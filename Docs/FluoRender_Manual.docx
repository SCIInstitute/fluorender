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388415555"/>
        <w:docPartObj>
          <w:docPartGallery w:val="Cover Pages"/>
          <w:docPartUnique/>
        </w:docPartObj>
      </w:sdtPr>
      <w:sdtContent>
        <w:p w14:paraId="5F5FAE8E" w14:textId="26E91194" w:rsidR="003010F7" w:rsidRDefault="00000000" w:rsidP="00302756">
          <w:pPr>
            <w:pStyle w:val="Logo"/>
            <w:jc w:val="both"/>
          </w:pPr>
          <w:sdt>
            <w:sdtPr>
              <w:alias w:val="Click icon at right to replace logo"/>
              <w:tag w:val="Click icon at right to replace logo"/>
              <w:id w:val="-2090688503"/>
              <w:picture/>
            </w:sdtPr>
            <w:sdtContent>
              <w:r w:rsidR="006B5A72">
                <w:rPr>
                  <w:noProof/>
                  <w:lang w:eastAsia="en-US"/>
                </w:rPr>
                <w:drawing>
                  <wp:inline distT="0" distB="0" distL="0" distR="0" wp14:anchorId="12D9A541" wp14:editId="4DCB5874">
                    <wp:extent cx="2911691" cy="1101253"/>
                    <wp:effectExtent l="0" t="0" r="317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2911691" cy="1101253"/>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5169" behindDoc="0" locked="0" layoutInCell="1" allowOverlap="1" wp14:anchorId="61543420" wp14:editId="7A7629C6">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045124"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Content>
                                      <w:tc>
                                        <w:tcPr>
                                          <w:tcW w:w="1496" w:type="pct"/>
                                        </w:tcPr>
                                        <w:p w14:paraId="49615BDD" w14:textId="77777777" w:rsidR="00045124" w:rsidRPr="00355BB5" w:rsidRDefault="00045124"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045124" w:rsidRDefault="00045124">
                                      <w:pPr>
                                        <w:pStyle w:val="ContactInfo"/>
                                      </w:pPr>
                                    </w:p>
                                  </w:tc>
                                  <w:tc>
                                    <w:tcPr>
                                      <w:tcW w:w="1501" w:type="pct"/>
                                    </w:tcPr>
                                    <w:p w14:paraId="30C101F6" w14:textId="77777777" w:rsidR="00045124" w:rsidRDefault="00045124">
                                      <w:pPr>
                                        <w:pStyle w:val="ContactInfo"/>
                                        <w:jc w:val="center"/>
                                      </w:pPr>
                                    </w:p>
                                  </w:tc>
                                  <w:tc>
                                    <w:tcPr>
                                      <w:tcW w:w="252" w:type="pct"/>
                                    </w:tcPr>
                                    <w:p w14:paraId="777509A3" w14:textId="77777777" w:rsidR="00045124" w:rsidRDefault="00045124">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Content>
                                        <w:p w14:paraId="5FFFB929" w14:textId="77777777" w:rsidR="00045124" w:rsidRPr="00355BB5" w:rsidRDefault="00045124">
                                          <w:pPr>
                                            <w:pStyle w:val="ContactInfo"/>
                                            <w:jc w:val="right"/>
                                            <w:rPr>
                                              <w:rFonts w:ascii="Arial Narrow" w:hAnsi="Arial Narrow"/>
                                            </w:rPr>
                                          </w:pPr>
                                          <w:r w:rsidRPr="00355BB5">
                                            <w:rPr>
                                              <w:rFonts w:ascii="Arial Narrow" w:hAnsi="Arial Narrow"/>
                                            </w:rPr>
                                            <w:t>fluorender@sci.utah.edu</w:t>
                                          </w:r>
                                        </w:p>
                                      </w:sdtContent>
                                    </w:sdt>
                                    <w:p w14:paraId="706F38FA" w14:textId="77777777" w:rsidR="00045124" w:rsidRDefault="00000000"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r w:rsidR="00045124" w:rsidRPr="00355BB5">
                                            <w:rPr>
                                              <w:rFonts w:ascii="Arial Narrow" w:hAnsi="Arial Narrow"/>
                                            </w:rPr>
                                            <w:t>www.fluorender.com</w:t>
                                          </w:r>
                                        </w:sdtContent>
                                      </w:sdt>
                                    </w:p>
                                  </w:tc>
                                </w:tr>
                              </w:tbl>
                              <w:p w14:paraId="22DAEBD5" w14:textId="77777777" w:rsidR="00045124" w:rsidRDefault="00045124">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left:0;text-align:left;margin-left:0;margin-top:0;width:468pt;height:48.95pt;z-index:251655169;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045124"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Content>
                                <w:tc>
                                  <w:tcPr>
                                    <w:tcW w:w="1496" w:type="pct"/>
                                  </w:tcPr>
                                  <w:p w14:paraId="49615BDD" w14:textId="77777777" w:rsidR="00045124" w:rsidRPr="00355BB5" w:rsidRDefault="00045124"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045124" w:rsidRDefault="00045124">
                                <w:pPr>
                                  <w:pStyle w:val="ContactInfo"/>
                                </w:pPr>
                              </w:p>
                            </w:tc>
                            <w:tc>
                              <w:tcPr>
                                <w:tcW w:w="1501" w:type="pct"/>
                              </w:tcPr>
                              <w:p w14:paraId="30C101F6" w14:textId="77777777" w:rsidR="00045124" w:rsidRDefault="00045124">
                                <w:pPr>
                                  <w:pStyle w:val="ContactInfo"/>
                                  <w:jc w:val="center"/>
                                </w:pPr>
                              </w:p>
                            </w:tc>
                            <w:tc>
                              <w:tcPr>
                                <w:tcW w:w="252" w:type="pct"/>
                              </w:tcPr>
                              <w:p w14:paraId="777509A3" w14:textId="77777777" w:rsidR="00045124" w:rsidRDefault="00045124">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Content>
                                  <w:p w14:paraId="5FFFB929" w14:textId="77777777" w:rsidR="00045124" w:rsidRPr="00355BB5" w:rsidRDefault="00045124">
                                    <w:pPr>
                                      <w:pStyle w:val="ContactInfo"/>
                                      <w:jc w:val="right"/>
                                      <w:rPr>
                                        <w:rFonts w:ascii="Arial Narrow" w:hAnsi="Arial Narrow"/>
                                      </w:rPr>
                                    </w:pPr>
                                    <w:r w:rsidRPr="00355BB5">
                                      <w:rPr>
                                        <w:rFonts w:ascii="Arial Narrow" w:hAnsi="Arial Narrow"/>
                                      </w:rPr>
                                      <w:t>fluorender@sci.utah.edu</w:t>
                                    </w:r>
                                  </w:p>
                                </w:sdtContent>
                              </w:sdt>
                              <w:p w14:paraId="706F38FA" w14:textId="77777777" w:rsidR="00045124" w:rsidRDefault="00000000"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r w:rsidR="00045124" w:rsidRPr="00355BB5">
                                      <w:rPr>
                                        <w:rFonts w:ascii="Arial Narrow" w:hAnsi="Arial Narrow"/>
                                      </w:rPr>
                                      <w:t>www.fluorender.com</w:t>
                                    </w:r>
                                  </w:sdtContent>
                                </w:sdt>
                              </w:p>
                            </w:tc>
                          </w:tr>
                        </w:tbl>
                        <w:p w14:paraId="22DAEBD5" w14:textId="77777777" w:rsidR="00045124" w:rsidRDefault="00045124">
                          <w:pPr>
                            <w:pStyle w:val="TableSpace"/>
                          </w:pPr>
                        </w:p>
                      </w:txbxContent>
                    </v:textbox>
                    <w10:wrap type="topAndBottom" anchorx="margin" anchory="margin"/>
                  </v:shape>
                </w:pict>
              </mc:Fallback>
            </mc:AlternateContent>
          </w:r>
        </w:p>
        <w:p w14:paraId="6D7FE6AF" w14:textId="77777777" w:rsidR="00355BB5" w:rsidRDefault="007227D9" w:rsidP="00302756">
          <w:pPr>
            <w:jc w:val="both"/>
          </w:pPr>
          <w:r>
            <w:rPr>
              <w:noProof/>
              <w:lang w:eastAsia="en-US"/>
            </w:rPr>
            <mc:AlternateContent>
              <mc:Choice Requires="wps">
                <w:drawing>
                  <wp:anchor distT="0" distB="0" distL="114300" distR="114300" simplePos="0" relativeHeight="251655168" behindDoc="0" locked="0" layoutInCell="1" allowOverlap="1" wp14:anchorId="71949FBE" wp14:editId="222D7E07">
                    <wp:simplePos x="0" y="0"/>
                    <wp:positionH relativeFrom="margin">
                      <wp:align>left</wp:align>
                    </wp:positionH>
                    <wp:positionV relativeFrom="margin">
                      <wp:posOffset>3282315</wp:posOffset>
                    </wp:positionV>
                    <wp:extent cx="4094480" cy="2354580"/>
                    <wp:effectExtent l="0" t="0" r="1270" b="762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480" cy="23545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77777777" w:rsidR="00045124" w:rsidRPr="006B5A72" w:rsidRDefault="00000000">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sidR="00045124" w:rsidRPr="006B5A72">
                                      <w:rPr>
                                        <w:color w:val="000000" w:themeColor="text1"/>
                                      </w:rPr>
                                      <w:t>FluoRender User’s Guide</w:t>
                                    </w:r>
                                  </w:sdtContent>
                                </w:sdt>
                              </w:p>
                              <w:p w14:paraId="3E519F65" w14:textId="6DC675B4" w:rsidR="00045124" w:rsidRPr="006B5A72" w:rsidRDefault="00000000"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rsidR="00045124">
                                      <w:t xml:space="preserve">     </w:t>
                                    </w:r>
                                  </w:sdtContent>
                                </w:sdt>
                                <w:r w:rsidR="00045124">
                                  <w:t>Version 2.</w:t>
                                </w:r>
                                <w:r w:rsidR="00C56483">
                                  <w:t>3</w:t>
                                </w:r>
                                <w:r w:rsidR="00D21CFB">
                                  <w:t>1</w:t>
                                </w:r>
                                <w:r w:rsidR="00045124">
                                  <w:t>/</w:t>
                                </w:r>
                                <w:r w:rsidR="00D21CFB">
                                  <w:t>November</w:t>
                                </w:r>
                                <w:r w:rsidR="00045124">
                                  <w:t xml:space="preserve"> 202</w:t>
                                </w:r>
                                <w:r w:rsidR="00C56483">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left:0;text-align:left;margin-left:0;margin-top:258.45pt;width:322.4pt;height:185.4pt;z-index:251655168;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" filled="f" stroked="f" strokeweight=".5pt">
                    <v:textbox inset="0,0,0,0">
                      <w:txbxContent>
                        <w:p w14:paraId="6E6BF2E1" w14:textId="77777777" w:rsidR="00045124" w:rsidRPr="006B5A72" w:rsidRDefault="00000000">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sidR="00045124" w:rsidRPr="006B5A72">
                                <w:rPr>
                                  <w:color w:val="000000" w:themeColor="text1"/>
                                </w:rPr>
                                <w:t>FluoRender User’s Guide</w:t>
                              </w:r>
                            </w:sdtContent>
                          </w:sdt>
                        </w:p>
                        <w:p w14:paraId="3E519F65" w14:textId="6DC675B4" w:rsidR="00045124" w:rsidRPr="006B5A72" w:rsidRDefault="00000000"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rsidR="00045124">
                                <w:t xml:space="preserve">     </w:t>
                              </w:r>
                            </w:sdtContent>
                          </w:sdt>
                          <w:r w:rsidR="00045124">
                            <w:t>Version 2.</w:t>
                          </w:r>
                          <w:r w:rsidR="00C56483">
                            <w:t>3</w:t>
                          </w:r>
                          <w:r w:rsidR="00D21CFB">
                            <w:t>1</w:t>
                          </w:r>
                          <w:r w:rsidR="00045124">
                            <w:t>/</w:t>
                          </w:r>
                          <w:r w:rsidR="00D21CFB">
                            <w:t>November</w:t>
                          </w:r>
                          <w:r w:rsidR="00045124">
                            <w:t xml:space="preserve"> 202</w:t>
                          </w:r>
                          <w:r w:rsidR="00C56483">
                            <w:t>4</w:t>
                          </w:r>
                        </w:p>
                      </w:txbxContent>
                    </v:textbox>
                    <w10:wrap type="topAndBottom" anchorx="margin" anchory="margin"/>
                  </v:shape>
                </w:pict>
              </mc:Fallback>
            </mc:AlternateContent>
          </w:r>
          <w:r w:rsidR="006B5A72">
            <w:br w:type="page"/>
          </w:r>
        </w:p>
        <w:tbl>
          <w:tblPr>
            <w:tblStyle w:val="TipTable"/>
            <w:tblpPr w:leftFromText="180" w:rightFromText="180" w:horzAnchor="margin" w:tblpY="776"/>
            <w:tblW w:w="5000" w:type="pct"/>
            <w:tblLook w:val="04A0" w:firstRow="1" w:lastRow="0" w:firstColumn="1" w:lastColumn="0" w:noHBand="0" w:noVBand="1"/>
          </w:tblPr>
          <w:tblGrid>
            <w:gridCol w:w="990"/>
            <w:gridCol w:w="8370"/>
          </w:tblGrid>
          <w:tr w:rsidR="004B71A0" w14:paraId="1D3EBDC4" w14:textId="77777777" w:rsidTr="004D2960">
            <w:tc>
              <w:tcPr>
                <w:cnfStyle w:val="001000000000" w:firstRow="0" w:lastRow="0" w:firstColumn="1" w:lastColumn="0" w:oddVBand="0" w:evenVBand="0" w:oddHBand="0" w:evenHBand="0" w:firstRowFirstColumn="0" w:firstRowLastColumn="0" w:lastRowFirstColumn="0" w:lastRowLastColumn="0"/>
                <w:tcW w:w="529" w:type="pct"/>
                <w:shd w:val="clear" w:color="auto" w:fill="E8F1E2" w:themeFill="accent2" w:themeFillTint="33"/>
              </w:tcPr>
              <w:p w14:paraId="76DD75B8" w14:textId="77777777" w:rsidR="004B71A0" w:rsidRDefault="004B71A0" w:rsidP="00302756">
                <w:pPr>
                  <w:pStyle w:val="Icon"/>
                  <w:jc w:val="both"/>
                </w:pPr>
                <w:r>
                  <w:rPr>
                    <w:noProof/>
                    <w:lang w:eastAsia="en-US"/>
                  </w:rPr>
                  <w:lastRenderedPageBreak/>
                  <mc:AlternateContent>
                    <mc:Choice Requires="wpg">
                      <w:drawing>
                        <wp:inline distT="0" distB="0" distL="0" distR="0" wp14:anchorId="0B02CCB1" wp14:editId="46489800">
                          <wp:extent cx="228600" cy="228600"/>
                          <wp:effectExtent l="0" t="0" r="0" b="0"/>
                          <wp:docPr id="538" name="Group 19" descr="P3C1T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9" name="Oval 5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0" name="Freeform 5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A06D7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wrAhQUAAPU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EkwrAhQUAAPURAAAOAAAAAAAAAAAAAAAAAC4CAABkcnMvZTJv&#10;RG9jLnhtbFBLAQItABQABgAIAAAAIQD4DCmZ2AAAAAMBAAAPAAAAAAAAAAAAAAAAAN8HAABkcnMv&#10;ZG93bnJldi54bWxQSwUGAAAAAAQABADzAAAA5AgAAAAA&#10;">
                          <v:oval id="Oval 5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ghwwAAANwAAAAPAAAAZHJzL2Rvd25yZXYueG1sRI/dagIx&#10;EIXvC75DGKF3NatS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I4ooIcMAAADcAAAADwAA&#10;AAAAAAAAAAAAAAAHAgAAZHJzL2Rvd25yZXYueG1sUEsFBgAAAAADAAMAtwAAAPcCAAAAAA==&#10;" fillcolor="#f24f4f [3204]" stroked="f" strokeweight="0">
                            <v:stroke joinstyle="miter"/>
                            <o:lock v:ext="edit" aspectratio="t"/>
                          </v:oval>
                          <v:shape id="Freeform 5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E8F1E2" w:themeFill="accent2" w:themeFillTint="33"/>
              </w:tcPr>
              <w:p w14:paraId="13B02D20" w14:textId="05A607BE" w:rsidR="004B71A0" w:rsidRDefault="00073435" w:rsidP="00302756">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Please m</w:t>
                </w:r>
                <w:r w:rsidR="004B71A0" w:rsidRPr="004B71A0">
                  <w:rPr>
                    <w:b/>
                    <w:sz w:val="22"/>
                  </w:rPr>
                  <w:t xml:space="preserve">ake sure </w:t>
                </w:r>
                <w:r>
                  <w:rPr>
                    <w:b/>
                    <w:sz w:val="22"/>
                  </w:rPr>
                  <w:t xml:space="preserve">that </w:t>
                </w:r>
                <w:r w:rsidR="004B71A0" w:rsidRPr="004B71A0">
                  <w:rPr>
                    <w:b/>
                    <w:sz w:val="22"/>
                  </w:rPr>
                  <w:t>you have the latest graphics driver installed on your computer before start using FluoRender.</w:t>
                </w:r>
                <w:r w:rsidR="004B71A0">
                  <w:rPr>
                    <w:b/>
                    <w:sz w:val="22"/>
                  </w:rPr>
                  <w:t xml:space="preserve"> Your graphics card needs to </w:t>
                </w:r>
                <w:r w:rsidR="00AD39CE">
                  <w:rPr>
                    <w:b/>
                    <w:sz w:val="22"/>
                  </w:rPr>
                  <w:t xml:space="preserve">at least </w:t>
                </w:r>
                <w:r w:rsidR="004B71A0">
                  <w:rPr>
                    <w:b/>
                    <w:sz w:val="22"/>
                  </w:rPr>
                  <w:t>support:</w:t>
                </w:r>
              </w:p>
              <w:p w14:paraId="21B59BEC" w14:textId="6E50E0D5" w:rsidR="004B71A0" w:rsidRDefault="004B71A0" w:rsidP="00302756">
                <w:pPr>
                  <w:pStyle w:val="TipText"/>
                  <w:ind w:left="270"/>
                  <w:jc w:val="both"/>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OpenGL </w:t>
                </w:r>
                <w:r w:rsidR="005D3172">
                  <w:rPr>
                    <w:b/>
                    <w:sz w:val="22"/>
                  </w:rPr>
                  <w:t>4.0</w:t>
                </w:r>
              </w:p>
              <w:p w14:paraId="22CF726D" w14:textId="77777777" w:rsidR="004B71A0" w:rsidRDefault="004B71A0" w:rsidP="00302756">
                <w:pPr>
                  <w:pStyle w:val="TipText"/>
                  <w:ind w:left="270"/>
                  <w:jc w:val="both"/>
                  <w:cnfStyle w:val="000000000000" w:firstRow="0" w:lastRow="0" w:firstColumn="0" w:lastColumn="0" w:oddVBand="0" w:evenVBand="0" w:oddHBand="0" w:evenHBand="0" w:firstRowFirstColumn="0" w:firstRowLastColumn="0" w:lastRowFirstColumn="0" w:lastRowLastColumn="0"/>
                  <w:rPr>
                    <w:b/>
                    <w:sz w:val="22"/>
                  </w:rPr>
                </w:pPr>
                <w:r>
                  <w:rPr>
                    <w:b/>
                    <w:sz w:val="22"/>
                  </w:rPr>
                  <w:t>OpenCL 1.2</w:t>
                </w:r>
              </w:p>
              <w:p w14:paraId="551D8903" w14:textId="77777777" w:rsidR="00073435" w:rsidRDefault="00073435" w:rsidP="00302756">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Look up your graphics card’s capability on Wikipedia.org</w:t>
                </w:r>
              </w:p>
              <w:p w14:paraId="1F9CACC9" w14:textId="77777777" w:rsidR="00073435" w:rsidRDefault="00073435" w:rsidP="00302756">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For AMD graphics processing units:</w:t>
                </w:r>
              </w:p>
              <w:p w14:paraId="7378A2C5" w14:textId="7EFC98F8" w:rsidR="00073435" w:rsidRPr="00073435" w:rsidRDefault="00073435" w:rsidP="00302756">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1" w:history="1">
                  <w:r w:rsidRPr="00073435">
                    <w:rPr>
                      <w:rStyle w:val="Hyperlink"/>
                      <w:b/>
                      <w:sz w:val="22"/>
                      <w:szCs w:val="22"/>
                    </w:rPr>
                    <w:t>https://en.wikipedia.org/wiki/List_of_AMD_graphics_processing_units</w:t>
                  </w:r>
                </w:hyperlink>
              </w:p>
              <w:p w14:paraId="3B855D80" w14:textId="77777777" w:rsidR="00073435" w:rsidRPr="00073435" w:rsidRDefault="00073435" w:rsidP="00302756">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Intel graphics processing units:</w:t>
                </w:r>
              </w:p>
              <w:p w14:paraId="74BFE2B8" w14:textId="763CE7C1" w:rsidR="00073435" w:rsidRPr="00073435" w:rsidRDefault="00073435" w:rsidP="00302756">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2" w:history="1">
                  <w:r w:rsidRPr="00073435">
                    <w:rPr>
                      <w:rStyle w:val="Hyperlink"/>
                      <w:b/>
                      <w:sz w:val="22"/>
                      <w:szCs w:val="22"/>
                    </w:rPr>
                    <w:t>https://en.wikipedia.org/wiki/List_of_Intel_graphics_processing_units</w:t>
                  </w:r>
                </w:hyperlink>
              </w:p>
              <w:p w14:paraId="1993D5BF" w14:textId="77777777" w:rsidR="00073435" w:rsidRPr="00073435" w:rsidRDefault="00073435" w:rsidP="00302756">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Nvidia graphics processing units:</w:t>
                </w:r>
              </w:p>
              <w:p w14:paraId="2445F8B3" w14:textId="592F43D8" w:rsidR="00073435" w:rsidRPr="00073435" w:rsidRDefault="00073435" w:rsidP="00302756">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3" w:history="1">
                  <w:r w:rsidRPr="00073435">
                    <w:rPr>
                      <w:rStyle w:val="Hyperlink"/>
                      <w:b/>
                      <w:sz w:val="22"/>
                      <w:szCs w:val="22"/>
                    </w:rPr>
                    <w:t>https://en.wikipedia.org/wiki/List_of_Nvidia_graphics_processing_units</w:t>
                  </w:r>
                </w:hyperlink>
              </w:p>
              <w:p w14:paraId="28FA1685" w14:textId="2B62A1BA" w:rsidR="00073435" w:rsidRPr="004B71A0" w:rsidRDefault="00073435" w:rsidP="00302756">
                <w:pPr>
                  <w:pStyle w:val="TipText"/>
                  <w:jc w:val="both"/>
                  <w:cnfStyle w:val="000000000000" w:firstRow="0" w:lastRow="0" w:firstColumn="0" w:lastColumn="0" w:oddVBand="0" w:evenVBand="0" w:oddHBand="0" w:evenHBand="0" w:firstRowFirstColumn="0" w:firstRowLastColumn="0" w:lastRowFirstColumn="0" w:lastRowLastColumn="0"/>
                  <w:rPr>
                    <w:b/>
                  </w:rPr>
                </w:pPr>
              </w:p>
            </w:tc>
          </w:tr>
        </w:tbl>
        <w:tbl>
          <w:tblPr>
            <w:tblStyle w:val="TipTable"/>
            <w:tblW w:w="5000" w:type="pct"/>
            <w:tblLook w:val="04A0" w:firstRow="1" w:lastRow="0" w:firstColumn="1" w:lastColumn="0" w:noHBand="0" w:noVBand="1"/>
          </w:tblPr>
          <w:tblGrid>
            <w:gridCol w:w="990"/>
            <w:gridCol w:w="8370"/>
          </w:tblGrid>
          <w:tr w:rsidR="004D2960" w14:paraId="264CE50C" w14:textId="77777777" w:rsidTr="00DE157E">
            <w:tc>
              <w:tcPr>
                <w:cnfStyle w:val="001000000000" w:firstRow="0" w:lastRow="0" w:firstColumn="1" w:lastColumn="0" w:oddVBand="0" w:evenVBand="0" w:oddHBand="0" w:evenHBand="0" w:firstRowFirstColumn="0" w:firstRowLastColumn="0" w:lastRowFirstColumn="0" w:lastRowLastColumn="0"/>
                <w:tcW w:w="529" w:type="pct"/>
                <w:shd w:val="clear" w:color="auto" w:fill="F2F2F2" w:themeFill="background1" w:themeFillShade="F2"/>
              </w:tcPr>
              <w:p w14:paraId="04B3A054" w14:textId="4A67A372" w:rsidR="004D2960" w:rsidRDefault="004D2960" w:rsidP="00302756">
                <w:pPr>
                  <w:pStyle w:val="Icon"/>
                  <w:jc w:val="both"/>
                </w:pPr>
                <w:r>
                  <w:rPr>
                    <w:b/>
                    <w:noProof/>
                    <w:sz w:val="22"/>
                    <w:lang w:eastAsia="en-US"/>
                  </w:rPr>
                  <w:drawing>
                    <wp:inline distT="0" distB="0" distL="0" distR="0" wp14:anchorId="04F621E9" wp14:editId="69FC2073">
                      <wp:extent cx="365760" cy="257517"/>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4">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471" w:type="pct"/>
                <w:shd w:val="clear" w:color="auto" w:fill="F2F2F2" w:themeFill="background1" w:themeFillShade="F2"/>
              </w:tcPr>
              <w:p w14:paraId="64946D98" w14:textId="2C12DE03" w:rsidR="004D2960" w:rsidRPr="00073435" w:rsidRDefault="004D2960" w:rsidP="00302756">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Pr>
                    <w:b/>
                    <w:sz w:val="22"/>
                  </w:rPr>
                  <w:t>You can find FluoRender tutorial videos on YouTube.</w:t>
                </w:r>
              </w:p>
              <w:p w14:paraId="2D3D5E06" w14:textId="77777777" w:rsidR="004D2960" w:rsidRPr="004B71A0" w:rsidRDefault="004D2960" w:rsidP="00302756">
                <w:pPr>
                  <w:pStyle w:val="TipText"/>
                  <w:jc w:val="both"/>
                  <w:cnfStyle w:val="000000000000" w:firstRow="0" w:lastRow="0" w:firstColumn="0" w:lastColumn="0" w:oddVBand="0" w:evenVBand="0" w:oddHBand="0" w:evenHBand="0" w:firstRowFirstColumn="0" w:firstRowLastColumn="0" w:lastRowFirstColumn="0" w:lastRowLastColumn="0"/>
                  <w:rPr>
                    <w:b/>
                  </w:rPr>
                </w:pPr>
              </w:p>
            </w:tc>
          </w:tr>
        </w:tbl>
        <w:p w14:paraId="499BA051" w14:textId="577BB2F6" w:rsidR="00355BB5" w:rsidRDefault="00355BB5" w:rsidP="00302756">
          <w:pPr>
            <w:jc w:val="both"/>
          </w:pPr>
          <w:r>
            <w:br w:type="page"/>
          </w:r>
        </w:p>
        <w:p w14:paraId="74B87611" w14:textId="5EC1BDCF" w:rsidR="003010F7" w:rsidRDefault="00000000" w:rsidP="00302756">
          <w:pPr>
            <w:jc w:val="both"/>
          </w:pPr>
        </w:p>
      </w:sdtContent>
    </w:sdt>
    <w:sdt>
      <w:sdtPr>
        <w:rPr>
          <w:rFonts w:asciiTheme="minorHAnsi" w:eastAsiaTheme="minorEastAsia" w:hAnsiTheme="minorHAnsi" w:cstheme="minorBidi"/>
          <w:color w:val="669748" w:themeColor="accent2" w:themeShade="BF"/>
          <w:sz w:val="8"/>
          <w:szCs w:val="20"/>
        </w:rPr>
        <w:id w:val="1250242059"/>
        <w:docPartObj>
          <w:docPartGallery w:val="Table of Contents"/>
          <w:docPartUnique/>
        </w:docPartObj>
      </w:sdtPr>
      <w:sdtEndPr>
        <w:rPr>
          <w:rFonts w:ascii="Arial Narrow" w:hAnsi="Arial Narrow"/>
          <w:b/>
          <w:bCs/>
          <w:noProof/>
          <w:color w:val="4C483D" w:themeColor="text2"/>
          <w:sz w:val="20"/>
        </w:rPr>
      </w:sdtEndPr>
      <w:sdtContent>
        <w:p w14:paraId="63966D60" w14:textId="77777777" w:rsidR="003010F7" w:rsidRPr="00F02C65" w:rsidRDefault="006B5A72" w:rsidP="00302756">
          <w:pPr>
            <w:pStyle w:val="TOCHeading"/>
            <w:numPr>
              <w:ilvl w:val="0"/>
              <w:numId w:val="0"/>
            </w:numPr>
            <w:jc w:val="both"/>
            <w:rPr>
              <w:color w:val="669748" w:themeColor="accent2" w:themeShade="BF"/>
              <w:sz w:val="44"/>
            </w:rPr>
          </w:pPr>
          <w:r w:rsidRPr="00F02C65">
            <w:rPr>
              <w:color w:val="669748" w:themeColor="accent2" w:themeShade="BF"/>
              <w:sz w:val="44"/>
            </w:rPr>
            <w:t>Table of Contents</w:t>
          </w:r>
        </w:p>
        <w:p w14:paraId="1C657E5E" w14:textId="005D8324" w:rsidR="00986D74" w:rsidRDefault="006B5A72">
          <w:pPr>
            <w:pStyle w:val="TOC1"/>
            <w:rPr>
              <w:rFonts w:asciiTheme="minorHAnsi" w:hAnsiTheme="minorHAnsi"/>
              <w:b w:val="0"/>
              <w:bCs w:val="0"/>
              <w:noProof/>
              <w:color w:val="auto"/>
              <w:kern w:val="2"/>
              <w:sz w:val="24"/>
              <w:szCs w:val="24"/>
              <w:lang w:eastAsia="en-US"/>
              <w14:ligatures w14:val="standardContextual"/>
            </w:rPr>
          </w:pPr>
          <w:r>
            <w:fldChar w:fldCharType="begin"/>
          </w:r>
          <w:r>
            <w:instrText xml:space="preserve"> TOC \o "1-2" \n "2-2" \h \z \u </w:instrText>
          </w:r>
          <w:r>
            <w:fldChar w:fldCharType="separate"/>
          </w:r>
          <w:hyperlink w:anchor="_Toc183178617" w:history="1">
            <w:r w:rsidR="00986D74" w:rsidRPr="00903CE0">
              <w:rPr>
                <w:rStyle w:val="Hyperlink"/>
                <w:noProof/>
              </w:rPr>
              <w:t>List of Figures</w:t>
            </w:r>
            <w:r w:rsidR="00986D74">
              <w:rPr>
                <w:noProof/>
                <w:webHidden/>
              </w:rPr>
              <w:tab/>
            </w:r>
            <w:r w:rsidR="00986D74">
              <w:rPr>
                <w:noProof/>
                <w:webHidden/>
              </w:rPr>
              <w:fldChar w:fldCharType="begin"/>
            </w:r>
            <w:r w:rsidR="00986D74">
              <w:rPr>
                <w:noProof/>
                <w:webHidden/>
              </w:rPr>
              <w:instrText xml:space="preserve"> PAGEREF _Toc183178617 \h </w:instrText>
            </w:r>
            <w:r w:rsidR="00986D74">
              <w:rPr>
                <w:noProof/>
                <w:webHidden/>
              </w:rPr>
            </w:r>
            <w:r w:rsidR="00986D74">
              <w:rPr>
                <w:noProof/>
                <w:webHidden/>
              </w:rPr>
              <w:fldChar w:fldCharType="separate"/>
            </w:r>
            <w:r w:rsidR="0017337F">
              <w:rPr>
                <w:noProof/>
                <w:webHidden/>
              </w:rPr>
              <w:t>6</w:t>
            </w:r>
            <w:r w:rsidR="00986D74">
              <w:rPr>
                <w:noProof/>
                <w:webHidden/>
              </w:rPr>
              <w:fldChar w:fldCharType="end"/>
            </w:r>
          </w:hyperlink>
        </w:p>
        <w:p w14:paraId="7CAD8FD8" w14:textId="7C13ACC3" w:rsidR="00986D74" w:rsidRDefault="00986D74">
          <w:pPr>
            <w:pStyle w:val="TOC1"/>
            <w:rPr>
              <w:rFonts w:asciiTheme="minorHAnsi" w:hAnsiTheme="minorHAnsi"/>
              <w:b w:val="0"/>
              <w:bCs w:val="0"/>
              <w:noProof/>
              <w:color w:val="auto"/>
              <w:kern w:val="2"/>
              <w:sz w:val="24"/>
              <w:szCs w:val="24"/>
              <w:lang w:eastAsia="en-US"/>
              <w14:ligatures w14:val="standardContextual"/>
            </w:rPr>
          </w:pPr>
          <w:hyperlink w:anchor="_Toc183178618" w:history="1">
            <w:r w:rsidRPr="00903CE0">
              <w:rPr>
                <w:rStyle w:val="Hyperlink"/>
                <w:noProof/>
                <w14:scene3d>
                  <w14:camera w14:prst="orthographicFront"/>
                  <w14:lightRig w14:rig="threePt" w14:dir="t">
                    <w14:rot w14:lat="0" w14:lon="0" w14:rev="0"/>
                  </w14:lightRig>
                </w14:scene3d>
              </w:rPr>
              <w:t>Chapter 1</w:t>
            </w:r>
            <w:r w:rsidRPr="00903CE0">
              <w:rPr>
                <w:rStyle w:val="Hyperlink"/>
                <w:noProof/>
              </w:rPr>
              <w:t xml:space="preserve"> What’s New in Version 2.31</w:t>
            </w:r>
            <w:r>
              <w:rPr>
                <w:noProof/>
                <w:webHidden/>
              </w:rPr>
              <w:tab/>
            </w:r>
            <w:r>
              <w:rPr>
                <w:noProof/>
                <w:webHidden/>
              </w:rPr>
              <w:fldChar w:fldCharType="begin"/>
            </w:r>
            <w:r>
              <w:rPr>
                <w:noProof/>
                <w:webHidden/>
              </w:rPr>
              <w:instrText xml:space="preserve"> PAGEREF _Toc183178618 \h </w:instrText>
            </w:r>
            <w:r>
              <w:rPr>
                <w:noProof/>
                <w:webHidden/>
              </w:rPr>
            </w:r>
            <w:r>
              <w:rPr>
                <w:noProof/>
                <w:webHidden/>
              </w:rPr>
              <w:fldChar w:fldCharType="separate"/>
            </w:r>
            <w:r w:rsidR="0017337F">
              <w:rPr>
                <w:noProof/>
                <w:webHidden/>
              </w:rPr>
              <w:t>8</w:t>
            </w:r>
            <w:r>
              <w:rPr>
                <w:noProof/>
                <w:webHidden/>
              </w:rPr>
              <w:fldChar w:fldCharType="end"/>
            </w:r>
          </w:hyperlink>
        </w:p>
        <w:p w14:paraId="29745E69" w14:textId="005DDA5F" w:rsidR="00986D74" w:rsidRDefault="00986D74">
          <w:pPr>
            <w:pStyle w:val="TOC1"/>
            <w:rPr>
              <w:rFonts w:asciiTheme="minorHAnsi" w:hAnsiTheme="minorHAnsi"/>
              <w:b w:val="0"/>
              <w:bCs w:val="0"/>
              <w:noProof/>
              <w:color w:val="auto"/>
              <w:kern w:val="2"/>
              <w:sz w:val="24"/>
              <w:szCs w:val="24"/>
              <w:lang w:eastAsia="en-US"/>
              <w14:ligatures w14:val="standardContextual"/>
            </w:rPr>
          </w:pPr>
          <w:hyperlink w:anchor="_Toc183178619" w:history="1">
            <w:r w:rsidRPr="00903CE0">
              <w:rPr>
                <w:rStyle w:val="Hyperlink"/>
                <w:noProof/>
                <w14:scene3d>
                  <w14:camera w14:prst="orthographicFront"/>
                  <w14:lightRig w14:rig="threePt" w14:dir="t">
                    <w14:rot w14:lat="0" w14:lon="0" w14:rev="0"/>
                  </w14:lightRig>
                </w14:scene3d>
              </w:rPr>
              <w:t>Chapter 2</w:t>
            </w:r>
            <w:r w:rsidRPr="00903CE0">
              <w:rPr>
                <w:rStyle w:val="Hyperlink"/>
                <w:noProof/>
              </w:rPr>
              <w:t xml:space="preserve"> Installation</w:t>
            </w:r>
            <w:r>
              <w:rPr>
                <w:noProof/>
                <w:webHidden/>
              </w:rPr>
              <w:tab/>
            </w:r>
            <w:r>
              <w:rPr>
                <w:noProof/>
                <w:webHidden/>
              </w:rPr>
              <w:fldChar w:fldCharType="begin"/>
            </w:r>
            <w:r>
              <w:rPr>
                <w:noProof/>
                <w:webHidden/>
              </w:rPr>
              <w:instrText xml:space="preserve"> PAGEREF _Toc183178619 \h </w:instrText>
            </w:r>
            <w:r>
              <w:rPr>
                <w:noProof/>
                <w:webHidden/>
              </w:rPr>
            </w:r>
            <w:r>
              <w:rPr>
                <w:noProof/>
                <w:webHidden/>
              </w:rPr>
              <w:fldChar w:fldCharType="separate"/>
            </w:r>
            <w:r w:rsidR="0017337F">
              <w:rPr>
                <w:noProof/>
                <w:webHidden/>
              </w:rPr>
              <w:t>9</w:t>
            </w:r>
            <w:r>
              <w:rPr>
                <w:noProof/>
                <w:webHidden/>
              </w:rPr>
              <w:fldChar w:fldCharType="end"/>
            </w:r>
          </w:hyperlink>
        </w:p>
        <w:p w14:paraId="7056AF3E"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620" w:history="1">
            <w:r w:rsidRPr="00903CE0">
              <w:rPr>
                <w:rStyle w:val="Hyperlink"/>
                <w:noProof/>
              </w:rPr>
              <w:t>Install FluoRender on Microsoft Windows</w:t>
            </w:r>
          </w:hyperlink>
        </w:p>
        <w:p w14:paraId="488DDA34"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621" w:history="1">
            <w:r w:rsidRPr="00903CE0">
              <w:rPr>
                <w:rStyle w:val="Hyperlink"/>
                <w:noProof/>
              </w:rPr>
              <w:t>Install FluoRender on Mac OS</w:t>
            </w:r>
          </w:hyperlink>
        </w:p>
        <w:p w14:paraId="04F8E053"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622" w:history="1">
            <w:r w:rsidRPr="00903CE0">
              <w:rPr>
                <w:rStyle w:val="Hyperlink"/>
                <w:noProof/>
              </w:rPr>
              <w:t>Install FluoRender on Ubuntu</w:t>
            </w:r>
          </w:hyperlink>
        </w:p>
        <w:p w14:paraId="5AC2850D"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623" w:history="1">
            <w:r w:rsidRPr="00903CE0">
              <w:rPr>
                <w:rStyle w:val="Hyperlink"/>
                <w:noProof/>
              </w:rPr>
              <w:t>Build FluoRender on Linux Systems</w:t>
            </w:r>
          </w:hyperlink>
        </w:p>
        <w:p w14:paraId="737726B3" w14:textId="2DAA51FD" w:rsidR="00986D74" w:rsidRDefault="00986D74">
          <w:pPr>
            <w:pStyle w:val="TOC1"/>
            <w:rPr>
              <w:rFonts w:asciiTheme="minorHAnsi" w:hAnsiTheme="minorHAnsi"/>
              <w:b w:val="0"/>
              <w:bCs w:val="0"/>
              <w:noProof/>
              <w:color w:val="auto"/>
              <w:kern w:val="2"/>
              <w:sz w:val="24"/>
              <w:szCs w:val="24"/>
              <w:lang w:eastAsia="en-US"/>
              <w14:ligatures w14:val="standardContextual"/>
            </w:rPr>
          </w:pPr>
          <w:hyperlink w:anchor="_Toc183178624" w:history="1">
            <w:r w:rsidRPr="00903CE0">
              <w:rPr>
                <w:rStyle w:val="Hyperlink"/>
                <w:noProof/>
                <w14:scene3d>
                  <w14:camera w14:prst="orthographicFront"/>
                  <w14:lightRig w14:rig="threePt" w14:dir="t">
                    <w14:rot w14:lat="0" w14:lon="0" w14:rev="0"/>
                  </w14:lightRig>
                </w14:scene3d>
              </w:rPr>
              <w:t>Chapter 3</w:t>
            </w:r>
            <w:r w:rsidRPr="00903CE0">
              <w:rPr>
                <w:rStyle w:val="Hyperlink"/>
                <w:noProof/>
              </w:rPr>
              <w:t xml:space="preserve"> FluoRender User Interface</w:t>
            </w:r>
            <w:r>
              <w:rPr>
                <w:noProof/>
                <w:webHidden/>
              </w:rPr>
              <w:tab/>
            </w:r>
            <w:r>
              <w:rPr>
                <w:noProof/>
                <w:webHidden/>
              </w:rPr>
              <w:fldChar w:fldCharType="begin"/>
            </w:r>
            <w:r>
              <w:rPr>
                <w:noProof/>
                <w:webHidden/>
              </w:rPr>
              <w:instrText xml:space="preserve"> PAGEREF _Toc183178624 \h </w:instrText>
            </w:r>
            <w:r>
              <w:rPr>
                <w:noProof/>
                <w:webHidden/>
              </w:rPr>
            </w:r>
            <w:r>
              <w:rPr>
                <w:noProof/>
                <w:webHidden/>
              </w:rPr>
              <w:fldChar w:fldCharType="separate"/>
            </w:r>
            <w:r w:rsidR="0017337F">
              <w:rPr>
                <w:noProof/>
                <w:webHidden/>
              </w:rPr>
              <w:t>17</w:t>
            </w:r>
            <w:r>
              <w:rPr>
                <w:noProof/>
                <w:webHidden/>
              </w:rPr>
              <w:fldChar w:fldCharType="end"/>
            </w:r>
          </w:hyperlink>
        </w:p>
        <w:p w14:paraId="3D149F35"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625" w:history="1">
            <w:r w:rsidRPr="00903CE0">
              <w:rPr>
                <w:rStyle w:val="Hyperlink"/>
                <w:noProof/>
              </w:rPr>
              <w:t>FluoRender Main User Interface</w:t>
            </w:r>
          </w:hyperlink>
        </w:p>
        <w:p w14:paraId="5B2C8999"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626" w:history="1">
            <w:r w:rsidRPr="00903CE0">
              <w:rPr>
                <w:rStyle w:val="Hyperlink"/>
                <w:noProof/>
              </w:rPr>
              <w:t>Reorganizing FluoRender’s User Interface</w:t>
            </w:r>
          </w:hyperlink>
        </w:p>
        <w:p w14:paraId="56A78826"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627" w:history="1">
            <w:r w:rsidRPr="00903CE0">
              <w:rPr>
                <w:rStyle w:val="Hyperlink"/>
                <w:noProof/>
              </w:rPr>
              <w:t>FluoRender Main Menu</w:t>
            </w:r>
          </w:hyperlink>
        </w:p>
        <w:p w14:paraId="741F0446"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628" w:history="1">
            <w:r w:rsidRPr="00903CE0">
              <w:rPr>
                <w:rStyle w:val="Hyperlink"/>
                <w:noProof/>
              </w:rPr>
              <w:t>FluoRender Main Toolbar</w:t>
            </w:r>
          </w:hyperlink>
        </w:p>
        <w:p w14:paraId="64F3F5E7" w14:textId="0C696F0E" w:rsidR="00986D74" w:rsidRDefault="00986D74">
          <w:pPr>
            <w:pStyle w:val="TOC1"/>
            <w:rPr>
              <w:rFonts w:asciiTheme="minorHAnsi" w:hAnsiTheme="minorHAnsi"/>
              <w:b w:val="0"/>
              <w:bCs w:val="0"/>
              <w:noProof/>
              <w:color w:val="auto"/>
              <w:kern w:val="2"/>
              <w:sz w:val="24"/>
              <w:szCs w:val="24"/>
              <w:lang w:eastAsia="en-US"/>
              <w14:ligatures w14:val="standardContextual"/>
            </w:rPr>
          </w:pPr>
          <w:hyperlink w:anchor="_Toc183178629" w:history="1">
            <w:r w:rsidRPr="00903CE0">
              <w:rPr>
                <w:rStyle w:val="Hyperlink"/>
                <w:noProof/>
                <w14:scene3d>
                  <w14:camera w14:prst="orthographicFront"/>
                  <w14:lightRig w14:rig="threePt" w14:dir="t">
                    <w14:rot w14:lat="0" w14:lon="0" w14:rev="0"/>
                  </w14:lightRig>
                </w14:scene3d>
              </w:rPr>
              <w:t>Chapter 4</w:t>
            </w:r>
            <w:r w:rsidRPr="00903CE0">
              <w:rPr>
                <w:rStyle w:val="Hyperlink"/>
                <w:noProof/>
              </w:rPr>
              <w:t xml:space="preserve"> Load Data Sets</w:t>
            </w:r>
            <w:r>
              <w:rPr>
                <w:noProof/>
                <w:webHidden/>
              </w:rPr>
              <w:tab/>
            </w:r>
            <w:r>
              <w:rPr>
                <w:noProof/>
                <w:webHidden/>
              </w:rPr>
              <w:fldChar w:fldCharType="begin"/>
            </w:r>
            <w:r>
              <w:rPr>
                <w:noProof/>
                <w:webHidden/>
              </w:rPr>
              <w:instrText xml:space="preserve"> PAGEREF _Toc183178629 \h </w:instrText>
            </w:r>
            <w:r>
              <w:rPr>
                <w:noProof/>
                <w:webHidden/>
              </w:rPr>
            </w:r>
            <w:r>
              <w:rPr>
                <w:noProof/>
                <w:webHidden/>
              </w:rPr>
              <w:fldChar w:fldCharType="separate"/>
            </w:r>
            <w:r w:rsidR="0017337F">
              <w:rPr>
                <w:noProof/>
                <w:webHidden/>
              </w:rPr>
              <w:t>22</w:t>
            </w:r>
            <w:r>
              <w:rPr>
                <w:noProof/>
                <w:webHidden/>
              </w:rPr>
              <w:fldChar w:fldCharType="end"/>
            </w:r>
          </w:hyperlink>
        </w:p>
        <w:p w14:paraId="7E2D7E26"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630" w:history="1">
            <w:r w:rsidRPr="00903CE0">
              <w:rPr>
                <w:rStyle w:val="Hyperlink"/>
                <w:noProof/>
              </w:rPr>
              <w:t>Volume Data</w:t>
            </w:r>
          </w:hyperlink>
        </w:p>
        <w:p w14:paraId="324D72D7"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631" w:history="1">
            <w:r w:rsidRPr="00903CE0">
              <w:rPr>
                <w:rStyle w:val="Hyperlink"/>
                <w:noProof/>
              </w:rPr>
              <w:t>ImageJ &amp; Bioformats Plugin</w:t>
            </w:r>
          </w:hyperlink>
        </w:p>
        <w:p w14:paraId="603B5F78"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632" w:history="1">
            <w:r w:rsidRPr="00903CE0">
              <w:rPr>
                <w:rStyle w:val="Hyperlink"/>
                <w:noProof/>
              </w:rPr>
              <w:t>Mesh Data</w:t>
            </w:r>
          </w:hyperlink>
        </w:p>
        <w:p w14:paraId="60CA75BA" w14:textId="0A689343" w:rsidR="00986D74" w:rsidRDefault="00986D74">
          <w:pPr>
            <w:pStyle w:val="TOC1"/>
            <w:rPr>
              <w:rFonts w:asciiTheme="minorHAnsi" w:hAnsiTheme="minorHAnsi"/>
              <w:b w:val="0"/>
              <w:bCs w:val="0"/>
              <w:noProof/>
              <w:color w:val="auto"/>
              <w:kern w:val="2"/>
              <w:sz w:val="24"/>
              <w:szCs w:val="24"/>
              <w:lang w:eastAsia="en-US"/>
              <w14:ligatures w14:val="standardContextual"/>
            </w:rPr>
          </w:pPr>
          <w:hyperlink w:anchor="_Toc183178633" w:history="1">
            <w:r w:rsidRPr="00903CE0">
              <w:rPr>
                <w:rStyle w:val="Hyperlink"/>
                <w:noProof/>
                <w14:scene3d>
                  <w14:camera w14:prst="orthographicFront"/>
                  <w14:lightRig w14:rig="threePt" w14:dir="t">
                    <w14:rot w14:lat="0" w14:lon="0" w14:rev="0"/>
                  </w14:lightRig>
                </w14:scene3d>
              </w:rPr>
              <w:t>Chapter 5</w:t>
            </w:r>
            <w:r w:rsidRPr="00903CE0">
              <w:rPr>
                <w:rStyle w:val="Hyperlink"/>
                <w:noProof/>
              </w:rPr>
              <w:t xml:space="preserve"> Manage Data Sets</w:t>
            </w:r>
            <w:r>
              <w:rPr>
                <w:noProof/>
                <w:webHidden/>
              </w:rPr>
              <w:tab/>
            </w:r>
            <w:r>
              <w:rPr>
                <w:noProof/>
                <w:webHidden/>
              </w:rPr>
              <w:fldChar w:fldCharType="begin"/>
            </w:r>
            <w:r>
              <w:rPr>
                <w:noProof/>
                <w:webHidden/>
              </w:rPr>
              <w:instrText xml:space="preserve"> PAGEREF _Toc183178633 \h </w:instrText>
            </w:r>
            <w:r>
              <w:rPr>
                <w:noProof/>
                <w:webHidden/>
              </w:rPr>
            </w:r>
            <w:r>
              <w:rPr>
                <w:noProof/>
                <w:webHidden/>
              </w:rPr>
              <w:fldChar w:fldCharType="separate"/>
            </w:r>
            <w:r w:rsidR="0017337F">
              <w:rPr>
                <w:noProof/>
                <w:webHidden/>
              </w:rPr>
              <w:t>27</w:t>
            </w:r>
            <w:r>
              <w:rPr>
                <w:noProof/>
                <w:webHidden/>
              </w:rPr>
              <w:fldChar w:fldCharType="end"/>
            </w:r>
          </w:hyperlink>
        </w:p>
        <w:p w14:paraId="5213596E" w14:textId="5FC8FB7A" w:rsidR="00986D74" w:rsidRDefault="00986D74">
          <w:pPr>
            <w:pStyle w:val="TOC1"/>
            <w:rPr>
              <w:rFonts w:asciiTheme="minorHAnsi" w:hAnsiTheme="minorHAnsi"/>
              <w:b w:val="0"/>
              <w:bCs w:val="0"/>
              <w:noProof/>
              <w:color w:val="auto"/>
              <w:kern w:val="2"/>
              <w:sz w:val="24"/>
              <w:szCs w:val="24"/>
              <w:lang w:eastAsia="en-US"/>
              <w14:ligatures w14:val="standardContextual"/>
            </w:rPr>
          </w:pPr>
          <w:hyperlink w:anchor="_Toc183178634" w:history="1">
            <w:r w:rsidRPr="00903CE0">
              <w:rPr>
                <w:rStyle w:val="Hyperlink"/>
                <w:noProof/>
                <w14:scene3d>
                  <w14:camera w14:prst="orthographicFront"/>
                  <w14:lightRig w14:rig="threePt" w14:dir="t">
                    <w14:rot w14:lat="0" w14:lon="0" w14:rev="0"/>
                  </w14:lightRig>
                </w14:scene3d>
              </w:rPr>
              <w:t>Chapter 6</w:t>
            </w:r>
            <w:r w:rsidRPr="00903CE0">
              <w:rPr>
                <w:rStyle w:val="Hyperlink"/>
                <w:noProof/>
              </w:rPr>
              <w:t xml:space="preserve"> Workspace</w:t>
            </w:r>
            <w:r>
              <w:rPr>
                <w:noProof/>
                <w:webHidden/>
              </w:rPr>
              <w:tab/>
            </w:r>
            <w:r>
              <w:rPr>
                <w:noProof/>
                <w:webHidden/>
              </w:rPr>
              <w:fldChar w:fldCharType="begin"/>
            </w:r>
            <w:r>
              <w:rPr>
                <w:noProof/>
                <w:webHidden/>
              </w:rPr>
              <w:instrText xml:space="preserve"> PAGEREF _Toc183178634 \h </w:instrText>
            </w:r>
            <w:r>
              <w:rPr>
                <w:noProof/>
                <w:webHidden/>
              </w:rPr>
            </w:r>
            <w:r>
              <w:rPr>
                <w:noProof/>
                <w:webHidden/>
              </w:rPr>
              <w:fldChar w:fldCharType="separate"/>
            </w:r>
            <w:r w:rsidR="0017337F">
              <w:rPr>
                <w:noProof/>
                <w:webHidden/>
              </w:rPr>
              <w:t>30</w:t>
            </w:r>
            <w:r>
              <w:rPr>
                <w:noProof/>
                <w:webHidden/>
              </w:rPr>
              <w:fldChar w:fldCharType="end"/>
            </w:r>
          </w:hyperlink>
        </w:p>
        <w:p w14:paraId="4B5AAA46"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635" w:history="1">
            <w:r w:rsidRPr="00903CE0">
              <w:rPr>
                <w:rStyle w:val="Hyperlink"/>
                <w:noProof/>
              </w:rPr>
              <w:t>Toolbar Icons</w:t>
            </w:r>
          </w:hyperlink>
        </w:p>
        <w:p w14:paraId="70432D0C"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636" w:history="1">
            <w:r w:rsidRPr="00903CE0">
              <w:rPr>
                <w:rStyle w:val="Hyperlink"/>
                <w:noProof/>
              </w:rPr>
              <w:t>Context Menu Commands</w:t>
            </w:r>
          </w:hyperlink>
        </w:p>
        <w:p w14:paraId="5C241B98" w14:textId="70C0D599" w:rsidR="00986D74" w:rsidRDefault="00986D74">
          <w:pPr>
            <w:pStyle w:val="TOC1"/>
            <w:rPr>
              <w:rFonts w:asciiTheme="minorHAnsi" w:hAnsiTheme="minorHAnsi"/>
              <w:b w:val="0"/>
              <w:bCs w:val="0"/>
              <w:noProof/>
              <w:color w:val="auto"/>
              <w:kern w:val="2"/>
              <w:sz w:val="24"/>
              <w:szCs w:val="24"/>
              <w:lang w:eastAsia="en-US"/>
              <w14:ligatures w14:val="standardContextual"/>
            </w:rPr>
          </w:pPr>
          <w:hyperlink w:anchor="_Toc183178637" w:history="1">
            <w:r w:rsidRPr="00903CE0">
              <w:rPr>
                <w:rStyle w:val="Hyperlink"/>
                <w:noProof/>
                <w14:scene3d>
                  <w14:camera w14:prst="orthographicFront"/>
                  <w14:lightRig w14:rig="threePt" w14:dir="t">
                    <w14:rot w14:lat="0" w14:lon="0" w14:rev="0"/>
                  </w14:lightRig>
                </w14:scene3d>
              </w:rPr>
              <w:t>Chapter 7</w:t>
            </w:r>
            <w:r w:rsidRPr="00903CE0">
              <w:rPr>
                <w:rStyle w:val="Hyperlink"/>
                <w:noProof/>
              </w:rPr>
              <w:t xml:space="preserve"> Render View</w:t>
            </w:r>
            <w:r>
              <w:rPr>
                <w:noProof/>
                <w:webHidden/>
              </w:rPr>
              <w:tab/>
            </w:r>
            <w:r>
              <w:rPr>
                <w:noProof/>
                <w:webHidden/>
              </w:rPr>
              <w:fldChar w:fldCharType="begin"/>
            </w:r>
            <w:r>
              <w:rPr>
                <w:noProof/>
                <w:webHidden/>
              </w:rPr>
              <w:instrText xml:space="preserve"> PAGEREF _Toc183178637 \h </w:instrText>
            </w:r>
            <w:r>
              <w:rPr>
                <w:noProof/>
                <w:webHidden/>
              </w:rPr>
            </w:r>
            <w:r>
              <w:rPr>
                <w:noProof/>
                <w:webHidden/>
              </w:rPr>
              <w:fldChar w:fldCharType="separate"/>
            </w:r>
            <w:r w:rsidR="0017337F">
              <w:rPr>
                <w:noProof/>
                <w:webHidden/>
              </w:rPr>
              <w:t>33</w:t>
            </w:r>
            <w:r>
              <w:rPr>
                <w:noProof/>
                <w:webHidden/>
              </w:rPr>
              <w:fldChar w:fldCharType="end"/>
            </w:r>
          </w:hyperlink>
        </w:p>
        <w:p w14:paraId="70438855"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638" w:history="1">
            <w:r w:rsidRPr="00903CE0">
              <w:rPr>
                <w:rStyle w:val="Hyperlink"/>
                <w:noProof/>
              </w:rPr>
              <w:t>Multi-view Management</w:t>
            </w:r>
          </w:hyperlink>
        </w:p>
        <w:p w14:paraId="69D21738"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639" w:history="1">
            <w:r w:rsidRPr="00903CE0">
              <w:rPr>
                <w:rStyle w:val="Hyperlink"/>
                <w:noProof/>
              </w:rPr>
              <w:t>Interactions</w:t>
            </w:r>
          </w:hyperlink>
        </w:p>
        <w:p w14:paraId="3BD1A060"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640" w:history="1">
            <w:r w:rsidRPr="00903CE0">
              <w:rPr>
                <w:rStyle w:val="Hyperlink"/>
                <w:noProof/>
              </w:rPr>
              <w:t>Channel Intermixing Methods</w:t>
            </w:r>
          </w:hyperlink>
        </w:p>
        <w:p w14:paraId="74026554"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641" w:history="1">
            <w:r w:rsidRPr="00903CE0">
              <w:rPr>
                <w:rStyle w:val="Hyperlink"/>
                <w:noProof/>
              </w:rPr>
              <w:t>Render View Settings</w:t>
            </w:r>
          </w:hyperlink>
        </w:p>
        <w:p w14:paraId="1AF63B48"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642" w:history="1">
            <w:r w:rsidRPr="00903CE0">
              <w:rPr>
                <w:rStyle w:val="Hyperlink"/>
                <w:noProof/>
              </w:rPr>
              <w:t>Capturing Render View</w:t>
            </w:r>
          </w:hyperlink>
        </w:p>
        <w:p w14:paraId="734D050E"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643" w:history="1">
            <w:r w:rsidRPr="00903CE0">
              <w:rPr>
                <w:rStyle w:val="Hyperlink"/>
                <w:noProof/>
              </w:rPr>
              <w:t>Full-Screen Mode (Microsoft Windows Only)</w:t>
            </w:r>
          </w:hyperlink>
        </w:p>
        <w:p w14:paraId="6CC7EA5C"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644" w:history="1">
            <w:r w:rsidRPr="00903CE0">
              <w:rPr>
                <w:rStyle w:val="Hyperlink"/>
                <w:noProof/>
              </w:rPr>
              <w:t>Standard Orthographic Views</w:t>
            </w:r>
          </w:hyperlink>
        </w:p>
        <w:p w14:paraId="4C76CA6D" w14:textId="1887AF61" w:rsidR="00986D74" w:rsidRDefault="00986D74">
          <w:pPr>
            <w:pStyle w:val="TOC1"/>
            <w:rPr>
              <w:rFonts w:asciiTheme="minorHAnsi" w:hAnsiTheme="minorHAnsi"/>
              <w:b w:val="0"/>
              <w:bCs w:val="0"/>
              <w:noProof/>
              <w:color w:val="auto"/>
              <w:kern w:val="2"/>
              <w:sz w:val="24"/>
              <w:szCs w:val="24"/>
              <w:lang w:eastAsia="en-US"/>
              <w14:ligatures w14:val="standardContextual"/>
            </w:rPr>
          </w:pPr>
          <w:hyperlink w:anchor="_Toc183178645" w:history="1">
            <w:r w:rsidRPr="00903CE0">
              <w:rPr>
                <w:rStyle w:val="Hyperlink"/>
                <w:noProof/>
                <w14:scene3d>
                  <w14:camera w14:prst="orthographicFront"/>
                  <w14:lightRig w14:rig="threePt" w14:dir="t">
                    <w14:rot w14:lat="0" w14:lon="0" w14:rev="0"/>
                  </w14:lightRig>
                </w14:scene3d>
              </w:rPr>
              <w:t>Chapter 8</w:t>
            </w:r>
            <w:r w:rsidRPr="00903CE0">
              <w:rPr>
                <w:rStyle w:val="Hyperlink"/>
                <w:noProof/>
              </w:rPr>
              <w:t xml:space="preserve"> Volume Properties</w:t>
            </w:r>
            <w:r>
              <w:rPr>
                <w:noProof/>
                <w:webHidden/>
              </w:rPr>
              <w:tab/>
            </w:r>
            <w:r>
              <w:rPr>
                <w:noProof/>
                <w:webHidden/>
              </w:rPr>
              <w:fldChar w:fldCharType="begin"/>
            </w:r>
            <w:r>
              <w:rPr>
                <w:noProof/>
                <w:webHidden/>
              </w:rPr>
              <w:instrText xml:space="preserve"> PAGEREF _Toc183178645 \h </w:instrText>
            </w:r>
            <w:r>
              <w:rPr>
                <w:noProof/>
                <w:webHidden/>
              </w:rPr>
            </w:r>
            <w:r>
              <w:rPr>
                <w:noProof/>
                <w:webHidden/>
              </w:rPr>
              <w:fldChar w:fldCharType="separate"/>
            </w:r>
            <w:r w:rsidR="0017337F">
              <w:rPr>
                <w:noProof/>
                <w:webHidden/>
              </w:rPr>
              <w:t>41</w:t>
            </w:r>
            <w:r>
              <w:rPr>
                <w:noProof/>
                <w:webHidden/>
              </w:rPr>
              <w:fldChar w:fldCharType="end"/>
            </w:r>
          </w:hyperlink>
        </w:p>
        <w:p w14:paraId="04408CF2"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646" w:history="1">
            <w:r w:rsidRPr="00903CE0">
              <w:rPr>
                <w:rStyle w:val="Hyperlink"/>
                <w:noProof/>
              </w:rPr>
              <w:t>Transfer Function Settings</w:t>
            </w:r>
          </w:hyperlink>
        </w:p>
        <w:p w14:paraId="3B6BCF1F"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647" w:history="1">
            <w:r w:rsidRPr="00903CE0">
              <w:rPr>
                <w:rStyle w:val="Hyperlink"/>
                <w:noProof/>
              </w:rPr>
              <w:t>Effect Settings</w:t>
            </w:r>
          </w:hyperlink>
        </w:p>
        <w:p w14:paraId="31F59C5F"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648" w:history="1">
            <w:r w:rsidRPr="00903CE0">
              <w:rPr>
                <w:rStyle w:val="Hyperlink"/>
                <w:noProof/>
              </w:rPr>
              <w:t>MIP Render Mode</w:t>
            </w:r>
          </w:hyperlink>
        </w:p>
        <w:p w14:paraId="367CC69F"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649" w:history="1">
            <w:r w:rsidRPr="00903CE0">
              <w:rPr>
                <w:rStyle w:val="Hyperlink"/>
                <w:noProof/>
              </w:rPr>
              <w:t>High Transparency Render Mode</w:t>
            </w:r>
          </w:hyperlink>
        </w:p>
        <w:p w14:paraId="6BDCA0FE"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650" w:history="1">
            <w:r w:rsidRPr="00903CE0">
              <w:rPr>
                <w:rStyle w:val="Hyperlink"/>
                <w:noProof/>
              </w:rPr>
              <w:t>Component Display</w:t>
            </w:r>
          </w:hyperlink>
        </w:p>
        <w:p w14:paraId="0A192B4F"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651" w:history="1">
            <w:r w:rsidRPr="00903CE0">
              <w:rPr>
                <w:rStyle w:val="Hyperlink"/>
                <w:noProof/>
              </w:rPr>
              <w:t>Quality Settings</w:t>
            </w:r>
          </w:hyperlink>
        </w:p>
        <w:p w14:paraId="029F3312"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652" w:history="1">
            <w:r w:rsidRPr="00903CE0">
              <w:rPr>
                <w:rStyle w:val="Hyperlink"/>
                <w:noProof/>
              </w:rPr>
              <w:t>Other Settings</w:t>
            </w:r>
          </w:hyperlink>
        </w:p>
        <w:p w14:paraId="3076E3F3"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653" w:history="1">
            <w:r w:rsidRPr="00903CE0">
              <w:rPr>
                <w:rStyle w:val="Hyperlink"/>
                <w:noProof/>
              </w:rPr>
              <w:t>Synchronize Settings</w:t>
            </w:r>
          </w:hyperlink>
        </w:p>
        <w:p w14:paraId="5C13B3C6"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654" w:history="1">
            <w:r w:rsidRPr="00903CE0">
              <w:rPr>
                <w:rStyle w:val="Hyperlink"/>
                <w:noProof/>
              </w:rPr>
              <w:t>Mode Combinations</w:t>
            </w:r>
          </w:hyperlink>
        </w:p>
        <w:p w14:paraId="7AE4A33E" w14:textId="7E1DD7BF" w:rsidR="00986D74" w:rsidRDefault="00986D74">
          <w:pPr>
            <w:pStyle w:val="TOC1"/>
            <w:rPr>
              <w:rFonts w:asciiTheme="minorHAnsi" w:hAnsiTheme="minorHAnsi"/>
              <w:b w:val="0"/>
              <w:bCs w:val="0"/>
              <w:noProof/>
              <w:color w:val="auto"/>
              <w:kern w:val="2"/>
              <w:sz w:val="24"/>
              <w:szCs w:val="24"/>
              <w:lang w:eastAsia="en-US"/>
              <w14:ligatures w14:val="standardContextual"/>
            </w:rPr>
          </w:pPr>
          <w:hyperlink w:anchor="_Toc183178655" w:history="1">
            <w:r w:rsidRPr="00903CE0">
              <w:rPr>
                <w:rStyle w:val="Hyperlink"/>
                <w:noProof/>
                <w14:scene3d>
                  <w14:camera w14:prst="orthographicFront"/>
                  <w14:lightRig w14:rig="threePt" w14:dir="t">
                    <w14:rot w14:lat="0" w14:lon="0" w14:rev="0"/>
                  </w14:lightRig>
                </w14:scene3d>
              </w:rPr>
              <w:t>Chapter 9</w:t>
            </w:r>
            <w:r w:rsidRPr="00903CE0">
              <w:rPr>
                <w:rStyle w:val="Hyperlink"/>
                <w:noProof/>
              </w:rPr>
              <w:t xml:space="preserve"> Output Adjustments</w:t>
            </w:r>
            <w:r>
              <w:rPr>
                <w:noProof/>
                <w:webHidden/>
              </w:rPr>
              <w:tab/>
            </w:r>
            <w:r>
              <w:rPr>
                <w:noProof/>
                <w:webHidden/>
              </w:rPr>
              <w:fldChar w:fldCharType="begin"/>
            </w:r>
            <w:r>
              <w:rPr>
                <w:noProof/>
                <w:webHidden/>
              </w:rPr>
              <w:instrText xml:space="preserve"> PAGEREF _Toc183178655 \h </w:instrText>
            </w:r>
            <w:r>
              <w:rPr>
                <w:noProof/>
                <w:webHidden/>
              </w:rPr>
            </w:r>
            <w:r>
              <w:rPr>
                <w:noProof/>
                <w:webHidden/>
              </w:rPr>
              <w:fldChar w:fldCharType="separate"/>
            </w:r>
            <w:r w:rsidR="0017337F">
              <w:rPr>
                <w:noProof/>
                <w:webHidden/>
              </w:rPr>
              <w:t>51</w:t>
            </w:r>
            <w:r>
              <w:rPr>
                <w:noProof/>
                <w:webHidden/>
              </w:rPr>
              <w:fldChar w:fldCharType="end"/>
            </w:r>
          </w:hyperlink>
        </w:p>
        <w:p w14:paraId="30578C71" w14:textId="19F447FC" w:rsidR="00986D74" w:rsidRDefault="00986D74">
          <w:pPr>
            <w:pStyle w:val="TOC1"/>
            <w:rPr>
              <w:rFonts w:asciiTheme="minorHAnsi" w:hAnsiTheme="minorHAnsi"/>
              <w:b w:val="0"/>
              <w:bCs w:val="0"/>
              <w:noProof/>
              <w:color w:val="auto"/>
              <w:kern w:val="2"/>
              <w:sz w:val="24"/>
              <w:szCs w:val="24"/>
              <w:lang w:eastAsia="en-US"/>
              <w14:ligatures w14:val="standardContextual"/>
            </w:rPr>
          </w:pPr>
          <w:hyperlink w:anchor="_Toc183178656" w:history="1">
            <w:r w:rsidRPr="00903CE0">
              <w:rPr>
                <w:rStyle w:val="Hyperlink"/>
                <w:noProof/>
                <w14:scene3d>
                  <w14:camera w14:prst="orthographicFront"/>
                  <w14:lightRig w14:rig="threePt" w14:dir="t">
                    <w14:rot w14:lat="0" w14:lon="0" w14:rev="0"/>
                  </w14:lightRig>
                </w14:scene3d>
              </w:rPr>
              <w:t>Chapter 10</w:t>
            </w:r>
            <w:r w:rsidRPr="00903CE0">
              <w:rPr>
                <w:rStyle w:val="Hyperlink"/>
                <w:noProof/>
              </w:rPr>
              <w:t xml:space="preserve"> Clipping Planes</w:t>
            </w:r>
            <w:r>
              <w:rPr>
                <w:noProof/>
                <w:webHidden/>
              </w:rPr>
              <w:tab/>
            </w:r>
            <w:r>
              <w:rPr>
                <w:noProof/>
                <w:webHidden/>
              </w:rPr>
              <w:fldChar w:fldCharType="begin"/>
            </w:r>
            <w:r>
              <w:rPr>
                <w:noProof/>
                <w:webHidden/>
              </w:rPr>
              <w:instrText xml:space="preserve"> PAGEREF _Toc183178656 \h </w:instrText>
            </w:r>
            <w:r>
              <w:rPr>
                <w:noProof/>
                <w:webHidden/>
              </w:rPr>
            </w:r>
            <w:r>
              <w:rPr>
                <w:noProof/>
                <w:webHidden/>
              </w:rPr>
              <w:fldChar w:fldCharType="separate"/>
            </w:r>
            <w:r w:rsidR="0017337F">
              <w:rPr>
                <w:noProof/>
                <w:webHidden/>
              </w:rPr>
              <w:t>53</w:t>
            </w:r>
            <w:r>
              <w:rPr>
                <w:noProof/>
                <w:webHidden/>
              </w:rPr>
              <w:fldChar w:fldCharType="end"/>
            </w:r>
          </w:hyperlink>
        </w:p>
        <w:p w14:paraId="29B39BE6"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657" w:history="1">
            <w:r w:rsidRPr="00903CE0">
              <w:rPr>
                <w:rStyle w:val="Hyperlink"/>
                <w:noProof/>
              </w:rPr>
              <w:t>Clipping Plane Display Controls</w:t>
            </w:r>
          </w:hyperlink>
        </w:p>
        <w:p w14:paraId="6A70A004"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658" w:history="1">
            <w:r w:rsidRPr="00903CE0">
              <w:rPr>
                <w:rStyle w:val="Hyperlink"/>
                <w:noProof/>
              </w:rPr>
              <w:t>Clipping Plane Translations</w:t>
            </w:r>
          </w:hyperlink>
        </w:p>
        <w:p w14:paraId="7DB7B502"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659" w:history="1">
            <w:r w:rsidRPr="00903CE0">
              <w:rPr>
                <w:rStyle w:val="Hyperlink"/>
                <w:noProof/>
              </w:rPr>
              <w:t>Clipping Plane Rotations</w:t>
            </w:r>
          </w:hyperlink>
        </w:p>
        <w:p w14:paraId="0BA7FBBA" w14:textId="302924FA" w:rsidR="00986D74" w:rsidRDefault="00986D74">
          <w:pPr>
            <w:pStyle w:val="TOC1"/>
            <w:rPr>
              <w:rFonts w:asciiTheme="minorHAnsi" w:hAnsiTheme="minorHAnsi"/>
              <w:b w:val="0"/>
              <w:bCs w:val="0"/>
              <w:noProof/>
              <w:color w:val="auto"/>
              <w:kern w:val="2"/>
              <w:sz w:val="24"/>
              <w:szCs w:val="24"/>
              <w:lang w:eastAsia="en-US"/>
              <w14:ligatures w14:val="standardContextual"/>
            </w:rPr>
          </w:pPr>
          <w:hyperlink w:anchor="_Toc183178660" w:history="1">
            <w:r w:rsidRPr="00903CE0">
              <w:rPr>
                <w:rStyle w:val="Hyperlink"/>
                <w:noProof/>
                <w14:scene3d>
                  <w14:camera w14:prst="orthographicFront"/>
                  <w14:lightRig w14:rig="threePt" w14:dir="t">
                    <w14:rot w14:lat="0" w14:lon="0" w14:rev="0"/>
                  </w14:lightRig>
                </w14:scene3d>
              </w:rPr>
              <w:t>Chapter 11</w:t>
            </w:r>
            <w:r w:rsidRPr="00903CE0">
              <w:rPr>
                <w:rStyle w:val="Hyperlink"/>
                <w:noProof/>
              </w:rPr>
              <w:t xml:space="preserve"> Mesh Properties</w:t>
            </w:r>
            <w:r>
              <w:rPr>
                <w:noProof/>
                <w:webHidden/>
              </w:rPr>
              <w:tab/>
            </w:r>
            <w:r>
              <w:rPr>
                <w:noProof/>
                <w:webHidden/>
              </w:rPr>
              <w:fldChar w:fldCharType="begin"/>
            </w:r>
            <w:r>
              <w:rPr>
                <w:noProof/>
                <w:webHidden/>
              </w:rPr>
              <w:instrText xml:space="preserve"> PAGEREF _Toc183178660 \h </w:instrText>
            </w:r>
            <w:r>
              <w:rPr>
                <w:noProof/>
                <w:webHidden/>
              </w:rPr>
            </w:r>
            <w:r>
              <w:rPr>
                <w:noProof/>
                <w:webHidden/>
              </w:rPr>
              <w:fldChar w:fldCharType="separate"/>
            </w:r>
            <w:r w:rsidR="0017337F">
              <w:rPr>
                <w:noProof/>
                <w:webHidden/>
              </w:rPr>
              <w:t>55</w:t>
            </w:r>
            <w:r>
              <w:rPr>
                <w:noProof/>
                <w:webHidden/>
              </w:rPr>
              <w:fldChar w:fldCharType="end"/>
            </w:r>
          </w:hyperlink>
        </w:p>
        <w:p w14:paraId="4670B48F"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661" w:history="1">
            <w:r w:rsidRPr="00903CE0">
              <w:rPr>
                <w:rStyle w:val="Hyperlink"/>
                <w:noProof/>
              </w:rPr>
              <w:t>Basic Mesh Properties</w:t>
            </w:r>
          </w:hyperlink>
        </w:p>
        <w:p w14:paraId="6CCBAF4F"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662" w:history="1">
            <w:r w:rsidRPr="00903CE0">
              <w:rPr>
                <w:rStyle w:val="Hyperlink"/>
                <w:noProof/>
              </w:rPr>
              <w:t>Mesh Manipulations</w:t>
            </w:r>
          </w:hyperlink>
        </w:p>
        <w:p w14:paraId="5D114FFA" w14:textId="7E87EC13" w:rsidR="00986D74" w:rsidRDefault="00986D74">
          <w:pPr>
            <w:pStyle w:val="TOC1"/>
            <w:rPr>
              <w:rFonts w:asciiTheme="minorHAnsi" w:hAnsiTheme="minorHAnsi"/>
              <w:b w:val="0"/>
              <w:bCs w:val="0"/>
              <w:noProof/>
              <w:color w:val="auto"/>
              <w:kern w:val="2"/>
              <w:sz w:val="24"/>
              <w:szCs w:val="24"/>
              <w:lang w:eastAsia="en-US"/>
              <w14:ligatures w14:val="standardContextual"/>
            </w:rPr>
          </w:pPr>
          <w:hyperlink w:anchor="_Toc183178663" w:history="1">
            <w:r w:rsidRPr="00903CE0">
              <w:rPr>
                <w:rStyle w:val="Hyperlink"/>
                <w:noProof/>
                <w14:scene3d>
                  <w14:camera w14:prst="orthographicFront"/>
                  <w14:lightRig w14:rig="threePt" w14:dir="t">
                    <w14:rot w14:lat="0" w14:lon="0" w14:rev="0"/>
                  </w14:lightRig>
                </w14:scene3d>
              </w:rPr>
              <w:t>Chapter 12</w:t>
            </w:r>
            <w:r w:rsidRPr="00903CE0">
              <w:rPr>
                <w:rStyle w:val="Hyperlink"/>
                <w:noProof/>
              </w:rPr>
              <w:t xml:space="preserve"> Make Movies</w:t>
            </w:r>
            <w:r>
              <w:rPr>
                <w:noProof/>
                <w:webHidden/>
              </w:rPr>
              <w:tab/>
            </w:r>
            <w:r>
              <w:rPr>
                <w:noProof/>
                <w:webHidden/>
              </w:rPr>
              <w:fldChar w:fldCharType="begin"/>
            </w:r>
            <w:r>
              <w:rPr>
                <w:noProof/>
                <w:webHidden/>
              </w:rPr>
              <w:instrText xml:space="preserve"> PAGEREF _Toc183178663 \h </w:instrText>
            </w:r>
            <w:r>
              <w:rPr>
                <w:noProof/>
                <w:webHidden/>
              </w:rPr>
            </w:r>
            <w:r>
              <w:rPr>
                <w:noProof/>
                <w:webHidden/>
              </w:rPr>
              <w:fldChar w:fldCharType="separate"/>
            </w:r>
            <w:r w:rsidR="0017337F">
              <w:rPr>
                <w:noProof/>
                <w:webHidden/>
              </w:rPr>
              <w:t>57</w:t>
            </w:r>
            <w:r>
              <w:rPr>
                <w:noProof/>
                <w:webHidden/>
              </w:rPr>
              <w:fldChar w:fldCharType="end"/>
            </w:r>
          </w:hyperlink>
        </w:p>
        <w:p w14:paraId="7C360168"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664" w:history="1">
            <w:r w:rsidRPr="00903CE0">
              <w:rPr>
                <w:rStyle w:val="Hyperlink"/>
                <w:noProof/>
              </w:rPr>
              <w:t>Movie Clip Playback Controls</w:t>
            </w:r>
          </w:hyperlink>
        </w:p>
        <w:p w14:paraId="3EE0FFF2"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665" w:history="1">
            <w:r w:rsidRPr="00903CE0">
              <w:rPr>
                <w:rStyle w:val="Hyperlink"/>
                <w:noProof/>
              </w:rPr>
              <w:t>Basic Movie Making</w:t>
            </w:r>
          </w:hyperlink>
        </w:p>
        <w:p w14:paraId="58C7C8D8"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666" w:history="1">
            <w:r w:rsidRPr="00903CE0">
              <w:rPr>
                <w:rStyle w:val="Hyperlink"/>
                <w:noProof/>
              </w:rPr>
              <w:t>Keyframes</w:t>
            </w:r>
          </w:hyperlink>
        </w:p>
        <w:p w14:paraId="0370EFD2"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667" w:history="1">
            <w:r w:rsidRPr="00903CE0">
              <w:rPr>
                <w:rStyle w:val="Hyperlink"/>
                <w:noProof/>
              </w:rPr>
              <w:t>Keyframe Templates</w:t>
            </w:r>
          </w:hyperlink>
        </w:p>
        <w:p w14:paraId="1EAD0D9A"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668" w:history="1">
            <w:r w:rsidRPr="00903CE0">
              <w:rPr>
                <w:rStyle w:val="Hyperlink"/>
                <w:noProof/>
              </w:rPr>
              <w:t>Crop the Movie Frames</w:t>
            </w:r>
          </w:hyperlink>
        </w:p>
        <w:p w14:paraId="6FEF9D44" w14:textId="0EB82D3F" w:rsidR="00986D74" w:rsidRDefault="00986D74">
          <w:pPr>
            <w:pStyle w:val="TOC1"/>
            <w:rPr>
              <w:rFonts w:asciiTheme="minorHAnsi" w:hAnsiTheme="minorHAnsi"/>
              <w:b w:val="0"/>
              <w:bCs w:val="0"/>
              <w:noProof/>
              <w:color w:val="auto"/>
              <w:kern w:val="2"/>
              <w:sz w:val="24"/>
              <w:szCs w:val="24"/>
              <w:lang w:eastAsia="en-US"/>
              <w14:ligatures w14:val="standardContextual"/>
            </w:rPr>
          </w:pPr>
          <w:hyperlink w:anchor="_Toc183178669" w:history="1">
            <w:r w:rsidRPr="00903CE0">
              <w:rPr>
                <w:rStyle w:val="Hyperlink"/>
                <w:noProof/>
                <w14:scene3d>
                  <w14:camera w14:prst="orthographicFront"/>
                  <w14:lightRig w14:rig="threePt" w14:dir="t">
                    <w14:rot w14:lat="0" w14:lon="0" w14:rev="0"/>
                  </w14:lightRig>
                </w14:scene3d>
              </w:rPr>
              <w:t>Chapter 13</w:t>
            </w:r>
            <w:r w:rsidRPr="00903CE0">
              <w:rPr>
                <w:rStyle w:val="Hyperlink"/>
                <w:noProof/>
              </w:rPr>
              <w:t xml:space="preserve"> Automated Data Analysis with Scripts</w:t>
            </w:r>
            <w:r>
              <w:rPr>
                <w:noProof/>
                <w:webHidden/>
              </w:rPr>
              <w:tab/>
            </w:r>
            <w:r>
              <w:rPr>
                <w:noProof/>
                <w:webHidden/>
              </w:rPr>
              <w:fldChar w:fldCharType="begin"/>
            </w:r>
            <w:r>
              <w:rPr>
                <w:noProof/>
                <w:webHidden/>
              </w:rPr>
              <w:instrText xml:space="preserve"> PAGEREF _Toc183178669 \h </w:instrText>
            </w:r>
            <w:r>
              <w:rPr>
                <w:noProof/>
                <w:webHidden/>
              </w:rPr>
            </w:r>
            <w:r>
              <w:rPr>
                <w:noProof/>
                <w:webHidden/>
              </w:rPr>
              <w:fldChar w:fldCharType="separate"/>
            </w:r>
            <w:r w:rsidR="0017337F">
              <w:rPr>
                <w:noProof/>
                <w:webHidden/>
              </w:rPr>
              <w:t>67</w:t>
            </w:r>
            <w:r>
              <w:rPr>
                <w:noProof/>
                <w:webHidden/>
              </w:rPr>
              <w:fldChar w:fldCharType="end"/>
            </w:r>
          </w:hyperlink>
        </w:p>
        <w:p w14:paraId="56712F1D"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670" w:history="1">
            <w:r w:rsidRPr="00903CE0">
              <w:rPr>
                <w:rStyle w:val="Hyperlink"/>
                <w:noProof/>
              </w:rPr>
              <w:t>FluoRender Script</w:t>
            </w:r>
          </w:hyperlink>
        </w:p>
        <w:p w14:paraId="4F295DA6"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671" w:history="1">
            <w:r w:rsidRPr="00903CE0">
              <w:rPr>
                <w:rStyle w:val="Hyperlink"/>
                <w:noProof/>
              </w:rPr>
              <w:t>Script File Format</w:t>
            </w:r>
          </w:hyperlink>
        </w:p>
        <w:p w14:paraId="00FA9BA6"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672" w:history="1">
            <w:r w:rsidRPr="00903CE0">
              <w:rPr>
                <w:rStyle w:val="Hyperlink"/>
                <w:noProof/>
              </w:rPr>
              <w:t>Script Tasks</w:t>
            </w:r>
          </w:hyperlink>
        </w:p>
        <w:p w14:paraId="2931E9D3" w14:textId="5923A9FF" w:rsidR="00986D74" w:rsidRDefault="00986D74">
          <w:pPr>
            <w:pStyle w:val="TOC1"/>
            <w:rPr>
              <w:rFonts w:asciiTheme="minorHAnsi" w:hAnsiTheme="minorHAnsi"/>
              <w:b w:val="0"/>
              <w:bCs w:val="0"/>
              <w:noProof/>
              <w:color w:val="auto"/>
              <w:kern w:val="2"/>
              <w:sz w:val="24"/>
              <w:szCs w:val="24"/>
              <w:lang w:eastAsia="en-US"/>
              <w14:ligatures w14:val="standardContextual"/>
            </w:rPr>
          </w:pPr>
          <w:hyperlink w:anchor="_Toc183178673" w:history="1">
            <w:r w:rsidRPr="00903CE0">
              <w:rPr>
                <w:rStyle w:val="Hyperlink"/>
                <w:noProof/>
                <w14:scene3d>
                  <w14:camera w14:prst="orthographicFront"/>
                  <w14:lightRig w14:rig="threePt" w14:dir="t">
                    <w14:rot w14:lat="0" w14:lon="0" w14:rev="0"/>
                  </w14:lightRig>
                </w14:scene3d>
              </w:rPr>
              <w:t>Chapter 14</w:t>
            </w:r>
            <w:r w:rsidRPr="00903CE0">
              <w:rPr>
                <w:rStyle w:val="Hyperlink"/>
                <w:noProof/>
              </w:rPr>
              <w:t xml:space="preserve"> Managing Projects</w:t>
            </w:r>
            <w:r>
              <w:rPr>
                <w:noProof/>
                <w:webHidden/>
              </w:rPr>
              <w:tab/>
            </w:r>
            <w:r>
              <w:rPr>
                <w:noProof/>
                <w:webHidden/>
              </w:rPr>
              <w:fldChar w:fldCharType="begin"/>
            </w:r>
            <w:r>
              <w:rPr>
                <w:noProof/>
                <w:webHidden/>
              </w:rPr>
              <w:instrText xml:space="preserve"> PAGEREF _Toc183178673 \h </w:instrText>
            </w:r>
            <w:r>
              <w:rPr>
                <w:noProof/>
                <w:webHidden/>
              </w:rPr>
            </w:r>
            <w:r>
              <w:rPr>
                <w:noProof/>
                <w:webHidden/>
              </w:rPr>
              <w:fldChar w:fldCharType="separate"/>
            </w:r>
            <w:r w:rsidR="0017337F">
              <w:rPr>
                <w:noProof/>
                <w:webHidden/>
              </w:rPr>
              <w:t>92</w:t>
            </w:r>
            <w:r>
              <w:rPr>
                <w:noProof/>
                <w:webHidden/>
              </w:rPr>
              <w:fldChar w:fldCharType="end"/>
            </w:r>
          </w:hyperlink>
        </w:p>
        <w:p w14:paraId="7AE4182B" w14:textId="78F5F94F" w:rsidR="00986D74" w:rsidRDefault="00986D74">
          <w:pPr>
            <w:pStyle w:val="TOC1"/>
            <w:rPr>
              <w:rFonts w:asciiTheme="minorHAnsi" w:hAnsiTheme="minorHAnsi"/>
              <w:b w:val="0"/>
              <w:bCs w:val="0"/>
              <w:noProof/>
              <w:color w:val="auto"/>
              <w:kern w:val="2"/>
              <w:sz w:val="24"/>
              <w:szCs w:val="24"/>
              <w:lang w:eastAsia="en-US"/>
              <w14:ligatures w14:val="standardContextual"/>
            </w:rPr>
          </w:pPr>
          <w:hyperlink w:anchor="_Toc183178674" w:history="1">
            <w:r w:rsidRPr="00903CE0">
              <w:rPr>
                <w:rStyle w:val="Hyperlink"/>
                <w:noProof/>
                <w14:scene3d>
                  <w14:camera w14:prst="orthographicFront"/>
                  <w14:lightRig w14:rig="threePt" w14:dir="t">
                    <w14:rot w14:lat="0" w14:lon="0" w14:rev="0"/>
                  </w14:lightRig>
                </w14:scene3d>
              </w:rPr>
              <w:t>Chapter 15</w:t>
            </w:r>
            <w:r w:rsidRPr="00903CE0">
              <w:rPr>
                <w:rStyle w:val="Hyperlink"/>
                <w:noProof/>
              </w:rPr>
              <w:t xml:space="preserve"> Paint Brush</w:t>
            </w:r>
            <w:r>
              <w:rPr>
                <w:noProof/>
                <w:webHidden/>
              </w:rPr>
              <w:tab/>
            </w:r>
            <w:r>
              <w:rPr>
                <w:noProof/>
                <w:webHidden/>
              </w:rPr>
              <w:fldChar w:fldCharType="begin"/>
            </w:r>
            <w:r>
              <w:rPr>
                <w:noProof/>
                <w:webHidden/>
              </w:rPr>
              <w:instrText xml:space="preserve"> PAGEREF _Toc183178674 \h </w:instrText>
            </w:r>
            <w:r>
              <w:rPr>
                <w:noProof/>
                <w:webHidden/>
              </w:rPr>
            </w:r>
            <w:r>
              <w:rPr>
                <w:noProof/>
                <w:webHidden/>
              </w:rPr>
              <w:fldChar w:fldCharType="separate"/>
            </w:r>
            <w:r w:rsidR="0017337F">
              <w:rPr>
                <w:noProof/>
                <w:webHidden/>
              </w:rPr>
              <w:t>94</w:t>
            </w:r>
            <w:r>
              <w:rPr>
                <w:noProof/>
                <w:webHidden/>
              </w:rPr>
              <w:fldChar w:fldCharType="end"/>
            </w:r>
          </w:hyperlink>
        </w:p>
        <w:p w14:paraId="1B803122"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675" w:history="1">
            <w:r w:rsidRPr="00903CE0">
              <w:rPr>
                <w:rStyle w:val="Hyperlink"/>
                <w:noProof/>
              </w:rPr>
              <w:t>Brush Types</w:t>
            </w:r>
          </w:hyperlink>
        </w:p>
        <w:p w14:paraId="1FE998D4"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676" w:history="1">
            <w:r w:rsidRPr="00903CE0">
              <w:rPr>
                <w:rStyle w:val="Hyperlink"/>
                <w:noProof/>
              </w:rPr>
              <w:t>Brush History</w:t>
            </w:r>
          </w:hyperlink>
        </w:p>
        <w:p w14:paraId="5F98CEB0"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677" w:history="1">
            <w:r w:rsidRPr="00903CE0">
              <w:rPr>
                <w:rStyle w:val="Hyperlink"/>
                <w:noProof/>
              </w:rPr>
              <w:t>Selection Settings</w:t>
            </w:r>
          </w:hyperlink>
        </w:p>
        <w:p w14:paraId="043E0F55"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678" w:history="1">
            <w:r w:rsidRPr="00903CE0">
              <w:rPr>
                <w:rStyle w:val="Hyperlink"/>
                <w:noProof/>
              </w:rPr>
              <w:t>Brush Properties</w:t>
            </w:r>
          </w:hyperlink>
        </w:p>
        <w:p w14:paraId="5BDED7BD"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679" w:history="1">
            <w:r w:rsidRPr="00903CE0">
              <w:rPr>
                <w:rStyle w:val="Hyperlink"/>
                <w:noProof/>
              </w:rPr>
              <w:t>Wacom Tablet and Display Tablet Support</w:t>
            </w:r>
          </w:hyperlink>
        </w:p>
        <w:p w14:paraId="0F075FC7"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680" w:history="1">
            <w:r w:rsidRPr="00903CE0">
              <w:rPr>
                <w:rStyle w:val="Hyperlink"/>
                <w:noProof/>
              </w:rPr>
              <w:t>Creating New Channels from Selection</w:t>
            </w:r>
          </w:hyperlink>
        </w:p>
        <w:p w14:paraId="28F22146"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681" w:history="1">
            <w:r w:rsidRPr="00903CE0">
              <w:rPr>
                <w:rStyle w:val="Hyperlink"/>
                <w:noProof/>
              </w:rPr>
              <w:t>Mask Copy and Paste</w:t>
            </w:r>
          </w:hyperlink>
        </w:p>
        <w:p w14:paraId="6BF334F2"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682" w:history="1">
            <w:r w:rsidRPr="00903CE0">
              <w:rPr>
                <w:rStyle w:val="Hyperlink"/>
                <w:noProof/>
              </w:rPr>
              <w:t>Output</w:t>
            </w:r>
          </w:hyperlink>
        </w:p>
        <w:p w14:paraId="6C4322CB"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683" w:history="1">
            <w:r w:rsidRPr="00903CE0">
              <w:rPr>
                <w:rStyle w:val="Hyperlink"/>
                <w:noProof/>
              </w:rPr>
              <w:t>Align Render View to Selection Mask</w:t>
            </w:r>
          </w:hyperlink>
        </w:p>
        <w:p w14:paraId="669AC1C0" w14:textId="7995E9C4" w:rsidR="00986D74" w:rsidRDefault="00986D74">
          <w:pPr>
            <w:pStyle w:val="TOC1"/>
            <w:rPr>
              <w:rFonts w:asciiTheme="minorHAnsi" w:hAnsiTheme="minorHAnsi"/>
              <w:b w:val="0"/>
              <w:bCs w:val="0"/>
              <w:noProof/>
              <w:color w:val="auto"/>
              <w:kern w:val="2"/>
              <w:sz w:val="24"/>
              <w:szCs w:val="24"/>
              <w:lang w:eastAsia="en-US"/>
              <w14:ligatures w14:val="standardContextual"/>
            </w:rPr>
          </w:pPr>
          <w:hyperlink w:anchor="_Toc183178684" w:history="1">
            <w:r w:rsidRPr="00903CE0">
              <w:rPr>
                <w:rStyle w:val="Hyperlink"/>
                <w:noProof/>
                <w14:scene3d>
                  <w14:camera w14:prst="orthographicFront"/>
                  <w14:lightRig w14:rig="threePt" w14:dir="t">
                    <w14:rot w14:lat="0" w14:lon="0" w14:rev="0"/>
                  </w14:lightRig>
                </w14:scene3d>
              </w:rPr>
              <w:t>Chapter 16</w:t>
            </w:r>
            <w:r w:rsidRPr="00903CE0">
              <w:rPr>
                <w:rStyle w:val="Hyperlink"/>
                <w:noProof/>
              </w:rPr>
              <w:t xml:space="preserve"> Measurement</w:t>
            </w:r>
            <w:r>
              <w:rPr>
                <w:noProof/>
                <w:webHidden/>
              </w:rPr>
              <w:tab/>
            </w:r>
            <w:r>
              <w:rPr>
                <w:noProof/>
                <w:webHidden/>
              </w:rPr>
              <w:fldChar w:fldCharType="begin"/>
            </w:r>
            <w:r>
              <w:rPr>
                <w:noProof/>
                <w:webHidden/>
              </w:rPr>
              <w:instrText xml:space="preserve"> PAGEREF _Toc183178684 \h </w:instrText>
            </w:r>
            <w:r>
              <w:rPr>
                <w:noProof/>
                <w:webHidden/>
              </w:rPr>
            </w:r>
            <w:r>
              <w:rPr>
                <w:noProof/>
                <w:webHidden/>
              </w:rPr>
              <w:fldChar w:fldCharType="separate"/>
            </w:r>
            <w:r w:rsidR="0017337F">
              <w:rPr>
                <w:noProof/>
                <w:webHidden/>
              </w:rPr>
              <w:t>101</w:t>
            </w:r>
            <w:r>
              <w:rPr>
                <w:noProof/>
                <w:webHidden/>
              </w:rPr>
              <w:fldChar w:fldCharType="end"/>
            </w:r>
          </w:hyperlink>
        </w:p>
        <w:p w14:paraId="5A07D444"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685" w:history="1">
            <w:r w:rsidRPr="00903CE0">
              <w:rPr>
                <w:rStyle w:val="Hyperlink"/>
                <w:noProof/>
              </w:rPr>
              <w:t>Measurement Tool Types</w:t>
            </w:r>
          </w:hyperlink>
        </w:p>
        <w:p w14:paraId="796715A8"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686" w:history="1">
            <w:r w:rsidRPr="00903CE0">
              <w:rPr>
                <w:rStyle w:val="Hyperlink"/>
                <w:noProof/>
              </w:rPr>
              <w:t>Averaging</w:t>
            </w:r>
          </w:hyperlink>
        </w:p>
        <w:p w14:paraId="02B6CFE3"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687" w:history="1">
            <w:r w:rsidRPr="00903CE0">
              <w:rPr>
                <w:rStyle w:val="Hyperlink"/>
                <w:noProof/>
              </w:rPr>
              <w:t>Sample</w:t>
            </w:r>
          </w:hyperlink>
        </w:p>
        <w:p w14:paraId="3A51E2B3"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688" w:history="1">
            <w:r w:rsidRPr="00903CE0">
              <w:rPr>
                <w:rStyle w:val="Hyperlink"/>
                <w:noProof/>
              </w:rPr>
              <w:t>Length</w:t>
            </w:r>
          </w:hyperlink>
        </w:p>
        <w:p w14:paraId="7272BF73"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689" w:history="1">
            <w:r w:rsidRPr="00903CE0">
              <w:rPr>
                <w:rStyle w:val="Hyperlink"/>
                <w:noProof/>
              </w:rPr>
              <w:t>Project</w:t>
            </w:r>
          </w:hyperlink>
        </w:p>
        <w:p w14:paraId="37278821"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690" w:history="1">
            <w:r w:rsidRPr="00903CE0">
              <w:rPr>
                <w:rStyle w:val="Hyperlink"/>
                <w:noProof/>
              </w:rPr>
              <w:t>Making Changes to Measurement Tools</w:t>
            </w:r>
          </w:hyperlink>
        </w:p>
        <w:p w14:paraId="029E1C74"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691" w:history="1">
            <w:r w:rsidRPr="00903CE0">
              <w:rPr>
                <w:rStyle w:val="Hyperlink"/>
                <w:noProof/>
              </w:rPr>
              <w:t>Align Render View to Rulers</w:t>
            </w:r>
          </w:hyperlink>
        </w:p>
        <w:p w14:paraId="06B6460A"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692" w:history="1">
            <w:r w:rsidRPr="00903CE0">
              <w:rPr>
                <w:rStyle w:val="Hyperlink"/>
                <w:noProof/>
              </w:rPr>
              <w:t>Ruler Editing Over Time</w:t>
            </w:r>
          </w:hyperlink>
        </w:p>
        <w:p w14:paraId="19A9B472" w14:textId="3D3188AA" w:rsidR="00986D74" w:rsidRDefault="00986D74">
          <w:pPr>
            <w:pStyle w:val="TOC1"/>
            <w:rPr>
              <w:rFonts w:asciiTheme="minorHAnsi" w:hAnsiTheme="minorHAnsi"/>
              <w:b w:val="0"/>
              <w:bCs w:val="0"/>
              <w:noProof/>
              <w:color w:val="auto"/>
              <w:kern w:val="2"/>
              <w:sz w:val="24"/>
              <w:szCs w:val="24"/>
              <w:lang w:eastAsia="en-US"/>
              <w14:ligatures w14:val="standardContextual"/>
            </w:rPr>
          </w:pPr>
          <w:hyperlink w:anchor="_Toc183178693" w:history="1">
            <w:r w:rsidRPr="00903CE0">
              <w:rPr>
                <w:rStyle w:val="Hyperlink"/>
                <w:noProof/>
                <w14:scene3d>
                  <w14:camera w14:prst="orthographicFront"/>
                  <w14:lightRig w14:rig="threePt" w14:dir="t">
                    <w14:rot w14:lat="0" w14:lon="0" w14:rev="0"/>
                  </w14:lightRig>
                </w14:scene3d>
              </w:rPr>
              <w:t>Chapter 17</w:t>
            </w:r>
            <w:r w:rsidRPr="00903CE0">
              <w:rPr>
                <w:rStyle w:val="Hyperlink"/>
                <w:noProof/>
              </w:rPr>
              <w:t xml:space="preserve"> Component Analysis</w:t>
            </w:r>
            <w:r>
              <w:rPr>
                <w:noProof/>
                <w:webHidden/>
              </w:rPr>
              <w:tab/>
            </w:r>
            <w:r>
              <w:rPr>
                <w:noProof/>
                <w:webHidden/>
              </w:rPr>
              <w:fldChar w:fldCharType="begin"/>
            </w:r>
            <w:r>
              <w:rPr>
                <w:noProof/>
                <w:webHidden/>
              </w:rPr>
              <w:instrText xml:space="preserve"> PAGEREF _Toc183178693 \h </w:instrText>
            </w:r>
            <w:r>
              <w:rPr>
                <w:noProof/>
                <w:webHidden/>
              </w:rPr>
            </w:r>
            <w:r>
              <w:rPr>
                <w:noProof/>
                <w:webHidden/>
              </w:rPr>
              <w:fldChar w:fldCharType="separate"/>
            </w:r>
            <w:r w:rsidR="0017337F">
              <w:rPr>
                <w:noProof/>
                <w:webHidden/>
              </w:rPr>
              <w:t>109</w:t>
            </w:r>
            <w:r>
              <w:rPr>
                <w:noProof/>
                <w:webHidden/>
              </w:rPr>
              <w:fldChar w:fldCharType="end"/>
            </w:r>
          </w:hyperlink>
        </w:p>
        <w:p w14:paraId="1E7C3679"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694" w:history="1">
            <w:r w:rsidRPr="00903CE0">
              <w:rPr>
                <w:rStyle w:val="Hyperlink"/>
                <w:noProof/>
              </w:rPr>
              <w:t>Settings for Component Generation</w:t>
            </w:r>
          </w:hyperlink>
        </w:p>
        <w:p w14:paraId="1E428BF9"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695" w:history="1">
            <w:r w:rsidRPr="00903CE0">
              <w:rPr>
                <w:rStyle w:val="Hyperlink"/>
                <w:noProof/>
              </w:rPr>
              <w:t>Clustering</w:t>
            </w:r>
          </w:hyperlink>
        </w:p>
        <w:p w14:paraId="7A00A0A3"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696" w:history="1">
            <w:r w:rsidRPr="00903CE0">
              <w:rPr>
                <w:rStyle w:val="Hyperlink"/>
                <w:noProof/>
              </w:rPr>
              <w:t>Component Analysis</w:t>
            </w:r>
          </w:hyperlink>
        </w:p>
        <w:p w14:paraId="051F9939" w14:textId="3ED5C0EF" w:rsidR="00986D74" w:rsidRDefault="00986D74">
          <w:pPr>
            <w:pStyle w:val="TOC1"/>
            <w:rPr>
              <w:rFonts w:asciiTheme="minorHAnsi" w:hAnsiTheme="minorHAnsi"/>
              <w:b w:val="0"/>
              <w:bCs w:val="0"/>
              <w:noProof/>
              <w:color w:val="auto"/>
              <w:kern w:val="2"/>
              <w:sz w:val="24"/>
              <w:szCs w:val="24"/>
              <w:lang w:eastAsia="en-US"/>
              <w14:ligatures w14:val="standardContextual"/>
            </w:rPr>
          </w:pPr>
          <w:hyperlink w:anchor="_Toc183178697" w:history="1">
            <w:r w:rsidRPr="00903CE0">
              <w:rPr>
                <w:rStyle w:val="Hyperlink"/>
                <w:noProof/>
                <w14:scene3d>
                  <w14:camera w14:prst="orthographicFront"/>
                  <w14:lightRig w14:rig="threePt" w14:dir="t">
                    <w14:rot w14:lat="0" w14:lon="0" w14:rev="0"/>
                  </w14:lightRig>
                </w14:scene3d>
              </w:rPr>
              <w:t>Chapter 18</w:t>
            </w:r>
            <w:r w:rsidRPr="00903CE0">
              <w:rPr>
                <w:rStyle w:val="Hyperlink"/>
                <w:noProof/>
              </w:rPr>
              <w:t xml:space="preserve"> Processing and Analyzing Volumes</w:t>
            </w:r>
            <w:r>
              <w:rPr>
                <w:noProof/>
                <w:webHidden/>
              </w:rPr>
              <w:tab/>
            </w:r>
            <w:r>
              <w:rPr>
                <w:noProof/>
                <w:webHidden/>
              </w:rPr>
              <w:fldChar w:fldCharType="begin"/>
            </w:r>
            <w:r>
              <w:rPr>
                <w:noProof/>
                <w:webHidden/>
              </w:rPr>
              <w:instrText xml:space="preserve"> PAGEREF _Toc183178697 \h </w:instrText>
            </w:r>
            <w:r>
              <w:rPr>
                <w:noProof/>
                <w:webHidden/>
              </w:rPr>
            </w:r>
            <w:r>
              <w:rPr>
                <w:noProof/>
                <w:webHidden/>
              </w:rPr>
              <w:fldChar w:fldCharType="separate"/>
            </w:r>
            <w:r w:rsidR="0017337F">
              <w:rPr>
                <w:noProof/>
                <w:webHidden/>
              </w:rPr>
              <w:t>120</w:t>
            </w:r>
            <w:r>
              <w:rPr>
                <w:noProof/>
                <w:webHidden/>
              </w:rPr>
              <w:fldChar w:fldCharType="end"/>
            </w:r>
          </w:hyperlink>
        </w:p>
        <w:p w14:paraId="2845CF4A"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698" w:history="1">
            <w:r w:rsidRPr="00903CE0">
              <w:rPr>
                <w:rStyle w:val="Hyperlink"/>
                <w:noProof/>
              </w:rPr>
              <w:t>Volume Size</w:t>
            </w:r>
          </w:hyperlink>
        </w:p>
        <w:p w14:paraId="192E0A79"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699" w:history="1">
            <w:r w:rsidRPr="00903CE0">
              <w:rPr>
                <w:rStyle w:val="Hyperlink"/>
                <w:noProof/>
              </w:rPr>
              <w:t>Noise Reduction</w:t>
            </w:r>
          </w:hyperlink>
        </w:p>
        <w:p w14:paraId="16548D77"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700" w:history="1">
            <w:r w:rsidRPr="00903CE0">
              <w:rPr>
                <w:rStyle w:val="Hyperlink"/>
                <w:noProof/>
              </w:rPr>
              <w:t>Volume Channel Calculations</w:t>
            </w:r>
          </w:hyperlink>
        </w:p>
        <w:p w14:paraId="44C3C8F9"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701" w:history="1">
            <w:r w:rsidRPr="00903CE0">
              <w:rPr>
                <w:rStyle w:val="Hyperlink"/>
                <w:noProof/>
              </w:rPr>
              <w:t>Colocalization Analysis</w:t>
            </w:r>
          </w:hyperlink>
        </w:p>
        <w:p w14:paraId="2601E1E2" w14:textId="1933B27A" w:rsidR="00986D74" w:rsidRDefault="00986D74">
          <w:pPr>
            <w:pStyle w:val="TOC1"/>
            <w:rPr>
              <w:rFonts w:asciiTheme="minorHAnsi" w:hAnsiTheme="minorHAnsi"/>
              <w:b w:val="0"/>
              <w:bCs w:val="0"/>
              <w:noProof/>
              <w:color w:val="auto"/>
              <w:kern w:val="2"/>
              <w:sz w:val="24"/>
              <w:szCs w:val="24"/>
              <w:lang w:eastAsia="en-US"/>
              <w14:ligatures w14:val="standardContextual"/>
            </w:rPr>
          </w:pPr>
          <w:hyperlink w:anchor="_Toc183178702" w:history="1">
            <w:r w:rsidRPr="00903CE0">
              <w:rPr>
                <w:rStyle w:val="Hyperlink"/>
                <w:noProof/>
                <w14:scene3d>
                  <w14:camera w14:prst="orthographicFront"/>
                  <w14:lightRig w14:rig="threePt" w14:dir="t">
                    <w14:rot w14:lat="0" w14:lon="0" w14:rev="0"/>
                  </w14:lightRig>
                </w14:scene3d>
              </w:rPr>
              <w:t>Chapter 19</w:t>
            </w:r>
            <w:r w:rsidRPr="00903CE0">
              <w:rPr>
                <w:rStyle w:val="Hyperlink"/>
                <w:noProof/>
              </w:rPr>
              <w:t xml:space="preserve"> Tracking</w:t>
            </w:r>
            <w:r>
              <w:rPr>
                <w:noProof/>
                <w:webHidden/>
              </w:rPr>
              <w:tab/>
            </w:r>
            <w:r>
              <w:rPr>
                <w:noProof/>
                <w:webHidden/>
              </w:rPr>
              <w:fldChar w:fldCharType="begin"/>
            </w:r>
            <w:r>
              <w:rPr>
                <w:noProof/>
                <w:webHidden/>
              </w:rPr>
              <w:instrText xml:space="preserve"> PAGEREF _Toc183178702 \h </w:instrText>
            </w:r>
            <w:r>
              <w:rPr>
                <w:noProof/>
                <w:webHidden/>
              </w:rPr>
            </w:r>
            <w:r>
              <w:rPr>
                <w:noProof/>
                <w:webHidden/>
              </w:rPr>
              <w:fldChar w:fldCharType="separate"/>
            </w:r>
            <w:r w:rsidR="0017337F">
              <w:rPr>
                <w:noProof/>
                <w:webHidden/>
              </w:rPr>
              <w:t>126</w:t>
            </w:r>
            <w:r>
              <w:rPr>
                <w:noProof/>
                <w:webHidden/>
              </w:rPr>
              <w:fldChar w:fldCharType="end"/>
            </w:r>
          </w:hyperlink>
        </w:p>
        <w:p w14:paraId="31436462"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703" w:history="1">
            <w:r w:rsidRPr="00903CE0">
              <w:rPr>
                <w:rStyle w:val="Hyperlink"/>
                <w:noProof/>
              </w:rPr>
              <w:t>Track Map Generation and Management</w:t>
            </w:r>
          </w:hyperlink>
        </w:p>
        <w:p w14:paraId="016ECFCF"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704" w:history="1">
            <w:r w:rsidRPr="00903CE0">
              <w:rPr>
                <w:rStyle w:val="Hyperlink"/>
                <w:noProof/>
              </w:rPr>
              <w:t>Semi-Automatic Tracking</w:t>
            </w:r>
          </w:hyperlink>
        </w:p>
        <w:p w14:paraId="1326E143"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705" w:history="1">
            <w:r w:rsidRPr="00903CE0">
              <w:rPr>
                <w:rStyle w:val="Hyperlink"/>
                <w:noProof/>
              </w:rPr>
              <w:t>Component Selection Settings</w:t>
            </w:r>
          </w:hyperlink>
        </w:p>
        <w:p w14:paraId="559C8F7F"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706" w:history="1">
            <w:r w:rsidRPr="00903CE0">
              <w:rPr>
                <w:rStyle w:val="Hyperlink"/>
                <w:noProof/>
              </w:rPr>
              <w:t>Visualizing Tracking Results</w:t>
            </w:r>
          </w:hyperlink>
        </w:p>
        <w:p w14:paraId="7239DD67"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707" w:history="1">
            <w:r w:rsidRPr="00903CE0">
              <w:rPr>
                <w:rStyle w:val="Hyperlink"/>
                <w:noProof/>
              </w:rPr>
              <w:t>Assign/Modify IDs</w:t>
            </w:r>
          </w:hyperlink>
        </w:p>
        <w:p w14:paraId="30EFADE8"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708" w:history="1">
            <w:r w:rsidRPr="00903CE0">
              <w:rPr>
                <w:rStyle w:val="Hyperlink"/>
                <w:noProof/>
              </w:rPr>
              <w:t>Manually Linking Components</w:t>
            </w:r>
          </w:hyperlink>
        </w:p>
        <w:p w14:paraId="75EF6FED"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709" w:history="1">
            <w:r w:rsidRPr="00903CE0">
              <w:rPr>
                <w:rStyle w:val="Hyperlink"/>
                <w:noProof/>
              </w:rPr>
              <w:t>Making Analysis</w:t>
            </w:r>
          </w:hyperlink>
        </w:p>
        <w:p w14:paraId="7DA5BE58" w14:textId="51B4E903" w:rsidR="00986D74" w:rsidRDefault="00986D74">
          <w:pPr>
            <w:pStyle w:val="TOC1"/>
            <w:rPr>
              <w:rFonts w:asciiTheme="minorHAnsi" w:hAnsiTheme="minorHAnsi"/>
              <w:b w:val="0"/>
              <w:bCs w:val="0"/>
              <w:noProof/>
              <w:color w:val="auto"/>
              <w:kern w:val="2"/>
              <w:sz w:val="24"/>
              <w:szCs w:val="24"/>
              <w:lang w:eastAsia="en-US"/>
              <w14:ligatures w14:val="standardContextual"/>
            </w:rPr>
          </w:pPr>
          <w:hyperlink w:anchor="_Toc183178710" w:history="1">
            <w:r w:rsidRPr="00903CE0">
              <w:rPr>
                <w:rStyle w:val="Hyperlink"/>
                <w:noProof/>
                <w14:scene3d>
                  <w14:camera w14:prst="orthographicFront"/>
                  <w14:lightRig w14:rig="threePt" w14:dir="t">
                    <w14:rot w14:lat="0" w14:lon="0" w14:rev="0"/>
                  </w14:lightRig>
                </w14:scene3d>
              </w:rPr>
              <w:t>Chapter 20</w:t>
            </w:r>
            <w:r w:rsidRPr="00903CE0">
              <w:rPr>
                <w:rStyle w:val="Hyperlink"/>
                <w:noProof/>
              </w:rPr>
              <w:t xml:space="preserve"> Volume-Mesh Conversion</w:t>
            </w:r>
            <w:r>
              <w:rPr>
                <w:noProof/>
                <w:webHidden/>
              </w:rPr>
              <w:tab/>
            </w:r>
            <w:r>
              <w:rPr>
                <w:noProof/>
                <w:webHidden/>
              </w:rPr>
              <w:fldChar w:fldCharType="begin"/>
            </w:r>
            <w:r>
              <w:rPr>
                <w:noProof/>
                <w:webHidden/>
              </w:rPr>
              <w:instrText xml:space="preserve"> PAGEREF _Toc183178710 \h </w:instrText>
            </w:r>
            <w:r>
              <w:rPr>
                <w:noProof/>
                <w:webHidden/>
              </w:rPr>
            </w:r>
            <w:r>
              <w:rPr>
                <w:noProof/>
                <w:webHidden/>
              </w:rPr>
              <w:fldChar w:fldCharType="separate"/>
            </w:r>
            <w:r w:rsidR="0017337F">
              <w:rPr>
                <w:noProof/>
                <w:webHidden/>
              </w:rPr>
              <w:t>134</w:t>
            </w:r>
            <w:r>
              <w:rPr>
                <w:noProof/>
                <w:webHidden/>
              </w:rPr>
              <w:fldChar w:fldCharType="end"/>
            </w:r>
          </w:hyperlink>
        </w:p>
        <w:p w14:paraId="5A8441DC" w14:textId="77993AE7" w:rsidR="00986D74" w:rsidRDefault="00986D74">
          <w:pPr>
            <w:pStyle w:val="TOC1"/>
            <w:rPr>
              <w:rFonts w:asciiTheme="minorHAnsi" w:hAnsiTheme="minorHAnsi"/>
              <w:b w:val="0"/>
              <w:bCs w:val="0"/>
              <w:noProof/>
              <w:color w:val="auto"/>
              <w:kern w:val="2"/>
              <w:sz w:val="24"/>
              <w:szCs w:val="24"/>
              <w:lang w:eastAsia="en-US"/>
              <w14:ligatures w14:val="standardContextual"/>
            </w:rPr>
          </w:pPr>
          <w:hyperlink w:anchor="_Toc183178711" w:history="1">
            <w:r w:rsidRPr="00903CE0">
              <w:rPr>
                <w:rStyle w:val="Hyperlink"/>
                <w:noProof/>
                <w14:scene3d>
                  <w14:camera w14:prst="orthographicFront"/>
                  <w14:lightRig w14:rig="threePt" w14:dir="t">
                    <w14:rot w14:lat="0" w14:lon="0" w14:rev="0"/>
                  </w14:lightRig>
                </w14:scene3d>
              </w:rPr>
              <w:t>Chapter 21</w:t>
            </w:r>
            <w:r w:rsidRPr="00903CE0">
              <w:rPr>
                <w:rStyle w:val="Hyperlink"/>
                <w:noProof/>
              </w:rPr>
              <w:t xml:space="preserve"> Data Processing with OpenCL Filters</w:t>
            </w:r>
            <w:r>
              <w:rPr>
                <w:noProof/>
                <w:webHidden/>
              </w:rPr>
              <w:tab/>
            </w:r>
            <w:r>
              <w:rPr>
                <w:noProof/>
                <w:webHidden/>
              </w:rPr>
              <w:fldChar w:fldCharType="begin"/>
            </w:r>
            <w:r>
              <w:rPr>
                <w:noProof/>
                <w:webHidden/>
              </w:rPr>
              <w:instrText xml:space="preserve"> PAGEREF _Toc183178711 \h </w:instrText>
            </w:r>
            <w:r>
              <w:rPr>
                <w:noProof/>
                <w:webHidden/>
              </w:rPr>
            </w:r>
            <w:r>
              <w:rPr>
                <w:noProof/>
                <w:webHidden/>
              </w:rPr>
              <w:fldChar w:fldCharType="separate"/>
            </w:r>
            <w:r w:rsidR="0017337F">
              <w:rPr>
                <w:noProof/>
                <w:webHidden/>
              </w:rPr>
              <w:t>136</w:t>
            </w:r>
            <w:r>
              <w:rPr>
                <w:noProof/>
                <w:webHidden/>
              </w:rPr>
              <w:fldChar w:fldCharType="end"/>
            </w:r>
          </w:hyperlink>
        </w:p>
        <w:p w14:paraId="1EDF738F"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712" w:history="1">
            <w:r w:rsidRPr="00903CE0">
              <w:rPr>
                <w:rStyle w:val="Hyperlink"/>
                <w:noProof/>
              </w:rPr>
              <w:t>Open and save kernel files</w:t>
            </w:r>
          </w:hyperlink>
        </w:p>
        <w:p w14:paraId="7D60F83B"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713" w:history="1">
            <w:r w:rsidRPr="00903CE0">
              <w:rPr>
                <w:rStyle w:val="Hyperlink"/>
                <w:noProof/>
              </w:rPr>
              <w:t>Built-in kernel files</w:t>
            </w:r>
          </w:hyperlink>
        </w:p>
        <w:p w14:paraId="0C1FF3FC"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714" w:history="1">
            <w:r w:rsidRPr="00903CE0">
              <w:rPr>
                <w:rStyle w:val="Hyperlink"/>
                <w:noProof/>
              </w:rPr>
              <w:t>Code panel</w:t>
            </w:r>
          </w:hyperlink>
        </w:p>
        <w:p w14:paraId="40DFCA76"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715" w:history="1">
            <w:r w:rsidRPr="00903CE0">
              <w:rPr>
                <w:rStyle w:val="Hyperlink"/>
                <w:noProof/>
              </w:rPr>
              <w:t>Execute a kernel</w:t>
            </w:r>
          </w:hyperlink>
        </w:p>
        <w:p w14:paraId="6466E862"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716" w:history="1">
            <w:r w:rsidRPr="00903CE0">
              <w:rPr>
                <w:rStyle w:val="Hyperlink"/>
                <w:noProof/>
              </w:rPr>
              <w:t>Output panel</w:t>
            </w:r>
          </w:hyperlink>
        </w:p>
        <w:p w14:paraId="5AEDD76F" w14:textId="5AEF5BA0" w:rsidR="00986D74" w:rsidRDefault="00986D74">
          <w:pPr>
            <w:pStyle w:val="TOC1"/>
            <w:rPr>
              <w:rFonts w:asciiTheme="minorHAnsi" w:hAnsiTheme="minorHAnsi"/>
              <w:b w:val="0"/>
              <w:bCs w:val="0"/>
              <w:noProof/>
              <w:color w:val="auto"/>
              <w:kern w:val="2"/>
              <w:sz w:val="24"/>
              <w:szCs w:val="24"/>
              <w:lang w:eastAsia="en-US"/>
              <w14:ligatures w14:val="standardContextual"/>
            </w:rPr>
          </w:pPr>
          <w:hyperlink w:anchor="_Toc183178717" w:history="1">
            <w:r w:rsidRPr="00903CE0">
              <w:rPr>
                <w:rStyle w:val="Hyperlink"/>
                <w:noProof/>
                <w14:scene3d>
                  <w14:camera w14:prst="orthographicFront"/>
                  <w14:lightRig w14:rig="threePt" w14:dir="t">
                    <w14:rot w14:lat="0" w14:lon="0" w14:rev="0"/>
                  </w14:lightRig>
                </w14:scene3d>
              </w:rPr>
              <w:t>Chapter 22</w:t>
            </w:r>
            <w:r w:rsidRPr="00903CE0">
              <w:rPr>
                <w:rStyle w:val="Hyperlink"/>
                <w:noProof/>
              </w:rPr>
              <w:t xml:space="preserve"> Machine Learning Manager</w:t>
            </w:r>
            <w:r>
              <w:rPr>
                <w:noProof/>
                <w:webHidden/>
              </w:rPr>
              <w:tab/>
            </w:r>
            <w:r>
              <w:rPr>
                <w:noProof/>
                <w:webHidden/>
              </w:rPr>
              <w:fldChar w:fldCharType="begin"/>
            </w:r>
            <w:r>
              <w:rPr>
                <w:noProof/>
                <w:webHidden/>
              </w:rPr>
              <w:instrText xml:space="preserve"> PAGEREF _Toc183178717 \h </w:instrText>
            </w:r>
            <w:r>
              <w:rPr>
                <w:noProof/>
                <w:webHidden/>
              </w:rPr>
            </w:r>
            <w:r>
              <w:rPr>
                <w:noProof/>
                <w:webHidden/>
              </w:rPr>
              <w:fldChar w:fldCharType="separate"/>
            </w:r>
            <w:r w:rsidR="0017337F">
              <w:rPr>
                <w:noProof/>
                <w:webHidden/>
              </w:rPr>
              <w:t>138</w:t>
            </w:r>
            <w:r>
              <w:rPr>
                <w:noProof/>
                <w:webHidden/>
              </w:rPr>
              <w:fldChar w:fldCharType="end"/>
            </w:r>
          </w:hyperlink>
        </w:p>
        <w:p w14:paraId="716EA360"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718" w:history="1">
            <w:r w:rsidRPr="00903CE0">
              <w:rPr>
                <w:rStyle w:val="Hyperlink"/>
                <w:noProof/>
              </w:rPr>
              <w:t>Start Machine Learning Automatically</w:t>
            </w:r>
          </w:hyperlink>
        </w:p>
        <w:p w14:paraId="3C7E82DA"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719" w:history="1">
            <w:r w:rsidRPr="00903CE0">
              <w:rPr>
                <w:rStyle w:val="Hyperlink"/>
                <w:noProof/>
              </w:rPr>
              <w:t>Choose A Category for Machine Learning Management</w:t>
            </w:r>
          </w:hyperlink>
        </w:p>
        <w:p w14:paraId="5C6EAB1A"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720" w:history="1">
            <w:r w:rsidRPr="00903CE0">
              <w:rPr>
                <w:rStyle w:val="Hyperlink"/>
                <w:noProof/>
              </w:rPr>
              <w:t>Volume Properties</w:t>
            </w:r>
          </w:hyperlink>
        </w:p>
        <w:p w14:paraId="1CA6F058"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721" w:history="1">
            <w:r w:rsidRPr="00903CE0">
              <w:rPr>
                <w:rStyle w:val="Hyperlink"/>
                <w:noProof/>
              </w:rPr>
              <w:t>Tables</w:t>
            </w:r>
          </w:hyperlink>
        </w:p>
        <w:p w14:paraId="4B5F2906"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722" w:history="1">
            <w:r w:rsidRPr="00903CE0">
              <w:rPr>
                <w:rStyle w:val="Hyperlink"/>
                <w:noProof/>
              </w:rPr>
              <w:t>Records</w:t>
            </w:r>
          </w:hyperlink>
        </w:p>
        <w:p w14:paraId="1CB5A8D8" w14:textId="7420DFF0" w:rsidR="00986D74" w:rsidRDefault="00986D74">
          <w:pPr>
            <w:pStyle w:val="TOC1"/>
            <w:rPr>
              <w:rFonts w:asciiTheme="minorHAnsi" w:hAnsiTheme="minorHAnsi"/>
              <w:b w:val="0"/>
              <w:bCs w:val="0"/>
              <w:noProof/>
              <w:color w:val="auto"/>
              <w:kern w:val="2"/>
              <w:sz w:val="24"/>
              <w:szCs w:val="24"/>
              <w:lang w:eastAsia="en-US"/>
              <w14:ligatures w14:val="standardContextual"/>
            </w:rPr>
          </w:pPr>
          <w:hyperlink w:anchor="_Toc183178723" w:history="1">
            <w:r w:rsidRPr="00903CE0">
              <w:rPr>
                <w:rStyle w:val="Hyperlink"/>
                <w:noProof/>
                <w14:scene3d>
                  <w14:camera w14:prst="orthographicFront"/>
                  <w14:lightRig w14:rig="threePt" w14:dir="t">
                    <w14:rot w14:lat="0" w14:lon="0" w14:rev="0"/>
                  </w14:lightRig>
                </w14:scene3d>
              </w:rPr>
              <w:t>Chapter 23</w:t>
            </w:r>
            <w:r w:rsidRPr="00903CE0">
              <w:rPr>
                <w:rStyle w:val="Hyperlink"/>
                <w:noProof/>
              </w:rPr>
              <w:t xml:space="preserve"> Configurations</w:t>
            </w:r>
            <w:r>
              <w:rPr>
                <w:noProof/>
                <w:webHidden/>
              </w:rPr>
              <w:tab/>
            </w:r>
            <w:r>
              <w:rPr>
                <w:noProof/>
                <w:webHidden/>
              </w:rPr>
              <w:fldChar w:fldCharType="begin"/>
            </w:r>
            <w:r>
              <w:rPr>
                <w:noProof/>
                <w:webHidden/>
              </w:rPr>
              <w:instrText xml:space="preserve"> PAGEREF _Toc183178723 \h </w:instrText>
            </w:r>
            <w:r>
              <w:rPr>
                <w:noProof/>
                <w:webHidden/>
              </w:rPr>
            </w:r>
            <w:r>
              <w:rPr>
                <w:noProof/>
                <w:webHidden/>
              </w:rPr>
              <w:fldChar w:fldCharType="separate"/>
            </w:r>
            <w:r w:rsidR="0017337F">
              <w:rPr>
                <w:noProof/>
                <w:webHidden/>
              </w:rPr>
              <w:t>141</w:t>
            </w:r>
            <w:r>
              <w:rPr>
                <w:noProof/>
                <w:webHidden/>
              </w:rPr>
              <w:fldChar w:fldCharType="end"/>
            </w:r>
          </w:hyperlink>
        </w:p>
        <w:p w14:paraId="001B1BE6"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724" w:history="1">
            <w:r w:rsidRPr="00903CE0">
              <w:rPr>
                <w:rStyle w:val="Hyperlink"/>
                <w:noProof/>
              </w:rPr>
              <w:t>Project Settings</w:t>
            </w:r>
          </w:hyperlink>
        </w:p>
        <w:p w14:paraId="2B09E73A"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725" w:history="1">
            <w:r w:rsidRPr="00903CE0">
              <w:rPr>
                <w:rStyle w:val="Hyperlink"/>
                <w:noProof/>
              </w:rPr>
              <w:t>Rendering Settings</w:t>
            </w:r>
          </w:hyperlink>
        </w:p>
        <w:p w14:paraId="35F8570B"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726" w:history="1">
            <w:r w:rsidRPr="00903CE0">
              <w:rPr>
                <w:rStyle w:val="Hyperlink"/>
                <w:noProof/>
              </w:rPr>
              <w:t>Performance Settings</w:t>
            </w:r>
          </w:hyperlink>
        </w:p>
        <w:p w14:paraId="133000FD"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727" w:history="1">
            <w:r w:rsidRPr="00903CE0">
              <w:rPr>
                <w:rStyle w:val="Hyperlink"/>
                <w:noProof/>
              </w:rPr>
              <w:t>Display Settings</w:t>
            </w:r>
          </w:hyperlink>
        </w:p>
        <w:p w14:paraId="33A2A208"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728" w:history="1">
            <w:r w:rsidRPr="00903CE0">
              <w:rPr>
                <w:rStyle w:val="Hyperlink"/>
                <w:noProof/>
              </w:rPr>
              <w:t>File Format Settings</w:t>
            </w:r>
          </w:hyperlink>
        </w:p>
        <w:p w14:paraId="012EE89F"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729" w:history="1">
            <w:r w:rsidRPr="00903CE0">
              <w:rPr>
                <w:rStyle w:val="Hyperlink"/>
                <w:noProof/>
              </w:rPr>
              <w:t>ImageJ Link Settings</w:t>
            </w:r>
          </w:hyperlink>
        </w:p>
        <w:p w14:paraId="7F9EDBD2"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730" w:history="1">
            <w:r w:rsidRPr="00903CE0">
              <w:rPr>
                <w:rStyle w:val="Hyperlink"/>
                <w:noProof/>
              </w:rPr>
              <w:t>Settings through the “fluorender.ini” File</w:t>
            </w:r>
          </w:hyperlink>
        </w:p>
        <w:p w14:paraId="0C64131C" w14:textId="11809CD8" w:rsidR="00986D74" w:rsidRDefault="00986D74">
          <w:pPr>
            <w:pStyle w:val="TOC1"/>
            <w:rPr>
              <w:rFonts w:asciiTheme="minorHAnsi" w:hAnsiTheme="minorHAnsi"/>
              <w:b w:val="0"/>
              <w:bCs w:val="0"/>
              <w:noProof/>
              <w:color w:val="auto"/>
              <w:kern w:val="2"/>
              <w:sz w:val="24"/>
              <w:szCs w:val="24"/>
              <w:lang w:eastAsia="en-US"/>
              <w14:ligatures w14:val="standardContextual"/>
            </w:rPr>
          </w:pPr>
          <w:hyperlink w:anchor="_Toc183178731" w:history="1">
            <w:r w:rsidRPr="00903CE0">
              <w:rPr>
                <w:rStyle w:val="Hyperlink"/>
                <w:noProof/>
                <w14:scene3d>
                  <w14:camera w14:prst="orthographicFront"/>
                  <w14:lightRig w14:rig="threePt" w14:dir="t">
                    <w14:rot w14:lat="0" w14:lon="0" w14:rev="0"/>
                  </w14:lightRig>
                </w14:scene3d>
              </w:rPr>
              <w:t>Chapter 24</w:t>
            </w:r>
            <w:r w:rsidRPr="00903CE0">
              <w:rPr>
                <w:rStyle w:val="Hyperlink"/>
                <w:noProof/>
              </w:rPr>
              <w:t xml:space="preserve"> Contributing to FluoRender</w:t>
            </w:r>
            <w:r>
              <w:rPr>
                <w:noProof/>
                <w:webHidden/>
              </w:rPr>
              <w:tab/>
            </w:r>
            <w:r>
              <w:rPr>
                <w:noProof/>
                <w:webHidden/>
              </w:rPr>
              <w:fldChar w:fldCharType="begin"/>
            </w:r>
            <w:r>
              <w:rPr>
                <w:noProof/>
                <w:webHidden/>
              </w:rPr>
              <w:instrText xml:space="preserve"> PAGEREF _Toc183178731 \h </w:instrText>
            </w:r>
            <w:r>
              <w:rPr>
                <w:noProof/>
                <w:webHidden/>
              </w:rPr>
            </w:r>
            <w:r>
              <w:rPr>
                <w:noProof/>
                <w:webHidden/>
              </w:rPr>
              <w:fldChar w:fldCharType="separate"/>
            </w:r>
            <w:r w:rsidR="0017337F">
              <w:rPr>
                <w:noProof/>
                <w:webHidden/>
              </w:rPr>
              <w:t>154</w:t>
            </w:r>
            <w:r>
              <w:rPr>
                <w:noProof/>
                <w:webHidden/>
              </w:rPr>
              <w:fldChar w:fldCharType="end"/>
            </w:r>
          </w:hyperlink>
        </w:p>
        <w:p w14:paraId="763DD5F0"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732" w:history="1">
            <w:r w:rsidRPr="00903CE0">
              <w:rPr>
                <w:rStyle w:val="Hyperlink"/>
                <w:noProof/>
              </w:rPr>
              <w:t>Developing and Contributing with Source Code via GitHub</w:t>
            </w:r>
          </w:hyperlink>
        </w:p>
        <w:p w14:paraId="3D453DF1" w14:textId="3FE96256" w:rsidR="00986D74" w:rsidRDefault="00986D74">
          <w:pPr>
            <w:pStyle w:val="TOC1"/>
            <w:rPr>
              <w:rFonts w:asciiTheme="minorHAnsi" w:hAnsiTheme="minorHAnsi"/>
              <w:b w:val="0"/>
              <w:bCs w:val="0"/>
              <w:noProof/>
              <w:color w:val="auto"/>
              <w:kern w:val="2"/>
              <w:sz w:val="24"/>
              <w:szCs w:val="24"/>
              <w:lang w:eastAsia="en-US"/>
              <w14:ligatures w14:val="standardContextual"/>
            </w:rPr>
          </w:pPr>
          <w:hyperlink w:anchor="_Toc183178733" w:history="1">
            <w:r w:rsidRPr="00903CE0">
              <w:rPr>
                <w:rStyle w:val="Hyperlink"/>
                <w:noProof/>
              </w:rPr>
              <w:t>Appendices</w:t>
            </w:r>
            <w:r>
              <w:rPr>
                <w:noProof/>
                <w:webHidden/>
              </w:rPr>
              <w:tab/>
            </w:r>
            <w:r>
              <w:rPr>
                <w:noProof/>
                <w:webHidden/>
              </w:rPr>
              <w:fldChar w:fldCharType="begin"/>
            </w:r>
            <w:r>
              <w:rPr>
                <w:noProof/>
                <w:webHidden/>
              </w:rPr>
              <w:instrText xml:space="preserve"> PAGEREF _Toc183178733 \h </w:instrText>
            </w:r>
            <w:r>
              <w:rPr>
                <w:noProof/>
                <w:webHidden/>
              </w:rPr>
            </w:r>
            <w:r>
              <w:rPr>
                <w:noProof/>
                <w:webHidden/>
              </w:rPr>
              <w:fldChar w:fldCharType="separate"/>
            </w:r>
            <w:r w:rsidR="0017337F">
              <w:rPr>
                <w:noProof/>
                <w:webHidden/>
              </w:rPr>
              <w:t>155</w:t>
            </w:r>
            <w:r>
              <w:rPr>
                <w:noProof/>
                <w:webHidden/>
              </w:rPr>
              <w:fldChar w:fldCharType="end"/>
            </w:r>
          </w:hyperlink>
        </w:p>
        <w:p w14:paraId="246613CE"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734" w:history="1">
            <w:r w:rsidRPr="00903CE0">
              <w:rPr>
                <w:rStyle w:val="Hyperlink"/>
                <w:noProof/>
              </w:rPr>
              <w:t>A. Functions of FluoRender</w:t>
            </w:r>
          </w:hyperlink>
        </w:p>
        <w:p w14:paraId="7B1283B9"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735" w:history="1">
            <w:r w:rsidRPr="00903CE0">
              <w:rPr>
                <w:rStyle w:val="Hyperlink"/>
                <w:noProof/>
              </w:rPr>
              <w:t>B. File Formats</w:t>
            </w:r>
          </w:hyperlink>
        </w:p>
        <w:p w14:paraId="105451C3"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736" w:history="1">
            <w:r w:rsidRPr="00903CE0">
              <w:rPr>
                <w:rStyle w:val="Hyperlink"/>
                <w:noProof/>
              </w:rPr>
              <w:t>C. Keyboard Shortcuts</w:t>
            </w:r>
          </w:hyperlink>
        </w:p>
        <w:p w14:paraId="0DD15B91"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737" w:history="1">
            <w:r w:rsidRPr="00903CE0">
              <w:rPr>
                <w:rStyle w:val="Hyperlink"/>
                <w:noProof/>
              </w:rPr>
              <w:t>D. Command Line Options</w:t>
            </w:r>
          </w:hyperlink>
        </w:p>
        <w:p w14:paraId="33B28638" w14:textId="77777777" w:rsidR="00986D74" w:rsidRDefault="00986D74">
          <w:pPr>
            <w:pStyle w:val="TOC2"/>
            <w:rPr>
              <w:rFonts w:asciiTheme="minorHAnsi" w:hAnsiTheme="minorHAnsi"/>
              <w:noProof/>
              <w:color w:val="auto"/>
              <w:kern w:val="2"/>
              <w:sz w:val="24"/>
              <w:szCs w:val="24"/>
              <w:lang w:eastAsia="en-US"/>
              <w14:ligatures w14:val="standardContextual"/>
            </w:rPr>
          </w:pPr>
          <w:hyperlink w:anchor="_Toc183178738" w:history="1">
            <w:r w:rsidRPr="00903CE0">
              <w:rPr>
                <w:rStyle w:val="Hyperlink"/>
                <w:noProof/>
              </w:rPr>
              <w:t>E. Frequently Asked Questions</w:t>
            </w:r>
          </w:hyperlink>
        </w:p>
        <w:p w14:paraId="62D3E331" w14:textId="5FA7EB72" w:rsidR="00986D74" w:rsidRDefault="00986D74">
          <w:pPr>
            <w:pStyle w:val="TOC1"/>
            <w:rPr>
              <w:rFonts w:asciiTheme="minorHAnsi" w:hAnsiTheme="minorHAnsi"/>
              <w:b w:val="0"/>
              <w:bCs w:val="0"/>
              <w:noProof/>
              <w:color w:val="auto"/>
              <w:kern w:val="2"/>
              <w:sz w:val="24"/>
              <w:szCs w:val="24"/>
              <w:lang w:eastAsia="en-US"/>
              <w14:ligatures w14:val="standardContextual"/>
            </w:rPr>
          </w:pPr>
          <w:hyperlink w:anchor="_Toc183178739" w:history="1">
            <w:r w:rsidRPr="00903CE0">
              <w:rPr>
                <w:rStyle w:val="Hyperlink"/>
                <w:noProof/>
              </w:rPr>
              <w:t>Index</w:t>
            </w:r>
            <w:r>
              <w:rPr>
                <w:noProof/>
                <w:webHidden/>
              </w:rPr>
              <w:tab/>
            </w:r>
            <w:r>
              <w:rPr>
                <w:noProof/>
                <w:webHidden/>
              </w:rPr>
              <w:fldChar w:fldCharType="begin"/>
            </w:r>
            <w:r>
              <w:rPr>
                <w:noProof/>
                <w:webHidden/>
              </w:rPr>
              <w:instrText xml:space="preserve"> PAGEREF _Toc183178739 \h </w:instrText>
            </w:r>
            <w:r>
              <w:rPr>
                <w:noProof/>
                <w:webHidden/>
              </w:rPr>
            </w:r>
            <w:r>
              <w:rPr>
                <w:noProof/>
                <w:webHidden/>
              </w:rPr>
              <w:fldChar w:fldCharType="separate"/>
            </w:r>
            <w:r w:rsidR="0017337F">
              <w:rPr>
                <w:noProof/>
                <w:webHidden/>
              </w:rPr>
              <w:t>174</w:t>
            </w:r>
            <w:r>
              <w:rPr>
                <w:noProof/>
                <w:webHidden/>
              </w:rPr>
              <w:fldChar w:fldCharType="end"/>
            </w:r>
          </w:hyperlink>
        </w:p>
        <w:p w14:paraId="40C8B458" w14:textId="75BFA843" w:rsidR="003010F7" w:rsidRDefault="006B5A72" w:rsidP="00302756">
          <w:pPr>
            <w:jc w:val="both"/>
          </w:pPr>
          <w:r>
            <w:rPr>
              <w:b/>
              <w:bCs/>
              <w:sz w:val="26"/>
              <w:szCs w:val="26"/>
            </w:rPr>
            <w:fldChar w:fldCharType="end"/>
          </w:r>
        </w:p>
      </w:sdtContent>
    </w:sdt>
    <w:p w14:paraId="6EBB6411" w14:textId="77777777" w:rsidR="003010F7" w:rsidRDefault="003010F7" w:rsidP="00302756">
      <w:pPr>
        <w:jc w:val="both"/>
        <w:sectPr w:rsidR="003010F7" w:rsidSect="0029500C">
          <w:headerReference w:type="even" r:id="rId15"/>
          <w:headerReference w:type="default" r:id="rId16"/>
          <w:footerReference w:type="even" r:id="rId17"/>
          <w:footerReference w:type="default" r:id="rId18"/>
          <w:pgSz w:w="12240" w:h="15840" w:code="1"/>
          <w:pgMar w:top="1080" w:right="1440" w:bottom="1080" w:left="1440" w:header="720" w:footer="576" w:gutter="0"/>
          <w:pgNumType w:start="0"/>
          <w:cols w:space="720"/>
          <w:titlePg/>
          <w:docGrid w:linePitch="360"/>
        </w:sectPr>
      </w:pPr>
    </w:p>
    <w:p w14:paraId="09E84FE9" w14:textId="3408A956" w:rsidR="00BA76D6" w:rsidRDefault="00BA76D6" w:rsidP="00302756">
      <w:pPr>
        <w:jc w:val="both"/>
      </w:pPr>
      <w:bookmarkStart w:id="0" w:name="_Toc406575209"/>
      <w:bookmarkStart w:id="1" w:name="_Toc406755639"/>
      <w:bookmarkStart w:id="2" w:name="_Toc406770712"/>
      <w:r>
        <w:br w:type="page"/>
      </w:r>
    </w:p>
    <w:p w14:paraId="224762CC" w14:textId="4B229CDB" w:rsidR="00EA57E1" w:rsidRDefault="00EA57E1" w:rsidP="00302756">
      <w:pPr>
        <w:pStyle w:val="Heading1"/>
        <w:numPr>
          <w:ilvl w:val="0"/>
          <w:numId w:val="0"/>
        </w:numPr>
        <w:jc w:val="both"/>
      </w:pPr>
      <w:bookmarkStart w:id="3" w:name="_Toc183178617"/>
      <w:r>
        <w:lastRenderedPageBreak/>
        <w:t>List of Figures</w:t>
      </w:r>
      <w:bookmarkEnd w:id="3"/>
    </w:p>
    <w:p w14:paraId="180B6880" w14:textId="289F1859" w:rsidR="00986D74" w:rsidRDefault="00EA57E1">
      <w:pPr>
        <w:pStyle w:val="TableofFigures"/>
        <w:tabs>
          <w:tab w:val="right" w:leader="dot" w:pos="9350"/>
        </w:tabs>
        <w:rPr>
          <w:rFonts w:asciiTheme="minorHAnsi" w:hAnsiTheme="minorHAnsi"/>
          <w:noProof/>
          <w:color w:val="auto"/>
          <w:kern w:val="2"/>
          <w:sz w:val="24"/>
          <w:szCs w:val="24"/>
          <w:lang w:eastAsia="en-US"/>
          <w14:ligatures w14:val="standardContextual"/>
        </w:rPr>
      </w:pPr>
      <w:r>
        <w:fldChar w:fldCharType="begin"/>
      </w:r>
      <w:r>
        <w:instrText xml:space="preserve"> TOC \h \z \c "Figure" </w:instrText>
      </w:r>
      <w:r>
        <w:fldChar w:fldCharType="separate"/>
      </w:r>
      <w:hyperlink w:anchor="_Toc183178740" w:history="1">
        <w:r w:rsidR="00986D74" w:rsidRPr="008C18B5">
          <w:rPr>
            <w:rStyle w:val="Hyperlink"/>
            <w:noProof/>
          </w:rPr>
          <w:t>Figure 2</w:t>
        </w:r>
        <w:r w:rsidR="00986D74" w:rsidRPr="008C18B5">
          <w:rPr>
            <w:rStyle w:val="Hyperlink"/>
            <w:noProof/>
          </w:rPr>
          <w:noBreakHyphen/>
          <w:t>1. Installation language.</w:t>
        </w:r>
        <w:r w:rsidR="00986D74">
          <w:rPr>
            <w:noProof/>
            <w:webHidden/>
          </w:rPr>
          <w:tab/>
        </w:r>
        <w:r w:rsidR="00986D74">
          <w:rPr>
            <w:noProof/>
            <w:webHidden/>
          </w:rPr>
          <w:fldChar w:fldCharType="begin"/>
        </w:r>
        <w:r w:rsidR="00986D74">
          <w:rPr>
            <w:noProof/>
            <w:webHidden/>
          </w:rPr>
          <w:instrText xml:space="preserve"> PAGEREF _Toc183178740 \h </w:instrText>
        </w:r>
        <w:r w:rsidR="00986D74">
          <w:rPr>
            <w:noProof/>
            <w:webHidden/>
          </w:rPr>
        </w:r>
        <w:r w:rsidR="00986D74">
          <w:rPr>
            <w:noProof/>
            <w:webHidden/>
          </w:rPr>
          <w:fldChar w:fldCharType="separate"/>
        </w:r>
        <w:r w:rsidR="0017337F">
          <w:rPr>
            <w:noProof/>
            <w:webHidden/>
          </w:rPr>
          <w:t>9</w:t>
        </w:r>
        <w:r w:rsidR="00986D74">
          <w:rPr>
            <w:noProof/>
            <w:webHidden/>
          </w:rPr>
          <w:fldChar w:fldCharType="end"/>
        </w:r>
      </w:hyperlink>
    </w:p>
    <w:p w14:paraId="08B4A21D" w14:textId="12FAAF7A" w:rsidR="00986D74" w:rsidRDefault="00986D74">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78741" w:history="1">
        <w:r w:rsidRPr="008C18B5">
          <w:rPr>
            <w:rStyle w:val="Hyperlink"/>
            <w:noProof/>
          </w:rPr>
          <w:t>Figure 2</w:t>
        </w:r>
        <w:r w:rsidRPr="008C18B5">
          <w:rPr>
            <w:rStyle w:val="Hyperlink"/>
            <w:noProof/>
          </w:rPr>
          <w:noBreakHyphen/>
          <w:t>2. License agreement.</w:t>
        </w:r>
        <w:r>
          <w:rPr>
            <w:noProof/>
            <w:webHidden/>
          </w:rPr>
          <w:tab/>
        </w:r>
        <w:r>
          <w:rPr>
            <w:noProof/>
            <w:webHidden/>
          </w:rPr>
          <w:fldChar w:fldCharType="begin"/>
        </w:r>
        <w:r>
          <w:rPr>
            <w:noProof/>
            <w:webHidden/>
          </w:rPr>
          <w:instrText xml:space="preserve"> PAGEREF _Toc183178741 \h </w:instrText>
        </w:r>
        <w:r>
          <w:rPr>
            <w:noProof/>
            <w:webHidden/>
          </w:rPr>
        </w:r>
        <w:r>
          <w:rPr>
            <w:noProof/>
            <w:webHidden/>
          </w:rPr>
          <w:fldChar w:fldCharType="separate"/>
        </w:r>
        <w:r w:rsidR="0017337F">
          <w:rPr>
            <w:noProof/>
            <w:webHidden/>
          </w:rPr>
          <w:t>10</w:t>
        </w:r>
        <w:r>
          <w:rPr>
            <w:noProof/>
            <w:webHidden/>
          </w:rPr>
          <w:fldChar w:fldCharType="end"/>
        </w:r>
      </w:hyperlink>
    </w:p>
    <w:p w14:paraId="14BBDB13" w14:textId="1BA3638A" w:rsidR="00986D74" w:rsidRDefault="00986D74">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78742" w:history="1">
        <w:r w:rsidRPr="008C18B5">
          <w:rPr>
            <w:rStyle w:val="Hyperlink"/>
            <w:noProof/>
          </w:rPr>
          <w:t>Figure 2</w:t>
        </w:r>
        <w:r w:rsidRPr="008C18B5">
          <w:rPr>
            <w:rStyle w:val="Hyperlink"/>
            <w:noProof/>
          </w:rPr>
          <w:noBreakHyphen/>
          <w:t>3. Destination location.</w:t>
        </w:r>
        <w:r>
          <w:rPr>
            <w:noProof/>
            <w:webHidden/>
          </w:rPr>
          <w:tab/>
        </w:r>
        <w:r>
          <w:rPr>
            <w:noProof/>
            <w:webHidden/>
          </w:rPr>
          <w:fldChar w:fldCharType="begin"/>
        </w:r>
        <w:r>
          <w:rPr>
            <w:noProof/>
            <w:webHidden/>
          </w:rPr>
          <w:instrText xml:space="preserve"> PAGEREF _Toc183178742 \h </w:instrText>
        </w:r>
        <w:r>
          <w:rPr>
            <w:noProof/>
            <w:webHidden/>
          </w:rPr>
        </w:r>
        <w:r>
          <w:rPr>
            <w:noProof/>
            <w:webHidden/>
          </w:rPr>
          <w:fldChar w:fldCharType="separate"/>
        </w:r>
        <w:r w:rsidR="0017337F">
          <w:rPr>
            <w:noProof/>
            <w:webHidden/>
          </w:rPr>
          <w:t>10</w:t>
        </w:r>
        <w:r>
          <w:rPr>
            <w:noProof/>
            <w:webHidden/>
          </w:rPr>
          <w:fldChar w:fldCharType="end"/>
        </w:r>
      </w:hyperlink>
    </w:p>
    <w:p w14:paraId="05D025A6" w14:textId="1DFB4876" w:rsidR="00986D74" w:rsidRDefault="00986D74">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78743" w:history="1">
        <w:r w:rsidRPr="008C18B5">
          <w:rPr>
            <w:rStyle w:val="Hyperlink"/>
            <w:noProof/>
          </w:rPr>
          <w:t>Figure 2</w:t>
        </w:r>
        <w:r w:rsidRPr="008C18B5">
          <w:rPr>
            <w:rStyle w:val="Hyperlink"/>
            <w:noProof/>
          </w:rPr>
          <w:noBreakHyphen/>
          <w:t>4. The main user interface of FluoRender on Windows.</w:t>
        </w:r>
        <w:r>
          <w:rPr>
            <w:noProof/>
            <w:webHidden/>
          </w:rPr>
          <w:tab/>
        </w:r>
        <w:r>
          <w:rPr>
            <w:noProof/>
            <w:webHidden/>
          </w:rPr>
          <w:fldChar w:fldCharType="begin"/>
        </w:r>
        <w:r>
          <w:rPr>
            <w:noProof/>
            <w:webHidden/>
          </w:rPr>
          <w:instrText xml:space="preserve"> PAGEREF _Toc183178743 \h </w:instrText>
        </w:r>
        <w:r>
          <w:rPr>
            <w:noProof/>
            <w:webHidden/>
          </w:rPr>
        </w:r>
        <w:r>
          <w:rPr>
            <w:noProof/>
            <w:webHidden/>
          </w:rPr>
          <w:fldChar w:fldCharType="separate"/>
        </w:r>
        <w:r w:rsidR="0017337F">
          <w:rPr>
            <w:noProof/>
            <w:webHidden/>
          </w:rPr>
          <w:t>11</w:t>
        </w:r>
        <w:r>
          <w:rPr>
            <w:noProof/>
            <w:webHidden/>
          </w:rPr>
          <w:fldChar w:fldCharType="end"/>
        </w:r>
      </w:hyperlink>
    </w:p>
    <w:p w14:paraId="1D40F832" w14:textId="42FCEBC6" w:rsidR="00986D74" w:rsidRDefault="00986D74">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78744" w:history="1">
        <w:r w:rsidRPr="008C18B5">
          <w:rPr>
            <w:rStyle w:val="Hyperlink"/>
            <w:noProof/>
          </w:rPr>
          <w:t>Figure 2</w:t>
        </w:r>
        <w:r w:rsidRPr="008C18B5">
          <w:rPr>
            <w:rStyle w:val="Hyperlink"/>
            <w:noProof/>
          </w:rPr>
          <w:noBreakHyphen/>
          <w:t>5. Additional tasks.</w:t>
        </w:r>
        <w:r>
          <w:rPr>
            <w:noProof/>
            <w:webHidden/>
          </w:rPr>
          <w:tab/>
        </w:r>
        <w:r>
          <w:rPr>
            <w:noProof/>
            <w:webHidden/>
          </w:rPr>
          <w:fldChar w:fldCharType="begin"/>
        </w:r>
        <w:r>
          <w:rPr>
            <w:noProof/>
            <w:webHidden/>
          </w:rPr>
          <w:instrText xml:space="preserve"> PAGEREF _Toc183178744 \h </w:instrText>
        </w:r>
        <w:r>
          <w:rPr>
            <w:noProof/>
            <w:webHidden/>
          </w:rPr>
        </w:r>
        <w:r>
          <w:rPr>
            <w:noProof/>
            <w:webHidden/>
          </w:rPr>
          <w:fldChar w:fldCharType="separate"/>
        </w:r>
        <w:r w:rsidR="0017337F">
          <w:rPr>
            <w:noProof/>
            <w:webHidden/>
          </w:rPr>
          <w:t>11</w:t>
        </w:r>
        <w:r>
          <w:rPr>
            <w:noProof/>
            <w:webHidden/>
          </w:rPr>
          <w:fldChar w:fldCharType="end"/>
        </w:r>
      </w:hyperlink>
    </w:p>
    <w:p w14:paraId="607E540E" w14:textId="6E0706E9" w:rsidR="00986D74" w:rsidRDefault="00986D74">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78745" w:history="1">
        <w:r w:rsidRPr="008C18B5">
          <w:rPr>
            <w:rStyle w:val="Hyperlink"/>
            <w:noProof/>
          </w:rPr>
          <w:t>Figure 2</w:t>
        </w:r>
        <w:r w:rsidRPr="008C18B5">
          <w:rPr>
            <w:rStyle w:val="Hyperlink"/>
            <w:noProof/>
          </w:rPr>
          <w:noBreakHyphen/>
          <w:t>6. Ready to install.</w:t>
        </w:r>
        <w:r>
          <w:rPr>
            <w:noProof/>
            <w:webHidden/>
          </w:rPr>
          <w:tab/>
        </w:r>
        <w:r>
          <w:rPr>
            <w:noProof/>
            <w:webHidden/>
          </w:rPr>
          <w:fldChar w:fldCharType="begin"/>
        </w:r>
        <w:r>
          <w:rPr>
            <w:noProof/>
            <w:webHidden/>
          </w:rPr>
          <w:instrText xml:space="preserve"> PAGEREF _Toc183178745 \h </w:instrText>
        </w:r>
        <w:r>
          <w:rPr>
            <w:noProof/>
            <w:webHidden/>
          </w:rPr>
        </w:r>
        <w:r>
          <w:rPr>
            <w:noProof/>
            <w:webHidden/>
          </w:rPr>
          <w:fldChar w:fldCharType="separate"/>
        </w:r>
        <w:r w:rsidR="0017337F">
          <w:rPr>
            <w:noProof/>
            <w:webHidden/>
          </w:rPr>
          <w:t>12</w:t>
        </w:r>
        <w:r>
          <w:rPr>
            <w:noProof/>
            <w:webHidden/>
          </w:rPr>
          <w:fldChar w:fldCharType="end"/>
        </w:r>
      </w:hyperlink>
    </w:p>
    <w:p w14:paraId="696B7845" w14:textId="25209022" w:rsidR="00986D74" w:rsidRDefault="00986D74">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78746" w:history="1">
        <w:r w:rsidRPr="008C18B5">
          <w:rPr>
            <w:rStyle w:val="Hyperlink"/>
            <w:noProof/>
          </w:rPr>
          <w:t>Figure 2</w:t>
        </w:r>
        <w:r w:rsidRPr="008C18B5">
          <w:rPr>
            <w:rStyle w:val="Hyperlink"/>
            <w:noProof/>
          </w:rPr>
          <w:noBreakHyphen/>
          <w:t>7. FluoRender installation on Mac OS.</w:t>
        </w:r>
        <w:r>
          <w:rPr>
            <w:noProof/>
            <w:webHidden/>
          </w:rPr>
          <w:tab/>
        </w:r>
        <w:r>
          <w:rPr>
            <w:noProof/>
            <w:webHidden/>
          </w:rPr>
          <w:fldChar w:fldCharType="begin"/>
        </w:r>
        <w:r>
          <w:rPr>
            <w:noProof/>
            <w:webHidden/>
          </w:rPr>
          <w:instrText xml:space="preserve"> PAGEREF _Toc183178746 \h </w:instrText>
        </w:r>
        <w:r>
          <w:rPr>
            <w:noProof/>
            <w:webHidden/>
          </w:rPr>
        </w:r>
        <w:r>
          <w:rPr>
            <w:noProof/>
            <w:webHidden/>
          </w:rPr>
          <w:fldChar w:fldCharType="separate"/>
        </w:r>
        <w:r w:rsidR="0017337F">
          <w:rPr>
            <w:noProof/>
            <w:webHidden/>
          </w:rPr>
          <w:t>13</w:t>
        </w:r>
        <w:r>
          <w:rPr>
            <w:noProof/>
            <w:webHidden/>
          </w:rPr>
          <w:fldChar w:fldCharType="end"/>
        </w:r>
      </w:hyperlink>
    </w:p>
    <w:p w14:paraId="5AF1F171" w14:textId="3849E74C" w:rsidR="00986D74" w:rsidRDefault="00986D74">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78747" w:history="1">
        <w:r w:rsidRPr="008C18B5">
          <w:rPr>
            <w:rStyle w:val="Hyperlink"/>
            <w:noProof/>
          </w:rPr>
          <w:t>Figure 2</w:t>
        </w:r>
        <w:r w:rsidRPr="008C18B5">
          <w:rPr>
            <w:rStyle w:val="Hyperlink"/>
            <w:noProof/>
          </w:rPr>
          <w:noBreakHyphen/>
          <w:t>8. FluoRender software license.</w:t>
        </w:r>
        <w:r>
          <w:rPr>
            <w:noProof/>
            <w:webHidden/>
          </w:rPr>
          <w:tab/>
        </w:r>
        <w:r>
          <w:rPr>
            <w:noProof/>
            <w:webHidden/>
          </w:rPr>
          <w:fldChar w:fldCharType="begin"/>
        </w:r>
        <w:r>
          <w:rPr>
            <w:noProof/>
            <w:webHidden/>
          </w:rPr>
          <w:instrText xml:space="preserve"> PAGEREF _Toc183178747 \h </w:instrText>
        </w:r>
        <w:r>
          <w:rPr>
            <w:noProof/>
            <w:webHidden/>
          </w:rPr>
        </w:r>
        <w:r>
          <w:rPr>
            <w:noProof/>
            <w:webHidden/>
          </w:rPr>
          <w:fldChar w:fldCharType="separate"/>
        </w:r>
        <w:r w:rsidR="0017337F">
          <w:rPr>
            <w:noProof/>
            <w:webHidden/>
          </w:rPr>
          <w:t>13</w:t>
        </w:r>
        <w:r>
          <w:rPr>
            <w:noProof/>
            <w:webHidden/>
          </w:rPr>
          <w:fldChar w:fldCharType="end"/>
        </w:r>
      </w:hyperlink>
    </w:p>
    <w:p w14:paraId="0EC857FE" w14:textId="2515E643" w:rsidR="00986D74" w:rsidRDefault="00986D74">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78748" w:history="1">
        <w:r w:rsidRPr="008C18B5">
          <w:rPr>
            <w:rStyle w:val="Hyperlink"/>
            <w:noProof/>
          </w:rPr>
          <w:t>Figure 2</w:t>
        </w:r>
        <w:r w:rsidRPr="008C18B5">
          <w:rPr>
            <w:rStyle w:val="Hyperlink"/>
            <w:noProof/>
          </w:rPr>
          <w:noBreakHyphen/>
          <w:t>9. FluoRender software license.</w:t>
        </w:r>
        <w:r>
          <w:rPr>
            <w:noProof/>
            <w:webHidden/>
          </w:rPr>
          <w:tab/>
        </w:r>
        <w:r>
          <w:rPr>
            <w:noProof/>
            <w:webHidden/>
          </w:rPr>
          <w:fldChar w:fldCharType="begin"/>
        </w:r>
        <w:r>
          <w:rPr>
            <w:noProof/>
            <w:webHidden/>
          </w:rPr>
          <w:instrText xml:space="preserve"> PAGEREF _Toc183178748 \h </w:instrText>
        </w:r>
        <w:r>
          <w:rPr>
            <w:noProof/>
            <w:webHidden/>
          </w:rPr>
        </w:r>
        <w:r>
          <w:rPr>
            <w:noProof/>
            <w:webHidden/>
          </w:rPr>
          <w:fldChar w:fldCharType="separate"/>
        </w:r>
        <w:r w:rsidR="0017337F">
          <w:rPr>
            <w:noProof/>
            <w:webHidden/>
          </w:rPr>
          <w:t>14</w:t>
        </w:r>
        <w:r>
          <w:rPr>
            <w:noProof/>
            <w:webHidden/>
          </w:rPr>
          <w:fldChar w:fldCharType="end"/>
        </w:r>
      </w:hyperlink>
    </w:p>
    <w:p w14:paraId="36E459E1" w14:textId="3AF7237D" w:rsidR="00986D74" w:rsidRDefault="00986D74">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78749" w:history="1">
        <w:r w:rsidRPr="008C18B5">
          <w:rPr>
            <w:rStyle w:val="Hyperlink"/>
            <w:noProof/>
          </w:rPr>
          <w:t>Figure 2</w:t>
        </w:r>
        <w:r w:rsidRPr="008C18B5">
          <w:rPr>
            <w:rStyle w:val="Hyperlink"/>
            <w:noProof/>
          </w:rPr>
          <w:noBreakHyphen/>
          <w:t>10. FluoRender installation information.</w:t>
        </w:r>
        <w:r>
          <w:rPr>
            <w:noProof/>
            <w:webHidden/>
          </w:rPr>
          <w:tab/>
        </w:r>
        <w:r>
          <w:rPr>
            <w:noProof/>
            <w:webHidden/>
          </w:rPr>
          <w:fldChar w:fldCharType="begin"/>
        </w:r>
        <w:r>
          <w:rPr>
            <w:noProof/>
            <w:webHidden/>
          </w:rPr>
          <w:instrText xml:space="preserve"> PAGEREF _Toc183178749 \h </w:instrText>
        </w:r>
        <w:r>
          <w:rPr>
            <w:noProof/>
            <w:webHidden/>
          </w:rPr>
        </w:r>
        <w:r>
          <w:rPr>
            <w:noProof/>
            <w:webHidden/>
          </w:rPr>
          <w:fldChar w:fldCharType="separate"/>
        </w:r>
        <w:r w:rsidR="0017337F">
          <w:rPr>
            <w:noProof/>
            <w:webHidden/>
          </w:rPr>
          <w:t>14</w:t>
        </w:r>
        <w:r>
          <w:rPr>
            <w:noProof/>
            <w:webHidden/>
          </w:rPr>
          <w:fldChar w:fldCharType="end"/>
        </w:r>
      </w:hyperlink>
    </w:p>
    <w:p w14:paraId="7158E5D3" w14:textId="0110E1A3" w:rsidR="00986D74" w:rsidRDefault="00986D74">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78750" w:history="1">
        <w:r w:rsidRPr="008C18B5">
          <w:rPr>
            <w:rStyle w:val="Hyperlink"/>
            <w:noProof/>
          </w:rPr>
          <w:t>Figure 2</w:t>
        </w:r>
        <w:r w:rsidRPr="008C18B5">
          <w:rPr>
            <w:rStyle w:val="Hyperlink"/>
            <w:noProof/>
          </w:rPr>
          <w:noBreakHyphen/>
          <w:t>11. FluoRender installation is successful.</w:t>
        </w:r>
        <w:r>
          <w:rPr>
            <w:noProof/>
            <w:webHidden/>
          </w:rPr>
          <w:tab/>
        </w:r>
        <w:r>
          <w:rPr>
            <w:noProof/>
            <w:webHidden/>
          </w:rPr>
          <w:fldChar w:fldCharType="begin"/>
        </w:r>
        <w:r>
          <w:rPr>
            <w:noProof/>
            <w:webHidden/>
          </w:rPr>
          <w:instrText xml:space="preserve"> PAGEREF _Toc183178750 \h </w:instrText>
        </w:r>
        <w:r>
          <w:rPr>
            <w:noProof/>
            <w:webHidden/>
          </w:rPr>
        </w:r>
        <w:r>
          <w:rPr>
            <w:noProof/>
            <w:webHidden/>
          </w:rPr>
          <w:fldChar w:fldCharType="separate"/>
        </w:r>
        <w:r w:rsidR="0017337F">
          <w:rPr>
            <w:noProof/>
            <w:webHidden/>
          </w:rPr>
          <w:t>15</w:t>
        </w:r>
        <w:r>
          <w:rPr>
            <w:noProof/>
            <w:webHidden/>
          </w:rPr>
          <w:fldChar w:fldCharType="end"/>
        </w:r>
      </w:hyperlink>
    </w:p>
    <w:p w14:paraId="7A75CEBA" w14:textId="24D02BD7" w:rsidR="00986D74" w:rsidRDefault="00986D74">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78751" w:history="1">
        <w:r w:rsidRPr="008C18B5">
          <w:rPr>
            <w:rStyle w:val="Hyperlink"/>
            <w:noProof/>
          </w:rPr>
          <w:t>Figure 3</w:t>
        </w:r>
        <w:r w:rsidRPr="008C18B5">
          <w:rPr>
            <w:rStyle w:val="Hyperlink"/>
            <w:noProof/>
          </w:rPr>
          <w:noBreakHyphen/>
          <w:t>1. The main user interface of FluoRender on Windows.</w:t>
        </w:r>
        <w:r>
          <w:rPr>
            <w:noProof/>
            <w:webHidden/>
          </w:rPr>
          <w:tab/>
        </w:r>
        <w:r>
          <w:rPr>
            <w:noProof/>
            <w:webHidden/>
          </w:rPr>
          <w:fldChar w:fldCharType="begin"/>
        </w:r>
        <w:r>
          <w:rPr>
            <w:noProof/>
            <w:webHidden/>
          </w:rPr>
          <w:instrText xml:space="preserve"> PAGEREF _Toc183178751 \h </w:instrText>
        </w:r>
        <w:r>
          <w:rPr>
            <w:noProof/>
            <w:webHidden/>
          </w:rPr>
        </w:r>
        <w:r>
          <w:rPr>
            <w:noProof/>
            <w:webHidden/>
          </w:rPr>
          <w:fldChar w:fldCharType="separate"/>
        </w:r>
        <w:r w:rsidR="0017337F">
          <w:rPr>
            <w:noProof/>
            <w:webHidden/>
          </w:rPr>
          <w:t>17</w:t>
        </w:r>
        <w:r>
          <w:rPr>
            <w:noProof/>
            <w:webHidden/>
          </w:rPr>
          <w:fldChar w:fldCharType="end"/>
        </w:r>
      </w:hyperlink>
    </w:p>
    <w:p w14:paraId="1488B82C" w14:textId="5353331C" w:rsidR="00986D74" w:rsidRDefault="00986D74">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78752" w:history="1">
        <w:r w:rsidRPr="008C18B5">
          <w:rPr>
            <w:rStyle w:val="Hyperlink"/>
            <w:noProof/>
          </w:rPr>
          <w:t>Figure 3</w:t>
        </w:r>
        <w:r w:rsidRPr="008C18B5">
          <w:rPr>
            <w:rStyle w:val="Hyperlink"/>
            <w:noProof/>
          </w:rPr>
          <w:noBreakHyphen/>
          <w:t>2. Tabs in the output adjustment panel are reorganized.</w:t>
        </w:r>
        <w:r>
          <w:rPr>
            <w:noProof/>
            <w:webHidden/>
          </w:rPr>
          <w:tab/>
        </w:r>
        <w:r>
          <w:rPr>
            <w:noProof/>
            <w:webHidden/>
          </w:rPr>
          <w:fldChar w:fldCharType="begin"/>
        </w:r>
        <w:r>
          <w:rPr>
            <w:noProof/>
            <w:webHidden/>
          </w:rPr>
          <w:instrText xml:space="preserve"> PAGEREF _Toc183178752 \h </w:instrText>
        </w:r>
        <w:r>
          <w:rPr>
            <w:noProof/>
            <w:webHidden/>
          </w:rPr>
        </w:r>
        <w:r>
          <w:rPr>
            <w:noProof/>
            <w:webHidden/>
          </w:rPr>
          <w:fldChar w:fldCharType="separate"/>
        </w:r>
        <w:r w:rsidR="0017337F">
          <w:rPr>
            <w:noProof/>
            <w:webHidden/>
          </w:rPr>
          <w:t>18</w:t>
        </w:r>
        <w:r>
          <w:rPr>
            <w:noProof/>
            <w:webHidden/>
          </w:rPr>
          <w:fldChar w:fldCharType="end"/>
        </w:r>
      </w:hyperlink>
    </w:p>
    <w:p w14:paraId="5C0E3A89" w14:textId="5CDB78F4" w:rsidR="00986D74" w:rsidRDefault="00986D74">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78753" w:history="1">
        <w:r w:rsidRPr="008C18B5">
          <w:rPr>
            <w:rStyle w:val="Hyperlink"/>
            <w:noProof/>
          </w:rPr>
          <w:t>Figure 4</w:t>
        </w:r>
        <w:r w:rsidRPr="008C18B5">
          <w:rPr>
            <w:rStyle w:val="Hyperlink"/>
            <w:noProof/>
          </w:rPr>
          <w:noBreakHyphen/>
          <w:t>1. Load a Z-stack sequence.</w:t>
        </w:r>
        <w:r>
          <w:rPr>
            <w:noProof/>
            <w:webHidden/>
          </w:rPr>
          <w:tab/>
        </w:r>
        <w:r>
          <w:rPr>
            <w:noProof/>
            <w:webHidden/>
          </w:rPr>
          <w:fldChar w:fldCharType="begin"/>
        </w:r>
        <w:r>
          <w:rPr>
            <w:noProof/>
            <w:webHidden/>
          </w:rPr>
          <w:instrText xml:space="preserve"> PAGEREF _Toc183178753 \h </w:instrText>
        </w:r>
        <w:r>
          <w:rPr>
            <w:noProof/>
            <w:webHidden/>
          </w:rPr>
        </w:r>
        <w:r>
          <w:rPr>
            <w:noProof/>
            <w:webHidden/>
          </w:rPr>
          <w:fldChar w:fldCharType="separate"/>
        </w:r>
        <w:r w:rsidR="0017337F">
          <w:rPr>
            <w:noProof/>
            <w:webHidden/>
          </w:rPr>
          <w:t>23</w:t>
        </w:r>
        <w:r>
          <w:rPr>
            <w:noProof/>
            <w:webHidden/>
          </w:rPr>
          <w:fldChar w:fldCharType="end"/>
        </w:r>
      </w:hyperlink>
    </w:p>
    <w:p w14:paraId="28E88FB5" w14:textId="49677DFA" w:rsidR="00986D74" w:rsidRDefault="00986D74">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78754" w:history="1">
        <w:r w:rsidRPr="008C18B5">
          <w:rPr>
            <w:rStyle w:val="Hyperlink"/>
            <w:noProof/>
          </w:rPr>
          <w:t>Figure 4</w:t>
        </w:r>
        <w:r w:rsidRPr="008C18B5">
          <w:rPr>
            <w:rStyle w:val="Hyperlink"/>
            <w:noProof/>
          </w:rPr>
          <w:noBreakHyphen/>
          <w:t>2. Load a time sequence.</w:t>
        </w:r>
        <w:r>
          <w:rPr>
            <w:noProof/>
            <w:webHidden/>
          </w:rPr>
          <w:tab/>
        </w:r>
        <w:r>
          <w:rPr>
            <w:noProof/>
            <w:webHidden/>
          </w:rPr>
          <w:fldChar w:fldCharType="begin"/>
        </w:r>
        <w:r>
          <w:rPr>
            <w:noProof/>
            <w:webHidden/>
          </w:rPr>
          <w:instrText xml:space="preserve"> PAGEREF _Toc183178754 \h </w:instrText>
        </w:r>
        <w:r>
          <w:rPr>
            <w:noProof/>
            <w:webHidden/>
          </w:rPr>
        </w:r>
        <w:r>
          <w:rPr>
            <w:noProof/>
            <w:webHidden/>
          </w:rPr>
          <w:fldChar w:fldCharType="separate"/>
        </w:r>
        <w:r w:rsidR="0017337F">
          <w:rPr>
            <w:noProof/>
            <w:webHidden/>
          </w:rPr>
          <w:t>24</w:t>
        </w:r>
        <w:r>
          <w:rPr>
            <w:noProof/>
            <w:webHidden/>
          </w:rPr>
          <w:fldChar w:fldCharType="end"/>
        </w:r>
      </w:hyperlink>
    </w:p>
    <w:p w14:paraId="7CDDE8D8" w14:textId="40D19A53" w:rsidR="00986D74" w:rsidRDefault="00986D74">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78755" w:history="1">
        <w:r w:rsidRPr="008C18B5">
          <w:rPr>
            <w:rStyle w:val="Hyperlink"/>
            <w:noProof/>
          </w:rPr>
          <w:t>Figure 4</w:t>
        </w:r>
        <w:r w:rsidRPr="008C18B5">
          <w:rPr>
            <w:rStyle w:val="Hyperlink"/>
            <w:noProof/>
          </w:rPr>
          <w:noBreakHyphen/>
          <w:t>3. Load a series from LIF.</w:t>
        </w:r>
        <w:r>
          <w:rPr>
            <w:noProof/>
            <w:webHidden/>
          </w:rPr>
          <w:tab/>
        </w:r>
        <w:r>
          <w:rPr>
            <w:noProof/>
            <w:webHidden/>
          </w:rPr>
          <w:fldChar w:fldCharType="begin"/>
        </w:r>
        <w:r>
          <w:rPr>
            <w:noProof/>
            <w:webHidden/>
          </w:rPr>
          <w:instrText xml:space="preserve"> PAGEREF _Toc183178755 \h </w:instrText>
        </w:r>
        <w:r>
          <w:rPr>
            <w:noProof/>
            <w:webHidden/>
          </w:rPr>
        </w:r>
        <w:r>
          <w:rPr>
            <w:noProof/>
            <w:webHidden/>
          </w:rPr>
          <w:fldChar w:fldCharType="separate"/>
        </w:r>
        <w:r w:rsidR="0017337F">
          <w:rPr>
            <w:noProof/>
            <w:webHidden/>
          </w:rPr>
          <w:t>25</w:t>
        </w:r>
        <w:r>
          <w:rPr>
            <w:noProof/>
            <w:webHidden/>
          </w:rPr>
          <w:fldChar w:fldCharType="end"/>
        </w:r>
      </w:hyperlink>
    </w:p>
    <w:p w14:paraId="683A9B5B" w14:textId="3EA7437F" w:rsidR="00986D74" w:rsidRDefault="00986D74">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78756" w:history="1">
        <w:r w:rsidRPr="008C18B5">
          <w:rPr>
            <w:rStyle w:val="Hyperlink"/>
            <w:noProof/>
          </w:rPr>
          <w:t>Figure 5</w:t>
        </w:r>
        <w:r w:rsidRPr="008C18B5">
          <w:rPr>
            <w:rStyle w:val="Hyperlink"/>
            <w:noProof/>
          </w:rPr>
          <w:noBreakHyphen/>
          <w:t>1. Dataset panel.</w:t>
        </w:r>
        <w:r>
          <w:rPr>
            <w:noProof/>
            <w:webHidden/>
          </w:rPr>
          <w:tab/>
        </w:r>
        <w:r>
          <w:rPr>
            <w:noProof/>
            <w:webHidden/>
          </w:rPr>
          <w:fldChar w:fldCharType="begin"/>
        </w:r>
        <w:r>
          <w:rPr>
            <w:noProof/>
            <w:webHidden/>
          </w:rPr>
          <w:instrText xml:space="preserve"> PAGEREF _Toc183178756 \h </w:instrText>
        </w:r>
        <w:r>
          <w:rPr>
            <w:noProof/>
            <w:webHidden/>
          </w:rPr>
        </w:r>
        <w:r>
          <w:rPr>
            <w:noProof/>
            <w:webHidden/>
          </w:rPr>
          <w:fldChar w:fldCharType="separate"/>
        </w:r>
        <w:r w:rsidR="0017337F">
          <w:rPr>
            <w:noProof/>
            <w:webHidden/>
          </w:rPr>
          <w:t>27</w:t>
        </w:r>
        <w:r>
          <w:rPr>
            <w:noProof/>
            <w:webHidden/>
          </w:rPr>
          <w:fldChar w:fldCharType="end"/>
        </w:r>
      </w:hyperlink>
    </w:p>
    <w:p w14:paraId="2B66D9B0" w14:textId="5AE96CA6" w:rsidR="00986D74" w:rsidRDefault="00986D74">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78757" w:history="1">
        <w:r w:rsidRPr="008C18B5">
          <w:rPr>
            <w:rStyle w:val="Hyperlink"/>
            <w:noProof/>
          </w:rPr>
          <w:t>Figure 5</w:t>
        </w:r>
        <w:r w:rsidRPr="008C18B5">
          <w:rPr>
            <w:rStyle w:val="Hyperlink"/>
            <w:noProof/>
          </w:rPr>
          <w:noBreakHyphen/>
          <w:t>2. Save volume dialog.</w:t>
        </w:r>
        <w:r>
          <w:rPr>
            <w:noProof/>
            <w:webHidden/>
          </w:rPr>
          <w:tab/>
        </w:r>
        <w:r>
          <w:rPr>
            <w:noProof/>
            <w:webHidden/>
          </w:rPr>
          <w:fldChar w:fldCharType="begin"/>
        </w:r>
        <w:r>
          <w:rPr>
            <w:noProof/>
            <w:webHidden/>
          </w:rPr>
          <w:instrText xml:space="preserve"> PAGEREF _Toc183178757 \h </w:instrText>
        </w:r>
        <w:r>
          <w:rPr>
            <w:noProof/>
            <w:webHidden/>
          </w:rPr>
        </w:r>
        <w:r>
          <w:rPr>
            <w:noProof/>
            <w:webHidden/>
          </w:rPr>
          <w:fldChar w:fldCharType="separate"/>
        </w:r>
        <w:r w:rsidR="0017337F">
          <w:rPr>
            <w:noProof/>
            <w:webHidden/>
          </w:rPr>
          <w:t>28</w:t>
        </w:r>
        <w:r>
          <w:rPr>
            <w:noProof/>
            <w:webHidden/>
          </w:rPr>
          <w:fldChar w:fldCharType="end"/>
        </w:r>
      </w:hyperlink>
    </w:p>
    <w:p w14:paraId="23B9F06F" w14:textId="5BE3356C" w:rsidR="00986D74" w:rsidRDefault="00986D74">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78758" w:history="1">
        <w:r w:rsidRPr="008C18B5">
          <w:rPr>
            <w:rStyle w:val="Hyperlink"/>
            <w:noProof/>
          </w:rPr>
          <w:t>Figure 6</w:t>
        </w:r>
        <w:r w:rsidRPr="008C18B5">
          <w:rPr>
            <w:rStyle w:val="Hyperlink"/>
            <w:noProof/>
          </w:rPr>
          <w:noBreakHyphen/>
          <w:t>1. Workspace panel.</w:t>
        </w:r>
        <w:r>
          <w:rPr>
            <w:noProof/>
            <w:webHidden/>
          </w:rPr>
          <w:tab/>
        </w:r>
        <w:r>
          <w:rPr>
            <w:noProof/>
            <w:webHidden/>
          </w:rPr>
          <w:fldChar w:fldCharType="begin"/>
        </w:r>
        <w:r>
          <w:rPr>
            <w:noProof/>
            <w:webHidden/>
          </w:rPr>
          <w:instrText xml:space="preserve"> PAGEREF _Toc183178758 \h </w:instrText>
        </w:r>
        <w:r>
          <w:rPr>
            <w:noProof/>
            <w:webHidden/>
          </w:rPr>
        </w:r>
        <w:r>
          <w:rPr>
            <w:noProof/>
            <w:webHidden/>
          </w:rPr>
          <w:fldChar w:fldCharType="separate"/>
        </w:r>
        <w:r w:rsidR="0017337F">
          <w:rPr>
            <w:noProof/>
            <w:webHidden/>
          </w:rPr>
          <w:t>30</w:t>
        </w:r>
        <w:r>
          <w:rPr>
            <w:noProof/>
            <w:webHidden/>
          </w:rPr>
          <w:fldChar w:fldCharType="end"/>
        </w:r>
      </w:hyperlink>
    </w:p>
    <w:p w14:paraId="2F498E58" w14:textId="33F8BB3F" w:rsidR="00986D74" w:rsidRDefault="00986D74">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78759" w:history="1">
        <w:r w:rsidRPr="008C18B5">
          <w:rPr>
            <w:rStyle w:val="Hyperlink"/>
            <w:noProof/>
          </w:rPr>
          <w:t>Figure 7</w:t>
        </w:r>
        <w:r w:rsidRPr="008C18B5">
          <w:rPr>
            <w:rStyle w:val="Hyperlink"/>
            <w:noProof/>
          </w:rPr>
          <w:noBreakHyphen/>
          <w:t>1. Multiple render views in FluoRender.</w:t>
        </w:r>
        <w:r>
          <w:rPr>
            <w:noProof/>
            <w:webHidden/>
          </w:rPr>
          <w:tab/>
        </w:r>
        <w:r>
          <w:rPr>
            <w:noProof/>
            <w:webHidden/>
          </w:rPr>
          <w:fldChar w:fldCharType="begin"/>
        </w:r>
        <w:r>
          <w:rPr>
            <w:noProof/>
            <w:webHidden/>
          </w:rPr>
          <w:instrText xml:space="preserve"> PAGEREF _Toc183178759 \h </w:instrText>
        </w:r>
        <w:r>
          <w:rPr>
            <w:noProof/>
            <w:webHidden/>
          </w:rPr>
        </w:r>
        <w:r>
          <w:rPr>
            <w:noProof/>
            <w:webHidden/>
          </w:rPr>
          <w:fldChar w:fldCharType="separate"/>
        </w:r>
        <w:r w:rsidR="0017337F">
          <w:rPr>
            <w:noProof/>
            <w:webHidden/>
          </w:rPr>
          <w:t>33</w:t>
        </w:r>
        <w:r>
          <w:rPr>
            <w:noProof/>
            <w:webHidden/>
          </w:rPr>
          <w:fldChar w:fldCharType="end"/>
        </w:r>
      </w:hyperlink>
    </w:p>
    <w:p w14:paraId="33E68C67" w14:textId="34418125" w:rsidR="00986D74" w:rsidRDefault="00986D74">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78760" w:history="1">
        <w:r w:rsidRPr="008C18B5">
          <w:rPr>
            <w:rStyle w:val="Hyperlink"/>
            <w:noProof/>
          </w:rPr>
          <w:t>Figure 7</w:t>
        </w:r>
        <w:r w:rsidRPr="008C18B5">
          <w:rPr>
            <w:rStyle w:val="Hyperlink"/>
            <w:noProof/>
          </w:rPr>
          <w:noBreakHyphen/>
          <w:t>2. Channel intermixing modes.</w:t>
        </w:r>
        <w:r>
          <w:rPr>
            <w:noProof/>
            <w:webHidden/>
          </w:rPr>
          <w:tab/>
        </w:r>
        <w:r>
          <w:rPr>
            <w:noProof/>
            <w:webHidden/>
          </w:rPr>
          <w:fldChar w:fldCharType="begin"/>
        </w:r>
        <w:r>
          <w:rPr>
            <w:noProof/>
            <w:webHidden/>
          </w:rPr>
          <w:instrText xml:space="preserve"> PAGEREF _Toc183178760 \h </w:instrText>
        </w:r>
        <w:r>
          <w:rPr>
            <w:noProof/>
            <w:webHidden/>
          </w:rPr>
        </w:r>
        <w:r>
          <w:rPr>
            <w:noProof/>
            <w:webHidden/>
          </w:rPr>
          <w:fldChar w:fldCharType="separate"/>
        </w:r>
        <w:r w:rsidR="0017337F">
          <w:rPr>
            <w:noProof/>
            <w:webHidden/>
          </w:rPr>
          <w:t>37</w:t>
        </w:r>
        <w:r>
          <w:rPr>
            <w:noProof/>
            <w:webHidden/>
          </w:rPr>
          <w:fldChar w:fldCharType="end"/>
        </w:r>
      </w:hyperlink>
    </w:p>
    <w:p w14:paraId="2EA51B5E" w14:textId="4A98820F" w:rsidR="00986D74" w:rsidRDefault="00986D74">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78761" w:history="1">
        <w:r w:rsidRPr="008C18B5">
          <w:rPr>
            <w:rStyle w:val="Hyperlink"/>
            <w:noProof/>
          </w:rPr>
          <w:t>Figure 7</w:t>
        </w:r>
        <w:r w:rsidRPr="008C18B5">
          <w:rPr>
            <w:rStyle w:val="Hyperlink"/>
            <w:noProof/>
          </w:rPr>
          <w:noBreakHyphen/>
          <w:t>3. Save the captured image.</w:t>
        </w:r>
        <w:r>
          <w:rPr>
            <w:noProof/>
            <w:webHidden/>
          </w:rPr>
          <w:tab/>
        </w:r>
        <w:r>
          <w:rPr>
            <w:noProof/>
            <w:webHidden/>
          </w:rPr>
          <w:fldChar w:fldCharType="begin"/>
        </w:r>
        <w:r>
          <w:rPr>
            <w:noProof/>
            <w:webHidden/>
          </w:rPr>
          <w:instrText xml:space="preserve"> PAGEREF _Toc183178761 \h </w:instrText>
        </w:r>
        <w:r>
          <w:rPr>
            <w:noProof/>
            <w:webHidden/>
          </w:rPr>
        </w:r>
        <w:r>
          <w:rPr>
            <w:noProof/>
            <w:webHidden/>
          </w:rPr>
          <w:fldChar w:fldCharType="separate"/>
        </w:r>
        <w:r w:rsidR="0017337F">
          <w:rPr>
            <w:noProof/>
            <w:webHidden/>
          </w:rPr>
          <w:t>39</w:t>
        </w:r>
        <w:r>
          <w:rPr>
            <w:noProof/>
            <w:webHidden/>
          </w:rPr>
          <w:fldChar w:fldCharType="end"/>
        </w:r>
      </w:hyperlink>
    </w:p>
    <w:p w14:paraId="0F17B7B9" w14:textId="536FA1A9" w:rsidR="00986D74" w:rsidRDefault="00986D74">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78762" w:history="1">
        <w:r w:rsidRPr="008C18B5">
          <w:rPr>
            <w:rStyle w:val="Hyperlink"/>
            <w:noProof/>
          </w:rPr>
          <w:t>Figure 8</w:t>
        </w:r>
        <w:r w:rsidRPr="008C18B5">
          <w:rPr>
            <w:rStyle w:val="Hyperlink"/>
            <w:noProof/>
          </w:rPr>
          <w:noBreakHyphen/>
          <w:t>1. Volume properties.</w:t>
        </w:r>
        <w:r>
          <w:rPr>
            <w:noProof/>
            <w:webHidden/>
          </w:rPr>
          <w:tab/>
        </w:r>
        <w:r>
          <w:rPr>
            <w:noProof/>
            <w:webHidden/>
          </w:rPr>
          <w:fldChar w:fldCharType="begin"/>
        </w:r>
        <w:r>
          <w:rPr>
            <w:noProof/>
            <w:webHidden/>
          </w:rPr>
          <w:instrText xml:space="preserve"> PAGEREF _Toc183178762 \h </w:instrText>
        </w:r>
        <w:r>
          <w:rPr>
            <w:noProof/>
            <w:webHidden/>
          </w:rPr>
        </w:r>
        <w:r>
          <w:rPr>
            <w:noProof/>
            <w:webHidden/>
          </w:rPr>
          <w:fldChar w:fldCharType="separate"/>
        </w:r>
        <w:r w:rsidR="0017337F">
          <w:rPr>
            <w:noProof/>
            <w:webHidden/>
          </w:rPr>
          <w:t>41</w:t>
        </w:r>
        <w:r>
          <w:rPr>
            <w:noProof/>
            <w:webHidden/>
          </w:rPr>
          <w:fldChar w:fldCharType="end"/>
        </w:r>
      </w:hyperlink>
    </w:p>
    <w:p w14:paraId="1BEFEE21" w14:textId="2E4CCFA9" w:rsidR="00986D74" w:rsidRDefault="00986D74">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78763" w:history="1">
        <w:r w:rsidRPr="008C18B5">
          <w:rPr>
            <w:rStyle w:val="Hyperlink"/>
            <w:noProof/>
          </w:rPr>
          <w:t>Figure 9</w:t>
        </w:r>
        <w:r w:rsidRPr="008C18B5">
          <w:rPr>
            <w:rStyle w:val="Hyperlink"/>
            <w:noProof/>
          </w:rPr>
          <w:noBreakHyphen/>
          <w:t>1. Output adjustment panel.</w:t>
        </w:r>
        <w:r>
          <w:rPr>
            <w:noProof/>
            <w:webHidden/>
          </w:rPr>
          <w:tab/>
        </w:r>
        <w:r>
          <w:rPr>
            <w:noProof/>
            <w:webHidden/>
          </w:rPr>
          <w:fldChar w:fldCharType="begin"/>
        </w:r>
        <w:r>
          <w:rPr>
            <w:noProof/>
            <w:webHidden/>
          </w:rPr>
          <w:instrText xml:space="preserve"> PAGEREF _Toc183178763 \h </w:instrText>
        </w:r>
        <w:r>
          <w:rPr>
            <w:noProof/>
            <w:webHidden/>
          </w:rPr>
        </w:r>
        <w:r>
          <w:rPr>
            <w:noProof/>
            <w:webHidden/>
          </w:rPr>
          <w:fldChar w:fldCharType="separate"/>
        </w:r>
        <w:r w:rsidR="0017337F">
          <w:rPr>
            <w:noProof/>
            <w:webHidden/>
          </w:rPr>
          <w:t>51</w:t>
        </w:r>
        <w:r>
          <w:rPr>
            <w:noProof/>
            <w:webHidden/>
          </w:rPr>
          <w:fldChar w:fldCharType="end"/>
        </w:r>
      </w:hyperlink>
    </w:p>
    <w:p w14:paraId="5E8F2B1F" w14:textId="1FCCD19D" w:rsidR="00986D74" w:rsidRDefault="00986D74">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78764" w:history="1">
        <w:r w:rsidRPr="008C18B5">
          <w:rPr>
            <w:rStyle w:val="Hyperlink"/>
            <w:noProof/>
          </w:rPr>
          <w:t>Figure 10</w:t>
        </w:r>
        <w:r w:rsidRPr="008C18B5">
          <w:rPr>
            <w:rStyle w:val="Hyperlink"/>
            <w:noProof/>
          </w:rPr>
          <w:noBreakHyphen/>
          <w:t>1. Clipping plane translations.</w:t>
        </w:r>
        <w:r>
          <w:rPr>
            <w:noProof/>
            <w:webHidden/>
          </w:rPr>
          <w:tab/>
        </w:r>
        <w:r>
          <w:rPr>
            <w:noProof/>
            <w:webHidden/>
          </w:rPr>
          <w:fldChar w:fldCharType="begin"/>
        </w:r>
        <w:r>
          <w:rPr>
            <w:noProof/>
            <w:webHidden/>
          </w:rPr>
          <w:instrText xml:space="preserve"> PAGEREF _Toc183178764 \h </w:instrText>
        </w:r>
        <w:r>
          <w:rPr>
            <w:noProof/>
            <w:webHidden/>
          </w:rPr>
        </w:r>
        <w:r>
          <w:rPr>
            <w:noProof/>
            <w:webHidden/>
          </w:rPr>
          <w:fldChar w:fldCharType="separate"/>
        </w:r>
        <w:r w:rsidR="0017337F">
          <w:rPr>
            <w:noProof/>
            <w:webHidden/>
          </w:rPr>
          <w:t>53</w:t>
        </w:r>
        <w:r>
          <w:rPr>
            <w:noProof/>
            <w:webHidden/>
          </w:rPr>
          <w:fldChar w:fldCharType="end"/>
        </w:r>
      </w:hyperlink>
    </w:p>
    <w:p w14:paraId="35763AE0" w14:textId="7702473D" w:rsidR="00986D74" w:rsidRDefault="00986D74">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78765" w:history="1">
        <w:r w:rsidRPr="008C18B5">
          <w:rPr>
            <w:rStyle w:val="Hyperlink"/>
            <w:noProof/>
          </w:rPr>
          <w:t>Figure 10</w:t>
        </w:r>
        <w:r w:rsidRPr="008C18B5">
          <w:rPr>
            <w:rStyle w:val="Hyperlink"/>
            <w:noProof/>
          </w:rPr>
          <w:noBreakHyphen/>
          <w:t>2. Clipping plane rotations.</w:t>
        </w:r>
        <w:r>
          <w:rPr>
            <w:noProof/>
            <w:webHidden/>
          </w:rPr>
          <w:tab/>
        </w:r>
        <w:r>
          <w:rPr>
            <w:noProof/>
            <w:webHidden/>
          </w:rPr>
          <w:fldChar w:fldCharType="begin"/>
        </w:r>
        <w:r>
          <w:rPr>
            <w:noProof/>
            <w:webHidden/>
          </w:rPr>
          <w:instrText xml:space="preserve"> PAGEREF _Toc183178765 \h </w:instrText>
        </w:r>
        <w:r>
          <w:rPr>
            <w:noProof/>
            <w:webHidden/>
          </w:rPr>
        </w:r>
        <w:r>
          <w:rPr>
            <w:noProof/>
            <w:webHidden/>
          </w:rPr>
          <w:fldChar w:fldCharType="separate"/>
        </w:r>
        <w:r w:rsidR="0017337F">
          <w:rPr>
            <w:noProof/>
            <w:webHidden/>
          </w:rPr>
          <w:t>54</w:t>
        </w:r>
        <w:r>
          <w:rPr>
            <w:noProof/>
            <w:webHidden/>
          </w:rPr>
          <w:fldChar w:fldCharType="end"/>
        </w:r>
      </w:hyperlink>
    </w:p>
    <w:p w14:paraId="13BD6B76" w14:textId="52EF1D53" w:rsidR="00986D74" w:rsidRDefault="00986D74">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78766" w:history="1">
        <w:r w:rsidRPr="008C18B5">
          <w:rPr>
            <w:rStyle w:val="Hyperlink"/>
            <w:noProof/>
          </w:rPr>
          <w:t>Figure 11</w:t>
        </w:r>
        <w:r w:rsidRPr="008C18B5">
          <w:rPr>
            <w:rStyle w:val="Hyperlink"/>
            <w:noProof/>
          </w:rPr>
          <w:noBreakHyphen/>
          <w:t>1. Mesh properties.</w:t>
        </w:r>
        <w:r>
          <w:rPr>
            <w:noProof/>
            <w:webHidden/>
          </w:rPr>
          <w:tab/>
        </w:r>
        <w:r>
          <w:rPr>
            <w:noProof/>
            <w:webHidden/>
          </w:rPr>
          <w:fldChar w:fldCharType="begin"/>
        </w:r>
        <w:r>
          <w:rPr>
            <w:noProof/>
            <w:webHidden/>
          </w:rPr>
          <w:instrText xml:space="preserve"> PAGEREF _Toc183178766 \h </w:instrText>
        </w:r>
        <w:r>
          <w:rPr>
            <w:noProof/>
            <w:webHidden/>
          </w:rPr>
        </w:r>
        <w:r>
          <w:rPr>
            <w:noProof/>
            <w:webHidden/>
          </w:rPr>
          <w:fldChar w:fldCharType="separate"/>
        </w:r>
        <w:r w:rsidR="0017337F">
          <w:rPr>
            <w:noProof/>
            <w:webHidden/>
          </w:rPr>
          <w:t>55</w:t>
        </w:r>
        <w:r>
          <w:rPr>
            <w:noProof/>
            <w:webHidden/>
          </w:rPr>
          <w:fldChar w:fldCharType="end"/>
        </w:r>
      </w:hyperlink>
    </w:p>
    <w:p w14:paraId="64D0374D" w14:textId="0019AC86" w:rsidR="00986D74" w:rsidRDefault="00986D74">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78767" w:history="1">
        <w:r w:rsidRPr="008C18B5">
          <w:rPr>
            <w:rStyle w:val="Hyperlink"/>
            <w:noProof/>
          </w:rPr>
          <w:t>Figure 11</w:t>
        </w:r>
        <w:r w:rsidRPr="008C18B5">
          <w:rPr>
            <w:rStyle w:val="Hyperlink"/>
            <w:noProof/>
          </w:rPr>
          <w:noBreakHyphen/>
          <w:t>2. Mesh manipulations.</w:t>
        </w:r>
        <w:r>
          <w:rPr>
            <w:noProof/>
            <w:webHidden/>
          </w:rPr>
          <w:tab/>
        </w:r>
        <w:r>
          <w:rPr>
            <w:noProof/>
            <w:webHidden/>
          </w:rPr>
          <w:fldChar w:fldCharType="begin"/>
        </w:r>
        <w:r>
          <w:rPr>
            <w:noProof/>
            <w:webHidden/>
          </w:rPr>
          <w:instrText xml:space="preserve"> PAGEREF _Toc183178767 \h </w:instrText>
        </w:r>
        <w:r>
          <w:rPr>
            <w:noProof/>
            <w:webHidden/>
          </w:rPr>
        </w:r>
        <w:r>
          <w:rPr>
            <w:noProof/>
            <w:webHidden/>
          </w:rPr>
          <w:fldChar w:fldCharType="separate"/>
        </w:r>
        <w:r w:rsidR="0017337F">
          <w:rPr>
            <w:noProof/>
            <w:webHidden/>
          </w:rPr>
          <w:t>56</w:t>
        </w:r>
        <w:r>
          <w:rPr>
            <w:noProof/>
            <w:webHidden/>
          </w:rPr>
          <w:fldChar w:fldCharType="end"/>
        </w:r>
      </w:hyperlink>
    </w:p>
    <w:p w14:paraId="22E66FF9" w14:textId="2F25EBD6" w:rsidR="00986D74" w:rsidRDefault="00986D74">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78768" w:history="1">
        <w:r w:rsidRPr="008C18B5">
          <w:rPr>
            <w:rStyle w:val="Hyperlink"/>
            <w:noProof/>
          </w:rPr>
          <w:t>Figure 12</w:t>
        </w:r>
        <w:r w:rsidRPr="008C18B5">
          <w:rPr>
            <w:rStyle w:val="Hyperlink"/>
            <w:noProof/>
          </w:rPr>
          <w:noBreakHyphen/>
          <w:t>1. Movie playback controls.</w:t>
        </w:r>
        <w:r>
          <w:rPr>
            <w:noProof/>
            <w:webHidden/>
          </w:rPr>
          <w:tab/>
        </w:r>
        <w:r>
          <w:rPr>
            <w:noProof/>
            <w:webHidden/>
          </w:rPr>
          <w:fldChar w:fldCharType="begin"/>
        </w:r>
        <w:r>
          <w:rPr>
            <w:noProof/>
            <w:webHidden/>
          </w:rPr>
          <w:instrText xml:space="preserve"> PAGEREF _Toc183178768 \h </w:instrText>
        </w:r>
        <w:r>
          <w:rPr>
            <w:noProof/>
            <w:webHidden/>
          </w:rPr>
        </w:r>
        <w:r>
          <w:rPr>
            <w:noProof/>
            <w:webHidden/>
          </w:rPr>
          <w:fldChar w:fldCharType="separate"/>
        </w:r>
        <w:r w:rsidR="0017337F">
          <w:rPr>
            <w:noProof/>
            <w:webHidden/>
          </w:rPr>
          <w:t>57</w:t>
        </w:r>
        <w:r>
          <w:rPr>
            <w:noProof/>
            <w:webHidden/>
          </w:rPr>
          <w:fldChar w:fldCharType="end"/>
        </w:r>
      </w:hyperlink>
    </w:p>
    <w:p w14:paraId="7D62659E" w14:textId="7BC95CC0" w:rsidR="00986D74" w:rsidRDefault="00986D74">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78769" w:history="1">
        <w:r w:rsidRPr="008C18B5">
          <w:rPr>
            <w:rStyle w:val="Hyperlink"/>
            <w:noProof/>
          </w:rPr>
          <w:t>Figure 12</w:t>
        </w:r>
        <w:r w:rsidRPr="008C18B5">
          <w:rPr>
            <w:rStyle w:val="Hyperlink"/>
            <w:noProof/>
          </w:rPr>
          <w:noBreakHyphen/>
          <w:t>2. Save or export a movie or time sequence.</w:t>
        </w:r>
        <w:r>
          <w:rPr>
            <w:noProof/>
            <w:webHidden/>
          </w:rPr>
          <w:tab/>
        </w:r>
        <w:r>
          <w:rPr>
            <w:noProof/>
            <w:webHidden/>
          </w:rPr>
          <w:fldChar w:fldCharType="begin"/>
        </w:r>
        <w:r>
          <w:rPr>
            <w:noProof/>
            <w:webHidden/>
          </w:rPr>
          <w:instrText xml:space="preserve"> PAGEREF _Toc183178769 \h </w:instrText>
        </w:r>
        <w:r>
          <w:rPr>
            <w:noProof/>
            <w:webHidden/>
          </w:rPr>
        </w:r>
        <w:r>
          <w:rPr>
            <w:noProof/>
            <w:webHidden/>
          </w:rPr>
          <w:fldChar w:fldCharType="separate"/>
        </w:r>
        <w:r w:rsidR="0017337F">
          <w:rPr>
            <w:noProof/>
            <w:webHidden/>
          </w:rPr>
          <w:t>59</w:t>
        </w:r>
        <w:r>
          <w:rPr>
            <w:noProof/>
            <w:webHidden/>
          </w:rPr>
          <w:fldChar w:fldCharType="end"/>
        </w:r>
      </w:hyperlink>
    </w:p>
    <w:p w14:paraId="42E14726" w14:textId="272057BD" w:rsidR="00986D74" w:rsidRDefault="00986D74">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78770" w:history="1">
        <w:r w:rsidRPr="008C18B5">
          <w:rPr>
            <w:rStyle w:val="Hyperlink"/>
            <w:noProof/>
          </w:rPr>
          <w:t>Figure 12</w:t>
        </w:r>
        <w:r w:rsidRPr="008C18B5">
          <w:rPr>
            <w:rStyle w:val="Hyperlink"/>
            <w:noProof/>
          </w:rPr>
          <w:noBreakHyphen/>
          <w:t>3. Basic movie-making settings.</w:t>
        </w:r>
        <w:r>
          <w:rPr>
            <w:noProof/>
            <w:webHidden/>
          </w:rPr>
          <w:tab/>
        </w:r>
        <w:r>
          <w:rPr>
            <w:noProof/>
            <w:webHidden/>
          </w:rPr>
          <w:fldChar w:fldCharType="begin"/>
        </w:r>
        <w:r>
          <w:rPr>
            <w:noProof/>
            <w:webHidden/>
          </w:rPr>
          <w:instrText xml:space="preserve"> PAGEREF _Toc183178770 \h </w:instrText>
        </w:r>
        <w:r>
          <w:rPr>
            <w:noProof/>
            <w:webHidden/>
          </w:rPr>
        </w:r>
        <w:r>
          <w:rPr>
            <w:noProof/>
            <w:webHidden/>
          </w:rPr>
          <w:fldChar w:fldCharType="separate"/>
        </w:r>
        <w:r w:rsidR="0017337F">
          <w:rPr>
            <w:noProof/>
            <w:webHidden/>
          </w:rPr>
          <w:t>61</w:t>
        </w:r>
        <w:r>
          <w:rPr>
            <w:noProof/>
            <w:webHidden/>
          </w:rPr>
          <w:fldChar w:fldCharType="end"/>
        </w:r>
      </w:hyperlink>
    </w:p>
    <w:p w14:paraId="5773543F" w14:textId="15705FDE" w:rsidR="00986D74" w:rsidRDefault="00986D74">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78771" w:history="1">
        <w:r w:rsidRPr="008C18B5">
          <w:rPr>
            <w:rStyle w:val="Hyperlink"/>
            <w:noProof/>
          </w:rPr>
          <w:t>Figure 12</w:t>
        </w:r>
        <w:r w:rsidRPr="008C18B5">
          <w:rPr>
            <w:rStyle w:val="Hyperlink"/>
            <w:noProof/>
          </w:rPr>
          <w:noBreakHyphen/>
          <w:t>4. Advanced movie playback controls.</w:t>
        </w:r>
        <w:r>
          <w:rPr>
            <w:noProof/>
            <w:webHidden/>
          </w:rPr>
          <w:tab/>
        </w:r>
        <w:r>
          <w:rPr>
            <w:noProof/>
            <w:webHidden/>
          </w:rPr>
          <w:fldChar w:fldCharType="begin"/>
        </w:r>
        <w:r>
          <w:rPr>
            <w:noProof/>
            <w:webHidden/>
          </w:rPr>
          <w:instrText xml:space="preserve"> PAGEREF _Toc183178771 \h </w:instrText>
        </w:r>
        <w:r>
          <w:rPr>
            <w:noProof/>
            <w:webHidden/>
          </w:rPr>
        </w:r>
        <w:r>
          <w:rPr>
            <w:noProof/>
            <w:webHidden/>
          </w:rPr>
          <w:fldChar w:fldCharType="separate"/>
        </w:r>
        <w:r w:rsidR="0017337F">
          <w:rPr>
            <w:noProof/>
            <w:webHidden/>
          </w:rPr>
          <w:t>62</w:t>
        </w:r>
        <w:r>
          <w:rPr>
            <w:noProof/>
            <w:webHidden/>
          </w:rPr>
          <w:fldChar w:fldCharType="end"/>
        </w:r>
      </w:hyperlink>
    </w:p>
    <w:p w14:paraId="7E73CDC0" w14:textId="7AF500A7" w:rsidR="00986D74" w:rsidRDefault="00986D74">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78772" w:history="1">
        <w:r w:rsidRPr="008C18B5">
          <w:rPr>
            <w:rStyle w:val="Hyperlink"/>
            <w:noProof/>
          </w:rPr>
          <w:t>Figure 12</w:t>
        </w:r>
        <w:r w:rsidRPr="008C18B5">
          <w:rPr>
            <w:rStyle w:val="Hyperlink"/>
            <w:noProof/>
          </w:rPr>
          <w:noBreakHyphen/>
          <w:t>5. Keyframe templates.</w:t>
        </w:r>
        <w:r>
          <w:rPr>
            <w:noProof/>
            <w:webHidden/>
          </w:rPr>
          <w:tab/>
        </w:r>
        <w:r>
          <w:rPr>
            <w:noProof/>
            <w:webHidden/>
          </w:rPr>
          <w:fldChar w:fldCharType="begin"/>
        </w:r>
        <w:r>
          <w:rPr>
            <w:noProof/>
            <w:webHidden/>
          </w:rPr>
          <w:instrText xml:space="preserve"> PAGEREF _Toc183178772 \h </w:instrText>
        </w:r>
        <w:r>
          <w:rPr>
            <w:noProof/>
            <w:webHidden/>
          </w:rPr>
        </w:r>
        <w:r>
          <w:rPr>
            <w:noProof/>
            <w:webHidden/>
          </w:rPr>
          <w:fldChar w:fldCharType="separate"/>
        </w:r>
        <w:r w:rsidR="0017337F">
          <w:rPr>
            <w:noProof/>
            <w:webHidden/>
          </w:rPr>
          <w:t>64</w:t>
        </w:r>
        <w:r>
          <w:rPr>
            <w:noProof/>
            <w:webHidden/>
          </w:rPr>
          <w:fldChar w:fldCharType="end"/>
        </w:r>
      </w:hyperlink>
    </w:p>
    <w:p w14:paraId="3BA928ED" w14:textId="0A16D58D" w:rsidR="00986D74" w:rsidRDefault="00986D74">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78773" w:history="1">
        <w:r w:rsidRPr="008C18B5">
          <w:rPr>
            <w:rStyle w:val="Hyperlink"/>
            <w:noProof/>
          </w:rPr>
          <w:t>Figure 12</w:t>
        </w:r>
        <w:r w:rsidRPr="008C18B5">
          <w:rPr>
            <w:rStyle w:val="Hyperlink"/>
            <w:noProof/>
          </w:rPr>
          <w:noBreakHyphen/>
          <w:t>6. Frame cropping controls.</w:t>
        </w:r>
        <w:r>
          <w:rPr>
            <w:noProof/>
            <w:webHidden/>
          </w:rPr>
          <w:tab/>
        </w:r>
        <w:r>
          <w:rPr>
            <w:noProof/>
            <w:webHidden/>
          </w:rPr>
          <w:fldChar w:fldCharType="begin"/>
        </w:r>
        <w:r>
          <w:rPr>
            <w:noProof/>
            <w:webHidden/>
          </w:rPr>
          <w:instrText xml:space="preserve"> PAGEREF _Toc183178773 \h </w:instrText>
        </w:r>
        <w:r>
          <w:rPr>
            <w:noProof/>
            <w:webHidden/>
          </w:rPr>
        </w:r>
        <w:r>
          <w:rPr>
            <w:noProof/>
            <w:webHidden/>
          </w:rPr>
          <w:fldChar w:fldCharType="separate"/>
        </w:r>
        <w:r w:rsidR="0017337F">
          <w:rPr>
            <w:noProof/>
            <w:webHidden/>
          </w:rPr>
          <w:t>66</w:t>
        </w:r>
        <w:r>
          <w:rPr>
            <w:noProof/>
            <w:webHidden/>
          </w:rPr>
          <w:fldChar w:fldCharType="end"/>
        </w:r>
      </w:hyperlink>
    </w:p>
    <w:p w14:paraId="6393CE68" w14:textId="3145611A" w:rsidR="00986D74" w:rsidRDefault="00986D74">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78774" w:history="1">
        <w:r w:rsidRPr="008C18B5">
          <w:rPr>
            <w:rStyle w:val="Hyperlink"/>
            <w:noProof/>
          </w:rPr>
          <w:t>Figure 13</w:t>
        </w:r>
        <w:r w:rsidRPr="008C18B5">
          <w:rPr>
            <w:rStyle w:val="Hyperlink"/>
            <w:noProof/>
          </w:rPr>
          <w:noBreakHyphen/>
          <w:t>1. Script settings.</w:t>
        </w:r>
        <w:r>
          <w:rPr>
            <w:noProof/>
            <w:webHidden/>
          </w:rPr>
          <w:tab/>
        </w:r>
        <w:r>
          <w:rPr>
            <w:noProof/>
            <w:webHidden/>
          </w:rPr>
          <w:fldChar w:fldCharType="begin"/>
        </w:r>
        <w:r>
          <w:rPr>
            <w:noProof/>
            <w:webHidden/>
          </w:rPr>
          <w:instrText xml:space="preserve"> PAGEREF _Toc183178774 \h </w:instrText>
        </w:r>
        <w:r>
          <w:rPr>
            <w:noProof/>
            <w:webHidden/>
          </w:rPr>
        </w:r>
        <w:r>
          <w:rPr>
            <w:noProof/>
            <w:webHidden/>
          </w:rPr>
          <w:fldChar w:fldCharType="separate"/>
        </w:r>
        <w:r w:rsidR="0017337F">
          <w:rPr>
            <w:noProof/>
            <w:webHidden/>
          </w:rPr>
          <w:t>67</w:t>
        </w:r>
        <w:r>
          <w:rPr>
            <w:noProof/>
            <w:webHidden/>
          </w:rPr>
          <w:fldChar w:fldCharType="end"/>
        </w:r>
      </w:hyperlink>
    </w:p>
    <w:p w14:paraId="38626278" w14:textId="313EC97B" w:rsidR="00986D74" w:rsidRDefault="00986D74">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78775" w:history="1">
        <w:r w:rsidRPr="008C18B5">
          <w:rPr>
            <w:rStyle w:val="Hyperlink"/>
            <w:noProof/>
          </w:rPr>
          <w:t>Figure 14</w:t>
        </w:r>
        <w:r w:rsidRPr="008C18B5">
          <w:rPr>
            <w:rStyle w:val="Hyperlink"/>
            <w:noProof/>
          </w:rPr>
          <w:noBreakHyphen/>
          <w:t>1. Save project dialog.</w:t>
        </w:r>
        <w:r>
          <w:rPr>
            <w:noProof/>
            <w:webHidden/>
          </w:rPr>
          <w:tab/>
        </w:r>
        <w:r>
          <w:rPr>
            <w:noProof/>
            <w:webHidden/>
          </w:rPr>
          <w:fldChar w:fldCharType="begin"/>
        </w:r>
        <w:r>
          <w:rPr>
            <w:noProof/>
            <w:webHidden/>
          </w:rPr>
          <w:instrText xml:space="preserve"> PAGEREF _Toc183178775 \h </w:instrText>
        </w:r>
        <w:r>
          <w:rPr>
            <w:noProof/>
            <w:webHidden/>
          </w:rPr>
        </w:r>
        <w:r>
          <w:rPr>
            <w:noProof/>
            <w:webHidden/>
          </w:rPr>
          <w:fldChar w:fldCharType="separate"/>
        </w:r>
        <w:r w:rsidR="0017337F">
          <w:rPr>
            <w:noProof/>
            <w:webHidden/>
          </w:rPr>
          <w:t>92</w:t>
        </w:r>
        <w:r>
          <w:rPr>
            <w:noProof/>
            <w:webHidden/>
          </w:rPr>
          <w:fldChar w:fldCharType="end"/>
        </w:r>
      </w:hyperlink>
    </w:p>
    <w:p w14:paraId="316864A5" w14:textId="13E2163F" w:rsidR="00986D74" w:rsidRDefault="00986D74">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78776" w:history="1">
        <w:r w:rsidRPr="008C18B5">
          <w:rPr>
            <w:rStyle w:val="Hyperlink"/>
            <w:noProof/>
          </w:rPr>
          <w:t>Figure 15</w:t>
        </w:r>
        <w:r w:rsidRPr="008C18B5">
          <w:rPr>
            <w:rStyle w:val="Hyperlink"/>
            <w:noProof/>
          </w:rPr>
          <w:noBreakHyphen/>
          <w:t>1. The Paint Brush dialog.</w:t>
        </w:r>
        <w:r>
          <w:rPr>
            <w:noProof/>
            <w:webHidden/>
          </w:rPr>
          <w:tab/>
        </w:r>
        <w:r>
          <w:rPr>
            <w:noProof/>
            <w:webHidden/>
          </w:rPr>
          <w:fldChar w:fldCharType="begin"/>
        </w:r>
        <w:r>
          <w:rPr>
            <w:noProof/>
            <w:webHidden/>
          </w:rPr>
          <w:instrText xml:space="preserve"> PAGEREF _Toc183178776 \h </w:instrText>
        </w:r>
        <w:r>
          <w:rPr>
            <w:noProof/>
            <w:webHidden/>
          </w:rPr>
        </w:r>
        <w:r>
          <w:rPr>
            <w:noProof/>
            <w:webHidden/>
          </w:rPr>
          <w:fldChar w:fldCharType="separate"/>
        </w:r>
        <w:r w:rsidR="0017337F">
          <w:rPr>
            <w:noProof/>
            <w:webHidden/>
          </w:rPr>
          <w:t>94</w:t>
        </w:r>
        <w:r>
          <w:rPr>
            <w:noProof/>
            <w:webHidden/>
          </w:rPr>
          <w:fldChar w:fldCharType="end"/>
        </w:r>
      </w:hyperlink>
    </w:p>
    <w:p w14:paraId="0CE9D99F" w14:textId="2C41FB54" w:rsidR="00986D74" w:rsidRDefault="00986D74">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78777" w:history="1">
        <w:r w:rsidRPr="008C18B5">
          <w:rPr>
            <w:rStyle w:val="Hyperlink"/>
            <w:noProof/>
          </w:rPr>
          <w:t>Figure 16</w:t>
        </w:r>
        <w:r w:rsidRPr="008C18B5">
          <w:rPr>
            <w:rStyle w:val="Hyperlink"/>
            <w:noProof/>
          </w:rPr>
          <w:noBreakHyphen/>
          <w:t>1. Launch the Measurement window from the main toolbar.</w:t>
        </w:r>
        <w:r>
          <w:rPr>
            <w:noProof/>
            <w:webHidden/>
          </w:rPr>
          <w:tab/>
        </w:r>
        <w:r>
          <w:rPr>
            <w:noProof/>
            <w:webHidden/>
          </w:rPr>
          <w:fldChar w:fldCharType="begin"/>
        </w:r>
        <w:r>
          <w:rPr>
            <w:noProof/>
            <w:webHidden/>
          </w:rPr>
          <w:instrText xml:space="preserve"> PAGEREF _Toc183178777 \h </w:instrText>
        </w:r>
        <w:r>
          <w:rPr>
            <w:noProof/>
            <w:webHidden/>
          </w:rPr>
        </w:r>
        <w:r>
          <w:rPr>
            <w:noProof/>
            <w:webHidden/>
          </w:rPr>
          <w:fldChar w:fldCharType="separate"/>
        </w:r>
        <w:r w:rsidR="0017337F">
          <w:rPr>
            <w:noProof/>
            <w:webHidden/>
          </w:rPr>
          <w:t>101</w:t>
        </w:r>
        <w:r>
          <w:rPr>
            <w:noProof/>
            <w:webHidden/>
          </w:rPr>
          <w:fldChar w:fldCharType="end"/>
        </w:r>
      </w:hyperlink>
    </w:p>
    <w:p w14:paraId="024E6DC6" w14:textId="7465DF9E" w:rsidR="00986D74" w:rsidRDefault="00986D74">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78778" w:history="1">
        <w:r w:rsidRPr="008C18B5">
          <w:rPr>
            <w:rStyle w:val="Hyperlink"/>
            <w:noProof/>
          </w:rPr>
          <w:t>Figure 16</w:t>
        </w:r>
        <w:r w:rsidRPr="008C18B5">
          <w:rPr>
            <w:rStyle w:val="Hyperlink"/>
            <w:noProof/>
          </w:rPr>
          <w:noBreakHyphen/>
          <w:t>2. Measurement window.</w:t>
        </w:r>
        <w:r>
          <w:rPr>
            <w:noProof/>
            <w:webHidden/>
          </w:rPr>
          <w:tab/>
        </w:r>
        <w:r>
          <w:rPr>
            <w:noProof/>
            <w:webHidden/>
          </w:rPr>
          <w:fldChar w:fldCharType="begin"/>
        </w:r>
        <w:r>
          <w:rPr>
            <w:noProof/>
            <w:webHidden/>
          </w:rPr>
          <w:instrText xml:space="preserve"> PAGEREF _Toc183178778 \h </w:instrText>
        </w:r>
        <w:r>
          <w:rPr>
            <w:noProof/>
            <w:webHidden/>
          </w:rPr>
        </w:r>
        <w:r>
          <w:rPr>
            <w:noProof/>
            <w:webHidden/>
          </w:rPr>
          <w:fldChar w:fldCharType="separate"/>
        </w:r>
        <w:r w:rsidR="0017337F">
          <w:rPr>
            <w:noProof/>
            <w:webHidden/>
          </w:rPr>
          <w:t>101</w:t>
        </w:r>
        <w:r>
          <w:rPr>
            <w:noProof/>
            <w:webHidden/>
          </w:rPr>
          <w:fldChar w:fldCharType="end"/>
        </w:r>
      </w:hyperlink>
    </w:p>
    <w:p w14:paraId="15D60393" w14:textId="612333F4" w:rsidR="00986D74" w:rsidRDefault="00986D74">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78779" w:history="1">
        <w:r w:rsidRPr="008C18B5">
          <w:rPr>
            <w:rStyle w:val="Hyperlink"/>
            <w:noProof/>
          </w:rPr>
          <w:t>Figure 17</w:t>
        </w:r>
        <w:r w:rsidRPr="008C18B5">
          <w:rPr>
            <w:rStyle w:val="Hyperlink"/>
            <w:noProof/>
          </w:rPr>
          <w:noBreakHyphen/>
          <w:t>1. The basic settings in the component analyzer dialog.</w:t>
        </w:r>
        <w:r>
          <w:rPr>
            <w:noProof/>
            <w:webHidden/>
          </w:rPr>
          <w:tab/>
        </w:r>
        <w:r>
          <w:rPr>
            <w:noProof/>
            <w:webHidden/>
          </w:rPr>
          <w:fldChar w:fldCharType="begin"/>
        </w:r>
        <w:r>
          <w:rPr>
            <w:noProof/>
            <w:webHidden/>
          </w:rPr>
          <w:instrText xml:space="preserve"> PAGEREF _Toc183178779 \h </w:instrText>
        </w:r>
        <w:r>
          <w:rPr>
            <w:noProof/>
            <w:webHidden/>
          </w:rPr>
        </w:r>
        <w:r>
          <w:rPr>
            <w:noProof/>
            <w:webHidden/>
          </w:rPr>
          <w:fldChar w:fldCharType="separate"/>
        </w:r>
        <w:r w:rsidR="0017337F">
          <w:rPr>
            <w:noProof/>
            <w:webHidden/>
          </w:rPr>
          <w:t>109</w:t>
        </w:r>
        <w:r>
          <w:rPr>
            <w:noProof/>
            <w:webHidden/>
          </w:rPr>
          <w:fldChar w:fldCharType="end"/>
        </w:r>
      </w:hyperlink>
    </w:p>
    <w:p w14:paraId="4E53CC2F" w14:textId="21DC300E" w:rsidR="00986D74" w:rsidRDefault="00986D74">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78780" w:history="1">
        <w:r w:rsidRPr="008C18B5">
          <w:rPr>
            <w:rStyle w:val="Hyperlink"/>
            <w:noProof/>
          </w:rPr>
          <w:t>Figure 17</w:t>
        </w:r>
        <w:r w:rsidRPr="008C18B5">
          <w:rPr>
            <w:rStyle w:val="Hyperlink"/>
            <w:noProof/>
          </w:rPr>
          <w:noBreakHyphen/>
          <w:t>2. Clustering tools.</w:t>
        </w:r>
        <w:r>
          <w:rPr>
            <w:noProof/>
            <w:webHidden/>
          </w:rPr>
          <w:tab/>
        </w:r>
        <w:r>
          <w:rPr>
            <w:noProof/>
            <w:webHidden/>
          </w:rPr>
          <w:fldChar w:fldCharType="begin"/>
        </w:r>
        <w:r>
          <w:rPr>
            <w:noProof/>
            <w:webHidden/>
          </w:rPr>
          <w:instrText xml:space="preserve"> PAGEREF _Toc183178780 \h </w:instrText>
        </w:r>
        <w:r>
          <w:rPr>
            <w:noProof/>
            <w:webHidden/>
          </w:rPr>
        </w:r>
        <w:r>
          <w:rPr>
            <w:noProof/>
            <w:webHidden/>
          </w:rPr>
          <w:fldChar w:fldCharType="separate"/>
        </w:r>
        <w:r w:rsidR="0017337F">
          <w:rPr>
            <w:noProof/>
            <w:webHidden/>
          </w:rPr>
          <w:t>113</w:t>
        </w:r>
        <w:r>
          <w:rPr>
            <w:noProof/>
            <w:webHidden/>
          </w:rPr>
          <w:fldChar w:fldCharType="end"/>
        </w:r>
      </w:hyperlink>
    </w:p>
    <w:p w14:paraId="7FCD173D" w14:textId="1C353746" w:rsidR="00986D74" w:rsidRDefault="00986D74">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78781" w:history="1">
        <w:r w:rsidRPr="008C18B5">
          <w:rPr>
            <w:rStyle w:val="Hyperlink"/>
            <w:noProof/>
          </w:rPr>
          <w:t>Figure 17</w:t>
        </w:r>
        <w:r w:rsidRPr="008C18B5">
          <w:rPr>
            <w:rStyle w:val="Hyperlink"/>
            <w:noProof/>
          </w:rPr>
          <w:noBreakHyphen/>
          <w:t>3. Component analysis tools.</w:t>
        </w:r>
        <w:r>
          <w:rPr>
            <w:noProof/>
            <w:webHidden/>
          </w:rPr>
          <w:tab/>
        </w:r>
        <w:r>
          <w:rPr>
            <w:noProof/>
            <w:webHidden/>
          </w:rPr>
          <w:fldChar w:fldCharType="begin"/>
        </w:r>
        <w:r>
          <w:rPr>
            <w:noProof/>
            <w:webHidden/>
          </w:rPr>
          <w:instrText xml:space="preserve"> PAGEREF _Toc183178781 \h </w:instrText>
        </w:r>
        <w:r>
          <w:rPr>
            <w:noProof/>
            <w:webHidden/>
          </w:rPr>
        </w:r>
        <w:r>
          <w:rPr>
            <w:noProof/>
            <w:webHidden/>
          </w:rPr>
          <w:fldChar w:fldCharType="separate"/>
        </w:r>
        <w:r w:rsidR="0017337F">
          <w:rPr>
            <w:noProof/>
            <w:webHidden/>
          </w:rPr>
          <w:t>114</w:t>
        </w:r>
        <w:r>
          <w:rPr>
            <w:noProof/>
            <w:webHidden/>
          </w:rPr>
          <w:fldChar w:fldCharType="end"/>
        </w:r>
      </w:hyperlink>
    </w:p>
    <w:p w14:paraId="7A017C23" w14:textId="5D612678" w:rsidR="00986D74" w:rsidRDefault="00986D74">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78782" w:history="1">
        <w:r w:rsidRPr="008C18B5">
          <w:rPr>
            <w:rStyle w:val="Hyperlink"/>
            <w:noProof/>
          </w:rPr>
          <w:t>Figure 17</w:t>
        </w:r>
        <w:r w:rsidRPr="008C18B5">
          <w:rPr>
            <w:rStyle w:val="Hyperlink"/>
            <w:noProof/>
          </w:rPr>
          <w:noBreakHyphen/>
          <w:t>4. Select components from the output table or in the render view.</w:t>
        </w:r>
        <w:r>
          <w:rPr>
            <w:noProof/>
            <w:webHidden/>
          </w:rPr>
          <w:tab/>
        </w:r>
        <w:r>
          <w:rPr>
            <w:noProof/>
            <w:webHidden/>
          </w:rPr>
          <w:fldChar w:fldCharType="begin"/>
        </w:r>
        <w:r>
          <w:rPr>
            <w:noProof/>
            <w:webHidden/>
          </w:rPr>
          <w:instrText xml:space="preserve"> PAGEREF _Toc183178782 \h </w:instrText>
        </w:r>
        <w:r>
          <w:rPr>
            <w:noProof/>
            <w:webHidden/>
          </w:rPr>
        </w:r>
        <w:r>
          <w:rPr>
            <w:noProof/>
            <w:webHidden/>
          </w:rPr>
          <w:fldChar w:fldCharType="separate"/>
        </w:r>
        <w:r w:rsidR="0017337F">
          <w:rPr>
            <w:noProof/>
            <w:webHidden/>
          </w:rPr>
          <w:t>119</w:t>
        </w:r>
        <w:r>
          <w:rPr>
            <w:noProof/>
            <w:webHidden/>
          </w:rPr>
          <w:fldChar w:fldCharType="end"/>
        </w:r>
      </w:hyperlink>
    </w:p>
    <w:p w14:paraId="26044A05" w14:textId="6D046DD7" w:rsidR="00986D74" w:rsidRDefault="00986D74">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78783" w:history="1">
        <w:r w:rsidRPr="008C18B5">
          <w:rPr>
            <w:rStyle w:val="Hyperlink"/>
            <w:noProof/>
          </w:rPr>
          <w:t>Figure 18</w:t>
        </w:r>
        <w:r w:rsidRPr="008C18B5">
          <w:rPr>
            <w:rStyle w:val="Hyperlink"/>
            <w:noProof/>
          </w:rPr>
          <w:noBreakHyphen/>
          <w:t>1. Access the additional processing and analyzing functions from the drop-down menu of the main toolbar.</w:t>
        </w:r>
        <w:r>
          <w:rPr>
            <w:noProof/>
            <w:webHidden/>
          </w:rPr>
          <w:tab/>
        </w:r>
        <w:r>
          <w:rPr>
            <w:noProof/>
            <w:webHidden/>
          </w:rPr>
          <w:fldChar w:fldCharType="begin"/>
        </w:r>
        <w:r>
          <w:rPr>
            <w:noProof/>
            <w:webHidden/>
          </w:rPr>
          <w:instrText xml:space="preserve"> PAGEREF _Toc183178783 \h </w:instrText>
        </w:r>
        <w:r>
          <w:rPr>
            <w:noProof/>
            <w:webHidden/>
          </w:rPr>
        </w:r>
        <w:r>
          <w:rPr>
            <w:noProof/>
            <w:webHidden/>
          </w:rPr>
          <w:fldChar w:fldCharType="separate"/>
        </w:r>
        <w:r w:rsidR="0017337F">
          <w:rPr>
            <w:noProof/>
            <w:webHidden/>
          </w:rPr>
          <w:t>120</w:t>
        </w:r>
        <w:r>
          <w:rPr>
            <w:noProof/>
            <w:webHidden/>
          </w:rPr>
          <w:fldChar w:fldCharType="end"/>
        </w:r>
      </w:hyperlink>
    </w:p>
    <w:p w14:paraId="0D986CAC" w14:textId="5D0E4061" w:rsidR="00986D74" w:rsidRDefault="00986D74">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78784" w:history="1">
        <w:r w:rsidRPr="008C18B5">
          <w:rPr>
            <w:rStyle w:val="Hyperlink"/>
            <w:noProof/>
          </w:rPr>
          <w:t>Figure 18</w:t>
        </w:r>
        <w:r w:rsidRPr="008C18B5">
          <w:rPr>
            <w:rStyle w:val="Hyperlink"/>
            <w:noProof/>
          </w:rPr>
          <w:noBreakHyphen/>
          <w:t>2. Volume size dialog.</w:t>
        </w:r>
        <w:r>
          <w:rPr>
            <w:noProof/>
            <w:webHidden/>
          </w:rPr>
          <w:tab/>
        </w:r>
        <w:r>
          <w:rPr>
            <w:noProof/>
            <w:webHidden/>
          </w:rPr>
          <w:fldChar w:fldCharType="begin"/>
        </w:r>
        <w:r>
          <w:rPr>
            <w:noProof/>
            <w:webHidden/>
          </w:rPr>
          <w:instrText xml:space="preserve"> PAGEREF _Toc183178784 \h </w:instrText>
        </w:r>
        <w:r>
          <w:rPr>
            <w:noProof/>
            <w:webHidden/>
          </w:rPr>
        </w:r>
        <w:r>
          <w:rPr>
            <w:noProof/>
            <w:webHidden/>
          </w:rPr>
          <w:fldChar w:fldCharType="separate"/>
        </w:r>
        <w:r w:rsidR="0017337F">
          <w:rPr>
            <w:noProof/>
            <w:webHidden/>
          </w:rPr>
          <w:t>120</w:t>
        </w:r>
        <w:r>
          <w:rPr>
            <w:noProof/>
            <w:webHidden/>
          </w:rPr>
          <w:fldChar w:fldCharType="end"/>
        </w:r>
      </w:hyperlink>
    </w:p>
    <w:p w14:paraId="2B8DC792" w14:textId="5EF070B7" w:rsidR="00986D74" w:rsidRDefault="00986D74">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78785" w:history="1">
        <w:r w:rsidRPr="008C18B5">
          <w:rPr>
            <w:rStyle w:val="Hyperlink"/>
            <w:noProof/>
          </w:rPr>
          <w:t>Figure 18</w:t>
        </w:r>
        <w:r w:rsidRPr="008C18B5">
          <w:rPr>
            <w:rStyle w:val="Hyperlink"/>
            <w:noProof/>
          </w:rPr>
          <w:noBreakHyphen/>
          <w:t>3. Noise reduction dialog.</w:t>
        </w:r>
        <w:r>
          <w:rPr>
            <w:noProof/>
            <w:webHidden/>
          </w:rPr>
          <w:tab/>
        </w:r>
        <w:r>
          <w:rPr>
            <w:noProof/>
            <w:webHidden/>
          </w:rPr>
          <w:fldChar w:fldCharType="begin"/>
        </w:r>
        <w:r>
          <w:rPr>
            <w:noProof/>
            <w:webHidden/>
          </w:rPr>
          <w:instrText xml:space="preserve"> PAGEREF _Toc183178785 \h </w:instrText>
        </w:r>
        <w:r>
          <w:rPr>
            <w:noProof/>
            <w:webHidden/>
          </w:rPr>
        </w:r>
        <w:r>
          <w:rPr>
            <w:noProof/>
            <w:webHidden/>
          </w:rPr>
          <w:fldChar w:fldCharType="separate"/>
        </w:r>
        <w:r w:rsidR="0017337F">
          <w:rPr>
            <w:noProof/>
            <w:webHidden/>
          </w:rPr>
          <w:t>121</w:t>
        </w:r>
        <w:r>
          <w:rPr>
            <w:noProof/>
            <w:webHidden/>
          </w:rPr>
          <w:fldChar w:fldCharType="end"/>
        </w:r>
      </w:hyperlink>
    </w:p>
    <w:p w14:paraId="792DF1A5" w14:textId="1145D193" w:rsidR="00986D74" w:rsidRDefault="00986D74">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78786" w:history="1">
        <w:r w:rsidRPr="008C18B5">
          <w:rPr>
            <w:rStyle w:val="Hyperlink"/>
            <w:noProof/>
          </w:rPr>
          <w:t>Figure 18</w:t>
        </w:r>
        <w:r w:rsidRPr="008C18B5">
          <w:rPr>
            <w:rStyle w:val="Hyperlink"/>
            <w:noProof/>
          </w:rPr>
          <w:noBreakHyphen/>
          <w:t>4. Calculation functions in the Analyze window.</w:t>
        </w:r>
        <w:r>
          <w:rPr>
            <w:noProof/>
            <w:webHidden/>
          </w:rPr>
          <w:tab/>
        </w:r>
        <w:r>
          <w:rPr>
            <w:noProof/>
            <w:webHidden/>
          </w:rPr>
          <w:fldChar w:fldCharType="begin"/>
        </w:r>
        <w:r>
          <w:rPr>
            <w:noProof/>
            <w:webHidden/>
          </w:rPr>
          <w:instrText xml:space="preserve"> PAGEREF _Toc183178786 \h </w:instrText>
        </w:r>
        <w:r>
          <w:rPr>
            <w:noProof/>
            <w:webHidden/>
          </w:rPr>
        </w:r>
        <w:r>
          <w:rPr>
            <w:noProof/>
            <w:webHidden/>
          </w:rPr>
          <w:fldChar w:fldCharType="separate"/>
        </w:r>
        <w:r w:rsidR="0017337F">
          <w:rPr>
            <w:noProof/>
            <w:webHidden/>
          </w:rPr>
          <w:t>122</w:t>
        </w:r>
        <w:r>
          <w:rPr>
            <w:noProof/>
            <w:webHidden/>
          </w:rPr>
          <w:fldChar w:fldCharType="end"/>
        </w:r>
      </w:hyperlink>
    </w:p>
    <w:p w14:paraId="729C3D53" w14:textId="2B073792" w:rsidR="00986D74" w:rsidRDefault="00986D74">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78787" w:history="1">
        <w:r w:rsidRPr="008C18B5">
          <w:rPr>
            <w:rStyle w:val="Hyperlink"/>
            <w:noProof/>
          </w:rPr>
          <w:t>Figure 18</w:t>
        </w:r>
        <w:r w:rsidRPr="008C18B5">
          <w:rPr>
            <w:rStyle w:val="Hyperlink"/>
            <w:noProof/>
          </w:rPr>
          <w:noBreakHyphen/>
          <w:t>5. Colocalization analysis dialog.</w:t>
        </w:r>
        <w:r>
          <w:rPr>
            <w:noProof/>
            <w:webHidden/>
          </w:rPr>
          <w:tab/>
        </w:r>
        <w:r>
          <w:rPr>
            <w:noProof/>
            <w:webHidden/>
          </w:rPr>
          <w:fldChar w:fldCharType="begin"/>
        </w:r>
        <w:r>
          <w:rPr>
            <w:noProof/>
            <w:webHidden/>
          </w:rPr>
          <w:instrText xml:space="preserve"> PAGEREF _Toc183178787 \h </w:instrText>
        </w:r>
        <w:r>
          <w:rPr>
            <w:noProof/>
            <w:webHidden/>
          </w:rPr>
        </w:r>
        <w:r>
          <w:rPr>
            <w:noProof/>
            <w:webHidden/>
          </w:rPr>
          <w:fldChar w:fldCharType="separate"/>
        </w:r>
        <w:r w:rsidR="0017337F">
          <w:rPr>
            <w:noProof/>
            <w:webHidden/>
          </w:rPr>
          <w:t>124</w:t>
        </w:r>
        <w:r>
          <w:rPr>
            <w:noProof/>
            <w:webHidden/>
          </w:rPr>
          <w:fldChar w:fldCharType="end"/>
        </w:r>
      </w:hyperlink>
    </w:p>
    <w:p w14:paraId="6EE9990D" w14:textId="43DE2836" w:rsidR="00986D74" w:rsidRDefault="00986D74">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78788" w:history="1">
        <w:r w:rsidRPr="008C18B5">
          <w:rPr>
            <w:rStyle w:val="Hyperlink"/>
            <w:noProof/>
          </w:rPr>
          <w:t>Figure 19</w:t>
        </w:r>
        <w:r w:rsidRPr="008C18B5">
          <w:rPr>
            <w:rStyle w:val="Hyperlink"/>
            <w:noProof/>
          </w:rPr>
          <w:noBreakHyphen/>
          <w:t>1. Components and Tracking window.</w:t>
        </w:r>
        <w:r>
          <w:rPr>
            <w:noProof/>
            <w:webHidden/>
          </w:rPr>
          <w:tab/>
        </w:r>
        <w:r>
          <w:rPr>
            <w:noProof/>
            <w:webHidden/>
          </w:rPr>
          <w:fldChar w:fldCharType="begin"/>
        </w:r>
        <w:r>
          <w:rPr>
            <w:noProof/>
            <w:webHidden/>
          </w:rPr>
          <w:instrText xml:space="preserve"> PAGEREF _Toc183178788 \h </w:instrText>
        </w:r>
        <w:r>
          <w:rPr>
            <w:noProof/>
            <w:webHidden/>
          </w:rPr>
        </w:r>
        <w:r>
          <w:rPr>
            <w:noProof/>
            <w:webHidden/>
          </w:rPr>
          <w:fldChar w:fldCharType="separate"/>
        </w:r>
        <w:r w:rsidR="0017337F">
          <w:rPr>
            <w:noProof/>
            <w:webHidden/>
          </w:rPr>
          <w:t>126</w:t>
        </w:r>
        <w:r>
          <w:rPr>
            <w:noProof/>
            <w:webHidden/>
          </w:rPr>
          <w:fldChar w:fldCharType="end"/>
        </w:r>
      </w:hyperlink>
    </w:p>
    <w:p w14:paraId="12A18A53" w14:textId="3363E471" w:rsidR="00986D74" w:rsidRDefault="00986D74">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78789" w:history="1">
        <w:r w:rsidRPr="008C18B5">
          <w:rPr>
            <w:rStyle w:val="Hyperlink"/>
            <w:noProof/>
          </w:rPr>
          <w:t>Figure 19</w:t>
        </w:r>
        <w:r w:rsidRPr="008C18B5">
          <w:rPr>
            <w:rStyle w:val="Hyperlink"/>
            <w:noProof/>
          </w:rPr>
          <w:noBreakHyphen/>
          <w:t>2. The Selection tab of the Component and Tracking window.</w:t>
        </w:r>
        <w:r>
          <w:rPr>
            <w:noProof/>
            <w:webHidden/>
          </w:rPr>
          <w:tab/>
        </w:r>
        <w:r>
          <w:rPr>
            <w:noProof/>
            <w:webHidden/>
          </w:rPr>
          <w:fldChar w:fldCharType="begin"/>
        </w:r>
        <w:r>
          <w:rPr>
            <w:noProof/>
            <w:webHidden/>
          </w:rPr>
          <w:instrText xml:space="preserve"> PAGEREF _Toc183178789 \h </w:instrText>
        </w:r>
        <w:r>
          <w:rPr>
            <w:noProof/>
            <w:webHidden/>
          </w:rPr>
        </w:r>
        <w:r>
          <w:rPr>
            <w:noProof/>
            <w:webHidden/>
          </w:rPr>
          <w:fldChar w:fldCharType="separate"/>
        </w:r>
        <w:r w:rsidR="0017337F">
          <w:rPr>
            <w:noProof/>
            <w:webHidden/>
          </w:rPr>
          <w:t>128</w:t>
        </w:r>
        <w:r>
          <w:rPr>
            <w:noProof/>
            <w:webHidden/>
          </w:rPr>
          <w:fldChar w:fldCharType="end"/>
        </w:r>
      </w:hyperlink>
    </w:p>
    <w:p w14:paraId="5A445CB4" w14:textId="15DD03B8" w:rsidR="00986D74" w:rsidRDefault="00986D74">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78790" w:history="1">
        <w:r w:rsidRPr="008C18B5">
          <w:rPr>
            <w:rStyle w:val="Hyperlink"/>
            <w:noProof/>
          </w:rPr>
          <w:t>Figure 19</w:t>
        </w:r>
        <w:r w:rsidRPr="008C18B5">
          <w:rPr>
            <w:rStyle w:val="Hyperlink"/>
            <w:noProof/>
          </w:rPr>
          <w:noBreakHyphen/>
          <w:t>3. Tracks of a tracked cell.</w:t>
        </w:r>
        <w:r>
          <w:rPr>
            <w:noProof/>
            <w:webHidden/>
          </w:rPr>
          <w:tab/>
        </w:r>
        <w:r>
          <w:rPr>
            <w:noProof/>
            <w:webHidden/>
          </w:rPr>
          <w:fldChar w:fldCharType="begin"/>
        </w:r>
        <w:r>
          <w:rPr>
            <w:noProof/>
            <w:webHidden/>
          </w:rPr>
          <w:instrText xml:space="preserve"> PAGEREF _Toc183178790 \h </w:instrText>
        </w:r>
        <w:r>
          <w:rPr>
            <w:noProof/>
            <w:webHidden/>
          </w:rPr>
        </w:r>
        <w:r>
          <w:rPr>
            <w:noProof/>
            <w:webHidden/>
          </w:rPr>
          <w:fldChar w:fldCharType="separate"/>
        </w:r>
        <w:r w:rsidR="0017337F">
          <w:rPr>
            <w:noProof/>
            <w:webHidden/>
          </w:rPr>
          <w:t>130</w:t>
        </w:r>
        <w:r>
          <w:rPr>
            <w:noProof/>
            <w:webHidden/>
          </w:rPr>
          <w:fldChar w:fldCharType="end"/>
        </w:r>
      </w:hyperlink>
    </w:p>
    <w:p w14:paraId="0BA55B55" w14:textId="05F1038F" w:rsidR="00986D74" w:rsidRDefault="00986D74">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78791" w:history="1">
        <w:r w:rsidRPr="008C18B5">
          <w:rPr>
            <w:rStyle w:val="Hyperlink"/>
            <w:noProof/>
          </w:rPr>
          <w:t>Figure 19</w:t>
        </w:r>
        <w:r w:rsidRPr="008C18B5">
          <w:rPr>
            <w:rStyle w:val="Hyperlink"/>
            <w:noProof/>
          </w:rPr>
          <w:noBreakHyphen/>
          <w:t>4. The Modify tab of the Component and Tracking Window.</w:t>
        </w:r>
        <w:r>
          <w:rPr>
            <w:noProof/>
            <w:webHidden/>
          </w:rPr>
          <w:tab/>
        </w:r>
        <w:r>
          <w:rPr>
            <w:noProof/>
            <w:webHidden/>
          </w:rPr>
          <w:fldChar w:fldCharType="begin"/>
        </w:r>
        <w:r>
          <w:rPr>
            <w:noProof/>
            <w:webHidden/>
          </w:rPr>
          <w:instrText xml:space="preserve"> PAGEREF _Toc183178791 \h </w:instrText>
        </w:r>
        <w:r>
          <w:rPr>
            <w:noProof/>
            <w:webHidden/>
          </w:rPr>
        </w:r>
        <w:r>
          <w:rPr>
            <w:noProof/>
            <w:webHidden/>
          </w:rPr>
          <w:fldChar w:fldCharType="separate"/>
        </w:r>
        <w:r w:rsidR="0017337F">
          <w:rPr>
            <w:noProof/>
            <w:webHidden/>
          </w:rPr>
          <w:t>131</w:t>
        </w:r>
        <w:r>
          <w:rPr>
            <w:noProof/>
            <w:webHidden/>
          </w:rPr>
          <w:fldChar w:fldCharType="end"/>
        </w:r>
      </w:hyperlink>
    </w:p>
    <w:p w14:paraId="61AD7B9B" w14:textId="5F374F9F" w:rsidR="00986D74" w:rsidRDefault="00986D74">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78792" w:history="1">
        <w:r w:rsidRPr="008C18B5">
          <w:rPr>
            <w:rStyle w:val="Hyperlink"/>
            <w:noProof/>
          </w:rPr>
          <w:t>Figure 19</w:t>
        </w:r>
        <w:r w:rsidRPr="008C18B5">
          <w:rPr>
            <w:rStyle w:val="Hyperlink"/>
            <w:noProof/>
          </w:rPr>
          <w:noBreakHyphen/>
          <w:t>5. The Linkage tab of the Component and Tracking window.</w:t>
        </w:r>
        <w:r>
          <w:rPr>
            <w:noProof/>
            <w:webHidden/>
          </w:rPr>
          <w:tab/>
        </w:r>
        <w:r>
          <w:rPr>
            <w:noProof/>
            <w:webHidden/>
          </w:rPr>
          <w:fldChar w:fldCharType="begin"/>
        </w:r>
        <w:r>
          <w:rPr>
            <w:noProof/>
            <w:webHidden/>
          </w:rPr>
          <w:instrText xml:space="preserve"> PAGEREF _Toc183178792 \h </w:instrText>
        </w:r>
        <w:r>
          <w:rPr>
            <w:noProof/>
            <w:webHidden/>
          </w:rPr>
        </w:r>
        <w:r>
          <w:rPr>
            <w:noProof/>
            <w:webHidden/>
          </w:rPr>
          <w:fldChar w:fldCharType="separate"/>
        </w:r>
        <w:r w:rsidR="0017337F">
          <w:rPr>
            <w:noProof/>
            <w:webHidden/>
          </w:rPr>
          <w:t>132</w:t>
        </w:r>
        <w:r>
          <w:rPr>
            <w:noProof/>
            <w:webHidden/>
          </w:rPr>
          <w:fldChar w:fldCharType="end"/>
        </w:r>
      </w:hyperlink>
    </w:p>
    <w:p w14:paraId="576BDE32" w14:textId="71D66643" w:rsidR="00986D74" w:rsidRDefault="00986D74">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78793" w:history="1">
        <w:r w:rsidRPr="008C18B5">
          <w:rPr>
            <w:rStyle w:val="Hyperlink"/>
            <w:noProof/>
          </w:rPr>
          <w:t>Figure 19</w:t>
        </w:r>
        <w:r w:rsidRPr="008C18B5">
          <w:rPr>
            <w:rStyle w:val="Hyperlink"/>
            <w:noProof/>
          </w:rPr>
          <w:noBreakHyphen/>
          <w:t>6. The Analysis tab of the Component and Tracking window.</w:t>
        </w:r>
        <w:r>
          <w:rPr>
            <w:noProof/>
            <w:webHidden/>
          </w:rPr>
          <w:tab/>
        </w:r>
        <w:r>
          <w:rPr>
            <w:noProof/>
            <w:webHidden/>
          </w:rPr>
          <w:fldChar w:fldCharType="begin"/>
        </w:r>
        <w:r>
          <w:rPr>
            <w:noProof/>
            <w:webHidden/>
          </w:rPr>
          <w:instrText xml:space="preserve"> PAGEREF _Toc183178793 \h </w:instrText>
        </w:r>
        <w:r>
          <w:rPr>
            <w:noProof/>
            <w:webHidden/>
          </w:rPr>
        </w:r>
        <w:r>
          <w:rPr>
            <w:noProof/>
            <w:webHidden/>
          </w:rPr>
          <w:fldChar w:fldCharType="separate"/>
        </w:r>
        <w:r w:rsidR="0017337F">
          <w:rPr>
            <w:noProof/>
            <w:webHidden/>
          </w:rPr>
          <w:t>133</w:t>
        </w:r>
        <w:r>
          <w:rPr>
            <w:noProof/>
            <w:webHidden/>
          </w:rPr>
          <w:fldChar w:fldCharType="end"/>
        </w:r>
      </w:hyperlink>
    </w:p>
    <w:p w14:paraId="60380BCA" w14:textId="1FE5DD99" w:rsidR="00986D74" w:rsidRDefault="00986D74">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78794" w:history="1">
        <w:r w:rsidRPr="008C18B5">
          <w:rPr>
            <w:rStyle w:val="Hyperlink"/>
            <w:noProof/>
          </w:rPr>
          <w:t>Figure 20</w:t>
        </w:r>
        <w:r w:rsidRPr="008C18B5">
          <w:rPr>
            <w:rStyle w:val="Hyperlink"/>
            <w:noProof/>
          </w:rPr>
          <w:noBreakHyphen/>
          <w:t>1. Convert dialog.</w:t>
        </w:r>
        <w:r>
          <w:rPr>
            <w:noProof/>
            <w:webHidden/>
          </w:rPr>
          <w:tab/>
        </w:r>
        <w:r>
          <w:rPr>
            <w:noProof/>
            <w:webHidden/>
          </w:rPr>
          <w:fldChar w:fldCharType="begin"/>
        </w:r>
        <w:r>
          <w:rPr>
            <w:noProof/>
            <w:webHidden/>
          </w:rPr>
          <w:instrText xml:space="preserve"> PAGEREF _Toc183178794 \h </w:instrText>
        </w:r>
        <w:r>
          <w:rPr>
            <w:noProof/>
            <w:webHidden/>
          </w:rPr>
        </w:r>
        <w:r>
          <w:rPr>
            <w:noProof/>
            <w:webHidden/>
          </w:rPr>
          <w:fldChar w:fldCharType="separate"/>
        </w:r>
        <w:r w:rsidR="0017337F">
          <w:rPr>
            <w:noProof/>
            <w:webHidden/>
          </w:rPr>
          <w:t>134</w:t>
        </w:r>
        <w:r>
          <w:rPr>
            <w:noProof/>
            <w:webHidden/>
          </w:rPr>
          <w:fldChar w:fldCharType="end"/>
        </w:r>
      </w:hyperlink>
    </w:p>
    <w:p w14:paraId="6129263D" w14:textId="64112D0A" w:rsidR="00986D74" w:rsidRDefault="00986D74">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78795" w:history="1">
        <w:r w:rsidRPr="008C18B5">
          <w:rPr>
            <w:rStyle w:val="Hyperlink"/>
            <w:noProof/>
          </w:rPr>
          <w:t>Figure 21</w:t>
        </w:r>
        <w:r w:rsidRPr="008C18B5">
          <w:rPr>
            <w:rStyle w:val="Hyperlink"/>
            <w:noProof/>
          </w:rPr>
          <w:noBreakHyphen/>
          <w:t>1. OpenCL kernel editor.</w:t>
        </w:r>
        <w:r>
          <w:rPr>
            <w:noProof/>
            <w:webHidden/>
          </w:rPr>
          <w:tab/>
        </w:r>
        <w:r>
          <w:rPr>
            <w:noProof/>
            <w:webHidden/>
          </w:rPr>
          <w:fldChar w:fldCharType="begin"/>
        </w:r>
        <w:r>
          <w:rPr>
            <w:noProof/>
            <w:webHidden/>
          </w:rPr>
          <w:instrText xml:space="preserve"> PAGEREF _Toc183178795 \h </w:instrText>
        </w:r>
        <w:r>
          <w:rPr>
            <w:noProof/>
            <w:webHidden/>
          </w:rPr>
        </w:r>
        <w:r>
          <w:rPr>
            <w:noProof/>
            <w:webHidden/>
          </w:rPr>
          <w:fldChar w:fldCharType="separate"/>
        </w:r>
        <w:r w:rsidR="0017337F">
          <w:rPr>
            <w:noProof/>
            <w:webHidden/>
          </w:rPr>
          <w:t>136</w:t>
        </w:r>
        <w:r>
          <w:rPr>
            <w:noProof/>
            <w:webHidden/>
          </w:rPr>
          <w:fldChar w:fldCharType="end"/>
        </w:r>
      </w:hyperlink>
    </w:p>
    <w:p w14:paraId="02ACD48C" w14:textId="68A73F6C" w:rsidR="00986D74" w:rsidRDefault="00986D74">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78796" w:history="1">
        <w:r w:rsidRPr="008C18B5">
          <w:rPr>
            <w:rStyle w:val="Hyperlink"/>
            <w:noProof/>
          </w:rPr>
          <w:t>Figure 22</w:t>
        </w:r>
        <w:r w:rsidRPr="008C18B5">
          <w:rPr>
            <w:rStyle w:val="Hyperlink"/>
            <w:noProof/>
          </w:rPr>
          <w:noBreakHyphen/>
          <w:t>1. Machine Learning Manager.</w:t>
        </w:r>
        <w:r>
          <w:rPr>
            <w:noProof/>
            <w:webHidden/>
          </w:rPr>
          <w:tab/>
        </w:r>
        <w:r>
          <w:rPr>
            <w:noProof/>
            <w:webHidden/>
          </w:rPr>
          <w:fldChar w:fldCharType="begin"/>
        </w:r>
        <w:r>
          <w:rPr>
            <w:noProof/>
            <w:webHidden/>
          </w:rPr>
          <w:instrText xml:space="preserve"> PAGEREF _Toc183178796 \h </w:instrText>
        </w:r>
        <w:r>
          <w:rPr>
            <w:noProof/>
            <w:webHidden/>
          </w:rPr>
        </w:r>
        <w:r>
          <w:rPr>
            <w:noProof/>
            <w:webHidden/>
          </w:rPr>
          <w:fldChar w:fldCharType="separate"/>
        </w:r>
        <w:r w:rsidR="0017337F">
          <w:rPr>
            <w:noProof/>
            <w:webHidden/>
          </w:rPr>
          <w:t>138</w:t>
        </w:r>
        <w:r>
          <w:rPr>
            <w:noProof/>
            <w:webHidden/>
          </w:rPr>
          <w:fldChar w:fldCharType="end"/>
        </w:r>
      </w:hyperlink>
    </w:p>
    <w:p w14:paraId="3B629EEE" w14:textId="6B9A087F" w:rsidR="00986D74" w:rsidRDefault="00986D74">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78797" w:history="1">
        <w:r w:rsidRPr="008C18B5">
          <w:rPr>
            <w:rStyle w:val="Hyperlink"/>
            <w:noProof/>
          </w:rPr>
          <w:t>Figure 23</w:t>
        </w:r>
        <w:r w:rsidRPr="008C18B5">
          <w:rPr>
            <w:rStyle w:val="Hyperlink"/>
            <w:noProof/>
          </w:rPr>
          <w:noBreakHyphen/>
          <w:t>1. Settings, project panel.</w:t>
        </w:r>
        <w:r>
          <w:rPr>
            <w:noProof/>
            <w:webHidden/>
          </w:rPr>
          <w:tab/>
        </w:r>
        <w:r>
          <w:rPr>
            <w:noProof/>
            <w:webHidden/>
          </w:rPr>
          <w:fldChar w:fldCharType="begin"/>
        </w:r>
        <w:r>
          <w:rPr>
            <w:noProof/>
            <w:webHidden/>
          </w:rPr>
          <w:instrText xml:space="preserve"> PAGEREF _Toc183178797 \h </w:instrText>
        </w:r>
        <w:r>
          <w:rPr>
            <w:noProof/>
            <w:webHidden/>
          </w:rPr>
        </w:r>
        <w:r>
          <w:rPr>
            <w:noProof/>
            <w:webHidden/>
          </w:rPr>
          <w:fldChar w:fldCharType="separate"/>
        </w:r>
        <w:r w:rsidR="0017337F">
          <w:rPr>
            <w:noProof/>
            <w:webHidden/>
          </w:rPr>
          <w:t>141</w:t>
        </w:r>
        <w:r>
          <w:rPr>
            <w:noProof/>
            <w:webHidden/>
          </w:rPr>
          <w:fldChar w:fldCharType="end"/>
        </w:r>
      </w:hyperlink>
    </w:p>
    <w:p w14:paraId="5177E069" w14:textId="5E69BD87" w:rsidR="00986D74" w:rsidRDefault="00986D74">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78798" w:history="1">
        <w:r w:rsidRPr="008C18B5">
          <w:rPr>
            <w:rStyle w:val="Hyperlink"/>
            <w:noProof/>
          </w:rPr>
          <w:t>Figure 23</w:t>
        </w:r>
        <w:r w:rsidRPr="008C18B5">
          <w:rPr>
            <w:rStyle w:val="Hyperlink"/>
            <w:noProof/>
          </w:rPr>
          <w:noBreakHyphen/>
          <w:t>2. Settings, rendering panel.</w:t>
        </w:r>
        <w:r>
          <w:rPr>
            <w:noProof/>
            <w:webHidden/>
          </w:rPr>
          <w:tab/>
        </w:r>
        <w:r>
          <w:rPr>
            <w:noProof/>
            <w:webHidden/>
          </w:rPr>
          <w:fldChar w:fldCharType="begin"/>
        </w:r>
        <w:r>
          <w:rPr>
            <w:noProof/>
            <w:webHidden/>
          </w:rPr>
          <w:instrText xml:space="preserve"> PAGEREF _Toc183178798 \h </w:instrText>
        </w:r>
        <w:r>
          <w:rPr>
            <w:noProof/>
            <w:webHidden/>
          </w:rPr>
        </w:r>
        <w:r>
          <w:rPr>
            <w:noProof/>
            <w:webHidden/>
          </w:rPr>
          <w:fldChar w:fldCharType="separate"/>
        </w:r>
        <w:r w:rsidR="0017337F">
          <w:rPr>
            <w:noProof/>
            <w:webHidden/>
          </w:rPr>
          <w:t>144</w:t>
        </w:r>
        <w:r>
          <w:rPr>
            <w:noProof/>
            <w:webHidden/>
          </w:rPr>
          <w:fldChar w:fldCharType="end"/>
        </w:r>
      </w:hyperlink>
    </w:p>
    <w:p w14:paraId="7EE905B7" w14:textId="189BC085" w:rsidR="00986D74" w:rsidRDefault="00986D74">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78799" w:history="1">
        <w:r w:rsidRPr="008C18B5">
          <w:rPr>
            <w:rStyle w:val="Hyperlink"/>
            <w:noProof/>
          </w:rPr>
          <w:t>Figure 23</w:t>
        </w:r>
        <w:r w:rsidRPr="008C18B5">
          <w:rPr>
            <w:rStyle w:val="Hyperlink"/>
            <w:noProof/>
          </w:rPr>
          <w:noBreakHyphen/>
          <w:t>3. Settings, performance panel.</w:t>
        </w:r>
        <w:r>
          <w:rPr>
            <w:noProof/>
            <w:webHidden/>
          </w:rPr>
          <w:tab/>
        </w:r>
        <w:r>
          <w:rPr>
            <w:noProof/>
            <w:webHidden/>
          </w:rPr>
          <w:fldChar w:fldCharType="begin"/>
        </w:r>
        <w:r>
          <w:rPr>
            <w:noProof/>
            <w:webHidden/>
          </w:rPr>
          <w:instrText xml:space="preserve"> PAGEREF _Toc183178799 \h </w:instrText>
        </w:r>
        <w:r>
          <w:rPr>
            <w:noProof/>
            <w:webHidden/>
          </w:rPr>
        </w:r>
        <w:r>
          <w:rPr>
            <w:noProof/>
            <w:webHidden/>
          </w:rPr>
          <w:fldChar w:fldCharType="separate"/>
        </w:r>
        <w:r w:rsidR="0017337F">
          <w:rPr>
            <w:noProof/>
            <w:webHidden/>
          </w:rPr>
          <w:t>145</w:t>
        </w:r>
        <w:r>
          <w:rPr>
            <w:noProof/>
            <w:webHidden/>
          </w:rPr>
          <w:fldChar w:fldCharType="end"/>
        </w:r>
      </w:hyperlink>
    </w:p>
    <w:p w14:paraId="4C8D3B0F" w14:textId="5E73C937" w:rsidR="00986D74" w:rsidRDefault="00986D74">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78800" w:history="1">
        <w:r w:rsidRPr="008C18B5">
          <w:rPr>
            <w:rStyle w:val="Hyperlink"/>
            <w:noProof/>
          </w:rPr>
          <w:t>Figure 23</w:t>
        </w:r>
        <w:r w:rsidRPr="008C18B5">
          <w:rPr>
            <w:rStyle w:val="Hyperlink"/>
            <w:noProof/>
          </w:rPr>
          <w:noBreakHyphen/>
          <w:t>4. Settings, display panel.</w:t>
        </w:r>
        <w:r>
          <w:rPr>
            <w:noProof/>
            <w:webHidden/>
          </w:rPr>
          <w:tab/>
        </w:r>
        <w:r>
          <w:rPr>
            <w:noProof/>
            <w:webHidden/>
          </w:rPr>
          <w:fldChar w:fldCharType="begin"/>
        </w:r>
        <w:r>
          <w:rPr>
            <w:noProof/>
            <w:webHidden/>
          </w:rPr>
          <w:instrText xml:space="preserve"> PAGEREF _Toc183178800 \h </w:instrText>
        </w:r>
        <w:r>
          <w:rPr>
            <w:noProof/>
            <w:webHidden/>
          </w:rPr>
        </w:r>
        <w:r>
          <w:rPr>
            <w:noProof/>
            <w:webHidden/>
          </w:rPr>
          <w:fldChar w:fldCharType="separate"/>
        </w:r>
        <w:r w:rsidR="0017337F">
          <w:rPr>
            <w:noProof/>
            <w:webHidden/>
          </w:rPr>
          <w:t>147</w:t>
        </w:r>
        <w:r>
          <w:rPr>
            <w:noProof/>
            <w:webHidden/>
          </w:rPr>
          <w:fldChar w:fldCharType="end"/>
        </w:r>
      </w:hyperlink>
    </w:p>
    <w:p w14:paraId="611F98C5" w14:textId="32956789" w:rsidR="00986D74" w:rsidRDefault="00986D74">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78801" w:history="1">
        <w:r w:rsidRPr="008C18B5">
          <w:rPr>
            <w:rStyle w:val="Hyperlink"/>
            <w:noProof/>
          </w:rPr>
          <w:t>Figure 23</w:t>
        </w:r>
        <w:r w:rsidRPr="008C18B5">
          <w:rPr>
            <w:rStyle w:val="Hyperlink"/>
            <w:noProof/>
          </w:rPr>
          <w:noBreakHyphen/>
          <w:t>5. Settings, file format panel.</w:t>
        </w:r>
        <w:r>
          <w:rPr>
            <w:noProof/>
            <w:webHidden/>
          </w:rPr>
          <w:tab/>
        </w:r>
        <w:r>
          <w:rPr>
            <w:noProof/>
            <w:webHidden/>
          </w:rPr>
          <w:fldChar w:fldCharType="begin"/>
        </w:r>
        <w:r>
          <w:rPr>
            <w:noProof/>
            <w:webHidden/>
          </w:rPr>
          <w:instrText xml:space="preserve"> PAGEREF _Toc183178801 \h </w:instrText>
        </w:r>
        <w:r>
          <w:rPr>
            <w:noProof/>
            <w:webHidden/>
          </w:rPr>
        </w:r>
        <w:r>
          <w:rPr>
            <w:noProof/>
            <w:webHidden/>
          </w:rPr>
          <w:fldChar w:fldCharType="separate"/>
        </w:r>
        <w:r w:rsidR="0017337F">
          <w:rPr>
            <w:noProof/>
            <w:webHidden/>
          </w:rPr>
          <w:t>148</w:t>
        </w:r>
        <w:r>
          <w:rPr>
            <w:noProof/>
            <w:webHidden/>
          </w:rPr>
          <w:fldChar w:fldCharType="end"/>
        </w:r>
      </w:hyperlink>
    </w:p>
    <w:p w14:paraId="1434B41B" w14:textId="44B3547F" w:rsidR="00986D74" w:rsidRDefault="00986D74">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78802" w:history="1">
        <w:r w:rsidRPr="008C18B5">
          <w:rPr>
            <w:rStyle w:val="Hyperlink"/>
            <w:noProof/>
          </w:rPr>
          <w:t>Figure 23</w:t>
        </w:r>
        <w:r w:rsidRPr="008C18B5">
          <w:rPr>
            <w:rStyle w:val="Hyperlink"/>
            <w:noProof/>
          </w:rPr>
          <w:noBreakHyphen/>
          <w:t>6. Settings, ImageJ Link panel.</w:t>
        </w:r>
        <w:r>
          <w:rPr>
            <w:noProof/>
            <w:webHidden/>
          </w:rPr>
          <w:tab/>
        </w:r>
        <w:r>
          <w:rPr>
            <w:noProof/>
            <w:webHidden/>
          </w:rPr>
          <w:fldChar w:fldCharType="begin"/>
        </w:r>
        <w:r>
          <w:rPr>
            <w:noProof/>
            <w:webHidden/>
          </w:rPr>
          <w:instrText xml:space="preserve"> PAGEREF _Toc183178802 \h </w:instrText>
        </w:r>
        <w:r>
          <w:rPr>
            <w:noProof/>
            <w:webHidden/>
          </w:rPr>
        </w:r>
        <w:r>
          <w:rPr>
            <w:noProof/>
            <w:webHidden/>
          </w:rPr>
          <w:fldChar w:fldCharType="separate"/>
        </w:r>
        <w:r w:rsidR="0017337F">
          <w:rPr>
            <w:noProof/>
            <w:webHidden/>
          </w:rPr>
          <w:t>150</w:t>
        </w:r>
        <w:r>
          <w:rPr>
            <w:noProof/>
            <w:webHidden/>
          </w:rPr>
          <w:fldChar w:fldCharType="end"/>
        </w:r>
      </w:hyperlink>
    </w:p>
    <w:p w14:paraId="267E759E" w14:textId="44EE30EC" w:rsidR="00EA57E1" w:rsidRDefault="00EA57E1" w:rsidP="00302756">
      <w:pPr>
        <w:jc w:val="both"/>
        <w:rPr>
          <w:rFonts w:asciiTheme="majorHAnsi" w:eastAsiaTheme="majorEastAsia" w:hAnsiTheme="majorHAnsi" w:cstheme="majorBidi"/>
          <w:color w:val="669748" w:themeColor="accent2" w:themeShade="BF"/>
          <w:sz w:val="36"/>
          <w:szCs w:val="36"/>
        </w:rPr>
      </w:pPr>
      <w:r>
        <w:fldChar w:fldCharType="end"/>
      </w:r>
      <w:r>
        <w:br w:type="page"/>
      </w:r>
    </w:p>
    <w:p w14:paraId="5C80498B" w14:textId="77777777" w:rsidR="008631F6" w:rsidRDefault="008631F6" w:rsidP="00302756">
      <w:pPr>
        <w:jc w:val="both"/>
        <w:sectPr w:rsidR="008631F6" w:rsidSect="0029500C">
          <w:footerReference w:type="even" r:id="rId19"/>
          <w:footerReference w:type="default" r:id="rId20"/>
          <w:type w:val="continuous"/>
          <w:pgSz w:w="12240" w:h="15840" w:code="1"/>
          <w:pgMar w:top="1080" w:right="1440" w:bottom="1080" w:left="1440" w:header="720" w:footer="720" w:gutter="0"/>
          <w:cols w:space="720"/>
          <w:docGrid w:linePitch="360"/>
        </w:sectPr>
      </w:pPr>
    </w:p>
    <w:p w14:paraId="25FAC0AF" w14:textId="187C8556" w:rsidR="003010F7" w:rsidRDefault="00DC0B8A" w:rsidP="00302756">
      <w:pPr>
        <w:pStyle w:val="Heading1"/>
        <w:numPr>
          <w:ilvl w:val="0"/>
          <w:numId w:val="5"/>
        </w:numPr>
        <w:ind w:left="0"/>
        <w:jc w:val="both"/>
      </w:pPr>
      <w:bookmarkStart w:id="4" w:name="_Toc183178618"/>
      <w:r w:rsidRPr="00BF54AB">
        <w:lastRenderedPageBreak/>
        <w:t>What’s N</w:t>
      </w:r>
      <w:r w:rsidR="0019654D" w:rsidRPr="00BF54AB">
        <w:t>ew</w:t>
      </w:r>
      <w:bookmarkEnd w:id="0"/>
      <w:bookmarkEnd w:id="1"/>
      <w:bookmarkEnd w:id="2"/>
      <w:r w:rsidR="00FF63E0">
        <w:t xml:space="preserve"> in Version 2.</w:t>
      </w:r>
      <w:r w:rsidR="00C56483">
        <w:t>3</w:t>
      </w:r>
      <w:r w:rsidR="00D21CFB">
        <w:t>1</w:t>
      </w:r>
      <w:bookmarkEnd w:id="4"/>
    </w:p>
    <w:p w14:paraId="4AA58B6C" w14:textId="37CEF466" w:rsidR="00366F7C" w:rsidRDefault="00366F7C" w:rsidP="00302756">
      <w:pPr>
        <w:jc w:val="both"/>
      </w:pPr>
      <w:r>
        <w:t xml:space="preserve">Thank you for using FluoRender and </w:t>
      </w:r>
      <w:r w:rsidR="00D21CFB">
        <w:t>reading the operation manual. You can also download a document containing several tutorials</w:t>
      </w:r>
      <w:r>
        <w:t xml:space="preserve"> from FluoRender’s website.</w:t>
      </w:r>
    </w:p>
    <w:p w14:paraId="36F9B5D8" w14:textId="17D0A290" w:rsidR="00847B04" w:rsidRDefault="00847B04" w:rsidP="00302756">
      <w:pPr>
        <w:jc w:val="both"/>
      </w:pPr>
      <w:r>
        <w:t>FluoRender Version 2.</w:t>
      </w:r>
      <w:r w:rsidR="00A768BC">
        <w:t>3</w:t>
      </w:r>
      <w:r w:rsidR="00D21CFB">
        <w:t>1</w:t>
      </w:r>
      <w:r w:rsidR="00A768BC">
        <w:t xml:space="preserve"> revised the user interface and added new functions for enhanced usability</w:t>
      </w:r>
      <w:r w:rsidR="00BB661C">
        <w:t>.</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D07C6E" w14:paraId="5B0920C9" w14:textId="77777777" w:rsidTr="00CD4DF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8FADC63" w14:textId="77777777" w:rsidR="00D07C6E" w:rsidRDefault="00D07C6E" w:rsidP="00302756">
            <w:pPr>
              <w:pStyle w:val="Icon"/>
              <w:jc w:val="both"/>
            </w:pPr>
            <w:r>
              <w:rPr>
                <w:noProof/>
                <w:lang w:eastAsia="en-US"/>
              </w:rPr>
              <w:drawing>
                <wp:inline distT="0" distB="0" distL="0" distR="0" wp14:anchorId="70C308D5" wp14:editId="0536D3BC">
                  <wp:extent cx="351130" cy="338716"/>
                  <wp:effectExtent l="0" t="0" r="0" b="0"/>
                  <wp:docPr id="806245019" name="Picture 806245019"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AE5C024" w14:textId="77B176AB" w:rsidR="00D07C6E" w:rsidRPr="000E4270" w:rsidRDefault="00D21CFB" w:rsidP="00302756">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Looking Glass Holographic Display Support</w:t>
            </w:r>
          </w:p>
        </w:tc>
      </w:tr>
    </w:tbl>
    <w:p w14:paraId="083B94AB" w14:textId="255E2557" w:rsidR="00D07C6E" w:rsidRDefault="00D21CFB" w:rsidP="00302756">
      <w:pPr>
        <w:jc w:val="both"/>
      </w:pPr>
      <w:r>
        <w:t>3D data can be visualized on the Looking Glass for enhanced depth-information comprehension without the aid of glasses or headsets. The Looking Glass display can be purchased from the Looking Glass Factory.</w:t>
      </w:r>
      <w:r w:rsidR="00284AAE">
        <w:t xml:space="preserve"> </w:t>
      </w:r>
      <w:r w:rsidR="00D07C6E">
        <w:t xml:space="preserve">See </w:t>
      </w:r>
      <w:r w:rsidR="00774E4D">
        <w:fldChar w:fldCharType="begin"/>
      </w:r>
      <w:r w:rsidR="00774E4D">
        <w:instrText xml:space="preserve"> REF _Ref165466335 \r \h </w:instrText>
      </w:r>
      <w:r w:rsidR="00302756">
        <w:instrText xml:space="preserve"> \* MERGEFORMAT </w:instrText>
      </w:r>
      <w:r w:rsidR="00774E4D">
        <w:fldChar w:fldCharType="separate"/>
      </w:r>
      <w:r w:rsidR="0017337F">
        <w:t>Chapter 23</w:t>
      </w:r>
      <w:r w:rsidR="00774E4D">
        <w:fldChar w:fldCharType="end"/>
      </w:r>
      <w:r w:rsidR="00D07C6E">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44155C" w14:paraId="4697DE0B" w14:textId="77777777" w:rsidTr="00CD4DF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F665EE3" w14:textId="77777777" w:rsidR="0044155C" w:rsidRDefault="0044155C" w:rsidP="00302756">
            <w:pPr>
              <w:pStyle w:val="Icon"/>
              <w:jc w:val="both"/>
            </w:pPr>
            <w:r>
              <w:rPr>
                <w:noProof/>
                <w:lang w:eastAsia="en-US"/>
              </w:rPr>
              <w:drawing>
                <wp:inline distT="0" distB="0" distL="0" distR="0" wp14:anchorId="4368C02F" wp14:editId="24A19BD9">
                  <wp:extent cx="351130" cy="338716"/>
                  <wp:effectExtent l="0" t="0" r="0" b="0"/>
                  <wp:docPr id="79007529" name="Picture 79007529"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552DA92" w14:textId="167B42AF" w:rsidR="0044155C" w:rsidRPr="000E4270" w:rsidRDefault="00D21CFB" w:rsidP="00302756">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Status Bar</w:t>
            </w:r>
          </w:p>
        </w:tc>
      </w:tr>
    </w:tbl>
    <w:p w14:paraId="4B2E1F04" w14:textId="3A3A9BB7" w:rsidR="0044155C" w:rsidRDefault="00D21CFB" w:rsidP="00302756">
      <w:pPr>
        <w:jc w:val="both"/>
      </w:pPr>
      <w:r>
        <w:t>The status bar at the bottom of the main window is updated to provide more information</w:t>
      </w:r>
      <w:r w:rsidR="00460E73">
        <w:t>.</w:t>
      </w:r>
      <w:r>
        <w:t xml:space="preserve"> The progress of time-consuming operations is indicated by a progress bar in the status bar.</w:t>
      </w:r>
      <w:r w:rsidR="0044155C">
        <w:t xml:space="preserve"> See </w:t>
      </w:r>
      <w:r w:rsidR="00460E73">
        <w:fldChar w:fldCharType="begin"/>
      </w:r>
      <w:r w:rsidR="00460E73">
        <w:instrText xml:space="preserve"> REF _Ref164952771 \r \h </w:instrText>
      </w:r>
      <w:r w:rsidR="00302756">
        <w:instrText xml:space="preserve"> \* MERGEFORMAT </w:instrText>
      </w:r>
      <w:r w:rsidR="00460E73">
        <w:fldChar w:fldCharType="separate"/>
      </w:r>
      <w:r w:rsidR="0017337F">
        <w:t>Chapter 3</w:t>
      </w:r>
      <w:r w:rsidR="00460E73">
        <w:fldChar w:fldCharType="end"/>
      </w:r>
      <w:r w:rsidR="0044155C">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967070" w14:paraId="6CC38CE3" w14:textId="77777777" w:rsidTr="00CD4DF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029C3B35" w14:textId="77777777" w:rsidR="00967070" w:rsidRDefault="00967070" w:rsidP="00302756">
            <w:pPr>
              <w:pStyle w:val="Icon"/>
              <w:jc w:val="both"/>
            </w:pPr>
            <w:r>
              <w:rPr>
                <w:noProof/>
                <w:lang w:eastAsia="en-US"/>
              </w:rPr>
              <w:drawing>
                <wp:inline distT="0" distB="0" distL="0" distR="0" wp14:anchorId="2CFA1A68" wp14:editId="11D3C53A">
                  <wp:extent cx="351130" cy="338716"/>
                  <wp:effectExtent l="0" t="0" r="0" b="0"/>
                  <wp:docPr id="749751805" name="Picture 749751805"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E981DFF" w14:textId="765E03DB" w:rsidR="00967070" w:rsidRPr="000E4270" w:rsidRDefault="00D21CFB" w:rsidP="00302756">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Deep Neural Network Solver</w:t>
            </w:r>
          </w:p>
        </w:tc>
      </w:tr>
    </w:tbl>
    <w:p w14:paraId="2500DBB9" w14:textId="10FF2597" w:rsidR="00967070" w:rsidRDefault="00D21CFB" w:rsidP="00302756">
      <w:pPr>
        <w:jc w:val="both"/>
      </w:pPr>
      <w:r>
        <w:t>The volume property settings are generated by a deep neural network solver when the machine-learning function is enabled</w:t>
      </w:r>
      <w:r w:rsidR="009A7805">
        <w:t xml:space="preserve">. </w:t>
      </w:r>
      <w:r w:rsidR="00967070">
        <w:t xml:space="preserve">See </w:t>
      </w:r>
      <w:r>
        <w:fldChar w:fldCharType="begin"/>
      </w:r>
      <w:r>
        <w:instrText xml:space="preserve"> REF _Ref182476049 \r \h </w:instrText>
      </w:r>
      <w:r w:rsidR="00302756">
        <w:instrText xml:space="preserve"> \* MERGEFORMAT </w:instrText>
      </w:r>
      <w:r>
        <w:fldChar w:fldCharType="separate"/>
      </w:r>
      <w:r w:rsidR="0017337F">
        <w:t>Chapter 8</w:t>
      </w:r>
      <w:r>
        <w:fldChar w:fldCharType="end"/>
      </w:r>
      <w:r w:rsidR="00967070">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627604" w14:paraId="11A50975" w14:textId="77777777" w:rsidTr="00CD4DF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2D526DA" w14:textId="77777777" w:rsidR="00627604" w:rsidRDefault="00627604" w:rsidP="00302756">
            <w:pPr>
              <w:pStyle w:val="Icon"/>
              <w:jc w:val="both"/>
            </w:pPr>
            <w:r>
              <w:rPr>
                <w:noProof/>
                <w:lang w:eastAsia="en-US"/>
              </w:rPr>
              <w:drawing>
                <wp:inline distT="0" distB="0" distL="0" distR="0" wp14:anchorId="5B346E56" wp14:editId="0579C884">
                  <wp:extent cx="351130" cy="338716"/>
                  <wp:effectExtent l="0" t="0" r="0" b="0"/>
                  <wp:docPr id="406284721" name="Picture 406284721"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64073BE" w14:textId="2E66CE80" w:rsidR="00627604" w:rsidRPr="000E4270" w:rsidRDefault="008A3AA3" w:rsidP="00302756">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Ruler Display Options</w:t>
            </w:r>
          </w:p>
        </w:tc>
      </w:tr>
    </w:tbl>
    <w:p w14:paraId="03688149" w14:textId="07E695BA" w:rsidR="00627604" w:rsidRDefault="00F963C8" w:rsidP="00302756">
      <w:pPr>
        <w:jc w:val="both"/>
      </w:pPr>
      <w:r>
        <w:t>The display of a ruler in the render view can be configured to show or hide its components, including ruler points, ruler segments, and ruler names</w:t>
      </w:r>
      <w:r w:rsidR="004207CA">
        <w:t>.</w:t>
      </w:r>
      <w:r w:rsidR="00627604">
        <w:t xml:space="preserve"> See </w:t>
      </w:r>
      <w:r>
        <w:fldChar w:fldCharType="begin"/>
      </w:r>
      <w:r>
        <w:instrText xml:space="preserve"> REF _Ref182476158 \r \h </w:instrText>
      </w:r>
      <w:r w:rsidR="00302756">
        <w:instrText xml:space="preserve"> \* MERGEFORMAT </w:instrText>
      </w:r>
      <w:r>
        <w:fldChar w:fldCharType="separate"/>
      </w:r>
      <w:r w:rsidR="0017337F">
        <w:t>Chapter 16</w:t>
      </w:r>
      <w:r>
        <w:fldChar w:fldCharType="end"/>
      </w:r>
      <w:r w:rsidR="00627604">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800D44" w14:paraId="66244D20" w14:textId="77777777" w:rsidTr="00CD4DF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24325E94" w14:textId="77777777" w:rsidR="00800D44" w:rsidRDefault="00800D44" w:rsidP="00302756">
            <w:pPr>
              <w:pStyle w:val="Icon"/>
              <w:jc w:val="both"/>
            </w:pPr>
            <w:r>
              <w:rPr>
                <w:noProof/>
                <w:lang w:eastAsia="en-US"/>
              </w:rPr>
              <w:drawing>
                <wp:inline distT="0" distB="0" distL="0" distR="0" wp14:anchorId="05B77ADB" wp14:editId="6AF0E6FE">
                  <wp:extent cx="351130" cy="338716"/>
                  <wp:effectExtent l="0" t="0" r="0" b="0"/>
                  <wp:docPr id="249143803" name="Picture 249143803"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B6328E3" w14:textId="73EFA96A" w:rsidR="00800D44" w:rsidRPr="000E4270" w:rsidRDefault="004838CA" w:rsidP="00302756">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UI Code Reorganization</w:t>
            </w:r>
          </w:p>
        </w:tc>
      </w:tr>
    </w:tbl>
    <w:p w14:paraId="19AFBB77" w14:textId="5F56DFEE" w:rsidR="00800D44" w:rsidRDefault="005335B3" w:rsidP="00302756">
      <w:pPr>
        <w:jc w:val="both"/>
      </w:pPr>
      <w:r>
        <w:t>We extended the work on the user interface code</w:t>
      </w:r>
      <w:r w:rsidR="00BF08DE">
        <w:t xml:space="preserve"> from version 2.30</w:t>
      </w:r>
      <w:r w:rsidR="00BE294A">
        <w:t>.</w:t>
      </w:r>
      <w:r w:rsidR="00BF08DE">
        <w:t xml:space="preserve"> The notification and update </w:t>
      </w:r>
      <w:r w:rsidR="00D84D5D">
        <w:t xml:space="preserve">of </w:t>
      </w:r>
      <w:r w:rsidR="00BF08DE">
        <w:t>all panels and windows in FluoRender</w:t>
      </w:r>
      <w:r w:rsidR="00D84D5D">
        <w:t xml:space="preserve"> employ a unified mechanism. </w:t>
      </w:r>
      <w:r w:rsidR="00800D44">
        <w:t xml:space="preserve">See </w:t>
      </w:r>
      <w:r w:rsidR="00CC6FF1">
        <w:t>the code on GitHub</w:t>
      </w:r>
      <w:r w:rsidR="00800D44">
        <w:t xml:space="preserve"> for more details.</w:t>
      </w:r>
    </w:p>
    <w:p w14:paraId="0596F9DC" w14:textId="406EE81D" w:rsidR="0032249A" w:rsidRDefault="0032249A" w:rsidP="00302756">
      <w:pPr>
        <w:spacing w:after="120"/>
        <w:jc w:val="both"/>
      </w:pPr>
      <w:r>
        <w:t>FluoRender 2.3</w:t>
      </w:r>
      <w:r w:rsidR="00CC6FF1">
        <w:t>1</w:t>
      </w:r>
      <w:r>
        <w:t xml:space="preserve"> fixed these issues:</w:t>
      </w:r>
    </w:p>
    <w:p w14:paraId="0325A7F0" w14:textId="193FC211" w:rsidR="00971150" w:rsidRDefault="00AC4215" w:rsidP="00302756">
      <w:pPr>
        <w:pStyle w:val="ListParagraph"/>
        <w:numPr>
          <w:ilvl w:val="0"/>
          <w:numId w:val="31"/>
        </w:numPr>
        <w:jc w:val="both"/>
      </w:pPr>
      <w:r>
        <w:t>Volume baking failed when cropping by clipping planes was enabled</w:t>
      </w:r>
      <w:r w:rsidR="00F70590">
        <w:t>.</w:t>
      </w:r>
    </w:p>
    <w:p w14:paraId="56A84840" w14:textId="23D87842" w:rsidR="00971150" w:rsidRDefault="00FD2D73" w:rsidP="00302756">
      <w:pPr>
        <w:pStyle w:val="ListParagraph"/>
        <w:numPr>
          <w:ilvl w:val="0"/>
          <w:numId w:val="31"/>
        </w:numPr>
        <w:jc w:val="both"/>
      </w:pPr>
      <w:r>
        <w:t>MIP mode did not show correctly with a white background</w:t>
      </w:r>
      <w:r w:rsidR="00F70590">
        <w:t>.</w:t>
      </w:r>
    </w:p>
    <w:p w14:paraId="10E8A396" w14:textId="5FC61A01" w:rsidR="00971150" w:rsidRDefault="00960717" w:rsidP="00302756">
      <w:pPr>
        <w:pStyle w:val="ListParagraph"/>
        <w:numPr>
          <w:ilvl w:val="0"/>
          <w:numId w:val="31"/>
        </w:numPr>
        <w:jc w:val="both"/>
      </w:pPr>
      <w:r>
        <w:t>Ruler points from multiple drawings by the pencil tool</w:t>
      </w:r>
      <w:r w:rsidR="00A96648">
        <w:t xml:space="preserve"> appended to the previous ruler</w:t>
      </w:r>
      <w:r w:rsidR="00DF0360">
        <w:t>.</w:t>
      </w:r>
    </w:p>
    <w:p w14:paraId="7F499633" w14:textId="5CA978D9" w:rsidR="00211140" w:rsidRPr="000419DC" w:rsidRDefault="001B693F" w:rsidP="00302756">
      <w:pPr>
        <w:pStyle w:val="ListParagraph"/>
        <w:numPr>
          <w:ilvl w:val="0"/>
          <w:numId w:val="31"/>
        </w:numPr>
        <w:jc w:val="both"/>
      </w:pPr>
      <w:r>
        <w:t>The application on Ubuntu did not have an icon</w:t>
      </w:r>
      <w:r w:rsidR="00DF0360">
        <w:t>.</w:t>
      </w:r>
    </w:p>
    <w:p w14:paraId="40924A6A" w14:textId="77777777" w:rsidR="008631F6" w:rsidRDefault="008631F6" w:rsidP="00302756">
      <w:pPr>
        <w:jc w:val="both"/>
        <w:sectPr w:rsidR="008631F6" w:rsidSect="0029500C">
          <w:type w:val="continuous"/>
          <w:pgSz w:w="12240" w:h="15840" w:code="1"/>
          <w:pgMar w:top="1080" w:right="1440" w:bottom="1080" w:left="1440" w:header="720" w:footer="720" w:gutter="0"/>
          <w:cols w:space="720"/>
          <w:docGrid w:linePitch="360"/>
        </w:sectPr>
      </w:pPr>
      <w:bookmarkStart w:id="5" w:name="_Toc406575210"/>
      <w:bookmarkStart w:id="6" w:name="_Toc406755640"/>
      <w:bookmarkStart w:id="7" w:name="_Toc406770713"/>
      <w:bookmarkStart w:id="8" w:name="_Ref485725664"/>
    </w:p>
    <w:p w14:paraId="63590A5B" w14:textId="77777777" w:rsidR="003010F7" w:rsidRPr="00BF54AB" w:rsidRDefault="00E67B16" w:rsidP="00302756">
      <w:pPr>
        <w:pStyle w:val="Heading1"/>
        <w:jc w:val="both"/>
      </w:pPr>
      <w:bookmarkStart w:id="9" w:name="_Toc183178619"/>
      <w:r w:rsidRPr="00BF54AB">
        <w:lastRenderedPageBreak/>
        <w:t>Installation</w:t>
      </w:r>
      <w:bookmarkEnd w:id="5"/>
      <w:bookmarkEnd w:id="6"/>
      <w:bookmarkEnd w:id="7"/>
      <w:bookmarkEnd w:id="8"/>
      <w:bookmarkEnd w:id="9"/>
    </w:p>
    <w:p w14:paraId="69EF26B0" w14:textId="013F9CE8" w:rsidR="003010F7" w:rsidRDefault="00E67B16" w:rsidP="00302756">
      <w:pPr>
        <w:pStyle w:val="Heading2"/>
      </w:pPr>
      <w:bookmarkStart w:id="10" w:name="_Toc406575211"/>
      <w:bookmarkStart w:id="11" w:name="_Toc406755641"/>
      <w:bookmarkStart w:id="12" w:name="_Toc406770714"/>
      <w:bookmarkStart w:id="13" w:name="_Toc183178620"/>
      <w:r>
        <w:t>Install FluoRender on Microsoft Windows</w:t>
      </w:r>
      <w:bookmarkEnd w:id="10"/>
      <w:bookmarkEnd w:id="11"/>
      <w:bookmarkEnd w:id="12"/>
      <w:bookmarkEnd w:id="13"/>
    </w:p>
    <w:sdt>
      <w:sdtPr>
        <w:rPr>
          <w:color w:val="4C483D" w:themeColor="text2"/>
          <w:sz w:val="20"/>
          <w:szCs w:val="20"/>
        </w:rPr>
        <w:id w:val="204835237"/>
        <w:placeholder>
          <w:docPart w:val="57377C49733F4DBCB213F8A608C3AB64"/>
        </w:placeholder>
        <w15:appearance w15:val="hidden"/>
      </w:sdtPr>
      <w:sdtContent>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4E8F1B2E"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AC21C8" w14:textId="77777777" w:rsidR="00F532D2" w:rsidRDefault="00F532D2" w:rsidP="00302756">
                <w:pPr>
                  <w:pStyle w:val="Icon"/>
                  <w:jc w:val="both"/>
                </w:pPr>
                <w:r>
                  <w:rPr>
                    <w:noProof/>
                    <w:lang w:eastAsia="en-US"/>
                  </w:rPr>
                  <mc:AlternateContent>
                    <mc:Choice Requires="wpg">
                      <w:drawing>
                        <wp:inline distT="0" distB="0" distL="0" distR="0" wp14:anchorId="3B6D3388" wp14:editId="5029C723">
                          <wp:extent cx="228600" cy="228600"/>
                          <wp:effectExtent l="0" t="0" r="0" b="0"/>
                          <wp:docPr id="29" name="Group 19" descr="P275L1C1T1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 name="Oval 3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 name="Freeform 3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A38CF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3mSpYMFAADwEQAADgAAAAAAAAAAAAAAAAAuAgAAZHJzL2Uyb0Rv&#10;Yy54bWxQSwECLQAUAAYACAAAACEA+AwpmdgAAAADAQAADwAAAAAAAAAAAAAAAADdBwAAZHJzL2Rv&#10;d25yZXYueG1sUEsFBgAAAAAEAAQA8wAAAOIIAAAAAA==&#10;">
                          <v:oval id="Oval 3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" fillcolor="#f24f4f [3204]" stroked="f" strokeweight="0">
                            <v:stroke joinstyle="miter"/>
                            <o:lock v:ext="edit" aspectratio="t"/>
                          </v:oval>
                          <v:shape id="Freeform 3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98A216" w14:textId="286FC1C6" w:rsidR="00F532D2" w:rsidRDefault="00F532D2"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We have discontinued the support of 32-bit Windows since Version 2.14. Please make sure that your hardware is 64-bit </w:t>
                </w:r>
                <w:r w:rsidR="00F92202">
                  <w:t>compatible,</w:t>
                </w:r>
                <w:r>
                  <w:t xml:space="preserve"> and a 64-bit Windows is installed. If you have any questions about </w:t>
                </w:r>
                <w:r w:rsidR="00F92202">
                  <w:t>the Windows</w:t>
                </w:r>
                <w:r>
                  <w:t xml:space="preserve"> version, please contact us.</w:t>
                </w:r>
                <w:r w:rsidR="00C612E5">
                  <w:t xml:space="preserve"> Continued support will only be available for the latest Release of FluoRender.</w:t>
                </w:r>
              </w:p>
            </w:tc>
          </w:tr>
        </w:tbl>
        <w:p w14:paraId="631290D8" w14:textId="77777777" w:rsidR="00F532D2" w:rsidRDefault="00F532D2" w:rsidP="00302756">
          <w:pPr>
            <w:jc w:val="both"/>
          </w:pPr>
        </w:p>
        <w:p w14:paraId="5A4BA634" w14:textId="5662B641" w:rsidR="000C36AD" w:rsidRDefault="00DC0B8A" w:rsidP="00302756">
          <w:pPr>
            <w:pStyle w:val="ListParagraph"/>
            <w:numPr>
              <w:ilvl w:val="0"/>
              <w:numId w:val="2"/>
            </w:numPr>
            <w:jc w:val="both"/>
          </w:pPr>
          <w:r>
            <w:t xml:space="preserve">Download </w:t>
          </w:r>
          <w:r w:rsidR="004F48C7">
            <w:rPr>
              <w:i/>
            </w:rPr>
            <w:t>FluoRender2.</w:t>
          </w:r>
          <w:r w:rsidR="00BE7817">
            <w:rPr>
              <w:i/>
            </w:rPr>
            <w:t>3</w:t>
          </w:r>
          <w:r w:rsidR="007E6574">
            <w:rPr>
              <w:i/>
            </w:rPr>
            <w:t>1</w:t>
          </w:r>
          <w:r w:rsidR="000C36AD" w:rsidRPr="00095378">
            <w:rPr>
              <w:i/>
            </w:rPr>
            <w:t>_win64.exe</w:t>
          </w:r>
          <w:r w:rsidR="000C36AD">
            <w:t xml:space="preserve"> from </w:t>
          </w:r>
          <w:r w:rsidR="004548E3">
            <w:t>the</w:t>
          </w:r>
          <w:r w:rsidR="000C36AD">
            <w:t xml:space="preserve"> website</w:t>
          </w:r>
          <w:r w:rsidR="00D4003A">
            <w:t xml:space="preserve"> (</w:t>
          </w:r>
          <w:r w:rsidR="001257EC" w:rsidRPr="001257EC">
            <w:t>https://github.com/SCIInstitute/fluorender/releases</w:t>
          </w:r>
          <w:r w:rsidR="00FA0F16">
            <w:t>)</w:t>
          </w:r>
          <w:r w:rsidR="000C36AD">
            <w:t>.</w:t>
          </w:r>
        </w:p>
        <w:p w14:paraId="2333FCC6" w14:textId="55CB2D68" w:rsidR="000C36AD" w:rsidRDefault="000C36AD" w:rsidP="00302756">
          <w:pPr>
            <w:pStyle w:val="ListParagraph"/>
            <w:numPr>
              <w:ilvl w:val="0"/>
              <w:numId w:val="2"/>
            </w:numPr>
            <w:jc w:val="both"/>
          </w:pPr>
          <w:r>
            <w:t>Double-click the installer icon to initiate the installation.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6177B2B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BDC339" w14:textId="77777777" w:rsidR="0076505C" w:rsidRDefault="0076505C" w:rsidP="00302756">
                <w:pPr>
                  <w:pStyle w:val="Icon"/>
                  <w:jc w:val="both"/>
                </w:pPr>
                <w:r>
                  <w:rPr>
                    <w:noProof/>
                    <w:lang w:eastAsia="en-US"/>
                  </w:rPr>
                  <mc:AlternateContent>
                    <mc:Choice Requires="wpg">
                      <w:drawing>
                        <wp:inline distT="0" distB="0" distL="0" distR="0" wp14:anchorId="4810CA5C" wp14:editId="6DC9607B">
                          <wp:extent cx="228600" cy="228600"/>
                          <wp:effectExtent l="0" t="0" r="0" b="0"/>
                          <wp:docPr id="270" name="Group 19" descr="P281L3C1T1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5" name="Oval 28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6" name="Freeform 28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73C59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eeJCiAUAAPURAAAOAAAAAAAAAAAAAAAAAC4CAABkcnMv&#10;ZTJvRG9jLnhtbFBLAQItABQABgAIAAAAIQD4DCmZ2AAAAAMBAAAPAAAAAAAAAAAAAAAAAOIHAABk&#10;cnMvZG93bnJldi54bWxQSwUGAAAAAAQABADzAAAA5wgAAAAA&#10;">
                          <v:oval id="Oval 28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" fillcolor="#f24f4f [3204]" stroked="f" strokeweight="0">
                            <v:stroke joinstyle="miter"/>
                            <o:lock v:ext="edit" aspectratio="t"/>
                          </v:oval>
                          <v:shape id="Freeform 28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F740A5" w14:textId="5B5A20CE" w:rsidR="0076505C" w:rsidRDefault="0076505C" w:rsidP="00302756">
                <w:pPr>
                  <w:pStyle w:val="TipText"/>
                  <w:jc w:val="both"/>
                  <w:cnfStyle w:val="000000000000" w:firstRow="0" w:lastRow="0" w:firstColumn="0" w:lastColumn="0" w:oddVBand="0" w:evenVBand="0" w:oddHBand="0" w:evenHBand="0" w:firstRowFirstColumn="0" w:firstRowLastColumn="0" w:lastRowFirstColumn="0" w:lastRowLastColumn="0"/>
                </w:pPr>
                <w:r w:rsidRPr="0076505C">
                  <w:t>You may be asked by “User Account Control” to provide permission to allow the installer from an unknown publisher to make changes to your computer. Click “Yes” to allow FluoRender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rsidRPr="0076505C">
                  <w:t>.</w:t>
                </w:r>
              </w:p>
            </w:tc>
          </w:tr>
        </w:tbl>
        <w:p w14:paraId="1DC695E9" w14:textId="77777777" w:rsidR="0076505C" w:rsidRDefault="0076505C" w:rsidP="00302756">
          <w:pPr>
            <w:pStyle w:val="ListParagraph"/>
            <w:jc w:val="both"/>
          </w:pPr>
        </w:p>
        <w:p w14:paraId="3EE7841F" w14:textId="75A006F4" w:rsidR="00E625E9" w:rsidRDefault="00E625E9" w:rsidP="00302756">
          <w:pPr>
            <w:pStyle w:val="ListParagraph"/>
            <w:numPr>
              <w:ilvl w:val="0"/>
              <w:numId w:val="2"/>
            </w:numPr>
            <w:jc w:val="both"/>
          </w:pPr>
          <w:r>
            <w:t>The first dialog you will see will ask you to select your language for installation. Click OK.</w:t>
          </w:r>
        </w:p>
        <w:p w14:paraId="52A65EF7" w14:textId="621FAE73" w:rsidR="00E625E9" w:rsidRDefault="00E625E9" w:rsidP="00375052">
          <w:pPr>
            <w:pStyle w:val="ListParagraph"/>
            <w:spacing w:after="120"/>
            <w:ind w:left="0"/>
            <w:jc w:val="center"/>
          </w:pPr>
          <w:r>
            <w:rPr>
              <w:noProof/>
              <w:lang w:eastAsia="en-US"/>
            </w:rPr>
            <w:drawing>
              <wp:inline distT="0" distB="0" distL="0" distR="0" wp14:anchorId="071D8BF3" wp14:editId="6187358F">
                <wp:extent cx="1965960" cy="999417"/>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a:stretch>
                          <a:fillRect/>
                        </a:stretch>
                      </pic:blipFill>
                      <pic:spPr bwMode="auto">
                        <a:xfrm>
                          <a:off x="0" y="0"/>
                          <a:ext cx="1965960" cy="999417"/>
                        </a:xfrm>
                        <a:prstGeom prst="rect">
                          <a:avLst/>
                        </a:prstGeom>
                        <a:noFill/>
                        <a:ln>
                          <a:noFill/>
                        </a:ln>
                      </pic:spPr>
                    </pic:pic>
                  </a:graphicData>
                </a:graphic>
              </wp:inline>
            </w:drawing>
          </w:r>
        </w:p>
        <w:p w14:paraId="491BE43E" w14:textId="7ADDDB4F" w:rsidR="000B77AE" w:rsidRDefault="000B77AE" w:rsidP="00375052">
          <w:pPr>
            <w:pStyle w:val="Caption"/>
            <w:jc w:val="center"/>
          </w:pPr>
          <w:bookmarkStart w:id="14" w:name="_Toc183178740"/>
          <w:r>
            <w:t xml:space="preserve">Figure </w:t>
          </w:r>
          <w:fldSimple w:instr=" STYLEREF 1 \s ">
            <w:r w:rsidR="0017337F">
              <w:rPr>
                <w:noProof/>
              </w:rPr>
              <w:t>2</w:t>
            </w:r>
          </w:fldSimple>
          <w:r w:rsidR="00586A6E">
            <w:noBreakHyphen/>
          </w:r>
          <w:fldSimple w:instr=" SEQ Figure \* ARABIC \s 1 ">
            <w:r w:rsidR="0017337F">
              <w:rPr>
                <w:noProof/>
              </w:rPr>
              <w:t>1</w:t>
            </w:r>
          </w:fldSimple>
          <w:r w:rsidR="00C50376">
            <w:rPr>
              <w:noProof/>
            </w:rPr>
            <w:t>.</w:t>
          </w:r>
          <w:r w:rsidR="002F1AC5">
            <w:t xml:space="preserve"> Installation l</w:t>
          </w:r>
          <w:r>
            <w:t>anguage.</w:t>
          </w:r>
          <w:bookmarkEnd w:id="14"/>
        </w:p>
        <w:p w14:paraId="7D7A5CFA" w14:textId="77777777" w:rsidR="000B77AE" w:rsidRDefault="000B77AE" w:rsidP="00302756">
          <w:pPr>
            <w:pStyle w:val="ListParagraph"/>
            <w:jc w:val="both"/>
          </w:pPr>
        </w:p>
        <w:p w14:paraId="230CFABF" w14:textId="22DDDF69" w:rsidR="0076505C" w:rsidRPr="0076505C" w:rsidRDefault="00E625E9" w:rsidP="00302756">
          <w:pPr>
            <w:pStyle w:val="ListParagraph"/>
            <w:numPr>
              <w:ilvl w:val="0"/>
              <w:numId w:val="2"/>
            </w:numPr>
            <w:jc w:val="both"/>
          </w:pPr>
          <w:r>
            <w:t xml:space="preserve">At this point, the installer checks to see if you have FluoRender already on your machine. </w:t>
          </w:r>
          <w:r w:rsidR="00C612E5">
            <w:t xml:space="preserve">If FluoRender is not yet on your machine, continue to step 5. </w:t>
          </w:r>
          <w:r>
            <w:t>If the version you are installing already exists</w:t>
          </w:r>
          <w:r w:rsidR="00C612E5">
            <w:t xml:space="preserve">, </w:t>
          </w:r>
          <w:r w:rsidR="007E6574">
            <w:t xml:space="preserve">the </w:t>
          </w:r>
          <w:r w:rsidR="00C612E5">
            <w:t xml:space="preserve">setup will terminate.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390CC465"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3FC40F6" w14:textId="403BB7AB" w:rsidR="0076505C" w:rsidRDefault="0076505C" w:rsidP="00302756">
                <w:pPr>
                  <w:pStyle w:val="Icon"/>
                  <w:jc w:val="both"/>
                </w:pPr>
                <w:r>
                  <w:rPr>
                    <w:noProof/>
                    <w:lang w:eastAsia="en-US"/>
                  </w:rPr>
                  <mc:AlternateContent>
                    <mc:Choice Requires="wpg">
                      <w:drawing>
                        <wp:inline distT="0" distB="0" distL="0" distR="0" wp14:anchorId="39D717F4" wp14:editId="1B1E97ED">
                          <wp:extent cx="228600" cy="228600"/>
                          <wp:effectExtent l="0" t="0" r="0" b="0"/>
                          <wp:docPr id="287" name="Group 19" descr="P290L1C1T1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8" name="Oval 2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9" name="Freeform 2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2473FA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diAxiAUAAPURAAAOAAAAAAAAAAAAAAAAAC4CAABkcnMv&#10;ZTJvRG9jLnhtbFBLAQItABQABgAIAAAAIQD4DCmZ2AAAAAMBAAAPAAAAAAAAAAAAAAAAAOIHAABk&#10;cnMvZG93bnJldi54bWxQSwUGAAAAAAQABADzAAAA5wgAAAAA&#10;">
                          <v:oval id="Oval 28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" fillcolor="#f24f4f [3204]" stroked="f" strokeweight="0">
                            <v:stroke joinstyle="miter"/>
                            <o:lock v:ext="edit" aspectratio="t"/>
                          </v:oval>
                          <v:shape id="Freeform 28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F54F376" w14:textId="7484B5DE" w:rsidR="0076505C" w:rsidRDefault="0076505C" w:rsidP="00302756">
                <w:pPr>
                  <w:pStyle w:val="TipText"/>
                  <w:jc w:val="both"/>
                  <w:cnfStyle w:val="000000000000" w:firstRow="0" w:lastRow="0" w:firstColumn="0" w:lastColumn="0" w:oddVBand="0" w:evenVBand="0" w:oddHBand="0" w:evenHBand="0" w:firstRowFirstColumn="0" w:firstRowLastColumn="0" w:lastRowFirstColumn="0" w:lastRowLastColumn="0"/>
                </w:pPr>
                <w:r w:rsidRPr="0076505C">
                  <w:t>If you wish to re-install the same version of FluoRender, first uninstall using Add/Remove programs in the Control Panel.</w:t>
                </w:r>
              </w:p>
            </w:tc>
          </w:tr>
        </w:tbl>
        <w:p w14:paraId="1A0D86D6" w14:textId="77777777" w:rsidR="0076505C" w:rsidRDefault="0076505C" w:rsidP="00302756">
          <w:pPr>
            <w:pStyle w:val="ListParagraph"/>
            <w:jc w:val="both"/>
          </w:pPr>
        </w:p>
        <w:p w14:paraId="0AA7CA23" w14:textId="6737FF4E" w:rsidR="00C612E5" w:rsidRDefault="00C612E5" w:rsidP="00C35BA9">
          <w:pPr>
            <w:pStyle w:val="ListParagraph"/>
            <w:spacing w:after="240"/>
            <w:jc w:val="both"/>
          </w:pPr>
          <w:r>
            <w:t>If you are trying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t xml:space="preserve"> an older version of FluoRender, you will be asked to confirm an installation overwrite of the newer version. If </w:t>
          </w:r>
          <w:r w:rsidR="00F92202">
            <w:t>the</w:t>
          </w:r>
          <w:r>
            <w:t xml:space="preserve"> </w:t>
          </w:r>
          <w:r w:rsidR="00F92202">
            <w:t>installed</w:t>
          </w:r>
          <w:r>
            <w:t xml:space="preserve"> FluoRender is older than what is being installed, you will be asked if you wish to upgrade to the installer’s version.</w:t>
          </w:r>
        </w:p>
        <w:p w14:paraId="486E4693" w14:textId="77777777" w:rsidR="00061394" w:rsidRDefault="00C612E5" w:rsidP="00302756">
          <w:pPr>
            <w:pStyle w:val="ListParagraph"/>
            <w:numPr>
              <w:ilvl w:val="0"/>
              <w:numId w:val="2"/>
            </w:numPr>
            <w:jc w:val="both"/>
          </w:pPr>
          <w:r>
            <w:t xml:space="preserve">License Agreement. </w:t>
          </w:r>
          <w:r w:rsidR="00061394">
            <w:t>FluoRender is under the MIT license agreement. Please read and accept the license. Click Next to continue.</w:t>
          </w:r>
        </w:p>
        <w:p w14:paraId="29870B60" w14:textId="0ADBDF6F" w:rsidR="00061394" w:rsidRDefault="00061394" w:rsidP="00375052">
          <w:pPr>
            <w:pStyle w:val="ListParagraph"/>
            <w:spacing w:after="120"/>
            <w:ind w:left="0"/>
            <w:jc w:val="center"/>
          </w:pPr>
          <w:r>
            <w:rPr>
              <w:noProof/>
              <w:lang w:eastAsia="en-US"/>
            </w:rPr>
            <w:lastRenderedPageBreak/>
            <w:drawing>
              <wp:inline distT="0" distB="0" distL="0" distR="0" wp14:anchorId="01E0F40C" wp14:editId="47A156D4">
                <wp:extent cx="3242339" cy="2514599"/>
                <wp:effectExtent l="0" t="0" r="0" b="6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stretch>
                          <a:fillRect/>
                        </a:stretch>
                      </pic:blipFill>
                      <pic:spPr bwMode="auto">
                        <a:xfrm>
                          <a:off x="0" y="0"/>
                          <a:ext cx="3242339" cy="2514599"/>
                        </a:xfrm>
                        <a:prstGeom prst="rect">
                          <a:avLst/>
                        </a:prstGeom>
                        <a:noFill/>
                        <a:ln>
                          <a:noFill/>
                        </a:ln>
                      </pic:spPr>
                    </pic:pic>
                  </a:graphicData>
                </a:graphic>
              </wp:inline>
            </w:drawing>
          </w:r>
        </w:p>
        <w:p w14:paraId="1030606C" w14:textId="1486E4E1" w:rsidR="000B77AE" w:rsidRDefault="00C50376" w:rsidP="00375052">
          <w:pPr>
            <w:pStyle w:val="Caption"/>
            <w:jc w:val="center"/>
          </w:pPr>
          <w:bookmarkStart w:id="15" w:name="_Toc183178741"/>
          <w:r>
            <w:t xml:space="preserve">Figure </w:t>
          </w:r>
          <w:fldSimple w:instr=" STYLEREF 1 \s ">
            <w:r w:rsidR="0017337F">
              <w:rPr>
                <w:noProof/>
              </w:rPr>
              <w:t>2</w:t>
            </w:r>
          </w:fldSimple>
          <w:r w:rsidR="00586A6E">
            <w:noBreakHyphen/>
          </w:r>
          <w:fldSimple w:instr=" SEQ Figure \* ARABIC \s 1 ">
            <w:r w:rsidR="0017337F">
              <w:rPr>
                <w:noProof/>
              </w:rPr>
              <w:t>2</w:t>
            </w:r>
          </w:fldSimple>
          <w:r>
            <w:rPr>
              <w:noProof/>
            </w:rPr>
            <w:t>.</w:t>
          </w:r>
          <w:r>
            <w:t xml:space="preserve"> </w:t>
          </w:r>
          <w:r w:rsidR="002F1AC5">
            <w:t>License a</w:t>
          </w:r>
          <w:r w:rsidR="000B77AE">
            <w:t>greement.</w:t>
          </w:r>
          <w:bookmarkEnd w:id="15"/>
        </w:p>
        <w:p w14:paraId="1173D5B0" w14:textId="77777777" w:rsidR="00061394" w:rsidRDefault="00061394" w:rsidP="00302756">
          <w:pPr>
            <w:pStyle w:val="ListParagraph"/>
            <w:numPr>
              <w:ilvl w:val="0"/>
              <w:numId w:val="2"/>
            </w:numPr>
            <w:jc w:val="both"/>
          </w:pPr>
          <w:r>
            <w:t>Choose your installation path. Default is recommended. Click Next to continue.</w:t>
          </w:r>
        </w:p>
        <w:p w14:paraId="69CC673C" w14:textId="7B5046F8" w:rsidR="00061394" w:rsidRDefault="00061394" w:rsidP="00375052">
          <w:pPr>
            <w:pStyle w:val="ListParagraph"/>
            <w:spacing w:after="120"/>
            <w:ind w:left="0"/>
            <w:jc w:val="center"/>
          </w:pPr>
          <w:r>
            <w:rPr>
              <w:noProof/>
              <w:lang w:eastAsia="en-US"/>
            </w:rPr>
            <w:drawing>
              <wp:inline distT="0" distB="0" distL="0" distR="0" wp14:anchorId="752EEB5B" wp14:editId="15A69818">
                <wp:extent cx="3206968" cy="2487167"/>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a:stretch>
                          <a:fillRect/>
                        </a:stretch>
                      </pic:blipFill>
                      <pic:spPr bwMode="auto">
                        <a:xfrm>
                          <a:off x="0" y="0"/>
                          <a:ext cx="3206968" cy="2487167"/>
                        </a:xfrm>
                        <a:prstGeom prst="rect">
                          <a:avLst/>
                        </a:prstGeom>
                        <a:noFill/>
                        <a:ln>
                          <a:noFill/>
                        </a:ln>
                      </pic:spPr>
                    </pic:pic>
                  </a:graphicData>
                </a:graphic>
              </wp:inline>
            </w:drawing>
          </w:r>
        </w:p>
        <w:p w14:paraId="1893B693" w14:textId="5B2A671E" w:rsidR="000B77AE" w:rsidRDefault="00C50376" w:rsidP="00375052">
          <w:pPr>
            <w:pStyle w:val="Caption"/>
            <w:jc w:val="center"/>
          </w:pPr>
          <w:bookmarkStart w:id="16" w:name="_Toc183178742"/>
          <w:r>
            <w:t xml:space="preserve">Figure </w:t>
          </w:r>
          <w:fldSimple w:instr=" STYLEREF 1 \s ">
            <w:r w:rsidR="0017337F">
              <w:rPr>
                <w:noProof/>
              </w:rPr>
              <w:t>2</w:t>
            </w:r>
          </w:fldSimple>
          <w:r w:rsidR="00586A6E">
            <w:noBreakHyphen/>
          </w:r>
          <w:fldSimple w:instr=" SEQ Figure \* ARABIC \s 1 ">
            <w:r w:rsidR="0017337F">
              <w:rPr>
                <w:noProof/>
              </w:rPr>
              <w:t>3</w:t>
            </w:r>
          </w:fldSimple>
          <w:r>
            <w:rPr>
              <w:noProof/>
            </w:rPr>
            <w:t>.</w:t>
          </w:r>
          <w:r>
            <w:t xml:space="preserve"> </w:t>
          </w:r>
          <w:r w:rsidR="002F1AC5">
            <w:t>Destination l</w:t>
          </w:r>
          <w:r w:rsidR="000B77AE">
            <w:t>ocation.</w:t>
          </w:r>
          <w:bookmarkEnd w:id="16"/>
        </w:p>
        <w:p w14:paraId="7BDADBCB" w14:textId="77777777" w:rsidR="00061394" w:rsidRDefault="00061394" w:rsidP="00302756">
          <w:pPr>
            <w:pStyle w:val="ListParagraph"/>
            <w:numPr>
              <w:ilvl w:val="0"/>
              <w:numId w:val="2"/>
            </w:numPr>
            <w:jc w:val="both"/>
          </w:pPr>
          <w:r>
            <w:t>Select shortcut options. Click Next to continue.</w:t>
          </w:r>
        </w:p>
        <w:p w14:paraId="31219B73" w14:textId="77777777" w:rsidR="000B77AE" w:rsidRDefault="000B77AE" w:rsidP="00302756">
          <w:pPr>
            <w:pStyle w:val="ListParagraph"/>
            <w:jc w:val="both"/>
            <w:rPr>
              <w:noProof/>
              <w:lang w:eastAsia="en-US"/>
            </w:rPr>
          </w:pPr>
        </w:p>
        <w:p w14:paraId="1FEE759A" w14:textId="7A1D5942" w:rsidR="00061394" w:rsidRDefault="00061394" w:rsidP="00375052">
          <w:pPr>
            <w:pStyle w:val="ListParagraph"/>
            <w:spacing w:after="120"/>
            <w:ind w:left="0"/>
            <w:jc w:val="center"/>
          </w:pPr>
          <w:r>
            <w:rPr>
              <w:noProof/>
              <w:lang w:eastAsia="en-US"/>
            </w:rPr>
            <w:lastRenderedPageBreak/>
            <w:drawing>
              <wp:inline distT="0" distB="0" distL="0" distR="0" wp14:anchorId="77AD30CA" wp14:editId="698CD544">
                <wp:extent cx="3236975" cy="2510440"/>
                <wp:effectExtent l="0" t="0" r="1905"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a:stretch>
                          <a:fillRect/>
                        </a:stretch>
                      </pic:blipFill>
                      <pic:spPr bwMode="auto">
                        <a:xfrm>
                          <a:off x="0" y="0"/>
                          <a:ext cx="3236975" cy="2510440"/>
                        </a:xfrm>
                        <a:prstGeom prst="rect">
                          <a:avLst/>
                        </a:prstGeom>
                        <a:noFill/>
                        <a:ln>
                          <a:noFill/>
                        </a:ln>
                      </pic:spPr>
                    </pic:pic>
                  </a:graphicData>
                </a:graphic>
              </wp:inline>
            </w:drawing>
          </w:r>
        </w:p>
        <w:p w14:paraId="1752FE16" w14:textId="0C79B413" w:rsidR="000B77AE" w:rsidRDefault="00C50376" w:rsidP="00375052">
          <w:pPr>
            <w:pStyle w:val="Caption"/>
            <w:jc w:val="center"/>
          </w:pPr>
          <w:bookmarkStart w:id="17" w:name="_Toc183178743"/>
          <w:r>
            <w:t xml:space="preserve">Figure </w:t>
          </w:r>
          <w:fldSimple w:instr=" STYLEREF 1 \s ">
            <w:r w:rsidR="0017337F">
              <w:rPr>
                <w:noProof/>
              </w:rPr>
              <w:t>2</w:t>
            </w:r>
          </w:fldSimple>
          <w:r w:rsidR="00586A6E">
            <w:noBreakHyphen/>
          </w:r>
          <w:fldSimple w:instr=" SEQ Figure \* ARABIC \s 1 ">
            <w:r w:rsidR="0017337F">
              <w:rPr>
                <w:noProof/>
              </w:rPr>
              <w:t>4</w:t>
            </w:r>
          </w:fldSimple>
          <w:r>
            <w:rPr>
              <w:noProof/>
            </w:rPr>
            <w:t>.</w:t>
          </w:r>
          <w:r>
            <w:t xml:space="preserve"> </w:t>
          </w:r>
          <w:r w:rsidR="005828C8">
            <w:t>The main</w:t>
          </w:r>
          <w:r w:rsidR="000B77AE">
            <w:t xml:space="preserve"> user interface of FluoRender on Windows.</w:t>
          </w:r>
          <w:bookmarkEnd w:id="17"/>
        </w:p>
        <w:p w14:paraId="1A19BC92" w14:textId="6BBC2514" w:rsidR="00061394" w:rsidRDefault="00061394" w:rsidP="00302756">
          <w:pPr>
            <w:pStyle w:val="ListParagraph"/>
            <w:numPr>
              <w:ilvl w:val="0"/>
              <w:numId w:val="2"/>
            </w:numPr>
            <w:jc w:val="both"/>
          </w:pPr>
          <w:r>
            <w:t>Select Additional Tasks. Check the box if you wish to have a desktop shortcut to FluoRender. Click Next to continue.</w:t>
          </w:r>
        </w:p>
        <w:p w14:paraId="468F5006" w14:textId="72AA80F2" w:rsidR="00061394" w:rsidRDefault="00061394" w:rsidP="00375052">
          <w:pPr>
            <w:pStyle w:val="ListParagraph"/>
            <w:spacing w:after="120"/>
            <w:ind w:left="0"/>
            <w:jc w:val="center"/>
          </w:pPr>
          <w:r>
            <w:rPr>
              <w:noProof/>
              <w:lang w:eastAsia="en-US"/>
            </w:rPr>
            <w:drawing>
              <wp:inline distT="0" distB="0" distL="0" distR="0" wp14:anchorId="54B53764" wp14:editId="6291E170">
                <wp:extent cx="3227831" cy="2503348"/>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a:stretch>
                          <a:fillRect/>
                        </a:stretch>
                      </pic:blipFill>
                      <pic:spPr bwMode="auto">
                        <a:xfrm>
                          <a:off x="0" y="0"/>
                          <a:ext cx="3227831" cy="2503348"/>
                        </a:xfrm>
                        <a:prstGeom prst="rect">
                          <a:avLst/>
                        </a:prstGeom>
                        <a:noFill/>
                        <a:ln>
                          <a:noFill/>
                        </a:ln>
                      </pic:spPr>
                    </pic:pic>
                  </a:graphicData>
                </a:graphic>
              </wp:inline>
            </w:drawing>
          </w:r>
        </w:p>
        <w:p w14:paraId="707E179C" w14:textId="0278C35B" w:rsidR="000B77AE" w:rsidRDefault="00C50376" w:rsidP="00375052">
          <w:pPr>
            <w:pStyle w:val="Caption"/>
            <w:jc w:val="center"/>
          </w:pPr>
          <w:bookmarkStart w:id="18" w:name="_Toc183178744"/>
          <w:r>
            <w:t xml:space="preserve">Figure </w:t>
          </w:r>
          <w:fldSimple w:instr=" STYLEREF 1 \s ">
            <w:r w:rsidR="0017337F">
              <w:rPr>
                <w:noProof/>
              </w:rPr>
              <w:t>2</w:t>
            </w:r>
          </w:fldSimple>
          <w:r w:rsidR="00586A6E">
            <w:noBreakHyphen/>
          </w:r>
          <w:fldSimple w:instr=" SEQ Figure \* ARABIC \s 1 ">
            <w:r w:rsidR="0017337F">
              <w:rPr>
                <w:noProof/>
              </w:rPr>
              <w:t>5</w:t>
            </w:r>
          </w:fldSimple>
          <w:r>
            <w:rPr>
              <w:noProof/>
            </w:rPr>
            <w:t>.</w:t>
          </w:r>
          <w:r>
            <w:t xml:space="preserve"> </w:t>
          </w:r>
          <w:r w:rsidR="002F1AC5">
            <w:t>Additional t</w:t>
          </w:r>
          <w:r w:rsidR="000B77AE">
            <w:t>asks.</w:t>
          </w:r>
          <w:bookmarkEnd w:id="18"/>
        </w:p>
        <w:p w14:paraId="3A737C8B" w14:textId="77777777" w:rsidR="0076505C" w:rsidRDefault="00061394" w:rsidP="00302756">
          <w:pPr>
            <w:pStyle w:val="ListParagraph"/>
            <w:numPr>
              <w:ilvl w:val="0"/>
              <w:numId w:val="2"/>
            </w:numPr>
            <w:jc w:val="both"/>
          </w:pPr>
          <w:r>
            <w:t xml:space="preserve">Ready to Install. Here is a review of what will be installed on your machine. Click </w:t>
          </w:r>
          <w:r w:rsidR="00816D3C">
            <w:t>Install</w:t>
          </w:r>
          <w:r>
            <w:t xml:space="preserve"> to continue.</w:t>
          </w:r>
          <w:r w:rsidR="0076505C" w:rsidRPr="0076505C">
            <w:rPr>
              <w:noProof/>
              <w:lang w:eastAsia="en-US"/>
            </w:rPr>
            <w:t xml:space="preserve"> </w:t>
          </w:r>
        </w:p>
        <w:p w14:paraId="27FDD0D9" w14:textId="7B7DBF94" w:rsidR="0076505C" w:rsidRDefault="0076505C" w:rsidP="00375052">
          <w:pPr>
            <w:pStyle w:val="ListParagraph"/>
            <w:spacing w:after="120"/>
            <w:ind w:left="0"/>
            <w:jc w:val="center"/>
          </w:pPr>
          <w:r>
            <w:rPr>
              <w:noProof/>
              <w:lang w:eastAsia="en-US"/>
            </w:rPr>
            <w:lastRenderedPageBreak/>
            <w:drawing>
              <wp:inline distT="0" distB="0" distL="0" distR="0" wp14:anchorId="43FC2185" wp14:editId="00F33489">
                <wp:extent cx="3206968" cy="2487167"/>
                <wp:effectExtent l="0" t="0" r="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a:stretch>
                          <a:fillRect/>
                        </a:stretch>
                      </pic:blipFill>
                      <pic:spPr bwMode="auto">
                        <a:xfrm>
                          <a:off x="0" y="0"/>
                          <a:ext cx="3206968" cy="2487167"/>
                        </a:xfrm>
                        <a:prstGeom prst="rect">
                          <a:avLst/>
                        </a:prstGeom>
                        <a:noFill/>
                        <a:ln>
                          <a:noFill/>
                        </a:ln>
                      </pic:spPr>
                    </pic:pic>
                  </a:graphicData>
                </a:graphic>
              </wp:inline>
            </w:drawing>
          </w:r>
        </w:p>
        <w:p w14:paraId="42802512" w14:textId="30F47767" w:rsidR="000B77AE" w:rsidRDefault="00C50376" w:rsidP="00375052">
          <w:pPr>
            <w:pStyle w:val="Caption"/>
            <w:jc w:val="center"/>
          </w:pPr>
          <w:bookmarkStart w:id="19" w:name="_Toc183178745"/>
          <w:r>
            <w:t xml:space="preserve">Figure </w:t>
          </w:r>
          <w:fldSimple w:instr=" STYLEREF 1 \s ">
            <w:r w:rsidR="0017337F">
              <w:rPr>
                <w:noProof/>
              </w:rPr>
              <w:t>2</w:t>
            </w:r>
          </w:fldSimple>
          <w:r w:rsidR="00586A6E">
            <w:noBreakHyphen/>
          </w:r>
          <w:fldSimple w:instr=" SEQ Figure \* ARABIC \s 1 ">
            <w:r w:rsidR="0017337F">
              <w:rPr>
                <w:noProof/>
              </w:rPr>
              <w:t>6</w:t>
            </w:r>
          </w:fldSimple>
          <w:r>
            <w:rPr>
              <w:noProof/>
            </w:rPr>
            <w:t>.</w:t>
          </w:r>
          <w:r>
            <w:t xml:space="preserve"> </w:t>
          </w:r>
          <w:r w:rsidR="002F1AC5">
            <w:t>Ready to i</w:t>
          </w:r>
          <w:r w:rsidR="000B77AE">
            <w:t>nstall.</w:t>
          </w:r>
          <w:bookmarkEnd w:id="19"/>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5C72143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A31658" w14:textId="77777777" w:rsidR="0076505C" w:rsidRDefault="0076505C" w:rsidP="00302756">
                <w:pPr>
                  <w:pStyle w:val="Icon"/>
                  <w:jc w:val="both"/>
                </w:pPr>
                <w:r>
                  <w:rPr>
                    <w:noProof/>
                    <w:lang w:eastAsia="en-US"/>
                  </w:rPr>
                  <mc:AlternateContent>
                    <mc:Choice Requires="wpg">
                      <w:drawing>
                        <wp:inline distT="0" distB="0" distL="0" distR="0" wp14:anchorId="1F7F39AF" wp14:editId="4B907360">
                          <wp:extent cx="228600" cy="228600"/>
                          <wp:effectExtent l="0" t="0" r="0" b="0"/>
                          <wp:docPr id="290" name="Group 19" descr="P332L1C1T2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1" name="Oval 2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92" name="Freeform 2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42C6F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feg6h4MFAAD1EQAADgAAAAAAAAAAAAAAAAAuAgAAZHJzL2Uyb0Rv&#10;Yy54bWxQSwECLQAUAAYACAAAACEA+AwpmdgAAAADAQAADwAAAAAAAAAAAAAAAADdBwAAZHJzL2Rv&#10;d25yZXYueG1sUEsFBgAAAAAEAAQA8wAAAOIIAAAAAA==&#10;">
                          <v:oval id="Oval 29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" fillcolor="#f24f4f [3204]" stroked="f" strokeweight="0">
                            <v:stroke joinstyle="miter"/>
                            <o:lock v:ext="edit" aspectratio="t"/>
                          </v:oval>
                          <v:shape id="Freeform 29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9D0FC1" w14:textId="78135035" w:rsidR="0076505C" w:rsidRDefault="0076505C" w:rsidP="00302756">
                <w:pPr>
                  <w:pStyle w:val="TipText"/>
                  <w:jc w:val="both"/>
                  <w:cnfStyle w:val="000000000000" w:firstRow="0" w:lastRow="0" w:firstColumn="0" w:lastColumn="0" w:oddVBand="0" w:evenVBand="0" w:oddHBand="0" w:evenHBand="0" w:firstRowFirstColumn="0" w:firstRowLastColumn="0" w:lastRowFirstColumn="0" w:lastRowLastColumn="0"/>
                </w:pPr>
                <w:r>
                  <w:t>You may also be asked to ins</w:t>
                </w:r>
                <w:r w:rsidR="00253C49">
                  <w:t xml:space="preserve">tall “Microsoft Visual Studio </w:t>
                </w:r>
                <w:r>
                  <w:t>Runtime Redistributable for x64”. You will need an internet connection for the installer to download and install this requirement for FluoRender.</w:t>
                </w:r>
              </w:p>
            </w:tc>
          </w:tr>
        </w:tbl>
        <w:p w14:paraId="198DF8CC" w14:textId="0E84CA85" w:rsidR="00061394" w:rsidRDefault="00061394" w:rsidP="00302756">
          <w:pPr>
            <w:pStyle w:val="ListParagraph"/>
            <w:jc w:val="both"/>
          </w:pPr>
        </w:p>
        <w:p w14:paraId="1C74F047" w14:textId="38639ECE" w:rsidR="003010F7" w:rsidRDefault="00061394" w:rsidP="00302756">
          <w:pPr>
            <w:pStyle w:val="ListParagraph"/>
            <w:numPr>
              <w:ilvl w:val="0"/>
              <w:numId w:val="2"/>
            </w:numPr>
            <w:jc w:val="both"/>
          </w:pPr>
          <w:r>
            <w:t>After clicking “</w:t>
          </w:r>
          <w:r w:rsidR="00816D3C">
            <w:t>Install”, setup will copy files onto your computer. When completed, setup will tell you that install is complete and to click “OK” to run FluoRender.</w:t>
          </w:r>
        </w:p>
      </w:sdtContent>
    </w:sdt>
    <w:p w14:paraId="4D329E0C" w14:textId="0D9012CE" w:rsidR="003010F7" w:rsidRDefault="00E67B16" w:rsidP="00302756">
      <w:pPr>
        <w:pStyle w:val="Heading2"/>
      </w:pPr>
      <w:bookmarkStart w:id="20" w:name="_Toc406575212"/>
      <w:bookmarkStart w:id="21" w:name="_Toc406755642"/>
      <w:bookmarkStart w:id="22" w:name="_Toc406770715"/>
      <w:bookmarkStart w:id="23" w:name="_Toc183178621"/>
      <w:r>
        <w:t>Install FluoRender on Mac OS</w:t>
      </w:r>
      <w:bookmarkEnd w:id="20"/>
      <w:bookmarkEnd w:id="21"/>
      <w:bookmarkEnd w:id="22"/>
      <w:bookmarkEnd w:id="23"/>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76560596"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E60C6D" w14:textId="77777777" w:rsidR="00F532D2" w:rsidRDefault="00F532D2" w:rsidP="00302756">
            <w:pPr>
              <w:pStyle w:val="Icon"/>
              <w:jc w:val="both"/>
            </w:pPr>
            <w:r>
              <w:rPr>
                <w:noProof/>
                <w:lang w:eastAsia="en-US"/>
              </w:rPr>
              <mc:AlternateContent>
                <mc:Choice Requires="wpg">
                  <w:drawing>
                    <wp:inline distT="0" distB="0" distL="0" distR="0" wp14:anchorId="38910518" wp14:editId="7FA705CF">
                      <wp:extent cx="228600" cy="228600"/>
                      <wp:effectExtent l="0" t="0" r="0" b="0"/>
                      <wp:docPr id="4" name="Group 19" descr="P338L1C1T2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 name="Oval 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 name="Freeform 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22AD6B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VW1ggUAAOs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VSVW1ggUAAOsRAAAOAAAAAAAAAAAAAAAAAC4CAABkcnMvZTJvRG9j&#10;LnhtbFBLAQItABQABgAIAAAAIQD4DCmZ2AAAAAMBAAAPAAAAAAAAAAAAAAAAANwHAABkcnMvZG93&#10;bnJldi54bWxQSwUGAAAAAAQABADzAAAA4QgAAAAA&#10;">
                      <v:oval id="Oval 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" fillcolor="#f24f4f [3204]" stroked="f" strokeweight="0">
                        <v:stroke joinstyle="miter"/>
                        <o:lock v:ext="edit" aspectratio="t"/>
                      </v:oval>
                      <v:shape id="Freeform 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7771CF" w14:textId="16AC6D78" w:rsidR="00F532D2" w:rsidRDefault="00F532D2"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We have discontinued the support of </w:t>
            </w:r>
            <w:r w:rsidR="00DC0B8A">
              <w:t xml:space="preserve">old Mac OS versions. Currently supported versions include: </w:t>
            </w:r>
            <w:r w:rsidR="005828C8">
              <w:t>11</w:t>
            </w:r>
            <w:r w:rsidR="001E6D60">
              <w:t>.5</w:t>
            </w:r>
            <w:r w:rsidR="00DC0B8A">
              <w:t xml:space="preserve"> (</w:t>
            </w:r>
            <w:r w:rsidR="001E6D60">
              <w:t>Big Sur</w:t>
            </w:r>
            <w:r w:rsidR="00DC0B8A">
              <w:t>)</w:t>
            </w:r>
            <w:r w:rsidR="006B0386">
              <w:t xml:space="preserve"> and later</w:t>
            </w:r>
            <w:r w:rsidR="00DC0B8A">
              <w:t xml:space="preserve">. Please make sure your hardware is compatible with </w:t>
            </w:r>
            <w:r w:rsidR="00C612E5">
              <w:t>this version of</w:t>
            </w:r>
            <w:r w:rsidR="00DC0B8A">
              <w:t xml:space="preserve"> Mac OS</w:t>
            </w:r>
            <w:r w:rsidR="00C612E5">
              <w:t xml:space="preserve">. If you are unable to use </w:t>
            </w:r>
            <w:r w:rsidR="00425DE1">
              <w:t xml:space="preserve">Mac </w:t>
            </w:r>
            <w:r w:rsidR="00C612E5">
              <w:t xml:space="preserve">OS </w:t>
            </w:r>
            <w:r w:rsidR="001E6D60">
              <w:t>11.5</w:t>
            </w:r>
            <w:r w:rsidR="00C612E5">
              <w:t xml:space="preserve">, you will need to use </w:t>
            </w:r>
            <w:r w:rsidR="001E6D60">
              <w:t xml:space="preserve">an earlier version of </w:t>
            </w:r>
            <w:r w:rsidR="00C612E5">
              <w:t xml:space="preserve">FluoRender (also on FluoRender’s download website). FluoRender 2.14 is compatible with </w:t>
            </w:r>
            <w:r w:rsidR="00425DE1">
              <w:t xml:space="preserve">Mac </w:t>
            </w:r>
            <w:r w:rsidR="00C612E5">
              <w:t>OS 10.6 and above. There are many new features and bug fixes that are not included in 2.14. Continued support will only be available for the latest Release of FluoRender.</w:t>
            </w:r>
          </w:p>
        </w:tc>
      </w:tr>
    </w:tbl>
    <w:p w14:paraId="5D214134" w14:textId="77777777" w:rsidR="00E67B16" w:rsidRDefault="00E67B16" w:rsidP="00302756">
      <w:pPr>
        <w:jc w:val="both"/>
      </w:pPr>
    </w:p>
    <w:p w14:paraId="5FCF4F84" w14:textId="56F9F325" w:rsidR="009109F2" w:rsidRDefault="009109F2" w:rsidP="00302756">
      <w:pPr>
        <w:pStyle w:val="ListParagraph"/>
        <w:numPr>
          <w:ilvl w:val="0"/>
          <w:numId w:val="3"/>
        </w:numPr>
        <w:jc w:val="both"/>
      </w:pPr>
      <w:r>
        <w:t xml:space="preserve">Download </w:t>
      </w:r>
      <w:r w:rsidR="00A16DB6">
        <w:rPr>
          <w:i/>
        </w:rPr>
        <w:t>FluoRender2.</w:t>
      </w:r>
      <w:r w:rsidR="00BE7817">
        <w:rPr>
          <w:i/>
        </w:rPr>
        <w:t>3</w:t>
      </w:r>
      <w:r w:rsidR="00F33303">
        <w:rPr>
          <w:i/>
        </w:rPr>
        <w:t>1</w:t>
      </w:r>
      <w:r w:rsidRPr="00095378">
        <w:rPr>
          <w:i/>
        </w:rPr>
        <w:t>_</w:t>
      </w:r>
      <w:r w:rsidR="009D14F5">
        <w:rPr>
          <w:i/>
        </w:rPr>
        <w:t>mac</w:t>
      </w:r>
      <w:r w:rsidR="00A16DB6">
        <w:rPr>
          <w:i/>
        </w:rPr>
        <w:t>64.pkg</w:t>
      </w:r>
      <w:r w:rsidR="00D4003A">
        <w:t xml:space="preserve"> from </w:t>
      </w:r>
      <w:r w:rsidR="004548E3">
        <w:t>the</w:t>
      </w:r>
      <w:r w:rsidR="00D4003A">
        <w:t xml:space="preserve"> website (</w:t>
      </w:r>
      <w:r w:rsidR="001257EC" w:rsidRPr="001257EC">
        <w:t>https://github.com/SCIInstitute/fluorender/releases</w:t>
      </w:r>
      <w:r w:rsidR="00D4003A">
        <w:t>).</w:t>
      </w:r>
    </w:p>
    <w:p w14:paraId="2F2A5CD0" w14:textId="49D2C69C" w:rsidR="009109F2" w:rsidRDefault="009109F2" w:rsidP="00302756">
      <w:pPr>
        <w:pStyle w:val="ListParagraph"/>
        <w:numPr>
          <w:ilvl w:val="0"/>
          <w:numId w:val="3"/>
        </w:numPr>
        <w:jc w:val="both"/>
      </w:pPr>
      <w:r>
        <w:t>Double-click the</w:t>
      </w:r>
      <w:r w:rsidR="008468B4">
        <w:t xml:space="preserve"> </w:t>
      </w:r>
      <w:r w:rsidR="00A16DB6">
        <w:t>package</w:t>
      </w:r>
      <w:r w:rsidR="008468B4">
        <w:t xml:space="preserve"> file icon to </w:t>
      </w:r>
      <w:r w:rsidR="00A16DB6">
        <w:t>start the installation process</w:t>
      </w:r>
      <w:r>
        <w:t>.</w:t>
      </w:r>
      <w:r w:rsidR="00A72527">
        <w:t xml:space="preserve"> Recent Mac OS versions check the signature of an </w:t>
      </w:r>
      <w:r w:rsidR="00556D41">
        <w:t xml:space="preserve">installer and may prevent the installation of FluoRender. </w:t>
      </w:r>
      <w:r w:rsidR="00696624">
        <w:t>Copy the installer file to the desktop and right-click</w:t>
      </w:r>
      <w:r w:rsidR="0079281F">
        <w:t xml:space="preserve"> the file icon. From the pop-up menu, choose</w:t>
      </w:r>
      <w:r w:rsidR="00F35702">
        <w:t xml:space="preserve"> </w:t>
      </w:r>
      <w:r w:rsidR="008E6433" w:rsidRPr="008E6433">
        <w:rPr>
          <w:b/>
          <w:bCs/>
        </w:rPr>
        <w:t>Running</w:t>
      </w:r>
      <w:r w:rsidR="00F35702" w:rsidRPr="008E6433">
        <w:rPr>
          <w:b/>
          <w:bCs/>
        </w:rPr>
        <w:t xml:space="preserve"> the </w:t>
      </w:r>
      <w:r w:rsidR="008E6433" w:rsidRPr="008E6433">
        <w:rPr>
          <w:b/>
          <w:bCs/>
        </w:rPr>
        <w:t>Installer</w:t>
      </w:r>
      <w:r w:rsidR="00F35702">
        <w:t xml:space="preserve"> by the Ins</w:t>
      </w:r>
      <w:r w:rsidR="00171BBE">
        <w:t>taller app.</w:t>
      </w:r>
    </w:p>
    <w:p w14:paraId="3F65FA24" w14:textId="1990BDDD" w:rsidR="008468B4" w:rsidRDefault="00A16DB6" w:rsidP="00C07E20">
      <w:pPr>
        <w:pStyle w:val="ListParagraph"/>
        <w:spacing w:after="0"/>
        <w:ind w:left="0"/>
        <w:jc w:val="center"/>
      </w:pPr>
      <w:r>
        <w:rPr>
          <w:noProof/>
          <w:lang w:eastAsia="en-US"/>
        </w:rPr>
        <w:lastRenderedPageBreak/>
        <w:drawing>
          <wp:inline distT="0" distB="0" distL="0" distR="0" wp14:anchorId="60D0772A" wp14:editId="4596D188">
            <wp:extent cx="3355848" cy="2615184"/>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mac_install_01.png"/>
                    <pic:cNvPicPr/>
                  </pic:nvPicPr>
                  <pic:blipFill>
                    <a:blip r:embed="rId28">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50BCCC2D" w14:textId="494CE9BA" w:rsidR="000B77AE" w:rsidRDefault="00C50376" w:rsidP="00C07E20">
      <w:pPr>
        <w:pStyle w:val="Caption"/>
        <w:spacing w:after="0"/>
        <w:jc w:val="center"/>
      </w:pPr>
      <w:bookmarkStart w:id="24" w:name="_Toc183178746"/>
      <w:r>
        <w:t xml:space="preserve">Figure </w:t>
      </w:r>
      <w:fldSimple w:instr=" STYLEREF 1 \s ">
        <w:r w:rsidR="0017337F">
          <w:rPr>
            <w:noProof/>
          </w:rPr>
          <w:t>2</w:t>
        </w:r>
      </w:fldSimple>
      <w:r w:rsidR="00586A6E">
        <w:noBreakHyphen/>
      </w:r>
      <w:fldSimple w:instr=" SEQ Figure \* ARABIC \s 1 ">
        <w:r w:rsidR="0017337F">
          <w:rPr>
            <w:noProof/>
          </w:rPr>
          <w:t>7</w:t>
        </w:r>
      </w:fldSimple>
      <w:r>
        <w:rPr>
          <w:noProof/>
        </w:rPr>
        <w:t>.</w:t>
      </w:r>
      <w:r>
        <w:t xml:space="preserve"> </w:t>
      </w:r>
      <w:r w:rsidR="002F1AC5">
        <w:t xml:space="preserve">FluoRender </w:t>
      </w:r>
      <w:r w:rsidR="00A16DB6">
        <w:t>installation</w:t>
      </w:r>
      <w:r w:rsidR="000B77AE">
        <w:t xml:space="preserve"> on Mac OS.</w:t>
      </w:r>
      <w:bookmarkEnd w:id="24"/>
    </w:p>
    <w:p w14:paraId="7F9B521F" w14:textId="77777777" w:rsidR="000B77AE" w:rsidRDefault="000B77AE" w:rsidP="00302756">
      <w:pPr>
        <w:pStyle w:val="ListParagraph"/>
        <w:jc w:val="both"/>
      </w:pPr>
    </w:p>
    <w:p w14:paraId="07375395" w14:textId="5F10A256" w:rsidR="00A5604C" w:rsidRDefault="00A16DB6" w:rsidP="00302756">
      <w:pPr>
        <w:pStyle w:val="ListParagraph"/>
        <w:numPr>
          <w:ilvl w:val="0"/>
          <w:numId w:val="3"/>
        </w:numPr>
        <w:spacing w:after="0"/>
        <w:jc w:val="both"/>
      </w:pPr>
      <w:r>
        <w:t>Click the button “Continue” to view the license</w:t>
      </w:r>
      <w:r w:rsidR="008468B4">
        <w:t>.</w:t>
      </w:r>
    </w:p>
    <w:p w14:paraId="6FC7CD01" w14:textId="1D1A72B7" w:rsidR="00A16DB6" w:rsidRDefault="00A16DB6" w:rsidP="00C07E20">
      <w:pPr>
        <w:pStyle w:val="ListParagraph"/>
        <w:spacing w:after="0"/>
        <w:ind w:left="0"/>
        <w:jc w:val="center"/>
      </w:pPr>
      <w:r>
        <w:rPr>
          <w:noProof/>
          <w:lang w:eastAsia="en-US"/>
        </w:rPr>
        <w:drawing>
          <wp:inline distT="0" distB="0" distL="0" distR="0" wp14:anchorId="4BF7AD23" wp14:editId="45F127A5">
            <wp:extent cx="3355848" cy="2615184"/>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mac_install_02.png"/>
                    <pic:cNvPicPr/>
                  </pic:nvPicPr>
                  <pic:blipFill>
                    <a:blip r:embed="rId29">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27EBC88C" w14:textId="43CBCB86" w:rsidR="00A16DB6" w:rsidRDefault="00A16DB6" w:rsidP="00C07E20">
      <w:pPr>
        <w:pStyle w:val="Caption"/>
        <w:jc w:val="center"/>
      </w:pPr>
      <w:bookmarkStart w:id="25" w:name="_Toc183178747"/>
      <w:r>
        <w:t xml:space="preserve">Figure </w:t>
      </w:r>
      <w:fldSimple w:instr=" STYLEREF 1 \s ">
        <w:r w:rsidR="0017337F">
          <w:rPr>
            <w:noProof/>
          </w:rPr>
          <w:t>2</w:t>
        </w:r>
      </w:fldSimple>
      <w:r w:rsidR="00586A6E">
        <w:noBreakHyphen/>
      </w:r>
      <w:fldSimple w:instr=" SEQ Figure \* ARABIC \s 1 ">
        <w:r w:rsidR="0017337F">
          <w:rPr>
            <w:noProof/>
          </w:rPr>
          <w:t>8</w:t>
        </w:r>
      </w:fldSimple>
      <w:r>
        <w:rPr>
          <w:noProof/>
        </w:rPr>
        <w:t>.</w:t>
      </w:r>
      <w:r>
        <w:t xml:space="preserve"> FluoRender software license.</w:t>
      </w:r>
      <w:bookmarkEnd w:id="25"/>
    </w:p>
    <w:p w14:paraId="308C0638" w14:textId="42F628C5" w:rsidR="008468B4" w:rsidRDefault="00A16DB6" w:rsidP="00302756">
      <w:pPr>
        <w:pStyle w:val="ListParagraph"/>
        <w:numPr>
          <w:ilvl w:val="0"/>
          <w:numId w:val="3"/>
        </w:numPr>
        <w:jc w:val="both"/>
      </w:pPr>
      <w:r>
        <w:t>Click the button “Continue”.</w:t>
      </w:r>
    </w:p>
    <w:p w14:paraId="7FCEFE13" w14:textId="0104B3EA" w:rsidR="00A16DB6" w:rsidRDefault="00A16DB6" w:rsidP="00C07E20">
      <w:pPr>
        <w:spacing w:after="0"/>
        <w:jc w:val="center"/>
      </w:pPr>
      <w:r>
        <w:rPr>
          <w:noProof/>
          <w:lang w:eastAsia="en-US"/>
        </w:rPr>
        <w:lastRenderedPageBreak/>
        <w:drawing>
          <wp:inline distT="0" distB="0" distL="0" distR="0" wp14:anchorId="7A24BBFE" wp14:editId="4F8ACB98">
            <wp:extent cx="3355848" cy="261518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mac_install_03.png"/>
                    <pic:cNvPicPr/>
                  </pic:nvPicPr>
                  <pic:blipFill>
                    <a:blip r:embed="rId30">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0C552EDE" w14:textId="32A806D6" w:rsidR="00A16DB6" w:rsidRDefault="00A16DB6" w:rsidP="00C07E20">
      <w:pPr>
        <w:pStyle w:val="Caption"/>
        <w:jc w:val="center"/>
      </w:pPr>
      <w:bookmarkStart w:id="26" w:name="_Toc183178748"/>
      <w:r>
        <w:t xml:space="preserve">Figure </w:t>
      </w:r>
      <w:fldSimple w:instr=" STYLEREF 1 \s ">
        <w:r w:rsidR="0017337F">
          <w:rPr>
            <w:noProof/>
          </w:rPr>
          <w:t>2</w:t>
        </w:r>
      </w:fldSimple>
      <w:r w:rsidR="00586A6E">
        <w:noBreakHyphen/>
      </w:r>
      <w:fldSimple w:instr=" SEQ Figure \* ARABIC \s 1 ">
        <w:r w:rsidR="0017337F">
          <w:rPr>
            <w:noProof/>
          </w:rPr>
          <w:t>9</w:t>
        </w:r>
      </w:fldSimple>
      <w:r>
        <w:rPr>
          <w:noProof/>
        </w:rPr>
        <w:t>.</w:t>
      </w:r>
      <w:r>
        <w:t xml:space="preserve"> FluoRender software license.</w:t>
      </w:r>
      <w:bookmarkEnd w:id="26"/>
    </w:p>
    <w:p w14:paraId="64C94C3B" w14:textId="38E550F1" w:rsidR="008468B4" w:rsidRDefault="00A16DB6" w:rsidP="00C35BA9">
      <w:pPr>
        <w:pStyle w:val="ListParagraph"/>
        <w:numPr>
          <w:ilvl w:val="0"/>
          <w:numId w:val="3"/>
        </w:numPr>
        <w:spacing w:after="120"/>
        <w:jc w:val="both"/>
      </w:pPr>
      <w:r>
        <w:t>Click the button “Agree” to accept the license</w:t>
      </w:r>
      <w:r w:rsidR="008468B4">
        <w:t>.</w:t>
      </w:r>
    </w:p>
    <w:p w14:paraId="5551A9A0" w14:textId="4BB0DE1F" w:rsidR="00A16DB6" w:rsidRDefault="00A16DB6" w:rsidP="00C07E20">
      <w:pPr>
        <w:spacing w:after="0"/>
        <w:jc w:val="center"/>
      </w:pPr>
      <w:r>
        <w:rPr>
          <w:noProof/>
          <w:lang w:eastAsia="en-US"/>
        </w:rPr>
        <w:drawing>
          <wp:inline distT="0" distB="0" distL="0" distR="0" wp14:anchorId="32565C79" wp14:editId="1AB15A37">
            <wp:extent cx="3355848" cy="2615184"/>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mac_install_04.png"/>
                    <pic:cNvPicPr/>
                  </pic:nvPicPr>
                  <pic:blipFill>
                    <a:blip r:embed="rId31">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24CAB8DF" w14:textId="443B8623" w:rsidR="00A16DB6" w:rsidRDefault="00A16DB6" w:rsidP="00C07E20">
      <w:pPr>
        <w:pStyle w:val="Caption"/>
        <w:jc w:val="center"/>
      </w:pPr>
      <w:bookmarkStart w:id="27" w:name="_Toc183178749"/>
      <w:r>
        <w:t xml:space="preserve">Figure </w:t>
      </w:r>
      <w:fldSimple w:instr=" STYLEREF 1 \s ">
        <w:r w:rsidR="0017337F">
          <w:rPr>
            <w:noProof/>
          </w:rPr>
          <w:t>2</w:t>
        </w:r>
      </w:fldSimple>
      <w:r w:rsidR="00586A6E">
        <w:noBreakHyphen/>
      </w:r>
      <w:fldSimple w:instr=" SEQ Figure \* ARABIC \s 1 ">
        <w:r w:rsidR="0017337F">
          <w:rPr>
            <w:noProof/>
          </w:rPr>
          <w:t>10</w:t>
        </w:r>
      </w:fldSimple>
      <w:r>
        <w:rPr>
          <w:noProof/>
        </w:rPr>
        <w:t>.</w:t>
      </w:r>
      <w:r>
        <w:t xml:space="preserve"> FluoRender install</w:t>
      </w:r>
      <w:r w:rsidR="00C07E20">
        <w:t>ation</w:t>
      </w:r>
      <w:r>
        <w:t xml:space="preserve"> information.</w:t>
      </w:r>
      <w:bookmarkEnd w:id="27"/>
    </w:p>
    <w:p w14:paraId="094F8388" w14:textId="08F056BD" w:rsidR="00A16DB6" w:rsidRDefault="00A16DB6" w:rsidP="00302756">
      <w:pPr>
        <w:jc w:val="both"/>
      </w:pPr>
      <w:r>
        <w:t>6. Click the button “Install” to install FluoRender on your computer. You need to type the root password in order to continue installation.</w:t>
      </w:r>
    </w:p>
    <w:p w14:paraId="773354D4" w14:textId="2BFDDC2F" w:rsidR="00A16DB6" w:rsidRDefault="00A16DB6" w:rsidP="00C35BA9">
      <w:pPr>
        <w:spacing w:after="0"/>
        <w:jc w:val="center"/>
      </w:pPr>
      <w:r>
        <w:rPr>
          <w:noProof/>
          <w:lang w:eastAsia="en-US"/>
        </w:rPr>
        <w:lastRenderedPageBreak/>
        <w:drawing>
          <wp:inline distT="0" distB="0" distL="0" distR="0" wp14:anchorId="44F4C779" wp14:editId="20DEBB36">
            <wp:extent cx="3355848" cy="261518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mac_install_06.png"/>
                    <pic:cNvPicPr/>
                  </pic:nvPicPr>
                  <pic:blipFill>
                    <a:blip r:embed="rId32">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68E17CC6" w14:textId="529B9A64" w:rsidR="00A16DB6" w:rsidRDefault="00A16DB6" w:rsidP="00C35BA9">
      <w:pPr>
        <w:pStyle w:val="Caption"/>
        <w:ind w:left="720"/>
        <w:jc w:val="center"/>
      </w:pPr>
      <w:bookmarkStart w:id="28" w:name="_Toc183178750"/>
      <w:r>
        <w:t xml:space="preserve">Figure </w:t>
      </w:r>
      <w:fldSimple w:instr=" STYLEREF 1 \s ">
        <w:r w:rsidR="0017337F">
          <w:rPr>
            <w:noProof/>
          </w:rPr>
          <w:t>2</w:t>
        </w:r>
      </w:fldSimple>
      <w:r w:rsidR="00586A6E">
        <w:noBreakHyphen/>
      </w:r>
      <w:fldSimple w:instr=" SEQ Figure \* ARABIC \s 1 ">
        <w:r w:rsidR="0017337F">
          <w:rPr>
            <w:noProof/>
          </w:rPr>
          <w:t>11</w:t>
        </w:r>
      </w:fldSimple>
      <w:r>
        <w:rPr>
          <w:noProof/>
        </w:rPr>
        <w:t>.</w:t>
      </w:r>
      <w:r>
        <w:t xml:space="preserve"> FluoRender installation</w:t>
      </w:r>
      <w:r w:rsidR="0002019F">
        <w:t xml:space="preserve"> is</w:t>
      </w:r>
      <w:r>
        <w:t xml:space="preserve"> successful.</w:t>
      </w:r>
      <w:bookmarkEnd w:id="28"/>
    </w:p>
    <w:p w14:paraId="3BD4BDE4" w14:textId="1D170738" w:rsidR="00A16DB6" w:rsidRDefault="00A16DB6" w:rsidP="00302756">
      <w:pPr>
        <w:jc w:val="both"/>
      </w:pPr>
      <w:r>
        <w:t>7. If the installation finishes, click the button “Close” to quit the installation program. You can run FluoRender from the “Application”</w:t>
      </w:r>
      <w:r w:rsidR="00FE0EDB">
        <w:t xml:space="preserve"> directory.</w:t>
      </w:r>
    </w:p>
    <w:p w14:paraId="35592937" w14:textId="4834F12B" w:rsidR="00C64D10" w:rsidRDefault="00C64D10" w:rsidP="00302756">
      <w:pPr>
        <w:pStyle w:val="Heading2"/>
      </w:pPr>
      <w:bookmarkStart w:id="29" w:name="_Toc183178622"/>
      <w:r>
        <w:t>Install FluoRender on Ubuntu</w:t>
      </w:r>
      <w:bookmarkEnd w:id="29"/>
    </w:p>
    <w:p w14:paraId="4DAF6F9C" w14:textId="2CCE632C" w:rsidR="00205B49" w:rsidRDefault="00205B49" w:rsidP="00302756">
      <w:pPr>
        <w:jc w:val="both"/>
      </w:pPr>
      <w:r>
        <w:t>1. Download fluorender</w:t>
      </w:r>
      <w:r w:rsidR="00D60344">
        <w:t>2.3</w:t>
      </w:r>
      <w:r w:rsidR="00551A2F">
        <w:t>1</w:t>
      </w:r>
      <w:r w:rsidR="00D60344">
        <w:t>_ubuntu22.04</w:t>
      </w:r>
      <w:r w:rsidR="007F43FC">
        <w:t>_amd64.deb from</w:t>
      </w:r>
      <w:r w:rsidR="005B5867">
        <w:t xml:space="preserve"> the website (</w:t>
      </w:r>
      <w:hyperlink r:id="rId33" w:history="1">
        <w:r w:rsidR="005B5867" w:rsidRPr="00D71F03">
          <w:rPr>
            <w:rStyle w:val="Hyperlink"/>
          </w:rPr>
          <w:t>https://github.com/SCIInstitute/fluorender/releases</w:t>
        </w:r>
      </w:hyperlink>
      <w:r w:rsidR="005B5867">
        <w:t>).</w:t>
      </w:r>
    </w:p>
    <w:p w14:paraId="486A3081" w14:textId="4C9D55E4" w:rsidR="005B5867" w:rsidRDefault="005B5867" w:rsidP="00302756">
      <w:pPr>
        <w:jc w:val="both"/>
      </w:pPr>
      <w:r>
        <w:t xml:space="preserve">2. </w:t>
      </w:r>
      <w:r w:rsidR="006A5EB6">
        <w:t xml:space="preserve">Install the package with </w:t>
      </w:r>
      <w:r w:rsidR="00297C55">
        <w:t xml:space="preserve">the </w:t>
      </w:r>
      <w:r w:rsidR="001661AE">
        <w:t>command: sudo dpkg -</w:t>
      </w:r>
      <w:r w:rsidR="00001B00">
        <w:t>i</w:t>
      </w:r>
      <w:r w:rsidR="001661AE">
        <w:t xml:space="preserve"> fluorender2.3</w:t>
      </w:r>
      <w:r w:rsidR="00001B00">
        <w:t>1</w:t>
      </w:r>
      <w:r w:rsidR="001661AE">
        <w:t>_ubuntu22.04_amd64</w:t>
      </w:r>
      <w:r w:rsidR="00FA296B">
        <w:t>.deb</w:t>
      </w:r>
      <w:r w:rsidR="004E2C9A">
        <w:t>.</w:t>
      </w:r>
    </w:p>
    <w:p w14:paraId="52FEEAC5" w14:textId="5345BAEE" w:rsidR="004E2C9A" w:rsidRPr="00205B49" w:rsidRDefault="004E2C9A" w:rsidP="00302756">
      <w:pPr>
        <w:jc w:val="both"/>
      </w:pPr>
      <w:r>
        <w:t>3. FluoRender is installed in /usr/local/bin.</w:t>
      </w:r>
    </w:p>
    <w:p w14:paraId="177CA093" w14:textId="0A2FDDDF" w:rsidR="00F9520D" w:rsidRDefault="007D2392" w:rsidP="00302756">
      <w:pPr>
        <w:pStyle w:val="Heading2"/>
      </w:pPr>
      <w:bookmarkStart w:id="30" w:name="_Toc183178623"/>
      <w:r>
        <w:t>Build</w:t>
      </w:r>
      <w:r w:rsidR="00F9520D">
        <w:t xml:space="preserve"> FluoRender on Linux Systems</w:t>
      </w:r>
      <w:bookmarkEnd w:id="30"/>
    </w:p>
    <w:p w14:paraId="7CC75BF3" w14:textId="33EDEEAF" w:rsidR="00F9520D" w:rsidRDefault="00815602" w:rsidP="00302756">
      <w:pPr>
        <w:jc w:val="both"/>
      </w:pPr>
      <w:r>
        <w:t xml:space="preserve">1. </w:t>
      </w:r>
      <w:r w:rsidR="00C54A6D">
        <w:t>The choice of a Linux distribution as well as hardware configuration may influence the</w:t>
      </w:r>
      <w:r w:rsidR="000771AD">
        <w:t xml:space="preserve"> running of FluoRender. Make sure that OpenGL and OpenCL are supported with GPU acceleration</w:t>
      </w:r>
      <w:r w:rsidR="003F198A">
        <w:t xml:space="preserve">. </w:t>
      </w:r>
      <w:r w:rsidR="00297C55">
        <w:t>Vendor-specific</w:t>
      </w:r>
      <w:r w:rsidR="003F198A">
        <w:t xml:space="preserve"> drivers for GPUs may need installation before using FluoRender.</w:t>
      </w:r>
    </w:p>
    <w:p w14:paraId="3B1AE988" w14:textId="3D2B9027" w:rsidR="00104D91" w:rsidRDefault="00104D91" w:rsidP="00302756">
      <w:pPr>
        <w:spacing w:after="120"/>
        <w:jc w:val="both"/>
      </w:pPr>
      <w:r>
        <w:t>2. Install these dependencies</w:t>
      </w:r>
      <w:r w:rsidR="008704F1">
        <w:t>:</w:t>
      </w:r>
    </w:p>
    <w:p w14:paraId="0D23EDF8" w14:textId="42B05838" w:rsidR="008704F1" w:rsidRDefault="009D3CAB" w:rsidP="00302756">
      <w:pPr>
        <w:jc w:val="both"/>
      </w:pPr>
      <w:r>
        <w:t>gcc, g++, git, CMake, JDK</w:t>
      </w:r>
      <w:r w:rsidR="009277FD">
        <w:t>, gtk-dev, libOpenCL1, glu-dev, opencl-headers</w:t>
      </w:r>
      <w:r w:rsidR="00816C21">
        <w:t xml:space="preserve">, </w:t>
      </w:r>
      <w:r w:rsidR="004F1466">
        <w:t xml:space="preserve">hdf5, </w:t>
      </w:r>
      <w:r w:rsidR="009B765E">
        <w:t>python</w:t>
      </w:r>
      <w:r w:rsidR="004F1466">
        <w:t xml:space="preserve">, </w:t>
      </w:r>
      <w:r w:rsidR="00816C21">
        <w:t xml:space="preserve">and ffmpeg development </w:t>
      </w:r>
      <w:r w:rsidR="0016337D">
        <w:t>libraries.</w:t>
      </w:r>
    </w:p>
    <w:p w14:paraId="681C3ADE" w14:textId="0C188FC8" w:rsidR="00BF14F6" w:rsidRDefault="00BF14F6" w:rsidP="00302756">
      <w:pPr>
        <w:jc w:val="both"/>
      </w:pPr>
      <w:r>
        <w:t>Compilers with C++20 support is needed.</w:t>
      </w:r>
    </w:p>
    <w:p w14:paraId="5C700329" w14:textId="170F4DA8" w:rsidR="0016337D" w:rsidRDefault="0016337D" w:rsidP="00302756">
      <w:pPr>
        <w:spacing w:after="120"/>
        <w:jc w:val="both"/>
      </w:pPr>
      <w:r>
        <w:t>3. Download and build boost:</w:t>
      </w:r>
    </w:p>
    <w:tbl>
      <w:tblPr>
        <w:tblStyle w:val="TableGrid"/>
        <w:tblW w:w="7470" w:type="dxa"/>
        <w:tblInd w:w="99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470"/>
      </w:tblGrid>
      <w:tr w:rsidR="007C0774" w14:paraId="79DCCFBB" w14:textId="77777777" w:rsidTr="006E1C2C">
        <w:tc>
          <w:tcPr>
            <w:tcW w:w="7470" w:type="dxa"/>
            <w:shd w:val="clear" w:color="auto" w:fill="E8F1E2" w:themeFill="accent2" w:themeFillTint="33"/>
          </w:tcPr>
          <w:p w14:paraId="76C17BE4" w14:textId="3FC6FE4F" w:rsidR="00EA324D" w:rsidRPr="00EA324D" w:rsidRDefault="00EA324D" w:rsidP="00C35BA9">
            <w:pPr>
              <w:rPr>
                <w:rFonts w:ascii="Courier New" w:hAnsi="Courier New" w:cs="Courier New"/>
              </w:rPr>
            </w:pPr>
            <w:r w:rsidRPr="00EA324D">
              <w:rPr>
                <w:rFonts w:ascii="Courier New" w:hAnsi="Courier New" w:cs="Courier New"/>
              </w:rPr>
              <w:t>git clone --recursive https://github.com/boostorg/boost.git</w:t>
            </w:r>
          </w:p>
          <w:p w14:paraId="77BADC20" w14:textId="1A3A53E6" w:rsidR="00EA324D" w:rsidRPr="00EA324D" w:rsidRDefault="00EA324D" w:rsidP="00C35BA9">
            <w:pPr>
              <w:rPr>
                <w:rFonts w:ascii="Courier New" w:hAnsi="Courier New" w:cs="Courier New"/>
              </w:rPr>
            </w:pPr>
            <w:r w:rsidRPr="00EA324D">
              <w:rPr>
                <w:rFonts w:ascii="Courier New" w:hAnsi="Courier New" w:cs="Courier New"/>
              </w:rPr>
              <w:t>cd boost</w:t>
            </w:r>
          </w:p>
          <w:p w14:paraId="569BB308" w14:textId="40A7DDD4" w:rsidR="00EA324D" w:rsidRPr="00EA324D" w:rsidRDefault="00EA324D" w:rsidP="00C35BA9">
            <w:pPr>
              <w:rPr>
                <w:rFonts w:ascii="Courier New" w:hAnsi="Courier New" w:cs="Courier New"/>
              </w:rPr>
            </w:pPr>
            <w:r w:rsidRPr="00EA324D">
              <w:rPr>
                <w:rFonts w:ascii="Courier New" w:hAnsi="Courier New" w:cs="Courier New"/>
              </w:rPr>
              <w:t>./bootstrap.sh</w:t>
            </w:r>
          </w:p>
          <w:p w14:paraId="7D3BCAB7" w14:textId="537D11A1" w:rsidR="007C0774" w:rsidRPr="00E93314" w:rsidRDefault="00EA324D" w:rsidP="00C35BA9">
            <w:pPr>
              <w:rPr>
                <w:rFonts w:ascii="Courier New" w:hAnsi="Courier New" w:cs="Courier New"/>
              </w:rPr>
            </w:pPr>
            <w:r w:rsidRPr="00EA324D">
              <w:rPr>
                <w:rFonts w:ascii="Courier New" w:hAnsi="Courier New" w:cs="Courier New"/>
              </w:rPr>
              <w:t>./b2</w:t>
            </w:r>
          </w:p>
        </w:tc>
      </w:tr>
    </w:tbl>
    <w:p w14:paraId="271A1F83" w14:textId="4ACF06F1" w:rsidR="007C0774" w:rsidRDefault="00EA324D" w:rsidP="00C35BA9">
      <w:pPr>
        <w:pStyle w:val="Caption"/>
        <w:jc w:val="center"/>
      </w:pPr>
      <w:r>
        <w:t xml:space="preserve">List </w:t>
      </w:r>
      <w:fldSimple w:instr=" STYLEREF 1 \s ">
        <w:r w:rsidR="0017337F">
          <w:rPr>
            <w:noProof/>
          </w:rPr>
          <w:t>2</w:t>
        </w:r>
      </w:fldSimple>
      <w:r>
        <w:noBreakHyphen/>
      </w:r>
      <w:fldSimple w:instr=" SEQ List \* ARABIC \s 1 ">
        <w:r w:rsidR="0017337F">
          <w:rPr>
            <w:noProof/>
          </w:rPr>
          <w:t>1</w:t>
        </w:r>
      </w:fldSimple>
      <w:r w:rsidR="007C0774">
        <w:t xml:space="preserve">. </w:t>
      </w:r>
      <w:r w:rsidR="009A05EB">
        <w:t>Build boost</w:t>
      </w:r>
      <w:r w:rsidR="007C0774">
        <w:t>.</w:t>
      </w:r>
    </w:p>
    <w:p w14:paraId="204CE10C" w14:textId="77777777" w:rsidR="00366C61" w:rsidRDefault="00366C61" w:rsidP="00302756">
      <w:pPr>
        <w:jc w:val="both"/>
      </w:pPr>
    </w:p>
    <w:p w14:paraId="1571116F" w14:textId="77777777" w:rsidR="00366C61" w:rsidRDefault="00366C61" w:rsidP="00302756">
      <w:pPr>
        <w:jc w:val="both"/>
      </w:pPr>
    </w:p>
    <w:p w14:paraId="72457F4D" w14:textId="44E5CB66" w:rsidR="008A1B27" w:rsidRDefault="008A1B27" w:rsidP="00302756">
      <w:pPr>
        <w:jc w:val="both"/>
      </w:pPr>
      <w:r>
        <w:t>4. Download and build wxWidgets:</w:t>
      </w:r>
    </w:p>
    <w:tbl>
      <w:tblPr>
        <w:tblStyle w:val="TableGrid"/>
        <w:tblW w:w="7470" w:type="dxa"/>
        <w:tblInd w:w="99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470"/>
      </w:tblGrid>
      <w:tr w:rsidR="009A05EB" w14:paraId="0AAABE3D" w14:textId="77777777" w:rsidTr="0090130B">
        <w:tc>
          <w:tcPr>
            <w:tcW w:w="7470" w:type="dxa"/>
            <w:shd w:val="clear" w:color="auto" w:fill="E8F1E2" w:themeFill="accent2" w:themeFillTint="33"/>
          </w:tcPr>
          <w:p w14:paraId="6CF09DD8" w14:textId="77777777" w:rsidR="006C0B58" w:rsidRPr="006C0B58" w:rsidRDefault="006C0B58" w:rsidP="00C35BA9">
            <w:pPr>
              <w:rPr>
                <w:rFonts w:ascii="Courier New" w:hAnsi="Courier New" w:cs="Courier New"/>
              </w:rPr>
            </w:pPr>
            <w:r w:rsidRPr="006C0B58">
              <w:rPr>
                <w:rFonts w:ascii="Courier New" w:hAnsi="Courier New" w:cs="Courier New"/>
              </w:rPr>
              <w:t>git clone --recursive https://github.com/wxWidgets/wxWidgets.git</w:t>
            </w:r>
          </w:p>
          <w:p w14:paraId="048FB8A6" w14:textId="7D13A76E" w:rsidR="006C0B58" w:rsidRPr="006C0B58" w:rsidRDefault="006C0B58" w:rsidP="00C35BA9">
            <w:pPr>
              <w:rPr>
                <w:rFonts w:ascii="Courier New" w:hAnsi="Courier New" w:cs="Courier New"/>
              </w:rPr>
            </w:pPr>
            <w:r w:rsidRPr="006C0B58">
              <w:rPr>
                <w:rFonts w:ascii="Courier New" w:hAnsi="Courier New" w:cs="Courier New"/>
              </w:rPr>
              <w:t>cd wx</w:t>
            </w:r>
            <w:r w:rsidR="00366C61">
              <w:rPr>
                <w:rFonts w:ascii="Courier New" w:hAnsi="Courier New" w:cs="Courier New"/>
              </w:rPr>
              <w:t>W</w:t>
            </w:r>
            <w:r w:rsidRPr="006C0B58">
              <w:rPr>
                <w:rFonts w:ascii="Courier New" w:hAnsi="Courier New" w:cs="Courier New"/>
              </w:rPr>
              <w:t>idgets</w:t>
            </w:r>
          </w:p>
          <w:p w14:paraId="03C2C44A" w14:textId="77777777" w:rsidR="006C0B58" w:rsidRPr="006C0B58" w:rsidRDefault="006C0B58" w:rsidP="00C35BA9">
            <w:pPr>
              <w:rPr>
                <w:rFonts w:ascii="Courier New" w:hAnsi="Courier New" w:cs="Courier New"/>
              </w:rPr>
            </w:pPr>
            <w:r w:rsidRPr="006C0B58">
              <w:rPr>
                <w:rFonts w:ascii="Courier New" w:hAnsi="Courier New" w:cs="Courier New"/>
              </w:rPr>
              <w:t>mkdir mybuild</w:t>
            </w:r>
          </w:p>
          <w:p w14:paraId="7432CE69" w14:textId="77777777" w:rsidR="006C0B58" w:rsidRPr="006C0B58" w:rsidRDefault="006C0B58" w:rsidP="00C35BA9">
            <w:pPr>
              <w:rPr>
                <w:rFonts w:ascii="Courier New" w:hAnsi="Courier New" w:cs="Courier New"/>
              </w:rPr>
            </w:pPr>
            <w:r w:rsidRPr="006C0B58">
              <w:rPr>
                <w:rFonts w:ascii="Courier New" w:hAnsi="Courier New" w:cs="Courier New"/>
              </w:rPr>
              <w:t>cd mybuild</w:t>
            </w:r>
          </w:p>
          <w:p w14:paraId="28B9CEAA" w14:textId="77777777" w:rsidR="006C0B58" w:rsidRPr="006C0B58" w:rsidRDefault="006C0B58" w:rsidP="00C35BA9">
            <w:pPr>
              <w:rPr>
                <w:rFonts w:ascii="Courier New" w:hAnsi="Courier New" w:cs="Courier New"/>
              </w:rPr>
            </w:pPr>
            <w:r w:rsidRPr="006C0B58">
              <w:rPr>
                <w:rFonts w:ascii="Courier New" w:hAnsi="Courier New" w:cs="Courier New"/>
              </w:rPr>
              <w:t>../configure --disable-shared --enable-cxx11 --with-cxx=11 --enable-stl --enable-std_containers --enable-std_iostreams --enable-std_string_conv_in_wxstring --with-libpng=builtin --with-libtiff=builtin --with-libjpeg=builtin --with-zlib=builtin --with-opengl</w:t>
            </w:r>
          </w:p>
          <w:p w14:paraId="29F72DF4" w14:textId="7E32E897" w:rsidR="009A05EB" w:rsidRPr="00E93314" w:rsidRDefault="006C0B58" w:rsidP="00C35BA9">
            <w:pPr>
              <w:rPr>
                <w:rFonts w:ascii="Courier New" w:hAnsi="Courier New" w:cs="Courier New"/>
              </w:rPr>
            </w:pPr>
            <w:r w:rsidRPr="006C0B58">
              <w:rPr>
                <w:rFonts w:ascii="Courier New" w:hAnsi="Courier New" w:cs="Courier New"/>
              </w:rPr>
              <w:t>make</w:t>
            </w:r>
          </w:p>
        </w:tc>
      </w:tr>
    </w:tbl>
    <w:p w14:paraId="5350E068" w14:textId="7DB28D94" w:rsidR="009A05EB" w:rsidRDefault="009A05EB" w:rsidP="00C35BA9">
      <w:pPr>
        <w:pStyle w:val="Caption"/>
        <w:jc w:val="center"/>
      </w:pPr>
      <w:r>
        <w:t xml:space="preserve">List </w:t>
      </w:r>
      <w:fldSimple w:instr=" STYLEREF 1 \s ">
        <w:r w:rsidR="0017337F">
          <w:rPr>
            <w:noProof/>
          </w:rPr>
          <w:t>2</w:t>
        </w:r>
      </w:fldSimple>
      <w:r>
        <w:noBreakHyphen/>
      </w:r>
      <w:fldSimple w:instr=" SEQ List \* ARABIC \s 1 ">
        <w:r w:rsidR="0017337F">
          <w:rPr>
            <w:noProof/>
          </w:rPr>
          <w:t>2</w:t>
        </w:r>
      </w:fldSimple>
      <w:r>
        <w:t xml:space="preserve">. Build </w:t>
      </w:r>
      <w:r w:rsidR="00366C61">
        <w:t>wxWidgets</w:t>
      </w:r>
      <w:r>
        <w:t>.</w:t>
      </w:r>
    </w:p>
    <w:p w14:paraId="2E3DB644" w14:textId="54E4C40C" w:rsidR="008A1B27" w:rsidRDefault="00B34E9C" w:rsidP="00302756">
      <w:pPr>
        <w:jc w:val="both"/>
      </w:pPr>
      <w:r>
        <w:t xml:space="preserve">5. Use CMake to generate FluoRender </w:t>
      </w:r>
      <w:r w:rsidR="00D26F80">
        <w:t>make files</w:t>
      </w:r>
      <w:r w:rsidR="0066509F">
        <w:t xml:space="preserve">. Select directories for </w:t>
      </w:r>
      <w:r w:rsidR="00EC654F">
        <w:t xml:space="preserve">dependencies that are not installed or automatically </w:t>
      </w:r>
      <w:r w:rsidR="00684AEB">
        <w:t>found by CMake.</w:t>
      </w:r>
      <w:r w:rsidR="00B60D4F">
        <w:t xml:space="preserve"> If a</w:t>
      </w:r>
      <w:r w:rsidR="00D26F80">
        <w:t>n IDE is desired, use CMake to generate the</w:t>
      </w:r>
      <w:r w:rsidR="006D177E">
        <w:t xml:space="preserve"> project file for the IDE.</w:t>
      </w:r>
    </w:p>
    <w:p w14:paraId="05D15C79" w14:textId="2771743B" w:rsidR="00684AEB" w:rsidRPr="00A16DB6" w:rsidRDefault="00032471" w:rsidP="00302756">
      <w:pPr>
        <w:jc w:val="both"/>
      </w:pPr>
      <w:r>
        <w:t>6. Build FluoRender</w:t>
      </w:r>
      <w:r w:rsidR="00136489">
        <w:t>.</w:t>
      </w:r>
    </w:p>
    <w:p w14:paraId="708E418F" w14:textId="11B5F167" w:rsidR="00E67B16" w:rsidRDefault="00E67B16" w:rsidP="00302756">
      <w:pPr>
        <w:jc w:val="both"/>
      </w:pPr>
      <w:r>
        <w:br w:type="page"/>
      </w:r>
    </w:p>
    <w:p w14:paraId="1C760143" w14:textId="77777777" w:rsidR="003010F7" w:rsidRPr="00AB5FE9" w:rsidRDefault="00DC0B8A" w:rsidP="00302756">
      <w:pPr>
        <w:pStyle w:val="Heading1"/>
        <w:jc w:val="both"/>
      </w:pPr>
      <w:bookmarkStart w:id="31" w:name="_Toc406575213"/>
      <w:bookmarkStart w:id="32" w:name="_Toc406755643"/>
      <w:bookmarkStart w:id="33" w:name="_Toc406770716"/>
      <w:bookmarkStart w:id="34" w:name="_Ref448312155"/>
      <w:bookmarkStart w:id="35" w:name="_Ref164952771"/>
      <w:bookmarkStart w:id="36" w:name="_Ref164953603"/>
      <w:bookmarkStart w:id="37" w:name="_Toc183178624"/>
      <w:r w:rsidRPr="00AB5FE9">
        <w:lastRenderedPageBreak/>
        <w:t>FluoRender User Interface</w:t>
      </w:r>
      <w:bookmarkEnd w:id="31"/>
      <w:bookmarkEnd w:id="32"/>
      <w:bookmarkEnd w:id="33"/>
      <w:bookmarkEnd w:id="34"/>
      <w:bookmarkEnd w:id="35"/>
      <w:bookmarkEnd w:id="36"/>
      <w:bookmarkEnd w:id="37"/>
    </w:p>
    <w:p w14:paraId="70CA179C" w14:textId="1E4986B7" w:rsidR="003010F7" w:rsidRDefault="00A5604C" w:rsidP="00302756">
      <w:pPr>
        <w:pStyle w:val="Heading2"/>
      </w:pPr>
      <w:bookmarkStart w:id="38" w:name="_Toc406575214"/>
      <w:bookmarkStart w:id="39" w:name="_Toc406755644"/>
      <w:bookmarkStart w:id="40" w:name="_Toc406770717"/>
      <w:bookmarkStart w:id="41" w:name="_Toc183178625"/>
      <w:r>
        <w:t xml:space="preserve">FluoRender </w:t>
      </w:r>
      <w:bookmarkEnd w:id="38"/>
      <w:bookmarkEnd w:id="39"/>
      <w:bookmarkEnd w:id="40"/>
      <w:r w:rsidR="009B301E">
        <w:t>Main User Interface</w:t>
      </w:r>
      <w:bookmarkEnd w:id="41"/>
    </w:p>
    <w:p w14:paraId="13F89DFB" w14:textId="7EBC566D" w:rsidR="00A5604C" w:rsidRDefault="00261115" w:rsidP="00C35BA9">
      <w:pPr>
        <w:spacing w:after="0"/>
        <w:jc w:val="center"/>
      </w:pPr>
      <w:r>
        <w:rPr>
          <w:noProof/>
          <w:lang w:eastAsia="en-US"/>
        </w:rPr>
        <w:drawing>
          <wp:inline distT="0" distB="0" distL="0" distR="0" wp14:anchorId="015EEF9C" wp14:editId="71E24E94">
            <wp:extent cx="5974833" cy="3170712"/>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34"/>
                    <a:stretch>
                      <a:fillRect/>
                    </a:stretch>
                  </pic:blipFill>
                  <pic:spPr bwMode="auto">
                    <a:xfrm>
                      <a:off x="0" y="0"/>
                      <a:ext cx="5999007" cy="3183541"/>
                    </a:xfrm>
                    <a:prstGeom prst="rect">
                      <a:avLst/>
                    </a:prstGeom>
                    <a:noFill/>
                    <a:ln>
                      <a:noFill/>
                    </a:ln>
                  </pic:spPr>
                </pic:pic>
              </a:graphicData>
            </a:graphic>
          </wp:inline>
        </w:drawing>
      </w:r>
    </w:p>
    <w:p w14:paraId="7E227DEA" w14:textId="11BC31AC" w:rsidR="00095378" w:rsidRDefault="00095378" w:rsidP="00C35BA9">
      <w:pPr>
        <w:pStyle w:val="Caption"/>
        <w:jc w:val="center"/>
      </w:pPr>
      <w:bookmarkStart w:id="42" w:name="_Ref407105352"/>
      <w:bookmarkStart w:id="43" w:name="_Toc183178751"/>
      <w:r>
        <w:t xml:space="preserve">Figure </w:t>
      </w:r>
      <w:fldSimple w:instr=" STYLEREF 1 \s ">
        <w:r w:rsidR="0017337F">
          <w:rPr>
            <w:noProof/>
          </w:rPr>
          <w:t>3</w:t>
        </w:r>
      </w:fldSimple>
      <w:r w:rsidR="00586A6E">
        <w:noBreakHyphen/>
      </w:r>
      <w:fldSimple w:instr=" SEQ Figure \* ARABIC \s 1 ">
        <w:r w:rsidR="0017337F">
          <w:rPr>
            <w:noProof/>
          </w:rPr>
          <w:t>1</w:t>
        </w:r>
      </w:fldSimple>
      <w:bookmarkEnd w:id="42"/>
      <w:r w:rsidR="00C50376">
        <w:rPr>
          <w:noProof/>
        </w:rPr>
        <w:t>.</w:t>
      </w:r>
      <w:r>
        <w:t xml:space="preserve"> </w:t>
      </w:r>
      <w:r w:rsidR="00271D36">
        <w:t>The main</w:t>
      </w:r>
      <w:r>
        <w:t xml:space="preserve"> user interface of FluoRender on Windows.</w:t>
      </w:r>
      <w:bookmarkEnd w:id="43"/>
    </w:p>
    <w:p w14:paraId="23A286A4" w14:textId="566EBFB0" w:rsidR="009B301E" w:rsidRPr="009B301E" w:rsidRDefault="009B301E" w:rsidP="00302756">
      <w:pPr>
        <w:jc w:val="both"/>
      </w:pPr>
      <w:r>
        <w:t xml:space="preserve">The default layout of FluoRender’s main user interface </w:t>
      </w:r>
      <w:r w:rsidR="00602B3A">
        <w:t>includes</w:t>
      </w:r>
      <w:r>
        <w:t xml:space="preserve"> panels as follows.</w:t>
      </w:r>
    </w:p>
    <w:p w14:paraId="4A030A1E" w14:textId="5D0749BD" w:rsidR="00F62C0E" w:rsidRDefault="00F62C0E" w:rsidP="00302756">
      <w:pPr>
        <w:pStyle w:val="ListParagraph"/>
        <w:numPr>
          <w:ilvl w:val="0"/>
          <w:numId w:val="1"/>
        </w:numPr>
        <w:jc w:val="both"/>
      </w:pPr>
      <w:r w:rsidRPr="00095378">
        <w:rPr>
          <w:b/>
        </w:rPr>
        <w:t>Main menu</w:t>
      </w:r>
      <w:r w:rsidR="004A5B0C" w:rsidRPr="00095378">
        <w:rPr>
          <w:b/>
        </w:rPr>
        <w:t>.</w:t>
      </w:r>
      <w:r w:rsidR="004A5B0C">
        <w:t xml:space="preserve"> Functions in </w:t>
      </w:r>
      <w:r w:rsidR="009B301E">
        <w:t>the main</w:t>
      </w:r>
      <w:r w:rsidR="004A5B0C">
        <w:t xml:space="preserve"> menu can be accessed from the main toolbar as well.</w:t>
      </w:r>
    </w:p>
    <w:p w14:paraId="47FC5AFB" w14:textId="1B42484C" w:rsidR="00F62C0E" w:rsidRDefault="00F62C0E" w:rsidP="00302756">
      <w:pPr>
        <w:pStyle w:val="ListParagraph"/>
        <w:numPr>
          <w:ilvl w:val="0"/>
          <w:numId w:val="1"/>
        </w:numPr>
        <w:jc w:val="both"/>
      </w:pPr>
      <w:r w:rsidRPr="00095378">
        <w:rPr>
          <w:b/>
        </w:rPr>
        <w:t xml:space="preserve">Main </w:t>
      </w:r>
      <w:r w:rsidR="009B301E">
        <w:rPr>
          <w:b/>
        </w:rPr>
        <w:t>T</w:t>
      </w:r>
      <w:r w:rsidRPr="00095378">
        <w:rPr>
          <w:b/>
        </w:rPr>
        <w:t>ool</w:t>
      </w:r>
      <w:r w:rsidR="009B301E">
        <w:rPr>
          <w:b/>
        </w:rPr>
        <w:t>bar</w:t>
      </w:r>
      <w:r w:rsidRPr="00095378">
        <w:rPr>
          <w:b/>
        </w:rPr>
        <w:t>.</w:t>
      </w:r>
      <w:r>
        <w:t xml:space="preserve"> The </w:t>
      </w:r>
      <w:r w:rsidR="009B301E">
        <w:t>most used</w:t>
      </w:r>
      <w:r>
        <w:t xml:space="preserve"> functions are listed on the left side of the main toolbar, including </w:t>
      </w:r>
      <w:r w:rsidR="004A5B0C">
        <w:t>loading volumes and projects.</w:t>
      </w:r>
      <w:r w:rsidR="00D656ED">
        <w:t xml:space="preserve"> Analysis tools of FluoRender are stacked under one button on the main </w:t>
      </w:r>
      <w:r w:rsidR="00DA2632">
        <w:t>toolbar</w:t>
      </w:r>
      <w:r w:rsidR="00D656ED">
        <w:t>. You can use the drop-down menu to choose a tool that is not currently shown. The most recently used tool is shown for quick access.</w:t>
      </w:r>
    </w:p>
    <w:p w14:paraId="57E6E1D1" w14:textId="4F4CD82D" w:rsidR="004A5B0C" w:rsidRDefault="00602B3A" w:rsidP="00302756">
      <w:pPr>
        <w:pStyle w:val="ListParagraph"/>
        <w:numPr>
          <w:ilvl w:val="0"/>
          <w:numId w:val="1"/>
        </w:numPr>
        <w:jc w:val="both"/>
      </w:pPr>
      <w:r>
        <w:rPr>
          <w:b/>
        </w:rPr>
        <w:t>Project</w:t>
      </w:r>
      <w:r w:rsidR="00454EF4" w:rsidRPr="00095378">
        <w:rPr>
          <w:b/>
        </w:rPr>
        <w:t xml:space="preserve"> panel.</w:t>
      </w:r>
      <w:r w:rsidR="00454EF4">
        <w:t xml:space="preserve"> </w:t>
      </w:r>
      <w:r>
        <w:t xml:space="preserve">The project panel contains two sub-panels. </w:t>
      </w:r>
      <w:r w:rsidR="00DA2632">
        <w:t>The</w:t>
      </w:r>
      <w:r w:rsidR="004A5B0C">
        <w:t xml:space="preserve"> loaded data sets are listed in the dataset panel. They can be added to a render view. Multiple instances of the same data set can be added to render view</w:t>
      </w:r>
      <w:r w:rsidR="00457161">
        <w:t>s</w:t>
      </w:r>
      <w:r w:rsidR="004A5B0C">
        <w:t xml:space="preserve"> as well.</w:t>
      </w:r>
      <w:r w:rsidR="009B301E">
        <w:t xml:space="preserve"> </w:t>
      </w:r>
      <w:r w:rsidR="00DA2632">
        <w:t>The</w:t>
      </w:r>
      <w:r w:rsidR="004A5B0C">
        <w:t xml:space="preserve"> visualized data sets are listed in the workspace panel. For volume data, each item is called a “channel”. There is no limit to the number of </w:t>
      </w:r>
      <w:r w:rsidR="009B301E">
        <w:t>channels that</w:t>
      </w:r>
      <w:r w:rsidR="004A5B0C">
        <w:t xml:space="preserve"> can be visualized. When a channel is selected in the workspace panel, most subsequent operations are applied to the selection.</w:t>
      </w:r>
    </w:p>
    <w:p w14:paraId="2FE7951C" w14:textId="4F44C353" w:rsidR="004A5B0C" w:rsidRDefault="004A5B0C" w:rsidP="00302756">
      <w:pPr>
        <w:pStyle w:val="ListParagraph"/>
        <w:numPr>
          <w:ilvl w:val="0"/>
          <w:numId w:val="1"/>
        </w:numPr>
        <w:jc w:val="both"/>
      </w:pPr>
      <w:r w:rsidRPr="00095378">
        <w:rPr>
          <w:b/>
        </w:rPr>
        <w:t>Output adjustment panel.</w:t>
      </w:r>
      <w:r>
        <w:t xml:space="preserve"> Use this panel to adjust the visual settings of render view output, as individual RGB color channels. When a volume is selected in the workspace, its adjustments are for the entire group that the selection </w:t>
      </w:r>
      <w:r w:rsidR="00602B3A">
        <w:t>belongs to</w:t>
      </w:r>
      <w:r>
        <w:t>; when a render view is selected, its adjustments are for the entire render view.</w:t>
      </w:r>
    </w:p>
    <w:p w14:paraId="1995C1CA" w14:textId="4B2FB867" w:rsidR="004A5B0C" w:rsidRDefault="009B301E" w:rsidP="00302756">
      <w:pPr>
        <w:pStyle w:val="ListParagraph"/>
        <w:numPr>
          <w:ilvl w:val="0"/>
          <w:numId w:val="1"/>
        </w:numPr>
        <w:jc w:val="both"/>
      </w:pPr>
      <w:r>
        <w:rPr>
          <w:b/>
        </w:rPr>
        <w:t>Movie-Making</w:t>
      </w:r>
      <w:r w:rsidR="00454EF4" w:rsidRPr="00095378">
        <w:rPr>
          <w:b/>
        </w:rPr>
        <w:t xml:space="preserve"> panel.</w:t>
      </w:r>
      <w:r w:rsidR="00454EF4">
        <w:t xml:space="preserve"> Record and export a rotation movie, a time sequence, or a </w:t>
      </w:r>
      <w:r w:rsidR="00DA2632">
        <w:t>keyframe</w:t>
      </w:r>
      <w:r w:rsidR="00454EF4">
        <w:t xml:space="preserve"> animation using this panel. The selected </w:t>
      </w:r>
      <w:r w:rsidR="00DA2632">
        <w:t>viewport</w:t>
      </w:r>
      <w:r w:rsidR="00454EF4">
        <w:t xml:space="preserve"> can also be cropped for export.</w:t>
      </w:r>
    </w:p>
    <w:p w14:paraId="7F345CF5" w14:textId="6E89993D" w:rsidR="00454EF4" w:rsidRDefault="00454EF4" w:rsidP="00302756">
      <w:pPr>
        <w:pStyle w:val="ListParagraph"/>
        <w:numPr>
          <w:ilvl w:val="0"/>
          <w:numId w:val="1"/>
        </w:numPr>
        <w:jc w:val="both"/>
      </w:pPr>
      <w:r w:rsidRPr="00095378">
        <w:rPr>
          <w:b/>
        </w:rPr>
        <w:t>Render</w:t>
      </w:r>
      <w:r w:rsidR="009B301E">
        <w:rPr>
          <w:b/>
        </w:rPr>
        <w:t>-V</w:t>
      </w:r>
      <w:r w:rsidRPr="00095378">
        <w:rPr>
          <w:b/>
        </w:rPr>
        <w:t>iew panel.</w:t>
      </w:r>
      <w:r>
        <w:t xml:space="preserve"> The main panel for visualization and analysis. Multiple render view panels are supported.</w:t>
      </w:r>
    </w:p>
    <w:p w14:paraId="688B505E" w14:textId="74B597CD" w:rsidR="00454EF4" w:rsidRDefault="00454EF4" w:rsidP="00302756">
      <w:pPr>
        <w:pStyle w:val="ListParagraph"/>
        <w:numPr>
          <w:ilvl w:val="0"/>
          <w:numId w:val="1"/>
        </w:numPr>
        <w:jc w:val="both"/>
      </w:pPr>
      <w:r w:rsidRPr="00095378">
        <w:rPr>
          <w:b/>
        </w:rPr>
        <w:t>Clipping plane panel.</w:t>
      </w:r>
      <w:r>
        <w:t xml:space="preserve"> Use clipping planes to isolate a portion of </w:t>
      </w:r>
      <w:r w:rsidR="00DA2632">
        <w:t xml:space="preserve">the </w:t>
      </w:r>
      <w:r>
        <w:t xml:space="preserve">selected volume. Clipping planes </w:t>
      </w:r>
      <w:r w:rsidR="00457161">
        <w:t>belonging to</w:t>
      </w:r>
      <w:r>
        <w:t xml:space="preserve"> different channels can also be synchronized.</w:t>
      </w:r>
    </w:p>
    <w:p w14:paraId="6E1C98A7" w14:textId="6E6E11D1" w:rsidR="00454EF4" w:rsidRDefault="00454EF4" w:rsidP="00302756">
      <w:pPr>
        <w:pStyle w:val="ListParagraph"/>
        <w:numPr>
          <w:ilvl w:val="0"/>
          <w:numId w:val="1"/>
        </w:numPr>
        <w:jc w:val="both"/>
      </w:pPr>
      <w:r w:rsidRPr="00095378">
        <w:rPr>
          <w:b/>
        </w:rPr>
        <w:t>Property panel.</w:t>
      </w:r>
      <w:r>
        <w:t xml:space="preserve"> All adjustable visual settings of </w:t>
      </w:r>
      <w:r w:rsidR="00DA2632">
        <w:t xml:space="preserve">the </w:t>
      </w:r>
      <w:r>
        <w:t xml:space="preserve">current selection. Adjustments are applied in </w:t>
      </w:r>
      <w:r w:rsidR="00DA2632">
        <w:t>real time</w:t>
      </w:r>
      <w:r>
        <w:t>.</w:t>
      </w:r>
    </w:p>
    <w:p w14:paraId="5C5AEF62" w14:textId="43E1973E" w:rsidR="00DA2632" w:rsidRDefault="009B1A80" w:rsidP="00302756">
      <w:pPr>
        <w:pStyle w:val="ListParagraph"/>
        <w:numPr>
          <w:ilvl w:val="0"/>
          <w:numId w:val="1"/>
        </w:numPr>
        <w:jc w:val="both"/>
      </w:pPr>
      <w:r>
        <w:rPr>
          <w:b/>
        </w:rPr>
        <w:t>Status bar.</w:t>
      </w:r>
      <w:r>
        <w:t xml:space="preserve"> The status bar is divided horizontally into three sections</w:t>
      </w:r>
      <w:r w:rsidR="000E1D77">
        <w:t>: tooltips displaying information on toolbar buttons</w:t>
      </w:r>
      <w:r w:rsidR="00B36EDA">
        <w:t xml:space="preserve">, status information showing current work in progress, and </w:t>
      </w:r>
      <w:r w:rsidR="004C0E76">
        <w:t>a progress bar indicating the work progress.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2146" w14:paraId="2D165EEA"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54F1E06" w14:textId="77777777" w:rsidR="00272146" w:rsidRDefault="00272146" w:rsidP="00302756">
            <w:pPr>
              <w:pStyle w:val="Icon"/>
              <w:jc w:val="both"/>
            </w:pPr>
            <w:r>
              <w:rPr>
                <w:noProof/>
                <w:lang w:eastAsia="en-US"/>
              </w:rPr>
              <w:lastRenderedPageBreak/>
              <mc:AlternateContent>
                <mc:Choice Requires="wpg">
                  <w:drawing>
                    <wp:inline distT="0" distB="0" distL="0" distR="0" wp14:anchorId="4E44145E" wp14:editId="3528252A">
                      <wp:extent cx="228600" cy="228600"/>
                      <wp:effectExtent l="0" t="0" r="0" b="0"/>
                      <wp:docPr id="453" name="Group 19" descr="P380L1C1T2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8" name="Oval 57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79" name="Freeform 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C9571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ivFiAUAAPQ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RxivFiAUAAPQRAAAOAAAAAAAAAAAAAAAAAC4CAABkcnMv&#10;ZTJvRG9jLnhtbFBLAQItABQABgAIAAAAIQD4DCmZ2AAAAAMBAAAPAAAAAAAAAAAAAAAAAOIHAABk&#10;cnMvZG93bnJldi54bWxQSwUGAAAAAAQABADzAAAA5wgAAAAA&#10;">
                      <v:oval id="Oval 57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" fillcolor="#f24f4f [3204]" stroked="f" strokeweight="0">
                        <v:stroke joinstyle="miter"/>
                        <o:lock v:ext="edit" aspectratio="t"/>
                      </v:oval>
                      <v:shape id="Freeform 1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3F93D1" w14:textId="14B2EA7A" w:rsidR="00272146" w:rsidRDefault="00727FA3" w:rsidP="00302756">
            <w:pPr>
              <w:pStyle w:val="TipText"/>
              <w:jc w:val="both"/>
              <w:cnfStyle w:val="000000000000" w:firstRow="0" w:lastRow="0" w:firstColumn="0" w:lastColumn="0" w:oddVBand="0" w:evenVBand="0" w:oddHBand="0" w:evenHBand="0" w:firstRowFirstColumn="0" w:firstRowLastColumn="0" w:lastRowFirstColumn="0" w:lastRowLastColumn="0"/>
            </w:pPr>
            <w:r>
              <w:t>Try the example project, which can be found in the “Data” folder in the FluoRender</w:t>
            </w:r>
            <w:r w:rsidR="005A16BB">
              <w:t xml:space="preserve"> installation directory.</w:t>
            </w:r>
          </w:p>
        </w:tc>
      </w:tr>
    </w:tbl>
    <w:p w14:paraId="1B69FF7E" w14:textId="77777777" w:rsidR="004F7221" w:rsidRDefault="004F7221" w:rsidP="00302756">
      <w:pPr>
        <w:pStyle w:val="ListParagraph"/>
        <w:ind w:left="0"/>
        <w:jc w:val="both"/>
      </w:pPr>
    </w:p>
    <w:p w14:paraId="3DA01673" w14:textId="4C236D8F" w:rsidR="000F10EB" w:rsidRDefault="00DA16B0" w:rsidP="00302756">
      <w:pPr>
        <w:pStyle w:val="Heading2"/>
      </w:pPr>
      <w:bookmarkStart w:id="44" w:name="_Toc183178626"/>
      <w:r>
        <w:rPr>
          <w:noProof/>
        </w:rPr>
        <w:drawing>
          <wp:anchor distT="0" distB="0" distL="114300" distR="114300" simplePos="0" relativeHeight="251674632" behindDoc="1" locked="0" layoutInCell="1" allowOverlap="1" wp14:anchorId="1972FB8C" wp14:editId="43A446D7">
            <wp:simplePos x="0" y="0"/>
            <wp:positionH relativeFrom="column">
              <wp:posOffset>5074792</wp:posOffset>
            </wp:positionH>
            <wp:positionV relativeFrom="paragraph">
              <wp:posOffset>245946</wp:posOffset>
            </wp:positionV>
            <wp:extent cx="914400" cy="2176145"/>
            <wp:effectExtent l="0" t="0" r="0" b="0"/>
            <wp:wrapTight wrapText="bothSides">
              <wp:wrapPolygon edited="0">
                <wp:start x="0" y="0"/>
                <wp:lineTo x="0" y="21367"/>
                <wp:lineTo x="21150" y="21367"/>
                <wp:lineTo x="21150" y="0"/>
                <wp:lineTo x="0" y="0"/>
              </wp:wrapPolygon>
            </wp:wrapTight>
            <wp:docPr id="34019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14400" cy="2176145"/>
                    </a:xfrm>
                    <a:prstGeom prst="rect">
                      <a:avLst/>
                    </a:prstGeom>
                    <a:noFill/>
                    <a:ln>
                      <a:noFill/>
                    </a:ln>
                  </pic:spPr>
                </pic:pic>
              </a:graphicData>
            </a:graphic>
          </wp:anchor>
        </w:drawing>
      </w:r>
      <w:r w:rsidR="000F10EB">
        <w:t>Reorganizing FluoRender’s User Interface</w:t>
      </w:r>
      <w:bookmarkEnd w:id="44"/>
    </w:p>
    <w:p w14:paraId="1531B4DF" w14:textId="5F122C11" w:rsidR="000F10EB" w:rsidRDefault="004A6020" w:rsidP="00302756">
      <w:pPr>
        <w:jc w:val="both"/>
      </w:pPr>
      <w:r>
        <w:t xml:space="preserve">Most panels, dialogs, and windows of FluoRender can be closed by clicking the close button on the top right corner. To reopen a panel, use the Windows menu. You can also hide or show all panels except render views using the “Show/Hide UI” button in the main toolbar. Most panels can be repositioned by dragging </w:t>
      </w:r>
      <w:r w:rsidR="0072380B">
        <w:t>the</w:t>
      </w:r>
      <w:r>
        <w:t xml:space="preserve"> </w:t>
      </w:r>
      <w:r w:rsidR="00DA16B0">
        <w:t>title</w:t>
      </w:r>
      <w:r>
        <w:t xml:space="preserve"> bar. Additionally, panels can be resized by dragging the dividers between two panels.</w:t>
      </w:r>
    </w:p>
    <w:p w14:paraId="37803BD5" w14:textId="73149665" w:rsidR="00DA16B0" w:rsidRDefault="00DA16B0" w:rsidP="00302756">
      <w:pPr>
        <w:jc w:val="both"/>
      </w:pPr>
      <w:r>
        <w:t>The controls of the panels of the main user interface are also organized into tabs. For example, the settings for each channel of the output adjustment panel are shown side-by-side by default</w:t>
      </w:r>
      <w:r w:rsidR="00602B3A">
        <w:t xml:space="preserve"> (</w:t>
      </w:r>
      <w:r w:rsidR="00602B3A">
        <w:fldChar w:fldCharType="begin"/>
      </w:r>
      <w:r w:rsidR="00602B3A">
        <w:instrText xml:space="preserve"> REF _Ref165034349 \r \h </w:instrText>
      </w:r>
      <w:r w:rsidR="00302756">
        <w:instrText xml:space="preserve"> \* MERGEFORMAT </w:instrText>
      </w:r>
      <w:r w:rsidR="00602B3A">
        <w:fldChar w:fldCharType="separate"/>
      </w:r>
      <w:r w:rsidR="0017337F">
        <w:t>Chapter 9</w:t>
      </w:r>
      <w:r w:rsidR="00602B3A">
        <w:fldChar w:fldCharType="end"/>
      </w:r>
      <w:r w:rsidR="00602B3A">
        <w:t>)</w:t>
      </w:r>
      <w:r>
        <w:t>. You can drag the tab of each channel and reorganize them so that only the top tab is visible.</w:t>
      </w:r>
    </w:p>
    <w:p w14:paraId="1655AE80" w14:textId="59594598" w:rsidR="00DA16B0" w:rsidRDefault="00DA16B0" w:rsidP="00302756">
      <w:pPr>
        <w:jc w:val="both"/>
      </w:pPr>
      <w:r>
        <w:rPr>
          <w:noProof/>
        </w:rPr>
        <mc:AlternateContent>
          <mc:Choice Requires="wps">
            <w:drawing>
              <wp:anchor distT="45720" distB="45720" distL="114300" distR="114300" simplePos="0" relativeHeight="251676680" behindDoc="1" locked="0" layoutInCell="1" allowOverlap="1" wp14:anchorId="192DEC69" wp14:editId="784101F1">
                <wp:simplePos x="0" y="0"/>
                <wp:positionH relativeFrom="column">
                  <wp:posOffset>5088255</wp:posOffset>
                </wp:positionH>
                <wp:positionV relativeFrom="paragraph">
                  <wp:posOffset>477520</wp:posOffset>
                </wp:positionV>
                <wp:extent cx="1044575" cy="765810"/>
                <wp:effectExtent l="0" t="0" r="3175" b="0"/>
                <wp:wrapTight wrapText="bothSides">
                  <wp:wrapPolygon edited="0">
                    <wp:start x="0" y="0"/>
                    <wp:lineTo x="0" y="20955"/>
                    <wp:lineTo x="21272" y="20955"/>
                    <wp:lineTo x="21272" y="0"/>
                    <wp:lineTo x="0" y="0"/>
                  </wp:wrapPolygon>
                </wp:wrapTight>
                <wp:docPr id="741375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4575" cy="765810"/>
                        </a:xfrm>
                        <a:prstGeom prst="rect">
                          <a:avLst/>
                        </a:prstGeom>
                        <a:solidFill>
                          <a:srgbClr val="FFFFFF"/>
                        </a:solidFill>
                        <a:ln w="9525">
                          <a:noFill/>
                          <a:miter lim="800000"/>
                          <a:headEnd/>
                          <a:tailEnd/>
                        </a:ln>
                      </wps:spPr>
                      <wps:txbx>
                        <w:txbxContent>
                          <w:p w14:paraId="6E20A21A" w14:textId="64E33066" w:rsidR="00DA16B0" w:rsidRDefault="00DA16B0" w:rsidP="00DA16B0">
                            <w:pPr>
                              <w:pStyle w:val="Caption"/>
                              <w:jc w:val="center"/>
                            </w:pPr>
                            <w:bookmarkStart w:id="45" w:name="_Toc183178752"/>
                            <w:r>
                              <w:t xml:space="preserve">Figure </w:t>
                            </w:r>
                            <w:fldSimple w:instr=" STYLEREF 1 \s ">
                              <w:r w:rsidR="0017337F">
                                <w:rPr>
                                  <w:noProof/>
                                </w:rPr>
                                <w:t>3</w:t>
                              </w:r>
                            </w:fldSimple>
                            <w:r>
                              <w:noBreakHyphen/>
                            </w:r>
                            <w:fldSimple w:instr=" SEQ Figure \* ARABIC \s 1 ">
                              <w:r w:rsidR="0017337F">
                                <w:rPr>
                                  <w:noProof/>
                                </w:rPr>
                                <w:t>2</w:t>
                              </w:r>
                            </w:fldSimple>
                            <w:r>
                              <w:rPr>
                                <w:noProof/>
                              </w:rPr>
                              <w:t>.</w:t>
                            </w:r>
                            <w:r>
                              <w:t xml:space="preserve"> Tabs in the output adjustment panel are reorganized.</w:t>
                            </w:r>
                            <w:bookmarkEnd w:id="45"/>
                          </w:p>
                          <w:p w14:paraId="31E66B76" w14:textId="6A21F530" w:rsidR="00DA16B0" w:rsidRDefault="00DA16B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2DEC69" id="_x0000_s1028" type="#_x0000_t202" style="position:absolute;left:0;text-align:left;margin-left:400.65pt;margin-top:37.6pt;width:82.25pt;height:60.3pt;z-index:-251639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" stroked="f">
                <v:textbox>
                  <w:txbxContent>
                    <w:p w14:paraId="6E20A21A" w14:textId="64E33066" w:rsidR="00DA16B0" w:rsidRDefault="00DA16B0" w:rsidP="00DA16B0">
                      <w:pPr>
                        <w:pStyle w:val="Caption"/>
                        <w:jc w:val="center"/>
                      </w:pPr>
                      <w:bookmarkStart w:id="46" w:name="_Toc183178752"/>
                      <w:r>
                        <w:t xml:space="preserve">Figure </w:t>
                      </w:r>
                      <w:fldSimple w:instr=" STYLEREF 1 \s ">
                        <w:r w:rsidR="0017337F">
                          <w:rPr>
                            <w:noProof/>
                          </w:rPr>
                          <w:t>3</w:t>
                        </w:r>
                      </w:fldSimple>
                      <w:r>
                        <w:noBreakHyphen/>
                      </w:r>
                      <w:fldSimple w:instr=" SEQ Figure \* ARABIC \s 1 ">
                        <w:r w:rsidR="0017337F">
                          <w:rPr>
                            <w:noProof/>
                          </w:rPr>
                          <w:t>2</w:t>
                        </w:r>
                      </w:fldSimple>
                      <w:r>
                        <w:rPr>
                          <w:noProof/>
                        </w:rPr>
                        <w:t>.</w:t>
                      </w:r>
                      <w:r>
                        <w:t xml:space="preserve"> Tabs in the output adjustment panel are reorganized.</w:t>
                      </w:r>
                      <w:bookmarkEnd w:id="46"/>
                    </w:p>
                    <w:p w14:paraId="31E66B76" w14:textId="6A21F530" w:rsidR="00DA16B0" w:rsidRDefault="00DA16B0"/>
                  </w:txbxContent>
                </v:textbox>
                <w10:wrap type="tight"/>
              </v:shape>
            </w:pict>
          </mc:Fallback>
        </mc:AlternateContent>
      </w:r>
      <w:r>
        <w:t xml:space="preserve">The layout of FluoRender’s user interface is saved in the settings each time FluoRender is closed. The saved layout will be applied when FluoRender is launched next time. However, the saved layout will be cleared, and </w:t>
      </w:r>
      <w:r w:rsidR="0072380B">
        <w:t xml:space="preserve">the </w:t>
      </w:r>
      <w:r>
        <w:t>layout will revert to the default if the display scaling changes. To reset the layout, use the reset function in the “Windows” main menu.</w:t>
      </w:r>
    </w:p>
    <w:p w14:paraId="134D2357" w14:textId="7D0F2662" w:rsidR="00DA16B0" w:rsidRDefault="00DA16B0" w:rsidP="00302756">
      <w:pPr>
        <w:pStyle w:val="Heading2"/>
      </w:pPr>
      <w:bookmarkStart w:id="47" w:name="_Toc183178627"/>
      <w:r>
        <w:t>FluoRender Main Menu</w:t>
      </w:r>
      <w:bookmarkEnd w:id="47"/>
    </w:p>
    <w:p w14:paraId="60CB66EB" w14:textId="4B59A872" w:rsidR="00DA16B0" w:rsidRDefault="00DA16B0" w:rsidP="00302756">
      <w:pPr>
        <w:pStyle w:val="Heading3"/>
        <w:jc w:val="both"/>
      </w:pPr>
      <w:r>
        <w:t>File</w:t>
      </w:r>
    </w:p>
    <w:p w14:paraId="094C8A82" w14:textId="6C081CCD" w:rsidR="00DA16B0" w:rsidRDefault="00DA16B0" w:rsidP="00302756">
      <w:pPr>
        <w:jc w:val="both"/>
      </w:pPr>
      <w:r>
        <w:t>The file menu contains operations for loading data sets and managing projects.</w:t>
      </w:r>
    </w:p>
    <w:p w14:paraId="54B19143" w14:textId="17FF72AA" w:rsidR="00DA16B0" w:rsidRDefault="00DA16B0" w:rsidP="00302756">
      <w:pPr>
        <w:jc w:val="both"/>
      </w:pPr>
      <w:r w:rsidRPr="00DA16B0">
        <w:rPr>
          <w:b/>
          <w:bCs/>
        </w:rPr>
        <w:t>New Project.</w:t>
      </w:r>
      <w:r>
        <w:t xml:space="preserve"> Clear the current workspace for a new project</w:t>
      </w:r>
      <w:r w:rsidR="00602B3A">
        <w:t xml:space="preserve"> (</w:t>
      </w:r>
      <w:r w:rsidR="00602B3A">
        <w:fldChar w:fldCharType="begin"/>
      </w:r>
      <w:r w:rsidR="00602B3A">
        <w:instrText xml:space="preserve"> REF _Ref165036666 \r \h </w:instrText>
      </w:r>
      <w:r w:rsidR="00302756">
        <w:instrText xml:space="preserve"> \* MERGEFORMAT </w:instrText>
      </w:r>
      <w:r w:rsidR="00602B3A">
        <w:fldChar w:fldCharType="separate"/>
      </w:r>
      <w:r w:rsidR="0017337F">
        <w:t>Chapter 14</w:t>
      </w:r>
      <w:r w:rsidR="00602B3A">
        <w:fldChar w:fldCharType="end"/>
      </w:r>
      <w:r w:rsidR="00602B3A">
        <w:t>)</w:t>
      </w:r>
      <w:r>
        <w:t>.</w:t>
      </w:r>
    </w:p>
    <w:p w14:paraId="4F84F7E1" w14:textId="21621331" w:rsidR="00DA16B0" w:rsidRDefault="00DA16B0" w:rsidP="00302756">
      <w:pPr>
        <w:jc w:val="both"/>
      </w:pPr>
      <w:r w:rsidRPr="00DA16B0">
        <w:rPr>
          <w:b/>
          <w:bCs/>
        </w:rPr>
        <w:t>Open Volume.</w:t>
      </w:r>
      <w:r>
        <w:t xml:space="preserve"> Load a volume data set into FluoRender</w:t>
      </w:r>
      <w:r w:rsidR="00602B3A">
        <w:t xml:space="preserve"> (</w:t>
      </w:r>
      <w:r w:rsidR="00602B3A">
        <w:fldChar w:fldCharType="begin"/>
      </w:r>
      <w:r w:rsidR="00602B3A">
        <w:instrText xml:space="preserve"> REF _Ref165036679 \r \h </w:instrText>
      </w:r>
      <w:r w:rsidR="00302756">
        <w:instrText xml:space="preserve"> \* MERGEFORMAT </w:instrText>
      </w:r>
      <w:r w:rsidR="00602B3A">
        <w:fldChar w:fldCharType="separate"/>
      </w:r>
      <w:r w:rsidR="0017337F">
        <w:t>Chapter 4</w:t>
      </w:r>
      <w:r w:rsidR="00602B3A">
        <w:fldChar w:fldCharType="end"/>
      </w:r>
      <w:r w:rsidR="00602B3A">
        <w:t>)</w:t>
      </w:r>
      <w:r>
        <w:t>.</w:t>
      </w:r>
    </w:p>
    <w:p w14:paraId="29E0D819" w14:textId="39C97445" w:rsidR="00DA16B0" w:rsidRDefault="00DA16B0" w:rsidP="00302756">
      <w:pPr>
        <w:jc w:val="both"/>
      </w:pPr>
      <w:r w:rsidRPr="00DA16B0">
        <w:rPr>
          <w:b/>
          <w:bCs/>
        </w:rPr>
        <w:t>Open Mesh.</w:t>
      </w:r>
      <w:r>
        <w:t xml:space="preserve"> Load a polygonal mesh object into FluoRender</w:t>
      </w:r>
      <w:r w:rsidR="00602B3A">
        <w:t xml:space="preserve"> (</w:t>
      </w:r>
      <w:r w:rsidR="00602B3A">
        <w:fldChar w:fldCharType="begin"/>
      </w:r>
      <w:r w:rsidR="00602B3A">
        <w:instrText xml:space="preserve"> REF _Ref165036679 \r \h </w:instrText>
      </w:r>
      <w:r w:rsidR="00302756">
        <w:instrText xml:space="preserve"> \* MERGEFORMAT </w:instrText>
      </w:r>
      <w:r w:rsidR="00602B3A">
        <w:fldChar w:fldCharType="separate"/>
      </w:r>
      <w:r w:rsidR="0017337F">
        <w:t>Chapter 4</w:t>
      </w:r>
      <w:r w:rsidR="00602B3A">
        <w:fldChar w:fldCharType="end"/>
      </w:r>
      <w:r w:rsidR="00602B3A">
        <w:t>)</w:t>
      </w:r>
      <w:r>
        <w:t>.</w:t>
      </w:r>
    </w:p>
    <w:p w14:paraId="087CC806" w14:textId="0A2D12B7" w:rsidR="00DA16B0" w:rsidRDefault="00DA16B0" w:rsidP="00302756">
      <w:pPr>
        <w:jc w:val="both"/>
      </w:pPr>
      <w:r w:rsidRPr="00DA16B0">
        <w:rPr>
          <w:b/>
          <w:bCs/>
        </w:rPr>
        <w:t>Open Project.</w:t>
      </w:r>
      <w:r>
        <w:t xml:space="preserve"> Load a saved project file into FluoRender</w:t>
      </w:r>
      <w:r w:rsidR="00602B3A">
        <w:t xml:space="preserve"> (</w:t>
      </w:r>
      <w:r w:rsidR="00602B3A">
        <w:fldChar w:fldCharType="begin"/>
      </w:r>
      <w:r w:rsidR="00602B3A">
        <w:instrText xml:space="preserve"> REF _Ref165036666 \r \h </w:instrText>
      </w:r>
      <w:r w:rsidR="00302756">
        <w:instrText xml:space="preserve"> \* MERGEFORMAT </w:instrText>
      </w:r>
      <w:r w:rsidR="00602B3A">
        <w:fldChar w:fldCharType="separate"/>
      </w:r>
      <w:r w:rsidR="0017337F">
        <w:t>Chapter 14</w:t>
      </w:r>
      <w:r w:rsidR="00602B3A">
        <w:fldChar w:fldCharType="end"/>
      </w:r>
      <w:r w:rsidR="00602B3A">
        <w:t>)</w:t>
      </w:r>
      <w:r>
        <w:t>.</w:t>
      </w:r>
    </w:p>
    <w:p w14:paraId="20F111F5" w14:textId="2BF380B3" w:rsidR="00DA16B0" w:rsidRDefault="00DA16B0" w:rsidP="00302756">
      <w:pPr>
        <w:jc w:val="both"/>
      </w:pPr>
      <w:r w:rsidRPr="00DA16B0">
        <w:rPr>
          <w:b/>
          <w:bCs/>
        </w:rPr>
        <w:t>Save Project.</w:t>
      </w:r>
      <w:r>
        <w:t xml:space="preserve"> Save the current workspace in a project file</w:t>
      </w:r>
      <w:r w:rsidR="00602B3A">
        <w:t xml:space="preserve"> (</w:t>
      </w:r>
      <w:r w:rsidR="00602B3A">
        <w:fldChar w:fldCharType="begin"/>
      </w:r>
      <w:r w:rsidR="00602B3A">
        <w:instrText xml:space="preserve"> REF _Ref165036666 \r \h </w:instrText>
      </w:r>
      <w:r w:rsidR="00302756">
        <w:instrText xml:space="preserve"> \* MERGEFORMAT </w:instrText>
      </w:r>
      <w:r w:rsidR="00602B3A">
        <w:fldChar w:fldCharType="separate"/>
      </w:r>
      <w:r w:rsidR="0017337F">
        <w:t>Chapter 14</w:t>
      </w:r>
      <w:r w:rsidR="00602B3A">
        <w:fldChar w:fldCharType="end"/>
      </w:r>
      <w:r w:rsidR="00602B3A">
        <w:t>)</w:t>
      </w:r>
      <w:r>
        <w:t xml:space="preserve">. If the current workspace is already saved as a project, it will either save the project in a new file with </w:t>
      </w:r>
      <w:r w:rsidR="008276B0">
        <w:t xml:space="preserve">an </w:t>
      </w:r>
      <w:r>
        <w:t>incremental serial number or overwrite the existing project file based on the settings of FluoRender</w:t>
      </w:r>
      <w:r w:rsidR="00602B3A">
        <w:t xml:space="preserve"> (</w:t>
      </w:r>
      <w:r w:rsidR="00774E4D">
        <w:fldChar w:fldCharType="begin"/>
      </w:r>
      <w:r w:rsidR="00774E4D">
        <w:instrText xml:space="preserve"> REF _Ref165466335 \r \h </w:instrText>
      </w:r>
      <w:r w:rsidR="00302756">
        <w:instrText xml:space="preserve"> \* MERGEFORMAT </w:instrText>
      </w:r>
      <w:r w:rsidR="00774E4D">
        <w:fldChar w:fldCharType="separate"/>
      </w:r>
      <w:r w:rsidR="0017337F">
        <w:t>Chapter 23</w:t>
      </w:r>
      <w:r w:rsidR="00774E4D">
        <w:fldChar w:fldCharType="end"/>
      </w:r>
      <w:r w:rsidR="00602B3A">
        <w:t>)</w:t>
      </w:r>
      <w:r>
        <w:t>.</w:t>
      </w:r>
    </w:p>
    <w:p w14:paraId="38C8178E" w14:textId="2305DB60" w:rsidR="00DA16B0" w:rsidRDefault="00DA16B0" w:rsidP="00302756">
      <w:pPr>
        <w:jc w:val="both"/>
      </w:pPr>
      <w:r w:rsidRPr="00DA16B0">
        <w:rPr>
          <w:b/>
          <w:bCs/>
        </w:rPr>
        <w:t>Save As Project.</w:t>
      </w:r>
      <w:r>
        <w:t xml:space="preserve"> For an already saved project, it will ask for the name of a new project file. If no project file is saved previously, it is the same as the save project operation</w:t>
      </w:r>
      <w:r w:rsidR="00602B3A">
        <w:t xml:space="preserve"> (</w:t>
      </w:r>
      <w:r w:rsidR="00602B3A">
        <w:fldChar w:fldCharType="begin"/>
      </w:r>
      <w:r w:rsidR="00602B3A">
        <w:instrText xml:space="preserve"> REF _Ref165036666 \r \h </w:instrText>
      </w:r>
      <w:r w:rsidR="00302756">
        <w:instrText xml:space="preserve"> \* MERGEFORMAT </w:instrText>
      </w:r>
      <w:r w:rsidR="00602B3A">
        <w:fldChar w:fldCharType="separate"/>
      </w:r>
      <w:r w:rsidR="0017337F">
        <w:t>Chapter 14</w:t>
      </w:r>
      <w:r w:rsidR="00602B3A">
        <w:fldChar w:fldCharType="end"/>
      </w:r>
      <w:r w:rsidR="00602B3A">
        <w:t>)</w:t>
      </w:r>
      <w:r>
        <w:t>.</w:t>
      </w:r>
    </w:p>
    <w:p w14:paraId="3F5F0045" w14:textId="4C519C83" w:rsidR="00DA16B0" w:rsidRDefault="00DA16B0" w:rsidP="00302756">
      <w:pPr>
        <w:jc w:val="both"/>
      </w:pPr>
      <w:r w:rsidRPr="00DA16B0">
        <w:rPr>
          <w:b/>
          <w:bCs/>
        </w:rPr>
        <w:t>Exit.</w:t>
      </w:r>
      <w:r>
        <w:t xml:space="preserve"> Close FluoRender.</w:t>
      </w:r>
    </w:p>
    <w:p w14:paraId="5BAD7360" w14:textId="0C21D8C0" w:rsidR="002059C4" w:rsidRDefault="002059C4" w:rsidP="00302756">
      <w:pPr>
        <w:pStyle w:val="Heading3"/>
        <w:jc w:val="both"/>
      </w:pPr>
      <w:r>
        <w:lastRenderedPageBreak/>
        <w:t>Edit</w:t>
      </w:r>
    </w:p>
    <w:p w14:paraId="49FC20EA" w14:textId="1CF3AB20" w:rsidR="005B3F78" w:rsidRDefault="005B3F78" w:rsidP="00302756">
      <w:pPr>
        <w:jc w:val="both"/>
      </w:pPr>
      <w:r w:rsidRPr="00786072">
        <w:rPr>
          <w:b/>
          <w:bCs/>
        </w:rPr>
        <w:t>Undo.</w:t>
      </w:r>
      <w:r>
        <w:t xml:space="preserve"> </w:t>
      </w:r>
      <w:r w:rsidR="00786072">
        <w:t>Undo a previous operation.</w:t>
      </w:r>
    </w:p>
    <w:p w14:paraId="5620DFA4" w14:textId="0EE37C3F" w:rsidR="00786072" w:rsidRPr="00DA16B0" w:rsidRDefault="00786072" w:rsidP="00302756">
      <w:pPr>
        <w:jc w:val="both"/>
      </w:pPr>
      <w:r w:rsidRPr="00786072">
        <w:rPr>
          <w:b/>
          <w:bCs/>
        </w:rPr>
        <w:t>Redo.</w:t>
      </w:r>
      <w:r>
        <w:t xml:space="preserve"> Redo an undone operation.</w:t>
      </w:r>
    </w:p>
    <w:p w14:paraId="6A709369" w14:textId="77777777" w:rsidR="00DA16B0" w:rsidRDefault="00DA16B0" w:rsidP="00302756">
      <w:pPr>
        <w:pStyle w:val="Heading3"/>
        <w:jc w:val="both"/>
      </w:pPr>
      <w:r>
        <w:t>Tools</w:t>
      </w:r>
    </w:p>
    <w:p w14:paraId="69E0570A" w14:textId="77777777" w:rsidR="00DA16B0" w:rsidRDefault="00DA16B0" w:rsidP="00302756">
      <w:pPr>
        <w:jc w:val="both"/>
      </w:pPr>
      <w:r>
        <w:t>The tools menu contains operations to open dialog windows for the data processing and analysis tools in FluoRender.</w:t>
      </w:r>
    </w:p>
    <w:p w14:paraId="0E15B0F5" w14:textId="33689DBE" w:rsidR="00602B3A" w:rsidRDefault="00602B3A" w:rsidP="00302756">
      <w:pPr>
        <w:jc w:val="both"/>
      </w:pPr>
      <w:r w:rsidRPr="00602B3A">
        <w:rPr>
          <w:b/>
          <w:bCs/>
        </w:rPr>
        <w:t>Paint Brush.</w:t>
      </w:r>
      <w:r>
        <w:t xml:space="preserve"> Use the </w:t>
      </w:r>
      <w:r w:rsidR="008276B0">
        <w:t>paintbrush</w:t>
      </w:r>
      <w:r>
        <w:t xml:space="preserve"> to select structures </w:t>
      </w:r>
      <w:r w:rsidR="008276B0">
        <w:t>three-dimensionally</w:t>
      </w:r>
      <w:r>
        <w:t xml:space="preserve">. The selected structures can be extracted, erased, aligned to </w:t>
      </w:r>
      <w:r w:rsidR="008276B0">
        <w:t>viewport</w:t>
      </w:r>
      <w:r>
        <w:t xml:space="preserve"> orientation, and measured for size (</w:t>
      </w:r>
      <w:r>
        <w:fldChar w:fldCharType="begin"/>
      </w:r>
      <w:r>
        <w:instrText xml:space="preserve"> REF _Ref165035310 \r \h </w:instrText>
      </w:r>
      <w:r w:rsidR="00302756">
        <w:instrText xml:space="preserve"> \* MERGEFORMAT </w:instrText>
      </w:r>
      <w:r>
        <w:fldChar w:fldCharType="separate"/>
      </w:r>
      <w:r w:rsidR="0017337F">
        <w:t>Chapter 15</w:t>
      </w:r>
      <w:r>
        <w:fldChar w:fldCharType="end"/>
      </w:r>
      <w:r>
        <w:t xml:space="preserve">). </w:t>
      </w:r>
    </w:p>
    <w:p w14:paraId="09AA7248" w14:textId="57BF3B13" w:rsidR="00602B3A" w:rsidRDefault="00602B3A" w:rsidP="00302756">
      <w:pPr>
        <w:jc w:val="both"/>
      </w:pPr>
      <w:r w:rsidRPr="00602B3A">
        <w:rPr>
          <w:b/>
          <w:bCs/>
        </w:rPr>
        <w:t>Measurement.</w:t>
      </w:r>
      <w:r>
        <w:t xml:space="preserve"> Draw rulers </w:t>
      </w:r>
      <w:r w:rsidR="008276B0">
        <w:t>three-dimensionally</w:t>
      </w:r>
      <w:r>
        <w:t xml:space="preserve"> or over time to measure length, angle, and branches (</w:t>
      </w:r>
      <w:r>
        <w:fldChar w:fldCharType="begin"/>
      </w:r>
      <w:r>
        <w:instrText xml:space="preserve"> REF _Ref165035332 \r \h </w:instrText>
      </w:r>
      <w:r w:rsidR="00302756">
        <w:instrText xml:space="preserve"> \* MERGEFORMAT </w:instrText>
      </w:r>
      <w:r>
        <w:fldChar w:fldCharType="separate"/>
      </w:r>
      <w:r w:rsidR="0017337F">
        <w:t>Chapter 16</w:t>
      </w:r>
      <w:r>
        <w:fldChar w:fldCharType="end"/>
      </w:r>
      <w:r>
        <w:t>).</w:t>
      </w:r>
    </w:p>
    <w:p w14:paraId="01D95EA9" w14:textId="616414FF" w:rsidR="00602B3A" w:rsidRDefault="00602B3A" w:rsidP="00302756">
      <w:pPr>
        <w:jc w:val="both"/>
      </w:pPr>
      <w:r w:rsidRPr="00602B3A">
        <w:rPr>
          <w:b/>
          <w:bCs/>
        </w:rPr>
        <w:t>Component Analyzer.</w:t>
      </w:r>
      <w:r>
        <w:t xml:space="preserve"> Segment structures into components and make </w:t>
      </w:r>
      <w:r w:rsidR="002059C4">
        <w:t xml:space="preserve">an </w:t>
      </w:r>
      <w:r>
        <w:t xml:space="preserve">analysis </w:t>
      </w:r>
      <w:r w:rsidR="003C6BDE">
        <w:t>of</w:t>
      </w:r>
      <w:r>
        <w:t xml:space="preserve"> the components (</w:t>
      </w:r>
      <w:r>
        <w:fldChar w:fldCharType="begin"/>
      </w:r>
      <w:r>
        <w:instrText xml:space="preserve"> REF _Ref406746597 \r \h </w:instrText>
      </w:r>
      <w:r w:rsidR="00302756">
        <w:instrText xml:space="preserve"> \* MERGEFORMAT </w:instrText>
      </w:r>
      <w:r>
        <w:fldChar w:fldCharType="separate"/>
      </w:r>
      <w:r w:rsidR="0017337F">
        <w:t>Chapter 17</w:t>
      </w:r>
      <w:r>
        <w:fldChar w:fldCharType="end"/>
      </w:r>
      <w:r>
        <w:t>).</w:t>
      </w:r>
    </w:p>
    <w:p w14:paraId="59BEA64A" w14:textId="5C7123CB" w:rsidR="00602B3A" w:rsidRDefault="00602B3A" w:rsidP="00302756">
      <w:pPr>
        <w:jc w:val="both"/>
      </w:pPr>
      <w:r w:rsidRPr="00602B3A">
        <w:rPr>
          <w:b/>
          <w:bCs/>
        </w:rPr>
        <w:t>Tracking.</w:t>
      </w:r>
      <w:r>
        <w:t xml:space="preserve"> Track the movement of segmented components over time. Both automated tracking and manual tracking are supported (</w:t>
      </w:r>
      <w:r>
        <w:fldChar w:fldCharType="begin"/>
      </w:r>
      <w:r>
        <w:instrText xml:space="preserve"> REF _Ref406749322 \r \h </w:instrText>
      </w:r>
      <w:r w:rsidR="00302756">
        <w:instrText xml:space="preserve"> \* MERGEFORMAT </w:instrText>
      </w:r>
      <w:r>
        <w:fldChar w:fldCharType="separate"/>
      </w:r>
      <w:r w:rsidR="0017337F">
        <w:t>Chapter 19</w:t>
      </w:r>
      <w:r>
        <w:fldChar w:fldCharType="end"/>
      </w:r>
      <w:r>
        <w:t>).</w:t>
      </w:r>
    </w:p>
    <w:p w14:paraId="4FE65A1F" w14:textId="227F2D3B" w:rsidR="00602B3A" w:rsidRDefault="00602B3A" w:rsidP="00302756">
      <w:pPr>
        <w:jc w:val="both"/>
      </w:pPr>
      <w:r w:rsidRPr="00602B3A">
        <w:rPr>
          <w:b/>
          <w:bCs/>
        </w:rPr>
        <w:t>Calculation.</w:t>
      </w:r>
      <w:r>
        <w:t xml:space="preserve"> Compute the union, difference, division, and colocalization of two volume channels (</w:t>
      </w:r>
      <w:r>
        <w:fldChar w:fldCharType="begin"/>
      </w:r>
      <w:r>
        <w:instrText xml:space="preserve"> REF _Ref448759807 \r \h </w:instrText>
      </w:r>
      <w:r w:rsidR="00302756">
        <w:instrText xml:space="preserve"> \* MERGEFORMAT </w:instrText>
      </w:r>
      <w:r>
        <w:fldChar w:fldCharType="separate"/>
      </w:r>
      <w:r w:rsidR="0017337F">
        <w:t>Chapter 18</w:t>
      </w:r>
      <w:r>
        <w:fldChar w:fldCharType="end"/>
      </w:r>
      <w:r>
        <w:t>).</w:t>
      </w:r>
    </w:p>
    <w:p w14:paraId="452045A7" w14:textId="33751D97" w:rsidR="00602B3A" w:rsidRDefault="00602B3A" w:rsidP="00302756">
      <w:pPr>
        <w:jc w:val="both"/>
      </w:pPr>
      <w:r w:rsidRPr="00602B3A">
        <w:rPr>
          <w:b/>
          <w:bCs/>
        </w:rPr>
        <w:t>Noise Reduction.</w:t>
      </w:r>
      <w:r>
        <w:t xml:space="preserve"> Remove small-size structures via the component analysis functions (</w:t>
      </w:r>
      <w:r>
        <w:fldChar w:fldCharType="begin"/>
      </w:r>
      <w:r>
        <w:instrText xml:space="preserve"> REF _Ref448759807 \r \h </w:instrText>
      </w:r>
      <w:r w:rsidR="00302756">
        <w:instrText xml:space="preserve"> \* MERGEFORMAT </w:instrText>
      </w:r>
      <w:r>
        <w:fldChar w:fldCharType="separate"/>
      </w:r>
      <w:r w:rsidR="0017337F">
        <w:t>Chapter 18</w:t>
      </w:r>
      <w:r>
        <w:fldChar w:fldCharType="end"/>
      </w:r>
      <w:r>
        <w:t>).</w:t>
      </w:r>
    </w:p>
    <w:p w14:paraId="53BD7C4F" w14:textId="3B2D5937" w:rsidR="00602B3A" w:rsidRDefault="00602B3A" w:rsidP="00302756">
      <w:pPr>
        <w:jc w:val="both"/>
      </w:pPr>
      <w:r w:rsidRPr="00602B3A">
        <w:rPr>
          <w:b/>
          <w:bCs/>
        </w:rPr>
        <w:t>Volume Size.</w:t>
      </w:r>
      <w:r>
        <w:t xml:space="preserve"> Compute the voxel size of a volume channel or a paint-brush selected structure (</w:t>
      </w:r>
      <w:r>
        <w:fldChar w:fldCharType="begin"/>
      </w:r>
      <w:r>
        <w:instrText xml:space="preserve"> REF _Ref448759807 \r \h </w:instrText>
      </w:r>
      <w:r w:rsidR="00302756">
        <w:instrText xml:space="preserve"> \* MERGEFORMAT </w:instrText>
      </w:r>
      <w:r>
        <w:fldChar w:fldCharType="separate"/>
      </w:r>
      <w:r w:rsidR="0017337F">
        <w:t>Chapter 18</w:t>
      </w:r>
      <w:r>
        <w:fldChar w:fldCharType="end"/>
      </w:r>
      <w:r>
        <w:t>).</w:t>
      </w:r>
    </w:p>
    <w:p w14:paraId="22DCC0E5" w14:textId="6CC5F7FE" w:rsidR="00602B3A" w:rsidRDefault="00602B3A" w:rsidP="00302756">
      <w:pPr>
        <w:jc w:val="both"/>
      </w:pPr>
      <w:r w:rsidRPr="00602B3A">
        <w:rPr>
          <w:b/>
          <w:bCs/>
        </w:rPr>
        <w:t>Colocalization.</w:t>
      </w:r>
      <w:r>
        <w:t xml:space="preserve"> Compute the colocalization of three or more channels and show the results in a table (</w:t>
      </w:r>
      <w:r>
        <w:fldChar w:fldCharType="begin"/>
      </w:r>
      <w:r>
        <w:instrText xml:space="preserve"> REF _Ref448759807 \r \h </w:instrText>
      </w:r>
      <w:r w:rsidR="00302756">
        <w:instrText xml:space="preserve"> \* MERGEFORMAT </w:instrText>
      </w:r>
      <w:r>
        <w:fldChar w:fldCharType="separate"/>
      </w:r>
      <w:r w:rsidR="0017337F">
        <w:t>Chapter 18</w:t>
      </w:r>
      <w:r>
        <w:fldChar w:fldCharType="end"/>
      </w:r>
      <w:r>
        <w:t>).</w:t>
      </w:r>
    </w:p>
    <w:p w14:paraId="1FF5F975" w14:textId="654F41AC" w:rsidR="00602B3A" w:rsidRDefault="00602B3A" w:rsidP="00302756">
      <w:pPr>
        <w:jc w:val="both"/>
      </w:pPr>
      <w:r w:rsidRPr="00602B3A">
        <w:rPr>
          <w:b/>
          <w:bCs/>
        </w:rPr>
        <w:t>Convert.</w:t>
      </w:r>
      <w:r>
        <w:t xml:space="preserve"> Convert a volume channel or paint-brush selected structure into a polygonal mesh object (</w:t>
      </w:r>
      <w:r>
        <w:fldChar w:fldCharType="begin"/>
      </w:r>
      <w:r>
        <w:instrText xml:space="preserve"> REF _Ref165035440 \r \h </w:instrText>
      </w:r>
      <w:r w:rsidR="00302756">
        <w:instrText xml:space="preserve"> \* MERGEFORMAT </w:instrText>
      </w:r>
      <w:r>
        <w:fldChar w:fldCharType="separate"/>
      </w:r>
      <w:r w:rsidR="0017337F">
        <w:t>Chapter 20</w:t>
      </w:r>
      <w:r>
        <w:fldChar w:fldCharType="end"/>
      </w:r>
      <w:r>
        <w:t>).</w:t>
      </w:r>
    </w:p>
    <w:p w14:paraId="37FA2A1D" w14:textId="4645A635" w:rsidR="00602B3A" w:rsidRDefault="00602B3A" w:rsidP="00302756">
      <w:pPr>
        <w:jc w:val="both"/>
      </w:pPr>
      <w:r w:rsidRPr="00602B3A">
        <w:rPr>
          <w:b/>
          <w:bCs/>
        </w:rPr>
        <w:t>OpenCL Kernel Editor.</w:t>
      </w:r>
      <w:r>
        <w:t xml:space="preserve"> OpenCL kernels are image filters applied to 3D data. Use the text editor to code in OpenCL (</w:t>
      </w:r>
      <w:r>
        <w:fldChar w:fldCharType="begin"/>
      </w:r>
      <w:r>
        <w:instrText xml:space="preserve"> REF _Ref448759940 \r \h </w:instrText>
      </w:r>
      <w:r w:rsidR="00302756">
        <w:instrText xml:space="preserve"> \* MERGEFORMAT </w:instrText>
      </w:r>
      <w:r>
        <w:fldChar w:fldCharType="separate"/>
      </w:r>
      <w:r w:rsidR="0017337F">
        <w:t>Chapter 21</w:t>
      </w:r>
      <w:r>
        <w:fldChar w:fldCharType="end"/>
      </w:r>
      <w:r>
        <w:t>).</w:t>
      </w:r>
    </w:p>
    <w:p w14:paraId="7BFEFED0" w14:textId="7B50B020" w:rsidR="00602B3A" w:rsidRDefault="00602B3A" w:rsidP="00302756">
      <w:pPr>
        <w:jc w:val="both"/>
      </w:pPr>
      <w:r w:rsidRPr="00602B3A">
        <w:rPr>
          <w:b/>
          <w:bCs/>
        </w:rPr>
        <w:t>Machine Learning Manager.</w:t>
      </w:r>
      <w:r>
        <w:t xml:space="preserve"> Manage the records for generating machine-learning models for predicting the parameters of data analysis and visualization tools in FluoRender (</w:t>
      </w:r>
      <w:r>
        <w:fldChar w:fldCharType="begin"/>
      </w:r>
      <w:r>
        <w:instrText xml:space="preserve"> REF _Ref123206196 \r \h </w:instrText>
      </w:r>
      <w:r w:rsidR="00302756">
        <w:instrText xml:space="preserve"> \* MERGEFORMAT </w:instrText>
      </w:r>
      <w:r>
        <w:fldChar w:fldCharType="separate"/>
      </w:r>
      <w:r w:rsidR="0017337F">
        <w:t>Chapter 22</w:t>
      </w:r>
      <w:r>
        <w:fldChar w:fldCharType="end"/>
      </w:r>
      <w:r>
        <w:t>).</w:t>
      </w:r>
    </w:p>
    <w:p w14:paraId="369F7BD8" w14:textId="4ADB7112" w:rsidR="00602B3A" w:rsidRDefault="00602B3A" w:rsidP="00302756">
      <w:pPr>
        <w:jc w:val="both"/>
      </w:pPr>
      <w:r w:rsidRPr="00602B3A">
        <w:rPr>
          <w:b/>
          <w:bCs/>
        </w:rPr>
        <w:t>Configurations.</w:t>
      </w:r>
      <w:r>
        <w:t xml:space="preserve"> The main settings of FluoRender (</w:t>
      </w:r>
      <w:r w:rsidR="00774E4D">
        <w:fldChar w:fldCharType="begin"/>
      </w:r>
      <w:r w:rsidR="00774E4D">
        <w:instrText xml:space="preserve"> REF _Ref165466335 \r \h </w:instrText>
      </w:r>
      <w:r w:rsidR="00302756">
        <w:instrText xml:space="preserve"> \* MERGEFORMAT </w:instrText>
      </w:r>
      <w:r w:rsidR="00774E4D">
        <w:fldChar w:fldCharType="separate"/>
      </w:r>
      <w:r w:rsidR="0017337F">
        <w:t>Chapter 23</w:t>
      </w:r>
      <w:r w:rsidR="00774E4D">
        <w:fldChar w:fldCharType="end"/>
      </w:r>
      <w:r>
        <w:t>).</w:t>
      </w:r>
    </w:p>
    <w:p w14:paraId="114509F4" w14:textId="77777777" w:rsidR="00602B3A" w:rsidRDefault="00602B3A" w:rsidP="00302756">
      <w:pPr>
        <w:pStyle w:val="Heading3"/>
        <w:jc w:val="both"/>
      </w:pPr>
      <w:r>
        <w:t>Windows</w:t>
      </w:r>
    </w:p>
    <w:p w14:paraId="08B0E4DC" w14:textId="77777777" w:rsidR="00602B3A" w:rsidRDefault="00602B3A" w:rsidP="00302756">
      <w:pPr>
        <w:jc w:val="both"/>
      </w:pPr>
      <w:r>
        <w:t>The windows menu contains operations to adjust the layout of FluoRender’s main user interface.</w:t>
      </w:r>
    </w:p>
    <w:p w14:paraId="060D55D0" w14:textId="77777777" w:rsidR="00602B3A" w:rsidRDefault="00602B3A" w:rsidP="00302756">
      <w:pPr>
        <w:jc w:val="both"/>
      </w:pPr>
      <w:r w:rsidRPr="00602B3A">
        <w:rPr>
          <w:b/>
          <w:bCs/>
        </w:rPr>
        <w:t>Show/Hide Toolbar.</w:t>
      </w:r>
      <w:r>
        <w:t xml:space="preserve"> Show or hide the main toolbar of FluoRender.</w:t>
      </w:r>
    </w:p>
    <w:p w14:paraId="302F1C8E" w14:textId="055CB4AF" w:rsidR="00602B3A" w:rsidRDefault="00602B3A" w:rsidP="00302756">
      <w:pPr>
        <w:jc w:val="both"/>
      </w:pPr>
      <w:r w:rsidRPr="00602B3A">
        <w:rPr>
          <w:b/>
          <w:bCs/>
        </w:rPr>
        <w:t>Show/Hide UI.</w:t>
      </w:r>
      <w:r>
        <w:t xml:space="preserve"> Show or hide the panels other than the render view panel of FluoRender’s main user interface.</w:t>
      </w:r>
    </w:p>
    <w:p w14:paraId="079E527C" w14:textId="77777777" w:rsidR="00602B3A" w:rsidRDefault="00602B3A" w:rsidP="00302756">
      <w:pPr>
        <w:jc w:val="both"/>
      </w:pPr>
      <w:r w:rsidRPr="00602B3A">
        <w:rPr>
          <w:b/>
          <w:bCs/>
        </w:rPr>
        <w:lastRenderedPageBreak/>
        <w:t>Project.</w:t>
      </w:r>
      <w:r>
        <w:t xml:space="preserve"> Show or hide the project panel.</w:t>
      </w:r>
    </w:p>
    <w:p w14:paraId="4A29C883" w14:textId="77777777" w:rsidR="00602B3A" w:rsidRDefault="00602B3A" w:rsidP="00302756">
      <w:pPr>
        <w:jc w:val="both"/>
      </w:pPr>
      <w:r w:rsidRPr="00602B3A">
        <w:rPr>
          <w:b/>
          <w:bCs/>
        </w:rPr>
        <w:t>Movie Making.</w:t>
      </w:r>
      <w:r>
        <w:t xml:space="preserve"> Show or hide the movie-making panel.</w:t>
      </w:r>
    </w:p>
    <w:p w14:paraId="13B7A212" w14:textId="714CB947" w:rsidR="00602B3A" w:rsidRDefault="00602B3A" w:rsidP="00302756">
      <w:pPr>
        <w:jc w:val="both"/>
      </w:pPr>
      <w:r w:rsidRPr="00602B3A">
        <w:rPr>
          <w:b/>
          <w:bCs/>
        </w:rPr>
        <w:t>Output Adjustments.</w:t>
      </w:r>
      <w:r>
        <w:t xml:space="preserve"> Show or hide the </w:t>
      </w:r>
      <w:r w:rsidR="003C6BDE">
        <w:t>output adjustment</w:t>
      </w:r>
      <w:r>
        <w:t xml:space="preserve"> panel.</w:t>
      </w:r>
    </w:p>
    <w:p w14:paraId="37E84B9A" w14:textId="0860915A" w:rsidR="00602B3A" w:rsidRDefault="00602B3A" w:rsidP="00302756">
      <w:pPr>
        <w:jc w:val="both"/>
      </w:pPr>
      <w:r w:rsidRPr="00602B3A">
        <w:rPr>
          <w:b/>
          <w:bCs/>
        </w:rPr>
        <w:t>Clipping Planes.</w:t>
      </w:r>
      <w:r>
        <w:t xml:space="preserve"> Show or hide the </w:t>
      </w:r>
      <w:r w:rsidR="003C6BDE">
        <w:t>clipping plane</w:t>
      </w:r>
      <w:r>
        <w:t xml:space="preserve"> panel.</w:t>
      </w:r>
    </w:p>
    <w:p w14:paraId="27FBC9CA" w14:textId="77777777" w:rsidR="00602B3A" w:rsidRDefault="00602B3A" w:rsidP="00302756">
      <w:pPr>
        <w:jc w:val="both"/>
      </w:pPr>
      <w:r w:rsidRPr="00602B3A">
        <w:rPr>
          <w:b/>
          <w:bCs/>
        </w:rPr>
        <w:t>Properties.</w:t>
      </w:r>
      <w:r>
        <w:t xml:space="preserve"> Show or hide the property panel.</w:t>
      </w:r>
    </w:p>
    <w:p w14:paraId="43E9E6F6" w14:textId="77777777" w:rsidR="00602B3A" w:rsidRDefault="00602B3A" w:rsidP="00302756">
      <w:pPr>
        <w:jc w:val="both"/>
      </w:pPr>
      <w:r w:rsidRPr="00602B3A">
        <w:rPr>
          <w:b/>
          <w:bCs/>
        </w:rPr>
        <w:t>Layout.</w:t>
      </w:r>
      <w:r>
        <w:t xml:space="preserve"> Adjust the sizes of multiple render-view panels to be evenly sized.</w:t>
      </w:r>
    </w:p>
    <w:p w14:paraId="56F135F0" w14:textId="73290A1A" w:rsidR="00602B3A" w:rsidRDefault="00602B3A" w:rsidP="00302756">
      <w:pPr>
        <w:jc w:val="both"/>
      </w:pPr>
      <w:r w:rsidRPr="00602B3A">
        <w:rPr>
          <w:b/>
          <w:bCs/>
        </w:rPr>
        <w:t>Reset.</w:t>
      </w:r>
      <w:r>
        <w:t xml:space="preserve"> Revert the user interface layout to default.</w:t>
      </w:r>
    </w:p>
    <w:p w14:paraId="0D6252D9" w14:textId="77777777" w:rsidR="00602B3A" w:rsidRDefault="00602B3A" w:rsidP="00302756">
      <w:pPr>
        <w:jc w:val="both"/>
      </w:pPr>
      <w:r w:rsidRPr="00602B3A">
        <w:rPr>
          <w:b/>
          <w:bCs/>
        </w:rPr>
        <w:t>New View.</w:t>
      </w:r>
      <w:r>
        <w:t xml:space="preserve"> Open a new render-view panel.</w:t>
      </w:r>
    </w:p>
    <w:p w14:paraId="7CD9ECE0" w14:textId="77777777" w:rsidR="00602B3A" w:rsidRDefault="00602B3A" w:rsidP="00302756">
      <w:pPr>
        <w:jc w:val="both"/>
      </w:pPr>
      <w:r w:rsidRPr="00602B3A">
        <w:rPr>
          <w:b/>
          <w:bCs/>
        </w:rPr>
        <w:t>Full Screen.</w:t>
      </w:r>
      <w:r>
        <w:t xml:space="preserve"> Make the FluoRender window expand to cover the entire screen space.</w:t>
      </w:r>
    </w:p>
    <w:p w14:paraId="172FD1D3" w14:textId="77777777" w:rsidR="00602B3A" w:rsidRDefault="00602B3A" w:rsidP="00302756">
      <w:pPr>
        <w:pStyle w:val="Heading3"/>
        <w:jc w:val="both"/>
      </w:pPr>
      <w:r>
        <w:t>Help</w:t>
      </w:r>
    </w:p>
    <w:p w14:paraId="144CEA94" w14:textId="393036F4" w:rsidR="00602B3A" w:rsidRDefault="00602B3A" w:rsidP="00302756">
      <w:pPr>
        <w:jc w:val="both"/>
      </w:pPr>
      <w:r>
        <w:t>The help menu contains extra information about FluoRender.</w:t>
      </w:r>
    </w:p>
    <w:p w14:paraId="67032DB8" w14:textId="77777777" w:rsidR="00602B3A" w:rsidRDefault="00602B3A" w:rsidP="00302756">
      <w:pPr>
        <w:jc w:val="both"/>
      </w:pPr>
      <w:r w:rsidRPr="00602B3A">
        <w:rPr>
          <w:b/>
          <w:bCs/>
        </w:rPr>
        <w:t>Check for Updates.</w:t>
      </w:r>
      <w:r>
        <w:t xml:space="preserve"> Check if the currently running version of FluoRender is the latest official release.</w:t>
      </w:r>
    </w:p>
    <w:p w14:paraId="2324911D" w14:textId="3DF8CD15" w:rsidR="00602B3A" w:rsidRDefault="00602B3A" w:rsidP="00302756">
      <w:pPr>
        <w:jc w:val="both"/>
      </w:pPr>
      <w:r w:rsidRPr="00602B3A">
        <w:rPr>
          <w:b/>
          <w:bCs/>
        </w:rPr>
        <w:t>Video Tutorials.</w:t>
      </w:r>
      <w:r>
        <w:t xml:space="preserve"> Open a web link to the tutorial videos for using FluoRender.</w:t>
      </w:r>
    </w:p>
    <w:p w14:paraId="1FCF806F" w14:textId="77777777" w:rsidR="00602B3A" w:rsidRDefault="00602B3A" w:rsidP="00302756">
      <w:pPr>
        <w:jc w:val="both"/>
      </w:pPr>
      <w:r w:rsidRPr="00602B3A">
        <w:rPr>
          <w:b/>
          <w:bCs/>
        </w:rPr>
        <w:t>Twitter.</w:t>
      </w:r>
      <w:r>
        <w:t xml:space="preserve"> Open a web link to the Twitter page of FluoRender.</w:t>
      </w:r>
    </w:p>
    <w:p w14:paraId="2A758EB1" w14:textId="77777777" w:rsidR="00602B3A" w:rsidRDefault="00602B3A" w:rsidP="00302756">
      <w:pPr>
        <w:jc w:val="both"/>
      </w:pPr>
      <w:r w:rsidRPr="00602B3A">
        <w:rPr>
          <w:b/>
          <w:bCs/>
        </w:rPr>
        <w:t>Facebook.</w:t>
      </w:r>
      <w:r>
        <w:t xml:space="preserve"> Open a web link to the Facebook page of FluoRender.</w:t>
      </w:r>
    </w:p>
    <w:p w14:paraId="5CDBB092" w14:textId="77777777" w:rsidR="00602B3A" w:rsidRDefault="00602B3A" w:rsidP="00302756">
      <w:pPr>
        <w:jc w:val="both"/>
      </w:pPr>
      <w:r w:rsidRPr="00602B3A">
        <w:rPr>
          <w:b/>
          <w:bCs/>
        </w:rPr>
        <w:t>Manual PDF.</w:t>
      </w:r>
      <w:r>
        <w:t xml:space="preserve"> Open a web link to the manual (this document) of FluoRender.</w:t>
      </w:r>
    </w:p>
    <w:p w14:paraId="0D053AE4" w14:textId="77777777" w:rsidR="00602B3A" w:rsidRDefault="00602B3A" w:rsidP="00302756">
      <w:pPr>
        <w:jc w:val="both"/>
      </w:pPr>
      <w:r w:rsidRPr="00602B3A">
        <w:rPr>
          <w:b/>
          <w:bCs/>
        </w:rPr>
        <w:t>Tutorial PDF.</w:t>
      </w:r>
      <w:r>
        <w:t xml:space="preserve"> Open a web link to the written tutorials of FluoRender.</w:t>
      </w:r>
    </w:p>
    <w:p w14:paraId="680F09B4" w14:textId="4075378B" w:rsidR="00602B3A" w:rsidRDefault="00602B3A" w:rsidP="00302756">
      <w:pPr>
        <w:jc w:val="both"/>
      </w:pPr>
      <w:r w:rsidRPr="00602B3A">
        <w:rPr>
          <w:b/>
          <w:bCs/>
        </w:rPr>
        <w:t>About FluoRender.</w:t>
      </w:r>
      <w:r>
        <w:t xml:space="preserve"> Information about the developing team.</w:t>
      </w:r>
    </w:p>
    <w:p w14:paraId="3AC576BC" w14:textId="77777777" w:rsidR="00602B3A" w:rsidRDefault="00602B3A" w:rsidP="00302756">
      <w:pPr>
        <w:pStyle w:val="Heading2"/>
      </w:pPr>
      <w:bookmarkStart w:id="48" w:name="_Toc183178628"/>
      <w:r>
        <w:t>FluoRender Main Toolbar</w:t>
      </w:r>
      <w:bookmarkEnd w:id="48"/>
    </w:p>
    <w:p w14:paraId="2F57B4A3" w14:textId="77777777" w:rsidR="00602B3A" w:rsidRDefault="00602B3A" w:rsidP="00302756">
      <w:pPr>
        <w:jc w:val="both"/>
      </w:pPr>
      <w:r>
        <w:t>The main toolbar contains frequently used operations of FluoRender.</w:t>
      </w:r>
    </w:p>
    <w:p w14:paraId="7A635D95" w14:textId="56281113" w:rsidR="00602B3A" w:rsidRDefault="00602B3A" w:rsidP="00302756">
      <w:pPr>
        <w:jc w:val="both"/>
      </w:pPr>
      <w:r w:rsidRPr="00DA16B0">
        <w:rPr>
          <w:b/>
          <w:bCs/>
        </w:rPr>
        <w:t>Open Volume.</w:t>
      </w:r>
      <w:r>
        <w:t xml:space="preserve"> Load a volume data set into FluoRender (</w:t>
      </w:r>
      <w:r>
        <w:fldChar w:fldCharType="begin"/>
      </w:r>
      <w:r>
        <w:instrText xml:space="preserve"> REF _Ref165036679 \r \h </w:instrText>
      </w:r>
      <w:r w:rsidR="00302756">
        <w:instrText xml:space="preserve"> \* MERGEFORMAT </w:instrText>
      </w:r>
      <w:r>
        <w:fldChar w:fldCharType="separate"/>
      </w:r>
      <w:r w:rsidR="0017337F">
        <w:t>Chapter 4</w:t>
      </w:r>
      <w:r>
        <w:fldChar w:fldCharType="end"/>
      </w:r>
      <w:r>
        <w:t>).</w:t>
      </w:r>
    </w:p>
    <w:p w14:paraId="02ACD59B" w14:textId="2D0930AC" w:rsidR="00602B3A" w:rsidRDefault="00602B3A" w:rsidP="00302756">
      <w:pPr>
        <w:jc w:val="both"/>
      </w:pPr>
      <w:r w:rsidRPr="00DA16B0">
        <w:rPr>
          <w:b/>
          <w:bCs/>
        </w:rPr>
        <w:t>Open Project.</w:t>
      </w:r>
      <w:r>
        <w:t xml:space="preserve"> Load a saved project file into FluoRender (</w:t>
      </w:r>
      <w:r>
        <w:fldChar w:fldCharType="begin"/>
      </w:r>
      <w:r>
        <w:instrText xml:space="preserve"> REF _Ref165036666 \r \h </w:instrText>
      </w:r>
      <w:r w:rsidR="00302756">
        <w:instrText xml:space="preserve"> \* MERGEFORMAT </w:instrText>
      </w:r>
      <w:r>
        <w:fldChar w:fldCharType="separate"/>
      </w:r>
      <w:r w:rsidR="0017337F">
        <w:t>Chapter 14</w:t>
      </w:r>
      <w:r>
        <w:fldChar w:fldCharType="end"/>
      </w:r>
      <w:r>
        <w:t>).</w:t>
      </w:r>
    </w:p>
    <w:p w14:paraId="0255D8C5" w14:textId="78D59D0D" w:rsidR="00602B3A" w:rsidRDefault="00602B3A" w:rsidP="00302756">
      <w:pPr>
        <w:jc w:val="both"/>
      </w:pPr>
      <w:r w:rsidRPr="00DA16B0">
        <w:rPr>
          <w:b/>
          <w:bCs/>
        </w:rPr>
        <w:lastRenderedPageBreak/>
        <w:t>Save Project.</w:t>
      </w:r>
      <w:r>
        <w:t xml:space="preserve"> Save the current workspace in a project file (</w:t>
      </w:r>
      <w:r>
        <w:fldChar w:fldCharType="begin"/>
      </w:r>
      <w:r>
        <w:instrText xml:space="preserve"> REF _Ref165036666 \r \h </w:instrText>
      </w:r>
      <w:r w:rsidR="00302756">
        <w:instrText xml:space="preserve"> \* MERGEFORMAT </w:instrText>
      </w:r>
      <w:r>
        <w:fldChar w:fldCharType="separate"/>
      </w:r>
      <w:r w:rsidR="0017337F">
        <w:t>Chapter 14</w:t>
      </w:r>
      <w:r>
        <w:fldChar w:fldCharType="end"/>
      </w:r>
      <w:r>
        <w:t xml:space="preserve">). If the current workspace is already saved as a project, it will either save the project in a new file with </w:t>
      </w:r>
      <w:r w:rsidR="003C6BDE">
        <w:t xml:space="preserve">an </w:t>
      </w:r>
      <w:r>
        <w:t>incremental serial number or overwrite the existing project file based on the settings of FluoRender (</w:t>
      </w:r>
      <w:r w:rsidR="00774E4D">
        <w:fldChar w:fldCharType="begin"/>
      </w:r>
      <w:r w:rsidR="00774E4D">
        <w:instrText xml:space="preserve"> REF _Ref165466335 \r \h </w:instrText>
      </w:r>
      <w:r w:rsidR="00302756">
        <w:instrText xml:space="preserve"> \* MERGEFORMAT </w:instrText>
      </w:r>
      <w:r w:rsidR="00774E4D">
        <w:fldChar w:fldCharType="separate"/>
      </w:r>
      <w:r w:rsidR="0017337F">
        <w:t>Chapter 23</w:t>
      </w:r>
      <w:r w:rsidR="00774E4D">
        <w:fldChar w:fldCharType="end"/>
      </w:r>
      <w:r>
        <w:t>).</w:t>
      </w:r>
    </w:p>
    <w:p w14:paraId="472F4CAC" w14:textId="77777777" w:rsidR="00602B3A" w:rsidRDefault="00602B3A" w:rsidP="00302756">
      <w:pPr>
        <w:jc w:val="both"/>
      </w:pPr>
      <w:r w:rsidRPr="00602B3A">
        <w:rPr>
          <w:b/>
          <w:bCs/>
        </w:rPr>
        <w:t>New View.</w:t>
      </w:r>
      <w:r>
        <w:t xml:space="preserve"> Open a new render-view panel.</w:t>
      </w:r>
    </w:p>
    <w:p w14:paraId="4834DB9A" w14:textId="1B558925" w:rsidR="00602B3A" w:rsidRDefault="00602B3A" w:rsidP="00302756">
      <w:pPr>
        <w:jc w:val="both"/>
      </w:pPr>
      <w:r w:rsidRPr="00602B3A">
        <w:rPr>
          <w:b/>
          <w:bCs/>
        </w:rPr>
        <w:t>Show/Hide UI.</w:t>
      </w:r>
      <w:r>
        <w:t xml:space="preserve"> Show or hide the panels other than the render view panel of FluoRender’s main user interface.</w:t>
      </w:r>
    </w:p>
    <w:p w14:paraId="1BD7B3DA" w14:textId="5F84A0E9" w:rsidR="00602B3A" w:rsidRDefault="00602B3A" w:rsidP="00302756">
      <w:pPr>
        <w:jc w:val="both"/>
      </w:pPr>
      <w:r w:rsidRPr="00DA16B0">
        <w:rPr>
          <w:b/>
          <w:bCs/>
        </w:rPr>
        <w:t>Open Mesh.</w:t>
      </w:r>
      <w:r>
        <w:t xml:space="preserve"> Load a polygonal mesh object into FluoRender (</w:t>
      </w:r>
      <w:r>
        <w:fldChar w:fldCharType="begin"/>
      </w:r>
      <w:r>
        <w:instrText xml:space="preserve"> REF _Ref165036679 \r \h </w:instrText>
      </w:r>
      <w:r w:rsidR="00302756">
        <w:instrText xml:space="preserve"> \* MERGEFORMAT </w:instrText>
      </w:r>
      <w:r>
        <w:fldChar w:fldCharType="separate"/>
      </w:r>
      <w:r w:rsidR="0017337F">
        <w:t>Chapter 4</w:t>
      </w:r>
      <w:r>
        <w:fldChar w:fldCharType="end"/>
      </w:r>
      <w:r>
        <w:t>).</w:t>
      </w:r>
    </w:p>
    <w:p w14:paraId="051BB1EB" w14:textId="28074E70" w:rsidR="00602B3A" w:rsidRDefault="00602B3A" w:rsidP="00302756">
      <w:pPr>
        <w:jc w:val="both"/>
      </w:pPr>
      <w:r w:rsidRPr="00602B3A">
        <w:rPr>
          <w:b/>
          <w:bCs/>
        </w:rPr>
        <w:t>Tools.</w:t>
      </w:r>
      <w:r>
        <w:t xml:space="preserve"> The same operations as the </w:t>
      </w:r>
      <w:r w:rsidR="00F92202">
        <w:t>tool’s</w:t>
      </w:r>
      <w:r>
        <w:t xml:space="preserve"> menu. The last used tool is shown.</w:t>
      </w:r>
    </w:p>
    <w:p w14:paraId="047E85CC" w14:textId="13DE4AA4" w:rsidR="00602B3A" w:rsidRDefault="00602B3A" w:rsidP="00302756">
      <w:pPr>
        <w:jc w:val="both"/>
      </w:pPr>
      <w:r w:rsidRPr="00602B3A">
        <w:rPr>
          <w:b/>
          <w:bCs/>
        </w:rPr>
        <w:t>Undo.</w:t>
      </w:r>
      <w:r>
        <w:t xml:space="preserve"> Revert one step of previous operations.</w:t>
      </w:r>
    </w:p>
    <w:p w14:paraId="2E63F0D0" w14:textId="5E7F7823" w:rsidR="00602B3A" w:rsidRDefault="00602B3A" w:rsidP="00302756">
      <w:pPr>
        <w:jc w:val="both"/>
      </w:pPr>
      <w:r w:rsidRPr="00602B3A">
        <w:rPr>
          <w:b/>
          <w:bCs/>
        </w:rPr>
        <w:t>Redo.</w:t>
      </w:r>
      <w:r>
        <w:t xml:space="preserve"> Reapply one step of operations reverted by undo.</w:t>
      </w:r>
    </w:p>
    <w:p w14:paraId="1BCFC78C" w14:textId="5BF2D94B" w:rsidR="00602B3A" w:rsidRDefault="00602B3A" w:rsidP="00302756">
      <w:pPr>
        <w:jc w:val="both"/>
      </w:pPr>
      <w:r w:rsidRPr="00602B3A">
        <w:rPr>
          <w:b/>
          <w:bCs/>
        </w:rPr>
        <w:t>Configurations.</w:t>
      </w:r>
      <w:r>
        <w:t xml:space="preserve"> The main settings of FluoRender (</w:t>
      </w:r>
      <w:r w:rsidR="00774E4D">
        <w:fldChar w:fldCharType="begin"/>
      </w:r>
      <w:r w:rsidR="00774E4D">
        <w:instrText xml:space="preserve"> REF _Ref165466335 \r \h </w:instrText>
      </w:r>
      <w:r w:rsidR="00302756">
        <w:instrText xml:space="preserve"> \* MERGEFORMAT </w:instrText>
      </w:r>
      <w:r w:rsidR="00774E4D">
        <w:fldChar w:fldCharType="separate"/>
      </w:r>
      <w:r w:rsidR="0017337F">
        <w:t>Chapter 23</w:t>
      </w:r>
      <w:r w:rsidR="00774E4D">
        <w:fldChar w:fldCharType="end"/>
      </w:r>
      <w:r>
        <w:t>).</w:t>
      </w:r>
    </w:p>
    <w:p w14:paraId="427EE612" w14:textId="66274F92" w:rsidR="0003439C" w:rsidRDefault="00602B3A" w:rsidP="00302756">
      <w:pPr>
        <w:jc w:val="both"/>
      </w:pPr>
      <w:r w:rsidRPr="00602B3A">
        <w:rPr>
          <w:b/>
          <w:bCs/>
        </w:rPr>
        <w:t>Extra Information.</w:t>
      </w:r>
      <w:r>
        <w:t xml:space="preserve"> The same operations as the help menu. A randomly selected option is shown at startup.</w:t>
      </w:r>
      <w:r w:rsidR="0003439C">
        <w:br w:type="page"/>
      </w:r>
    </w:p>
    <w:p w14:paraId="5BD0BEDE" w14:textId="22D8DBCF" w:rsidR="00454EF4" w:rsidRDefault="00454EF4" w:rsidP="00302756">
      <w:pPr>
        <w:pStyle w:val="Heading1"/>
        <w:jc w:val="both"/>
      </w:pPr>
      <w:bookmarkStart w:id="49" w:name="_Toc406575216"/>
      <w:bookmarkStart w:id="50" w:name="_Toc406755646"/>
      <w:bookmarkStart w:id="51" w:name="_Toc406770719"/>
      <w:bookmarkStart w:id="52" w:name="_Ref428197245"/>
      <w:bookmarkStart w:id="53" w:name="_Ref497393057"/>
      <w:bookmarkStart w:id="54" w:name="_Ref509915138"/>
      <w:bookmarkStart w:id="55" w:name="_Ref17814329"/>
      <w:bookmarkStart w:id="56" w:name="_Ref22637364"/>
      <w:bookmarkStart w:id="57" w:name="_Ref40087960"/>
      <w:bookmarkStart w:id="58" w:name="_Ref40088215"/>
      <w:bookmarkStart w:id="59" w:name="_Ref124259705"/>
      <w:bookmarkStart w:id="60" w:name="_Ref124259849"/>
      <w:bookmarkStart w:id="61" w:name="_Ref130208799"/>
      <w:bookmarkStart w:id="62" w:name="_Ref165036679"/>
      <w:bookmarkStart w:id="63" w:name="_Toc183178629"/>
      <w:r w:rsidRPr="00454EF4">
        <w:lastRenderedPageBreak/>
        <w:t>Load Data</w:t>
      </w:r>
      <w:bookmarkEnd w:id="49"/>
      <w:bookmarkEnd w:id="50"/>
      <w:bookmarkEnd w:id="51"/>
      <w:bookmarkEnd w:id="52"/>
      <w:bookmarkEnd w:id="53"/>
      <w:bookmarkEnd w:id="54"/>
      <w:bookmarkEnd w:id="55"/>
      <w:bookmarkEnd w:id="56"/>
      <w:bookmarkEnd w:id="57"/>
      <w:bookmarkEnd w:id="58"/>
      <w:bookmarkEnd w:id="59"/>
      <w:bookmarkEnd w:id="60"/>
      <w:bookmarkEnd w:id="61"/>
      <w:r w:rsidR="00602B3A">
        <w:t xml:space="preserve"> Sets</w:t>
      </w:r>
      <w:bookmarkEnd w:id="62"/>
      <w:bookmarkEnd w:id="63"/>
    </w:p>
    <w:p w14:paraId="0D36E22F" w14:textId="56055A03" w:rsidR="00457161" w:rsidRDefault="00457161" w:rsidP="00302756">
      <w:pPr>
        <w:jc w:val="both"/>
      </w:pPr>
      <w:bookmarkStart w:id="64" w:name="_Toc406575217"/>
      <w:bookmarkStart w:id="65" w:name="_Toc406755647"/>
      <w:bookmarkStart w:id="66" w:name="_Toc406770720"/>
      <w:r>
        <w:t>Volume and mesh objects are the two major data types to be visualized and analyzed in FluoRender.</w:t>
      </w:r>
      <w:r w:rsidR="000A6E3D">
        <w:t xml:space="preserve"> A volume is a 3D image comprised of sample points on a regular 3D grid, each sample point called a voxel. A volume can be saved on disk as a single file or as a series of 2D images. A time sequence of volumes is generated from continuously scanning a living sample. A time sequence can be saved as individual </w:t>
      </w:r>
      <w:r w:rsidR="008168A8">
        <w:t>time points</w:t>
      </w:r>
      <w:r w:rsidR="000A6E3D">
        <w:t xml:space="preserve">, or </w:t>
      </w:r>
      <w:r w:rsidR="008168A8">
        <w:t xml:space="preserve">as </w:t>
      </w:r>
      <w:r w:rsidR="000A6E3D">
        <w:t xml:space="preserve">a single file with a </w:t>
      </w:r>
      <w:r w:rsidR="008168A8">
        <w:t>supported</w:t>
      </w:r>
      <w:r w:rsidR="000A6E3D">
        <w:t xml:space="preserve"> format. See </w:t>
      </w:r>
      <w:r w:rsidR="000A6E3D">
        <w:fldChar w:fldCharType="begin" w:fldLock="1"/>
      </w:r>
      <w:r w:rsidR="000A6E3D">
        <w:instrText xml:space="preserve"> REF _Ref407097453 \h </w:instrText>
      </w:r>
      <w:r w:rsidR="00E620C5">
        <w:instrText xml:space="preserve"> \* MERGEFORMAT </w:instrText>
      </w:r>
      <w:r w:rsidR="000A6E3D">
        <w:fldChar w:fldCharType="separate"/>
      </w:r>
      <w:r w:rsidR="00B137B9" w:rsidRPr="00D807A8">
        <w:t>Appendi</w:t>
      </w:r>
      <w:r w:rsidR="00B137B9">
        <w:t>ces</w:t>
      </w:r>
      <w:r w:rsidR="000A6E3D">
        <w:fldChar w:fldCharType="end"/>
      </w:r>
      <w:r w:rsidR="000A6E3D">
        <w:t xml:space="preserve"> for more details on file formats.</w:t>
      </w:r>
    </w:p>
    <w:p w14:paraId="31401190" w14:textId="759096BF" w:rsidR="00D848D0" w:rsidRPr="0092002C" w:rsidRDefault="00D848D0" w:rsidP="00302756">
      <w:pPr>
        <w:pStyle w:val="Heading2"/>
      </w:pPr>
      <w:bookmarkStart w:id="67" w:name="_Toc183178630"/>
      <w:r w:rsidRPr="0092002C">
        <w:t>Volume Data</w:t>
      </w:r>
      <w:bookmarkEnd w:id="64"/>
      <w:bookmarkEnd w:id="65"/>
      <w:bookmarkEnd w:id="66"/>
      <w:bookmarkEnd w:id="67"/>
    </w:p>
    <w:p w14:paraId="3A8142E7" w14:textId="61F6DD18" w:rsidR="00D848D0" w:rsidRDefault="00D848D0" w:rsidP="00302756">
      <w:pPr>
        <w:pStyle w:val="Heading3"/>
        <w:jc w:val="both"/>
      </w:pPr>
      <w:r>
        <w:t>Single channel</w:t>
      </w:r>
    </w:p>
    <w:p w14:paraId="1625773C" w14:textId="1095BCE6" w:rsidR="00D848D0" w:rsidRDefault="00D848D0" w:rsidP="00302756">
      <w:pPr>
        <w:jc w:val="both"/>
      </w:pPr>
      <w:r>
        <w:t xml:space="preserve">To open a single channel </w:t>
      </w:r>
      <w:r w:rsidR="0001610C">
        <w:t xml:space="preserve">of a </w:t>
      </w:r>
      <w:r>
        <w:t xml:space="preserve">volume, click “Open Volume” </w:t>
      </w:r>
      <w:r>
        <w:rPr>
          <w:noProof/>
          <w:lang w:eastAsia="en-US"/>
        </w:rPr>
        <w:drawing>
          <wp:inline distT="0" distB="0" distL="0" distR="0" wp14:anchorId="4C05D5B6" wp14:editId="56DAFFA2">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w:t>
      </w:r>
      <w:r w:rsidR="00A4579A">
        <w:t>er</w:t>
      </w:r>
      <w:r>
        <w:t xml:space="preserve"> dialog, choose a supported volume data file. Then, click “Open”. The selected file is loaded into FluoRender and visualized in the render view with default settings.</w:t>
      </w:r>
    </w:p>
    <w:p w14:paraId="140CA2BE" w14:textId="6583D81E" w:rsidR="00D848D0" w:rsidRDefault="00D848D0" w:rsidP="00302756">
      <w:pPr>
        <w:pStyle w:val="Heading3"/>
        <w:jc w:val="both"/>
      </w:pPr>
      <w:r>
        <w:t>Multiple channels</w:t>
      </w:r>
    </w:p>
    <w:p w14:paraId="08A305D3" w14:textId="31C4474B" w:rsidR="00D848D0" w:rsidRDefault="00D848D0" w:rsidP="00302756">
      <w:pPr>
        <w:jc w:val="both"/>
      </w:pPr>
      <w:r>
        <w:t>To open more than one channel of volumes, click “Open Volume”</w:t>
      </w:r>
      <w:r w:rsidR="005A77D4">
        <w:t xml:space="preserve"> </w:t>
      </w:r>
      <w:r w:rsidR="005A77D4">
        <w:rPr>
          <w:noProof/>
          <w:lang w:eastAsia="en-US"/>
        </w:rPr>
        <w:drawing>
          <wp:inline distT="0" distB="0" distL="0" distR="0" wp14:anchorId="4BA3ADD7" wp14:editId="2A8DD1A1">
            <wp:extent cx="658368" cy="31089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5A77D4">
        <w:t xml:space="preserve"> in the main toolbar. </w:t>
      </w:r>
      <w:r w:rsidR="00A4579A">
        <w:t>In the file browser</w:t>
      </w:r>
      <w:r w:rsidR="005A77D4">
        <w:t xml:space="preserve"> dialog, select</w:t>
      </w:r>
      <w:r w:rsidR="00ED5E19">
        <w:t xml:space="preserve"> </w:t>
      </w:r>
      <w:r w:rsidR="005A77D4">
        <w:t xml:space="preserve">multiple files within the same file folder. Then, click “Open”. The selected files are loaded into FluoRender and visualized in the render view with default settings. The </w:t>
      </w:r>
      <w:r w:rsidR="008168A8">
        <w:t xml:space="preserve">first three </w:t>
      </w:r>
      <w:r w:rsidR="005A77D4">
        <w:t>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A77D4">
        <w:t xml:space="preserve"> </w:t>
      </w:r>
      <w:r w:rsidR="008168A8">
        <w:t>loaded are</w:t>
      </w:r>
      <w:r w:rsidR="005A77D4">
        <w:t xml:space="preserve"> assigned with red, green, and blue colors respectively. </w:t>
      </w:r>
      <w:r w:rsidR="008168A8">
        <w:t>Then, a</w:t>
      </w:r>
      <w:r w:rsidR="005A77D4">
        <w:t xml:space="preserve"> subsequently loaded channel </w:t>
      </w:r>
      <w:r w:rsidR="008168A8">
        <w:t>is</w:t>
      </w:r>
      <w:r w:rsidR="005A77D4">
        <w:t xml:space="preserve"> assigned with a randomly generated color.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A77D4" w14:paraId="02285371" w14:textId="77777777" w:rsidTr="0009537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5EFCE1D" w14:textId="77777777" w:rsidR="005A77D4" w:rsidRDefault="005A77D4" w:rsidP="00302756">
            <w:pPr>
              <w:pStyle w:val="Icon"/>
              <w:jc w:val="both"/>
            </w:pPr>
            <w:r>
              <w:rPr>
                <w:noProof/>
                <w:lang w:eastAsia="en-US"/>
              </w:rPr>
              <mc:AlternateContent>
                <mc:Choice Requires="wpg">
                  <w:drawing>
                    <wp:inline distT="0" distB="0" distL="0" distR="0" wp14:anchorId="6015C9AD" wp14:editId="1DAFD6EC">
                      <wp:extent cx="228600" cy="228600"/>
                      <wp:effectExtent l="0" t="0" r="0" b="0"/>
                      <wp:docPr id="35" name="Group 19" descr="P410C1T2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 name="Oval 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 name="Freeform 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6E4F1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2c/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xNCOSNhAjp5bkFxkpuGEA1kPdkpopiWht2/UCmG51+7m9192LtX9C&#10;AHalbvA/uEZ2DueniDPfWcLg5Wh0PhtCNBhsdWsXB1ZBsJ5xser9N/kGQekAbYumbFvIKNODZv4d&#10;aJ8r2nIXC4P+B9BmAbRPj1SQ8cx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CvXZz+HBQAA8BEAAA4AAAAAAAAAAAAAAAAALgIAAGRycy9l&#10;Mm9Eb2MueG1sUEsBAi0AFAAGAAgAAAAhAPgMKZnYAAAAAwEAAA8AAAAAAAAAAAAAAAAA4QcAAGRy&#10;cy9kb3ducmV2LnhtbFBLBQYAAAAABAAEAPMAAADmCAAAAAA=&#10;">
                      <v:oval id="Oval 3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" fillcolor="#f24f4f [3204]" stroked="f" strokeweight="0">
                        <v:stroke joinstyle="miter"/>
                        <o:lock v:ext="edit" aspectratio="t"/>
                      </v:oval>
                      <v:shape id="Freeform 3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BC2FB1C" w14:textId="0791FBBB" w:rsidR="005A77D4" w:rsidRDefault="005A77D4" w:rsidP="00302756">
            <w:pPr>
              <w:pStyle w:val="TipText"/>
              <w:jc w:val="both"/>
              <w:cnfStyle w:val="000000000000" w:firstRow="0" w:lastRow="0" w:firstColumn="0" w:lastColumn="0" w:oddVBand="0" w:evenVBand="0" w:oddHBand="0" w:evenHBand="0" w:firstRowFirstColumn="0" w:firstRowLastColumn="0" w:lastRowFirstColumn="0" w:lastRowLastColumn="0"/>
            </w:pPr>
            <w:r>
              <w:t>Alternatively, the “Open Volume” command can be found in the main menu. Users can also drag and drop file(s) to the FluoRender main user interface to open them. If FluoRender is not currently running, Users can drag and drop file(s) to the desktop icon of FluoRender. FluoRender also supports file names as command inputs. For example, to launch FluoRender with opened files, type the following command in the console window: FluoRender.exe “file1” “file2”.</w:t>
            </w:r>
          </w:p>
        </w:tc>
      </w:tr>
      <w:tr w:rsidR="0046407F" w14:paraId="285FA04C" w14:textId="77777777" w:rsidTr="0046407F">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2A53B4" w14:textId="77777777" w:rsidR="0046407F" w:rsidRDefault="0046407F" w:rsidP="00302756">
            <w:pPr>
              <w:pStyle w:val="Icon"/>
              <w:jc w:val="both"/>
            </w:pPr>
            <w:r>
              <w:rPr>
                <w:noProof/>
                <w:lang w:eastAsia="en-US"/>
              </w:rPr>
              <mc:AlternateContent>
                <mc:Choice Requires="wpg">
                  <w:drawing>
                    <wp:inline distT="0" distB="0" distL="0" distR="0" wp14:anchorId="779548C4" wp14:editId="7DD4CF82">
                      <wp:extent cx="228600" cy="228600"/>
                      <wp:effectExtent l="0" t="0" r="0" b="0"/>
                      <wp:docPr id="173" name="Group 19" descr="P413C3T2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4" name="Oval 1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5" name="Freeform 1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85525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">
                      <v:oval id="Oval 17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" fillcolor="#f24f4f [3204]" stroked="f" strokeweight="0">
                        <v:stroke joinstyle="miter"/>
                        <o:lock v:ext="edit" aspectratio="t"/>
                      </v:oval>
                      <v:shape id="Freeform 17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7DD9D224" w14:textId="6AFDC8D4" w:rsidR="0046407F" w:rsidRDefault="0046407F"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w:t>
            </w:r>
            <w:r w:rsidR="0001610C">
              <w:t>metadata</w:t>
            </w:r>
            <w:r>
              <w:t xml:space="preserve">, colors can be automatically assigned. See </w:t>
            </w:r>
            <w:r w:rsidR="00E45624">
              <w:fldChar w:fldCharType="begin" w:fldLock="1"/>
            </w:r>
            <w:r w:rsidR="00E45624">
              <w:instrText xml:space="preserve"> REF _Ref406852055 \r \h </w:instrText>
            </w:r>
            <w:r w:rsidR="00E620C5">
              <w:instrText xml:space="preserve"> \* MERGEFORMAT </w:instrText>
            </w:r>
            <w:r w:rsidR="00E45624">
              <w:fldChar w:fldCharType="separate"/>
            </w:r>
            <w:r w:rsidR="00B137B9">
              <w:t>Chapter 22</w:t>
            </w:r>
            <w:r w:rsidR="00E45624">
              <w:fldChar w:fldCharType="end"/>
            </w:r>
            <w:r>
              <w:t xml:space="preserve"> and the appendix on file format for more details.</w:t>
            </w:r>
          </w:p>
        </w:tc>
      </w:tr>
    </w:tbl>
    <w:p w14:paraId="6CDCEAEF" w14:textId="5691735D" w:rsidR="00943F42" w:rsidRDefault="00943F42" w:rsidP="00302756">
      <w:pPr>
        <w:pStyle w:val="Heading3"/>
        <w:jc w:val="both"/>
      </w:pPr>
      <w:r>
        <w:lastRenderedPageBreak/>
        <w:t>Z-stack sequence</w:t>
      </w:r>
    </w:p>
    <w:p w14:paraId="50E6EFD7" w14:textId="77777777" w:rsidR="002B06A6" w:rsidRDefault="002B06A6" w:rsidP="00C07E20">
      <w:pPr>
        <w:spacing w:after="120"/>
        <w:jc w:val="center"/>
      </w:pPr>
      <w:r>
        <w:rPr>
          <w:noProof/>
          <w:lang w:eastAsia="en-US"/>
        </w:rPr>
        <w:drawing>
          <wp:inline distT="0" distB="0" distL="0" distR="0" wp14:anchorId="6A9079D8" wp14:editId="75BDEB09">
            <wp:extent cx="3220872" cy="289726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37"/>
                    <a:stretch>
                      <a:fillRect/>
                    </a:stretch>
                  </pic:blipFill>
                  <pic:spPr bwMode="auto">
                    <a:xfrm>
                      <a:off x="0" y="0"/>
                      <a:ext cx="3225133" cy="2901100"/>
                    </a:xfrm>
                    <a:prstGeom prst="rect">
                      <a:avLst/>
                    </a:prstGeom>
                    <a:noFill/>
                    <a:ln>
                      <a:noFill/>
                    </a:ln>
                  </pic:spPr>
                </pic:pic>
              </a:graphicData>
            </a:graphic>
          </wp:inline>
        </w:drawing>
      </w:r>
    </w:p>
    <w:p w14:paraId="7EF7D3CD" w14:textId="763F4AAD" w:rsidR="002B06A6" w:rsidRDefault="002B06A6" w:rsidP="00C07E20">
      <w:pPr>
        <w:pStyle w:val="Caption"/>
        <w:jc w:val="center"/>
      </w:pPr>
      <w:bookmarkStart w:id="68" w:name="_Ref406489482"/>
      <w:bookmarkStart w:id="69" w:name="_Ref406489471"/>
      <w:bookmarkStart w:id="70" w:name="_Toc183178753"/>
      <w:r>
        <w:t xml:space="preserve">Figure </w:t>
      </w:r>
      <w:fldSimple w:instr=" STYLEREF 1 \s ">
        <w:r w:rsidR="0017337F">
          <w:rPr>
            <w:noProof/>
          </w:rPr>
          <w:t>4</w:t>
        </w:r>
      </w:fldSimple>
      <w:r w:rsidR="00586A6E">
        <w:noBreakHyphen/>
      </w:r>
      <w:fldSimple w:instr=" SEQ Figure \* ARABIC \s 1 ">
        <w:r w:rsidR="0017337F">
          <w:rPr>
            <w:noProof/>
          </w:rPr>
          <w:t>1</w:t>
        </w:r>
      </w:fldSimple>
      <w:bookmarkEnd w:id="68"/>
      <w:r w:rsidR="00C50376">
        <w:rPr>
          <w:noProof/>
        </w:rPr>
        <w:t>.</w:t>
      </w:r>
      <w:r>
        <w:t xml:space="preserve"> Load a Z-stack sequence.</w:t>
      </w:r>
      <w:bookmarkEnd w:id="69"/>
      <w:bookmarkEnd w:id="70"/>
    </w:p>
    <w:tbl>
      <w:tblPr>
        <w:tblStyle w:val="GridTable4-Accent2"/>
        <w:tblpPr w:leftFromText="180" w:rightFromText="180" w:vertAnchor="text" w:horzAnchor="margin" w:tblpY="2367"/>
        <w:tblW w:w="0" w:type="auto"/>
        <w:tblLook w:val="04A0" w:firstRow="1" w:lastRow="0" w:firstColumn="1" w:lastColumn="0" w:noHBand="0" w:noVBand="1"/>
      </w:tblPr>
      <w:tblGrid>
        <w:gridCol w:w="3415"/>
        <w:gridCol w:w="2520"/>
        <w:gridCol w:w="3415"/>
      </w:tblGrid>
      <w:tr w:rsidR="001C5E27" w14:paraId="176434D9" w14:textId="77777777" w:rsidTr="001C5E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43B68322" w14:textId="77777777" w:rsidR="001C5E27" w:rsidRPr="00215D29" w:rsidRDefault="001C5E27" w:rsidP="00302756">
            <w:pPr>
              <w:jc w:val="both"/>
            </w:pPr>
            <w:r w:rsidRPr="00215D29">
              <w:t>Z-stack type</w:t>
            </w:r>
          </w:p>
        </w:tc>
        <w:tc>
          <w:tcPr>
            <w:tcW w:w="2520" w:type="dxa"/>
          </w:tcPr>
          <w:p w14:paraId="4BD186CB" w14:textId="77777777" w:rsidR="001C5E27" w:rsidRPr="00215D29" w:rsidRDefault="001C5E27" w:rsidP="00302756">
            <w:pPr>
              <w:jc w:val="both"/>
              <w:cnfStyle w:val="100000000000" w:firstRow="1" w:lastRow="0" w:firstColumn="0" w:lastColumn="0" w:oddVBand="0" w:evenVBand="0" w:oddHBand="0" w:evenHBand="0" w:firstRowFirstColumn="0" w:firstRowLastColumn="0" w:lastRowFirstColumn="0" w:lastRowLastColumn="0"/>
            </w:pPr>
            <w:r w:rsidRPr="00215D29">
              <w:t>Option setting</w:t>
            </w:r>
          </w:p>
        </w:tc>
        <w:tc>
          <w:tcPr>
            <w:tcW w:w="3415" w:type="dxa"/>
          </w:tcPr>
          <w:p w14:paraId="402CF29D" w14:textId="77777777" w:rsidR="001C5E27" w:rsidRPr="00215D29" w:rsidRDefault="001C5E27" w:rsidP="00302756">
            <w:pPr>
              <w:jc w:val="both"/>
              <w:cnfStyle w:val="100000000000" w:firstRow="1" w:lastRow="0" w:firstColumn="0" w:lastColumn="0" w:oddVBand="0" w:evenVBand="0" w:oddHBand="0" w:evenHBand="0" w:firstRowFirstColumn="0" w:firstRowLastColumn="0" w:lastRowFirstColumn="0" w:lastRowLastColumn="0"/>
            </w:pPr>
            <w:r w:rsidRPr="00215D29">
              <w:t>Example</w:t>
            </w:r>
          </w:p>
        </w:tc>
      </w:tr>
      <w:tr w:rsidR="001C5E27" w14:paraId="42A118F5" w14:textId="77777777" w:rsidTr="001C5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7A4C2B11" w14:textId="77777777" w:rsidR="001C5E27" w:rsidRDefault="001C5E27" w:rsidP="00302756">
            <w:pPr>
              <w:jc w:val="both"/>
            </w:pPr>
            <w:r>
              <w:t>Multiple Z sections, single channel</w:t>
            </w:r>
          </w:p>
        </w:tc>
        <w:tc>
          <w:tcPr>
            <w:tcW w:w="2520" w:type="dxa"/>
          </w:tcPr>
          <w:p w14:paraId="571D1AE5" w14:textId="77777777" w:rsidR="001C5E27" w:rsidRDefault="001C5E27" w:rsidP="00302756">
            <w:pPr>
              <w:jc w:val="both"/>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Z sections</w:t>
            </w:r>
          </w:p>
        </w:tc>
        <w:tc>
          <w:tcPr>
            <w:tcW w:w="3415" w:type="dxa"/>
          </w:tcPr>
          <w:p w14:paraId="129D9671" w14:textId="77777777" w:rsidR="001C5E27" w:rsidRDefault="001C5E27" w:rsidP="00302756">
            <w:pPr>
              <w:jc w:val="both"/>
              <w:cnfStyle w:val="000000100000" w:firstRow="0" w:lastRow="0" w:firstColumn="0" w:lastColumn="0" w:oddVBand="0" w:evenVBand="0" w:oddHBand="1" w:evenHBand="0" w:firstRowFirstColumn="0" w:firstRowLastColumn="0" w:lastRowFirstColumn="0" w:lastRowLastColumn="0"/>
            </w:pPr>
            <w:r>
              <w:t>Name_Z###.tif</w:t>
            </w:r>
          </w:p>
        </w:tc>
      </w:tr>
      <w:tr w:rsidR="001C5E27" w14:paraId="38E135A5" w14:textId="77777777" w:rsidTr="001C5E27">
        <w:tc>
          <w:tcPr>
            <w:cnfStyle w:val="001000000000" w:firstRow="0" w:lastRow="0" w:firstColumn="1" w:lastColumn="0" w:oddVBand="0" w:evenVBand="0" w:oddHBand="0" w:evenHBand="0" w:firstRowFirstColumn="0" w:firstRowLastColumn="0" w:lastRowFirstColumn="0" w:lastRowLastColumn="0"/>
            <w:tcW w:w="3415" w:type="dxa"/>
          </w:tcPr>
          <w:p w14:paraId="394759C7" w14:textId="77777777" w:rsidR="001C5E27" w:rsidRDefault="001C5E27" w:rsidP="00302756">
            <w:pPr>
              <w:jc w:val="both"/>
            </w:pPr>
            <w:r>
              <w:t>Single Z section, multiple channels</w:t>
            </w:r>
          </w:p>
        </w:tc>
        <w:tc>
          <w:tcPr>
            <w:tcW w:w="2520" w:type="dxa"/>
          </w:tcPr>
          <w:p w14:paraId="014BFAEB" w14:textId="77777777" w:rsidR="001C5E27" w:rsidRDefault="001C5E27" w:rsidP="00302756">
            <w:pPr>
              <w:jc w:val="both"/>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channels</w:t>
            </w:r>
          </w:p>
        </w:tc>
        <w:tc>
          <w:tcPr>
            <w:tcW w:w="3415" w:type="dxa"/>
          </w:tcPr>
          <w:p w14:paraId="5AE5B1C2" w14:textId="77777777" w:rsidR="001C5E27" w:rsidRDefault="001C5E27" w:rsidP="00302756">
            <w:pPr>
              <w:jc w:val="both"/>
              <w:cnfStyle w:val="000000000000" w:firstRow="0" w:lastRow="0" w:firstColumn="0" w:lastColumn="0" w:oddVBand="0" w:evenVBand="0" w:oddHBand="0" w:evenHBand="0" w:firstRowFirstColumn="0" w:firstRowLastColumn="0" w:lastRowFirstColumn="0" w:lastRowLastColumn="0"/>
            </w:pPr>
            <w:r>
              <w:t>Name_C###.tif</w:t>
            </w:r>
          </w:p>
        </w:tc>
      </w:tr>
      <w:tr w:rsidR="001C5E27" w14:paraId="58009E73" w14:textId="77777777" w:rsidTr="001C5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32D3DBE6" w14:textId="77777777" w:rsidR="001C5E27" w:rsidRDefault="001C5E27" w:rsidP="00302756">
            <w:pPr>
              <w:jc w:val="both"/>
            </w:pPr>
            <w:r>
              <w:t>Multiple Z sections, multiple channels;</w:t>
            </w:r>
          </w:p>
          <w:p w14:paraId="04A7E20C" w14:textId="77777777" w:rsidR="001C5E27" w:rsidRDefault="001C5E27" w:rsidP="00302756">
            <w:pPr>
              <w:jc w:val="both"/>
            </w:pPr>
            <w:r>
              <w:t>Channel number goes first</w:t>
            </w:r>
          </w:p>
        </w:tc>
        <w:tc>
          <w:tcPr>
            <w:tcW w:w="2520" w:type="dxa"/>
          </w:tcPr>
          <w:p w14:paraId="37979185" w14:textId="77777777" w:rsidR="001C5E27" w:rsidRDefault="001C5E27" w:rsidP="00302756">
            <w:pPr>
              <w:jc w:val="both"/>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Z sections;</w:t>
            </w:r>
          </w:p>
          <w:p w14:paraId="4CB666C5" w14:textId="77777777" w:rsidR="001C5E27" w:rsidRDefault="001C5E27" w:rsidP="00302756">
            <w:pPr>
              <w:jc w:val="both"/>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channels;</w:t>
            </w:r>
          </w:p>
          <w:p w14:paraId="0C916A0A" w14:textId="77777777" w:rsidR="001C5E27" w:rsidRDefault="001C5E27" w:rsidP="00302756">
            <w:pPr>
              <w:jc w:val="both"/>
              <w:cnfStyle w:val="000000100000" w:firstRow="0" w:lastRow="0" w:firstColumn="0" w:lastColumn="0" w:oddVBand="0" w:evenVBand="0" w:oddHBand="1" w:evenHBand="0" w:firstRowFirstColumn="0" w:firstRowLastColumn="0" w:lastRowFirstColumn="0" w:lastRowLastColumn="0"/>
            </w:pPr>
            <w:r>
              <w:t>Channel first</w:t>
            </w:r>
          </w:p>
        </w:tc>
        <w:tc>
          <w:tcPr>
            <w:tcW w:w="3415" w:type="dxa"/>
          </w:tcPr>
          <w:p w14:paraId="419DA646" w14:textId="77777777" w:rsidR="001C5E27" w:rsidRDefault="001C5E27" w:rsidP="00302756">
            <w:pPr>
              <w:jc w:val="both"/>
              <w:cnfStyle w:val="000000100000" w:firstRow="0" w:lastRow="0" w:firstColumn="0" w:lastColumn="0" w:oddVBand="0" w:evenVBand="0" w:oddHBand="1" w:evenHBand="0" w:firstRowFirstColumn="0" w:firstRowLastColumn="0" w:lastRowFirstColumn="0" w:lastRowLastColumn="0"/>
            </w:pPr>
            <w:r>
              <w:t>Name_C###_Z###.tif</w:t>
            </w:r>
          </w:p>
        </w:tc>
      </w:tr>
      <w:tr w:rsidR="001C5E27" w14:paraId="45EB8F37" w14:textId="77777777" w:rsidTr="001C5E27">
        <w:tc>
          <w:tcPr>
            <w:cnfStyle w:val="001000000000" w:firstRow="0" w:lastRow="0" w:firstColumn="1" w:lastColumn="0" w:oddVBand="0" w:evenVBand="0" w:oddHBand="0" w:evenHBand="0" w:firstRowFirstColumn="0" w:firstRowLastColumn="0" w:lastRowFirstColumn="0" w:lastRowLastColumn="0"/>
            <w:tcW w:w="3415" w:type="dxa"/>
          </w:tcPr>
          <w:p w14:paraId="2ACB8582" w14:textId="77777777" w:rsidR="001C5E27" w:rsidRDefault="001C5E27" w:rsidP="00302756">
            <w:pPr>
              <w:jc w:val="both"/>
            </w:pPr>
            <w:r>
              <w:t>Multiple Z sections, multiple channels;</w:t>
            </w:r>
          </w:p>
          <w:p w14:paraId="5CCD9CFF" w14:textId="77777777" w:rsidR="001C5E27" w:rsidRDefault="001C5E27" w:rsidP="00302756">
            <w:pPr>
              <w:jc w:val="both"/>
            </w:pPr>
            <w:r>
              <w:t>Z section number goes first</w:t>
            </w:r>
          </w:p>
        </w:tc>
        <w:tc>
          <w:tcPr>
            <w:tcW w:w="2520" w:type="dxa"/>
          </w:tcPr>
          <w:p w14:paraId="570CDB7F" w14:textId="77777777" w:rsidR="001C5E27" w:rsidRDefault="001C5E27" w:rsidP="00302756">
            <w:pPr>
              <w:jc w:val="both"/>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Z sections;</w:t>
            </w:r>
          </w:p>
          <w:p w14:paraId="234D7074" w14:textId="77777777" w:rsidR="001C5E27" w:rsidRDefault="001C5E27" w:rsidP="00302756">
            <w:pPr>
              <w:jc w:val="both"/>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channels;</w:t>
            </w:r>
          </w:p>
          <w:p w14:paraId="6CDFD965" w14:textId="77777777" w:rsidR="001C5E27" w:rsidRDefault="001C5E27" w:rsidP="00302756">
            <w:pPr>
              <w:jc w:val="both"/>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z w:val="26"/>
                <w:szCs w:val="26"/>
                <w:shd w:val="clear" w:color="auto" w:fill="FFFFFF"/>
              </w:rPr>
            </w:pPr>
            <w:r w:rsidRPr="00434B6A">
              <w:t>Z section first</w:t>
            </w:r>
          </w:p>
        </w:tc>
        <w:tc>
          <w:tcPr>
            <w:tcW w:w="3415" w:type="dxa"/>
          </w:tcPr>
          <w:p w14:paraId="62A3EDED" w14:textId="77777777" w:rsidR="001C5E27" w:rsidRDefault="001C5E27" w:rsidP="00302756">
            <w:pPr>
              <w:jc w:val="both"/>
              <w:cnfStyle w:val="000000000000" w:firstRow="0" w:lastRow="0" w:firstColumn="0" w:lastColumn="0" w:oddVBand="0" w:evenVBand="0" w:oddHBand="0" w:evenHBand="0" w:firstRowFirstColumn="0" w:firstRowLastColumn="0" w:lastRowFirstColumn="0" w:lastRowLastColumn="0"/>
            </w:pPr>
            <w:r>
              <w:t>Name_Z###_C###.tif</w:t>
            </w:r>
          </w:p>
        </w:tc>
      </w:tr>
    </w:tbl>
    <w:p w14:paraId="5E0EFE73" w14:textId="5A57A7CE" w:rsidR="00943F42" w:rsidRDefault="00095378" w:rsidP="00302756">
      <w:pPr>
        <w:jc w:val="both"/>
      </w:pPr>
      <w:r>
        <w:t xml:space="preserve">A volume channel stored </w:t>
      </w:r>
      <w:r w:rsidR="00A4579A">
        <w:t>in the form of</w:t>
      </w:r>
      <w:r>
        <w:t xml:space="preserve"> a series of </w:t>
      </w:r>
      <w:r w:rsidR="00A4579A">
        <w:t>2D images (</w:t>
      </w:r>
      <w:r>
        <w:t>Z-stacks</w:t>
      </w:r>
      <w:r w:rsidR="00A4579A">
        <w:t>)</w:t>
      </w:r>
      <w:r>
        <w:t xml:space="preserve"> can be loaded with FluoRender, on condition that the stack files are named properly with numbers to </w:t>
      </w:r>
      <w:r w:rsidR="00A4579A">
        <w:t>index</w:t>
      </w:r>
      <w:r>
        <w:t xml:space="preserve"> the </w:t>
      </w:r>
      <w:r w:rsidR="00A4579A">
        <w:t>sequence</w:t>
      </w:r>
      <w:r>
        <w:t xml:space="preserve">. </w:t>
      </w:r>
      <w:r w:rsidR="00943D7E">
        <w:t>A multichannel data</w:t>
      </w:r>
      <w:r w:rsidR="00222F4F">
        <w:t xml:space="preserve"> set can store RGB channels in one Z slice. Or the channels may </w:t>
      </w:r>
      <w:r w:rsidR="00566AEF">
        <w:t>be stored as individual files. When channels are stored as separate files, a number</w:t>
      </w:r>
      <w:r w:rsidR="00BE50FB">
        <w:t xml:space="preserve"> representing the channel index needs to be in the names as well. </w:t>
      </w:r>
      <w:r>
        <w:t>To open a Z-stack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 xml:space="preserve">, click “Open Volume” </w:t>
      </w:r>
      <w:r>
        <w:rPr>
          <w:noProof/>
          <w:lang w:eastAsia="en-US"/>
        </w:rPr>
        <w:drawing>
          <wp:inline distT="0" distB="0" distL="0" distR="0" wp14:anchorId="16F2F764" wp14:editId="1F49C3FD">
            <wp:extent cx="649224" cy="3108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9224" cy="310896"/>
                    </a:xfrm>
                    <a:prstGeom prst="rect">
                      <a:avLst/>
                    </a:prstGeom>
                    <a:noFill/>
                    <a:ln>
                      <a:noFill/>
                    </a:ln>
                  </pic:spPr>
                </pic:pic>
              </a:graphicData>
            </a:graphic>
          </wp:inline>
        </w:drawing>
      </w:r>
      <w:r>
        <w:t xml:space="preserve"> in the ma</w:t>
      </w:r>
      <w:r w:rsidR="00A4579A">
        <w:t>in toolbar. In the file browser</w:t>
      </w:r>
      <w:r>
        <w:t xml:space="preserve"> dialog, </w:t>
      </w:r>
      <w:r w:rsidR="00E77C54">
        <w:t>check the options</w:t>
      </w:r>
      <w:r w:rsidR="00DB1886">
        <w:t xml:space="preserve"> to match the naming style</w:t>
      </w:r>
      <w:r w:rsidR="002B06A6">
        <w:t xml:space="preserve"> (</w:t>
      </w:r>
      <w:r w:rsidR="002B06A6">
        <w:fldChar w:fldCharType="begin" w:fldLock="1"/>
      </w:r>
      <w:r w:rsidR="002B06A6">
        <w:instrText xml:space="preserve"> REF _Ref406489482 \h </w:instrText>
      </w:r>
      <w:r w:rsidR="00E620C5">
        <w:instrText xml:space="preserve"> \* MERGEFORMAT </w:instrText>
      </w:r>
      <w:r w:rsidR="002B06A6">
        <w:fldChar w:fldCharType="separate"/>
      </w:r>
      <w:r w:rsidR="00B137B9">
        <w:t xml:space="preserve">Figure </w:t>
      </w:r>
      <w:r w:rsidR="00B137B9">
        <w:rPr>
          <w:noProof/>
        </w:rPr>
        <w:t>4</w:t>
      </w:r>
      <w:r w:rsidR="00B137B9">
        <w:noBreakHyphen/>
      </w:r>
      <w:r w:rsidR="00B137B9">
        <w:rPr>
          <w:noProof/>
        </w:rPr>
        <w:t>1</w:t>
      </w:r>
      <w:r w:rsidR="002B06A6">
        <w:fldChar w:fldCharType="end"/>
      </w:r>
      <w:r w:rsidR="002B06A6">
        <w:t xml:space="preserve">). Then, select </w:t>
      </w:r>
      <w:r w:rsidR="002B06A6" w:rsidRPr="002B06A6">
        <w:rPr>
          <w:b/>
        </w:rPr>
        <w:t>just one</w:t>
      </w:r>
      <w:r w:rsidR="002B06A6">
        <w:t xml:space="preserve"> file from the sequence and open it. FluoRender </w:t>
      </w:r>
      <w:r w:rsidR="00A4579A">
        <w:t>will</w:t>
      </w:r>
      <w:r w:rsidR="002B06A6">
        <w:t xml:space="preserve"> match the file names within the folder to the selected file and load the entire sequence as a volume channel.</w:t>
      </w:r>
      <w:r w:rsidR="007710EE">
        <w:t xml:space="preserve"> Use the table below as a guide for </w:t>
      </w:r>
      <w:r w:rsidR="00DC0967">
        <w:t>setting the options</w:t>
      </w:r>
      <w:r w:rsidR="002B3182">
        <w:t>.</w:t>
      </w:r>
    </w:p>
    <w:p w14:paraId="28DB93D8" w14:textId="77777777" w:rsidR="001C5E27" w:rsidRDefault="001C5E27" w:rsidP="00302756">
      <w:pPr>
        <w:jc w:val="both"/>
      </w:pPr>
    </w:p>
    <w:p w14:paraId="0F600945" w14:textId="59BC8130" w:rsidR="00943F42" w:rsidRDefault="00943F42" w:rsidP="00302756">
      <w:pPr>
        <w:pStyle w:val="Heading3"/>
        <w:jc w:val="both"/>
      </w:pPr>
      <w:r>
        <w:lastRenderedPageBreak/>
        <w:t>Time sequence</w:t>
      </w:r>
    </w:p>
    <w:p w14:paraId="6B12CF91" w14:textId="7A7E97E1" w:rsidR="00EC1378" w:rsidRDefault="00EC1378" w:rsidP="008B493A">
      <w:pPr>
        <w:spacing w:after="120"/>
        <w:jc w:val="center"/>
      </w:pPr>
      <w:r>
        <w:rPr>
          <w:noProof/>
          <w:lang w:eastAsia="en-US"/>
        </w:rPr>
        <w:drawing>
          <wp:inline distT="0" distB="0" distL="0" distR="0" wp14:anchorId="6D873758" wp14:editId="2521A2B0">
            <wp:extent cx="3041224" cy="3030303"/>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2\SkyDrive\FluoRender\open_file_dialog_02.png"/>
                    <pic:cNvPicPr>
                      <a:picLocks noChangeAspect="1" noChangeArrowheads="1"/>
                    </pic:cNvPicPr>
                  </pic:nvPicPr>
                  <pic:blipFill>
                    <a:blip r:embed="rId38"/>
                    <a:stretch>
                      <a:fillRect/>
                    </a:stretch>
                  </pic:blipFill>
                  <pic:spPr bwMode="auto">
                    <a:xfrm>
                      <a:off x="0" y="0"/>
                      <a:ext cx="3041224" cy="3030303"/>
                    </a:xfrm>
                    <a:prstGeom prst="rect">
                      <a:avLst/>
                    </a:prstGeom>
                    <a:noFill/>
                    <a:ln>
                      <a:noFill/>
                    </a:ln>
                  </pic:spPr>
                </pic:pic>
              </a:graphicData>
            </a:graphic>
          </wp:inline>
        </w:drawing>
      </w:r>
    </w:p>
    <w:p w14:paraId="0244F668" w14:textId="3D38A865" w:rsidR="00EC1378" w:rsidRDefault="00EC1378" w:rsidP="002E0748">
      <w:pPr>
        <w:pStyle w:val="Caption"/>
        <w:jc w:val="center"/>
      </w:pPr>
      <w:bookmarkStart w:id="71" w:name="_Toc183178754"/>
      <w:r>
        <w:t xml:space="preserve">Figure </w:t>
      </w:r>
      <w:fldSimple w:instr=" STYLEREF 1 \s ">
        <w:r w:rsidR="0017337F">
          <w:rPr>
            <w:noProof/>
          </w:rPr>
          <w:t>4</w:t>
        </w:r>
      </w:fldSimple>
      <w:r w:rsidR="00586A6E">
        <w:noBreakHyphen/>
      </w:r>
      <w:fldSimple w:instr=" SEQ Figure \* ARABIC \s 1 ">
        <w:r w:rsidR="0017337F">
          <w:rPr>
            <w:noProof/>
          </w:rPr>
          <w:t>2</w:t>
        </w:r>
      </w:fldSimple>
      <w:r w:rsidR="00C50376">
        <w:rPr>
          <w:noProof/>
        </w:rPr>
        <w:t>.</w:t>
      </w:r>
      <w:r>
        <w:t xml:space="preserve"> </w:t>
      </w:r>
      <w:r w:rsidR="0040461A">
        <w:t>Load a time sequence.</w:t>
      </w:r>
      <w:bookmarkEnd w:id="71"/>
    </w:p>
    <w:p w14:paraId="3FAF9E02" w14:textId="6A5F9418" w:rsidR="00943F42" w:rsidRDefault="00EC1378" w:rsidP="00302756">
      <w:pPr>
        <w:jc w:val="both"/>
      </w:pPr>
      <w:r>
        <w:t>FluoRender can also load a time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w:t>
      </w:r>
      <w:r w:rsidR="0040461A">
        <w:t xml:space="preserve"> </w:t>
      </w:r>
      <w:r w:rsidR="00F92202">
        <w:t>Like</w:t>
      </w:r>
      <w:r w:rsidR="0040461A">
        <w:t xml:space="preserve"> a Z-stack sequence, a time sequence </w:t>
      </w:r>
      <w:r w:rsidR="008B493A">
        <w:t>needs</w:t>
      </w:r>
      <w:r w:rsidR="0040461A">
        <w:t xml:space="preserve"> to be named correctly for loading. However, there is a configurable identifier for a time sequence. To open a time sequence, click “Open Volume” </w:t>
      </w:r>
      <w:r w:rsidR="0040461A">
        <w:rPr>
          <w:noProof/>
          <w:lang w:eastAsia="en-US"/>
        </w:rPr>
        <w:drawing>
          <wp:inline distT="0" distB="0" distL="0" distR="0" wp14:anchorId="574217E7" wp14:editId="58711E1A">
            <wp:extent cx="658368" cy="310896"/>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40461A">
        <w:t xml:space="preserve"> in the ma</w:t>
      </w:r>
      <w:r w:rsidR="00A4579A">
        <w:t>in toolbar. In the file browser</w:t>
      </w:r>
      <w:r w:rsidR="004E530D">
        <w:t xml:space="preserve"> dialog, make sure the “Time sequence identifier” matches that within the sequence. Then, select </w:t>
      </w:r>
      <w:r w:rsidR="004E530D" w:rsidRPr="004E530D">
        <w:rPr>
          <w:b/>
        </w:rPr>
        <w:t>just one</w:t>
      </w:r>
      <w:r w:rsidR="004E530D">
        <w:t xml:space="preserve"> file in the sequence to open it. The selected file is visualized. To view the time sequence, use the playback functions in the “Record/Export” panel</w:t>
      </w:r>
      <w:r w:rsidR="00E63CC9">
        <w:t xml:space="preserve"> (</w:t>
      </w:r>
      <w:r w:rsidR="00E63CC9">
        <w:fldChar w:fldCharType="begin" w:fldLock="1"/>
      </w:r>
      <w:r w:rsidR="00E63CC9">
        <w:instrText xml:space="preserve"> REF _Ref407098293 \r \h </w:instrText>
      </w:r>
      <w:r w:rsidR="00E620C5">
        <w:instrText xml:space="preserve"> \* MERGEFORMAT </w:instrText>
      </w:r>
      <w:r w:rsidR="00E63CC9">
        <w:fldChar w:fldCharType="separate"/>
      </w:r>
      <w:r w:rsidR="00B137B9">
        <w:t>Chapter 12</w:t>
      </w:r>
      <w:r w:rsidR="00E63CC9">
        <w:fldChar w:fldCharType="end"/>
      </w:r>
      <w:r w:rsidR="00E63CC9">
        <w:t>)</w:t>
      </w:r>
      <w:r w:rsidR="004E530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530D" w14:paraId="79EA1DD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72F5C12" w14:textId="77777777" w:rsidR="004E530D" w:rsidRDefault="004E530D" w:rsidP="00302756">
            <w:pPr>
              <w:pStyle w:val="Icon"/>
              <w:jc w:val="both"/>
            </w:pPr>
            <w:r>
              <w:rPr>
                <w:noProof/>
                <w:lang w:eastAsia="en-US"/>
              </w:rPr>
              <mc:AlternateContent>
                <mc:Choice Requires="wpg">
                  <w:drawing>
                    <wp:inline distT="0" distB="0" distL="0" distR="0" wp14:anchorId="2587DA56" wp14:editId="069CB3C0">
                      <wp:extent cx="228600" cy="228600"/>
                      <wp:effectExtent l="0" t="0" r="0" b="0"/>
                      <wp:docPr id="44" name="Group 19" descr="P450C1T2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5" name="Oval 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 name="Freeform 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EEBA30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jO4hQUAAPA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nMjO4hQUAAPARAAAOAAAAAAAAAAAAAAAAAC4CAABkcnMvZTJv&#10;RG9jLnhtbFBLAQItABQABgAIAAAAIQD4DCmZ2AAAAAMBAAAPAAAAAAAAAAAAAAAAAN8HAABkcnMv&#10;ZG93bnJldi54bWxQSwUGAAAAAAQABADzAAAA5AgAAAAA&#10;">
                      <v:oval id="Oval 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" fillcolor="#f24f4f [3204]" stroked="f" strokeweight="0">
                        <v:stroke joinstyle="miter"/>
                        <o:lock v:ext="edit" aspectratio="t"/>
                      </v:oval>
                      <v:shape id="Freeform 4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EEBDF81" w14:textId="15E17AA1" w:rsidR="004E530D" w:rsidRDefault="004E530D"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Make sure the time sequence identifier only appears once in the file name. For example, when using </w:t>
            </w:r>
            <w:r w:rsidR="00441AF4">
              <w:t xml:space="preserve">the </w:t>
            </w:r>
            <w:r>
              <w:t>identifier “_T”, a file name pattern like “My_T</w:t>
            </w:r>
            <w:r w:rsidR="008E36CD">
              <w:t>ime_Sequence_T**.tif” can confuse FluoRender, because “_T” appears twice. In this case, you can simply change the</w:t>
            </w:r>
            <w:r w:rsidR="00A4579A">
              <w:t xml:space="preserve"> identifier in the file browser</w:t>
            </w:r>
            <w:r w:rsidR="008E36CD">
              <w:t xml:space="preserve"> dialog to “e_T”, which appears only once in the file name.</w:t>
            </w:r>
          </w:p>
        </w:tc>
      </w:tr>
    </w:tbl>
    <w:p w14:paraId="7DAB8786" w14:textId="1FFEE9F1" w:rsidR="004E530D" w:rsidRDefault="004E530D" w:rsidP="00302756">
      <w:pPr>
        <w:jc w:val="both"/>
      </w:pPr>
    </w:p>
    <w:p w14:paraId="1161755B" w14:textId="603461D8" w:rsidR="004268DE" w:rsidRDefault="004268DE" w:rsidP="00302756">
      <w:pPr>
        <w:pStyle w:val="Heading3"/>
        <w:jc w:val="both"/>
      </w:pPr>
      <w:r>
        <w:t xml:space="preserve">Loading data with </w:t>
      </w:r>
      <w:r w:rsidR="008C45AA">
        <w:t>masks</w:t>
      </w:r>
    </w:p>
    <w:p w14:paraId="549A795A" w14:textId="4871626E" w:rsidR="008C45AA" w:rsidRDefault="007C2170" w:rsidP="00302756">
      <w:pPr>
        <w:jc w:val="both"/>
      </w:pPr>
      <w:r>
        <w:t xml:space="preserve">Mask files to a channel are saved along with the original </w:t>
      </w:r>
      <w:r w:rsidR="0083610A">
        <w:t xml:space="preserve">data files. They are automatically loaded into FluoRender when the data files are loaded. </w:t>
      </w:r>
      <w:r w:rsidR="0091700F">
        <w:t>It is possible to generate masks on</w:t>
      </w:r>
      <w:r w:rsidR="00556D4B">
        <w:t xml:space="preserve"> reduced resolution data and apply them to original resolution data. Simply copy the mask files into the same directory</w:t>
      </w:r>
      <w:r w:rsidR="00855498">
        <w:t xml:space="preserve"> and make sure the file names are the same (except the suffixes). FluoRender automatically resamples the mask file</w:t>
      </w:r>
      <w:r w:rsidR="009E4F48">
        <w:t>s if their resolution does not match with the original files.</w:t>
      </w:r>
    </w:p>
    <w:p w14:paraId="40DA030F" w14:textId="540783D2" w:rsidR="000624C7" w:rsidRDefault="00F65B6A" w:rsidP="00302756">
      <w:pPr>
        <w:pStyle w:val="Heading3"/>
        <w:jc w:val="both"/>
      </w:pPr>
      <w:r>
        <w:t>Load mask and label</w:t>
      </w:r>
      <w:r w:rsidR="00116739">
        <w:t xml:space="preserve"> directly</w:t>
      </w:r>
    </w:p>
    <w:p w14:paraId="51583355" w14:textId="793F4B56" w:rsidR="00F65B6A" w:rsidRPr="00F65B6A" w:rsidRDefault="00116739" w:rsidP="00302756">
      <w:pPr>
        <w:jc w:val="both"/>
      </w:pPr>
      <w:r>
        <w:t>You can also load mask and label files directly into FluoRender</w:t>
      </w:r>
      <w:r w:rsidR="00D42EB6">
        <w:t>. Their file extensions are .msk and .lbl respectively.</w:t>
      </w:r>
    </w:p>
    <w:p w14:paraId="77B567BC" w14:textId="255AEAD4" w:rsidR="00EB066F" w:rsidRDefault="00EB066F" w:rsidP="00302756">
      <w:pPr>
        <w:pStyle w:val="Heading3"/>
        <w:jc w:val="both"/>
      </w:pPr>
      <w:r>
        <w:lastRenderedPageBreak/>
        <w:t>ImageJ Hyperstack</w:t>
      </w:r>
    </w:p>
    <w:p w14:paraId="1BFBC901" w14:textId="24AF943E" w:rsidR="00EB066F" w:rsidRPr="00EB066F" w:rsidRDefault="00EB066F" w:rsidP="00302756">
      <w:pPr>
        <w:jc w:val="both"/>
      </w:pPr>
      <w:r>
        <w:t>ImageJ can save a 5D (XYCZT) data set as a hyperstack in a single TIFF file. Information about the hyperstack is saved in the image description of the TIFF file. You can open a hyperstack TIFF using the same method as a normal TIFF file. FluoRender will read the image description and separate channels and time points accordingly.</w:t>
      </w:r>
      <w:r w:rsidR="00C164ED">
        <w:t xml:space="preserve"> FluoRender supports ImageJ Hyperstack</w:t>
      </w:r>
      <w:r w:rsidR="00D07C0B">
        <w:t xml:space="preserve"> files larger than 4 GB. Convert a large time sequence</w:t>
      </w:r>
      <w:r w:rsidR="009D44B0">
        <w:t xml:space="preserve"> data set into the Hyperstack to open in FluoRender.</w:t>
      </w:r>
    </w:p>
    <w:p w14:paraId="796AA90E" w14:textId="0E825D20" w:rsidR="00AC6475" w:rsidRDefault="00AC6475" w:rsidP="00302756">
      <w:pPr>
        <w:pStyle w:val="Heading3"/>
        <w:jc w:val="both"/>
      </w:pPr>
      <w:r>
        <w:t>Large Data Streaming</w:t>
      </w:r>
    </w:p>
    <w:p w14:paraId="1266D83D" w14:textId="5E94C71D" w:rsidR="00AC6475" w:rsidRDefault="00AC6475" w:rsidP="00302756">
      <w:pPr>
        <w:jc w:val="both"/>
      </w:pPr>
      <w:r>
        <w:t xml:space="preserve">If a data set is large in terms of spatial resolution or </w:t>
      </w:r>
      <w:r w:rsidR="0054096F">
        <w:t>channel number</w:t>
      </w:r>
      <w:r>
        <w:t xml:space="preserve">, rendering can become less interactive, or even impossible. </w:t>
      </w:r>
      <w:r w:rsidR="0054096F">
        <w:t>Enable large data streaming</w:t>
      </w:r>
      <w:r w:rsidR="00D9729D">
        <w:fldChar w:fldCharType="begin"/>
      </w:r>
      <w:r w:rsidR="00D9729D">
        <w:instrText xml:space="preserve"> XE "</w:instrText>
      </w:r>
      <w:r w:rsidR="00AB17CF">
        <w:instrText>S</w:instrText>
      </w:r>
      <w:r w:rsidR="00D9729D" w:rsidRPr="007E3ABF">
        <w:instrText>treaming</w:instrText>
      </w:r>
      <w:r w:rsidR="00D9729D">
        <w:instrText xml:space="preserve">" </w:instrText>
      </w:r>
      <w:r w:rsidR="00D9729D">
        <w:fldChar w:fldCharType="end"/>
      </w:r>
      <w:r w:rsidR="0054096F">
        <w:t xml:space="preserve"> when data size exceeds graphics memory size. Details of large data streaming can be found in </w:t>
      </w:r>
      <w:r w:rsidR="00E45624">
        <w:fldChar w:fldCharType="begin" w:fldLock="1"/>
      </w:r>
      <w:r w:rsidR="00E45624">
        <w:instrText xml:space="preserve"> REF _Ref406852087 \r \h </w:instrText>
      </w:r>
      <w:r w:rsidR="00E620C5">
        <w:instrText xml:space="preserve"> \* MERGEFORMAT </w:instrText>
      </w:r>
      <w:r w:rsidR="00E45624">
        <w:fldChar w:fldCharType="separate"/>
      </w:r>
      <w:r w:rsidR="00B137B9">
        <w:t>Chapter 22</w:t>
      </w:r>
      <w:r w:rsidR="00E45624">
        <w:fldChar w:fldCharType="end"/>
      </w:r>
      <w:r w:rsidR="0054096F">
        <w:t>.</w:t>
      </w:r>
      <w:r w:rsidR="00B278EA">
        <w:t xml:space="preserve"> When </w:t>
      </w:r>
      <w:r w:rsidR="00D4451C">
        <w:t xml:space="preserve">data </w:t>
      </w:r>
      <w:r w:rsidR="00F92202">
        <w:t xml:space="preserve">sets </w:t>
      </w:r>
      <w:r w:rsidR="00D4451C">
        <w:t>are being loaded, the progress dialog displays current large data streaming settings.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63CC9" w14:paraId="05A739F8" w14:textId="77777777" w:rsidTr="00355BB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87AA411" w14:textId="77777777" w:rsidR="00E63CC9" w:rsidRDefault="00E63CC9" w:rsidP="00302756">
            <w:pPr>
              <w:pStyle w:val="Icon"/>
              <w:jc w:val="both"/>
            </w:pPr>
            <w:r>
              <w:rPr>
                <w:noProof/>
                <w:lang w:eastAsia="en-US"/>
              </w:rPr>
              <mc:AlternateContent>
                <mc:Choice Requires="wpg">
                  <w:drawing>
                    <wp:inline distT="0" distB="0" distL="0" distR="0" wp14:anchorId="7B679065" wp14:editId="44A8913C">
                      <wp:extent cx="228600" cy="228600"/>
                      <wp:effectExtent l="0" t="0" r="0" b="0"/>
                      <wp:docPr id="302" name="Group 19" descr="P462C1T2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3" name="Oval 30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4" name="Freeform 30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E5E99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i3hjahQUAAPURAAAOAAAAAAAAAAAAAAAAAC4CAABkcnMvZTJv&#10;RG9jLnhtbFBLAQItABQABgAIAAAAIQD4DCmZ2AAAAAMBAAAPAAAAAAAAAAAAAAAAAN8HAABkcnMv&#10;ZG93bnJldi54bWxQSwUGAAAAAAQABADzAAAA5AgAAAAA&#10;">
                      <v:oval id="Oval 30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" fillcolor="#f24f4f [3204]" stroked="f" strokeweight="0">
                        <v:stroke joinstyle="miter"/>
                        <o:lock v:ext="edit" aspectratio="t"/>
                      </v:oval>
                      <v:shape id="Freeform 30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3F4E94F" w14:textId="5ADE47FE" w:rsidR="00E63CC9" w:rsidRDefault="00CB1924" w:rsidP="00302756">
            <w:pPr>
              <w:pStyle w:val="TipText"/>
              <w:jc w:val="both"/>
              <w:cnfStyle w:val="000000000000" w:firstRow="0" w:lastRow="0" w:firstColumn="0" w:lastColumn="0" w:oddVBand="0" w:evenVBand="0" w:oddHBand="0" w:evenHBand="0" w:firstRowFirstColumn="0" w:firstRowLastColumn="0" w:lastRowFirstColumn="0" w:lastRowLastColumn="0"/>
            </w:pPr>
            <w:r>
              <w:t>Since FluoRender version 2.22, large data streaming is turned on by default</w:t>
            </w:r>
            <w:r w:rsidR="00E63CC9">
              <w:t>.</w:t>
            </w:r>
            <w:r>
              <w:t xml:space="preserve"> However, the </w:t>
            </w:r>
            <w:r w:rsidR="00A84222">
              <w:t xml:space="preserve">large data size setting determines if a data set is </w:t>
            </w:r>
            <w:r w:rsidR="00F92202">
              <w:t>divided</w:t>
            </w:r>
            <w:r w:rsidR="00A84222">
              <w:t xml:space="preserve"> into bricks.</w:t>
            </w:r>
          </w:p>
        </w:tc>
      </w:tr>
      <w:tr w:rsidR="009D44B0" w14:paraId="33E5C0B0" w14:textId="77777777" w:rsidTr="00CB1924">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7BDAE0E" w14:textId="77777777" w:rsidR="009D44B0" w:rsidRDefault="009D44B0" w:rsidP="00302756">
            <w:pPr>
              <w:pStyle w:val="Icon"/>
              <w:jc w:val="both"/>
            </w:pPr>
            <w:r>
              <w:rPr>
                <w:noProof/>
                <w:lang w:eastAsia="en-US"/>
              </w:rPr>
              <mc:AlternateContent>
                <mc:Choice Requires="wpg">
                  <w:drawing>
                    <wp:inline distT="0" distB="0" distL="0" distR="0" wp14:anchorId="101DF97B" wp14:editId="11D88563">
                      <wp:extent cx="228600" cy="228600"/>
                      <wp:effectExtent l="0" t="0" r="0" b="0"/>
                      <wp:docPr id="360" name="Group 19" descr="P465C3T2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41" name="Oval 44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44" name="Freeform 30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2BE0EB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Ig/2WEBQAA9REAAA4AAAAAAAAAAAAAAAAALgIAAGRycy9lMm9E&#10;b2MueG1sUEsBAi0AFAAGAAgAAAAhAPgMKZnYAAAAAwEAAA8AAAAAAAAAAAAAAAAA3gcAAGRycy9k&#10;b3ducmV2LnhtbFBLBQYAAAAABAAEAPMAAADjCAAAAAA=&#10;">
                      <v:oval id="Oval 44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" fillcolor="#f24f4f [3204]" stroked="f" strokeweight="0">
                        <v:stroke joinstyle="miter"/>
                        <o:lock v:ext="edit" aspectratio="t"/>
                      </v:oval>
                      <v:shape id="Freeform 30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CB14B2" w14:textId="77777777" w:rsidR="009D44B0" w:rsidRDefault="009D44B0" w:rsidP="00302756">
            <w:pPr>
              <w:pStyle w:val="TipText"/>
              <w:jc w:val="both"/>
              <w:cnfStyle w:val="000000000000" w:firstRow="0" w:lastRow="0" w:firstColumn="0" w:lastColumn="0" w:oddVBand="0" w:evenVBand="0" w:oddHBand="0" w:evenHBand="0" w:firstRowFirstColumn="0" w:firstRowLastColumn="0" w:lastRowFirstColumn="0" w:lastRowLastColumn="0"/>
            </w:pPr>
            <w:r>
              <w:t>Skip empty bricks during rendering can be enabled when volumes are loaded for large data streaming. When enabled, each brick is checked, and empty bricks are ignored during rendering to allow faster speed.</w:t>
            </w:r>
          </w:p>
        </w:tc>
      </w:tr>
    </w:tbl>
    <w:p w14:paraId="4FABF842" w14:textId="77777777" w:rsidR="00E63CC9" w:rsidRPr="00943F42" w:rsidRDefault="00E63CC9" w:rsidP="00302756">
      <w:pPr>
        <w:jc w:val="both"/>
      </w:pPr>
    </w:p>
    <w:p w14:paraId="64763583" w14:textId="0672E245" w:rsidR="005A77D4" w:rsidRDefault="005A77D4" w:rsidP="00302756">
      <w:pPr>
        <w:pStyle w:val="Heading3"/>
        <w:jc w:val="both"/>
      </w:pPr>
      <w:r>
        <w:t>File Formats</w:t>
      </w:r>
    </w:p>
    <w:p w14:paraId="5C6BA148" w14:textId="4AD39B74" w:rsidR="005A77D4" w:rsidRDefault="00742E62" w:rsidP="00302756">
      <w:pPr>
        <w:jc w:val="both"/>
      </w:pPr>
      <w:r>
        <w:t>To achieve great performance,</w:t>
      </w:r>
      <w:r w:rsidR="00A41F20">
        <w:t xml:space="preserve"> we code our own readers for different formats</w:t>
      </w:r>
      <w:r>
        <w:t>,</w:t>
      </w:r>
      <w:r w:rsidRPr="00742E62">
        <w:t xml:space="preserve"> </w:t>
      </w:r>
      <w:r>
        <w:t>instead of using third-party format converters</w:t>
      </w:r>
      <w:r w:rsidR="00A41F20">
        <w:t xml:space="preserve">. </w:t>
      </w:r>
      <w:r w:rsidR="00355BB5">
        <w:t xml:space="preserve">See </w:t>
      </w:r>
      <w:r w:rsidR="00355BB5">
        <w:fldChar w:fldCharType="begin" w:fldLock="1"/>
      </w:r>
      <w:r w:rsidR="00355BB5">
        <w:instrText xml:space="preserve"> REF _Ref407098499 \h </w:instrText>
      </w:r>
      <w:r w:rsidR="00E620C5">
        <w:instrText xml:space="preserve"> \* MERGEFORMAT </w:instrText>
      </w:r>
      <w:r w:rsidR="00355BB5">
        <w:fldChar w:fldCharType="separate"/>
      </w:r>
      <w:r w:rsidR="00B137B9" w:rsidRPr="00D807A8">
        <w:t>Appendi</w:t>
      </w:r>
      <w:r w:rsidR="00B137B9">
        <w:t>ces</w:t>
      </w:r>
      <w:r w:rsidR="00355BB5">
        <w:fldChar w:fldCharType="end"/>
      </w:r>
      <w:r w:rsidR="00943F42">
        <w:t xml:space="preserve"> for supported </w:t>
      </w:r>
      <w:r w:rsidR="00355BB5">
        <w:t xml:space="preserve">file </w:t>
      </w:r>
      <w:r w:rsidR="00943F42">
        <w:t>formats.</w:t>
      </w:r>
    </w:p>
    <w:p w14:paraId="32FF86B6" w14:textId="45D80185" w:rsidR="00D71A5B" w:rsidRDefault="00072A32" w:rsidP="00302756">
      <w:pPr>
        <w:pStyle w:val="Heading3"/>
        <w:jc w:val="both"/>
      </w:pPr>
      <w:r>
        <w:t>Series Selection</w:t>
      </w:r>
    </w:p>
    <w:p w14:paraId="468B4CD7" w14:textId="77777777" w:rsidR="001B4044" w:rsidRDefault="001B4044" w:rsidP="00441AF4">
      <w:pPr>
        <w:spacing w:after="120"/>
        <w:jc w:val="center"/>
      </w:pPr>
      <w:r>
        <w:rPr>
          <w:noProof/>
        </w:rPr>
        <w:drawing>
          <wp:inline distT="0" distB="0" distL="0" distR="0" wp14:anchorId="66583210" wp14:editId="60856F32">
            <wp:extent cx="3063240" cy="2670048"/>
            <wp:effectExtent l="0" t="0" r="3810" b="0"/>
            <wp:docPr id="536" name="Picture 5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load_volume.png"/>
                    <pic:cNvPicPr/>
                  </pic:nvPicPr>
                  <pic:blipFill>
                    <a:blip r:embed="rId39"/>
                    <a:stretch>
                      <a:fillRect/>
                    </a:stretch>
                  </pic:blipFill>
                  <pic:spPr>
                    <a:xfrm>
                      <a:off x="0" y="0"/>
                      <a:ext cx="3063240" cy="2670048"/>
                    </a:xfrm>
                    <a:prstGeom prst="rect">
                      <a:avLst/>
                    </a:prstGeom>
                  </pic:spPr>
                </pic:pic>
              </a:graphicData>
            </a:graphic>
          </wp:inline>
        </w:drawing>
      </w:r>
    </w:p>
    <w:p w14:paraId="690FBC8E" w14:textId="13E1AEC8" w:rsidR="001B4044" w:rsidRDefault="001B4044" w:rsidP="00441AF4">
      <w:pPr>
        <w:pStyle w:val="Caption"/>
        <w:jc w:val="center"/>
      </w:pPr>
      <w:bookmarkStart w:id="72" w:name="_Toc183178755"/>
      <w:r>
        <w:t xml:space="preserve">Figure </w:t>
      </w:r>
      <w:fldSimple w:instr=" STYLEREF 1 \s ">
        <w:r w:rsidR="0017337F">
          <w:rPr>
            <w:noProof/>
          </w:rPr>
          <w:t>4</w:t>
        </w:r>
      </w:fldSimple>
      <w:r w:rsidR="00586A6E">
        <w:noBreakHyphen/>
      </w:r>
      <w:fldSimple w:instr=" SEQ Figure \* ARABIC \s 1 ">
        <w:r w:rsidR="0017337F">
          <w:rPr>
            <w:noProof/>
          </w:rPr>
          <w:t>3</w:t>
        </w:r>
      </w:fldSimple>
      <w:r>
        <w:rPr>
          <w:noProof/>
        </w:rPr>
        <w:t>.</w:t>
      </w:r>
      <w:r>
        <w:t xml:space="preserve"> Load a series from LIF.</w:t>
      </w:r>
      <w:bookmarkEnd w:id="72"/>
    </w:p>
    <w:p w14:paraId="49306649" w14:textId="0A8B2656" w:rsidR="001B4044" w:rsidRDefault="001B4044" w:rsidP="00302756">
      <w:pPr>
        <w:jc w:val="both"/>
      </w:pPr>
      <w:r w:rsidRPr="00137BBD">
        <w:rPr>
          <w:b/>
          <w:bCs/>
        </w:rPr>
        <w:lastRenderedPageBreak/>
        <w:t>Serial.</w:t>
      </w:r>
      <w:r>
        <w:t xml:space="preserve"> A LIF file may contain multiple independent scans. Set the serial number to load a specific scan in the file. When the serial number is left blank, the first scan in a LIF is loaded. Different scans in </w:t>
      </w:r>
      <w:r w:rsidR="00333F37">
        <w:t>an</w:t>
      </w:r>
      <w:r>
        <w:t xml:space="preserve"> LIF file can also be browsed using the batch process function. See </w:t>
      </w:r>
      <w:r>
        <w:fldChar w:fldCharType="begin"/>
      </w:r>
      <w:r>
        <w:instrText xml:space="preserve"> REF _Ref90385433 \r \h </w:instrText>
      </w:r>
      <w:r w:rsidR="00302756">
        <w:instrText xml:space="preserve"> \* MERGEFORMAT </w:instrText>
      </w:r>
      <w:r>
        <w:fldChar w:fldCharType="separate"/>
      </w:r>
      <w:r w:rsidR="0017337F">
        <w:t>Chapter 12</w:t>
      </w:r>
      <w:r>
        <w:fldChar w:fldCharType="end"/>
      </w:r>
      <w:r>
        <w:t xml:space="preserve"> for more details.</w:t>
      </w:r>
    </w:p>
    <w:p w14:paraId="2E3DA92B" w14:textId="5266C80C" w:rsidR="00F52FDF" w:rsidRDefault="00F52FDF" w:rsidP="00302756">
      <w:pPr>
        <w:pStyle w:val="Heading3"/>
        <w:jc w:val="both"/>
      </w:pPr>
      <w:r>
        <w:t>Automatic Channel Separation</w:t>
      </w:r>
    </w:p>
    <w:p w14:paraId="06BE6CF6" w14:textId="022C7B62" w:rsidR="00F52FDF" w:rsidRDefault="00F52FDF" w:rsidP="00302756">
      <w:pPr>
        <w:jc w:val="both"/>
      </w:pPr>
      <w:r>
        <w:t>When loading Prairie/Bruker XML format, if the data set contains tiles scanned at different stage locations, FluoRender will check if the tiles overlap with each other. If no overlapping tiles are found, FluoRender separates each tile into a channel. This is useful when an experiment scans several samples mounted on the same stage. Make sure you set the stage to leave some space between any two samples.</w:t>
      </w:r>
    </w:p>
    <w:p w14:paraId="7F861EED" w14:textId="18D8D7C3" w:rsidR="002D7713" w:rsidRDefault="002D7713" w:rsidP="00302756">
      <w:pPr>
        <w:pStyle w:val="Heading3"/>
        <w:jc w:val="both"/>
      </w:pPr>
      <w:r>
        <w:t>Multiresolution Data</w:t>
      </w:r>
    </w:p>
    <w:p w14:paraId="51DA031E" w14:textId="6DF31132" w:rsidR="00372D9A" w:rsidRDefault="00372D9A" w:rsidP="00302756">
      <w:pPr>
        <w:jc w:val="both"/>
      </w:pPr>
      <w:r>
        <w:t>FluoRender supports the VVD format</w:t>
      </w:r>
      <w:r w:rsidR="001733D1">
        <w:t xml:space="preserve">, which contains a series of resolution levels. A resolution level is selected for display based on the zoom ratio. </w:t>
      </w:r>
      <w:r w:rsidR="001F24FF">
        <w:t>An extremely large data set can therefore be visualized.</w:t>
      </w:r>
    </w:p>
    <w:p w14:paraId="0C1AFE29" w14:textId="75CD5FE6" w:rsidR="00F25DC0" w:rsidRDefault="00F25DC0" w:rsidP="00302756">
      <w:pPr>
        <w:pStyle w:val="Heading3"/>
        <w:jc w:val="both"/>
      </w:pPr>
      <w:r>
        <w:t>Video Files</w:t>
      </w:r>
    </w:p>
    <w:p w14:paraId="667CCAA7" w14:textId="70127745" w:rsidR="00F25DC0" w:rsidRDefault="00131542" w:rsidP="00302756">
      <w:pPr>
        <w:jc w:val="both"/>
      </w:pPr>
      <w:r>
        <w:t>Commonly used video formats are supported. They are loaded as time-dep</w:t>
      </w:r>
      <w:r w:rsidR="00A9577A">
        <w:t>endent volumes of single Z slices.</w:t>
      </w:r>
    </w:p>
    <w:p w14:paraId="48E9E814" w14:textId="69272C5E" w:rsidR="00D907FB" w:rsidRDefault="00D907FB" w:rsidP="00302756">
      <w:pPr>
        <w:pStyle w:val="Heading3"/>
        <w:jc w:val="both"/>
      </w:pPr>
      <w:r>
        <w:t>Floating-Point T</w:t>
      </w:r>
      <w:r w:rsidR="00FF4649">
        <w:t>IFF</w:t>
      </w:r>
    </w:p>
    <w:p w14:paraId="734C0B15" w14:textId="68009973" w:rsidR="00D907FB" w:rsidRDefault="00B00475" w:rsidP="00302756">
      <w:pPr>
        <w:jc w:val="both"/>
      </w:pPr>
      <w:r>
        <w:t>Floating-point T</w:t>
      </w:r>
      <w:r w:rsidR="00FF4649">
        <w:t>IFF</w:t>
      </w:r>
      <w:r>
        <w:t xml:space="preserve"> files are converted to 16-bit integer</w:t>
      </w:r>
      <w:r w:rsidR="001C0117">
        <w:t xml:space="preserve"> volume data. The files are scanned for its value range</w:t>
      </w:r>
      <w:r w:rsidR="00B63BD5">
        <w:t xml:space="preserve"> for conversion. A dialog is shown to allow modification of the value range</w:t>
      </w:r>
      <w:r w:rsidR="00AE47D3">
        <w:t>.</w:t>
      </w:r>
    </w:p>
    <w:p w14:paraId="20E7A992" w14:textId="1339C115" w:rsidR="003D0D62" w:rsidRDefault="00595FAD" w:rsidP="00302756">
      <w:pPr>
        <w:pStyle w:val="Heading2"/>
      </w:pPr>
      <w:bookmarkStart w:id="73" w:name="_Toc183178631"/>
      <w:r>
        <w:t xml:space="preserve">ImageJ </w:t>
      </w:r>
      <w:r w:rsidR="006727AD">
        <w:t>&amp; Bioformats Plugin</w:t>
      </w:r>
      <w:bookmarkEnd w:id="73"/>
    </w:p>
    <w:p w14:paraId="29B104DE" w14:textId="6277E7BF" w:rsidR="006727AD" w:rsidRDefault="006727AD" w:rsidP="00302756">
      <w:pPr>
        <w:jc w:val="both"/>
      </w:pPr>
      <w:r>
        <w:t>You can use ImageJ and Bioformats to load</w:t>
      </w:r>
      <w:r w:rsidR="00670C7B">
        <w:t xml:space="preserve"> a format originally unsupported by FluoRender. You need </w:t>
      </w:r>
      <w:r w:rsidR="00A6180C">
        <w:t xml:space="preserve">to have ImageJ and Bioformats installed and configured correctly. See </w:t>
      </w:r>
      <w:r w:rsidR="00A6180C">
        <w:fldChar w:fldCharType="begin" w:fldLock="1"/>
      </w:r>
      <w:r w:rsidR="00A6180C">
        <w:instrText xml:space="preserve"> REF _Ref520381891 \r \h </w:instrText>
      </w:r>
      <w:r w:rsidR="00E620C5">
        <w:instrText xml:space="preserve"> \* MERGEFORMAT </w:instrText>
      </w:r>
      <w:r w:rsidR="00A6180C">
        <w:fldChar w:fldCharType="separate"/>
      </w:r>
      <w:r w:rsidR="00A6180C">
        <w:t>Chapter 22</w:t>
      </w:r>
      <w:r w:rsidR="00A6180C">
        <w:fldChar w:fldCharType="end"/>
      </w:r>
      <w:r w:rsidR="00A6180C">
        <w:t xml:space="preserve"> for </w:t>
      </w:r>
      <w:r w:rsidR="00883464">
        <w:t>the settings to link FluoRender with ImageJ.</w:t>
      </w:r>
      <w:r w:rsidR="00A31387">
        <w:t xml:space="preserve"> When ImageJ and Bioformats are correctly configured, click </w:t>
      </w:r>
      <w:r w:rsidR="00D95D3F">
        <w:t>“ImageJ Import”</w:t>
      </w:r>
      <w:r w:rsidR="00A31387">
        <w:t xml:space="preserve"> </w:t>
      </w:r>
      <w:r w:rsidR="00FC2932">
        <w:rPr>
          <w:noProof/>
        </w:rPr>
        <w:drawing>
          <wp:inline distT="0" distB="0" distL="0" distR="0" wp14:anchorId="68C3E861" wp14:editId="3A81F198">
            <wp:extent cx="550638" cy="263348"/>
            <wp:effectExtent l="0" t="0" r="1905" b="3810"/>
            <wp:docPr id="601" name="Picture 601" descr="E:\DESIGNS\FluoRender Arts\FluoRender_buttons\convert\icon_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FluoRender_buttons\convert\icon_impor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0166" cy="272687"/>
                    </a:xfrm>
                    <a:prstGeom prst="rect">
                      <a:avLst/>
                    </a:prstGeom>
                    <a:solidFill>
                      <a:schemeClr val="bg1">
                        <a:lumMod val="95000"/>
                      </a:schemeClr>
                    </a:solidFill>
                    <a:ln>
                      <a:noFill/>
                    </a:ln>
                  </pic:spPr>
                </pic:pic>
              </a:graphicData>
            </a:graphic>
          </wp:inline>
        </w:drawing>
      </w:r>
      <w:r w:rsidR="00D95D3F">
        <w:t xml:space="preserve"> in the main toolbar. In the file browser dialog, choose one or multiple files</w:t>
      </w:r>
      <w:r w:rsidR="00BD7534">
        <w:t xml:space="preserve"> and let ImageJ load them into FluoRender.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A194D" w14:paraId="5879F085"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374AD78" w14:textId="77777777" w:rsidR="005A194D" w:rsidRDefault="005A194D" w:rsidP="00302756">
            <w:pPr>
              <w:pStyle w:val="Icon"/>
              <w:jc w:val="both"/>
            </w:pPr>
            <w:r>
              <w:rPr>
                <w:noProof/>
                <w:lang w:eastAsia="en-US"/>
              </w:rPr>
              <mc:AlternateContent>
                <mc:Choice Requires="wpg">
                  <w:drawing>
                    <wp:inline distT="0" distB="0" distL="0" distR="0" wp14:anchorId="590CF17C" wp14:editId="261E2AC3">
                      <wp:extent cx="228600" cy="228600"/>
                      <wp:effectExtent l="0" t="0" r="0" b="0"/>
                      <wp:docPr id="548" name="Group 19" descr="P481C1T2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51" name="Oval 55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2" name="Freeform 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48036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Ma/xU6EBQAA9BEAAA4AAAAAAAAAAAAAAAAALgIAAGRycy9lMm9E&#10;b2MueG1sUEsBAi0AFAAGAAgAAAAhAPgMKZnYAAAAAwEAAA8AAAAAAAAAAAAAAAAA3gcAAGRycy9k&#10;b3ducmV2LnhtbFBLBQYAAAAABAAEAPMAAADjCAAAAAA=&#10;">
                      <v:oval id="Oval 55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" fillcolor="#f24f4f [3204]" stroked="f" strokeweight="0">
                        <v:stroke joinstyle="miter"/>
                        <o:lock v:ext="edit" aspectratio="t"/>
                      </v:oval>
                      <v:shape id="Freeform 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E2FBD32" w14:textId="68F4C5DA" w:rsidR="005A194D" w:rsidRDefault="008049B2" w:rsidP="00302756">
            <w:pPr>
              <w:pStyle w:val="TipText"/>
              <w:jc w:val="both"/>
              <w:cnfStyle w:val="000000000000" w:firstRow="0" w:lastRow="0" w:firstColumn="0" w:lastColumn="0" w:oddVBand="0" w:evenVBand="0" w:oddHBand="0" w:evenHBand="0" w:firstRowFirstColumn="0" w:firstRowLastColumn="0" w:lastRowFirstColumn="0" w:lastRowLastColumn="0"/>
            </w:pPr>
            <w:r>
              <w:t>You can also link FluoRender with Fiji, which includes Bioformats</w:t>
            </w:r>
            <w:r w:rsidR="00FF28F7">
              <w:t>. Therefore, no additional plugins and configurations are needed.</w:t>
            </w:r>
          </w:p>
        </w:tc>
      </w:tr>
    </w:tbl>
    <w:p w14:paraId="26CA3748" w14:textId="77777777" w:rsidR="005A194D" w:rsidRPr="006727AD" w:rsidRDefault="005A194D" w:rsidP="00302756">
      <w:pPr>
        <w:jc w:val="both"/>
      </w:pPr>
    </w:p>
    <w:p w14:paraId="3758F4A5" w14:textId="3C9B920E" w:rsidR="00D848D0" w:rsidRDefault="00D848D0" w:rsidP="00302756">
      <w:pPr>
        <w:pStyle w:val="Heading2"/>
      </w:pPr>
      <w:bookmarkStart w:id="74" w:name="_Toc406575218"/>
      <w:bookmarkStart w:id="75" w:name="_Toc406755648"/>
      <w:bookmarkStart w:id="76" w:name="_Toc406770721"/>
      <w:bookmarkStart w:id="77" w:name="_Toc183178632"/>
      <w:r>
        <w:t>Mesh Data</w:t>
      </w:r>
      <w:bookmarkEnd w:id="74"/>
      <w:bookmarkEnd w:id="75"/>
      <w:bookmarkEnd w:id="76"/>
      <w:bookmarkEnd w:id="77"/>
    </w:p>
    <w:p w14:paraId="3067D7E3" w14:textId="6103A6CF" w:rsidR="006D733A" w:rsidRDefault="006D733A" w:rsidP="00302756">
      <w:pPr>
        <w:jc w:val="both"/>
      </w:pPr>
      <w:r>
        <w:t xml:space="preserve">To load mesh data, click “Open Mesh” </w:t>
      </w:r>
      <w:r>
        <w:rPr>
          <w:noProof/>
          <w:lang w:eastAsia="en-US"/>
        </w:rPr>
        <w:drawing>
          <wp:inline distT="0" distB="0" distL="0" distR="0" wp14:anchorId="374371FC" wp14:editId="6E5B4CCF">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w:t>
      </w:r>
      <w:r w:rsidR="00A4579A">
        <w:t>lbar. In the file browser</w:t>
      </w:r>
      <w:r>
        <w:t xml:space="preserve"> dialog, choose one or multiple mesh files to load them.</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D733A" w14:paraId="3477698B"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9630D20" w14:textId="77777777" w:rsidR="006D733A" w:rsidRDefault="006D733A" w:rsidP="00302756">
            <w:pPr>
              <w:pStyle w:val="Icon"/>
              <w:jc w:val="both"/>
            </w:pPr>
            <w:r>
              <w:rPr>
                <w:noProof/>
                <w:lang w:eastAsia="en-US"/>
              </w:rPr>
              <mc:AlternateContent>
                <mc:Choice Requires="wpg">
                  <w:drawing>
                    <wp:inline distT="0" distB="0" distL="0" distR="0" wp14:anchorId="6418C938" wp14:editId="3F9E9676">
                      <wp:extent cx="228600" cy="228600"/>
                      <wp:effectExtent l="0" t="0" r="0" b="0"/>
                      <wp:docPr id="48" name="Group 19" descr="P487C1T3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9" name="Oval 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 name="Freeform 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AA4607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TLehAUAAPA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bVMt6EBQAA8BEAAA4AAAAAAAAAAAAAAAAALgIAAGRycy9lMm9E&#10;b2MueG1sUEsBAi0AFAAGAAgAAAAhAPgMKZnYAAAAAwEAAA8AAAAAAAAAAAAAAAAA3gcAAGRycy9k&#10;b3ducmV2LnhtbFBLBQYAAAAABAAEAPMAAADjCAAAAAA=&#10;">
                      <v:oval id="Oval 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" fillcolor="#f24f4f [3204]" stroked="f" strokeweight="0">
                        <v:stroke joinstyle="miter"/>
                        <o:lock v:ext="edit" aspectratio="t"/>
                      </v:oval>
                      <v:shape id="Freeform 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FB72FE" w14:textId="6150C7CD" w:rsidR="006D733A" w:rsidRDefault="006D733A"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Only Wavefront OBJ format is currently supported. </w:t>
            </w:r>
            <w:r w:rsidR="00DF38B9">
              <w:t>A mesh object can have ass</w:t>
            </w:r>
            <w:r w:rsidR="00355BB5">
              <w:t>ociated materials and textures.</w:t>
            </w:r>
          </w:p>
        </w:tc>
      </w:tr>
    </w:tbl>
    <w:p w14:paraId="4EF2E639" w14:textId="77777777" w:rsidR="00DF38B9" w:rsidRDefault="00DF38B9" w:rsidP="00302756">
      <w:pPr>
        <w:jc w:val="both"/>
      </w:pPr>
      <w:r>
        <w:br w:type="page"/>
      </w:r>
    </w:p>
    <w:p w14:paraId="0B818127" w14:textId="28286136" w:rsidR="006D733A" w:rsidRDefault="009E7AF0" w:rsidP="00302756">
      <w:pPr>
        <w:pStyle w:val="Heading1"/>
        <w:jc w:val="both"/>
      </w:pPr>
      <w:bookmarkStart w:id="78" w:name="_Toc406575219"/>
      <w:bookmarkStart w:id="79" w:name="_Toc406755649"/>
      <w:bookmarkStart w:id="80" w:name="_Toc406770722"/>
      <w:bookmarkStart w:id="81" w:name="_Ref428197503"/>
      <w:bookmarkStart w:id="82" w:name="_Ref428266974"/>
      <w:bookmarkStart w:id="83" w:name="_Ref497393102"/>
      <w:bookmarkStart w:id="84" w:name="_Ref497393110"/>
      <w:bookmarkStart w:id="85" w:name="_Ref76480192"/>
      <w:bookmarkStart w:id="86" w:name="_Ref90290457"/>
      <w:bookmarkStart w:id="87" w:name="_Toc183178633"/>
      <w:r>
        <w:lastRenderedPageBreak/>
        <w:t xml:space="preserve">Manage </w:t>
      </w:r>
      <w:r w:rsidR="00DF38B9" w:rsidRPr="00DF38B9">
        <w:t>Data Sets</w:t>
      </w:r>
      <w:bookmarkEnd w:id="78"/>
      <w:bookmarkEnd w:id="79"/>
      <w:bookmarkEnd w:id="80"/>
      <w:bookmarkEnd w:id="81"/>
      <w:bookmarkEnd w:id="82"/>
      <w:bookmarkEnd w:id="83"/>
      <w:bookmarkEnd w:id="84"/>
      <w:bookmarkEnd w:id="85"/>
      <w:bookmarkEnd w:id="86"/>
      <w:bookmarkEnd w:id="87"/>
    </w:p>
    <w:p w14:paraId="5FB0C77A" w14:textId="245B810B" w:rsidR="00DF38B9" w:rsidRDefault="00DF38B9" w:rsidP="00302756">
      <w:pPr>
        <w:jc w:val="both"/>
      </w:pPr>
      <w:r>
        <w:t>Loaded data sets are listed in the “Datasets” panel (</w:t>
      </w:r>
      <w:r>
        <w:fldChar w:fldCharType="begin" w:fldLock="1"/>
      </w:r>
      <w:r>
        <w:instrText xml:space="preserve"> REF _Ref406492246 \h </w:instrText>
      </w:r>
      <w:r w:rsidR="00E620C5">
        <w:instrText xml:space="preserve"> \* MERGEFORMAT </w:instrText>
      </w:r>
      <w:r>
        <w:fldChar w:fldCharType="separate"/>
      </w:r>
      <w:r w:rsidR="00B137B9">
        <w:t xml:space="preserve">Figure </w:t>
      </w:r>
      <w:r w:rsidR="00B137B9">
        <w:rPr>
          <w:noProof/>
        </w:rPr>
        <w:t>5</w:t>
      </w:r>
      <w:r w:rsidR="00B137B9">
        <w:noBreakHyphen/>
      </w:r>
      <w:r w:rsidR="00B137B9">
        <w:rPr>
          <w:noProof/>
        </w:rPr>
        <w:t>1</w:t>
      </w:r>
      <w:r>
        <w:fldChar w:fldCharType="end"/>
      </w:r>
      <w:r>
        <w:t>).</w:t>
      </w:r>
      <w:r w:rsidR="009E7AF0">
        <w:t xml:space="preserve"> The data-set panel is a tab of the project panel, which can be shown on top by clicking the title tab or dragged to show side-by-side with the workspace panel.</w:t>
      </w:r>
    </w:p>
    <w:p w14:paraId="17F2C2C1" w14:textId="3556B589" w:rsidR="00DF38B9" w:rsidRDefault="00DF38B9" w:rsidP="00441AF4">
      <w:pPr>
        <w:spacing w:after="120"/>
        <w:jc w:val="center"/>
      </w:pPr>
      <w:r>
        <w:rPr>
          <w:noProof/>
          <w:lang w:eastAsia="en-US"/>
        </w:rPr>
        <w:drawing>
          <wp:inline distT="0" distB="0" distL="0" distR="0" wp14:anchorId="1833FDB3" wp14:editId="710947DB">
            <wp:extent cx="3165676" cy="187009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42"/>
                    <a:stretch>
                      <a:fillRect/>
                    </a:stretch>
                  </pic:blipFill>
                  <pic:spPr bwMode="auto">
                    <a:xfrm>
                      <a:off x="0" y="0"/>
                      <a:ext cx="3189372" cy="1884091"/>
                    </a:xfrm>
                    <a:prstGeom prst="rect">
                      <a:avLst/>
                    </a:prstGeom>
                    <a:noFill/>
                    <a:ln>
                      <a:noFill/>
                    </a:ln>
                  </pic:spPr>
                </pic:pic>
              </a:graphicData>
            </a:graphic>
          </wp:inline>
        </w:drawing>
      </w:r>
    </w:p>
    <w:p w14:paraId="2BAAE3E2" w14:textId="72F3CFEA" w:rsidR="00DF38B9" w:rsidRDefault="00DF38B9" w:rsidP="00441AF4">
      <w:pPr>
        <w:pStyle w:val="Caption"/>
        <w:jc w:val="center"/>
      </w:pPr>
      <w:bookmarkStart w:id="88" w:name="_Ref406492246"/>
      <w:bookmarkStart w:id="89" w:name="_Toc183178756"/>
      <w:r>
        <w:t xml:space="preserve">Figure </w:t>
      </w:r>
      <w:fldSimple w:instr=" STYLEREF 1 \s ">
        <w:r w:rsidR="0017337F">
          <w:rPr>
            <w:noProof/>
          </w:rPr>
          <w:t>5</w:t>
        </w:r>
      </w:fldSimple>
      <w:r w:rsidR="00586A6E">
        <w:noBreakHyphen/>
      </w:r>
      <w:fldSimple w:instr=" SEQ Figure \* ARABIC \s 1 ">
        <w:r w:rsidR="0017337F">
          <w:rPr>
            <w:noProof/>
          </w:rPr>
          <w:t>1</w:t>
        </w:r>
      </w:fldSimple>
      <w:bookmarkEnd w:id="88"/>
      <w:r w:rsidR="00C50376">
        <w:rPr>
          <w:noProof/>
        </w:rPr>
        <w:t>.</w:t>
      </w:r>
      <w:r>
        <w:t xml:space="preserve"> Dataset panel.</w:t>
      </w:r>
      <w:bookmarkEnd w:id="89"/>
    </w:p>
    <w:p w14:paraId="37E05EB3" w14:textId="2EB1325F" w:rsidR="00DF38B9" w:rsidRPr="00DF38B9" w:rsidRDefault="00DF38B9" w:rsidP="00302756">
      <w:pPr>
        <w:jc w:val="both"/>
      </w:pPr>
      <w:r>
        <w:t xml:space="preserve">Each loaded data set has a type identifier (volume, mesh, etc.), a name (initialized to its file name), and a path. </w:t>
      </w:r>
      <w:r w:rsidR="00A03465">
        <w:t>For a data set created within FluoRender, the path entry is empty</w:t>
      </w:r>
      <w:r w:rsidR="00402692">
        <w:t xml:space="preserve"> initially</w:t>
      </w:r>
      <w:r w:rsidR="00A03465">
        <w:t>. When a created data set is saved, the path entry is updated. Only one data set can be selected from the list at one time. The following operations are applied to the selected data set.</w:t>
      </w:r>
    </w:p>
    <w:p w14:paraId="76B521A6" w14:textId="12983D47" w:rsidR="00DF38B9" w:rsidRDefault="009F3D60" w:rsidP="00302756">
      <w:pPr>
        <w:jc w:val="both"/>
      </w:pPr>
      <w:r>
        <w:rPr>
          <w:noProof/>
          <w:lang w:eastAsia="en-US"/>
        </w:rPr>
        <w:drawing>
          <wp:inline distT="0" distB="0" distL="0" distR="0" wp14:anchorId="6F42F47E" wp14:editId="713DCD93">
            <wp:extent cx="182880" cy="182880"/>
            <wp:effectExtent l="0" t="0" r="762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5" descr="E:\DESIGNS\FluoRender Arts\list_icons\ark_view.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DF38B9">
        <w:t xml:space="preserve"> </w:t>
      </w:r>
      <w:r w:rsidR="00DF38B9" w:rsidRPr="00DF38B9">
        <w:rPr>
          <w:b/>
        </w:rPr>
        <w:t>Add.</w:t>
      </w:r>
      <w:r w:rsidR="00DF38B9">
        <w:t xml:space="preserve"> </w:t>
      </w:r>
      <w:r w:rsidR="0042045F">
        <w:t>It a</w:t>
      </w:r>
      <w:r w:rsidR="00A03465">
        <w:t>dd</w:t>
      </w:r>
      <w:r w:rsidR="00E062D2">
        <w:t>s</w:t>
      </w:r>
      <w:r w:rsidR="00A03465">
        <w:t xml:space="preserve"> </w:t>
      </w:r>
      <w:r w:rsidR="00F92202">
        <w:t>the selected</w:t>
      </w:r>
      <w:r w:rsidR="00A03465">
        <w:t xml:space="preserve"> data set to the render view. If multiple ren</w:t>
      </w:r>
      <w:r w:rsidR="00402692">
        <w:t>der views are opened, the data set is</w:t>
      </w:r>
      <w:r w:rsidR="00A03465">
        <w:t xml:space="preserve"> added to the first render view in the “Workspace” panel.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03465" w14:paraId="1B4A5F8E"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F32F387" w14:textId="77777777" w:rsidR="00A03465" w:rsidRDefault="00A03465" w:rsidP="00302756">
            <w:pPr>
              <w:pStyle w:val="Icon"/>
              <w:jc w:val="both"/>
            </w:pPr>
            <w:r>
              <w:rPr>
                <w:noProof/>
                <w:lang w:eastAsia="en-US"/>
              </w:rPr>
              <mc:AlternateContent>
                <mc:Choice Requires="wpg">
                  <w:drawing>
                    <wp:inline distT="0" distB="0" distL="0" distR="0" wp14:anchorId="0F4084BC" wp14:editId="6B0486E5">
                      <wp:extent cx="228600" cy="228600"/>
                      <wp:effectExtent l="0" t="0" r="0" b="0"/>
                      <wp:docPr id="56" name="Group 19" descr="P498C1T3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 name="Oval 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 name="Freeform 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938CA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qZ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UymydM8Qox8mrZ6DJhqbQCYN0XNSuEVoTWrt4swfTO1J/qj6Z5sQlP&#10;BMBjZir6hWvs0eP81OEsHx0TeDkeX8yHiIbAVrP2cRA5gvWMS+Q/f5Vv0CodkG2dKbsaGWV70Oy/&#10;A+1TzmvpY2HJ/xa0RQvahwdestk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c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vfpKmYYFAADwEQAADgAAAAAAAAAAAAAAAAAuAgAAZHJzL2Uy&#10;b0RvYy54bWxQSwECLQAUAAYACAAAACEA+AwpmdgAAAADAQAADwAAAAAAAAAAAAAAAADgBwAAZHJz&#10;L2Rvd25yZXYueG1sUEsFBgAAAAAEAAQA8wAAAOUIAAAAAA==&#10;">
                      <v:oval id="Oval 5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" fillcolor="#f24f4f [3204]" stroked="f" strokeweight="0">
                        <v:stroke joinstyle="miter"/>
                        <o:lock v:ext="edit" aspectratio="t"/>
                      </v:oval>
                      <v:shape id="Freeform 5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0B56E05" w14:textId="26326E03" w:rsidR="00A03465" w:rsidRDefault="00A03465"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Alternatively, </w:t>
            </w:r>
            <w:r w:rsidR="00F92202">
              <w:t>the user</w:t>
            </w:r>
            <w:r>
              <w:t xml:space="preserve"> can right-click a data set. In the context menu, under “Add”, there is a list of currently opened render views. A different render view than the first one can be selected through the context menu. The same data set can be added to a render </w:t>
            </w:r>
            <w:r w:rsidR="00F92202">
              <w:t>view</w:t>
            </w:r>
            <w:r w:rsidR="00402692">
              <w:t xml:space="preserve"> </w:t>
            </w:r>
            <w:r w:rsidR="00F92202">
              <w:t>repeatedly</w:t>
            </w:r>
            <w:r>
              <w:t xml:space="preserve">. Each instance of the data set has its own volume settings. However, if the </w:t>
            </w:r>
            <w:r w:rsidR="00402692">
              <w:t>intensity</w:t>
            </w:r>
            <w:r>
              <w:t xml:space="preserve"> values of any </w:t>
            </w:r>
            <w:r w:rsidR="00402692">
              <w:t xml:space="preserve">one </w:t>
            </w:r>
            <w:r>
              <w:t>of the instances are changed, all will be updated.</w:t>
            </w:r>
          </w:p>
        </w:tc>
      </w:tr>
    </w:tbl>
    <w:p w14:paraId="287936CA" w14:textId="77777777" w:rsidR="00A03465" w:rsidRDefault="00A03465" w:rsidP="00302756">
      <w:pPr>
        <w:jc w:val="both"/>
      </w:pPr>
    </w:p>
    <w:p w14:paraId="0DC4EE5A" w14:textId="2A7F8826" w:rsidR="00A03465" w:rsidRDefault="00485DFB" w:rsidP="00302756">
      <w:pPr>
        <w:spacing w:line="240" w:lineRule="auto"/>
        <w:jc w:val="both"/>
      </w:pPr>
      <w:r>
        <w:rPr>
          <w:b/>
          <w:noProof/>
          <w:lang w:eastAsia="en-US"/>
        </w:rPr>
        <w:drawing>
          <wp:inline distT="0" distB="0" distL="0" distR="0" wp14:anchorId="636830E9" wp14:editId="27B80132">
            <wp:extent cx="201168" cy="201168"/>
            <wp:effectExtent l="0" t="0" r="889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ESIGNS\FluoRender Arts\list_icons\textfield_renam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A03465" w:rsidRPr="00A03465">
        <w:rPr>
          <w:b/>
        </w:rPr>
        <w:t>Rename.</w:t>
      </w:r>
      <w:r w:rsidR="00A03465">
        <w:t xml:space="preserve"> </w:t>
      </w:r>
      <w:r w:rsidR="0042045F">
        <w:t>It allows renaming</w:t>
      </w:r>
      <w:r w:rsidR="0056658B">
        <w:t xml:space="preserve"> selected data </w:t>
      </w:r>
      <w:r w:rsidR="00F3096F">
        <w:t>sets</w:t>
      </w:r>
      <w:r w:rsidR="0056658B">
        <w:t xml:space="preserve">. Names </w:t>
      </w:r>
      <w:r w:rsidR="0042045F">
        <w:t xml:space="preserve">are used to uniquely identify </w:t>
      </w:r>
      <w:r w:rsidR="0056658B">
        <w:t>data set</w:t>
      </w:r>
      <w:r w:rsidR="0042045F">
        <w:t>s</w:t>
      </w:r>
      <w:r w:rsidR="0056658B">
        <w:t xml:space="preserve"> within FluoRender. They are initialized to t</w:t>
      </w:r>
      <w:r w:rsidR="0042045F">
        <w:t>heir file names after loading, which</w:t>
      </w:r>
      <w:r w:rsidR="0056658B">
        <w:t xml:space="preserve"> can be changed </w:t>
      </w:r>
      <w:r w:rsidR="0042045F">
        <w:t>for easy data organization</w:t>
      </w:r>
      <w:r w:rsidR="0056658B">
        <w:t>.</w:t>
      </w:r>
      <w:r w:rsidR="00355BB5">
        <w:t xml:space="preserve"> FluoRender will automatically resolve name conflicts, for example, when data sets are duplicated.</w:t>
      </w:r>
    </w:p>
    <w:p w14:paraId="53825C59" w14:textId="3507473C" w:rsidR="0056658B" w:rsidRDefault="00485DFB" w:rsidP="00302756">
      <w:pPr>
        <w:spacing w:line="240" w:lineRule="auto"/>
        <w:jc w:val="both"/>
      </w:pPr>
      <w:r>
        <w:rPr>
          <w:b/>
          <w:noProof/>
          <w:lang w:eastAsia="en-US"/>
        </w:rPr>
        <w:drawing>
          <wp:inline distT="0" distB="0" distL="0" distR="0" wp14:anchorId="4F083F9B" wp14:editId="59129455">
            <wp:extent cx="146304" cy="146304"/>
            <wp:effectExtent l="0" t="0" r="6350"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DESIGNS\FluoRender Arts\list_icons\sav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56658B" w:rsidRPr="0056658B">
        <w:rPr>
          <w:b/>
        </w:rPr>
        <w:t>Save.</w:t>
      </w:r>
      <w:r w:rsidR="0056658B">
        <w:t xml:space="preserve"> </w:t>
      </w:r>
      <w:r w:rsidR="0042045F">
        <w:t>It s</w:t>
      </w:r>
      <w:r w:rsidR="0056658B">
        <w:t>ave</w:t>
      </w:r>
      <w:r w:rsidR="00E062D2">
        <w:t>s</w:t>
      </w:r>
      <w:r w:rsidR="0056658B">
        <w:t xml:space="preserve"> </w:t>
      </w:r>
      <w:r w:rsidR="00F3096F">
        <w:t xml:space="preserve">the </w:t>
      </w:r>
      <w:r w:rsidR="0056658B">
        <w:t xml:space="preserve">selected data set to </w:t>
      </w:r>
      <w:r w:rsidR="00F3096F">
        <w:t xml:space="preserve">a </w:t>
      </w:r>
      <w:r w:rsidR="0056658B">
        <w:t xml:space="preserve">hard drive. FluoRender </w:t>
      </w:r>
      <w:r w:rsidR="00A4579A">
        <w:t>will</w:t>
      </w:r>
      <w:r w:rsidR="0056658B">
        <w:t xml:space="preserve"> always ask for a directory and file name for saving a data set. Make sure </w:t>
      </w:r>
      <w:r w:rsidR="00402692">
        <w:t xml:space="preserve">that </w:t>
      </w:r>
      <w:r w:rsidR="0056658B">
        <w:t>important original data sets are not over-written.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3DA8" w14:paraId="74C4344D"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B67B91A" w14:textId="77777777" w:rsidR="00DA3DA8" w:rsidRDefault="00DA3DA8" w:rsidP="00302756">
            <w:pPr>
              <w:pStyle w:val="Icon"/>
              <w:jc w:val="both"/>
            </w:pPr>
            <w:r>
              <w:rPr>
                <w:noProof/>
                <w:lang w:eastAsia="en-US"/>
              </w:rPr>
              <mc:AlternateContent>
                <mc:Choice Requires="wpg">
                  <w:drawing>
                    <wp:inline distT="0" distB="0" distL="0" distR="0" wp14:anchorId="2617693B" wp14:editId="38D1716C">
                      <wp:extent cx="228600" cy="228600"/>
                      <wp:effectExtent l="0" t="0" r="0" b="0"/>
                      <wp:docPr id="191" name="Group 19" descr="P504C1T3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2" name="Oval 19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3" name="Freeform 1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59D0A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PJI5h4YFAAD1EQAADgAAAAAAAAAAAAAAAAAuAgAAZHJzL2Uy&#10;b0RvYy54bWxQSwECLQAUAAYACAAAACEA+AwpmdgAAAADAQAADwAAAAAAAAAAAAAAAADgBwAAZHJz&#10;L2Rvd25yZXYueG1sUEsFBgAAAAAEAAQA8wAAAOUIAAAAAA==&#10;">
                      <v:oval id="Oval 19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" fillcolor="#f24f4f [3204]" stroked="f" strokeweight="0">
                        <v:stroke joinstyle="miter"/>
                        <o:lock v:ext="edit" aspectratio="t"/>
                      </v:oval>
                      <v:shape id="Freeform 19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34C708" w14:textId="0B016737" w:rsidR="00DA3DA8" w:rsidRDefault="00B17871"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The file formats that a selected </w:t>
            </w:r>
            <w:r w:rsidR="00402692">
              <w:t>volume</w:t>
            </w:r>
            <w:r>
              <w:t xml:space="preserve"> can be saved are </w:t>
            </w:r>
            <w:r w:rsidR="00402692">
              <w:t>less than that can be read</w:t>
            </w:r>
            <w:r>
              <w:t>. For example, for volumes, TIFF is the preferred format.</w:t>
            </w:r>
          </w:p>
        </w:tc>
      </w:tr>
    </w:tbl>
    <w:p w14:paraId="7506DF0D" w14:textId="769C9717" w:rsidR="00DA3DA8" w:rsidRDefault="00DA3DA8" w:rsidP="00302756">
      <w:pPr>
        <w:spacing w:line="240" w:lineRule="auto"/>
        <w:jc w:val="both"/>
      </w:pPr>
    </w:p>
    <w:p w14:paraId="705D33EE" w14:textId="5407D872" w:rsidR="00306641" w:rsidRDefault="00591971" w:rsidP="00302756">
      <w:pPr>
        <w:spacing w:line="240" w:lineRule="auto"/>
        <w:jc w:val="both"/>
      </w:pPr>
      <w:r>
        <w:lastRenderedPageBreak/>
        <w:t>When saving a volume channel, these additional options are available:</w:t>
      </w:r>
    </w:p>
    <w:p w14:paraId="4C07678D" w14:textId="40997EFD" w:rsidR="00591971" w:rsidRDefault="00591971" w:rsidP="00441AF4">
      <w:pPr>
        <w:spacing w:after="120" w:line="240" w:lineRule="auto"/>
        <w:jc w:val="center"/>
      </w:pPr>
      <w:r>
        <w:rPr>
          <w:noProof/>
        </w:rPr>
        <w:drawing>
          <wp:inline distT="0" distB="0" distL="0" distR="0" wp14:anchorId="05F2196E" wp14:editId="31B3C874">
            <wp:extent cx="3357349" cy="3020033"/>
            <wp:effectExtent l="0" t="0" r="0"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pic:nvPicPr>
                  <pic:blipFill>
                    <a:blip r:embed="rId46"/>
                    <a:stretch>
                      <a:fillRect/>
                    </a:stretch>
                  </pic:blipFill>
                  <pic:spPr>
                    <a:xfrm>
                      <a:off x="0" y="0"/>
                      <a:ext cx="3364872" cy="3026800"/>
                    </a:xfrm>
                    <a:prstGeom prst="rect">
                      <a:avLst/>
                    </a:prstGeom>
                  </pic:spPr>
                </pic:pic>
              </a:graphicData>
            </a:graphic>
          </wp:inline>
        </w:drawing>
      </w:r>
    </w:p>
    <w:p w14:paraId="48735B7F" w14:textId="763DC95D" w:rsidR="00591971" w:rsidRDefault="00591971" w:rsidP="00441AF4">
      <w:pPr>
        <w:pStyle w:val="Caption"/>
        <w:jc w:val="center"/>
      </w:pPr>
      <w:bookmarkStart w:id="90" w:name="_Ref497318526"/>
      <w:bookmarkStart w:id="91" w:name="_Toc183178757"/>
      <w:r>
        <w:t xml:space="preserve">Figure </w:t>
      </w:r>
      <w:fldSimple w:instr=" STYLEREF 1 \s ">
        <w:r w:rsidR="0017337F">
          <w:rPr>
            <w:noProof/>
          </w:rPr>
          <w:t>5</w:t>
        </w:r>
      </w:fldSimple>
      <w:r w:rsidR="00586A6E">
        <w:noBreakHyphen/>
      </w:r>
      <w:fldSimple w:instr=" SEQ Figure \* ARABIC \s 1 ">
        <w:r w:rsidR="0017337F">
          <w:rPr>
            <w:noProof/>
          </w:rPr>
          <w:t>2</w:t>
        </w:r>
      </w:fldSimple>
      <w:bookmarkEnd w:id="90"/>
      <w:r>
        <w:rPr>
          <w:noProof/>
        </w:rPr>
        <w:t>.</w:t>
      </w:r>
      <w:r>
        <w:t xml:space="preserve"> </w:t>
      </w:r>
      <w:r w:rsidR="006E5C44">
        <w:t>Save volume dialog</w:t>
      </w:r>
      <w:r>
        <w:t>.</w:t>
      </w:r>
      <w:bookmarkEnd w:id="91"/>
    </w:p>
    <w:p w14:paraId="2C186087" w14:textId="77777777" w:rsidR="00CB63E6" w:rsidRDefault="00CB63E6" w:rsidP="00302756">
      <w:pPr>
        <w:spacing w:after="120" w:line="240" w:lineRule="auto"/>
        <w:jc w:val="both"/>
      </w:pPr>
      <w:r w:rsidRPr="00777BA9">
        <w:rPr>
          <w:b/>
        </w:rPr>
        <w:t>Lempel-Ziv-Welch compression.</w:t>
      </w:r>
      <w:r>
        <w:t xml:space="preserve"> It saves the image content in the TIFF file using the compression method.</w:t>
      </w:r>
    </w:p>
    <w:p w14:paraId="03674139" w14:textId="00DB98D4" w:rsidR="00AB5F14" w:rsidRPr="00560BED" w:rsidRDefault="00560BED" w:rsidP="00302756">
      <w:pPr>
        <w:spacing w:after="120" w:line="240" w:lineRule="auto"/>
        <w:jc w:val="both"/>
        <w:rPr>
          <w:bCs/>
        </w:rPr>
      </w:pPr>
      <w:r>
        <w:rPr>
          <w:b/>
        </w:rPr>
        <w:t>Use Clipping Planes to Crop.</w:t>
      </w:r>
      <w:r>
        <w:rPr>
          <w:bCs/>
        </w:rPr>
        <w:t xml:space="preserve"> Enable this option to </w:t>
      </w:r>
      <w:r w:rsidR="00692678">
        <w:rPr>
          <w:bCs/>
        </w:rPr>
        <w:t>crop the volume to a smaller size defined by the clipping planes. You need to set the clipping planes before</w:t>
      </w:r>
      <w:r w:rsidR="00B709C3">
        <w:rPr>
          <w:bCs/>
        </w:rPr>
        <w:t xml:space="preserve"> using this option. Clipping planes can be moved to</w:t>
      </w:r>
      <w:r w:rsidR="00D94D48">
        <w:rPr>
          <w:bCs/>
        </w:rPr>
        <w:t xml:space="preserve"> only include a smaller size. Or, they can be rotated, which will </w:t>
      </w:r>
      <w:r w:rsidR="00EE7073">
        <w:rPr>
          <w:bCs/>
        </w:rPr>
        <w:t>reorient the saved volume.</w:t>
      </w:r>
      <w:r w:rsidR="00DE0B88">
        <w:rPr>
          <w:bCs/>
        </w:rPr>
        <w:t xml:space="preserve"> If mask</w:t>
      </w:r>
      <w:r w:rsidR="00D32EF6">
        <w:rPr>
          <w:bCs/>
        </w:rPr>
        <w:t xml:space="preserve"> and label volumes are present, they are cropped to the same size.</w:t>
      </w:r>
    </w:p>
    <w:p w14:paraId="56BD16DC" w14:textId="0F2A6635" w:rsidR="006E5C44" w:rsidRDefault="009A46ED" w:rsidP="00302756">
      <w:pPr>
        <w:spacing w:after="120" w:line="240" w:lineRule="auto"/>
        <w:jc w:val="both"/>
      </w:pPr>
      <w:r w:rsidRPr="00777BA9">
        <w:rPr>
          <w:b/>
        </w:rPr>
        <w:t>Resize.</w:t>
      </w:r>
      <w:r>
        <w:t xml:space="preserve"> </w:t>
      </w:r>
      <w:r w:rsidR="00777BA9">
        <w:t>Once checked, the original resolution of the volume channel is displayed. New resolution values can be entered. FluoRender will resample the data to the new resolutions.</w:t>
      </w:r>
    </w:p>
    <w:p w14:paraId="2B93A3AA" w14:textId="7EC9B477" w:rsidR="008E7717" w:rsidRDefault="00844432" w:rsidP="00302756">
      <w:pPr>
        <w:spacing w:after="0" w:line="240" w:lineRule="auto"/>
        <w:jc w:val="both"/>
      </w:pPr>
      <w:r w:rsidRPr="000630CE">
        <w:rPr>
          <w:b/>
          <w:bCs/>
        </w:rPr>
        <w:t>Interpolation</w:t>
      </w:r>
      <w:r w:rsidR="000630CE" w:rsidRPr="000630CE">
        <w:rPr>
          <w:b/>
          <w:bCs/>
        </w:rPr>
        <w:t>/filtering</w:t>
      </w:r>
      <w:r w:rsidRPr="000630CE">
        <w:rPr>
          <w:b/>
          <w:bCs/>
        </w:rPr>
        <w:t>.</w:t>
      </w:r>
      <w:r>
        <w:t xml:space="preserve"> </w:t>
      </w:r>
      <w:r w:rsidR="000630CE">
        <w:t>Choose an interpolation or filtering method</w:t>
      </w:r>
      <w:r w:rsidR="00C72C27">
        <w:t xml:space="preserve"> when a volume channel is resized or rotated</w:t>
      </w:r>
      <w:r w:rsidR="000009BE">
        <w:t xml:space="preserve"> to smooth</w:t>
      </w:r>
      <w:r w:rsidR="007F3B3C">
        <w:t xml:space="preserve"> the aliasing </w:t>
      </w:r>
      <w:r w:rsidR="008C33B2">
        <w:t>from resampling.</w:t>
      </w:r>
      <w:r w:rsidR="00A91C88">
        <w:t xml:space="preserve"> The nearest neighbor method does not apply any smoothing; the bilinear </w:t>
      </w:r>
      <w:r w:rsidR="00756381">
        <w:t>method applies smoothing only within Z sections; the trilinear method applies smoothing in 3D; the box method applies</w:t>
      </w:r>
      <w:r w:rsidR="00EB4E77">
        <w:t xml:space="preserve"> equal weights to all neighbors.</w:t>
      </w:r>
    </w:p>
    <w:p w14:paraId="5BA99889" w14:textId="77777777" w:rsidR="00591971" w:rsidRDefault="00591971" w:rsidP="00302756">
      <w:pPr>
        <w:spacing w:line="240" w:lineRule="auto"/>
        <w:jc w:val="both"/>
      </w:pPr>
    </w:p>
    <w:p w14:paraId="7251C2CD" w14:textId="0F372566" w:rsidR="0056658B" w:rsidRDefault="00485DFB" w:rsidP="00302756">
      <w:pPr>
        <w:spacing w:line="240" w:lineRule="auto"/>
        <w:jc w:val="both"/>
      </w:pPr>
      <w:r>
        <w:rPr>
          <w:b/>
          <w:noProof/>
          <w:lang w:eastAsia="en-US"/>
        </w:rPr>
        <w:drawing>
          <wp:inline distT="0" distB="0" distL="0" distR="0" wp14:anchorId="1434170C" wp14:editId="4ECDF437">
            <wp:extent cx="155448" cy="155448"/>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2\SkyDrive\FluoRender\cookie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Pr>
          <w:b/>
        </w:rPr>
        <w:t xml:space="preserve"> </w:t>
      </w:r>
      <w:r w:rsidR="0056658B" w:rsidRPr="0056658B">
        <w:rPr>
          <w:b/>
        </w:rPr>
        <w:t>Bake</w:t>
      </w:r>
      <w:r w:rsidR="008812F7">
        <w:rPr>
          <w:b/>
        </w:rPr>
        <w:fldChar w:fldCharType="begin"/>
      </w:r>
      <w:r w:rsidR="008812F7">
        <w:instrText xml:space="preserve"> XE "</w:instrText>
      </w:r>
      <w:r w:rsidR="00AB17CF" w:rsidRPr="00AB17CF">
        <w:instrText>B</w:instrText>
      </w:r>
      <w:r w:rsidR="008812F7" w:rsidRPr="00AB17CF">
        <w:instrText>ake</w:instrText>
      </w:r>
      <w:r w:rsidR="008812F7">
        <w:instrText xml:space="preserve">" </w:instrText>
      </w:r>
      <w:r w:rsidR="008812F7">
        <w:rPr>
          <w:b/>
        </w:rPr>
        <w:fldChar w:fldCharType="end"/>
      </w:r>
      <w:r w:rsidR="0056658B" w:rsidRPr="0056658B">
        <w:rPr>
          <w:b/>
        </w:rPr>
        <w:t>.</w:t>
      </w:r>
      <w:r w:rsidR="0056658B">
        <w:t xml:space="preserve"> </w:t>
      </w:r>
      <w:r w:rsidR="0042045F">
        <w:t>It s</w:t>
      </w:r>
      <w:r w:rsidR="0056658B">
        <w:t>ave</w:t>
      </w:r>
      <w:r w:rsidR="00E062D2">
        <w:t>s</w:t>
      </w:r>
      <w:r w:rsidR="0056658B">
        <w:t xml:space="preserve"> </w:t>
      </w:r>
      <w:r w:rsidR="00F3096F">
        <w:t xml:space="preserve">a </w:t>
      </w:r>
      <w:r w:rsidR="0056658B">
        <w:t>selected volume data set with its properties applied. For example, you can set a threshold value for a volume data set to cut off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56658B">
        <w:t xml:space="preserve"> signals. When you “bake” the volume data set, you save it with the threshold applied, therefore removing the noise signals.</w:t>
      </w:r>
      <w:r w:rsidR="00607659">
        <w:t xml:space="preserve"> Volume properties that are saved with the baking function include:</w:t>
      </w:r>
    </w:p>
    <w:p w14:paraId="5C5B9BC2" w14:textId="742EA075" w:rsidR="00607659" w:rsidRDefault="00607659" w:rsidP="00302756">
      <w:pPr>
        <w:pStyle w:val="ListParagraph"/>
        <w:numPr>
          <w:ilvl w:val="0"/>
          <w:numId w:val="9"/>
        </w:numPr>
        <w:spacing w:after="0" w:line="240" w:lineRule="auto"/>
        <w:jc w:val="both"/>
      </w:pPr>
      <w:r>
        <w:t>Gamma</w:t>
      </w:r>
    </w:p>
    <w:p w14:paraId="26CBD171" w14:textId="3CA68795" w:rsidR="00607659" w:rsidRDefault="00F6494E" w:rsidP="00302756">
      <w:pPr>
        <w:pStyle w:val="ListParagraph"/>
        <w:numPr>
          <w:ilvl w:val="0"/>
          <w:numId w:val="9"/>
        </w:numPr>
        <w:spacing w:after="0" w:line="240" w:lineRule="auto"/>
        <w:jc w:val="both"/>
      </w:pPr>
      <w:r>
        <w:t>Saturation</w:t>
      </w:r>
    </w:p>
    <w:p w14:paraId="6A46E405" w14:textId="65365BFC" w:rsidR="00F6494E" w:rsidRDefault="00F6494E" w:rsidP="00302756">
      <w:pPr>
        <w:pStyle w:val="ListParagraph"/>
        <w:numPr>
          <w:ilvl w:val="0"/>
          <w:numId w:val="9"/>
        </w:numPr>
        <w:spacing w:after="0" w:line="240" w:lineRule="auto"/>
        <w:jc w:val="both"/>
      </w:pPr>
      <w:r>
        <w:t>Alpha</w:t>
      </w:r>
    </w:p>
    <w:p w14:paraId="600CC6E0" w14:textId="177857E0" w:rsidR="00F6494E" w:rsidRDefault="00F92202" w:rsidP="00302756">
      <w:pPr>
        <w:pStyle w:val="ListParagraph"/>
        <w:numPr>
          <w:ilvl w:val="0"/>
          <w:numId w:val="9"/>
        </w:numPr>
        <w:spacing w:after="0" w:line="240" w:lineRule="auto"/>
        <w:jc w:val="both"/>
      </w:pPr>
      <w:r>
        <w:t>B</w:t>
      </w:r>
      <w:r w:rsidR="00F6494E">
        <w:t>oundary</w:t>
      </w:r>
    </w:p>
    <w:p w14:paraId="260E2DD3" w14:textId="28980925" w:rsidR="00F6494E" w:rsidRDefault="00F6494E" w:rsidP="00302756">
      <w:pPr>
        <w:pStyle w:val="ListParagraph"/>
        <w:numPr>
          <w:ilvl w:val="0"/>
          <w:numId w:val="9"/>
        </w:numPr>
        <w:spacing w:after="0" w:line="240" w:lineRule="auto"/>
        <w:jc w:val="both"/>
      </w:pPr>
      <w:r>
        <w:t>Threshold (Soft threshold</w:t>
      </w:r>
      <w:r w:rsidR="001D1A89">
        <w:t xml:space="preserve">, see </w:t>
      </w:r>
      <w:r w:rsidR="00F92202">
        <w:fldChar w:fldCharType="begin"/>
      </w:r>
      <w:r w:rsidR="00F92202">
        <w:instrText xml:space="preserve"> REF _Ref165466335 \r \h </w:instrText>
      </w:r>
      <w:r w:rsidR="00302756">
        <w:instrText xml:space="preserve"> \* MERGEFORMAT </w:instrText>
      </w:r>
      <w:r w:rsidR="00F92202">
        <w:fldChar w:fldCharType="separate"/>
      </w:r>
      <w:r w:rsidR="0017337F">
        <w:t>Chapter 23</w:t>
      </w:r>
      <w:r w:rsidR="00F92202">
        <w:fldChar w:fldCharType="end"/>
      </w:r>
      <w:r>
        <w:t>)</w:t>
      </w:r>
    </w:p>
    <w:p w14:paraId="31649260" w14:textId="378A0AD9" w:rsidR="00F6494E" w:rsidRDefault="00F6494E" w:rsidP="00302756">
      <w:pPr>
        <w:pStyle w:val="ListParagraph"/>
        <w:numPr>
          <w:ilvl w:val="0"/>
          <w:numId w:val="9"/>
        </w:numPr>
        <w:spacing w:after="0" w:line="240" w:lineRule="auto"/>
        <w:jc w:val="both"/>
      </w:pPr>
      <w:r>
        <w:t>Clipping planes</w:t>
      </w:r>
    </w:p>
    <w:p w14:paraId="6E4065B0" w14:textId="0E80477B" w:rsidR="00F6494E" w:rsidRDefault="00F6494E" w:rsidP="00302756">
      <w:pPr>
        <w:spacing w:line="240" w:lineRule="auto"/>
        <w:jc w:val="both"/>
      </w:pPr>
    </w:p>
    <w:p w14:paraId="6A42E19E" w14:textId="7B29013E" w:rsidR="00304FCE" w:rsidRDefault="00304FCE" w:rsidP="00302756">
      <w:pPr>
        <w:spacing w:line="240" w:lineRule="auto"/>
        <w:jc w:val="both"/>
      </w:pPr>
      <w:r>
        <w:t xml:space="preserve">The same settings for saving </w:t>
      </w:r>
      <w:r w:rsidR="00011A1C">
        <w:t>a volume channel (</w:t>
      </w:r>
      <w:r w:rsidR="00011A1C">
        <w:fldChar w:fldCharType="begin" w:fldLock="1"/>
      </w:r>
      <w:r w:rsidR="00011A1C">
        <w:instrText xml:space="preserve"> REF _Ref497318526 \h </w:instrText>
      </w:r>
      <w:r w:rsidR="00E620C5">
        <w:instrText xml:space="preserve"> \* MERGEFORMAT </w:instrText>
      </w:r>
      <w:r w:rsidR="00011A1C">
        <w:fldChar w:fldCharType="separate"/>
      </w:r>
      <w:r w:rsidR="00011A1C">
        <w:t xml:space="preserve">Figure </w:t>
      </w:r>
      <w:r w:rsidR="00011A1C">
        <w:rPr>
          <w:noProof/>
        </w:rPr>
        <w:t>5</w:t>
      </w:r>
      <w:r w:rsidR="00011A1C">
        <w:noBreakHyphen/>
      </w:r>
      <w:r w:rsidR="00011A1C">
        <w:rPr>
          <w:noProof/>
        </w:rPr>
        <w:t>2</w:t>
      </w:r>
      <w:r w:rsidR="00011A1C">
        <w:fldChar w:fldCharType="end"/>
      </w:r>
      <w:r w:rsidR="00011A1C">
        <w:t>) are used for baking.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6494E" w14:paraId="297F9A19"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621D29" w14:textId="77777777" w:rsidR="00F6494E" w:rsidRDefault="00F6494E" w:rsidP="00302756">
            <w:pPr>
              <w:pStyle w:val="Icon"/>
              <w:jc w:val="both"/>
            </w:pPr>
            <w:r>
              <w:rPr>
                <w:noProof/>
                <w:lang w:eastAsia="en-US"/>
              </w:rPr>
              <w:lastRenderedPageBreak/>
              <mc:AlternateContent>
                <mc:Choice Requires="wpg">
                  <w:drawing>
                    <wp:inline distT="0" distB="0" distL="0" distR="0" wp14:anchorId="1F477CE9" wp14:editId="4E1EAEA2">
                      <wp:extent cx="228600" cy="228600"/>
                      <wp:effectExtent l="0" t="0" r="0" b="0"/>
                      <wp:docPr id="392" name="Group 19" descr="P523C1T3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6" name="Oval 3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3" name="Freeform 4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F5288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S2t76HBQAA9REAAA4AAAAAAAAAAAAAAAAALgIAAGRycy9l&#10;Mm9Eb2MueG1sUEsBAi0AFAAGAAgAAAAhAPgMKZnYAAAAAwEAAA8AAAAAAAAAAAAAAAAA4QcAAGRy&#10;cy9kb3ducmV2LnhtbFBLBQYAAAAABAAEAPMAAADmCAAAAAA=&#10;">
                      <v:oval id="Oval 39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" fillcolor="#f24f4f [3204]" stroked="f" strokeweight="0">
                        <v:stroke joinstyle="miter"/>
                        <o:lock v:ext="edit" aspectratio="t"/>
                      </v:oval>
                      <v:shape id="Freeform 40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05905B" w14:textId="6F19FE37" w:rsidR="00F6494E" w:rsidRDefault="00F6494E"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Data values outside of the clipping planes are set to 0 when baked. You may use this feature to create a </w:t>
            </w:r>
            <w:r w:rsidR="00F3096F">
              <w:t>sub-volume</w:t>
            </w:r>
            <w:r>
              <w:t xml:space="preserve"> from the original data. However, the actual data size is unchanged. Clipped space is padded with zero values.</w:t>
            </w:r>
          </w:p>
        </w:tc>
      </w:tr>
    </w:tbl>
    <w:p w14:paraId="63519CC7" w14:textId="77777777" w:rsidR="001D1A89" w:rsidRDefault="001D1A89" w:rsidP="00302756">
      <w:pPr>
        <w:spacing w:line="240" w:lineRule="auto"/>
        <w:jc w:val="both"/>
      </w:pPr>
    </w:p>
    <w:p w14:paraId="64EAFDAD" w14:textId="74F9F8CC" w:rsidR="00884FDA" w:rsidRDefault="00884FDA" w:rsidP="00302756">
      <w:pPr>
        <w:spacing w:line="240" w:lineRule="auto"/>
        <w:jc w:val="both"/>
      </w:pPr>
      <w:r>
        <w:rPr>
          <w:noProof/>
          <w:lang w:eastAsia="en-US"/>
        </w:rPr>
        <w:drawing>
          <wp:inline distT="0" distB="0" distL="0" distR="0" wp14:anchorId="13F8B6F3" wp14:editId="0A1E4FBA">
            <wp:extent cx="190500" cy="1905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save_mask.png"/>
                    <pic:cNvPicPr/>
                  </pic:nvPicPr>
                  <pic:blipFill>
                    <a:blip r:embed="rId4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sidRPr="00884FDA">
        <w:rPr>
          <w:b/>
        </w:rPr>
        <w:t>Save Masks</w:t>
      </w:r>
      <w:r>
        <w:t xml:space="preserve">. It saves the selection mask and label mask of a selected volume channel. The name of the mask files </w:t>
      </w:r>
      <w:r w:rsidR="00207B51">
        <w:t>is</w:t>
      </w:r>
      <w:r>
        <w:t xml:space="preserve"> automatically chosen based on the file name of the selected volume channel. Therefore, make sure the volume channel is saved before saving its masks.</w:t>
      </w:r>
    </w:p>
    <w:p w14:paraId="5AC9F061" w14:textId="7BC2E3FB" w:rsidR="0056658B" w:rsidRDefault="00485DFB" w:rsidP="00302756">
      <w:pPr>
        <w:spacing w:line="240" w:lineRule="auto"/>
        <w:jc w:val="both"/>
      </w:pPr>
      <w:r>
        <w:rPr>
          <w:b/>
          <w:noProof/>
          <w:lang w:eastAsia="en-US"/>
        </w:rPr>
        <w:drawing>
          <wp:inline distT="0" distB="0" distL="0" distR="0" wp14:anchorId="627D4F48" wp14:editId="47E54200">
            <wp:extent cx="164592" cy="164592"/>
            <wp:effectExtent l="0" t="0" r="6985" b="698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P2\SkyDrive\FluoRender\listicon_delet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56658B" w:rsidRPr="0056658B">
        <w:rPr>
          <w:b/>
        </w:rPr>
        <w:t>Delete.</w:t>
      </w:r>
      <w:r w:rsidR="0056658B">
        <w:t xml:space="preserve"> </w:t>
      </w:r>
      <w:r w:rsidR="002C4755">
        <w:t>It d</w:t>
      </w:r>
      <w:r w:rsidR="0056658B">
        <w:t>elete</w:t>
      </w:r>
      <w:r w:rsidR="00E062D2">
        <w:t>s</w:t>
      </w:r>
      <w:r w:rsidR="0056658B">
        <w:t xml:space="preserve"> </w:t>
      </w:r>
      <w:r w:rsidR="00F3096F">
        <w:t xml:space="preserve">the </w:t>
      </w:r>
      <w:r w:rsidR="0056658B">
        <w:t xml:space="preserve">selected data set from FluoRender. It does not delete data from </w:t>
      </w:r>
      <w:r w:rsidR="00F3096F">
        <w:t xml:space="preserve">a </w:t>
      </w:r>
      <w:r w:rsidR="0056658B">
        <w:t>hard drive.</w:t>
      </w:r>
    </w:p>
    <w:p w14:paraId="36878FE1" w14:textId="257A4939" w:rsidR="00DA3DA8" w:rsidRDefault="0056658B" w:rsidP="00302756">
      <w:pPr>
        <w:spacing w:line="240" w:lineRule="auto"/>
        <w:jc w:val="both"/>
      </w:pPr>
      <w:r>
        <w:t xml:space="preserve">In addition, </w:t>
      </w:r>
      <w:r w:rsidR="005011BE">
        <w:t xml:space="preserve">the “delete all” </w:t>
      </w:r>
      <w:r w:rsidR="00485DFB">
        <w:rPr>
          <w:b/>
          <w:noProof/>
          <w:lang w:eastAsia="en-US"/>
        </w:rPr>
        <w:drawing>
          <wp:inline distT="0" distB="0" distL="0" distR="0" wp14:anchorId="6439BD29" wp14:editId="4121D304">
            <wp:extent cx="164592" cy="164592"/>
            <wp:effectExtent l="0" t="0" r="6985"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HP2\SkyDrive\FluoRender\listicon_delal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485DFB">
        <w:t xml:space="preserve"> </w:t>
      </w:r>
      <w:r w:rsidR="005011BE">
        <w:t>command is used to delete all data sets in the list.</w:t>
      </w:r>
    </w:p>
    <w:p w14:paraId="21664555" w14:textId="77777777" w:rsidR="00DA3DA8" w:rsidRDefault="00DA3DA8" w:rsidP="00302756">
      <w:pPr>
        <w:jc w:val="both"/>
      </w:pPr>
      <w:r>
        <w:br w:type="page"/>
      </w:r>
    </w:p>
    <w:p w14:paraId="32C37FB0" w14:textId="41B380FF" w:rsidR="005011BE" w:rsidRDefault="005011BE" w:rsidP="00302756">
      <w:pPr>
        <w:pStyle w:val="Heading1"/>
        <w:jc w:val="both"/>
      </w:pPr>
      <w:bookmarkStart w:id="92" w:name="_Toc406575220"/>
      <w:bookmarkStart w:id="93" w:name="_Toc406755650"/>
      <w:bookmarkStart w:id="94" w:name="_Toc406770723"/>
      <w:bookmarkStart w:id="95" w:name="_Ref428360892"/>
      <w:bookmarkStart w:id="96" w:name="_Ref485724839"/>
      <w:bookmarkStart w:id="97" w:name="_Toc183178634"/>
      <w:r w:rsidRPr="005011BE">
        <w:lastRenderedPageBreak/>
        <w:t>Workspace</w:t>
      </w:r>
      <w:bookmarkEnd w:id="92"/>
      <w:bookmarkEnd w:id="93"/>
      <w:bookmarkEnd w:id="94"/>
      <w:bookmarkEnd w:id="95"/>
      <w:bookmarkEnd w:id="96"/>
      <w:bookmarkEnd w:id="97"/>
    </w:p>
    <w:p w14:paraId="60CE377C" w14:textId="5F8C6BB0" w:rsidR="005011BE" w:rsidRDefault="005A6FC8" w:rsidP="00302756">
      <w:pPr>
        <w:jc w:val="both"/>
      </w:pPr>
      <w:r>
        <w:t>Only data sets in the “Workspace” panel can be visualized and analyzed (</w:t>
      </w:r>
      <w:r>
        <w:fldChar w:fldCharType="begin" w:fldLock="1"/>
      </w:r>
      <w:r>
        <w:instrText xml:space="preserve"> REF _Ref406494076 \h </w:instrText>
      </w:r>
      <w:r w:rsidR="00E620C5">
        <w:instrText xml:space="preserve"> \* MERGEFORMAT </w:instrText>
      </w:r>
      <w:r>
        <w:fldChar w:fldCharType="separate"/>
      </w:r>
      <w:r w:rsidR="00B137B9">
        <w:t xml:space="preserve">Figure </w:t>
      </w:r>
      <w:r w:rsidR="00B137B9">
        <w:rPr>
          <w:noProof/>
        </w:rPr>
        <w:t>6</w:t>
      </w:r>
      <w:r w:rsidR="00B137B9">
        <w:noBreakHyphen/>
      </w:r>
      <w:r w:rsidR="00B137B9">
        <w:rPr>
          <w:noProof/>
        </w:rPr>
        <w:t>1</w:t>
      </w:r>
      <w:r>
        <w:fldChar w:fldCharType="end"/>
      </w:r>
      <w:r>
        <w:t xml:space="preserve">). Most operations in FluoRender are applied </w:t>
      </w:r>
      <w:r w:rsidR="006C2D99">
        <w:t>to</w:t>
      </w:r>
      <w:r>
        <w:t xml:space="preserve"> currently selected </w:t>
      </w:r>
      <w:r w:rsidR="00F92202">
        <w:t>items</w:t>
      </w:r>
      <w:r>
        <w:t xml:space="preserve"> in the “Workspace” panel. Only one item can be selected at one time. </w:t>
      </w:r>
      <w:r w:rsidR="00E7184B">
        <w:t xml:space="preserve">If a volume or mesh is selected, its properties are loaded into the “Property” panel. </w:t>
      </w:r>
      <w:r>
        <w:t xml:space="preserve">Items are organized into a </w:t>
      </w:r>
      <w:r w:rsidR="0018549A">
        <w:t>“</w:t>
      </w:r>
      <w:r>
        <w:t>R</w:t>
      </w:r>
      <w:r w:rsidR="0018549A">
        <w:t xml:space="preserve">ender View”-“Group”-“Data </w:t>
      </w:r>
      <w:r>
        <w:t>Set</w:t>
      </w:r>
      <w:r w:rsidR="0018549A">
        <w:t>”</w:t>
      </w:r>
      <w:r>
        <w:t xml:space="preserve"> hierarchy. Items can be reorganized </w:t>
      </w:r>
      <w:r w:rsidR="006C2D99">
        <w:t>by</w:t>
      </w:r>
      <w:r>
        <w:t xml:space="preserve"> dragging and dropping them on the list.</w:t>
      </w:r>
    </w:p>
    <w:p w14:paraId="00A8D9D0" w14:textId="6D15613F" w:rsidR="005A6FC8" w:rsidRDefault="005A6FC8" w:rsidP="00441AF4">
      <w:pPr>
        <w:spacing w:after="120"/>
        <w:jc w:val="center"/>
      </w:pPr>
      <w:r>
        <w:rPr>
          <w:noProof/>
          <w:lang w:eastAsia="en-US"/>
        </w:rPr>
        <w:drawing>
          <wp:inline distT="0" distB="0" distL="0" distR="0" wp14:anchorId="3BF7457B" wp14:editId="64987B41">
            <wp:extent cx="3182112" cy="1883664"/>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51"/>
                    <a:stretch>
                      <a:fillRect/>
                    </a:stretch>
                  </pic:blipFill>
                  <pic:spPr bwMode="auto">
                    <a:xfrm>
                      <a:off x="0" y="0"/>
                      <a:ext cx="3182112" cy="1883664"/>
                    </a:xfrm>
                    <a:prstGeom prst="rect">
                      <a:avLst/>
                    </a:prstGeom>
                    <a:noFill/>
                    <a:ln>
                      <a:noFill/>
                    </a:ln>
                  </pic:spPr>
                </pic:pic>
              </a:graphicData>
            </a:graphic>
          </wp:inline>
        </w:drawing>
      </w:r>
    </w:p>
    <w:p w14:paraId="22DC00BF" w14:textId="23984A10" w:rsidR="005A6FC8" w:rsidRDefault="005A6FC8" w:rsidP="00441AF4">
      <w:pPr>
        <w:pStyle w:val="Caption"/>
        <w:jc w:val="center"/>
      </w:pPr>
      <w:bookmarkStart w:id="98" w:name="_Ref406494076"/>
      <w:bookmarkStart w:id="99" w:name="_Toc183178758"/>
      <w:r>
        <w:t xml:space="preserve">Figure </w:t>
      </w:r>
      <w:fldSimple w:instr=" STYLEREF 1 \s ">
        <w:r w:rsidR="0017337F">
          <w:rPr>
            <w:noProof/>
          </w:rPr>
          <w:t>6</w:t>
        </w:r>
      </w:fldSimple>
      <w:r w:rsidR="00586A6E">
        <w:noBreakHyphen/>
      </w:r>
      <w:fldSimple w:instr=" SEQ Figure \* ARABIC \s 1 ">
        <w:r w:rsidR="0017337F">
          <w:rPr>
            <w:noProof/>
          </w:rPr>
          <w:t>1</w:t>
        </w:r>
      </w:fldSimple>
      <w:bookmarkEnd w:id="98"/>
      <w:r w:rsidR="00C50376">
        <w:rPr>
          <w:noProof/>
        </w:rPr>
        <w:t>.</w:t>
      </w:r>
      <w:r>
        <w:t xml:space="preserve"> Workspace panel.</w:t>
      </w:r>
      <w:bookmarkEnd w:id="99"/>
    </w:p>
    <w:p w14:paraId="608A4EEB" w14:textId="0325756E" w:rsidR="005A6FC8" w:rsidRDefault="003C6FA7" w:rsidP="00302756">
      <w:pPr>
        <w:pStyle w:val="Heading2"/>
      </w:pPr>
      <w:bookmarkStart w:id="100" w:name="_Toc406575221"/>
      <w:bookmarkStart w:id="101" w:name="_Toc406755651"/>
      <w:bookmarkStart w:id="102" w:name="_Toc406770724"/>
      <w:bookmarkStart w:id="103" w:name="_Toc183178635"/>
      <w:r>
        <w:t>Toolbar I</w:t>
      </w:r>
      <w:r w:rsidR="00BC58E5">
        <w:t>cons</w:t>
      </w:r>
      <w:bookmarkEnd w:id="100"/>
      <w:bookmarkEnd w:id="101"/>
      <w:bookmarkEnd w:id="102"/>
      <w:bookmarkEnd w:id="103"/>
    </w:p>
    <w:p w14:paraId="14746D9D" w14:textId="531909E7" w:rsidR="006A7AD5" w:rsidRDefault="006A7AD5" w:rsidP="00302756">
      <w:pPr>
        <w:jc w:val="both"/>
      </w:pPr>
      <w:r>
        <w:rPr>
          <w:noProof/>
          <w:lang w:eastAsia="en-US"/>
        </w:rPr>
        <w:drawing>
          <wp:inline distT="0" distB="0" distL="0" distR="0" wp14:anchorId="05301F99" wp14:editId="762C0EE2">
            <wp:extent cx="201168" cy="201168"/>
            <wp:effectExtent l="0" t="0" r="889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E:\DESIGNS\FluoRender Arts\list_icons\ey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6A7AD5">
        <w:rPr>
          <w:b/>
        </w:rPr>
        <w:t>Toggle visibility.</w:t>
      </w:r>
      <w:r>
        <w:t xml:space="preserve"> Click to </w:t>
      </w:r>
      <w:r w:rsidR="00ED2B03">
        <w:t>enable and disable</w:t>
      </w:r>
      <w:r>
        <w:t xml:space="preserve"> the visibility of a selected </w:t>
      </w:r>
      <w:r w:rsidR="00ED2B03">
        <w:t>data set</w:t>
      </w:r>
      <w:r>
        <w:t xml:space="preserve">. The same effect can be achieved by double-clicking the icon of </w:t>
      </w:r>
      <w:r w:rsidR="00ED2B03">
        <w:t>a data set</w:t>
      </w:r>
      <w:r>
        <w:t xml:space="preserve">. </w:t>
      </w:r>
      <w:r w:rsidR="00F92202">
        <w:t>The visibility</w:t>
      </w:r>
      <w:r>
        <w:t xml:space="preserve"> of a group or a render view can be toggled similarly. When the visibility of a group is </w:t>
      </w:r>
      <w:r w:rsidR="00ED2B03">
        <w:t>disabled</w:t>
      </w:r>
      <w:r>
        <w:t>, every item within the group becomes invisible.</w:t>
      </w:r>
    </w:p>
    <w:p w14:paraId="0ECA8063" w14:textId="43C26146" w:rsidR="006A7AD5" w:rsidRDefault="0025080D" w:rsidP="00302756">
      <w:pPr>
        <w:jc w:val="both"/>
      </w:pPr>
      <w:r>
        <w:rPr>
          <w:noProof/>
          <w:lang w:eastAsia="en-US"/>
        </w:rPr>
        <w:drawing>
          <wp:inline distT="0" distB="0" distL="0" distR="0" wp14:anchorId="7AC09962" wp14:editId="1343E492">
            <wp:extent cx="155448" cy="15544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E:\DESIGNS\FluoRender Arts\list_icons\layer_group_ad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w:t>
      </w:r>
      <w:r w:rsidRPr="0025080D">
        <w:rPr>
          <w:b/>
        </w:rPr>
        <w:t>Add a volume group.</w:t>
      </w:r>
      <w:r>
        <w:t xml:space="preserve"> Volume data sets </w:t>
      </w:r>
      <w:r w:rsidR="00ED2B03">
        <w:t>are</w:t>
      </w:r>
      <w:r>
        <w:t xml:space="preserve"> organized under groups. </w:t>
      </w:r>
      <w:r w:rsidR="00F55ACD">
        <w:t>Some operations are applied on groups, instead of individual volume channels, including output adjustments, and synchronized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5ACD" w14:paraId="3338C94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1D9F678" w14:textId="77777777" w:rsidR="00F55ACD" w:rsidRDefault="00F55ACD" w:rsidP="00302756">
            <w:pPr>
              <w:pStyle w:val="Icon"/>
              <w:jc w:val="both"/>
            </w:pPr>
            <w:r>
              <w:rPr>
                <w:noProof/>
                <w:lang w:eastAsia="en-US"/>
              </w:rPr>
              <mc:AlternateContent>
                <mc:Choice Requires="wpg">
                  <w:drawing>
                    <wp:inline distT="0" distB="0" distL="0" distR="0" wp14:anchorId="248E8D0D" wp14:editId="2EA4813E">
                      <wp:extent cx="228600" cy="228600"/>
                      <wp:effectExtent l="0" t="0" r="0" b="0"/>
                      <wp:docPr id="66" name="Group 19" descr="P538C1T3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7" name="Oval 6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8" name="Freeform 6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1990ED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Hu414YFAADwEQAADgAAAAAAAAAAAAAAAAAuAgAAZHJzL2Uy&#10;b0RvYy54bWxQSwECLQAUAAYACAAAACEA+AwpmdgAAAADAQAADwAAAAAAAAAAAAAAAADgBwAAZHJz&#10;L2Rvd25yZXYueG1sUEsFBgAAAAAEAAQA8wAAAOUIAAAAAA==&#10;">
                      <v:oval id="Oval 6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" fillcolor="#f24f4f [3204]" stroked="f" strokeweight="0">
                        <v:stroke joinstyle="miter"/>
                        <o:lock v:ext="edit" aspectratio="t"/>
                      </v:oval>
                      <v:shape id="Freeform 6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D13DB2" w14:textId="09CF5835" w:rsidR="00F55ACD" w:rsidRDefault="00F55ACD" w:rsidP="00302756">
            <w:pPr>
              <w:pStyle w:val="TipText"/>
              <w:jc w:val="both"/>
              <w:cnfStyle w:val="000000000000" w:firstRow="0" w:lastRow="0" w:firstColumn="0" w:lastColumn="0" w:oddVBand="0" w:evenVBand="0" w:oddHBand="0" w:evenHBand="0" w:firstRowFirstColumn="0" w:firstRowLastColumn="0" w:lastRowFirstColumn="0" w:lastRowLastColumn="0"/>
            </w:pPr>
            <w:r>
              <w:t>Alternatively, a volume data set can be dragged to the bottom empty space within the “Workspace” list. A new volume group is automatically created.</w:t>
            </w:r>
          </w:p>
        </w:tc>
      </w:tr>
    </w:tbl>
    <w:p w14:paraId="52557F47" w14:textId="77777777" w:rsidR="00F55ACD" w:rsidRDefault="00F55ACD" w:rsidP="00302756">
      <w:pPr>
        <w:jc w:val="both"/>
      </w:pPr>
    </w:p>
    <w:p w14:paraId="56F27F20" w14:textId="131A880F" w:rsidR="00F55ACD" w:rsidRDefault="00485DFB" w:rsidP="00302756">
      <w:pPr>
        <w:jc w:val="both"/>
      </w:pPr>
      <w:r>
        <w:rPr>
          <w:b/>
          <w:noProof/>
          <w:lang w:eastAsia="en-US"/>
        </w:rPr>
        <w:drawing>
          <wp:inline distT="0" distB="0" distL="0" distR="0" wp14:anchorId="7C7F75B4" wp14:editId="77FEF6F2">
            <wp:extent cx="219456" cy="210312"/>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HP2\SkyDrive\FluoRender\mgroup_ico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9456" cy="210312"/>
                    </a:xfrm>
                    <a:prstGeom prst="rect">
                      <a:avLst/>
                    </a:prstGeom>
                    <a:noFill/>
                    <a:ln>
                      <a:noFill/>
                    </a:ln>
                  </pic:spPr>
                </pic:pic>
              </a:graphicData>
            </a:graphic>
          </wp:inline>
        </w:drawing>
      </w:r>
      <w:r>
        <w:rPr>
          <w:b/>
        </w:rPr>
        <w:t xml:space="preserve"> </w:t>
      </w:r>
      <w:r w:rsidR="00F55ACD" w:rsidRPr="00F55ACD">
        <w:rPr>
          <w:b/>
        </w:rPr>
        <w:t>Add a mesh group.</w:t>
      </w:r>
      <w:r w:rsidR="00F55ACD" w:rsidRPr="00F55ACD">
        <w:t xml:space="preserve"> Mesh</w:t>
      </w:r>
      <w:r w:rsidR="00F55ACD">
        <w:t xml:space="preserve"> groups are for organizing mesh data sets.</w:t>
      </w:r>
    </w:p>
    <w:p w14:paraId="7277A558" w14:textId="4E1EDA36" w:rsidR="00F55ACD" w:rsidRDefault="00485DFB" w:rsidP="00302756">
      <w:pPr>
        <w:jc w:val="both"/>
      </w:pPr>
      <w:r>
        <w:rPr>
          <w:b/>
          <w:noProof/>
          <w:lang w:eastAsia="en-US"/>
        </w:rPr>
        <w:drawing>
          <wp:inline distT="0" distB="0" distL="0" distR="0" wp14:anchorId="6ED03EC6" wp14:editId="0B549070">
            <wp:extent cx="164592" cy="164592"/>
            <wp:effectExtent l="0" t="0" r="6985"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2\SkyDrive\FluoRender\listicon_delet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F55ACD" w:rsidRPr="00F55ACD">
        <w:rPr>
          <w:b/>
        </w:rPr>
        <w:t>Delete selection.</w:t>
      </w:r>
      <w:r w:rsidR="00F55ACD">
        <w:t xml:space="preserve"> </w:t>
      </w:r>
      <w:r w:rsidR="002C4755">
        <w:t>It r</w:t>
      </w:r>
      <w:r w:rsidR="00F55ACD">
        <w:t>emove</w:t>
      </w:r>
      <w:r w:rsidR="007223DB">
        <w:t>s</w:t>
      </w:r>
      <w:r w:rsidR="00ED2B03">
        <w:t xml:space="preserve"> a</w:t>
      </w:r>
      <w:r w:rsidR="00F55ACD">
        <w:t xml:space="preserve"> selected data set from the workspace. Removed data sets are not deleted from FluoRender and can still be accessed from the “Dataset” panel.</w:t>
      </w:r>
    </w:p>
    <w:p w14:paraId="73EDD604" w14:textId="7A7F8D0E" w:rsidR="00F55ACD" w:rsidRDefault="00474554" w:rsidP="00302756">
      <w:pPr>
        <w:jc w:val="both"/>
      </w:pPr>
      <w:r>
        <w:t xml:space="preserve">The rest of the workspace toolbar icons are for paint selection. Please refer to </w:t>
      </w:r>
      <w:r w:rsidR="002C4755">
        <w:fldChar w:fldCharType="begin" w:fldLock="1"/>
      </w:r>
      <w:r w:rsidR="002C4755">
        <w:instrText xml:space="preserve"> REF _Ref407099846 \r \h </w:instrText>
      </w:r>
      <w:r w:rsidR="00E620C5">
        <w:instrText xml:space="preserve"> \* MERGEFORMAT </w:instrText>
      </w:r>
      <w:r w:rsidR="002C4755">
        <w:fldChar w:fldCharType="separate"/>
      </w:r>
      <w:r w:rsidR="00B137B9">
        <w:t>Chapter 15</w:t>
      </w:r>
      <w:r w:rsidR="002C4755">
        <w:fldChar w:fldCharType="end"/>
      </w:r>
      <w:r>
        <w:t xml:space="preserve"> for details.</w:t>
      </w:r>
    </w:p>
    <w:p w14:paraId="0479FE64" w14:textId="4D5F01C4" w:rsidR="006A7AD5" w:rsidRDefault="006A7AD5" w:rsidP="00302756">
      <w:pPr>
        <w:pStyle w:val="Heading2"/>
      </w:pPr>
      <w:bookmarkStart w:id="104" w:name="_Toc406575222"/>
      <w:bookmarkStart w:id="105" w:name="_Toc406755652"/>
      <w:bookmarkStart w:id="106" w:name="_Toc406770725"/>
      <w:bookmarkStart w:id="107" w:name="_Toc183178636"/>
      <w:r>
        <w:lastRenderedPageBreak/>
        <w:t xml:space="preserve">Context Menu </w:t>
      </w:r>
      <w:r w:rsidR="007A5EBA">
        <w:t>Commands</w:t>
      </w:r>
      <w:bookmarkEnd w:id="104"/>
      <w:bookmarkEnd w:id="105"/>
      <w:bookmarkEnd w:id="106"/>
      <w:bookmarkEnd w:id="107"/>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74554" w14:paraId="0F5C3C6A"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C32B98B" w14:textId="77777777" w:rsidR="00474554" w:rsidRDefault="00474554" w:rsidP="00302756">
            <w:pPr>
              <w:pStyle w:val="Icon"/>
              <w:jc w:val="both"/>
            </w:pPr>
            <w:r>
              <w:rPr>
                <w:noProof/>
                <w:lang w:eastAsia="en-US"/>
              </w:rPr>
              <mc:AlternateContent>
                <mc:Choice Requires="wpg">
                  <w:drawing>
                    <wp:inline distT="0" distB="0" distL="0" distR="0" wp14:anchorId="60866C66" wp14:editId="4635C92B">
                      <wp:extent cx="228600" cy="228600"/>
                      <wp:effectExtent l="0" t="0" r="0" b="0"/>
                      <wp:docPr id="76" name="Group 19" descr="P546C1T3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7" name="Oval 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8" name="Freeform 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3F7D4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t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WymCdM8Qox8mrZ6DJhqbQCYN0XNSuEVoTWrt4swfTO1J/qj6Z5sQlP&#10;BMBjZir6hWvs0eP81OEsHx0TeDkeX8yHiIbAVrP2cRA5gvWMS+Q/f5Vv0CodkG2dKbsaGWV70Oy/&#10;A+1TzmvpY2HJ/xa0RQvahwdessU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S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vp7YYFAADwEQAADgAAAAAAAAAAAAAAAAAuAgAAZHJzL2Uy&#10;b0RvYy54bWxQSwECLQAUAAYACAAAACEA+AwpmdgAAAADAQAADwAAAAAAAAAAAAAAAADgBwAAZHJz&#10;L2Rvd25yZXYueG1sUEsFBgAAAAAEAAQA8wAAAOUIAAAAAA==&#10;">
                      <v:oval id="Oval 7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" fillcolor="#f24f4f [3204]" stroked="f" strokeweight="0">
                        <v:stroke joinstyle="miter"/>
                        <o:lock v:ext="edit" aspectratio="t"/>
                      </v:oval>
                      <v:shape id="Freeform 7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04C73C" w14:textId="30379D22" w:rsidR="00474554" w:rsidRDefault="00474554"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Context menu </w:t>
            </w:r>
            <w:r w:rsidR="007A5EBA">
              <w:t>commands</w:t>
            </w:r>
            <w:r>
              <w:t xml:space="preserve"> can vary when different items are selected.</w:t>
            </w:r>
          </w:p>
        </w:tc>
      </w:tr>
    </w:tbl>
    <w:p w14:paraId="20B89797" w14:textId="77777777" w:rsidR="00474554" w:rsidRDefault="00474554" w:rsidP="00302756">
      <w:pPr>
        <w:jc w:val="both"/>
      </w:pPr>
    </w:p>
    <w:p w14:paraId="4A76BBF5" w14:textId="0773382A" w:rsidR="00315AD8" w:rsidRDefault="007A5EBA" w:rsidP="00302756">
      <w:pPr>
        <w:pStyle w:val="Heading3"/>
        <w:jc w:val="both"/>
      </w:pPr>
      <w:r>
        <w:t>Common context menu commands</w:t>
      </w:r>
    </w:p>
    <w:p w14:paraId="77A81D26" w14:textId="39FC240B" w:rsidR="007A5EBA" w:rsidRDefault="007A5EBA" w:rsidP="00302756">
      <w:pPr>
        <w:jc w:val="both"/>
      </w:pPr>
      <w:r w:rsidRPr="007A5EBA">
        <w:rPr>
          <w:b/>
        </w:rPr>
        <w:t>Toggle Visibility.</w:t>
      </w:r>
      <w:r w:rsidRPr="002C4755">
        <w:t xml:space="preserve"> </w:t>
      </w:r>
      <w:r w:rsidR="002C4755" w:rsidRPr="002C4755">
        <w:t xml:space="preserve">It </w:t>
      </w:r>
      <w:r w:rsidR="002C4755">
        <w:t>c</w:t>
      </w:r>
      <w:r>
        <w:t>hange</w:t>
      </w:r>
      <w:r w:rsidR="007223DB">
        <w:t>s</w:t>
      </w:r>
      <w:r>
        <w:t xml:space="preserve"> the visibility of </w:t>
      </w:r>
      <w:r w:rsidR="002C4755">
        <w:t xml:space="preserve">a </w:t>
      </w:r>
      <w:r>
        <w:t>selected item.</w:t>
      </w:r>
    </w:p>
    <w:p w14:paraId="6482627B" w14:textId="50F4512E" w:rsidR="00B52AE4" w:rsidRDefault="00B52AE4" w:rsidP="00302756">
      <w:pPr>
        <w:jc w:val="both"/>
      </w:pPr>
      <w:r w:rsidRPr="007A5EBA">
        <w:rPr>
          <w:b/>
        </w:rPr>
        <w:t>Randomize Colors.</w:t>
      </w:r>
      <w:r>
        <w:t xml:space="preserve"> It randomly chooses a color for </w:t>
      </w:r>
      <w:r w:rsidR="00F92202">
        <w:t>the current</w:t>
      </w:r>
      <w:r>
        <w:t xml:space="preserve"> selection.</w:t>
      </w:r>
    </w:p>
    <w:p w14:paraId="5A6389EB" w14:textId="2BD449E4" w:rsidR="007A5EBA" w:rsidRDefault="007A5EBA" w:rsidP="00302756">
      <w:pPr>
        <w:jc w:val="both"/>
      </w:pPr>
      <w:r w:rsidRPr="007A5EBA">
        <w:rPr>
          <w:b/>
        </w:rPr>
        <w:t>Add Volume Group.</w:t>
      </w:r>
      <w:r>
        <w:t xml:space="preserve"> </w:t>
      </w:r>
      <w:r w:rsidR="002C4755">
        <w:t>It a</w:t>
      </w:r>
      <w:r>
        <w:t>dd</w:t>
      </w:r>
      <w:r w:rsidR="007223DB">
        <w:t>s</w:t>
      </w:r>
      <w:r>
        <w:t xml:space="preserve"> a volume group to </w:t>
      </w:r>
      <w:r w:rsidR="00F92202">
        <w:t>the current</w:t>
      </w:r>
      <w:r>
        <w:t xml:space="preserve"> render view.</w:t>
      </w:r>
    </w:p>
    <w:p w14:paraId="0ACAC6F3" w14:textId="12D7D459" w:rsidR="007A5EBA" w:rsidRDefault="007A5EBA" w:rsidP="00302756">
      <w:pPr>
        <w:jc w:val="both"/>
      </w:pPr>
      <w:r w:rsidRPr="007A5EBA">
        <w:rPr>
          <w:b/>
        </w:rPr>
        <w:t>Add Mesh Group.</w:t>
      </w:r>
      <w:r>
        <w:t xml:space="preserve"> </w:t>
      </w:r>
      <w:r w:rsidR="002C4755">
        <w:t>It a</w:t>
      </w:r>
      <w:r>
        <w:t>dd</w:t>
      </w:r>
      <w:r w:rsidR="007223DB">
        <w:t>s</w:t>
      </w:r>
      <w:r>
        <w:t xml:space="preserve"> a mesh group to </w:t>
      </w:r>
      <w:r w:rsidR="00F92202">
        <w:t>the current</w:t>
      </w:r>
      <w:r>
        <w:t xml:space="preserve"> render view.</w:t>
      </w:r>
    </w:p>
    <w:p w14:paraId="19C16CE7" w14:textId="761567FC" w:rsidR="007A5EBA" w:rsidRDefault="007A5EBA" w:rsidP="00302756">
      <w:pPr>
        <w:jc w:val="both"/>
      </w:pPr>
      <w:r w:rsidRPr="007A5EBA">
        <w:rPr>
          <w:b/>
        </w:rPr>
        <w:t>Delete.</w:t>
      </w:r>
      <w:r>
        <w:t xml:space="preserve"> </w:t>
      </w:r>
      <w:r w:rsidR="002C4755">
        <w:t>It d</w:t>
      </w:r>
      <w:r>
        <w:t>elete</w:t>
      </w:r>
      <w:r w:rsidR="007223DB">
        <w:t>s</w:t>
      </w:r>
      <w:r>
        <w:t xml:space="preserve"> </w:t>
      </w:r>
      <w:r w:rsidR="000F11A8">
        <w:t xml:space="preserve">the </w:t>
      </w:r>
      <w:r>
        <w:t xml:space="preserve">current selection from </w:t>
      </w:r>
      <w:r w:rsidR="000F11A8">
        <w:t xml:space="preserve">the </w:t>
      </w:r>
      <w:r>
        <w:t>workspace.</w:t>
      </w:r>
      <w:r w:rsidR="00FD461D">
        <w:t xml:space="preserve"> “Close” is shown </w:t>
      </w:r>
      <w:r w:rsidR="002C4755">
        <w:t xml:space="preserve">instead </w:t>
      </w:r>
      <w:r w:rsidR="00FD461D">
        <w:t xml:space="preserve">for </w:t>
      </w:r>
      <w:r w:rsidR="002C4755">
        <w:t>a render view</w:t>
      </w:r>
      <w:r w:rsidR="00FD461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3225D" w14:paraId="48D31AF4"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D9AC6E9" w14:textId="77777777" w:rsidR="00A3225D" w:rsidRDefault="00A3225D" w:rsidP="00302756">
            <w:pPr>
              <w:pStyle w:val="Icon"/>
              <w:jc w:val="both"/>
            </w:pPr>
            <w:r>
              <w:rPr>
                <w:noProof/>
                <w:lang w:eastAsia="en-US"/>
              </w:rPr>
              <mc:AlternateContent>
                <mc:Choice Requires="wpg">
                  <w:drawing>
                    <wp:inline distT="0" distB="0" distL="0" distR="0" wp14:anchorId="65BDCEFE" wp14:editId="18733E1B">
                      <wp:extent cx="228600" cy="228600"/>
                      <wp:effectExtent l="0" t="0" r="0" b="0"/>
                      <wp:docPr id="167" name="Group 19" descr="P556C1T3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8" name="Oval 16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9" name="Freeform 1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29EED2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XDWSCHBQAA9REAAA4AAAAAAAAAAAAAAAAALgIAAGRycy9l&#10;Mm9Eb2MueG1sUEsBAi0AFAAGAAgAAAAhAPgMKZnYAAAAAwEAAA8AAAAAAAAAAAAAAAAA4QcAAGRy&#10;cy9kb3ducmV2LnhtbFBLBQYAAAAABAAEAPMAAADmCAAAAAA=&#10;">
                      <v:oval id="Oval 16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" fillcolor="#f24f4f [3204]" stroked="f" strokeweight="0">
                        <v:stroke joinstyle="miter"/>
                        <o:lock v:ext="edit" aspectratio="t"/>
                      </v:oval>
                      <v:shape id="Freeform 16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CD8779" w14:textId="15BBC50E" w:rsidR="00A3225D" w:rsidRDefault="00A3225D" w:rsidP="00302756">
            <w:pPr>
              <w:pStyle w:val="TipText"/>
              <w:jc w:val="both"/>
              <w:cnfStyle w:val="000000000000" w:firstRow="0" w:lastRow="0" w:firstColumn="0" w:lastColumn="0" w:oddVBand="0" w:evenVBand="0" w:oddHBand="0" w:evenHBand="0" w:firstRowFirstColumn="0" w:firstRowLastColumn="0" w:lastRowFirstColumn="0" w:lastRowLastColumn="0"/>
            </w:pPr>
            <w:r>
              <w:t>Alternatively, you can hold down the “Ctrl” key and double-click the icon of an item to randomize its color.</w:t>
            </w:r>
          </w:p>
        </w:tc>
      </w:tr>
    </w:tbl>
    <w:p w14:paraId="736274E4" w14:textId="77777777" w:rsidR="00A3225D" w:rsidRDefault="00A3225D" w:rsidP="00302756">
      <w:pPr>
        <w:jc w:val="both"/>
      </w:pPr>
    </w:p>
    <w:p w14:paraId="5BB821B2" w14:textId="399B727C" w:rsidR="007A5EBA" w:rsidRDefault="007A5EBA" w:rsidP="00302756">
      <w:pPr>
        <w:pStyle w:val="Heading3"/>
        <w:jc w:val="both"/>
      </w:pPr>
      <w:r>
        <w:t>Context menu comm</w:t>
      </w:r>
      <w:r w:rsidR="00F9520D">
        <w:t>ands for render views</w:t>
      </w:r>
    </w:p>
    <w:p w14:paraId="4D6B3CA0" w14:textId="494DDC13" w:rsidR="007A5EBA" w:rsidRDefault="007A5EBA" w:rsidP="00302756">
      <w:pPr>
        <w:jc w:val="both"/>
      </w:pPr>
      <w:r w:rsidRPr="007A5EBA">
        <w:rPr>
          <w:b/>
        </w:rPr>
        <w:t>Collapse/Expand.</w:t>
      </w:r>
      <w:r>
        <w:t xml:space="preserve"> </w:t>
      </w:r>
      <w:r w:rsidR="002C4755">
        <w:t>It c</w:t>
      </w:r>
      <w:r>
        <w:t>ollapse</w:t>
      </w:r>
      <w:r w:rsidR="007223DB">
        <w:t>s</w:t>
      </w:r>
      <w:r>
        <w:t xml:space="preserve"> or expand</w:t>
      </w:r>
      <w:r w:rsidR="007223DB">
        <w:t>s</w:t>
      </w:r>
      <w:r>
        <w:t xml:space="preserve"> </w:t>
      </w:r>
      <w:r w:rsidR="002C4755">
        <w:t>a list of child</w:t>
      </w:r>
      <w:r>
        <w:t xml:space="preserve"> items.</w:t>
      </w:r>
    </w:p>
    <w:p w14:paraId="232FE731" w14:textId="16819A97" w:rsidR="00F9520D" w:rsidRDefault="00F9520D" w:rsidP="00302756">
      <w:pPr>
        <w:pStyle w:val="Heading3"/>
        <w:jc w:val="both"/>
      </w:pPr>
      <w:r>
        <w:t>Context menu commands for groups</w:t>
      </w:r>
    </w:p>
    <w:p w14:paraId="7DDE98C6" w14:textId="64F96B40" w:rsidR="00F9520D" w:rsidRDefault="00F9520D" w:rsidP="00302756">
      <w:pPr>
        <w:jc w:val="both"/>
      </w:pPr>
      <w:r w:rsidRPr="00733984">
        <w:rPr>
          <w:b/>
        </w:rPr>
        <w:t>Isolate.</w:t>
      </w:r>
      <w:r>
        <w:t xml:space="preserve"> It disables the visibility of all other data sets except those in the group.</w:t>
      </w:r>
    </w:p>
    <w:p w14:paraId="5F97DB37" w14:textId="77777777" w:rsidR="00F9520D" w:rsidRDefault="00F9520D" w:rsidP="00302756">
      <w:pPr>
        <w:jc w:val="both"/>
      </w:pPr>
      <w:r w:rsidRPr="00733984">
        <w:rPr>
          <w:b/>
        </w:rPr>
        <w:t>Show All.</w:t>
      </w:r>
      <w:r>
        <w:t xml:space="preserve"> It enables the visibility of all data sets.</w:t>
      </w:r>
    </w:p>
    <w:p w14:paraId="15920DD7" w14:textId="1869A37D" w:rsidR="007A5EBA" w:rsidRPr="00381221" w:rsidRDefault="007A5EBA" w:rsidP="00302756">
      <w:pPr>
        <w:pStyle w:val="Heading3"/>
        <w:jc w:val="both"/>
      </w:pPr>
      <w:r w:rsidRPr="00381221">
        <w:t>Context menu commands for volumes</w:t>
      </w:r>
    </w:p>
    <w:p w14:paraId="4CB6B5CF" w14:textId="6A6DAF0B" w:rsidR="007A5EBA" w:rsidRDefault="007A5EBA" w:rsidP="00302756">
      <w:pPr>
        <w:jc w:val="both"/>
      </w:pPr>
      <w:r w:rsidRPr="00733984">
        <w:rPr>
          <w:b/>
        </w:rPr>
        <w:t>Isolate.</w:t>
      </w:r>
      <w:r>
        <w:t xml:space="preserve"> </w:t>
      </w:r>
      <w:r w:rsidR="002C4755">
        <w:t xml:space="preserve">It </w:t>
      </w:r>
      <w:r w:rsidR="00ED2B03">
        <w:t>disables the visibility of</w:t>
      </w:r>
      <w:r w:rsidR="00733984">
        <w:t xml:space="preserve"> all other </w:t>
      </w:r>
      <w:r w:rsidR="00ED2B03">
        <w:t>data sets</w:t>
      </w:r>
      <w:r w:rsidR="00733984">
        <w:t xml:space="preserve"> except </w:t>
      </w:r>
      <w:r w:rsidR="000F11A8">
        <w:t xml:space="preserve">the </w:t>
      </w:r>
      <w:r w:rsidR="00733984">
        <w:t>current selection.</w:t>
      </w:r>
    </w:p>
    <w:p w14:paraId="3AC27405" w14:textId="37F7A381" w:rsidR="00733984" w:rsidRDefault="00733984" w:rsidP="00302756">
      <w:pPr>
        <w:jc w:val="both"/>
      </w:pPr>
      <w:r w:rsidRPr="00733984">
        <w:rPr>
          <w:b/>
        </w:rPr>
        <w:t>Show All.</w:t>
      </w:r>
      <w:r>
        <w:t xml:space="preserve"> It </w:t>
      </w:r>
      <w:r w:rsidR="00ED2B03">
        <w:t>enables</w:t>
      </w:r>
      <w:r>
        <w:t xml:space="preserve"> the visibility of all </w:t>
      </w:r>
      <w:r w:rsidR="00ED2B03">
        <w:t>data sets</w:t>
      </w:r>
      <w:r>
        <w:t>.</w:t>
      </w:r>
    </w:p>
    <w:p w14:paraId="32484D6D" w14:textId="6E694811" w:rsidR="00C3477E" w:rsidRDefault="00C3477E" w:rsidP="00302756">
      <w:pPr>
        <w:jc w:val="both"/>
      </w:pPr>
      <w:r w:rsidRPr="002C55BE">
        <w:rPr>
          <w:b/>
          <w:bCs/>
        </w:rPr>
        <w:t>Copy Mask.</w:t>
      </w:r>
      <w:r>
        <w:t xml:space="preserve"> </w:t>
      </w:r>
      <w:r w:rsidR="002C55BE">
        <w:t>It copies the mask of the selected channel to be pasted into another channel.</w:t>
      </w:r>
    </w:p>
    <w:p w14:paraId="6F9A8DDC" w14:textId="239CDC16" w:rsidR="00CC24C0" w:rsidRDefault="00CC24C0" w:rsidP="00302756">
      <w:pPr>
        <w:jc w:val="both"/>
      </w:pPr>
      <w:r w:rsidRPr="002C55BE">
        <w:rPr>
          <w:b/>
          <w:bCs/>
        </w:rPr>
        <w:t>Paste Mask.</w:t>
      </w:r>
      <w:r w:rsidR="002C55BE">
        <w:t xml:space="preserve"> It pastes the copied mask into the selected channel.</w:t>
      </w:r>
    </w:p>
    <w:p w14:paraId="616E25D7" w14:textId="0B28FB86" w:rsidR="00CC24C0" w:rsidRDefault="00CC24C0" w:rsidP="00302756">
      <w:pPr>
        <w:jc w:val="both"/>
      </w:pPr>
      <w:r w:rsidRPr="002C55BE">
        <w:rPr>
          <w:b/>
          <w:bCs/>
        </w:rPr>
        <w:t>Merge Mask.</w:t>
      </w:r>
      <w:r w:rsidR="002C55BE">
        <w:t xml:space="preserve"> It merges a copied mask into the selected channel with its existing mask.</w:t>
      </w:r>
    </w:p>
    <w:p w14:paraId="073858FF" w14:textId="0BB0ADF5" w:rsidR="00CC24C0" w:rsidRDefault="00CC24C0" w:rsidP="00302756">
      <w:pPr>
        <w:jc w:val="both"/>
      </w:pPr>
      <w:r w:rsidRPr="002C55BE">
        <w:rPr>
          <w:b/>
          <w:bCs/>
        </w:rPr>
        <w:t>Exclude Mask.</w:t>
      </w:r>
      <w:r w:rsidR="002C55BE">
        <w:t xml:space="preserve"> It pastes a copied mask into the selected channel and </w:t>
      </w:r>
      <w:r w:rsidR="00F92202">
        <w:t>subtracts</w:t>
      </w:r>
      <w:r w:rsidR="002C55BE">
        <w:t xml:space="preserve"> it from the existing mask.</w:t>
      </w:r>
    </w:p>
    <w:p w14:paraId="3893BF35" w14:textId="0789EF34" w:rsidR="00CC24C0" w:rsidRDefault="00CC24C0" w:rsidP="00302756">
      <w:pPr>
        <w:jc w:val="both"/>
      </w:pPr>
      <w:r w:rsidRPr="002C55BE">
        <w:rPr>
          <w:b/>
          <w:bCs/>
        </w:rPr>
        <w:lastRenderedPageBreak/>
        <w:t>Intersect Mask.</w:t>
      </w:r>
      <w:r w:rsidR="002C55BE">
        <w:t xml:space="preserve"> It pastes a copied mask into the selected channel and computes the intersection between the two masks.</w:t>
      </w:r>
    </w:p>
    <w:p w14:paraId="7A264589" w14:textId="0A533EF6" w:rsidR="00733984" w:rsidRDefault="00A31EC3" w:rsidP="00302756">
      <w:pPr>
        <w:jc w:val="both"/>
      </w:pPr>
      <w:r>
        <w:rPr>
          <w:b/>
        </w:rPr>
        <w:t>Paint Brush</w:t>
      </w:r>
      <w:r w:rsidR="00E7184B" w:rsidRPr="00E7184B">
        <w:rPr>
          <w:b/>
        </w:rPr>
        <w:t>.</w:t>
      </w:r>
      <w:r w:rsidR="00E7184B">
        <w:t xml:space="preserve"> </w:t>
      </w:r>
      <w:r w:rsidR="002C4755">
        <w:t>It s</w:t>
      </w:r>
      <w:r w:rsidR="00E7184B">
        <w:t>how</w:t>
      </w:r>
      <w:r w:rsidR="007223DB">
        <w:t>s</w:t>
      </w:r>
      <w:r w:rsidR="00E7184B">
        <w:t xml:space="preserve"> the “</w:t>
      </w:r>
      <w:r>
        <w:t>Paint Brush</w:t>
      </w:r>
      <w:r w:rsidR="00E7184B">
        <w:t>” window</w:t>
      </w:r>
      <w:r w:rsidR="00713C60">
        <w:t xml:space="preserve"> (see </w:t>
      </w:r>
      <w:r w:rsidR="00713C60">
        <w:fldChar w:fldCharType="begin" w:fldLock="1"/>
      </w:r>
      <w:r w:rsidR="00713C60">
        <w:instrText xml:space="preserve"> REF _Ref406761841 \r \h </w:instrText>
      </w:r>
      <w:r w:rsidR="00E620C5">
        <w:instrText xml:space="preserve"> \* MERGEFORMAT </w:instrText>
      </w:r>
      <w:r w:rsidR="00713C60">
        <w:fldChar w:fldCharType="separate"/>
      </w:r>
      <w:r w:rsidR="00B137B9">
        <w:t>Chapter 15</w:t>
      </w:r>
      <w:r w:rsidR="00713C60">
        <w:fldChar w:fldCharType="end"/>
      </w:r>
      <w:r w:rsidR="00713C60">
        <w:t>)</w:t>
      </w:r>
      <w:r w:rsidR="00E7184B">
        <w:t>.</w:t>
      </w:r>
    </w:p>
    <w:p w14:paraId="73B42565" w14:textId="36A313FF" w:rsidR="00B52AE4" w:rsidRDefault="00B52AE4" w:rsidP="00302756">
      <w:pPr>
        <w:jc w:val="both"/>
      </w:pPr>
      <w:r w:rsidRPr="00E7184B">
        <w:rPr>
          <w:b/>
        </w:rPr>
        <w:t>Measurement</w:t>
      </w:r>
      <w:r>
        <w:rPr>
          <w:b/>
        </w:rPr>
        <w:fldChar w:fldCharType="begin"/>
      </w:r>
      <w:r>
        <w:instrText xml:space="preserve"> XE "</w:instrText>
      </w:r>
      <w:r w:rsidRPr="00D90FFE">
        <w:instrText>Measurement</w:instrText>
      </w:r>
      <w:r>
        <w:instrText xml:space="preserve">" </w:instrText>
      </w:r>
      <w:r>
        <w:rPr>
          <w:b/>
        </w:rPr>
        <w:fldChar w:fldCharType="end"/>
      </w:r>
      <w:r w:rsidRPr="00E7184B">
        <w:rPr>
          <w:b/>
        </w:rPr>
        <w:t>.</w:t>
      </w:r>
      <w:r>
        <w:t xml:space="preserve"> It shows the “Measurement” window (see </w:t>
      </w:r>
      <w:r>
        <w:fldChar w:fldCharType="begin" w:fldLock="1"/>
      </w:r>
      <w:r>
        <w:instrText xml:space="preserve"> REF _Ref406761902 \r \h </w:instrText>
      </w:r>
      <w:r w:rsidR="00E620C5">
        <w:instrText xml:space="preserve"> \* MERGEFORMAT </w:instrText>
      </w:r>
      <w:r>
        <w:fldChar w:fldCharType="separate"/>
      </w:r>
      <w:r w:rsidR="00B137B9">
        <w:t>Chapter 16</w:t>
      </w:r>
      <w:r>
        <w:fldChar w:fldCharType="end"/>
      </w:r>
      <w:r>
        <w:t>).</w:t>
      </w:r>
    </w:p>
    <w:p w14:paraId="3011C53A" w14:textId="2942F30F" w:rsidR="00A31EC3" w:rsidRDefault="00A31EC3" w:rsidP="00302756">
      <w:pPr>
        <w:jc w:val="both"/>
      </w:pPr>
      <w:r w:rsidRPr="00A31EC3">
        <w:rPr>
          <w:b/>
        </w:rPr>
        <w:t>Component Analyzer.</w:t>
      </w:r>
      <w:r>
        <w:t xml:space="preserve"> It shows the “Component Analyzer” window (see </w:t>
      </w:r>
      <w:r>
        <w:fldChar w:fldCharType="begin" w:fldLock="1"/>
      </w:r>
      <w:r>
        <w:instrText xml:space="preserve"> REF _Ref406746597 \r \h </w:instrText>
      </w:r>
      <w:r w:rsidR="00E620C5">
        <w:instrText xml:space="preserve"> \* MERGEFORMAT </w:instrText>
      </w:r>
      <w:r>
        <w:fldChar w:fldCharType="separate"/>
      </w:r>
      <w:r w:rsidR="00B137B9">
        <w:t>Chapter 17</w:t>
      </w:r>
      <w:r>
        <w:fldChar w:fldCharType="end"/>
      </w:r>
      <w:r>
        <w:t>).</w:t>
      </w:r>
    </w:p>
    <w:p w14:paraId="31E6518F" w14:textId="08733CA0" w:rsidR="00B52AE4" w:rsidRDefault="00B52AE4" w:rsidP="00302756">
      <w:pPr>
        <w:jc w:val="both"/>
      </w:pPr>
      <w:r w:rsidRPr="00B52AE4">
        <w:rPr>
          <w:b/>
        </w:rPr>
        <w:t>Tracking</w:t>
      </w:r>
      <w:r>
        <w:rPr>
          <w:b/>
        </w:rPr>
        <w:fldChar w:fldCharType="begin"/>
      </w:r>
      <w:r>
        <w:instrText xml:space="preserve"> XE "</w:instrText>
      </w:r>
      <w:r w:rsidRPr="009F74DE">
        <w:instrText>Tracking</w:instrText>
      </w:r>
      <w:r>
        <w:instrText xml:space="preserve">" </w:instrText>
      </w:r>
      <w:r>
        <w:rPr>
          <w:b/>
        </w:rPr>
        <w:fldChar w:fldCharType="end"/>
      </w:r>
      <w:r w:rsidRPr="00B52AE4">
        <w:rPr>
          <w:b/>
        </w:rPr>
        <w:t>.</w:t>
      </w:r>
      <w:r>
        <w:t xml:space="preserve"> It shows the “Tracking” window (see </w:t>
      </w:r>
      <w:r>
        <w:fldChar w:fldCharType="begin" w:fldLock="1"/>
      </w:r>
      <w:r>
        <w:instrText xml:space="preserve"> REF _Ref406749322 \r \h </w:instrText>
      </w:r>
      <w:r w:rsidR="00E620C5">
        <w:instrText xml:space="preserve"> \* MERGEFORMAT </w:instrText>
      </w:r>
      <w:r>
        <w:fldChar w:fldCharType="separate"/>
      </w:r>
      <w:r w:rsidR="00B137B9">
        <w:t>Chapter 19</w:t>
      </w:r>
      <w:r>
        <w:fldChar w:fldCharType="end"/>
      </w:r>
      <w:r>
        <w:t>).</w:t>
      </w:r>
    </w:p>
    <w:p w14:paraId="3253C7D4" w14:textId="47E9861D" w:rsidR="00E7184B" w:rsidRDefault="00E7184B" w:rsidP="00302756">
      <w:pPr>
        <w:jc w:val="both"/>
      </w:pPr>
      <w:r w:rsidRPr="00E7184B">
        <w:rPr>
          <w:b/>
        </w:rPr>
        <w:t>Noise Reduction</w:t>
      </w:r>
      <w:r w:rsidR="00B52AE4">
        <w:rPr>
          <w:b/>
        </w:rPr>
        <w:fldChar w:fldCharType="begin"/>
      </w:r>
      <w:r w:rsidR="00B52AE4">
        <w:instrText xml:space="preserve"> XE "</w:instrText>
      </w:r>
      <w:r w:rsidR="00DC4ADC">
        <w:instrText>Noise r</w:instrText>
      </w:r>
      <w:r w:rsidR="00B52AE4" w:rsidRPr="006C5417">
        <w:instrText>eduction</w:instrText>
      </w:r>
      <w:r w:rsidR="00B52AE4">
        <w:instrText xml:space="preserve">" </w:instrText>
      </w:r>
      <w:r w:rsidR="00B52AE4">
        <w:rPr>
          <w:b/>
        </w:rPr>
        <w:fldChar w:fldCharType="end"/>
      </w:r>
      <w:r w:rsidRPr="00E7184B">
        <w:rPr>
          <w:b/>
        </w:rPr>
        <w:t>.</w:t>
      </w:r>
      <w:r>
        <w:t xml:space="preserve"> </w:t>
      </w:r>
      <w:r w:rsidR="002C4755">
        <w:t>It s</w:t>
      </w:r>
      <w:r>
        <w:t>how</w:t>
      </w:r>
      <w:r w:rsidR="007223DB">
        <w:t>s</w:t>
      </w:r>
      <w:r>
        <w:t xml:space="preserve"> the “Noise Reduction” window</w:t>
      </w:r>
      <w:r w:rsidR="00713C60">
        <w:t xml:space="preserve"> (see </w:t>
      </w:r>
      <w:r w:rsidR="00713C60">
        <w:fldChar w:fldCharType="begin" w:fldLock="1"/>
      </w:r>
      <w:r w:rsidR="00713C60">
        <w:instrText xml:space="preserve"> REF _Ref406746597 \r \h </w:instrText>
      </w:r>
      <w:r w:rsidR="00E620C5">
        <w:instrText xml:space="preserve"> \* MERGEFORMAT </w:instrText>
      </w:r>
      <w:r w:rsidR="00713C60">
        <w:fldChar w:fldCharType="separate"/>
      </w:r>
      <w:r w:rsidR="00B137B9">
        <w:t>Chapter 17</w:t>
      </w:r>
      <w:r w:rsidR="00713C60">
        <w:fldChar w:fldCharType="end"/>
      </w:r>
      <w:r w:rsidR="00713C60">
        <w:t>)</w:t>
      </w:r>
      <w:r>
        <w:t>.</w:t>
      </w:r>
    </w:p>
    <w:p w14:paraId="66434724" w14:textId="64CAE505" w:rsidR="00E7184B" w:rsidRDefault="00A31EC3" w:rsidP="00302756">
      <w:pPr>
        <w:jc w:val="both"/>
      </w:pPr>
      <w:r>
        <w:rPr>
          <w:b/>
        </w:rPr>
        <w:t>Volume Size</w:t>
      </w:r>
      <w:r w:rsidR="00E7184B" w:rsidRPr="00E7184B">
        <w:rPr>
          <w:b/>
        </w:rPr>
        <w:t>.</w:t>
      </w:r>
      <w:r w:rsidR="00E7184B">
        <w:t xml:space="preserve"> </w:t>
      </w:r>
      <w:r w:rsidR="002C4755">
        <w:t>It s</w:t>
      </w:r>
      <w:r w:rsidR="00E7184B">
        <w:t>how</w:t>
      </w:r>
      <w:r w:rsidR="007223DB">
        <w:t>s</w:t>
      </w:r>
      <w:r w:rsidR="00E7184B">
        <w:t xml:space="preserve"> the “</w:t>
      </w:r>
      <w:r>
        <w:t>Volume Size</w:t>
      </w:r>
      <w:r w:rsidR="00E7184B">
        <w:t>” window</w:t>
      </w:r>
      <w:r w:rsidR="00713C60">
        <w:t xml:space="preserve"> (see </w:t>
      </w:r>
      <w:r w:rsidR="00713C60">
        <w:fldChar w:fldCharType="begin" w:fldLock="1"/>
      </w:r>
      <w:r w:rsidR="00713C60">
        <w:instrText xml:space="preserve"> REF _Ref406746597 \r \h </w:instrText>
      </w:r>
      <w:r w:rsidR="00E620C5">
        <w:instrText xml:space="preserve"> \* MERGEFORMAT </w:instrText>
      </w:r>
      <w:r w:rsidR="00713C60">
        <w:fldChar w:fldCharType="separate"/>
      </w:r>
      <w:r w:rsidR="00B137B9">
        <w:t>Chapter 17</w:t>
      </w:r>
      <w:r w:rsidR="00713C60">
        <w:fldChar w:fldCharType="end"/>
      </w:r>
      <w:r w:rsidR="00713C60">
        <w:t>)</w:t>
      </w:r>
      <w:r w:rsidR="00E7184B">
        <w:t>.</w:t>
      </w:r>
    </w:p>
    <w:p w14:paraId="693D3C10" w14:textId="56C0CC87" w:rsidR="00E7184B" w:rsidRDefault="00B52AE4" w:rsidP="00302756">
      <w:pPr>
        <w:jc w:val="both"/>
      </w:pPr>
      <w:r>
        <w:rPr>
          <w:b/>
        </w:rPr>
        <w:t>Colocalization</w:t>
      </w:r>
      <w:r>
        <w:rPr>
          <w:b/>
        </w:rPr>
        <w:fldChar w:fldCharType="begin"/>
      </w:r>
      <w:r>
        <w:instrText xml:space="preserve"> XE "</w:instrText>
      </w:r>
      <w:r w:rsidRPr="00525E2F">
        <w:instrText>Colocalization</w:instrText>
      </w:r>
      <w:r>
        <w:instrText xml:space="preserve">" </w:instrText>
      </w:r>
      <w:r>
        <w:rPr>
          <w:b/>
        </w:rPr>
        <w:fldChar w:fldCharType="end"/>
      </w:r>
      <w:r w:rsidR="00E7184B" w:rsidRPr="00E7184B">
        <w:rPr>
          <w:b/>
        </w:rPr>
        <w:t>.</w:t>
      </w:r>
      <w:r w:rsidR="00E7184B">
        <w:t xml:space="preserve"> </w:t>
      </w:r>
      <w:r w:rsidR="002C4755">
        <w:t>It s</w:t>
      </w:r>
      <w:r w:rsidR="00E7184B">
        <w:t>how</w:t>
      </w:r>
      <w:r w:rsidR="007223DB">
        <w:t>s</w:t>
      </w:r>
      <w:r w:rsidR="00A31EC3">
        <w:t xml:space="preserve"> the “Colocalization</w:t>
      </w:r>
      <w:r w:rsidR="00E7184B">
        <w:t>” window</w:t>
      </w:r>
      <w:r w:rsidR="00713C60">
        <w:t xml:space="preserve"> (see </w:t>
      </w:r>
      <w:r w:rsidR="00713C60">
        <w:fldChar w:fldCharType="begin" w:fldLock="1"/>
      </w:r>
      <w:r w:rsidR="00713C60">
        <w:instrText xml:space="preserve"> REF _Ref406746597 \r \h </w:instrText>
      </w:r>
      <w:r w:rsidR="00E620C5">
        <w:instrText xml:space="preserve"> \* MERGEFORMAT </w:instrText>
      </w:r>
      <w:r w:rsidR="00713C60">
        <w:fldChar w:fldCharType="separate"/>
      </w:r>
      <w:r w:rsidR="00B137B9">
        <w:t>Chapter 17</w:t>
      </w:r>
      <w:r w:rsidR="00713C60">
        <w:fldChar w:fldCharType="end"/>
      </w:r>
      <w:r w:rsidR="00713C60">
        <w:t>)</w:t>
      </w:r>
      <w:r w:rsidR="00E7184B">
        <w:t>.</w:t>
      </w:r>
    </w:p>
    <w:p w14:paraId="7F95645D" w14:textId="3D733D78" w:rsidR="00E7184B" w:rsidRDefault="00B52AE4" w:rsidP="00302756">
      <w:pPr>
        <w:jc w:val="both"/>
      </w:pPr>
      <w:r w:rsidRPr="00B52AE4">
        <w:rPr>
          <w:b/>
        </w:rPr>
        <w:t>Convert.</w:t>
      </w:r>
      <w:r>
        <w:t xml:space="preserve"> It shows the “Convert” window (see </w:t>
      </w:r>
      <w:r>
        <w:fldChar w:fldCharType="begin" w:fldLock="1"/>
      </w:r>
      <w:r>
        <w:instrText xml:space="preserve"> REF _Ref433887780 \r \h </w:instrText>
      </w:r>
      <w:r w:rsidR="00E620C5">
        <w:instrText xml:space="preserve"> \* MERGEFORMAT </w:instrText>
      </w:r>
      <w:r>
        <w:fldChar w:fldCharType="separate"/>
      </w:r>
      <w:r w:rsidR="00B137B9">
        <w:t>Chapter 20</w:t>
      </w:r>
      <w:r>
        <w:fldChar w:fldCharType="end"/>
      </w:r>
      <w:r>
        <w:t>).</w:t>
      </w:r>
    </w:p>
    <w:p w14:paraId="71C7FA07" w14:textId="090A0A0D" w:rsidR="00B52AE4" w:rsidRDefault="00B52AE4" w:rsidP="00302756">
      <w:pPr>
        <w:jc w:val="both"/>
      </w:pPr>
      <w:r w:rsidRPr="00B52AE4">
        <w:rPr>
          <w:b/>
        </w:rPr>
        <w:t>OpenCL Kernel Editor.</w:t>
      </w:r>
      <w:r>
        <w:t xml:space="preserve"> It shows the “OpenCL Kernel Editor” (see </w:t>
      </w:r>
      <w:r>
        <w:fldChar w:fldCharType="begin" w:fldLock="1"/>
      </w:r>
      <w:r>
        <w:instrText xml:space="preserve"> REF _Ref433887970 \r \h </w:instrText>
      </w:r>
      <w:r w:rsidR="00E620C5">
        <w:instrText xml:space="preserve"> \* MERGEFORMAT </w:instrText>
      </w:r>
      <w:r>
        <w:fldChar w:fldCharType="separate"/>
      </w:r>
      <w:r w:rsidR="00B137B9">
        <w:t>Chapter 22</w:t>
      </w:r>
      <w:r>
        <w:fldChar w:fldCharType="end"/>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7184B" w14:paraId="653777B6"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F2302D2" w14:textId="77777777" w:rsidR="00E7184B" w:rsidRDefault="00E7184B" w:rsidP="00302756">
            <w:pPr>
              <w:pStyle w:val="Icon"/>
              <w:jc w:val="both"/>
            </w:pPr>
            <w:r>
              <w:rPr>
                <w:noProof/>
                <w:lang w:eastAsia="en-US"/>
              </w:rPr>
              <mc:AlternateContent>
                <mc:Choice Requires="wpg">
                  <w:drawing>
                    <wp:inline distT="0" distB="0" distL="0" distR="0" wp14:anchorId="1BF88020" wp14:editId="1822503A">
                      <wp:extent cx="228600" cy="228600"/>
                      <wp:effectExtent l="0" t="0" r="0" b="0"/>
                      <wp:docPr id="79" name="Group 19" descr="P582C1T3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0" name="Oval 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1" name="Freeform 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6CF020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4YQPDYMFAADwEQAADgAAAAAAAAAAAAAAAAAuAgAAZHJzL2Uyb0Rv&#10;Yy54bWxQSwECLQAUAAYACAAAACEA+AwpmdgAAAADAQAADwAAAAAAAAAAAAAAAADdBwAAZHJzL2Rv&#10;d25yZXYueG1sUEsFBgAAAAAEAAQA8wAAAOIIAAAAAA==&#10;">
                      <v:oval id="Oval 8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" fillcolor="#f24f4f [3204]" stroked="f" strokeweight="0">
                        <v:stroke joinstyle="miter"/>
                        <o:lock v:ext="edit" aspectratio="t"/>
                      </v:oval>
                      <v:shape id="Freeform 8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D2FFE30" w14:textId="39C126B7" w:rsidR="00E7184B" w:rsidRDefault="002C4755" w:rsidP="00302756">
            <w:pPr>
              <w:pStyle w:val="TipText"/>
              <w:jc w:val="both"/>
              <w:cnfStyle w:val="000000000000" w:firstRow="0" w:lastRow="0" w:firstColumn="0" w:lastColumn="0" w:oddVBand="0" w:evenVBand="0" w:oddHBand="0" w:evenHBand="0" w:firstRowFirstColumn="0" w:firstRowLastColumn="0" w:lastRowFirstColumn="0" w:lastRowLastColumn="0"/>
            </w:pPr>
            <w:r>
              <w:t>Details on v</w:t>
            </w:r>
            <w:r w:rsidR="00E7184B">
              <w:t xml:space="preserve">olume processing and analysis functions are discussed in </w:t>
            </w:r>
            <w:r w:rsidR="00ED2B03">
              <w:t>the</w:t>
            </w:r>
            <w:r w:rsidR="00E7184B">
              <w:t xml:space="preserve"> respective chapters.</w:t>
            </w:r>
          </w:p>
        </w:tc>
      </w:tr>
    </w:tbl>
    <w:p w14:paraId="20979FE1" w14:textId="7F7CA2DD" w:rsidR="00733984" w:rsidRDefault="00E7184B" w:rsidP="00302756">
      <w:pPr>
        <w:pStyle w:val="Heading3"/>
        <w:jc w:val="both"/>
      </w:pPr>
      <w:r>
        <w:t>Context menu commands for mesh objects</w:t>
      </w:r>
    </w:p>
    <w:p w14:paraId="4B48AB42" w14:textId="77777777" w:rsidR="00F50DB0" w:rsidRDefault="002421F1" w:rsidP="00302756">
      <w:pPr>
        <w:jc w:val="both"/>
      </w:pPr>
      <w:r w:rsidRPr="002421F1">
        <w:rPr>
          <w:b/>
        </w:rPr>
        <w:t>Manipulate.</w:t>
      </w:r>
      <w:r>
        <w:t xml:space="preserve"> It shows mesh transformation controls in the “Property” panel. Selected mesh object can be rotated, translated, and scaled</w:t>
      </w:r>
      <w:r w:rsidR="00713C60">
        <w:t xml:space="preserve"> (see </w:t>
      </w:r>
      <w:r w:rsidR="00713C60">
        <w:fldChar w:fldCharType="begin" w:fldLock="1"/>
      </w:r>
      <w:r w:rsidR="00713C60">
        <w:instrText xml:space="preserve"> REF _Ref406761927 \r \h </w:instrText>
      </w:r>
      <w:r w:rsidR="00E620C5">
        <w:instrText xml:space="preserve"> \* MERGEFORMAT </w:instrText>
      </w:r>
      <w:r w:rsidR="00713C60">
        <w:fldChar w:fldCharType="separate"/>
      </w:r>
      <w:r w:rsidR="00B137B9">
        <w:t>Chapter 11</w:t>
      </w:r>
      <w:r w:rsidR="00713C60">
        <w:fldChar w:fldCharType="end"/>
      </w:r>
      <w:r w:rsidR="00713C60">
        <w:t>)</w:t>
      </w:r>
      <w:r>
        <w:t>.</w:t>
      </w:r>
    </w:p>
    <w:p w14:paraId="32281D96" w14:textId="590260CE" w:rsidR="00470228" w:rsidRPr="00E7184B" w:rsidRDefault="00470228" w:rsidP="00302756">
      <w:pPr>
        <w:jc w:val="both"/>
      </w:pPr>
      <w:r>
        <w:br w:type="page"/>
      </w:r>
    </w:p>
    <w:p w14:paraId="77727518" w14:textId="64824E91" w:rsidR="00394F46" w:rsidRPr="00DA3DA8" w:rsidRDefault="002C4755" w:rsidP="00302756">
      <w:pPr>
        <w:pStyle w:val="Heading1"/>
        <w:jc w:val="both"/>
      </w:pPr>
      <w:bookmarkStart w:id="108" w:name="_Toc406575223"/>
      <w:bookmarkStart w:id="109" w:name="_Toc406755653"/>
      <w:bookmarkStart w:id="110" w:name="_Toc406770726"/>
      <w:bookmarkStart w:id="111" w:name="_Ref433192595"/>
      <w:bookmarkStart w:id="112" w:name="_Ref433193493"/>
      <w:bookmarkStart w:id="113" w:name="_Ref448313623"/>
      <w:bookmarkStart w:id="114" w:name="_Ref464135565"/>
      <w:bookmarkStart w:id="115" w:name="_Ref497392962"/>
      <w:bookmarkStart w:id="116" w:name="_Ref509917189"/>
      <w:bookmarkStart w:id="117" w:name="_Ref520376393"/>
      <w:bookmarkStart w:id="118" w:name="_Ref17813858"/>
      <w:bookmarkStart w:id="119" w:name="_Ref17815343"/>
      <w:bookmarkStart w:id="120" w:name="_Ref22649674"/>
      <w:bookmarkStart w:id="121" w:name="_Ref29478583"/>
      <w:bookmarkStart w:id="122" w:name="_Ref29559711"/>
      <w:bookmarkStart w:id="123" w:name="_Ref40089027"/>
      <w:bookmarkStart w:id="124" w:name="_Ref123207985"/>
      <w:bookmarkStart w:id="125" w:name="_Ref164953455"/>
      <w:bookmarkStart w:id="126" w:name="_Toc183178637"/>
      <w:r w:rsidRPr="00DA3DA8">
        <w:lastRenderedPageBreak/>
        <w:t>Render View</w:t>
      </w:r>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14:paraId="71A88516" w14:textId="3073FC08" w:rsidR="00394F46" w:rsidRDefault="003C6FA7" w:rsidP="00302756">
      <w:pPr>
        <w:jc w:val="both"/>
      </w:pPr>
      <w:r>
        <w:t>Render views are the most important panel/window in FluoRender. Data are visualized and analyzed within render views. Multiple render views can be</w:t>
      </w:r>
      <w:r w:rsidR="00BC49EA">
        <w:t xml:space="preserve"> created and managed. </w:t>
      </w:r>
      <w:r w:rsidR="00BC49EA">
        <w:fldChar w:fldCharType="begin" w:fldLock="1"/>
      </w:r>
      <w:r w:rsidR="00BC49EA">
        <w:instrText xml:space="preserve"> REF _Ref406501776 \h </w:instrText>
      </w:r>
      <w:r w:rsidR="00E620C5">
        <w:instrText xml:space="preserve"> \* MERGEFORMAT </w:instrText>
      </w:r>
      <w:r w:rsidR="00BC49EA">
        <w:fldChar w:fldCharType="separate"/>
      </w:r>
      <w:r w:rsidR="00B137B9">
        <w:t xml:space="preserve">Figure </w:t>
      </w:r>
      <w:r w:rsidR="00B137B9">
        <w:rPr>
          <w:noProof/>
        </w:rPr>
        <w:t>7</w:t>
      </w:r>
      <w:r w:rsidR="00B137B9">
        <w:noBreakHyphen/>
      </w:r>
      <w:r w:rsidR="00B137B9">
        <w:rPr>
          <w:noProof/>
        </w:rPr>
        <w:t>1</w:t>
      </w:r>
      <w:r w:rsidR="00BC49EA">
        <w:fldChar w:fldCharType="end"/>
      </w:r>
      <w:r w:rsidR="00BC49EA">
        <w:t xml:space="preserve"> shows </w:t>
      </w:r>
      <w:r w:rsidR="000F10EB">
        <w:t>FluoRender’s</w:t>
      </w:r>
      <w:r w:rsidR="00115F1F">
        <w:t xml:space="preserve"> capability to mimic </w:t>
      </w:r>
      <w:r w:rsidR="00BC49EA">
        <w:t>a classical “four-view” configuration</w:t>
      </w:r>
      <w:r w:rsidR="00115F1F">
        <w:t xml:space="preserve">. However, each render view provides powerful visualization functions, so it is adequate to use </w:t>
      </w:r>
      <w:r w:rsidR="000F11A8">
        <w:t xml:space="preserve">a </w:t>
      </w:r>
      <w:r w:rsidR="00115F1F">
        <w:t xml:space="preserve">single render view for most visualization </w:t>
      </w:r>
      <w:r w:rsidR="000F10EB">
        <w:t xml:space="preserve">and analysis </w:t>
      </w:r>
      <w:r w:rsidR="00115F1F">
        <w:t>requirements.</w:t>
      </w:r>
    </w:p>
    <w:p w14:paraId="5ED72EE0" w14:textId="547965E8" w:rsidR="00BC49EA" w:rsidRDefault="00BC49EA" w:rsidP="00441AF4">
      <w:pPr>
        <w:spacing w:after="120"/>
        <w:jc w:val="center"/>
      </w:pPr>
      <w:r>
        <w:rPr>
          <w:noProof/>
          <w:lang w:eastAsia="en-US"/>
        </w:rPr>
        <w:drawing>
          <wp:inline distT="0" distB="0" distL="0" distR="0" wp14:anchorId="48A9AF48" wp14:editId="5B0D4C14">
            <wp:extent cx="5942942" cy="3342904"/>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55"/>
                    <a:stretch>
                      <a:fillRect/>
                    </a:stretch>
                  </pic:blipFill>
                  <pic:spPr bwMode="auto">
                    <a:xfrm>
                      <a:off x="0" y="0"/>
                      <a:ext cx="5947025" cy="3345201"/>
                    </a:xfrm>
                    <a:prstGeom prst="rect">
                      <a:avLst/>
                    </a:prstGeom>
                    <a:noFill/>
                    <a:ln>
                      <a:noFill/>
                    </a:ln>
                  </pic:spPr>
                </pic:pic>
              </a:graphicData>
            </a:graphic>
          </wp:inline>
        </w:drawing>
      </w:r>
    </w:p>
    <w:p w14:paraId="4A5C5D70" w14:textId="0DD7E154" w:rsidR="00BC49EA" w:rsidRDefault="00BC49EA" w:rsidP="00441AF4">
      <w:pPr>
        <w:pStyle w:val="Caption"/>
        <w:jc w:val="center"/>
      </w:pPr>
      <w:bookmarkStart w:id="127" w:name="_Ref406501776"/>
      <w:bookmarkStart w:id="128" w:name="_Ref406589078"/>
      <w:bookmarkStart w:id="129" w:name="_Ref406588941"/>
      <w:bookmarkStart w:id="130" w:name="_Toc183178759"/>
      <w:r>
        <w:t xml:space="preserve">Figure </w:t>
      </w:r>
      <w:fldSimple w:instr=" STYLEREF 1 \s ">
        <w:r w:rsidR="0017337F">
          <w:rPr>
            <w:noProof/>
          </w:rPr>
          <w:t>7</w:t>
        </w:r>
      </w:fldSimple>
      <w:r w:rsidR="00586A6E">
        <w:noBreakHyphen/>
      </w:r>
      <w:fldSimple w:instr=" SEQ Figure \* ARABIC \s 1 ">
        <w:r w:rsidR="0017337F">
          <w:rPr>
            <w:noProof/>
          </w:rPr>
          <w:t>1</w:t>
        </w:r>
      </w:fldSimple>
      <w:bookmarkEnd w:id="127"/>
      <w:bookmarkEnd w:id="128"/>
      <w:r>
        <w:t>. Multiple render views in FluoRender.</w:t>
      </w:r>
      <w:bookmarkEnd w:id="129"/>
      <w:bookmarkEnd w:id="130"/>
    </w:p>
    <w:p w14:paraId="3954B90B" w14:textId="206F077C" w:rsidR="00115F1F" w:rsidRDefault="00115F1F" w:rsidP="00302756">
      <w:pPr>
        <w:pStyle w:val="Heading2"/>
      </w:pPr>
      <w:bookmarkStart w:id="131" w:name="_Toc406575224"/>
      <w:bookmarkStart w:id="132" w:name="_Toc406755654"/>
      <w:bookmarkStart w:id="133" w:name="_Toc406770727"/>
      <w:bookmarkStart w:id="134" w:name="_Toc183178638"/>
      <w:r>
        <w:t>Multi-view Management</w:t>
      </w:r>
      <w:bookmarkEnd w:id="131"/>
      <w:bookmarkEnd w:id="132"/>
      <w:bookmarkEnd w:id="133"/>
      <w:bookmarkEnd w:id="134"/>
    </w:p>
    <w:p w14:paraId="1846F121" w14:textId="072E0D19" w:rsidR="00115F1F" w:rsidRDefault="007063AF" w:rsidP="00302756">
      <w:pPr>
        <w:jc w:val="both"/>
      </w:pPr>
      <w:r>
        <w:t xml:space="preserve">Render views are sequentially numbered in a session. FluoRender </w:t>
      </w:r>
      <w:r w:rsidR="00940C3B">
        <w:t>requires</w:t>
      </w:r>
      <w:r>
        <w:t xml:space="preserve"> at least one render view available at the center of the main user interface. To create a new render view panel, click “New View” </w:t>
      </w:r>
      <w:r>
        <w:rPr>
          <w:noProof/>
          <w:lang w:eastAsia="en-US"/>
        </w:rPr>
        <w:drawing>
          <wp:inline distT="0" distB="0" distL="0" distR="0" wp14:anchorId="510FFD3B" wp14:editId="18833C3B">
            <wp:extent cx="576072" cy="31089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Users\HP2\SkyDrive\FluoRender\new_view_ui.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 cy="310896"/>
                    </a:xfrm>
                    <a:prstGeom prst="rect">
                      <a:avLst/>
                    </a:prstGeom>
                    <a:noFill/>
                    <a:ln>
                      <a:noFill/>
                    </a:ln>
                  </pic:spPr>
                </pic:pic>
              </a:graphicData>
            </a:graphic>
          </wp:inline>
        </w:drawing>
      </w:r>
      <w:r>
        <w:t xml:space="preserve"> in the main toolbar.</w:t>
      </w:r>
      <w:r w:rsidR="00FD461D">
        <w:t xml:space="preserve"> The newly created render view is placed side-by-side with the initially created one. To adjust the sizes of render views, drag the divider between two render views. </w:t>
      </w:r>
      <w:r w:rsidR="00644251">
        <w:t>Like most</w:t>
      </w:r>
      <w:r w:rsidR="00FD461D">
        <w:t xml:space="preserve"> panels in FluoRender, additional render views can be detached from the main user interface and become a standalone window. This can be useful when multiple monitors are av</w:t>
      </w:r>
      <w:r w:rsidR="00644251">
        <w:t>ailable. Additional render views can be closed from the “Workspace” panel. However, the initial render view cannot be closed or detached from the main user interface. To close an additional render view, right-click its icon in the “Workspace” panel. In the context menu, choose “Close”.</w:t>
      </w:r>
    </w:p>
    <w:p w14:paraId="38188B3A" w14:textId="2B9CA5E9" w:rsidR="00644251" w:rsidRDefault="00644251" w:rsidP="00302756">
      <w:pPr>
        <w:jc w:val="both"/>
      </w:pPr>
      <w:r>
        <w:t xml:space="preserve">Opened data sets are automatically added to the initial render view. To add a data set to an additional render view, right-click the data set in the “Dataset” panel. In the context menu, choose “Add to”, and then choose the </w:t>
      </w:r>
      <w:r w:rsidR="00940C3B">
        <w:t xml:space="preserve">desired </w:t>
      </w:r>
      <w:r>
        <w:t>render view.</w:t>
      </w:r>
      <w:r w:rsidR="0032688B">
        <w:t xml:space="preserve"> Data sets are duplicated by instance, which means </w:t>
      </w:r>
      <w:r w:rsidR="00940C3B">
        <w:t xml:space="preserve">that </w:t>
      </w:r>
      <w:r w:rsidR="0032688B">
        <w:t>they share original data values, but can receive different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32688B">
        <w:t xml:space="preserve">. For example, there are four instances of the opened data set in </w:t>
      </w:r>
      <w:r w:rsidR="0032688B">
        <w:fldChar w:fldCharType="begin" w:fldLock="1"/>
      </w:r>
      <w:r w:rsidR="0032688B">
        <w:instrText xml:space="preserve"> REF _Ref406501776 \h </w:instrText>
      </w:r>
      <w:r w:rsidR="00E620C5">
        <w:instrText xml:space="preserve"> \* MERGEFORMAT </w:instrText>
      </w:r>
      <w:r w:rsidR="0032688B">
        <w:fldChar w:fldCharType="separate"/>
      </w:r>
      <w:r w:rsidR="00B137B9">
        <w:t xml:space="preserve">Figure </w:t>
      </w:r>
      <w:r w:rsidR="00B137B9">
        <w:rPr>
          <w:noProof/>
        </w:rPr>
        <w:t>7</w:t>
      </w:r>
      <w:r w:rsidR="00B137B9">
        <w:noBreakHyphen/>
      </w:r>
      <w:r w:rsidR="00B137B9">
        <w:rPr>
          <w:noProof/>
        </w:rPr>
        <w:t>1</w:t>
      </w:r>
      <w:r w:rsidR="0032688B">
        <w:fldChar w:fldCharType="end"/>
      </w:r>
      <w:r w:rsidR="0032688B">
        <w:t>.</w:t>
      </w:r>
    </w:p>
    <w:p w14:paraId="33914796" w14:textId="3405E3BF" w:rsidR="0032688B" w:rsidRDefault="0068755C" w:rsidP="00302756">
      <w:pPr>
        <w:pStyle w:val="Heading2"/>
      </w:pPr>
      <w:bookmarkStart w:id="135" w:name="_Toc406575225"/>
      <w:bookmarkStart w:id="136" w:name="_Toc406755655"/>
      <w:bookmarkStart w:id="137" w:name="_Toc406770728"/>
      <w:bookmarkStart w:id="138" w:name="_Toc183178639"/>
      <w:r>
        <w:lastRenderedPageBreak/>
        <w:t>Interactions</w:t>
      </w:r>
      <w:bookmarkEnd w:id="135"/>
      <w:bookmarkEnd w:id="136"/>
      <w:bookmarkEnd w:id="137"/>
      <w:bookmarkEnd w:id="138"/>
    </w:p>
    <w:p w14:paraId="3FFBA56C" w14:textId="244B17ED" w:rsidR="0068755C" w:rsidRDefault="0068755C" w:rsidP="00302756">
      <w:pPr>
        <w:jc w:val="both"/>
      </w:pPr>
      <w:r>
        <w:t xml:space="preserve">Basic render view interactions can be achieved using a mouse or </w:t>
      </w:r>
      <w:r w:rsidR="00940C3B">
        <w:t>compatible</w:t>
      </w:r>
      <w:r>
        <w:t xml:space="preserve"> pointing device. In addition, standard control widgets can be found surrounding </w:t>
      </w:r>
      <w:r w:rsidR="00AF350D">
        <w:t>a</w:t>
      </w:r>
      <w:r>
        <w:t xml:space="preserve"> render view panel</w:t>
      </w:r>
      <w:r w:rsidR="00CE2CD1">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3502C" w14:paraId="2CEC56B7"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516C10" w14:textId="77777777" w:rsidR="00C3502C" w:rsidRDefault="00C3502C" w:rsidP="00302756">
            <w:pPr>
              <w:pStyle w:val="Icon"/>
              <w:jc w:val="both"/>
            </w:pPr>
            <w:r>
              <w:rPr>
                <w:noProof/>
                <w:lang w:eastAsia="en-US"/>
              </w:rPr>
              <mc:AlternateContent>
                <mc:Choice Requires="wpg">
                  <w:drawing>
                    <wp:inline distT="0" distB="0" distL="0" distR="0" wp14:anchorId="01C774E3" wp14:editId="7DAA5BB4">
                      <wp:extent cx="228600" cy="228600"/>
                      <wp:effectExtent l="0" t="0" r="0" b="0"/>
                      <wp:docPr id="121" name="Group 19" descr="P597C1T3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2" name="Oval 1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3" name="Freeform 1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CAB798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D9BokFAAD1EQAADgAAAAAAAAAAAAAAAAAuAgAAZHJz&#10;L2Uyb0RvYy54bWxQSwECLQAUAAYACAAAACEA+AwpmdgAAAADAQAADwAAAAAAAAAAAAAAAADjBwAA&#10;ZHJzL2Rvd25yZXYueG1sUEsFBgAAAAAEAAQA8wAAAOgIAAAAAA==&#10;">
                      <v:oval id="Oval 12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" fillcolor="#f24f4f [3204]" stroked="f" strokeweight="0">
                        <v:stroke joinstyle="miter"/>
                        <o:lock v:ext="edit" aspectratio="t"/>
                      </v:oval>
                      <v:shape id="Freeform 12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7AB97D4" w14:textId="0CEAAEFB" w:rsidR="00C3502C" w:rsidRDefault="00B67DBF"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The </w:t>
            </w:r>
            <w:r w:rsidR="00C3502C">
              <w:t>Free-fly mode</w:t>
            </w:r>
            <w:r w:rsidR="00BB4A73">
              <w:rPr>
                <w:noProof/>
                <w:lang w:eastAsia="en-US"/>
              </w:rPr>
              <w:drawing>
                <wp:inline distT="0" distB="0" distL="0" distR="0" wp14:anchorId="518AD487" wp14:editId="560824CB">
                  <wp:extent cx="192024" cy="201168"/>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rsidR="00C3502C">
              <w:t xml:space="preserve"> should be </w:t>
            </w:r>
            <w:r w:rsidR="00940C3B">
              <w:t>disabled</w:t>
            </w:r>
            <w:r w:rsidR="00C3502C">
              <w:t xml:space="preserve"> for trackball-like interactions. When free-fly mode is enabled, the following interactions use a different model.</w:t>
            </w:r>
            <w:r w:rsidR="00E84CBB">
              <w:t xml:space="preserve"> See free-fly mode for more details.</w:t>
            </w:r>
          </w:p>
        </w:tc>
      </w:tr>
    </w:tbl>
    <w:p w14:paraId="74A56693" w14:textId="77777777" w:rsidR="00C3502C" w:rsidRDefault="00C3502C" w:rsidP="00302756">
      <w:pPr>
        <w:jc w:val="both"/>
      </w:pPr>
    </w:p>
    <w:p w14:paraId="19F4DA76" w14:textId="41410684" w:rsidR="00CE2CD1" w:rsidRDefault="00CE2CD1" w:rsidP="00302756">
      <w:pPr>
        <w:pStyle w:val="Heading3"/>
        <w:jc w:val="both"/>
      </w:pPr>
      <w:r>
        <w:t>Rotations</w:t>
      </w:r>
    </w:p>
    <w:p w14:paraId="45D2C0F3" w14:textId="4CDB8CF9" w:rsidR="00CE2CD1" w:rsidRDefault="00CE2CD1" w:rsidP="00302756">
      <w:pPr>
        <w:jc w:val="both"/>
      </w:pPr>
      <w:r>
        <w:t>To rotate the view, click and hold down the left mouse button (or primary button)</w:t>
      </w:r>
      <w:r w:rsidR="00333214">
        <w:t>,</w:t>
      </w:r>
      <w:r>
        <w:t xml:space="preserve"> and drag </w:t>
      </w:r>
      <w:r w:rsidR="00F92202">
        <w:t>the mouse</w:t>
      </w:r>
      <w:r>
        <w:t xml:space="preserve"> to the intended direction. Additional controls for rotation are located at the bottom of the render view panel. Use the sliders to restrict rotations around a single axis. </w:t>
      </w:r>
      <w:r w:rsidR="00F92202">
        <w:t>Alternatively</w:t>
      </w:r>
      <w:r>
        <w:t xml:space="preserve">, </w:t>
      </w:r>
      <w:r w:rsidR="00AF350D">
        <w:t xml:space="preserve">you can </w:t>
      </w:r>
      <w:r>
        <w:t>input the exact rotation values</w:t>
      </w:r>
      <w:r w:rsidR="0031570F">
        <w:t>.</w:t>
      </w:r>
    </w:p>
    <w:p w14:paraId="1750DDCF" w14:textId="75502E62" w:rsidR="0033519F" w:rsidRDefault="0033519F" w:rsidP="00302756">
      <w:pPr>
        <w:jc w:val="both"/>
      </w:pPr>
      <w:r>
        <w:t xml:space="preserve">There are </w:t>
      </w:r>
      <w:r w:rsidR="0007023F">
        <w:t>three</w:t>
      </w:r>
      <w:r>
        <w:t xml:space="preserve"> buttons for rotation control.</w:t>
      </w:r>
    </w:p>
    <w:p w14:paraId="22666086" w14:textId="779E1683" w:rsidR="0033519F" w:rsidRDefault="00042341" w:rsidP="00302756">
      <w:pPr>
        <w:jc w:val="both"/>
      </w:pPr>
      <w:r>
        <w:rPr>
          <w:noProof/>
          <w:lang w:eastAsia="en-US"/>
        </w:rPr>
        <w:drawing>
          <wp:inline distT="0" distB="0" distL="0" distR="0" wp14:anchorId="09C125FE" wp14:editId="392E47F8">
            <wp:extent cx="165462" cy="173736"/>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2\SkyDrive\FluoRender\gear_45.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165462" cy="173736"/>
                    </a:xfrm>
                    <a:prstGeom prst="rect">
                      <a:avLst/>
                    </a:prstGeom>
                    <a:noFill/>
                    <a:ln>
                      <a:noFill/>
                    </a:ln>
                  </pic:spPr>
                </pic:pic>
              </a:graphicData>
            </a:graphic>
          </wp:inline>
        </w:drawing>
      </w:r>
      <w:r>
        <w:t xml:space="preserve"> </w:t>
      </w:r>
      <w:r w:rsidR="0033519F" w:rsidRPr="006B1AB7">
        <w:rPr>
          <w:b/>
        </w:rPr>
        <w:t>Geared rotation.</w:t>
      </w:r>
      <w:r w:rsidR="0033519F">
        <w:t xml:space="preserve"> When enabled, all rotation angles </w:t>
      </w:r>
      <w:r w:rsidR="007B1935">
        <w:t>are restricted to</w:t>
      </w:r>
      <w:r w:rsidR="0033519F">
        <w:t xml:space="preserve"> multipliers of 45. This allows users to quickly rotate to axis-aligned angles. For example, the axis-aligned views in </w:t>
      </w:r>
      <w:r w:rsidR="0033519F">
        <w:fldChar w:fldCharType="begin" w:fldLock="1"/>
      </w:r>
      <w:r w:rsidR="0033519F">
        <w:instrText xml:space="preserve"> REF _Ref406501776 \h </w:instrText>
      </w:r>
      <w:r w:rsidR="00E620C5">
        <w:instrText xml:space="preserve"> \* MERGEFORMAT </w:instrText>
      </w:r>
      <w:r w:rsidR="0033519F">
        <w:fldChar w:fldCharType="separate"/>
      </w:r>
      <w:r w:rsidR="00B137B9">
        <w:t xml:space="preserve">Figure </w:t>
      </w:r>
      <w:r w:rsidR="00B137B9">
        <w:rPr>
          <w:noProof/>
        </w:rPr>
        <w:t>7</w:t>
      </w:r>
      <w:r w:rsidR="00B137B9">
        <w:noBreakHyphen/>
      </w:r>
      <w:r w:rsidR="00B137B9">
        <w:rPr>
          <w:noProof/>
        </w:rPr>
        <w:t>1</w:t>
      </w:r>
      <w:r w:rsidR="0033519F">
        <w:fldChar w:fldCharType="end"/>
      </w:r>
      <w:r w:rsidR="0033519F">
        <w:t xml:space="preserve"> use this function to visualize </w:t>
      </w:r>
      <w:r w:rsidR="007B1935">
        <w:t xml:space="preserve">image </w:t>
      </w:r>
      <w:r w:rsidR="0033519F">
        <w:t>sections.</w:t>
      </w:r>
    </w:p>
    <w:p w14:paraId="6CA17FEB" w14:textId="42800F7E" w:rsidR="0031570F" w:rsidRDefault="00FD08F9" w:rsidP="00302756">
      <w:pPr>
        <w:jc w:val="both"/>
      </w:pPr>
      <w:r>
        <w:rPr>
          <w:noProof/>
        </w:rPr>
        <w:drawing>
          <wp:inline distT="0" distB="0" distL="0" distR="0" wp14:anchorId="1C7D13E8" wp14:editId="3EF891B5">
            <wp:extent cx="164592" cy="164592"/>
            <wp:effectExtent l="0" t="0" r="6985" b="698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07023F">
        <w:rPr>
          <w:noProof/>
          <w:lang w:eastAsia="en-US"/>
        </w:rPr>
        <w:drawing>
          <wp:inline distT="0" distB="0" distL="0" distR="0" wp14:anchorId="2203E5DD" wp14:editId="6FBFAD51">
            <wp:extent cx="164592" cy="164592"/>
            <wp:effectExtent l="0" t="0" r="6985" b="6985"/>
            <wp:docPr id="488" name="Picture 488" descr="E:\DESIGNS\FluoRender Arts\list_icons\convert\slider_type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DESIGNS\FluoRender Arts\list_icons\convert\slider_type_po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07023F">
        <w:t xml:space="preserve"> </w:t>
      </w:r>
      <w:r w:rsidR="0007023F" w:rsidRPr="00FA5E40">
        <w:rPr>
          <w:b/>
          <w:bCs/>
        </w:rPr>
        <w:t xml:space="preserve">Rotation slider </w:t>
      </w:r>
      <w:r w:rsidR="0031570F" w:rsidRPr="00FA5E40">
        <w:rPr>
          <w:b/>
          <w:bCs/>
        </w:rPr>
        <w:t>style</w:t>
      </w:r>
      <w:r w:rsidR="0007023F" w:rsidRPr="00FA5E40">
        <w:rPr>
          <w:b/>
          <w:bCs/>
        </w:rPr>
        <w:t>.</w:t>
      </w:r>
      <w:r w:rsidR="0007023F">
        <w:t xml:space="preserve"> </w:t>
      </w:r>
      <w:r w:rsidR="0031570F">
        <w:t xml:space="preserve">There are two styles for </w:t>
      </w:r>
      <w:r w:rsidR="00F92202">
        <w:t>the</w:t>
      </w:r>
      <w:r w:rsidR="0031570F">
        <w:t xml:space="preserve"> sliders</w:t>
      </w:r>
      <w:r w:rsidR="00F92202">
        <w:t xml:space="preserve"> controlling render view rotations</w:t>
      </w:r>
      <w:r w:rsidR="0031570F">
        <w:t xml:space="preserve">. The first mode is the </w:t>
      </w:r>
      <w:r w:rsidR="009E7AF0">
        <w:t>jog</w:t>
      </w:r>
      <w:r w:rsidR="0031570F">
        <w:t xml:space="preserve"> mode. In its resting state, the slider control is at the center. A rotation angle around an axis starts to change when </w:t>
      </w:r>
      <w:r w:rsidR="00F92202">
        <w:t>the user</w:t>
      </w:r>
      <w:r w:rsidR="0031570F">
        <w:t xml:space="preserve"> drags the handle </w:t>
      </w:r>
      <w:r w:rsidR="00BB4A73">
        <w:t>in</w:t>
      </w:r>
      <w:r w:rsidR="0031570F">
        <w:t xml:space="preserve"> one direction. The change rate depends on the offset of the handle to its center. The view keeps rotating at the specified speed as long as the handle is held at an offset position. This allows users to continuously rotate the view without resorting to the movie export functions. The second mode is the direct mode. The control of </w:t>
      </w:r>
      <w:r w:rsidR="00F92202">
        <w:t>the slider</w:t>
      </w:r>
      <w:r w:rsidR="0031570F">
        <w:t xml:space="preserve"> sets the angle directly.</w:t>
      </w:r>
    </w:p>
    <w:p w14:paraId="7FA56A8E" w14:textId="2410399F" w:rsidR="00884A19" w:rsidRDefault="00D119B7" w:rsidP="00302756">
      <w:pPr>
        <w:jc w:val="both"/>
      </w:pPr>
      <w:r>
        <w:rPr>
          <w:noProof/>
        </w:rPr>
        <w:drawing>
          <wp:inline distT="0" distB="0" distL="0" distR="0" wp14:anchorId="025A7730" wp14:editId="6F3B8EAC">
            <wp:extent cx="164592" cy="164592"/>
            <wp:effectExtent l="0" t="0" r="6985" b="698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0A2F9B" w:rsidRPr="00D119B7">
        <w:rPr>
          <w:b/>
          <w:bCs/>
        </w:rPr>
        <w:t>Zero rotation.</w:t>
      </w:r>
      <w:r w:rsidR="000A2F9B">
        <w:t xml:space="preserve"> </w:t>
      </w:r>
      <w:r w:rsidR="001D3BA3">
        <w:t xml:space="preserve">After rotating the render view to an arbitrary orientation. Click the </w:t>
      </w:r>
      <w:r w:rsidR="00F92202">
        <w:t>zero-rotation</w:t>
      </w:r>
      <w:r w:rsidR="001D3BA3">
        <w:t xml:space="preserve"> button to set </w:t>
      </w:r>
      <w:r w:rsidR="00BB4A73">
        <w:t xml:space="preserve">the </w:t>
      </w:r>
      <w:r w:rsidR="001D3BA3">
        <w:t>current orientation as the zero rotation</w:t>
      </w:r>
      <w:r w:rsidR="00863365">
        <w:t xml:space="preserve">. </w:t>
      </w:r>
      <w:r w:rsidR="00862C70">
        <w:t xml:space="preserve">Use this function for a </w:t>
      </w:r>
      <w:r w:rsidR="00F25F64">
        <w:t>tilted or flipped scan.</w:t>
      </w:r>
      <w:r w:rsidR="009C5E7D">
        <w:t xml:space="preserve"> To reset</w:t>
      </w:r>
      <w:r>
        <w:t xml:space="preserve"> the zero rotation, reset the rotation angles first. Then, click the </w:t>
      </w:r>
      <w:r w:rsidR="00F92202">
        <w:t>zero-rotation</w:t>
      </w:r>
      <w:r>
        <w:t xml:space="preserve"> button again.</w:t>
      </w:r>
      <w:r w:rsidR="00721ECB">
        <w:t xml:space="preserve"> Also</w:t>
      </w:r>
      <w:r w:rsidR="00BB4A73">
        <w:t>,</w:t>
      </w:r>
      <w:r w:rsidR="00721ECB">
        <w:t xml:space="preserve"> use the alignment functions </w:t>
      </w:r>
      <w:r w:rsidR="00BE6F9C">
        <w:t xml:space="preserve">to compute the leveled rotation for a scan (see </w:t>
      </w:r>
      <w:r w:rsidR="00BE6F9C">
        <w:fldChar w:fldCharType="begin" w:fldLock="1"/>
      </w:r>
      <w:r w:rsidR="00BE6F9C">
        <w:instrText xml:space="preserve"> REF _Ref29558862 \r \h </w:instrText>
      </w:r>
      <w:r w:rsidR="00302756">
        <w:instrText xml:space="preserve"> \* MERGEFORMAT </w:instrText>
      </w:r>
      <w:r w:rsidR="00BE6F9C">
        <w:fldChar w:fldCharType="separate"/>
      </w:r>
      <w:r w:rsidR="00BE6F9C">
        <w:t>Chapter 15</w:t>
      </w:r>
      <w:r w:rsidR="00BE6F9C">
        <w:fldChar w:fldCharType="end"/>
      </w:r>
      <w:r w:rsidR="00BE6F9C">
        <w:t xml:space="preserve">, </w:t>
      </w:r>
      <w:r w:rsidR="00BE6F9C">
        <w:fldChar w:fldCharType="begin" w:fldLock="1"/>
      </w:r>
      <w:r w:rsidR="00BE6F9C">
        <w:instrText xml:space="preserve"> REF _Ref29558875 \r \h </w:instrText>
      </w:r>
      <w:r w:rsidR="00302756">
        <w:instrText xml:space="preserve"> \* MERGEFORMAT </w:instrText>
      </w:r>
      <w:r w:rsidR="00BE6F9C">
        <w:fldChar w:fldCharType="separate"/>
      </w:r>
      <w:r w:rsidR="00BE6F9C">
        <w:t>Chapter 16</w:t>
      </w:r>
      <w:r w:rsidR="00BE6F9C">
        <w:fldChar w:fldCharType="end"/>
      </w:r>
      <w:r w:rsidR="00BE6F9C">
        <w:t xml:space="preserve">, and </w:t>
      </w:r>
      <w:r w:rsidR="00BE6F9C">
        <w:fldChar w:fldCharType="begin" w:fldLock="1"/>
      </w:r>
      <w:r w:rsidR="00BE6F9C">
        <w:instrText xml:space="preserve"> REF _Ref406746597 \r \h </w:instrText>
      </w:r>
      <w:r w:rsidR="00302756">
        <w:instrText xml:space="preserve"> \* MERGEFORMAT </w:instrText>
      </w:r>
      <w:r w:rsidR="00BE6F9C">
        <w:fldChar w:fldCharType="separate"/>
      </w:r>
      <w:r w:rsidR="00BE6F9C">
        <w:t>Chapter 17</w:t>
      </w:r>
      <w:r w:rsidR="00BE6F9C">
        <w:fldChar w:fldCharType="end"/>
      </w:r>
      <w:r w:rsidR="00BE6F9C">
        <w:t>).</w:t>
      </w:r>
    </w:p>
    <w:p w14:paraId="0612BD7C" w14:textId="76C931C8" w:rsidR="0033519F" w:rsidRDefault="00042341" w:rsidP="00302756">
      <w:pPr>
        <w:jc w:val="both"/>
      </w:pPr>
      <w:r>
        <w:rPr>
          <w:noProof/>
          <w:lang w:eastAsia="en-US"/>
        </w:rPr>
        <w:drawing>
          <wp:inline distT="0" distB="0" distL="0" distR="0" wp14:anchorId="28117F13" wp14:editId="2768E122">
            <wp:extent cx="164592" cy="164592"/>
            <wp:effectExtent l="0" t="0" r="6985"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2\SkyDrive\FluoRender\reset-0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333214" w:rsidRPr="006B1AB7">
        <w:rPr>
          <w:b/>
        </w:rPr>
        <w:t>Reset rotation.</w:t>
      </w:r>
      <w:r w:rsidR="00333214">
        <w:t xml:space="preserve"> </w:t>
      </w:r>
      <w:r w:rsidR="00AF350D">
        <w:t>It s</w:t>
      </w:r>
      <w:r w:rsidR="00333214">
        <w:t>et</w:t>
      </w:r>
      <w:r w:rsidR="007223DB">
        <w:t>s</w:t>
      </w:r>
      <w:r w:rsidR="00333214">
        <w:t xml:space="preserve"> all rotation angles of </w:t>
      </w:r>
      <w:r w:rsidR="00BB4A73">
        <w:t xml:space="preserve">the </w:t>
      </w:r>
      <w:r w:rsidR="00333214">
        <w:t xml:space="preserve">X, Y, </w:t>
      </w:r>
      <w:r w:rsidR="00BB4A73">
        <w:t xml:space="preserve">and </w:t>
      </w:r>
      <w:r w:rsidR="00333214">
        <w:t>Z axes to 0.</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33214" w14:paraId="5B6B3EA1"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C79C81F" w14:textId="77777777" w:rsidR="00333214" w:rsidRDefault="00333214" w:rsidP="00302756">
            <w:pPr>
              <w:pStyle w:val="Icon"/>
              <w:jc w:val="both"/>
            </w:pPr>
            <w:r>
              <w:rPr>
                <w:noProof/>
                <w:lang w:eastAsia="en-US"/>
              </w:rPr>
              <mc:AlternateContent>
                <mc:Choice Requires="wpg">
                  <w:drawing>
                    <wp:inline distT="0" distB="0" distL="0" distR="0" wp14:anchorId="3C4E86D9" wp14:editId="7D918D9F">
                      <wp:extent cx="228600" cy="228600"/>
                      <wp:effectExtent l="0" t="0" r="0" b="0"/>
                      <wp:docPr id="87" name="Group 19" descr="P608C1T3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8" name="Oval 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9" name="Freeform 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4BF1D0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1+3SWhQUAAPARAAAOAAAAAAAAAAAAAAAAAC4CAABkcnMvZTJv&#10;RG9jLnhtbFBLAQItABQABgAIAAAAIQD4DCmZ2AAAAAMBAAAPAAAAAAAAAAAAAAAAAN8HAABkcnMv&#10;ZG93bnJldi54bWxQSwUGAAAAAAQABADzAAAA5AgAAAAA&#10;">
                      <v:oval id="Oval 8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" fillcolor="#f24f4f [3204]" stroked="f" strokeweight="0">
                        <v:stroke joinstyle="miter"/>
                        <o:lock v:ext="edit" aspectratio="t"/>
                      </v:oval>
                      <v:shape id="Freeform 8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FF4E4B" w14:textId="02E4488A" w:rsidR="00333214" w:rsidRDefault="00333214" w:rsidP="00302756">
            <w:pPr>
              <w:pStyle w:val="TipText"/>
              <w:jc w:val="both"/>
              <w:cnfStyle w:val="000000000000" w:firstRow="0" w:lastRow="0" w:firstColumn="0" w:lastColumn="0" w:oddVBand="0" w:evenVBand="0" w:oddHBand="0" w:evenHBand="0" w:firstRowFirstColumn="0" w:firstRowLastColumn="0" w:lastRowFirstColumn="0" w:lastRowLastColumn="0"/>
            </w:pPr>
            <w:r>
              <w:t>Rotations of different render views can be synchronized by enabling “Link all render views’ rotations” in the “Rendering” panel of the setting dialog.</w:t>
            </w:r>
          </w:p>
        </w:tc>
      </w:tr>
    </w:tbl>
    <w:p w14:paraId="4DA5EC67" w14:textId="353CDA6B" w:rsidR="00A81BFC" w:rsidRDefault="00904579" w:rsidP="00302756">
      <w:pPr>
        <w:jc w:val="both"/>
      </w:pPr>
      <w:r>
        <w:rPr>
          <w:noProof/>
        </w:rPr>
        <w:drawing>
          <wp:inline distT="0" distB="0" distL="0" distR="0" wp14:anchorId="721709AA" wp14:editId="1781D7D0">
            <wp:extent cx="477672" cy="491931"/>
            <wp:effectExtent l="0" t="0" r="0" b="3810"/>
            <wp:docPr id="588" name="Picture 588" descr="E:\OneDrive\FluoRender\touch-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neDrive\FluoRender\touch-0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5541" cy="500035"/>
                    </a:xfrm>
                    <a:prstGeom prst="rect">
                      <a:avLst/>
                    </a:prstGeom>
                    <a:noFill/>
                    <a:ln>
                      <a:noFill/>
                    </a:ln>
                  </pic:spPr>
                </pic:pic>
              </a:graphicData>
            </a:graphic>
          </wp:inline>
        </w:drawing>
      </w:r>
      <w:r w:rsidR="00A81BFC">
        <w:t>On a computer equipped with</w:t>
      </w:r>
      <w:r w:rsidR="00760771">
        <w:t xml:space="preserve"> a multitouch display, use one finger</w:t>
      </w:r>
      <w:r w:rsidR="000E5930">
        <w:t xml:space="preserve"> to rotate the view.</w:t>
      </w:r>
    </w:p>
    <w:p w14:paraId="3DAE9B34" w14:textId="2B457538" w:rsidR="00B44F47" w:rsidRDefault="00E1355F" w:rsidP="00302756">
      <w:pPr>
        <w:jc w:val="both"/>
      </w:pPr>
      <w:r>
        <w:rPr>
          <w:noProof/>
        </w:rPr>
        <w:drawing>
          <wp:inline distT="0" distB="0" distL="0" distR="0" wp14:anchorId="5599C79E" wp14:editId="70738986">
            <wp:extent cx="421192" cy="315894"/>
            <wp:effectExtent l="0" t="0" r="0" b="825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xbox-one-controller-icon-13.png"/>
                    <pic:cNvPicPr/>
                  </pic:nvPicPr>
                  <pic:blipFill>
                    <a:blip r:embed="rId64"/>
                    <a:stretch>
                      <a:fillRect/>
                    </a:stretch>
                  </pic:blipFill>
                  <pic:spPr>
                    <a:xfrm>
                      <a:off x="0" y="0"/>
                      <a:ext cx="421192" cy="315894"/>
                    </a:xfrm>
                    <a:prstGeom prst="rect">
                      <a:avLst/>
                    </a:prstGeom>
                  </pic:spPr>
                </pic:pic>
              </a:graphicData>
            </a:graphic>
          </wp:inline>
        </w:drawing>
      </w:r>
      <w:r w:rsidR="00286250">
        <w:t xml:space="preserve"> When an Xbox controller is connected, use the right thumb stick to rotate the view.</w:t>
      </w:r>
    </w:p>
    <w:p w14:paraId="5B71A641" w14:textId="0E1B36CF" w:rsidR="00333214" w:rsidRDefault="00333214" w:rsidP="00302756">
      <w:pPr>
        <w:pStyle w:val="Heading3"/>
        <w:jc w:val="both"/>
      </w:pPr>
      <w:r>
        <w:lastRenderedPageBreak/>
        <w:t>Zooming</w:t>
      </w:r>
    </w:p>
    <w:p w14:paraId="217AA483" w14:textId="430ABF7C" w:rsidR="00333214" w:rsidRDefault="00333214" w:rsidP="00302756">
      <w:pPr>
        <w:jc w:val="both"/>
      </w:pPr>
      <w:r>
        <w:t xml:space="preserve">To zoom the view, click and hold down the right mouse button (or secondary button), and drag </w:t>
      </w:r>
      <w:r w:rsidR="00BB4A73">
        <w:t xml:space="preserve">the </w:t>
      </w:r>
      <w:r>
        <w:t>mouse in straight up-down or left-right directions.</w:t>
      </w:r>
    </w:p>
    <w:p w14:paraId="6C31C101" w14:textId="17D3A43C" w:rsidR="00333214" w:rsidRDefault="00333214" w:rsidP="00302756">
      <w:pPr>
        <w:jc w:val="both"/>
      </w:pPr>
      <w:r w:rsidRPr="00333214">
        <w:rPr>
          <w:b/>
        </w:rPr>
        <w:t>Zooming in:</w:t>
      </w:r>
      <w:r>
        <w:t xml:space="preserve"> Up or right.</w:t>
      </w:r>
    </w:p>
    <w:p w14:paraId="374CC94F" w14:textId="2ECF58AB" w:rsidR="00333214" w:rsidRDefault="00333214" w:rsidP="00302756">
      <w:pPr>
        <w:jc w:val="both"/>
      </w:pPr>
      <w:r w:rsidRPr="00333214">
        <w:rPr>
          <w:b/>
        </w:rPr>
        <w:t>Zooming out:</w:t>
      </w:r>
      <w:r>
        <w:t xml:space="preserve"> Down or left.</w:t>
      </w:r>
    </w:p>
    <w:p w14:paraId="68A8CD0D" w14:textId="61871639" w:rsidR="00333214" w:rsidRDefault="00333214" w:rsidP="00302756">
      <w:pPr>
        <w:jc w:val="both"/>
      </w:pPr>
      <w:r>
        <w:t>Additional controls for zooming are located on the right border of the render view. Use the slider to change the zoom level. Or, input an exact zoom level value. Value input also allows zoom levels greater than</w:t>
      </w:r>
      <w:r w:rsidR="00040824">
        <w:t xml:space="preserve"> the slider</w:t>
      </w:r>
      <w:r w:rsidR="00E638C1">
        <w:t>’s</w:t>
      </w:r>
      <w:r w:rsidR="00040824">
        <w:t xml:space="preserve"> range.</w:t>
      </w:r>
    </w:p>
    <w:p w14:paraId="778A7656" w14:textId="02D03892" w:rsidR="00040824" w:rsidRDefault="00A75694" w:rsidP="00302756">
      <w:pPr>
        <w:jc w:val="both"/>
      </w:pPr>
      <w:r>
        <w:t>These</w:t>
      </w:r>
      <w:r w:rsidR="00040824">
        <w:t xml:space="preserve"> buttons </w:t>
      </w:r>
      <w:r>
        <w:t xml:space="preserve">are </w:t>
      </w:r>
      <w:r w:rsidR="00040824">
        <w:t>for zooming control.</w:t>
      </w:r>
    </w:p>
    <w:p w14:paraId="5CD22AB1" w14:textId="60E9AF4B" w:rsidR="00040824" w:rsidRDefault="00040824" w:rsidP="00302756">
      <w:pPr>
        <w:jc w:val="both"/>
      </w:pPr>
      <w:r>
        <w:t xml:space="preserve">1:1 </w:t>
      </w:r>
      <w:r w:rsidR="00A456E5">
        <w:rPr>
          <w:b/>
        </w:rPr>
        <w:t>1:1 ratio</w:t>
      </w:r>
      <w:r w:rsidR="00A456E5" w:rsidRPr="00A456E5">
        <w:rPr>
          <w:b/>
        </w:rPr>
        <w:t>.</w:t>
      </w:r>
      <w:r w:rsidR="00A456E5">
        <w:t xml:space="preserve"> </w:t>
      </w:r>
      <w:r>
        <w:t xml:space="preserve">It sets </w:t>
      </w:r>
      <w:r w:rsidR="00917559">
        <w:t>a zoom level so that one sample point (pixel or voxel) of the original data occupies exactly one screen pixel.</w:t>
      </w:r>
    </w:p>
    <w:p w14:paraId="167950B8" w14:textId="40B0FAD2" w:rsidR="00A75694" w:rsidRDefault="00BB4A73" w:rsidP="00302756">
      <w:pPr>
        <w:jc w:val="both"/>
      </w:pPr>
      <w:r>
        <w:rPr>
          <w:b/>
        </w:rPr>
        <w:t>Zoom-level</w:t>
      </w:r>
      <w:r w:rsidR="00A75694" w:rsidRPr="00A75694">
        <w:rPr>
          <w:b/>
        </w:rPr>
        <w:t xml:space="preserve"> display mode.</w:t>
      </w:r>
      <w:r w:rsidR="00A75694">
        <w:t xml:space="preserve"> There are two modes for </w:t>
      </w:r>
      <w:r>
        <w:t>zoom-level</w:t>
      </w:r>
      <w:r w:rsidR="00A75694">
        <w:t xml:space="preserve"> display:</w:t>
      </w:r>
    </w:p>
    <w:p w14:paraId="0C1BB6C9" w14:textId="0D4560BE" w:rsidR="00A75694" w:rsidRDefault="00A75694" w:rsidP="00302756">
      <w:pPr>
        <w:ind w:left="270"/>
        <w:jc w:val="both"/>
      </w:pPr>
      <w:r>
        <w:rPr>
          <w:noProof/>
          <w:lang w:eastAsia="en-US"/>
        </w:rPr>
        <w:drawing>
          <wp:inline distT="0" distB="0" distL="0" distR="0" wp14:anchorId="49326B88" wp14:editId="2AE3F87B">
            <wp:extent cx="191135" cy="191135"/>
            <wp:effectExtent l="0" t="0" r="0" b="0"/>
            <wp:docPr id="506" name="Picture 506" descr="E:\OneDrive\FluoRender\zoom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zoom_view.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Pr="00A75694">
        <w:rPr>
          <w:b/>
        </w:rPr>
        <w:t>View-based mode.</w:t>
      </w:r>
      <w:r>
        <w:t xml:space="preserve"> The zoom level is a percentage value representing how much a data set occupies the entire render view area. When you change the render view size, this value remains unchanged and the rendering changes its size based on this number.</w:t>
      </w:r>
      <w:r w:rsidR="00483DFF">
        <w:t xml:space="preserve"> Use this mode when you want to generate renderings of the same size for data sets of different physical sizes.</w:t>
      </w:r>
      <w:r w:rsidR="00A40D0E">
        <w:t xml:space="preserve"> For example, you have two scans of 512x512 and 1024x1024 respectively. Render them in two projects and set the zoom level to the same value in the view-based mode. It generates two images of the same size for the two scans, although they have different data sizes.</w:t>
      </w:r>
      <w:r w:rsidR="002545D1">
        <w:t xml:space="preserve"> Scale bars represent the same</w:t>
      </w:r>
      <w:r w:rsidR="0075072F">
        <w:t xml:space="preserve"> </w:t>
      </w:r>
      <w:r w:rsidR="00F92202">
        <w:t>value and</w:t>
      </w:r>
      <w:r w:rsidR="0075072F">
        <w:t xml:space="preserve"> have different lengths in the two images.</w:t>
      </w:r>
    </w:p>
    <w:p w14:paraId="75CAE925" w14:textId="6BC96AC6" w:rsidR="001777D7" w:rsidRDefault="001777D7" w:rsidP="00302756">
      <w:pPr>
        <w:ind w:left="270"/>
        <w:jc w:val="both"/>
      </w:pPr>
      <w:r w:rsidRPr="001777D7">
        <w:rPr>
          <w:noProof/>
        </w:rPr>
        <w:drawing>
          <wp:inline distT="0" distB="0" distL="0" distR="0" wp14:anchorId="03DE5139" wp14:editId="64DABE16">
            <wp:extent cx="164592" cy="164592"/>
            <wp:effectExtent l="0" t="0" r="6985" b="698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1777D7">
        <w:rPr>
          <w:b/>
          <w:bCs/>
        </w:rPr>
        <w:t>Pixel-based mode.</w:t>
      </w:r>
      <w:r>
        <w:t xml:space="preserve"> The zoom level is a percentage value representing how much a data set is enlarged or shrunk relative to its size when the 1:1 ratio button is pressed. It displays 100 when the 1:1 ratio button is pressed. When you change the render view size, this value changes since the rendering changes its size along with the render view. Press the 1:1 ratio button again to set its value to 100. Use this mode when you want to generate renderings of </w:t>
      </w:r>
      <w:r w:rsidR="0075072F">
        <w:t>exact pixel</w:t>
      </w:r>
      <w:r>
        <w:t xml:space="preserve"> sizes. For example, you have two scans of 512x512 and 1024x1024 respectively. Render them in two projects and set the zoom level to the same value in the </w:t>
      </w:r>
      <w:r w:rsidR="00981E69">
        <w:t>pixel</w:t>
      </w:r>
      <w:r>
        <w:t>-based mode. It generates two images of different sizes which are proportional to the original data sizes.</w:t>
      </w:r>
    </w:p>
    <w:p w14:paraId="2062036C" w14:textId="644F0209" w:rsidR="00A75694" w:rsidRDefault="00A75694" w:rsidP="00302756">
      <w:pPr>
        <w:ind w:left="270"/>
        <w:jc w:val="both"/>
      </w:pPr>
      <w:r>
        <w:rPr>
          <w:noProof/>
          <w:lang w:eastAsia="en-US"/>
        </w:rPr>
        <w:drawing>
          <wp:inline distT="0" distB="0" distL="0" distR="0" wp14:anchorId="2AAAB4B8" wp14:editId="06C05477">
            <wp:extent cx="191135" cy="191135"/>
            <wp:effectExtent l="0" t="0" r="0" b="0"/>
            <wp:docPr id="510" name="Picture 510" descr="E:\OneDrive\FluoRender\zoom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zoom_data.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Pr="00A75694">
        <w:rPr>
          <w:b/>
        </w:rPr>
        <w:t>Data-based mode.</w:t>
      </w:r>
      <w:r>
        <w:t xml:space="preserve"> </w:t>
      </w:r>
      <w:r w:rsidR="00433178">
        <w:t>Use this mode if you want to share a</w:t>
      </w:r>
      <w:r w:rsidR="009D6934">
        <w:t xml:space="preserve"> single scale bar across samples or compare </w:t>
      </w:r>
      <w:r w:rsidR="006255F0">
        <w:t xml:space="preserve">their </w:t>
      </w:r>
      <w:r w:rsidR="009D6934">
        <w:t>physical sizes</w:t>
      </w:r>
      <w:r w:rsidR="00A40D0E">
        <w:t>.</w:t>
      </w:r>
      <w:r w:rsidR="00F51CFB">
        <w:t xml:space="preserve"> </w:t>
      </w:r>
      <w:r w:rsidR="006255F0">
        <w:t xml:space="preserve">At 100 zoom ratio, one physical unit (usually </w:t>
      </w:r>
      <w:r w:rsidR="00C707CE">
        <w:t>µm) is mapped to one screen pixel.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40824" w14:paraId="42FCCA02"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745DE2A" w14:textId="77777777" w:rsidR="00040824" w:rsidRDefault="00040824" w:rsidP="00302756">
            <w:pPr>
              <w:pStyle w:val="Icon"/>
              <w:jc w:val="both"/>
            </w:pPr>
            <w:r>
              <w:rPr>
                <w:noProof/>
                <w:lang w:eastAsia="en-US"/>
              </w:rPr>
              <mc:AlternateContent>
                <mc:Choice Requires="wpg">
                  <w:drawing>
                    <wp:inline distT="0" distB="0" distL="0" distR="0" wp14:anchorId="76DE80C5" wp14:editId="1B74FB2D">
                      <wp:extent cx="228600" cy="228600"/>
                      <wp:effectExtent l="0" t="0" r="0" b="0"/>
                      <wp:docPr id="90" name="Group 19" descr="P624C1T4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1" name="Oval 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2" name="Freeform 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CF81C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72l/R4AFAADwEQAADgAAAAAAAAAAAAAAAAAuAgAAZHJzL2Uyb0RvYy54&#10;bWxQSwECLQAUAAYACAAAACEA+AwpmdgAAAADAQAADwAAAAAAAAAAAAAAAADaBwAAZHJzL2Rvd25y&#10;ZXYueG1sUEsFBgAAAAAEAAQA8wAAAN8IAAAAAA==&#10;">
                      <v:oval id="Oval 9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" fillcolor="#f24f4f [3204]" stroked="f" strokeweight="0">
                        <v:stroke joinstyle="miter"/>
                        <o:lock v:ext="edit" aspectratio="t"/>
                      </v:oval>
                      <v:shape id="Freeform 9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68BBE2" w14:textId="4B204BA9" w:rsidR="00040824" w:rsidRDefault="00483DFF"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Depending on the zoom level display mode, </w:t>
            </w:r>
            <w:r w:rsidR="00A71161">
              <w:t xml:space="preserve">a </w:t>
            </w:r>
            <w:r w:rsidR="00040824">
              <w:t xml:space="preserve">100 zoom level does not necessarily </w:t>
            </w:r>
            <w:r w:rsidR="00917559">
              <w:t xml:space="preserve">mean </w:t>
            </w:r>
            <w:r w:rsidR="00A71161">
              <w:t xml:space="preserve">a </w:t>
            </w:r>
            <w:r w:rsidR="00917559">
              <w:t xml:space="preserve">1:1 ratio, and vice versa. </w:t>
            </w:r>
            <w:r>
              <w:t>In the view-based mode, w</w:t>
            </w:r>
            <w:r w:rsidR="00917559">
              <w:t xml:space="preserve">e use the relative size of the entire data boundary </w:t>
            </w:r>
            <w:r>
              <w:t xml:space="preserve">(rotations considered) </w:t>
            </w:r>
            <w:r w:rsidR="00917559">
              <w:t xml:space="preserve">versus </w:t>
            </w:r>
            <w:r w:rsidR="00A71161">
              <w:t xml:space="preserve">the </w:t>
            </w:r>
            <w:r w:rsidR="00917559">
              <w:t xml:space="preserve">render view size to determine the zoom level. </w:t>
            </w:r>
            <w:r>
              <w:t>W</w:t>
            </w:r>
            <w:r w:rsidR="00917559">
              <w:t xml:space="preserve">hen visualizing a square data set in a square render view, the data set occupies the entire render view when the zoom level = </w:t>
            </w:r>
            <m:oMath>
              <m:rad>
                <m:radPr>
                  <m:degHide m:val="1"/>
                  <m:ctrlPr>
                    <w:rPr>
                      <w:rFonts w:ascii="Cambria Math" w:hAnsi="Cambria Math"/>
                    </w:rPr>
                  </m:ctrlPr>
                </m:radPr>
                <m:deg/>
                <m:e>
                  <m:r>
                    <w:rPr>
                      <w:rFonts w:ascii="Cambria Math" w:hAnsi="Cambria Math"/>
                    </w:rPr>
                    <m:t>2</m:t>
                  </m:r>
                </m:e>
              </m:rad>
              <m:r>
                <w:rPr>
                  <w:rFonts w:ascii="Cambria Math" w:hAnsi="Cambria Math"/>
                </w:rPr>
                <m:t>×100≅141</m:t>
              </m:r>
            </m:oMath>
            <w:r w:rsidR="00A456E5">
              <w:t>. 100 zoom level usually means that the entire data set can be seen with generous margins.</w:t>
            </w:r>
            <w:r>
              <w:t xml:space="preserve"> In the </w:t>
            </w:r>
            <w:r w:rsidR="00706921">
              <w:t>pixel</w:t>
            </w:r>
            <w:r>
              <w:t xml:space="preserve">-based mode, 100 zoom level means </w:t>
            </w:r>
            <w:r w:rsidR="00A71161">
              <w:t xml:space="preserve">a </w:t>
            </w:r>
            <w:r>
              <w:t>1:1 ratio.</w:t>
            </w:r>
            <w:r w:rsidR="00706921">
              <w:t xml:space="preserve"> The data-based mode also considers the voxel size</w:t>
            </w:r>
            <w:r w:rsidR="00D71542">
              <w:t xml:space="preserve"> in a physical unit.</w:t>
            </w:r>
          </w:p>
        </w:tc>
      </w:tr>
    </w:tbl>
    <w:p w14:paraId="667E7878" w14:textId="4C80EC5F" w:rsidR="00A456E5" w:rsidRDefault="00485DFB" w:rsidP="00302756">
      <w:pPr>
        <w:jc w:val="both"/>
      </w:pPr>
      <w:r>
        <w:rPr>
          <w:noProof/>
          <w:lang w:eastAsia="en-US"/>
        </w:rPr>
        <w:lastRenderedPageBreak/>
        <w:drawing>
          <wp:inline distT="0" distB="0" distL="0" distR="0" wp14:anchorId="0838B394" wp14:editId="71D4ABAF">
            <wp:extent cx="164592" cy="164592"/>
            <wp:effectExtent l="0" t="0" r="6985" b="698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P2\SkyDrive\FluoRender\reset-0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A456E5" w:rsidRPr="00A456E5">
        <w:rPr>
          <w:b/>
        </w:rPr>
        <w:t>Reset zooming.</w:t>
      </w:r>
      <w:r w:rsidR="00A456E5">
        <w:t xml:space="preserve"> Reset</w:t>
      </w:r>
      <w:r w:rsidR="007223DB">
        <w:t>s</w:t>
      </w:r>
      <w:r w:rsidR="00A456E5">
        <w:t xml:space="preserve"> the zoom level to default. The default zoom level is saved when </w:t>
      </w:r>
      <w:r w:rsidR="00A71161">
        <w:t xml:space="preserve">the </w:t>
      </w:r>
      <w:r w:rsidR="00A456E5">
        <w:t>render view settings are saved.</w:t>
      </w:r>
    </w:p>
    <w:p w14:paraId="5C347E48" w14:textId="07964005" w:rsidR="000E5930" w:rsidRDefault="000E5930" w:rsidP="00302756">
      <w:pPr>
        <w:jc w:val="both"/>
      </w:pPr>
      <w:r>
        <w:rPr>
          <w:noProof/>
        </w:rPr>
        <w:drawing>
          <wp:inline distT="0" distB="0" distL="0" distR="0" wp14:anchorId="26F3E653" wp14:editId="098ABFFE">
            <wp:extent cx="475488" cy="493776"/>
            <wp:effectExtent l="0" t="0" r="1270" b="1905"/>
            <wp:docPr id="589" name="Picture 589" descr="E:\OneDrive\FluoRender\touch-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touch-04.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5488" cy="493776"/>
                    </a:xfrm>
                    <a:prstGeom prst="rect">
                      <a:avLst/>
                    </a:prstGeom>
                    <a:noFill/>
                    <a:ln>
                      <a:noFill/>
                    </a:ln>
                  </pic:spPr>
                </pic:pic>
              </a:graphicData>
            </a:graphic>
          </wp:inline>
        </w:drawing>
      </w:r>
      <w:r w:rsidR="00CB32AB">
        <w:t xml:space="preserve"> </w:t>
      </w:r>
      <w:r>
        <w:t>On a computer equipped with a multitouch display, use</w:t>
      </w:r>
      <w:r w:rsidR="009F0B13">
        <w:t xml:space="preserve"> two fingers and move them closer or apart to zoom.</w:t>
      </w:r>
    </w:p>
    <w:p w14:paraId="1A33E682" w14:textId="50264289" w:rsidR="00CB32AB" w:rsidRDefault="00CB32AB" w:rsidP="00302756">
      <w:pPr>
        <w:jc w:val="both"/>
      </w:pPr>
      <w:r>
        <w:rPr>
          <w:noProof/>
        </w:rPr>
        <w:drawing>
          <wp:inline distT="0" distB="0" distL="0" distR="0" wp14:anchorId="541EC997" wp14:editId="3C2880D2">
            <wp:extent cx="421192" cy="315894"/>
            <wp:effectExtent l="0" t="0" r="0" b="825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xbox-one-controller-icon-13.png"/>
                    <pic:cNvPicPr/>
                  </pic:nvPicPr>
                  <pic:blipFill>
                    <a:blip r:embed="rId64"/>
                    <a:stretch>
                      <a:fillRect/>
                    </a:stretch>
                  </pic:blipFill>
                  <pic:spPr>
                    <a:xfrm>
                      <a:off x="0" y="0"/>
                      <a:ext cx="421192" cy="315894"/>
                    </a:xfrm>
                    <a:prstGeom prst="rect">
                      <a:avLst/>
                    </a:prstGeom>
                  </pic:spPr>
                </pic:pic>
              </a:graphicData>
            </a:graphic>
          </wp:inline>
        </w:drawing>
      </w:r>
      <w:r>
        <w:t xml:space="preserve"> When an Xbox controller is connected, use the </w:t>
      </w:r>
      <w:r w:rsidR="00D5722D">
        <w:t>left</w:t>
      </w:r>
      <w:r>
        <w:t xml:space="preserve"> thumb stick to </w:t>
      </w:r>
      <w:r w:rsidR="00D5722D">
        <w:t>zoom</w:t>
      </w:r>
      <w:r>
        <w:t xml:space="preserve"> the view.</w:t>
      </w:r>
      <w:r w:rsidR="00D5722D">
        <w:t xml:space="preserve"> Push the left thumb stick </w:t>
      </w:r>
      <w:r w:rsidR="009251A4">
        <w:t>upward to zoom in; push the left thumb stick downward to zoom out.</w:t>
      </w:r>
    </w:p>
    <w:p w14:paraId="0091AFE4" w14:textId="76A8565A" w:rsidR="00A456E5" w:rsidRDefault="00576CAC" w:rsidP="00302756">
      <w:pPr>
        <w:pStyle w:val="Heading3"/>
        <w:jc w:val="both"/>
      </w:pPr>
      <w:r>
        <w:t>Panning</w:t>
      </w:r>
    </w:p>
    <w:p w14:paraId="611BC027" w14:textId="18447CEE" w:rsidR="00576CAC" w:rsidRDefault="00576CAC" w:rsidP="00302756">
      <w:pPr>
        <w:jc w:val="both"/>
      </w:pPr>
      <w:r>
        <w:t xml:space="preserve">To pan the view, click and hold down the middle mouse button (or wheel), and drag </w:t>
      </w:r>
      <w:r w:rsidR="00A71161">
        <w:t xml:space="preserve">the </w:t>
      </w:r>
      <w:r>
        <w:t xml:space="preserve">mouse to the intended direction. If </w:t>
      </w:r>
      <w:r w:rsidR="00A71161">
        <w:t xml:space="preserve">the </w:t>
      </w:r>
      <w:r>
        <w:t>middle button is not available, hold down the “Ctrl” key (or “Command” key on a Mac)</w:t>
      </w:r>
      <w:r w:rsidR="002905D7">
        <w:t xml:space="preserve"> and use the left mouse button instead.</w:t>
      </w:r>
    </w:p>
    <w:p w14:paraId="300FC195" w14:textId="46088FD7" w:rsidR="002905D7" w:rsidRDefault="002905D7" w:rsidP="00302756">
      <w:pPr>
        <w:jc w:val="both"/>
      </w:pPr>
      <w:r>
        <w:t xml:space="preserve">Panning can be reset using a button </w:t>
      </w:r>
      <w:r>
        <w:rPr>
          <w:noProof/>
          <w:lang w:eastAsia="en-US"/>
        </w:rPr>
        <w:drawing>
          <wp:inline distT="0" distB="0" distL="0" distR="0" wp14:anchorId="213778BA" wp14:editId="42D193C3">
            <wp:extent cx="173736" cy="17373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C:\Users\HP2\SkyDrive\FluoRender\pan_rese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(Center data) on the right border of the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905D7" w14:paraId="0FF7EFB6"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CB00F15" w14:textId="77777777" w:rsidR="002905D7" w:rsidRDefault="002905D7" w:rsidP="00302756">
            <w:pPr>
              <w:pStyle w:val="Icon"/>
              <w:jc w:val="both"/>
            </w:pPr>
            <w:r>
              <w:rPr>
                <w:noProof/>
                <w:lang w:eastAsia="en-US"/>
              </w:rPr>
              <mc:AlternateContent>
                <mc:Choice Requires="wpg">
                  <w:drawing>
                    <wp:inline distT="0" distB="0" distL="0" distR="0" wp14:anchorId="35B3D7D5" wp14:editId="7D1E84FD">
                      <wp:extent cx="228600" cy="228600"/>
                      <wp:effectExtent l="0" t="0" r="0" b="0"/>
                      <wp:docPr id="95" name="Group 19" descr="P634C1T4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6" name="Oval 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7" name="Freeform 9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81940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TXOUKHBQAA8BEAAA4AAAAAAAAAAAAAAAAALgIAAGRycy9l&#10;Mm9Eb2MueG1sUEsBAi0AFAAGAAgAAAAhAPgMKZnYAAAAAwEAAA8AAAAAAAAAAAAAAAAA4QcAAGRy&#10;cy9kb3ducmV2LnhtbFBLBQYAAAAABAAEAPMAAADmCAAAAAA=&#10;">
                      <v:oval id="Oval 9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" fillcolor="#f24f4f [3204]" stroked="f" strokeweight="0">
                        <v:stroke joinstyle="miter"/>
                        <o:lock v:ext="edit" aspectratio="t"/>
                      </v:oval>
                      <v:shape id="Freeform 9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3F644E" w14:textId="0B1D0CD9" w:rsidR="002905D7" w:rsidRDefault="002905D7" w:rsidP="00302756">
            <w:pPr>
              <w:pStyle w:val="TipText"/>
              <w:jc w:val="both"/>
              <w:cnfStyle w:val="000000000000" w:firstRow="0" w:lastRow="0" w:firstColumn="0" w:lastColumn="0" w:oddVBand="0" w:evenVBand="0" w:oddHBand="0" w:evenHBand="0" w:firstRowFirstColumn="0" w:firstRowLastColumn="0" w:lastRowFirstColumn="0" w:lastRowLastColumn="0"/>
            </w:pPr>
            <w:r>
              <w:t>Use the center axis as an indicator for the center of the render view.</w:t>
            </w:r>
            <w:r w:rsidR="00AC6475">
              <w:t xml:space="preserve"> You can turn on the center axis with the button </w:t>
            </w:r>
            <w:r w:rsidR="00AC6475">
              <w:rPr>
                <w:noProof/>
                <w:lang w:eastAsia="en-US"/>
              </w:rPr>
              <w:drawing>
                <wp:inline distT="0" distB="0" distL="0" distR="0" wp14:anchorId="7C62D921" wp14:editId="16E0E65B">
                  <wp:extent cx="155448" cy="155448"/>
                  <wp:effectExtent l="0" t="0" r="0" b="0"/>
                  <wp:docPr id="98" name="Picture 98" descr="C:\Users\HP2\SkyDrive\FluoRender\center_ax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HP2\SkyDrive\FluoRender\center_axi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sidR="00AC6475">
              <w:t xml:space="preserve"> on the top border of </w:t>
            </w:r>
            <w:r w:rsidR="00A71161">
              <w:t xml:space="preserve">the </w:t>
            </w:r>
            <w:r w:rsidR="00AC6475">
              <w:t>render view.</w:t>
            </w:r>
          </w:p>
        </w:tc>
      </w:tr>
    </w:tbl>
    <w:p w14:paraId="12078867" w14:textId="26958D42" w:rsidR="002905D7" w:rsidRDefault="002905D7" w:rsidP="00302756">
      <w:pPr>
        <w:jc w:val="both"/>
      </w:pPr>
    </w:p>
    <w:p w14:paraId="7F05CA5B" w14:textId="3B6BEF24" w:rsidR="009A2B02" w:rsidRDefault="000E43D6" w:rsidP="00302756">
      <w:pPr>
        <w:jc w:val="both"/>
      </w:pPr>
      <w:r>
        <w:rPr>
          <w:noProof/>
        </w:rPr>
        <w:drawing>
          <wp:inline distT="0" distB="0" distL="0" distR="0" wp14:anchorId="3D939D47" wp14:editId="4CF2020E">
            <wp:extent cx="191135" cy="191135"/>
            <wp:effectExtent l="0" t="0" r="0" b="0"/>
            <wp:docPr id="592" name="Picture 592" descr="E:\OneDrive\fluorender_ui\icons_02\anch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_ui\icons_02\anchor-0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9A2B02">
        <w:t xml:space="preserve"> </w:t>
      </w:r>
      <w:r>
        <w:rPr>
          <w:b/>
        </w:rPr>
        <w:t>R</w:t>
      </w:r>
      <w:r w:rsidR="009A2B02" w:rsidRPr="009A2B02">
        <w:rPr>
          <w:b/>
        </w:rPr>
        <w:t>otation center</w:t>
      </w:r>
      <w:r>
        <w:rPr>
          <w:b/>
        </w:rPr>
        <w:t xml:space="preserve"> anchor</w:t>
      </w:r>
      <w:r w:rsidR="009A2B02" w:rsidRPr="009A2B02">
        <w:rPr>
          <w:b/>
        </w:rPr>
        <w:t>.</w:t>
      </w:r>
      <w:r w:rsidR="009A2B02">
        <w:t xml:space="preserve"> Enable </w:t>
      </w:r>
      <w:r w:rsidR="00441AF4">
        <w:t xml:space="preserve">the </w:t>
      </w:r>
      <w:r w:rsidR="0035593E">
        <w:t>r</w:t>
      </w:r>
      <w:r w:rsidR="009A2B02">
        <w:t>otation center</w:t>
      </w:r>
      <w:r w:rsidR="0035593E">
        <w:t xml:space="preserve"> anchor</w:t>
      </w:r>
      <w:r w:rsidR="009A2B02">
        <w:t xml:space="preserve"> to let FluoRender determine the depth of </w:t>
      </w:r>
      <w:r w:rsidR="00A71161">
        <w:t xml:space="preserve">the </w:t>
      </w:r>
      <w:r w:rsidR="009A2B02">
        <w:t xml:space="preserve">current rotation center based on underlying data so that a prominent feature can </w:t>
      </w:r>
      <w:r w:rsidR="004236D8">
        <w:t>be kept</w:t>
      </w:r>
      <w:r w:rsidR="009A2B02">
        <w:t xml:space="preserve"> at the view center after rotation. This is usually used for large data sets when panning is necessary to examine the details. If slow interaction speed is experienced, enable this mode once to set the rotation center and then turn it off. Otherwise, </w:t>
      </w:r>
      <w:r w:rsidR="004236D8">
        <w:t xml:space="preserve">the </w:t>
      </w:r>
      <w:r w:rsidR="009A2B02">
        <w:t xml:space="preserve">rotation center is continuously updated </w:t>
      </w:r>
      <w:r w:rsidR="00F92202">
        <w:t>during</w:t>
      </w:r>
      <w:r w:rsidR="009A2B02">
        <w:t xml:space="preserve"> panning</w:t>
      </w:r>
      <w:r w:rsidR="00F92202">
        <w:t xml:space="preserve"> operations</w:t>
      </w:r>
      <w:r w:rsidR="009A2B02">
        <w:t>.</w:t>
      </w:r>
      <w:r w:rsidR="00541F5D">
        <w:t xml:space="preserve"> </w:t>
      </w:r>
      <w:r w:rsidR="004236D8">
        <w:t>The rotation</w:t>
      </w:r>
      <w:r w:rsidR="00541F5D">
        <w:t xml:space="preserve"> center anchor is turned on automatically</w:t>
      </w:r>
      <w:r w:rsidR="0050547E">
        <w:t xml:space="preserve"> at a high zoom ratio, which is useful for very large data sets, especially multiresolution data sets.</w:t>
      </w:r>
      <w:r w:rsidR="000B4B9E">
        <w:t xml:space="preserve"> The</w:t>
      </w:r>
      <w:r w:rsidR="00F51CCA">
        <w:t xml:space="preserve"> zoom ratio threshold can be configured in the settings. See </w:t>
      </w:r>
      <w:r w:rsidR="00F51CCA">
        <w:fldChar w:fldCharType="begin" w:fldLock="1"/>
      </w:r>
      <w:r w:rsidR="00F51CCA">
        <w:instrText xml:space="preserve"> REF _Ref520385015 \r \h </w:instrText>
      </w:r>
      <w:r w:rsidR="00E620C5">
        <w:instrText xml:space="preserve"> \* MERGEFORMAT </w:instrText>
      </w:r>
      <w:r w:rsidR="00F51CCA">
        <w:fldChar w:fldCharType="separate"/>
      </w:r>
      <w:r w:rsidR="00F51CCA">
        <w:t>Chapter 22</w:t>
      </w:r>
      <w:r w:rsidR="00F51CCA">
        <w:fldChar w:fldCharType="end"/>
      </w:r>
      <w:r w:rsidR="00F51CCA">
        <w:t xml:space="preserve"> for more details.</w:t>
      </w:r>
    </w:p>
    <w:p w14:paraId="342C0F22" w14:textId="53865AE1" w:rsidR="00A16B27" w:rsidRDefault="00A16B27" w:rsidP="00302756">
      <w:pPr>
        <w:jc w:val="both"/>
      </w:pPr>
      <w:r>
        <w:rPr>
          <w:noProof/>
        </w:rPr>
        <w:drawing>
          <wp:inline distT="0" distB="0" distL="0" distR="0" wp14:anchorId="4EDD9F89" wp14:editId="25A09805">
            <wp:extent cx="475488" cy="493776"/>
            <wp:effectExtent l="0" t="0" r="0" b="1905"/>
            <wp:docPr id="590" name="Picture 590" descr="E:\OneDrive\FluoRender\touch-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touch-0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5488" cy="493776"/>
                    </a:xfrm>
                    <a:prstGeom prst="rect">
                      <a:avLst/>
                    </a:prstGeom>
                    <a:noFill/>
                    <a:ln>
                      <a:noFill/>
                    </a:ln>
                  </pic:spPr>
                </pic:pic>
              </a:graphicData>
            </a:graphic>
          </wp:inline>
        </w:drawing>
      </w:r>
      <w:r w:rsidR="009251A4">
        <w:t xml:space="preserve"> </w:t>
      </w:r>
      <w:r>
        <w:t xml:space="preserve">On a computer equipped with a multitouch display, use two fingers </w:t>
      </w:r>
      <w:r w:rsidR="00770893">
        <w:t xml:space="preserve">and move them together </w:t>
      </w:r>
      <w:r>
        <w:t>to pan.</w:t>
      </w:r>
    </w:p>
    <w:p w14:paraId="054165AD" w14:textId="16CB030F" w:rsidR="009251A4" w:rsidRDefault="009251A4" w:rsidP="00302756">
      <w:pPr>
        <w:jc w:val="both"/>
      </w:pPr>
      <w:r>
        <w:rPr>
          <w:noProof/>
        </w:rPr>
        <w:drawing>
          <wp:inline distT="0" distB="0" distL="0" distR="0" wp14:anchorId="38E65093" wp14:editId="76ADF01D">
            <wp:extent cx="421192" cy="315894"/>
            <wp:effectExtent l="0" t="0" r="0"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xbox-one-controller-icon-13.png"/>
                    <pic:cNvPicPr/>
                  </pic:nvPicPr>
                  <pic:blipFill>
                    <a:blip r:embed="rId64"/>
                    <a:stretch>
                      <a:fillRect/>
                    </a:stretch>
                  </pic:blipFill>
                  <pic:spPr>
                    <a:xfrm>
                      <a:off x="0" y="0"/>
                      <a:ext cx="421192" cy="315894"/>
                    </a:xfrm>
                    <a:prstGeom prst="rect">
                      <a:avLst/>
                    </a:prstGeom>
                  </pic:spPr>
                </pic:pic>
              </a:graphicData>
            </a:graphic>
          </wp:inline>
        </w:drawing>
      </w:r>
      <w:r>
        <w:t xml:space="preserve"> When an Xbox controller is connected, use the </w:t>
      </w:r>
      <w:r w:rsidR="006D7F7B">
        <w:t>directional pad</w:t>
      </w:r>
      <w:r>
        <w:t xml:space="preserve"> to </w:t>
      </w:r>
      <w:r w:rsidR="004A5988">
        <w:t>pan</w:t>
      </w:r>
      <w:r>
        <w:t xml:space="preserve"> the view.</w:t>
      </w:r>
      <w:r w:rsidR="007338C6">
        <w:t xml:space="preserve"> Notice that the direction of the</w:t>
      </w:r>
      <w:r w:rsidR="00922BD6">
        <w:t xml:space="preserve"> control is the same as the moving direction of the viewer, like in a video game.</w:t>
      </w:r>
    </w:p>
    <w:p w14:paraId="72B88149" w14:textId="08024383" w:rsidR="005066DE" w:rsidRDefault="000C5FBD" w:rsidP="00302756">
      <w:pPr>
        <w:pStyle w:val="Heading3"/>
        <w:jc w:val="both"/>
      </w:pPr>
      <w:r>
        <w:t>AOV</w:t>
      </w:r>
      <w:r w:rsidR="007F1D13">
        <w:t xml:space="preserve"> (</w:t>
      </w:r>
      <w:r w:rsidR="005066DE">
        <w:t>Perspective Angle</w:t>
      </w:r>
      <w:r w:rsidR="007F1D13">
        <w:t>)</w:t>
      </w:r>
    </w:p>
    <w:p w14:paraId="0F4F3A7C" w14:textId="162E0DFA" w:rsidR="005066DE" w:rsidRDefault="007F1D13" w:rsidP="00302756">
      <w:pPr>
        <w:jc w:val="both"/>
      </w:pPr>
      <w:r>
        <w:t>Projection</w:t>
      </w:r>
      <w:r w:rsidR="005066DE">
        <w:t xml:space="preserve"> </w:t>
      </w:r>
      <w:r w:rsidR="00E638C1">
        <w:t>determines</w:t>
      </w:r>
      <w:r w:rsidR="005066DE">
        <w:t xml:space="preserve"> how 3D structures are projected</w:t>
      </w:r>
      <w:r w:rsidR="00054AC3">
        <w:t xml:space="preserve">. </w:t>
      </w:r>
      <w:r w:rsidR="004236D8">
        <w:t>A strong</w:t>
      </w:r>
      <w:r w:rsidR="00054AC3">
        <w:t xml:space="preserve"> foreshortening effect is achieved with large angle values. Use the slider on the top border of </w:t>
      </w:r>
      <w:r w:rsidR="004236D8">
        <w:t xml:space="preserve">the </w:t>
      </w:r>
      <w:r w:rsidR="00054AC3">
        <w:t xml:space="preserve">render view </w:t>
      </w:r>
      <w:r w:rsidR="00E638C1">
        <w:t xml:space="preserve">to </w:t>
      </w:r>
      <w:r w:rsidR="00054AC3">
        <w:t>set a perspective</w:t>
      </w:r>
      <w:r w:rsidR="003E35C8">
        <w:fldChar w:fldCharType="begin"/>
      </w:r>
      <w:r w:rsidR="003E35C8">
        <w:instrText xml:space="preserve"> XE "</w:instrText>
      </w:r>
      <w:r w:rsidR="00AB17CF">
        <w:instrText>P</w:instrText>
      </w:r>
      <w:r w:rsidR="003E35C8" w:rsidRPr="00C77CCD">
        <w:instrText>erspective</w:instrText>
      </w:r>
      <w:r w:rsidR="003E35C8">
        <w:instrText xml:space="preserve">" </w:instrText>
      </w:r>
      <w:r w:rsidR="003E35C8">
        <w:fldChar w:fldCharType="end"/>
      </w:r>
      <w:r w:rsidR="00054AC3">
        <w:t xml:space="preserve"> angle. When the slider handle is placed to the left end, orthographic projection is used. When the mouse cursor is moved into the slider region, a bounding box of </w:t>
      </w:r>
      <w:r w:rsidR="00E718EE">
        <w:t xml:space="preserve">the </w:t>
      </w:r>
      <w:r w:rsidR="00054AC3">
        <w:t>currently selected volume channel is displayed.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4AC3" w14:paraId="5C245A6A"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7D52E4" w14:textId="77777777" w:rsidR="00054AC3" w:rsidRDefault="00054AC3" w:rsidP="00302756">
            <w:pPr>
              <w:pStyle w:val="Icon"/>
              <w:jc w:val="both"/>
            </w:pPr>
            <w:r>
              <w:rPr>
                <w:noProof/>
                <w:lang w:eastAsia="en-US"/>
              </w:rPr>
              <w:lastRenderedPageBreak/>
              <mc:AlternateContent>
                <mc:Choice Requires="wpg">
                  <w:drawing>
                    <wp:inline distT="0" distB="0" distL="0" distR="0" wp14:anchorId="79AD7FE0" wp14:editId="3D101A5D">
                      <wp:extent cx="228600" cy="228600"/>
                      <wp:effectExtent l="0" t="0" r="0" b="0"/>
                      <wp:docPr id="104" name="Group 19" descr="P643C1T4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5" name="Oval 1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6" name="Freeform 1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FF78C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YuWWWiAUAAPURAAAOAAAAAAAAAAAAAAAAAC4CAABkcnMv&#10;ZTJvRG9jLnhtbFBLAQItABQABgAIAAAAIQD4DCmZ2AAAAAMBAAAPAAAAAAAAAAAAAAAAAOIHAABk&#10;cnMvZG93bnJldi54bWxQSwUGAAAAAAQABADzAAAA5wgAAAAA&#10;">
                      <v:oval id="Oval 10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" fillcolor="#f24f4f [3204]" stroked="f" strokeweight="0">
                        <v:stroke joinstyle="miter"/>
                        <o:lock v:ext="edit" aspectratio="t"/>
                      </v:oval>
                      <v:shape id="Freeform 10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CE1C3E0" w14:textId="56450E38" w:rsidR="00054AC3" w:rsidRDefault="00054AC3"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When the “free-fly” </w:t>
            </w:r>
            <w:r w:rsidR="00923C0F">
              <w:rPr>
                <w:noProof/>
                <w:lang w:eastAsia="en-US"/>
              </w:rPr>
              <w:drawing>
                <wp:inline distT="0" distB="0" distL="0" distR="0" wp14:anchorId="70BF2ED3" wp14:editId="2DD02A3E">
                  <wp:extent cx="192024" cy="201168"/>
                  <wp:effectExtent l="0" t="0" r="0"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rsidR="00923C0F">
              <w:t xml:space="preserve"> </w:t>
            </w:r>
            <w:r>
              <w:t>mode is enabled, the projection is forced to perspective.</w:t>
            </w:r>
          </w:p>
        </w:tc>
      </w:tr>
    </w:tbl>
    <w:p w14:paraId="3BB3DB72" w14:textId="27B7934F" w:rsidR="00AC6475" w:rsidRDefault="00AC6475" w:rsidP="00302756">
      <w:pPr>
        <w:pStyle w:val="Heading3"/>
        <w:jc w:val="both"/>
      </w:pPr>
      <w:r>
        <w:t>Selecting</w:t>
      </w:r>
    </w:p>
    <w:p w14:paraId="495D918B" w14:textId="489B184A" w:rsidR="00AC6475" w:rsidRDefault="00AC6475" w:rsidP="00302756">
      <w:pPr>
        <w:jc w:val="both"/>
      </w:pPr>
      <w:r>
        <w:t>Both volume and mesh data sets can be selected</w:t>
      </w:r>
      <w:r w:rsidR="00044CBD" w:rsidRPr="00044CBD">
        <w:fldChar w:fldCharType="begin"/>
      </w:r>
      <w:r w:rsidR="00044CBD" w:rsidRPr="00044CBD">
        <w:instrText xml:space="preserve"> XE "Select" </w:instrText>
      </w:r>
      <w:r w:rsidR="00044CBD" w:rsidRPr="00044CBD">
        <w:fldChar w:fldCharType="end"/>
      </w:r>
      <w:r>
        <w:t xml:space="preserve"> directly from the render view. Click on the visualization of a data set with the left mouse button, and the selected data set is highlighted in the “Workspace” panel.</w:t>
      </w:r>
    </w:p>
    <w:p w14:paraId="29583054" w14:textId="45342B5D" w:rsidR="00AC6475" w:rsidRDefault="0054096F" w:rsidP="00302756">
      <w:pPr>
        <w:pStyle w:val="Heading2"/>
      </w:pPr>
      <w:bookmarkStart w:id="139" w:name="_Toc406575226"/>
      <w:bookmarkStart w:id="140" w:name="_Toc406755656"/>
      <w:bookmarkStart w:id="141" w:name="_Toc406770729"/>
      <w:bookmarkStart w:id="142" w:name="_Toc183178640"/>
      <w:r>
        <w:t>Channel Intermixing Methods</w:t>
      </w:r>
      <w:bookmarkEnd w:id="139"/>
      <w:bookmarkEnd w:id="140"/>
      <w:bookmarkEnd w:id="141"/>
      <w:bookmarkEnd w:id="142"/>
    </w:p>
    <w:p w14:paraId="3BE7C317" w14:textId="55C2691A" w:rsidR="0054096F" w:rsidRDefault="0054096F" w:rsidP="00302756">
      <w:pPr>
        <w:jc w:val="both"/>
      </w:pPr>
      <w:r>
        <w:t>For multi-channel data, FluoRender provides three intermixing modes</w:t>
      </w:r>
      <w:r w:rsidR="0070560E">
        <w:t xml:space="preserve"> (</w:t>
      </w:r>
      <w:r w:rsidR="0070560E">
        <w:fldChar w:fldCharType="begin" w:fldLock="1"/>
      </w:r>
      <w:r w:rsidR="0070560E">
        <w:instrText xml:space="preserve"> REF _Ref406509387 \h </w:instrText>
      </w:r>
      <w:r w:rsidR="00E620C5">
        <w:instrText xml:space="preserve"> \* MERGEFORMAT </w:instrText>
      </w:r>
      <w:r w:rsidR="0070560E">
        <w:fldChar w:fldCharType="separate"/>
      </w:r>
      <w:r w:rsidR="00B137B9">
        <w:t xml:space="preserve">Figure </w:t>
      </w:r>
      <w:r w:rsidR="00B137B9">
        <w:rPr>
          <w:noProof/>
        </w:rPr>
        <w:t>7</w:t>
      </w:r>
      <w:r w:rsidR="00B137B9">
        <w:noBreakHyphen/>
      </w:r>
      <w:r w:rsidR="00B137B9">
        <w:rPr>
          <w:noProof/>
        </w:rPr>
        <w:t>2</w:t>
      </w:r>
      <w:r w:rsidR="0070560E">
        <w:fldChar w:fldCharType="end"/>
      </w:r>
      <w:r w:rsidR="0070560E">
        <w:t>)</w:t>
      </w:r>
      <w:r>
        <w:t>.</w:t>
      </w:r>
      <w:r w:rsidR="0070560E">
        <w:t xml:space="preserve"> Use different intermixing modes to best visualize features from different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2511E742" w14:textId="3AAC179A" w:rsidR="0070560E" w:rsidRDefault="0070560E" w:rsidP="00441AF4">
      <w:pPr>
        <w:spacing w:after="120"/>
        <w:jc w:val="center"/>
      </w:pPr>
      <w:r>
        <w:rPr>
          <w:noProof/>
          <w:lang w:eastAsia="en-US"/>
        </w:rPr>
        <w:drawing>
          <wp:inline distT="0" distB="0" distL="0" distR="0" wp14:anchorId="7B306447" wp14:editId="25F158CD">
            <wp:extent cx="5932805" cy="2238900"/>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C:\Users\HP2\SkyDrive\FluoRender\06_groups.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932805" cy="2238900"/>
                    </a:xfrm>
                    <a:prstGeom prst="rect">
                      <a:avLst/>
                    </a:prstGeom>
                    <a:noFill/>
                    <a:ln>
                      <a:noFill/>
                    </a:ln>
                  </pic:spPr>
                </pic:pic>
              </a:graphicData>
            </a:graphic>
          </wp:inline>
        </w:drawing>
      </w:r>
    </w:p>
    <w:p w14:paraId="77123560" w14:textId="4EBF99C0" w:rsidR="0070560E" w:rsidRDefault="0070560E" w:rsidP="00441AF4">
      <w:pPr>
        <w:pStyle w:val="Caption"/>
        <w:jc w:val="center"/>
      </w:pPr>
      <w:bookmarkStart w:id="143" w:name="_Ref406509387"/>
      <w:bookmarkStart w:id="144" w:name="_Toc183178760"/>
      <w:r>
        <w:t xml:space="preserve">Figure </w:t>
      </w:r>
      <w:fldSimple w:instr=" STYLEREF 1 \s ">
        <w:r w:rsidR="0017337F">
          <w:rPr>
            <w:noProof/>
          </w:rPr>
          <w:t>7</w:t>
        </w:r>
      </w:fldSimple>
      <w:r w:rsidR="00586A6E">
        <w:noBreakHyphen/>
      </w:r>
      <w:fldSimple w:instr=" SEQ Figure \* ARABIC \s 1 ">
        <w:r w:rsidR="0017337F">
          <w:rPr>
            <w:noProof/>
          </w:rPr>
          <w:t>2</w:t>
        </w:r>
      </w:fldSimple>
      <w:bookmarkEnd w:id="143"/>
      <w:r w:rsidR="00C50376">
        <w:t>. Channel intermixing modes</w:t>
      </w:r>
      <w:r>
        <w:t>.</w:t>
      </w:r>
      <w:bookmarkEnd w:id="144"/>
    </w:p>
    <w:p w14:paraId="7D7058BC" w14:textId="52F2A66D" w:rsidR="0054096F" w:rsidRDefault="001B7002" w:rsidP="00302756">
      <w:pPr>
        <w:jc w:val="both"/>
      </w:pPr>
      <w:r>
        <w:rPr>
          <w:noProof/>
          <w:lang w:eastAsia="en-US"/>
        </w:rPr>
        <w:drawing>
          <wp:inline distT="0" distB="0" distL="0" distR="0" wp14:anchorId="007D6388" wp14:editId="36E886DE">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Layered.</w:t>
      </w:r>
      <w:r w:rsidR="0054096F">
        <w:t xml:space="preserve"> Channels are rendered individually and then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54096F">
        <w:t xml:space="preserve"> one on top of another. Top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4096F">
        <w:t xml:space="preserve"> in the workspace are also rendered on top. Changing the order of channels in the workspace will affect the visualization result. </w:t>
      </w:r>
      <w:r w:rsidR="0070560E">
        <w:t>Layered mode is good for visualizing un-occluded features from top channels.</w:t>
      </w:r>
    </w:p>
    <w:p w14:paraId="2D65783C" w14:textId="0927B25F" w:rsidR="0054096F" w:rsidRDefault="001B7002" w:rsidP="00302756">
      <w:pPr>
        <w:jc w:val="both"/>
      </w:pPr>
      <w:r>
        <w:rPr>
          <w:noProof/>
          <w:lang w:eastAsia="en-US"/>
        </w:rPr>
        <w:drawing>
          <wp:inline distT="0" distB="0" distL="0" distR="0" wp14:anchorId="2AE27E34" wp14:editId="118AB6B0">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Depth.</w:t>
      </w:r>
      <w:r w:rsidR="0054096F">
        <w:t xml:space="preserve"> Channels are intermixed with correct spatial occlusion.</w:t>
      </w:r>
      <w:r w:rsidR="0070560E">
        <w:t xml:space="preserve"> Depth mode</w:t>
      </w:r>
      <w:r w:rsidR="00D9729D">
        <w:fldChar w:fldCharType="begin"/>
      </w:r>
      <w:r w:rsidR="00D9729D">
        <w:instrText xml:space="preserve"> XE "</w:instrText>
      </w:r>
      <w:r w:rsidR="00D9729D" w:rsidRPr="00312437">
        <w:instrText>Depth mode</w:instrText>
      </w:r>
      <w:r w:rsidR="00D9729D">
        <w:instrText xml:space="preserve">" </w:instrText>
      </w:r>
      <w:r w:rsidR="00D9729D">
        <w:fldChar w:fldCharType="end"/>
      </w:r>
      <w:r w:rsidR="0070560E">
        <w:t xml:space="preserve"> is good for inspecting spatial relationships between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13AF9851" w14:textId="6222067F" w:rsidR="0054096F" w:rsidRDefault="001B7002" w:rsidP="00302756">
      <w:pPr>
        <w:jc w:val="both"/>
      </w:pPr>
      <w:r>
        <w:rPr>
          <w:noProof/>
          <w:lang w:eastAsia="en-US"/>
        </w:rPr>
        <w:drawing>
          <wp:inline distT="0" distB="0" distL="0" distR="0" wp14:anchorId="62A619F8" wp14:editId="118F2EB8">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Composite</w:t>
      </w:r>
      <w:r w:rsidR="00D9729D">
        <w:rPr>
          <w:b/>
        </w:rPr>
        <w:fldChar w:fldCharType="begin"/>
      </w:r>
      <w:r w:rsidR="00D9729D">
        <w:instrText xml:space="preserve"> XE "</w:instrText>
      </w:r>
      <w:r w:rsidR="00D9729D" w:rsidRPr="0050785D">
        <w:instrText>Composite</w:instrText>
      </w:r>
      <w:r w:rsidR="00AB17CF">
        <w:instrText xml:space="preserve"> mode</w:instrText>
      </w:r>
      <w:r w:rsidR="00D9729D">
        <w:instrText xml:space="preserve">" </w:instrText>
      </w:r>
      <w:r w:rsidR="00D9729D">
        <w:rPr>
          <w:b/>
        </w:rPr>
        <w:fldChar w:fldCharType="end"/>
      </w:r>
      <w:r w:rsidR="0054096F" w:rsidRPr="001B7002">
        <w:rPr>
          <w:b/>
        </w:rPr>
        <w:t>.</w:t>
      </w:r>
      <w:r w:rsidR="0054096F">
        <w:t xml:space="preserve"> </w:t>
      </w:r>
      <w:r w:rsidR="0070560E">
        <w:t>Channels are rendered individually and then their colors are summed up. Composite mode is good for occluded features between colocalized</w:t>
      </w:r>
      <w:r w:rsidR="0018205D">
        <w:fldChar w:fldCharType="begin"/>
      </w:r>
      <w:r w:rsidR="0018205D">
        <w:instrText xml:space="preserve"> XE "</w:instrText>
      </w:r>
      <w:r w:rsidR="00AB17CF">
        <w:instrText>C</w:instrText>
      </w:r>
      <w:r w:rsidR="0018205D" w:rsidRPr="00A8470F">
        <w:instrText>olocalized</w:instrText>
      </w:r>
      <w:r w:rsidR="0018205D">
        <w:instrText xml:space="preserve">" </w:instrText>
      </w:r>
      <w:r w:rsidR="0018205D">
        <w:fldChar w:fldCharType="end"/>
      </w:r>
      <w:r w:rsidR="0070560E">
        <w:t xml:space="preserve"> structures.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0560E" w14:paraId="75ECB11E"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C0E2D96" w14:textId="77777777" w:rsidR="0070560E" w:rsidRDefault="0070560E" w:rsidP="00302756">
            <w:pPr>
              <w:pStyle w:val="Icon"/>
              <w:jc w:val="both"/>
            </w:pPr>
            <w:r>
              <w:rPr>
                <w:noProof/>
                <w:lang w:eastAsia="en-US"/>
              </w:rPr>
              <mc:AlternateContent>
                <mc:Choice Requires="wpg">
                  <w:drawing>
                    <wp:inline distT="0" distB="0" distL="0" distR="0" wp14:anchorId="1453C9B5" wp14:editId="3D0005D6">
                      <wp:extent cx="228600" cy="228600"/>
                      <wp:effectExtent l="0" t="0" r="0" b="0"/>
                      <wp:docPr id="100" name="Group 19" descr="P655C1T4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1" name="Oval 1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2" name="Freeform 1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E277D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BvC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G7BvCggUAAPURAAAOAAAAAAAAAAAAAAAAAC4CAABkcnMvZTJvRG9j&#10;LnhtbFBLAQItABQABgAIAAAAIQD4DCmZ2AAAAAMBAAAPAAAAAAAAAAAAAAAAANwHAABkcnMvZG93&#10;bnJldi54bWxQSwUGAAAAAAQABADzAAAA4QgAAAAA&#10;">
                      <v:oval id="Oval 10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" fillcolor="#f24f4f [3204]" stroked="f" strokeweight="0">
                        <v:stroke joinstyle="miter"/>
                        <o:lock v:ext="edit" aspectratio="t"/>
                      </v:oval>
                      <v:shape id="Freeform 10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F7A7C9" w14:textId="1E46E077" w:rsidR="0070560E" w:rsidRDefault="0070560E" w:rsidP="00302756">
            <w:pPr>
              <w:pStyle w:val="TipText"/>
              <w:jc w:val="both"/>
              <w:cnfStyle w:val="000000000000" w:firstRow="0" w:lastRow="0" w:firstColumn="0" w:lastColumn="0" w:oddVBand="0" w:evenVBand="0" w:oddHBand="0" w:evenHBand="0" w:firstRowFirstColumn="0" w:firstRowLastColumn="0" w:lastRowFirstColumn="0" w:lastRowLastColumn="0"/>
            </w:pPr>
            <w:r>
              <w:t>A different render mode can be set for a group.</w:t>
            </w:r>
            <w:r w:rsidR="007223DB">
              <w:t xml:space="preserve"> Refer to </w:t>
            </w:r>
            <w:r w:rsidR="00923C0F">
              <w:fldChar w:fldCharType="begin" w:fldLock="1"/>
            </w:r>
            <w:r w:rsidR="00923C0F">
              <w:instrText xml:space="preserve"> REF _Ref428358952 \r \h </w:instrText>
            </w:r>
            <w:r w:rsidR="00E620C5">
              <w:instrText xml:space="preserve"> \* MERGEFORMAT </w:instrText>
            </w:r>
            <w:r w:rsidR="00923C0F">
              <w:fldChar w:fldCharType="separate"/>
            </w:r>
            <w:r w:rsidR="00B137B9">
              <w:t>Chapter 8</w:t>
            </w:r>
            <w:r w:rsidR="00923C0F">
              <w:fldChar w:fldCharType="end"/>
            </w:r>
            <w:r w:rsidR="007223DB">
              <w:t xml:space="preserve"> for more details.</w:t>
            </w:r>
          </w:p>
        </w:tc>
      </w:tr>
      <w:tr w:rsidR="00E638C1" w14:paraId="7AF78BFF" w14:textId="77777777" w:rsidTr="00E638C1">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5EC28CCF" w14:textId="77777777" w:rsidR="00E638C1" w:rsidRDefault="00E638C1" w:rsidP="00302756">
            <w:pPr>
              <w:pStyle w:val="Icon"/>
              <w:jc w:val="both"/>
            </w:pPr>
            <w:r>
              <w:rPr>
                <w:noProof/>
                <w:lang w:eastAsia="en-US"/>
              </w:rPr>
              <mc:AlternateContent>
                <mc:Choice Requires="wpg">
                  <w:drawing>
                    <wp:inline distT="0" distB="0" distL="0" distR="0" wp14:anchorId="05C2BA90" wp14:editId="44ECB709">
                      <wp:extent cx="228600" cy="228600"/>
                      <wp:effectExtent l="0" t="0" r="0" b="0"/>
                      <wp:docPr id="307" name="Group 19" descr="P658C3T4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8" name="Oval 3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9" name="Freeform 3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63AFD6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FRo/AiAUAAPURAAAOAAAAAAAAAAAAAAAAAC4CAABkcnMv&#10;ZTJvRG9jLnhtbFBLAQItABQABgAIAAAAIQD4DCmZ2AAAAAMBAAAPAAAAAAAAAAAAAAAAAOIHAABk&#10;cnMvZG93bnJldi54bWxQSwUGAAAAAAQABADzAAAA5wgAAAAA&#10;">
                      <v:oval id="Oval 30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" fillcolor="#f24f4f [3204]" stroked="f" strokeweight="0">
                        <v:stroke joinstyle="miter"/>
                        <o:lock v:ext="edit" aspectratio="t"/>
                      </v:oval>
                      <v:shape id="Freeform 30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68A0C6CD" w14:textId="201DFCCA" w:rsidR="00E638C1" w:rsidRDefault="00E638C1"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Use output adjustments of a render view </w:t>
            </w:r>
            <w:r w:rsidR="000F5A91">
              <w:t xml:space="preserve">to reduce brightness </w:t>
            </w:r>
            <w:r>
              <w:t xml:space="preserve">if </w:t>
            </w:r>
            <w:r w:rsidR="000F5A91">
              <w:t>o</w:t>
            </w:r>
            <w:r w:rsidR="00923C0F">
              <w:t>utputs of composite mode become over</w:t>
            </w:r>
            <w:r w:rsidR="000F5A91">
              <w:t>saturated.</w:t>
            </w:r>
            <w:r w:rsidR="00D77B82">
              <w:t xml:space="preserve"> See </w:t>
            </w:r>
            <w:r w:rsidR="00D77B82">
              <w:fldChar w:fldCharType="begin" w:fldLock="1"/>
            </w:r>
            <w:r w:rsidR="00D77B82">
              <w:instrText xml:space="preserve"> REF _Ref428361182 \r \h </w:instrText>
            </w:r>
            <w:r w:rsidR="00E620C5">
              <w:instrText xml:space="preserve"> \* MERGEFORMAT </w:instrText>
            </w:r>
            <w:r w:rsidR="00D77B82">
              <w:fldChar w:fldCharType="separate"/>
            </w:r>
            <w:r w:rsidR="00B137B9">
              <w:t>Chapter 9</w:t>
            </w:r>
            <w:r w:rsidR="00D77B82">
              <w:fldChar w:fldCharType="end"/>
            </w:r>
            <w:r w:rsidR="00D77B82">
              <w:t xml:space="preserve"> for more details.</w:t>
            </w:r>
          </w:p>
        </w:tc>
      </w:tr>
    </w:tbl>
    <w:p w14:paraId="1FDEC981" w14:textId="77777777" w:rsidR="0070560E" w:rsidRDefault="0070560E" w:rsidP="00302756">
      <w:pPr>
        <w:jc w:val="both"/>
      </w:pPr>
    </w:p>
    <w:p w14:paraId="3E2CC2E4" w14:textId="7DAD12EB" w:rsidR="0070560E" w:rsidRDefault="005066DE" w:rsidP="00302756">
      <w:pPr>
        <w:pStyle w:val="Heading2"/>
      </w:pPr>
      <w:bookmarkStart w:id="145" w:name="_Toc406575227"/>
      <w:bookmarkStart w:id="146" w:name="_Toc406755657"/>
      <w:bookmarkStart w:id="147" w:name="_Toc406770730"/>
      <w:bookmarkStart w:id="148" w:name="_Toc183178641"/>
      <w:r>
        <w:lastRenderedPageBreak/>
        <w:t xml:space="preserve">Render View </w:t>
      </w:r>
      <w:r w:rsidR="00B601B0">
        <w:t>Settings</w:t>
      </w:r>
      <w:bookmarkEnd w:id="145"/>
      <w:bookmarkEnd w:id="146"/>
      <w:bookmarkEnd w:id="147"/>
      <w:bookmarkEnd w:id="148"/>
    </w:p>
    <w:p w14:paraId="118385B4" w14:textId="1F767489" w:rsidR="00B601B0" w:rsidRDefault="007223DB" w:rsidP="00302756">
      <w:pPr>
        <w:jc w:val="both"/>
      </w:pPr>
      <w:r>
        <w:t>The following render view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are available through control widgets surrounding </w:t>
      </w:r>
      <w:r w:rsidR="00E718EE">
        <w:t xml:space="preserve">the </w:t>
      </w:r>
      <w:r>
        <w:t>render view.</w:t>
      </w:r>
    </w:p>
    <w:p w14:paraId="2F1061D6" w14:textId="6DBFF21A" w:rsidR="007223DB" w:rsidRDefault="00485DFB" w:rsidP="00302756">
      <w:pPr>
        <w:jc w:val="both"/>
      </w:pPr>
      <w:r>
        <w:rPr>
          <w:b/>
          <w:noProof/>
          <w:lang w:eastAsia="en-US"/>
        </w:rPr>
        <w:drawing>
          <wp:inline distT="0" distB="0" distL="0" distR="0" wp14:anchorId="5255B36C" wp14:editId="4836BB5F">
            <wp:extent cx="201168" cy="201168"/>
            <wp:effectExtent l="0" t="0" r="8890" b="889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P2\SkyDrive\FluoRender\center_axi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7223DB" w:rsidRPr="007223DB">
        <w:rPr>
          <w:b/>
        </w:rPr>
        <w:t>Center view axis.</w:t>
      </w:r>
      <w:r w:rsidR="007223DB">
        <w:t xml:space="preserve"> </w:t>
      </w:r>
      <w:r w:rsidR="00B16A9A">
        <w:t>It t</w:t>
      </w:r>
      <w:r w:rsidR="007223DB">
        <w:t xml:space="preserve">oggles the </w:t>
      </w:r>
      <w:r w:rsidR="00B16A9A">
        <w:t xml:space="preserve">display of </w:t>
      </w:r>
      <w:r w:rsidR="00E718EE">
        <w:t xml:space="preserve">the </w:t>
      </w:r>
      <w:r w:rsidR="007223DB">
        <w:t>center view axis. The center of render view is indicated by a widget of color-coded lines, perpendicular to each other. It rotates with current rotations settings.</w:t>
      </w:r>
    </w:p>
    <w:p w14:paraId="53500AC0" w14:textId="3160F81F" w:rsidR="007223DB" w:rsidRDefault="007223DB" w:rsidP="00302756">
      <w:pPr>
        <w:jc w:val="both"/>
      </w:pPr>
      <w:r>
        <w:rPr>
          <w:noProof/>
          <w:lang w:eastAsia="en-US"/>
        </w:rPr>
        <w:drawing>
          <wp:inline distT="0" distB="0" distL="0" distR="0" wp14:anchorId="196D724A" wp14:editId="76BF02F3">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7223DB">
        <w:rPr>
          <w:b/>
        </w:rPr>
        <w:t>Information.</w:t>
      </w:r>
      <w:r>
        <w:t xml:space="preserve"> </w:t>
      </w:r>
      <w:r w:rsidR="00B16A9A">
        <w:t>It t</w:t>
      </w:r>
      <w:r>
        <w:t>oggles</w:t>
      </w:r>
      <w:r w:rsidR="00CF312B">
        <w:t xml:space="preserve"> </w:t>
      </w:r>
      <w:r w:rsidR="00E718EE">
        <w:t xml:space="preserve">the </w:t>
      </w:r>
      <w:r w:rsidR="00CF312B">
        <w:t>information display. Information includes render speed (in frames per second), and current cursor location in 3D.</w:t>
      </w:r>
    </w:p>
    <w:p w14:paraId="4695E704" w14:textId="4629B9C8" w:rsidR="00CF312B" w:rsidRDefault="00A42FEC" w:rsidP="00302756">
      <w:pPr>
        <w:jc w:val="both"/>
      </w:pPr>
      <w:r>
        <w:rPr>
          <w:noProof/>
        </w:rPr>
        <w:drawing>
          <wp:inline distT="0" distB="0" distL="0" distR="0" wp14:anchorId="1FBCE729" wp14:editId="18E12382">
            <wp:extent cx="191135" cy="19113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485DFB">
        <w:rPr>
          <w:b/>
        </w:rPr>
        <w:t xml:space="preserve"> </w:t>
      </w:r>
      <w:r w:rsidR="00CF312B" w:rsidRPr="00CF312B">
        <w:rPr>
          <w:b/>
        </w:rPr>
        <w:t>Legend.</w:t>
      </w:r>
      <w:r w:rsidR="00CF312B">
        <w:t xml:space="preserve"> </w:t>
      </w:r>
      <w:r w:rsidR="00B16A9A">
        <w:t>It d</w:t>
      </w:r>
      <w:r w:rsidR="00CF312B">
        <w:t>isplays a legend</w:t>
      </w:r>
      <w:r w:rsidR="001621BA">
        <w:t xml:space="preserve"> or list of names</w:t>
      </w:r>
      <w:r w:rsidR="00D9729D">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fldChar w:fldCharType="end"/>
      </w:r>
      <w:r w:rsidR="00CF312B">
        <w:t xml:space="preserve"> of current</w:t>
      </w:r>
      <w:r w:rsidR="00B16A9A">
        <w:t>ly</w:t>
      </w:r>
      <w:r w:rsidR="00CF312B">
        <w:t xml:space="preserve"> visualized data.</w:t>
      </w:r>
      <w:r w:rsidR="001621BA">
        <w:t xml:space="preserve"> You can turn on or off the display of each </w:t>
      </w:r>
      <w:r w:rsidR="001C512C">
        <w:t>channel of volume data by checking the legend button in the volume properties.</w:t>
      </w:r>
    </w:p>
    <w:p w14:paraId="31900BEC" w14:textId="387073BD" w:rsidR="008820FA" w:rsidRDefault="008820FA" w:rsidP="00302756">
      <w:pPr>
        <w:jc w:val="both"/>
      </w:pPr>
      <w:r>
        <w:rPr>
          <w:noProof/>
        </w:rPr>
        <w:drawing>
          <wp:inline distT="0" distB="0" distL="0" distR="0" wp14:anchorId="64B7F559" wp14:editId="101BF631">
            <wp:extent cx="191135" cy="191135"/>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Pr>
          <w:b/>
        </w:rPr>
        <w:t xml:space="preserve"> Color map legend</w:t>
      </w:r>
      <w:r w:rsidRPr="00CF312B">
        <w:rPr>
          <w:b/>
        </w:rPr>
        <w:t>.</w:t>
      </w:r>
      <w:r>
        <w:t xml:space="preserve"> It displays </w:t>
      </w:r>
      <w:r w:rsidR="000707FD">
        <w:t xml:space="preserve">a </w:t>
      </w:r>
      <w:r w:rsidR="00F92202">
        <w:t>legend</w:t>
      </w:r>
      <w:r w:rsidR="000707FD">
        <w:t xml:space="preserve"> for the currently selected volume channel if a color map is applied</w:t>
      </w:r>
      <w:r>
        <w:t>.</w:t>
      </w:r>
    </w:p>
    <w:p w14:paraId="73E7B3F3" w14:textId="752C3F3D" w:rsidR="00CF312B" w:rsidRDefault="00485DFB" w:rsidP="00302756">
      <w:pPr>
        <w:jc w:val="both"/>
      </w:pPr>
      <w:r>
        <w:rPr>
          <w:b/>
          <w:noProof/>
          <w:lang w:eastAsia="en-US"/>
        </w:rPr>
        <w:drawing>
          <wp:inline distT="0" distB="0" distL="0" distR="0" wp14:anchorId="11D5C4C5" wp14:editId="1BC05F9D">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rPr>
          <w:b/>
        </w:rPr>
        <w:t xml:space="preserve"> </w:t>
      </w:r>
      <w:r w:rsidR="00CF312B" w:rsidRPr="00CF312B">
        <w:rPr>
          <w:b/>
        </w:rPr>
        <w:t>Scalebar.</w:t>
      </w:r>
      <w:r w:rsidR="00CF312B">
        <w:t xml:space="preserve"> </w:t>
      </w:r>
      <w:r w:rsidR="00B16A9A">
        <w:t>It d</w:t>
      </w:r>
      <w:r w:rsidR="00CF312B">
        <w:t xml:space="preserve">isplays a scalebar at the bottom margin of </w:t>
      </w:r>
      <w:r w:rsidR="00E718EE">
        <w:t xml:space="preserve">the </w:t>
      </w:r>
      <w:r w:rsidR="00CF312B">
        <w:t>render view. The length that the scalebar measures can be set using the numeric input next to the scalebar button. This button can be clicked twice to enable the scalebar text. A unit can be chosen from the dropdown list next to the numeric input.</w:t>
      </w:r>
      <w:r w:rsidR="00B16A9A">
        <w:t xml:space="preserve"> Click thrice to disable the scale bar.</w:t>
      </w:r>
      <w:r w:rsidR="000C5FBD">
        <w:t xml:space="preserve"> When frame cropping is enabled in the movie-making panel, the scalebar can be placed at the four corners of the frame.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F312B" w14:paraId="7851D1D5"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427803E" w14:textId="77777777" w:rsidR="00CF312B" w:rsidRDefault="00CF312B" w:rsidP="00302756">
            <w:pPr>
              <w:pStyle w:val="Icon"/>
              <w:jc w:val="both"/>
            </w:pPr>
            <w:r>
              <w:rPr>
                <w:noProof/>
                <w:lang w:eastAsia="en-US"/>
              </w:rPr>
              <mc:AlternateContent>
                <mc:Choice Requires="wpg">
                  <w:drawing>
                    <wp:inline distT="0" distB="0" distL="0" distR="0" wp14:anchorId="75EBD7D4" wp14:editId="3E20CB26">
                      <wp:extent cx="228600" cy="228600"/>
                      <wp:effectExtent l="0" t="0" r="0" b="0"/>
                      <wp:docPr id="114" name="Group 19" descr="P669C1T4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8" name="Oval 1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9" name="Freeform 1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97D0D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nIjq+IYFAAD1EQAADgAAAAAAAAAAAAAAAAAuAgAAZHJzL2Uy&#10;b0RvYy54bWxQSwECLQAUAAYACAAAACEA+AwpmdgAAAADAQAADwAAAAAAAAAAAAAAAADgBwAAZHJz&#10;L2Rvd25yZXYueG1sUEsFBgAAAAAEAAQA8wAAAOUIAAAAAA==&#10;">
                      <v:oval id="Oval 11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" fillcolor="#f24f4f [3204]" stroked="f" strokeweight="0">
                        <v:stroke joinstyle="miter"/>
                        <o:lock v:ext="edit" aspectratio="t"/>
                      </v:oval>
                      <v:shape id="Freeform 11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A6FA677" w14:textId="22C188E4" w:rsidR="00CF312B" w:rsidRDefault="00CF312B" w:rsidP="00302756">
            <w:pPr>
              <w:pStyle w:val="TipText"/>
              <w:jc w:val="both"/>
              <w:cnfStyle w:val="000000000000" w:firstRow="0" w:lastRow="0" w:firstColumn="0" w:lastColumn="0" w:oddVBand="0" w:evenVBand="0" w:oddHBand="0" w:evenHBand="0" w:firstRowFirstColumn="0" w:firstRowLastColumn="0" w:lastRowFirstColumn="0" w:lastRowLastColumn="0"/>
            </w:pPr>
            <w:r>
              <w:t>If correct metadata are read from data, the unit of the scalebar is chosen automatically. If no metadata can be obtained, the unit defaults to µm.</w:t>
            </w:r>
          </w:p>
        </w:tc>
      </w:tr>
    </w:tbl>
    <w:p w14:paraId="5D1BFF8C" w14:textId="77777777" w:rsidR="00CF312B" w:rsidRDefault="00CF312B" w:rsidP="00302756">
      <w:pPr>
        <w:jc w:val="both"/>
      </w:pPr>
    </w:p>
    <w:p w14:paraId="2DF1E38D" w14:textId="09B41B3A" w:rsidR="00CF312B" w:rsidRDefault="00CF312B" w:rsidP="00302756">
      <w:pPr>
        <w:jc w:val="both"/>
      </w:pPr>
      <w:r>
        <w:rPr>
          <w:noProof/>
          <w:lang w:eastAsia="en-US"/>
        </w:rPr>
        <w:drawing>
          <wp:inline distT="0" distB="0" distL="0" distR="0" wp14:anchorId="0BBB5A4F" wp14:editId="0B1E44BA">
            <wp:extent cx="192024" cy="201168"/>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t xml:space="preserve"> </w:t>
      </w:r>
      <w:r w:rsidRPr="00CF312B">
        <w:rPr>
          <w:b/>
        </w:rPr>
        <w:t>Free-fly.</w:t>
      </w:r>
      <w:r>
        <w:rPr>
          <w:b/>
        </w:rPr>
        <w:t xml:space="preserve"> </w:t>
      </w:r>
      <w:r>
        <w:t xml:space="preserve">When </w:t>
      </w:r>
      <w:r w:rsidR="00E718EE">
        <w:t xml:space="preserve">the </w:t>
      </w:r>
      <w:r>
        <w:t xml:space="preserve">free-fly mode is enabled, </w:t>
      </w:r>
      <w:r w:rsidR="00E84CBB">
        <w:t xml:space="preserve">it allows </w:t>
      </w:r>
      <w:r w:rsidR="00E718EE">
        <w:t xml:space="preserve">the </w:t>
      </w:r>
      <w:r w:rsidR="00E84CBB">
        <w:t xml:space="preserve">user to rotate the view around the </w:t>
      </w:r>
      <w:r w:rsidR="00923C0F">
        <w:t>viewing point</w:t>
      </w:r>
      <w:r w:rsidR="00E84CBB">
        <w:t xml:space="preserve">, instead of </w:t>
      </w:r>
      <w:r w:rsidR="00B16A9A">
        <w:t xml:space="preserve">the </w:t>
      </w:r>
      <w:r w:rsidR="00923C0F">
        <w:t xml:space="preserve">center of </w:t>
      </w:r>
      <w:r w:rsidR="00E718EE">
        <w:t xml:space="preserve">the </w:t>
      </w:r>
      <w:r w:rsidR="00923C0F">
        <w:t>render view, which is</w:t>
      </w:r>
      <w:r w:rsidR="00923C0F" w:rsidRPr="00923C0F">
        <w:t xml:space="preserve"> </w:t>
      </w:r>
      <w:r w:rsidR="00923C0F">
        <w:t xml:space="preserve">the default interaction mode of </w:t>
      </w:r>
      <w:r w:rsidR="00E718EE">
        <w:t xml:space="preserve">the </w:t>
      </w:r>
      <w:r w:rsidR="00923C0F">
        <w:t xml:space="preserve">render view that uses a trackball/turn-table model. Projection mode is set to perspective. Zooming operations </w:t>
      </w:r>
      <w:r w:rsidR="005053D1">
        <w:t>move</w:t>
      </w:r>
      <w:r w:rsidR="00923C0F">
        <w:t xml:space="preserve"> </w:t>
      </w:r>
      <w:r w:rsidR="00E718EE">
        <w:t xml:space="preserve">the </w:t>
      </w:r>
      <w:r w:rsidR="00923C0F">
        <w:t>camera forward/backward.</w:t>
      </w:r>
    </w:p>
    <w:p w14:paraId="31E68CE3" w14:textId="336323E2" w:rsidR="00E84CBB" w:rsidRDefault="003F516A" w:rsidP="00302756">
      <w:pPr>
        <w:jc w:val="both"/>
      </w:pPr>
      <w:r w:rsidRPr="003F516A">
        <w:rPr>
          <w:b/>
        </w:rPr>
        <w:t xml:space="preserve">Background color. </w:t>
      </w:r>
      <w:r w:rsidRPr="003F516A">
        <w:t>It changes</w:t>
      </w:r>
      <w:r>
        <w:t xml:space="preserve"> </w:t>
      </w:r>
      <w:r w:rsidR="00F92202">
        <w:t>the background</w:t>
      </w:r>
      <w:r>
        <w:t xml:space="preserve"> color of </w:t>
      </w:r>
      <w:r w:rsidR="00E718EE">
        <w:t xml:space="preserve">the </w:t>
      </w:r>
      <w:r>
        <w:t xml:space="preserve">render view. To view </w:t>
      </w:r>
      <w:r w:rsidR="00991DDE">
        <w:t>data</w:t>
      </w:r>
      <w:r>
        <w:t xml:space="preserve"> of low intensities, a background with a bright color can be helpful.</w:t>
      </w:r>
    </w:p>
    <w:p w14:paraId="2C949191" w14:textId="7875C5FD" w:rsidR="00FB13B4" w:rsidRDefault="00000000" w:rsidP="00302756">
      <w:pPr>
        <w:jc w:val="both"/>
      </w:pPr>
      <w:r>
        <w:pict w14:anchorId="6E49CBCE">
          <v:shape id="_x0000_i1033" type="#_x0000_t75" style="width:13.1pt;height:13.1pt;visibility:visible;mso-wrap-style:square">
            <v:imagedata r:id="rId81" o:title=""/>
          </v:shape>
        </w:pict>
      </w:r>
      <w:r w:rsidR="004368A7">
        <w:t xml:space="preserve"> </w:t>
      </w:r>
      <w:r w:rsidR="000C5FBD">
        <w:rPr>
          <w:b/>
          <w:bCs/>
        </w:rPr>
        <w:t>In</w:t>
      </w:r>
      <w:r w:rsidR="004368A7" w:rsidRPr="000C5FBD">
        <w:rPr>
          <w:b/>
          <w:bCs/>
        </w:rPr>
        <w:t>ver</w:t>
      </w:r>
      <w:r w:rsidR="000C5FBD">
        <w:rPr>
          <w:b/>
          <w:bCs/>
        </w:rPr>
        <w:t>t</w:t>
      </w:r>
      <w:r w:rsidR="004368A7" w:rsidRPr="000C5FBD">
        <w:rPr>
          <w:b/>
          <w:bCs/>
        </w:rPr>
        <w:t xml:space="preserve"> </w:t>
      </w:r>
      <w:r w:rsidR="00441AF4">
        <w:rPr>
          <w:b/>
          <w:bCs/>
        </w:rPr>
        <w:t xml:space="preserve">the </w:t>
      </w:r>
      <w:r w:rsidR="004368A7" w:rsidRPr="000C5FBD">
        <w:rPr>
          <w:b/>
          <w:bCs/>
        </w:rPr>
        <w:t>background color.</w:t>
      </w:r>
      <w:r w:rsidR="004368A7">
        <w:t xml:space="preserve"> It</w:t>
      </w:r>
      <w:r w:rsidR="003C4C28">
        <w:t xml:space="preserve"> reverses the</w:t>
      </w:r>
      <w:r w:rsidR="00014859">
        <w:t xml:space="preserve"> background color. For example, you can click the reverse background color button to set</w:t>
      </w:r>
      <w:r w:rsidR="008C2B38">
        <w:t xml:space="preserve"> a white background from black quickly.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F516A" w14:paraId="400B4D9F"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A1536" w14:textId="77777777" w:rsidR="003F516A" w:rsidRDefault="003F516A" w:rsidP="00302756">
            <w:pPr>
              <w:pStyle w:val="Icon"/>
              <w:jc w:val="both"/>
            </w:pPr>
            <w:r>
              <w:rPr>
                <w:noProof/>
                <w:lang w:eastAsia="en-US"/>
              </w:rPr>
              <mc:AlternateContent>
                <mc:Choice Requires="wpg">
                  <w:drawing>
                    <wp:inline distT="0" distB="0" distL="0" distR="0" wp14:anchorId="0CADA34F" wp14:editId="50194C10">
                      <wp:extent cx="228600" cy="228600"/>
                      <wp:effectExtent l="0" t="0" r="0" b="0"/>
                      <wp:docPr id="124" name="Group 19" descr="P676C1T4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5" name="Oval 1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6" name="Freeform 1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E5126B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wxhI64kFAAD1EQAADgAAAAAAAAAAAAAAAAAuAgAAZHJz&#10;L2Uyb0RvYy54bWxQSwECLQAUAAYACAAAACEA+AwpmdgAAAADAQAADwAAAAAAAAAAAAAAAADjBwAA&#10;ZHJzL2Rvd25yZXYueG1sUEsFBgAAAAAEAAQA8wAAAOgIAAAAAA==&#10;">
                      <v:oval id="Oval 12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" fillcolor="#f24f4f [3204]" stroked="f" strokeweight="0">
                        <v:stroke joinstyle="miter"/>
                        <o:lock v:ext="edit" aspectratio="t"/>
                      </v:oval>
                      <v:shape id="Freeform 12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BCB226" w14:textId="5577D5BD" w:rsidR="003F516A" w:rsidRDefault="003F516A"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A gradient background can be enabled in the FluoRender settings. When a gradient background is enabled, a faded color of the chosen background color is used at the “horizon” of </w:t>
            </w:r>
            <w:r w:rsidR="005053D1">
              <w:t xml:space="preserve">the </w:t>
            </w:r>
            <w:r>
              <w:t>render view.</w:t>
            </w:r>
          </w:p>
        </w:tc>
      </w:tr>
    </w:tbl>
    <w:p w14:paraId="69883408" w14:textId="77777777" w:rsidR="003F516A" w:rsidRDefault="003F516A" w:rsidP="00302756">
      <w:pPr>
        <w:jc w:val="both"/>
        <w:rPr>
          <w:b/>
        </w:rPr>
      </w:pPr>
    </w:p>
    <w:p w14:paraId="602C0FAB" w14:textId="67A5B85B" w:rsidR="003F516A" w:rsidRDefault="00000000" w:rsidP="00302756">
      <w:pPr>
        <w:jc w:val="both"/>
      </w:pPr>
      <w:r>
        <w:lastRenderedPageBreak/>
        <w:pict w14:anchorId="6490D41F">
          <v:shape id="_x0000_i1034" type="#_x0000_t75" style="width:9.8pt;height:9.8pt;visibility:visible;mso-wrap-style:square">
            <v:imagedata r:id="rId82" o:title=""/>
          </v:shape>
        </w:pict>
      </w:r>
      <w:r w:rsidR="00F720A7">
        <w:rPr>
          <w:b/>
        </w:rPr>
        <w:t xml:space="preserve"> Depth a</w:t>
      </w:r>
      <w:r w:rsidR="00486088">
        <w:rPr>
          <w:b/>
        </w:rPr>
        <w:t>ttenuation</w:t>
      </w:r>
      <w:r w:rsidR="00D9729D">
        <w:rPr>
          <w:b/>
        </w:rPr>
        <w:fldChar w:fldCharType="begin"/>
      </w:r>
      <w:r w:rsidR="00D9729D">
        <w:instrText xml:space="preserve"> XE "</w:instrText>
      </w:r>
      <w:r w:rsidR="00D9729D" w:rsidRPr="00AB17CF">
        <w:instrText>Depth attenuation</w:instrText>
      </w:r>
      <w:r w:rsidR="00D9729D">
        <w:instrText xml:space="preserve">" </w:instrText>
      </w:r>
      <w:r w:rsidR="00D9729D">
        <w:rPr>
          <w:b/>
        </w:rPr>
        <w:fldChar w:fldCharType="end"/>
      </w:r>
      <w:r w:rsidR="00486088">
        <w:rPr>
          <w:b/>
        </w:rPr>
        <w:t>.</w:t>
      </w:r>
      <w:r w:rsidR="00486088" w:rsidRPr="00B16A9A">
        <w:t xml:space="preserve"> </w:t>
      </w:r>
      <w:r w:rsidR="00B16A9A" w:rsidRPr="00B16A9A">
        <w:t>It a</w:t>
      </w:r>
      <w:r w:rsidR="00486088" w:rsidRPr="00486088">
        <w:t>tten</w:t>
      </w:r>
      <w:r w:rsidR="00486088">
        <w:t xml:space="preserve">uates </w:t>
      </w:r>
      <w:r w:rsidR="00991DDE">
        <w:t xml:space="preserve">the renderings of </w:t>
      </w:r>
      <w:r w:rsidR="00486088">
        <w:t>data into a dark color based on their distance</w:t>
      </w:r>
      <w:r w:rsidR="00F720A7">
        <w:t xml:space="preserve"> </w:t>
      </w:r>
      <w:r w:rsidR="005053D1">
        <w:t>from</w:t>
      </w:r>
      <w:r w:rsidR="00F720A7">
        <w:t xml:space="preserve"> the viewer. The strength of depth attenuation can be adjusted using the slider on the left border of </w:t>
      </w:r>
      <w:r w:rsidR="005053D1">
        <w:t xml:space="preserve">the </w:t>
      </w:r>
      <w:r w:rsidR="00F720A7">
        <w:t>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2030F" w14:paraId="45DC8AA9"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EA6026B" w14:textId="77777777" w:rsidR="00D2030F" w:rsidRDefault="00D2030F" w:rsidP="00302756">
            <w:pPr>
              <w:pStyle w:val="Icon"/>
              <w:jc w:val="both"/>
            </w:pPr>
            <w:r>
              <w:rPr>
                <w:noProof/>
                <w:lang w:eastAsia="en-US"/>
              </w:rPr>
              <mc:AlternateContent>
                <mc:Choice Requires="wpg">
                  <w:drawing>
                    <wp:inline distT="0" distB="0" distL="0" distR="0" wp14:anchorId="38C049B1" wp14:editId="7587D8CD">
                      <wp:extent cx="228600" cy="228600"/>
                      <wp:effectExtent l="0" t="0" r="0" b="0"/>
                      <wp:docPr id="602" name="Group 19" descr="P681C1T4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03" name="Oval 60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04" name="Freeform 1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C07709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qYhFqHBQAA9REAAA4AAAAAAAAAAAAAAAAALgIAAGRycy9l&#10;Mm9Eb2MueG1sUEsBAi0AFAAGAAgAAAAhAPgMKZnYAAAAAwEAAA8AAAAAAAAAAAAAAAAA4QcAAGRy&#10;cy9kb3ducmV2LnhtbFBLBQYAAAAABAAEAPMAAADmCAAAAAA=&#10;">
                      <v:oval id="Oval 60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" fillcolor="#f24f4f [3204]" stroked="f" strokeweight="0">
                        <v:stroke joinstyle="miter"/>
                        <o:lock v:ext="edit" aspectratio="t"/>
                      </v:oval>
                      <v:shape id="Freeform 12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B773A7" w14:textId="4DA8FF5F" w:rsidR="00D2030F" w:rsidRDefault="00D2030F"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The range of depth attenuation can be controlled by </w:t>
            </w:r>
            <w:r w:rsidR="006E3D00">
              <w:t>the rotation center</w:t>
            </w:r>
            <w:r>
              <w:t>.</w:t>
            </w:r>
          </w:p>
        </w:tc>
      </w:tr>
    </w:tbl>
    <w:p w14:paraId="6BBC9FC8" w14:textId="77777777" w:rsidR="00D2030F" w:rsidRDefault="00D2030F" w:rsidP="00302756">
      <w:pPr>
        <w:jc w:val="both"/>
      </w:pPr>
    </w:p>
    <w:p w14:paraId="6887FCC0" w14:textId="34057609" w:rsidR="00806808" w:rsidRDefault="0053460F" w:rsidP="00302756">
      <w:pPr>
        <w:jc w:val="both"/>
      </w:pPr>
      <w:r>
        <w:rPr>
          <w:b/>
          <w:noProof/>
          <w:lang w:eastAsia="en-US"/>
        </w:rPr>
        <w:drawing>
          <wp:inline distT="0" distB="0" distL="0" distR="0" wp14:anchorId="1BFDA426" wp14:editId="77952C40">
            <wp:extent cx="164592" cy="164592"/>
            <wp:effectExtent l="0" t="0" r="6985" b="698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ave_settings.png"/>
                    <pic:cNvPicPr/>
                  </pic:nvPicPr>
                  <pic:blipFill>
                    <a:blip r:embed="rId83">
                      <a:extLst>
                        <a:ext uri="{28A0092B-C50C-407E-A947-70E740481C1C}">
                          <a14:useLocalDpi xmlns:a14="http://schemas.microsoft.com/office/drawing/2010/main" val="0"/>
                        </a:ext>
                      </a:extLst>
                    </a:blip>
                    <a:stretch>
                      <a:fillRect/>
                    </a:stretch>
                  </pic:blipFill>
                  <pic:spPr>
                    <a:xfrm>
                      <a:off x="0" y="0"/>
                      <a:ext cx="164592" cy="164592"/>
                    </a:xfrm>
                    <a:prstGeom prst="rect">
                      <a:avLst/>
                    </a:prstGeom>
                  </pic:spPr>
                </pic:pic>
              </a:graphicData>
            </a:graphic>
          </wp:inline>
        </w:drawing>
      </w:r>
      <w:r w:rsidR="00F720A7">
        <w:rPr>
          <w:b/>
        </w:rPr>
        <w:t xml:space="preserve"> Save settings. </w:t>
      </w:r>
      <w:r w:rsidR="00F720A7">
        <w:t xml:space="preserve">It saves all render view settings into a file. The settings are restored to the saved </w:t>
      </w:r>
      <w:r w:rsidR="00385B6E">
        <w:t xml:space="preserve">values </w:t>
      </w:r>
      <w:r w:rsidR="005053D1">
        <w:t xml:space="preserve">the </w:t>
      </w:r>
      <w:r w:rsidR="00F720A7">
        <w:t xml:space="preserve">next </w:t>
      </w:r>
      <w:r w:rsidR="00F92202">
        <w:t>time</w:t>
      </w:r>
      <w:r w:rsidR="00385B6E">
        <w:t xml:space="preserve"> </w:t>
      </w:r>
      <w:r w:rsidR="00F720A7">
        <w:t>FluoRender is launched.</w:t>
      </w:r>
    </w:p>
    <w:p w14:paraId="457BA33A" w14:textId="4770A5F8" w:rsidR="0053460F" w:rsidRDefault="0053460F" w:rsidP="00302756">
      <w:pPr>
        <w:pStyle w:val="Heading2"/>
      </w:pPr>
      <w:bookmarkStart w:id="149" w:name="_Toc183178642"/>
      <w:r>
        <w:t>Capturing Render View</w:t>
      </w:r>
      <w:bookmarkEnd w:id="149"/>
    </w:p>
    <w:p w14:paraId="09A4D3FD" w14:textId="448511A2" w:rsidR="00C34AFF" w:rsidRDefault="009E7AF0" w:rsidP="00302756">
      <w:pPr>
        <w:jc w:val="both"/>
      </w:pPr>
      <w:r>
        <w:rPr>
          <w:noProof/>
        </w:rPr>
        <w:drawing>
          <wp:inline distT="0" distB="0" distL="0" distR="0" wp14:anchorId="0EEFAD5D" wp14:editId="62B7C19C">
            <wp:extent cx="228600" cy="228600"/>
            <wp:effectExtent l="0" t="0" r="0" b="0"/>
            <wp:docPr id="472163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0459" cy="230459"/>
                    </a:xfrm>
                    <a:prstGeom prst="rect">
                      <a:avLst/>
                    </a:prstGeom>
                    <a:noFill/>
                    <a:ln>
                      <a:noFill/>
                    </a:ln>
                  </pic:spPr>
                </pic:pic>
              </a:graphicData>
            </a:graphic>
          </wp:inline>
        </w:drawing>
      </w:r>
      <w:r>
        <w:t xml:space="preserve"> </w:t>
      </w:r>
      <w:r w:rsidR="0053460F">
        <w:t>Click the “</w:t>
      </w:r>
      <w:r>
        <w:t>camera</w:t>
      </w:r>
      <w:r w:rsidR="0053460F">
        <w:t>” button to save the render view as an image file.</w:t>
      </w:r>
    </w:p>
    <w:p w14:paraId="22BFB50C" w14:textId="5965EC97" w:rsidR="00C34AFF" w:rsidRDefault="00C34AFF" w:rsidP="00441AF4">
      <w:pPr>
        <w:spacing w:after="120"/>
        <w:jc w:val="center"/>
      </w:pPr>
      <w:r>
        <w:rPr>
          <w:noProof/>
          <w:lang w:eastAsia="en-US"/>
        </w:rPr>
        <w:drawing>
          <wp:inline distT="0" distB="0" distL="0" distR="0" wp14:anchorId="36325138" wp14:editId="6C444D24">
            <wp:extent cx="3358243" cy="2685653"/>
            <wp:effectExtent l="0" t="0" r="0" b="63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pic:cNvPicPr/>
                  </pic:nvPicPr>
                  <pic:blipFill>
                    <a:blip r:embed="rId85"/>
                    <a:stretch>
                      <a:fillRect/>
                    </a:stretch>
                  </pic:blipFill>
                  <pic:spPr>
                    <a:xfrm>
                      <a:off x="0" y="0"/>
                      <a:ext cx="3358243" cy="2685653"/>
                    </a:xfrm>
                    <a:prstGeom prst="rect">
                      <a:avLst/>
                    </a:prstGeom>
                  </pic:spPr>
                </pic:pic>
              </a:graphicData>
            </a:graphic>
          </wp:inline>
        </w:drawing>
      </w:r>
    </w:p>
    <w:p w14:paraId="0858ECB4" w14:textId="73C0753B" w:rsidR="00C34AFF" w:rsidRDefault="00C34AFF" w:rsidP="00441AF4">
      <w:pPr>
        <w:pStyle w:val="Caption"/>
        <w:jc w:val="center"/>
      </w:pPr>
      <w:bookmarkStart w:id="150" w:name="_Ref448757674"/>
      <w:bookmarkStart w:id="151" w:name="_Toc183178761"/>
      <w:r>
        <w:t xml:space="preserve">Figure </w:t>
      </w:r>
      <w:fldSimple w:instr=" STYLEREF 1 \s ">
        <w:r w:rsidR="0017337F">
          <w:rPr>
            <w:noProof/>
          </w:rPr>
          <w:t>7</w:t>
        </w:r>
      </w:fldSimple>
      <w:r w:rsidR="00586A6E">
        <w:noBreakHyphen/>
      </w:r>
      <w:fldSimple w:instr=" SEQ Figure \* ARABIC \s 1 ">
        <w:r w:rsidR="0017337F">
          <w:rPr>
            <w:noProof/>
          </w:rPr>
          <w:t>3</w:t>
        </w:r>
      </w:fldSimple>
      <w:bookmarkEnd w:id="150"/>
      <w:r>
        <w:t xml:space="preserve">. Save </w:t>
      </w:r>
      <w:r w:rsidR="005053D1">
        <w:t xml:space="preserve">the </w:t>
      </w:r>
      <w:r>
        <w:t>captured image.</w:t>
      </w:r>
      <w:bookmarkEnd w:id="151"/>
    </w:p>
    <w:p w14:paraId="45B18CBA" w14:textId="397796C4" w:rsidR="0053460F" w:rsidRDefault="00991DDE" w:rsidP="00302756">
      <w:pPr>
        <w:jc w:val="both"/>
      </w:pPr>
      <w:r>
        <w:t>In</w:t>
      </w:r>
      <w:r w:rsidR="0053460F">
        <w:t xml:space="preserve"> the </w:t>
      </w:r>
      <w:r>
        <w:t xml:space="preserve">pop-up </w:t>
      </w:r>
      <w:r w:rsidR="0053460F">
        <w:t>dialog</w:t>
      </w:r>
      <w:r w:rsidR="00C34AFF">
        <w:t xml:space="preserve"> (</w:t>
      </w:r>
      <w:r w:rsidR="00C34AFF">
        <w:fldChar w:fldCharType="begin" w:fldLock="1"/>
      </w:r>
      <w:r w:rsidR="00C34AFF">
        <w:instrText xml:space="preserve"> REF _Ref448757674 \h </w:instrText>
      </w:r>
      <w:r w:rsidR="00E620C5">
        <w:instrText xml:space="preserve"> \* MERGEFORMAT </w:instrText>
      </w:r>
      <w:r w:rsidR="00C34AFF">
        <w:fldChar w:fldCharType="separate"/>
      </w:r>
      <w:r w:rsidR="00B137B9">
        <w:t xml:space="preserve">Figure </w:t>
      </w:r>
      <w:r w:rsidR="00B137B9">
        <w:rPr>
          <w:noProof/>
        </w:rPr>
        <w:t>7</w:t>
      </w:r>
      <w:r w:rsidR="00B137B9">
        <w:noBreakHyphen/>
      </w:r>
      <w:r w:rsidR="00B137B9">
        <w:rPr>
          <w:noProof/>
        </w:rPr>
        <w:t>3</w:t>
      </w:r>
      <w:r w:rsidR="00C34AFF">
        <w:fldChar w:fldCharType="end"/>
      </w:r>
      <w:r w:rsidR="00C34AFF">
        <w:t>)</w:t>
      </w:r>
      <w:r>
        <w:t>,</w:t>
      </w:r>
      <w:r w:rsidRPr="00991DDE">
        <w:t xml:space="preserve"> </w:t>
      </w:r>
      <w:r>
        <w:t>input the desired file name for the captured image</w:t>
      </w:r>
      <w:r w:rsidR="0053460F">
        <w:t>.</w:t>
      </w:r>
      <w:r w:rsidR="00C34AFF">
        <w:t xml:space="preserve"> There are three additional options that you can check before saving the image.</w:t>
      </w:r>
    </w:p>
    <w:p w14:paraId="631097D4" w14:textId="1E46A8DC" w:rsidR="00C34AFF" w:rsidRDefault="00C34AFF" w:rsidP="00302756">
      <w:pPr>
        <w:jc w:val="both"/>
      </w:pPr>
      <w:r w:rsidRPr="00C34AFF">
        <w:rPr>
          <w:b/>
        </w:rPr>
        <w:t>Lempel-Ziv-Welch Compression</w:t>
      </w:r>
      <w:r w:rsidR="00475655">
        <w:rPr>
          <w:b/>
        </w:rPr>
        <w:fldChar w:fldCharType="begin"/>
      </w:r>
      <w:r w:rsidR="00475655">
        <w:instrText xml:space="preserve"> XE </w:instrText>
      </w:r>
      <w:r w:rsidR="00475655" w:rsidRPr="00475655">
        <w:instrText>"Lempel-Ziv-Welch Compression"</w:instrText>
      </w:r>
      <w:r w:rsidR="00475655">
        <w:instrText xml:space="preserve"> </w:instrText>
      </w:r>
      <w:r w:rsidR="00475655">
        <w:rPr>
          <w:b/>
        </w:rPr>
        <w:fldChar w:fldCharType="end"/>
      </w:r>
      <w:r w:rsidRPr="00C34AFF">
        <w:rPr>
          <w:b/>
        </w:rPr>
        <w:t>.</w:t>
      </w:r>
      <w:r>
        <w:t xml:space="preserve"> The captured image is saved in a TIFF file with the LZW compression. LZW is a lossless compression method so that the file size is reduced depending on the useful information in the file.</w:t>
      </w:r>
    </w:p>
    <w:p w14:paraId="74BF95BA" w14:textId="6C0A7899" w:rsidR="00C34AFF" w:rsidRDefault="00C34AFF" w:rsidP="00302756">
      <w:pPr>
        <w:jc w:val="both"/>
      </w:pPr>
      <w:r w:rsidRPr="004623CC">
        <w:rPr>
          <w:b/>
        </w:rPr>
        <w:t>Save alpha channel.</w:t>
      </w:r>
      <w:r>
        <w:t xml:space="preserve"> An alpha</w:t>
      </w:r>
      <w:r w:rsidR="00475655">
        <w:rPr>
          <w:b/>
        </w:rPr>
        <w:fldChar w:fldCharType="begin"/>
      </w:r>
      <w:r w:rsidR="00475655">
        <w:instrText xml:space="preserve"> XE "A</w:instrText>
      </w:r>
      <w:r w:rsidR="00475655" w:rsidRPr="0040298E">
        <w:instrText>lpha</w:instrText>
      </w:r>
      <w:r w:rsidR="00475655">
        <w:instrText xml:space="preserve">" </w:instrText>
      </w:r>
      <w:r w:rsidR="00475655">
        <w:rPr>
          <w:b/>
        </w:rPr>
        <w:fldChar w:fldCharType="end"/>
      </w:r>
      <w:r>
        <w:t xml:space="preserve"> channel is saved in addition to the RGB channe</w:t>
      </w:r>
      <w:r w:rsidR="004623CC">
        <w:t>ls. The alpha channel allows overlaying the rendered data on a different background.</w:t>
      </w:r>
    </w:p>
    <w:p w14:paraId="68C18183" w14:textId="5C88760B" w:rsidR="00FA4E69" w:rsidRDefault="00FA4E69" w:rsidP="00302756">
      <w:pPr>
        <w:jc w:val="both"/>
      </w:pPr>
      <w:r w:rsidRPr="00761104">
        <w:rPr>
          <w:b/>
          <w:bCs/>
        </w:rPr>
        <w:t>Save float channel.</w:t>
      </w:r>
      <w:r>
        <w:t xml:space="preserve"> When this option is checked, </w:t>
      </w:r>
      <w:r w:rsidR="007A295A">
        <w:t>each channel (RGBA) of the output image will be stored with 32-bit floating point</w:t>
      </w:r>
      <w:r w:rsidR="005B4457">
        <w:t xml:space="preserve"> numbers. FluoRender renders everything using </w:t>
      </w:r>
      <w:r w:rsidR="002B4BFF">
        <w:t>floating-point</w:t>
      </w:r>
      <w:r w:rsidR="005B4457">
        <w:t xml:space="preserve"> frame buffers. Therefore</w:t>
      </w:r>
      <w:r w:rsidR="00FB591F">
        <w:t>,</w:t>
      </w:r>
      <w:r w:rsidR="005B4457">
        <w:t xml:space="preserve"> saving</w:t>
      </w:r>
      <w:r w:rsidR="00FB591F">
        <w:t xml:space="preserve"> a captured image using floating-point numbers </w:t>
      </w:r>
      <w:r w:rsidR="00F92202">
        <w:t>maximizes</w:t>
      </w:r>
      <w:r w:rsidR="00FB591F">
        <w:t xml:space="preserve"> the precision. You can </w:t>
      </w:r>
      <w:r w:rsidR="005D3F29">
        <w:t xml:space="preserve">use an image editing tool, such as Adobe Photoshop to make further adjustments </w:t>
      </w:r>
      <w:r w:rsidR="005D3F29">
        <w:lastRenderedPageBreak/>
        <w:t>to the captured image without losing</w:t>
      </w:r>
      <w:r w:rsidR="002C360F">
        <w:t xml:space="preserve"> the dynamic range. Saving floating-point number images when the HDR </w:t>
      </w:r>
      <w:r w:rsidR="00163616">
        <w:t xml:space="preserve">(high dynamic range) </w:t>
      </w:r>
      <w:r w:rsidR="002C360F">
        <w:t>mode</w:t>
      </w:r>
      <w:r w:rsidR="00381A09">
        <w:t xml:space="preserve"> is one way to present the results on non-HDR displays.</w:t>
      </w:r>
      <w:r w:rsidR="00761104">
        <w:t xml:space="preserve"> See </w:t>
      </w:r>
      <w:r w:rsidR="00F92202">
        <w:fldChar w:fldCharType="begin"/>
      </w:r>
      <w:r w:rsidR="00F92202">
        <w:instrText xml:space="preserve"> REF _Ref165466665 \r \h </w:instrText>
      </w:r>
      <w:r w:rsidR="00302756">
        <w:instrText xml:space="preserve"> \* MERGEFORMAT </w:instrText>
      </w:r>
      <w:r w:rsidR="00F92202">
        <w:fldChar w:fldCharType="separate"/>
      </w:r>
      <w:r w:rsidR="0017337F">
        <w:t>Chapter 23</w:t>
      </w:r>
      <w:r w:rsidR="00F92202">
        <w:fldChar w:fldCharType="end"/>
      </w:r>
      <w:r w:rsidR="00761104">
        <w:t xml:space="preserve"> for more information on the HDR mode.</w:t>
      </w:r>
    </w:p>
    <w:p w14:paraId="1E3880BB" w14:textId="24D48FFB" w:rsidR="00DA1D07" w:rsidRPr="00DA1D07" w:rsidRDefault="00DA1D07" w:rsidP="00302756">
      <w:pPr>
        <w:jc w:val="both"/>
        <w:rPr>
          <w:bCs/>
        </w:rPr>
      </w:pPr>
      <w:r>
        <w:rPr>
          <w:b/>
        </w:rPr>
        <w:t>DPI.</w:t>
      </w:r>
      <w:r>
        <w:rPr>
          <w:bCs/>
        </w:rPr>
        <w:t xml:space="preserve"> DPI value of the output image</w:t>
      </w:r>
      <w:r w:rsidR="00F172BA">
        <w:rPr>
          <w:bCs/>
        </w:rPr>
        <w:t xml:space="preserve">. The default value is 72. If a higher value is set, image enlargement is automatically turned on to </w:t>
      </w:r>
      <w:r w:rsidR="008A18C0">
        <w:rPr>
          <w:bCs/>
        </w:rPr>
        <w:t>match the image size in terms of physical length in inches.</w:t>
      </w:r>
      <w:r w:rsidR="00332FE3">
        <w:rPr>
          <w:bCs/>
        </w:rPr>
        <w:t xml:space="preserve"> The enlargement </w:t>
      </w:r>
      <w:r w:rsidR="000466BA">
        <w:rPr>
          <w:bCs/>
        </w:rPr>
        <w:t xml:space="preserve">option (see below) </w:t>
      </w:r>
      <w:r w:rsidR="00332FE3">
        <w:rPr>
          <w:bCs/>
        </w:rPr>
        <w:t xml:space="preserve">can be turned off </w:t>
      </w:r>
      <w:r w:rsidR="00F92202">
        <w:rPr>
          <w:bCs/>
        </w:rPr>
        <w:t>if</w:t>
      </w:r>
      <w:r w:rsidR="00332FE3">
        <w:rPr>
          <w:bCs/>
        </w:rPr>
        <w:t xml:space="preserve"> it is undesirable.</w:t>
      </w:r>
    </w:p>
    <w:p w14:paraId="700C654D" w14:textId="6D59E2E4" w:rsidR="00FE0EDB" w:rsidRDefault="00FE0EDB" w:rsidP="00302756">
      <w:pPr>
        <w:jc w:val="both"/>
      </w:pPr>
      <w:r w:rsidRPr="00FE0EDB">
        <w:rPr>
          <w:b/>
        </w:rPr>
        <w:t>Enlarge output image.</w:t>
      </w:r>
      <w:r>
        <w:t xml:space="preserve"> Check this option and the enlargement factor becomes available. The render view will be rendered at </w:t>
      </w:r>
      <w:r w:rsidR="00F92202">
        <w:t>an</w:t>
      </w:r>
      <w:r>
        <w:t xml:space="preserve"> enlarged size and saved. Both the width and height of the render view are enlarged by the factor.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E0EDB" w14:paraId="0A5B269E" w14:textId="77777777" w:rsidTr="0016416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2EE817B" w14:textId="77777777" w:rsidR="00FE0EDB" w:rsidRDefault="00FE0EDB" w:rsidP="00302756">
            <w:pPr>
              <w:pStyle w:val="Icon"/>
              <w:jc w:val="both"/>
            </w:pPr>
            <w:r>
              <w:rPr>
                <w:noProof/>
                <w:lang w:eastAsia="en-US"/>
              </w:rPr>
              <mc:AlternateContent>
                <mc:Choice Requires="wpg">
                  <w:drawing>
                    <wp:inline distT="0" distB="0" distL="0" distR="0" wp14:anchorId="65E521FC" wp14:editId="26C0163C">
                      <wp:extent cx="228600" cy="228600"/>
                      <wp:effectExtent l="0" t="0" r="0" b="0"/>
                      <wp:docPr id="567" name="Group 19" descr="P695C1T4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68" name="Oval 56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69" name="Freeform 5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3E5C5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fDRnviAUAAPURAAAOAAAAAAAAAAAAAAAAAC4CAABkcnMv&#10;ZTJvRG9jLnhtbFBLAQItABQABgAIAAAAIQD4DCmZ2AAAAAMBAAAPAAAAAAAAAAAAAAAAAOIHAABk&#10;cnMvZG93bnJldi54bWxQSwUGAAAAAAQABADzAAAA5wgAAAAA&#10;">
                      <v:oval id="Oval 56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" fillcolor="#f24f4f [3204]" stroked="f" strokeweight="0">
                        <v:stroke joinstyle="miter"/>
                        <o:lock v:ext="edit" aspectratio="t"/>
                      </v:oval>
                      <v:shape id="Freeform 56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2EA1CAF" w14:textId="76CDD647" w:rsidR="00FE0EDB" w:rsidRDefault="00FE0EDB" w:rsidP="00302756">
            <w:pPr>
              <w:pStyle w:val="TipText"/>
              <w:jc w:val="both"/>
              <w:cnfStyle w:val="000000000000" w:firstRow="0" w:lastRow="0" w:firstColumn="0" w:lastColumn="0" w:oddVBand="0" w:evenVBand="0" w:oddHBand="0" w:evenHBand="0" w:firstRowFirstColumn="0" w:firstRowLastColumn="0" w:lastRowFirstColumn="0" w:lastRowLastColumn="0"/>
            </w:pPr>
            <w:r>
              <w:t>For example, when you set the enlargement factor to 4, it renders the data as if it were connected to a display 4x4=16 times larger. Make sure your graphics card can support an output image this large. If the program stops responding, set a small number and capture again.</w:t>
            </w:r>
          </w:p>
        </w:tc>
      </w:tr>
    </w:tbl>
    <w:p w14:paraId="19D51208" w14:textId="77777777" w:rsidR="00FE0EDB" w:rsidRDefault="00FE0EDB" w:rsidP="00302756">
      <w:pPr>
        <w:jc w:val="both"/>
      </w:pPr>
    </w:p>
    <w:p w14:paraId="7093D851" w14:textId="4409210F" w:rsidR="004623CC" w:rsidRDefault="004623CC" w:rsidP="00302756">
      <w:pPr>
        <w:jc w:val="both"/>
      </w:pPr>
      <w:r w:rsidRPr="004623CC">
        <w:rPr>
          <w:b/>
        </w:rPr>
        <w:t>Embed all files in the project folder.</w:t>
      </w:r>
      <w:r>
        <w:t xml:space="preserve"> If you choose to save a project along with the captured image, check this option so that all original data files are </w:t>
      </w:r>
      <w:r w:rsidR="00F92202">
        <w:t>preserved</w:t>
      </w:r>
      <w:r>
        <w:t xml:space="preserve"> in the project.</w:t>
      </w:r>
    </w:p>
    <w:p w14:paraId="5C3EBC04" w14:textId="4197C1A4" w:rsidR="0031570F" w:rsidRDefault="002B4BFF" w:rsidP="00302756">
      <w:pPr>
        <w:pStyle w:val="Heading2"/>
      </w:pPr>
      <w:r>
        <w:t xml:space="preserve"> </w:t>
      </w:r>
      <w:bookmarkStart w:id="152" w:name="_Toc183178643"/>
      <w:r>
        <w:t>Full-Screen</w:t>
      </w:r>
      <w:r w:rsidR="0031570F">
        <w:t xml:space="preserve"> Mode</w:t>
      </w:r>
      <w:r w:rsidR="00D17C8C">
        <w:t xml:space="preserve"> (Microsoft Windows Only)</w:t>
      </w:r>
      <w:bookmarkEnd w:id="152"/>
    </w:p>
    <w:p w14:paraId="7A9B7375" w14:textId="3C2D0C3B" w:rsidR="0031570F" w:rsidRDefault="0031570F" w:rsidP="00302756">
      <w:pPr>
        <w:jc w:val="both"/>
      </w:pPr>
      <w:r>
        <w:t xml:space="preserve">You can enter a </w:t>
      </w:r>
      <w:r w:rsidR="002B4BFF">
        <w:t>full-screen</w:t>
      </w:r>
      <w:r w:rsidR="00CE0081">
        <w:fldChar w:fldCharType="begin"/>
      </w:r>
      <w:r w:rsidR="00CE0081">
        <w:instrText xml:space="preserve"> XE "</w:instrText>
      </w:r>
      <w:r w:rsidR="00CE0081" w:rsidRPr="00BA720E">
        <w:instrText>Full screen</w:instrText>
      </w:r>
      <w:r w:rsidR="00CE0081">
        <w:instrText xml:space="preserve">" </w:instrText>
      </w:r>
      <w:r w:rsidR="00CE0081">
        <w:fldChar w:fldCharType="end"/>
      </w:r>
      <w:r>
        <w:t xml:space="preserve"> mode so that the user interface of FluoRender occupies the entire display area. Use the menu Windows</w:t>
      </w:r>
      <w:r w:rsidR="00247270">
        <w:t xml:space="preserve"> </w:t>
      </w:r>
      <w:r>
        <w:t xml:space="preserve">-&gt;Full screen to enter or leave the </w:t>
      </w:r>
      <w:r w:rsidR="002B4BFF">
        <w:t>full-screen</w:t>
      </w:r>
      <w:r>
        <w:t xml:space="preserve"> mode.</w:t>
      </w:r>
    </w:p>
    <w:p w14:paraId="7108EBB1" w14:textId="78058759" w:rsidR="0031570F" w:rsidRDefault="0031570F" w:rsidP="00302756">
      <w:pPr>
        <w:jc w:val="both"/>
      </w:pPr>
      <w:r>
        <w:rPr>
          <w:noProof/>
          <w:lang w:eastAsia="en-US"/>
        </w:rPr>
        <w:drawing>
          <wp:inline distT="0" distB="0" distL="0" distR="0" wp14:anchorId="707B7166" wp14:editId="3221BAE3">
            <wp:extent cx="128016" cy="128016"/>
            <wp:effectExtent l="0" t="0" r="5715" b="5715"/>
            <wp:docPr id="489" name="Picture 489" descr="E:\DESIGNS\FluoRender Arts\list_icons\convert\full_screen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list_icons\convert\full_screen_menu.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w:t>
      </w:r>
      <w:r w:rsidRPr="0031570F">
        <w:rPr>
          <w:b/>
        </w:rPr>
        <w:t>Full Screen.</w:t>
      </w:r>
      <w:r>
        <w:t xml:space="preserve"> Enter </w:t>
      </w:r>
      <w:r w:rsidR="002B4BFF">
        <w:t>full-screen</w:t>
      </w:r>
      <w:r>
        <w:t xml:space="preserve"> mode. </w:t>
      </w:r>
      <w:r w:rsidR="002B4BFF">
        <w:t>The window</w:t>
      </w:r>
      <w:r>
        <w:t xml:space="preserve"> title and borders are hidden.</w:t>
      </w:r>
    </w:p>
    <w:p w14:paraId="4BF13C65" w14:textId="46C52B99" w:rsidR="0031570F" w:rsidRDefault="0031570F" w:rsidP="00302756">
      <w:pPr>
        <w:jc w:val="both"/>
      </w:pPr>
      <w:r>
        <w:rPr>
          <w:noProof/>
          <w:lang w:eastAsia="en-US"/>
        </w:rPr>
        <w:drawing>
          <wp:inline distT="0" distB="0" distL="0" distR="0" wp14:anchorId="4C4AEAC2" wp14:editId="530B6E0E">
            <wp:extent cx="128016" cy="128016"/>
            <wp:effectExtent l="0" t="0" r="5715" b="5715"/>
            <wp:docPr id="490" name="Picture 490" descr="E:\DESIGNS\FluoRender Arts\list_icons\convert\full_screen_back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DESIGNS\FluoRender Arts\list_icons\convert\full_screen_back_menu.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w:t>
      </w:r>
      <w:r w:rsidRPr="0031570F">
        <w:rPr>
          <w:b/>
        </w:rPr>
        <w:t>Full Screen.</w:t>
      </w:r>
      <w:r>
        <w:t xml:space="preserve"> Leave </w:t>
      </w:r>
      <w:r w:rsidR="002B4BFF">
        <w:t>full-screen</w:t>
      </w:r>
      <w:r>
        <w:t xml:space="preserve"> mode.</w:t>
      </w:r>
    </w:p>
    <w:p w14:paraId="1B03DF2C" w14:textId="1C5BA31B" w:rsidR="0031570F" w:rsidRDefault="0031570F" w:rsidP="00302756">
      <w:pPr>
        <w:jc w:val="both"/>
      </w:pPr>
      <w:r>
        <w:t xml:space="preserve">You can also let the rendering area of a render </w:t>
      </w:r>
      <w:r w:rsidR="00F92202">
        <w:t>view</w:t>
      </w:r>
      <w:r>
        <w:t xml:space="preserve"> occupy an entire display area. Use the button </w:t>
      </w:r>
      <w:r>
        <w:rPr>
          <w:noProof/>
          <w:lang w:eastAsia="en-US"/>
        </w:rPr>
        <w:drawing>
          <wp:inline distT="0" distB="0" distL="0" distR="0" wp14:anchorId="6FEFA4B5" wp14:editId="7889F5E2">
            <wp:extent cx="164592" cy="164592"/>
            <wp:effectExtent l="0" t="0" r="6985" b="6985"/>
            <wp:docPr id="491" name="Picture 491" descr="E:\DESIGNS\FluoRender Arts\list_icons\convert\full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DESIGNS\FluoRender Arts\list_icons\convert\full_screen.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at </w:t>
      </w:r>
      <w:r w:rsidR="009D443E">
        <w:t xml:space="preserve">the top right corner of a render view panel to enter render view </w:t>
      </w:r>
      <w:r w:rsidR="002B4BFF">
        <w:t>full-screen</w:t>
      </w:r>
      <w:r w:rsidR="009D443E">
        <w:t xml:space="preserve"> mode. Use the Esc key on a keyboard to leave the render view </w:t>
      </w:r>
      <w:r w:rsidR="002B4BFF">
        <w:t>full-screen</w:t>
      </w:r>
      <w:r w:rsidR="009D443E">
        <w:t xml:space="preserve"> mode.</w:t>
      </w:r>
    </w:p>
    <w:p w14:paraId="4F453D64" w14:textId="5099E68C" w:rsidR="006226D8" w:rsidRDefault="0032441A" w:rsidP="00302756">
      <w:pPr>
        <w:pStyle w:val="Heading2"/>
      </w:pPr>
      <w:bookmarkStart w:id="153" w:name="_Toc183178644"/>
      <w:r>
        <w:t>Standard Orthographic Views</w:t>
      </w:r>
      <w:bookmarkEnd w:id="153"/>
    </w:p>
    <w:p w14:paraId="3B2E70DC" w14:textId="22493DC6" w:rsidR="0032441A" w:rsidRPr="0032441A" w:rsidRDefault="0032441A" w:rsidP="00302756">
      <w:pPr>
        <w:jc w:val="both"/>
      </w:pPr>
      <w:r>
        <w:t>Six standard orthographic views can be</w:t>
      </w:r>
      <w:r w:rsidR="00A74253">
        <w:t xml:space="preserve"> selected from the drop-down list for each render view: +X, -X, +Y, -Y, +Z, and -Z.</w:t>
      </w:r>
      <w:r w:rsidR="00D419AF">
        <w:t xml:space="preserve"> Each view sets the viewing angle of </w:t>
      </w:r>
      <w:r w:rsidR="00DE2DD8">
        <w:t xml:space="preserve">data from an orthographic axis. When an orthographic view is selected, the </w:t>
      </w:r>
      <w:r w:rsidR="00F92202">
        <w:t>45-degree</w:t>
      </w:r>
      <w:r w:rsidR="00AF1ED4">
        <w:t xml:space="preserve"> rotation lock is also enabled, so that the rotation of the view snaps to 45 increments. To quit a standard orthographic view, select “NA” from the list</w:t>
      </w:r>
      <w:r w:rsidR="008E7321">
        <w:t xml:space="preserve">, or disable the </w:t>
      </w:r>
      <w:r w:rsidR="00F92202">
        <w:t>45-degree</w:t>
      </w:r>
      <w:r w:rsidR="008E7321">
        <w:t xml:space="preserve"> rotation lock and then rotate the view. When the view is rotated </w:t>
      </w:r>
      <w:r w:rsidR="003419C5">
        <w:t>from one of the standard orthographic views, the orthographic view selection list is updated if a new standard orthographic view is achieved.</w:t>
      </w:r>
    </w:p>
    <w:p w14:paraId="55C6B46F" w14:textId="77777777" w:rsidR="00806808" w:rsidRDefault="00806808" w:rsidP="00302756">
      <w:pPr>
        <w:jc w:val="both"/>
      </w:pPr>
      <w:r>
        <w:br w:type="page"/>
      </w:r>
    </w:p>
    <w:p w14:paraId="2FB3B8B7" w14:textId="6341267F" w:rsidR="0075635A" w:rsidRDefault="0075635A" w:rsidP="00302756">
      <w:pPr>
        <w:pStyle w:val="Heading1"/>
        <w:jc w:val="both"/>
      </w:pPr>
      <w:bookmarkStart w:id="154" w:name="_Toc406575228"/>
      <w:bookmarkStart w:id="155" w:name="_Toc406755658"/>
      <w:bookmarkStart w:id="156" w:name="_Ref406770169"/>
      <w:bookmarkStart w:id="157" w:name="_Toc406770731"/>
      <w:bookmarkStart w:id="158" w:name="_Ref428196672"/>
      <w:bookmarkStart w:id="159" w:name="_Ref428196684"/>
      <w:bookmarkStart w:id="160" w:name="_Ref428197006"/>
      <w:bookmarkStart w:id="161" w:name="_Ref428358952"/>
      <w:bookmarkStart w:id="162" w:name="_Ref448314485"/>
      <w:bookmarkStart w:id="163" w:name="_Ref448912971"/>
      <w:bookmarkStart w:id="164" w:name="_Ref520377247"/>
      <w:bookmarkStart w:id="165" w:name="_Ref17815222"/>
      <w:bookmarkStart w:id="166" w:name="_Ref17815783"/>
      <w:bookmarkStart w:id="167" w:name="_Ref90297641"/>
      <w:bookmarkStart w:id="168" w:name="_Ref123206452"/>
      <w:bookmarkStart w:id="169" w:name="_Ref124342786"/>
      <w:bookmarkStart w:id="170" w:name="_Ref164955594"/>
      <w:bookmarkStart w:id="171" w:name="_Ref182476049"/>
      <w:bookmarkStart w:id="172" w:name="_Toc183178645"/>
      <w:r>
        <w:lastRenderedPageBreak/>
        <w:t>Volume Properties</w:t>
      </w:r>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p>
    <w:p w14:paraId="137F1D99" w14:textId="5015FE38" w:rsidR="001B7002" w:rsidRDefault="001B7002" w:rsidP="00302756">
      <w:pPr>
        <w:jc w:val="both"/>
      </w:pPr>
      <w:r>
        <w:t xml:space="preserve">When a visible volume channel is selected in the “Workspace” panel, its properties are shown </w:t>
      </w:r>
      <w:r w:rsidR="009E7AF0">
        <w:t xml:space="preserve">as a tab </w:t>
      </w:r>
      <w:r>
        <w:t>in the “Property” panel (</w:t>
      </w:r>
      <w:r>
        <w:fldChar w:fldCharType="begin" w:fldLock="1"/>
      </w:r>
      <w:r>
        <w:instrText xml:space="preserve"> REF _Ref406575957 \h </w:instrText>
      </w:r>
      <w:r w:rsidR="00E620C5">
        <w:instrText xml:space="preserve"> \* MERGEFORMAT </w:instrText>
      </w:r>
      <w:r>
        <w:fldChar w:fldCharType="separate"/>
      </w:r>
      <w:r w:rsidR="00B137B9">
        <w:t xml:space="preserve">Figure </w:t>
      </w:r>
      <w:r w:rsidR="00B137B9">
        <w:rPr>
          <w:noProof/>
        </w:rPr>
        <w:t>8</w:t>
      </w:r>
      <w:r w:rsidR="00B137B9">
        <w:noBreakHyphen/>
      </w:r>
      <w:r w:rsidR="00B137B9">
        <w:rPr>
          <w:noProof/>
        </w:rPr>
        <w:t>1</w:t>
      </w:r>
      <w:r>
        <w:fldChar w:fldCharType="end"/>
      </w:r>
      <w:r>
        <w:t>).</w:t>
      </w:r>
      <w:r w:rsidR="009E7AF0">
        <w:t xml:space="preserve"> The title of each tab is the name of the channel. Click on the title to show the properties of the channel. Drag the tab title to reorganize the panel by changing the order or </w:t>
      </w:r>
      <w:r w:rsidR="006C4949">
        <w:t>showing</w:t>
      </w:r>
      <w:r w:rsidR="009E7AF0">
        <w:t xml:space="preserve"> tabs side-by-side.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7002" w14:paraId="570545B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82AA55" w14:textId="77777777" w:rsidR="001B7002" w:rsidRDefault="001B7002" w:rsidP="00302756">
            <w:pPr>
              <w:pStyle w:val="Icon"/>
              <w:jc w:val="both"/>
            </w:pPr>
            <w:r>
              <w:rPr>
                <w:noProof/>
                <w:lang w:eastAsia="en-US"/>
              </w:rPr>
              <mc:AlternateContent>
                <mc:Choice Requires="wpg">
                  <w:drawing>
                    <wp:inline distT="0" distB="0" distL="0" distR="0" wp14:anchorId="004FAF1C" wp14:editId="5FAAE765">
                      <wp:extent cx="228600" cy="228600"/>
                      <wp:effectExtent l="0" t="0" r="0" b="0"/>
                      <wp:docPr id="61" name="Group 19" descr="P710C1T4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2" name="Oval 6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3" name="Freeform 6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C680F0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DqN1smEBQAA8BEAAA4AAAAAAAAAAAAAAAAALgIAAGRycy9lMm9E&#10;b2MueG1sUEsBAi0AFAAGAAgAAAAhAPgMKZnYAAAAAwEAAA8AAAAAAAAAAAAAAAAA3gcAAGRycy9k&#10;b3ducmV2LnhtbFBLBQYAAAAABAAEAPMAAADjCAAAAAA=&#10;">
                      <v:oval id="Oval 6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" fillcolor="#f24f4f [3204]" stroked="f" strokeweight="0">
                        <v:stroke joinstyle="miter"/>
                        <o:lock v:ext="edit" aspectratio="t"/>
                      </v:oval>
                      <v:shape id="Freeform 6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3CD5365" w14:textId="58A96AD5" w:rsidR="001B7002" w:rsidRDefault="00991DDE" w:rsidP="00302756">
            <w:pPr>
              <w:pStyle w:val="TipText"/>
              <w:jc w:val="both"/>
              <w:cnfStyle w:val="000000000000" w:firstRow="0" w:lastRow="0" w:firstColumn="0" w:lastColumn="0" w:oddVBand="0" w:evenVBand="0" w:oddHBand="0" w:evenHBand="0" w:firstRowFirstColumn="0" w:firstRowLastColumn="0" w:lastRowFirstColumn="0" w:lastRowLastColumn="0"/>
            </w:pPr>
            <w:r>
              <w:t>When</w:t>
            </w:r>
            <w:r w:rsidR="001B7002">
              <w:t xml:space="preserve"> the visibility of a volume channel is </w:t>
            </w:r>
            <w:r>
              <w:t>disabled</w:t>
            </w:r>
            <w:r w:rsidR="001B7002">
              <w:t>, its properties will not be loaded into the “Property” panel</w:t>
            </w:r>
            <w:r w:rsidR="003315F1">
              <w:t xml:space="preserve"> even if it is selected.</w:t>
            </w:r>
          </w:p>
        </w:tc>
      </w:tr>
    </w:tbl>
    <w:p w14:paraId="565894A1" w14:textId="77777777" w:rsidR="001B7002" w:rsidRDefault="001B7002" w:rsidP="00302756">
      <w:pPr>
        <w:jc w:val="both"/>
      </w:pPr>
    </w:p>
    <w:p w14:paraId="3F5FE783" w14:textId="77777777" w:rsidR="001B7002" w:rsidRDefault="001B7002" w:rsidP="00441AF4">
      <w:pPr>
        <w:spacing w:after="120"/>
        <w:jc w:val="center"/>
      </w:pPr>
      <w:r>
        <w:rPr>
          <w:noProof/>
          <w:lang w:eastAsia="en-US"/>
        </w:rPr>
        <w:drawing>
          <wp:inline distT="0" distB="0" distL="0" distR="0" wp14:anchorId="764854F3" wp14:editId="5837BCFB">
            <wp:extent cx="5937662" cy="1600515"/>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89"/>
                    <a:stretch>
                      <a:fillRect/>
                    </a:stretch>
                  </pic:blipFill>
                  <pic:spPr bwMode="auto">
                    <a:xfrm>
                      <a:off x="0" y="0"/>
                      <a:ext cx="5944163" cy="1602267"/>
                    </a:xfrm>
                    <a:prstGeom prst="rect">
                      <a:avLst/>
                    </a:prstGeom>
                    <a:noFill/>
                    <a:ln>
                      <a:noFill/>
                    </a:ln>
                  </pic:spPr>
                </pic:pic>
              </a:graphicData>
            </a:graphic>
          </wp:inline>
        </w:drawing>
      </w:r>
    </w:p>
    <w:p w14:paraId="1B620F87" w14:textId="2A3E25AB" w:rsidR="0000555A" w:rsidRDefault="001B7002" w:rsidP="00441AF4">
      <w:pPr>
        <w:pStyle w:val="Caption"/>
        <w:jc w:val="center"/>
      </w:pPr>
      <w:bookmarkStart w:id="173" w:name="_Ref406575957"/>
      <w:bookmarkStart w:id="174" w:name="_Toc183178762"/>
      <w:r>
        <w:t xml:space="preserve">Figure </w:t>
      </w:r>
      <w:fldSimple w:instr=" STYLEREF 1 \s ">
        <w:r w:rsidR="0017337F">
          <w:rPr>
            <w:noProof/>
          </w:rPr>
          <w:t>8</w:t>
        </w:r>
      </w:fldSimple>
      <w:r w:rsidR="00586A6E">
        <w:noBreakHyphen/>
      </w:r>
      <w:fldSimple w:instr=" SEQ Figure \* ARABIC \s 1 ">
        <w:r w:rsidR="0017337F">
          <w:rPr>
            <w:noProof/>
          </w:rPr>
          <w:t>1</w:t>
        </w:r>
      </w:fldSimple>
      <w:bookmarkEnd w:id="173"/>
      <w:r>
        <w:t>. Volume properties.</w:t>
      </w:r>
      <w:bookmarkEnd w:id="174"/>
    </w:p>
    <w:p w14:paraId="11461070" w14:textId="0B5EFFF5" w:rsidR="00D1082B" w:rsidRDefault="00D1082B" w:rsidP="00302756">
      <w:pPr>
        <w:pStyle w:val="Heading2"/>
      </w:pPr>
      <w:bookmarkStart w:id="175" w:name="_Toc406755659"/>
      <w:bookmarkStart w:id="176" w:name="_Toc406770732"/>
      <w:bookmarkStart w:id="177" w:name="_Toc183178646"/>
      <w:r>
        <w:t>Transfer Function Settings</w:t>
      </w:r>
      <w:bookmarkEnd w:id="175"/>
      <w:bookmarkEnd w:id="176"/>
      <w:bookmarkEnd w:id="177"/>
    </w:p>
    <w:p w14:paraId="76744484" w14:textId="5D311F13" w:rsidR="00991DDE" w:rsidRDefault="00991DDE" w:rsidP="00302756">
      <w:pPr>
        <w:jc w:val="both"/>
      </w:pPr>
      <w:r>
        <w:t xml:space="preserve">A transfer function determines how intensity values from the original volume are mapped (or transferred) to colors that can be viewed </w:t>
      </w:r>
      <w:r w:rsidR="006C4949">
        <w:t>on-screen</w:t>
      </w:r>
      <w:r>
        <w:t xml:space="preserve"> with the help of rendering techniques.</w:t>
      </w:r>
    </w:p>
    <w:p w14:paraId="77F035EF" w14:textId="5C17AAF6" w:rsidR="009E7AF0" w:rsidRPr="00991DDE" w:rsidRDefault="009E7AF0" w:rsidP="00302756">
      <w:pPr>
        <w:jc w:val="both"/>
      </w:pPr>
      <w:r>
        <w:t>A valued parameter of the transfer function is controlled by a slider, a value input box, a check box, and a multifunction button. The multifunction button also shows the name of the parameter. Some parameters can set a range between low and high values. They are controlled by a slider with two thumbs, two value input boxes, and a link button in addition to the check box and multifunction button. The check box always enables or disables the parameter settings. The purpose of the multifunction button can be configured in the main settings of FluoRender (</w:t>
      </w:r>
      <w:r w:rsidR="00774E4D">
        <w:fldChar w:fldCharType="begin"/>
      </w:r>
      <w:r w:rsidR="00774E4D">
        <w:instrText xml:space="preserve"> REF _Ref165466335 \r \h </w:instrText>
      </w:r>
      <w:r w:rsidR="00302756">
        <w:instrText xml:space="preserve"> \* MERGEFORMAT </w:instrText>
      </w:r>
      <w:r w:rsidR="00774E4D">
        <w:fldChar w:fldCharType="separate"/>
      </w:r>
      <w:r w:rsidR="0017337F">
        <w:t>Chapter 23</w:t>
      </w:r>
      <w:r w:rsidR="00774E4D">
        <w:fldChar w:fldCharType="end"/>
      </w:r>
      <w:r>
        <w:t xml:space="preserve">). The available options of a multifunction button in the volume property panel </w:t>
      </w:r>
      <w:r w:rsidR="000C5FBD">
        <w:t>include</w:t>
      </w:r>
      <w:r>
        <w:t xml:space="preserve"> </w:t>
      </w:r>
      <w:r w:rsidR="006C4949">
        <w:t>synchronizing</w:t>
      </w:r>
      <w:r>
        <w:t xml:space="preserve"> the value through channels in a group, </w:t>
      </w:r>
      <w:r w:rsidR="006C4949">
        <w:t>allowing</w:t>
      </w:r>
      <w:r>
        <w:t xml:space="preserve"> scrolling the mouse wheel to change the value in the render view, </w:t>
      </w:r>
      <w:r w:rsidR="001B7203">
        <w:t>applying</w:t>
      </w:r>
      <w:r>
        <w:t xml:space="preserve"> the default setting for the value, </w:t>
      </w:r>
      <w:r w:rsidR="001B7203">
        <w:t>applying</w:t>
      </w:r>
      <w:r>
        <w:t xml:space="preserve"> machine-learning predicted setting for the value, undo</w:t>
      </w:r>
      <w:r w:rsidR="001B7203">
        <w:t>ing</w:t>
      </w:r>
      <w:r>
        <w:t xml:space="preserve"> one step of changes to the value, and enabl</w:t>
      </w:r>
      <w:r w:rsidR="001B7203">
        <w:t>ing</w:t>
      </w:r>
      <w:r>
        <w:t xml:space="preserve"> or disabl</w:t>
      </w:r>
      <w:r w:rsidR="001B7203">
        <w:t>ing</w:t>
      </w:r>
      <w:r>
        <w:t xml:space="preserve"> the setting of the value.</w:t>
      </w:r>
    </w:p>
    <w:p w14:paraId="50B11A44" w14:textId="5891D0FD" w:rsidR="001B7002" w:rsidRDefault="00327096" w:rsidP="00302756">
      <w:pPr>
        <w:jc w:val="both"/>
      </w:pPr>
      <w:r w:rsidRPr="00D1082B">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D1082B">
        <w:rPr>
          <w:b/>
        </w:rPr>
        <w:t>.</w:t>
      </w:r>
      <w:r>
        <w:t xml:space="preserve"> It adjusts a nonlinear intensity and transparency mapping of the channel values, using a “Gamma curve”: </w:t>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in</m:t>
            </m:r>
          </m:sub>
          <m:sup>
            <m:r>
              <w:rPr>
                <w:rFonts w:ascii="Cambria Math" w:hAnsi="Cambria Math"/>
              </w:rPr>
              <m:t>γ</m:t>
            </m:r>
          </m:sup>
        </m:sSubSup>
      </m:oMath>
      <w:r>
        <w:t xml:space="preserve">. Increasing </w:t>
      </w:r>
      <w:r w:rsidR="001B7203">
        <w:t xml:space="preserve">the </w:t>
      </w:r>
      <w:r>
        <w:t xml:space="preserve">Gamma value </w:t>
      </w:r>
      <w:r w:rsidR="00991DDE">
        <w:t>maps</w:t>
      </w:r>
      <w:r>
        <w:t xml:space="preserve"> </w:t>
      </w:r>
      <w:r w:rsidR="001B7203">
        <w:t>original</w:t>
      </w:r>
      <w:r>
        <w:t xml:space="preserve"> </w:t>
      </w:r>
      <w:r w:rsidR="00991DDE">
        <w:t>intensity</w:t>
      </w:r>
      <w:r>
        <w:t xml:space="preserve"> values</w:t>
      </w:r>
      <w:r w:rsidR="00991DDE">
        <w:t xml:space="preserve"> to brighter colors</w:t>
      </w:r>
      <w:r>
        <w:t xml:space="preserve">; decreasing </w:t>
      </w:r>
      <w:r w:rsidR="001B7203">
        <w:t xml:space="preserve">the </w:t>
      </w:r>
      <w:r>
        <w:t xml:space="preserve">Gamma darkens them. Notice that transparency mapping is also influenced by the </w:t>
      </w:r>
      <w:r w:rsidR="00AB17CF">
        <w:t>Gamma value. Therefore, setting</w:t>
      </w:r>
      <w:r>
        <w:t xml:space="preserve"> a high Gamma value also makes rendering noisier.</w:t>
      </w:r>
      <w:r w:rsidR="00991DDE">
        <w:t xml:space="preserve"> </w:t>
      </w:r>
      <w:r w:rsidR="000C5FBD">
        <w:t>Or</w:t>
      </w:r>
      <w:r w:rsidR="00991DDE">
        <w:t xml:space="preserve"> it accentuates the </w:t>
      </w:r>
      <w:r w:rsidR="001B7203">
        <w:t>low-intensity</w:t>
      </w:r>
      <w:r w:rsidR="00991DDE">
        <w:t xml:space="preserve"> values from the original volume</w:t>
      </w:r>
      <w:r w:rsidR="00143E70">
        <w:t>, which usually makes the rendering (an integration calculation) darker. Considering such characteristics of Gamma, the direction of the slider is reversed by design.</w:t>
      </w:r>
    </w:p>
    <w:p w14:paraId="13B44EAC" w14:textId="5306453A" w:rsidR="00327096" w:rsidRDefault="00327096" w:rsidP="00302756">
      <w:pPr>
        <w:jc w:val="both"/>
      </w:pPr>
      <w:r w:rsidRPr="00D1082B">
        <w:rPr>
          <w:b/>
        </w:rPr>
        <w:t>Saturation.</w:t>
      </w:r>
      <w:r>
        <w:t xml:space="preserve"> It sets a threshold value that maps to the maximum</w:t>
      </w:r>
      <w:r w:rsidR="00D1082B">
        <w:t xml:space="preserve"> output, or “saturated” output. </w:t>
      </w:r>
      <w:r w:rsidR="00143E70">
        <w:t xml:space="preserve">All intensity </w:t>
      </w:r>
      <w:r w:rsidR="00D1082B">
        <w:t xml:space="preserve">values greater than the setting are mapped to the </w:t>
      </w:r>
      <w:r w:rsidR="00143E70">
        <w:t>brightest color</w:t>
      </w:r>
      <w:r w:rsidR="00D1082B">
        <w:t xml:space="preserve">. </w:t>
      </w:r>
      <w:r w:rsidR="00143E70">
        <w:t>You can decrease</w:t>
      </w:r>
      <w:r w:rsidR="00D1082B">
        <w:t xml:space="preserve"> this value </w:t>
      </w:r>
      <w:r w:rsidR="00143E70">
        <w:t>to enhance</w:t>
      </w:r>
      <w:r w:rsidR="009B409F">
        <w:t xml:space="preserve"> </w:t>
      </w:r>
      <w:r w:rsidR="005F64EF">
        <w:t>low-intensity</w:t>
      </w:r>
      <w:r w:rsidR="009B409F">
        <w:t xml:space="preserve"> signals, or when the original scan is dark.</w:t>
      </w:r>
    </w:p>
    <w:p w14:paraId="4579CF66" w14:textId="5B8BF524" w:rsidR="00D1082B" w:rsidRDefault="00D1082B" w:rsidP="00302756">
      <w:pPr>
        <w:jc w:val="both"/>
      </w:pPr>
      <w:r w:rsidRPr="00D1082B">
        <w:rPr>
          <w:b/>
        </w:rPr>
        <w:lastRenderedPageBreak/>
        <w:t>Luminance.</w:t>
      </w:r>
      <w:r>
        <w:t xml:space="preserve"> It changes the luminance of the </w:t>
      </w:r>
      <w:r w:rsidR="009B409F">
        <w:t>primary</w:t>
      </w:r>
      <w:r>
        <w:t xml:space="preserve"> color</w:t>
      </w:r>
      <w:r w:rsidR="009B409F">
        <w:t xml:space="preserve"> assigned to the volume</w:t>
      </w:r>
      <w:r>
        <w:t xml:space="preserve">. This setting is linked to the </w:t>
      </w:r>
      <w:r w:rsidR="00D77B82">
        <w:t xml:space="preserve">primary </w:t>
      </w:r>
      <w:r>
        <w:t xml:space="preserve">color setting. </w:t>
      </w:r>
      <w:r w:rsidR="00D77B82">
        <w:t>An</w:t>
      </w:r>
      <w:r>
        <w:t xml:space="preserve"> HSV color model is used for luminance calculation.</w:t>
      </w:r>
    </w:p>
    <w:p w14:paraId="4F9BD4FF" w14:textId="3AE1945C" w:rsidR="00D1082B" w:rsidRDefault="00D1082B" w:rsidP="00302756">
      <w:pPr>
        <w:jc w:val="both"/>
      </w:pPr>
      <w:r w:rsidRPr="00D1082B">
        <w:rPr>
          <w:b/>
        </w:rPr>
        <w:t>Alpha</w:t>
      </w:r>
      <w:r w:rsidR="006B2529">
        <w:rPr>
          <w:b/>
        </w:rPr>
        <w:fldChar w:fldCharType="begin"/>
      </w:r>
      <w:r w:rsidR="006B2529">
        <w:instrText xml:space="preserve"> XE "</w:instrText>
      </w:r>
      <w:r w:rsidR="00AB17CF">
        <w:instrText>A</w:instrText>
      </w:r>
      <w:r w:rsidR="006B2529" w:rsidRPr="0040298E">
        <w:instrText>lpha</w:instrText>
      </w:r>
      <w:r w:rsidR="006B2529">
        <w:instrText xml:space="preserve">" </w:instrText>
      </w:r>
      <w:r w:rsidR="006B2529">
        <w:rPr>
          <w:b/>
        </w:rPr>
        <w:fldChar w:fldCharType="end"/>
      </w:r>
      <w:r w:rsidRPr="00D1082B">
        <w:rPr>
          <w:b/>
        </w:rPr>
        <w:t>.</w:t>
      </w:r>
      <w:r>
        <w:t xml:space="preserve"> A multiplier to transparency mapping. Decreasing this value makes rendering more transparent.</w:t>
      </w:r>
      <w:r w:rsidR="00F24021">
        <w:t xml:space="preserve"> Alpha setting can be disabled. When disabled, volume transparency mapping is disabled. All voxels become opaque. It </w:t>
      </w:r>
      <w:r w:rsidR="00D77B82">
        <w:t>is</w:t>
      </w:r>
      <w:r w:rsidR="00F24021">
        <w:t xml:space="preserve"> useful when a thin layer of volume is visualized. For example, the </w:t>
      </w:r>
      <w:r w:rsidR="00D77B82">
        <w:t xml:space="preserve">image </w:t>
      </w:r>
      <w:r w:rsidR="00F24021">
        <w:t xml:space="preserve">sections in </w:t>
      </w:r>
      <w:r w:rsidR="00F24021">
        <w:fldChar w:fldCharType="begin" w:fldLock="1"/>
      </w:r>
      <w:r w:rsidR="00F24021">
        <w:instrText xml:space="preserve"> REF _Ref406501776 \h </w:instrText>
      </w:r>
      <w:r w:rsidR="00E620C5">
        <w:instrText xml:space="preserve"> \* MERGEFORMAT </w:instrText>
      </w:r>
      <w:r w:rsidR="00F24021">
        <w:fldChar w:fldCharType="separate"/>
      </w:r>
      <w:r w:rsidR="00B137B9">
        <w:t xml:space="preserve">Figure </w:t>
      </w:r>
      <w:r w:rsidR="00B137B9">
        <w:rPr>
          <w:noProof/>
        </w:rPr>
        <w:t>7</w:t>
      </w:r>
      <w:r w:rsidR="00B137B9">
        <w:noBreakHyphen/>
      </w:r>
      <w:r w:rsidR="00B137B9">
        <w:rPr>
          <w:noProof/>
        </w:rPr>
        <w:t>1</w:t>
      </w:r>
      <w:r w:rsidR="00F24021">
        <w:fldChar w:fldCharType="end"/>
      </w:r>
      <w:r w:rsidR="00F24021">
        <w:t xml:space="preserve"> have Alpha disabled.</w:t>
      </w:r>
    </w:p>
    <w:p w14:paraId="227BE501" w14:textId="75C89AC1" w:rsidR="00D1082B" w:rsidRDefault="00F92202" w:rsidP="00302756">
      <w:pPr>
        <w:jc w:val="both"/>
      </w:pPr>
      <w:r>
        <w:rPr>
          <w:b/>
        </w:rPr>
        <w:t>B</w:t>
      </w:r>
      <w:r w:rsidR="00D1082B" w:rsidRPr="00D1082B">
        <w:rPr>
          <w:b/>
        </w:rPr>
        <w:t>oundary.</w:t>
      </w:r>
      <w:r w:rsidR="00D1082B">
        <w:t xml:space="preserve"> It is a threshold value for gradient magnitude. </w:t>
      </w:r>
      <w:r w:rsidR="00D77B82">
        <w:t>First, the</w:t>
      </w:r>
      <w:r w:rsidR="00D1082B">
        <w:t xml:space="preserve"> gradient magnitude for each voxel is calculated. </w:t>
      </w:r>
      <w:r w:rsidR="00D77B82">
        <w:t>Then, v</w:t>
      </w:r>
      <w:r w:rsidR="00D1082B">
        <w:t xml:space="preserve">oxels with lower gradient magnitude </w:t>
      </w:r>
      <w:r w:rsidR="00D77B82">
        <w:t xml:space="preserve">values </w:t>
      </w:r>
      <w:r w:rsidR="00D1082B">
        <w:t>than the setting are excluded from rendering. Increasing this value extracts salient boundary structures.</w:t>
      </w:r>
    </w:p>
    <w:p w14:paraId="45C84BFF" w14:textId="71E4505A" w:rsidR="00D1082B" w:rsidRDefault="00D1082B" w:rsidP="00302756">
      <w:pPr>
        <w:jc w:val="both"/>
      </w:pPr>
      <w:r w:rsidRPr="00D1082B">
        <w:rPr>
          <w:b/>
        </w:rPr>
        <w:t>Threshold.</w:t>
      </w:r>
      <w:r>
        <w:t xml:space="preserve"> It sets two threshold</w:t>
      </w:r>
      <w:r w:rsidR="00F92202">
        <w:t>ing</w:t>
      </w:r>
      <w:r w:rsidR="00540F6D">
        <w:fldChar w:fldCharType="begin"/>
      </w:r>
      <w:r w:rsidR="00540F6D">
        <w:instrText xml:space="preserve"> XE "</w:instrText>
      </w:r>
      <w:r w:rsidR="00AB17CF">
        <w:instrText>T</w:instrText>
      </w:r>
      <w:r w:rsidR="00540F6D" w:rsidRPr="0085737E">
        <w:instrText>hreshold</w:instrText>
      </w:r>
      <w:r w:rsidR="00540F6D">
        <w:instrText xml:space="preserve">" </w:instrText>
      </w:r>
      <w:r w:rsidR="00540F6D">
        <w:fldChar w:fldCharType="end"/>
      </w:r>
      <w:r>
        <w:t xml:space="preserve"> values (low and high). Voxels of intensity values within the range of setting are rendered. Use this setting to exclude noisy signals.</w:t>
      </w:r>
      <w:r w:rsidR="009E7AF0">
        <w:t xml:space="preserve"> When the low </w:t>
      </w:r>
      <w:r w:rsidR="005F64EF">
        <w:t xml:space="preserve">and high </w:t>
      </w:r>
      <w:r w:rsidR="009E7AF0">
        <w:t>values are linked by clicking the link button, the distance between the two values will be maintained when dragging the thumbs on the slider.</w:t>
      </w:r>
    </w:p>
    <w:tbl>
      <w:tblPr>
        <w:tblStyle w:val="TipTable"/>
        <w:tblW w:w="3865" w:type="pct"/>
        <w:tblLook w:val="04A0" w:firstRow="1" w:lastRow="0" w:firstColumn="1" w:lastColumn="0" w:noHBand="0" w:noVBand="1"/>
      </w:tblPr>
      <w:tblGrid>
        <w:gridCol w:w="501"/>
        <w:gridCol w:w="6734"/>
      </w:tblGrid>
      <w:tr w:rsidR="00143E70" w14:paraId="5C708E10" w14:textId="77777777" w:rsidTr="002A4C3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2543AD" w14:textId="77777777" w:rsidR="00143E70" w:rsidRDefault="00143E70" w:rsidP="00302756">
            <w:pPr>
              <w:pStyle w:val="Icon"/>
              <w:jc w:val="both"/>
            </w:pPr>
            <w:r>
              <w:rPr>
                <w:noProof/>
                <w:lang w:eastAsia="en-US"/>
              </w:rPr>
              <mc:AlternateContent>
                <mc:Choice Requires="wpg">
                  <w:drawing>
                    <wp:inline distT="0" distB="0" distL="0" distR="0" wp14:anchorId="6506EB87" wp14:editId="3ABAC7EA">
                      <wp:extent cx="228600" cy="228600"/>
                      <wp:effectExtent l="0" t="0" r="0" b="0"/>
                      <wp:docPr id="214" name="Group 19" descr="P724C1T4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5" name="Oval 21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6" name="Freeform 21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87EE4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YP8hw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49g/yHBQAA9REAAA4AAAAAAAAAAAAAAAAALgIAAGRycy9l&#10;Mm9Eb2MueG1sUEsBAi0AFAAGAAgAAAAhAPgMKZnYAAAAAwEAAA8AAAAAAAAAAAAAAAAA4QcAAGRy&#10;cy9kb3ducmV2LnhtbFBLBQYAAAAABAAEAPMAAADmCAAAAAA=&#10;">
                      <v:oval id="Oval 21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" fillcolor="#f24f4f [3204]" stroked="f" strokeweight="0">
                        <v:stroke joinstyle="miter"/>
                        <o:lock v:ext="edit" aspectratio="t"/>
                      </v:oval>
                      <v:shape id="Freeform 21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A224F4" w14:textId="7B055B7E" w:rsidR="00143E70" w:rsidRDefault="00143E70"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You can set a soft threshold in the settings. Soft thresholds can make edges soft. See </w:t>
            </w:r>
            <w:r>
              <w:fldChar w:fldCharType="begin" w:fldLock="1"/>
            </w:r>
            <w:r>
              <w:instrText xml:space="preserve"> REF _Ref428360414 \r \h </w:instrText>
            </w:r>
            <w:r w:rsidR="00E620C5">
              <w:instrText xml:space="preserve"> \* MERGEFORMAT </w:instrText>
            </w:r>
            <w:r>
              <w:fldChar w:fldCharType="separate"/>
            </w:r>
            <w:r w:rsidR="00B137B9">
              <w:t>Chapter 22</w:t>
            </w:r>
            <w:r>
              <w:fldChar w:fldCharType="end"/>
            </w:r>
            <w:r>
              <w:t xml:space="preserve"> for more details.</w:t>
            </w:r>
          </w:p>
        </w:tc>
      </w:tr>
    </w:tbl>
    <w:p w14:paraId="0DBA9F44" w14:textId="77777777" w:rsidR="00143E70" w:rsidRDefault="00143E70" w:rsidP="00302756">
      <w:pPr>
        <w:jc w:val="both"/>
      </w:pPr>
    </w:p>
    <w:p w14:paraId="2AD1A904" w14:textId="5C2EA87F" w:rsidR="00A3225D" w:rsidRDefault="002339A6" w:rsidP="00302756">
      <w:pPr>
        <w:jc w:val="both"/>
      </w:pPr>
      <w:r>
        <w:rPr>
          <w:b/>
        </w:rPr>
        <w:t>Prim</w:t>
      </w:r>
      <w:r w:rsidR="00BD5F51">
        <w:rPr>
          <w:b/>
        </w:rPr>
        <w:t>e</w:t>
      </w:r>
      <w:r>
        <w:rPr>
          <w:b/>
        </w:rPr>
        <w:t xml:space="preserve"> </w:t>
      </w:r>
      <w:r w:rsidR="00A3225D" w:rsidRPr="00A3225D">
        <w:rPr>
          <w:b/>
        </w:rPr>
        <w:t>Color.</w:t>
      </w:r>
      <w:r w:rsidR="00A3225D">
        <w:t xml:space="preserve"> It is the base color of the selected volume channel. Color can be set by typing RGB numbers in the text input box, or from the color chooser.</w:t>
      </w:r>
      <w:r w:rsidR="00470228">
        <w:t xml:space="preserve"> Shortcuts to </w:t>
      </w:r>
      <w:r w:rsidR="005F64EF">
        <w:t xml:space="preserve">the </w:t>
      </w:r>
      <w:r w:rsidR="00F92202">
        <w:t>most used</w:t>
      </w:r>
      <w:r w:rsidR="00470228">
        <w:t xml:space="preserve"> colors are also available. Double-click the text input box to first select all text. Then</w:t>
      </w:r>
      <w:r w:rsidR="00D77B82">
        <w:t>,</w:t>
      </w:r>
      <w:r w:rsidR="00470228">
        <w:t xml:space="preserve"> type the following letter code for different </w:t>
      </w:r>
      <w:r w:rsidR="00D77B82">
        <w:t xml:space="preserve">predefined </w:t>
      </w:r>
      <w:r w:rsidR="00470228">
        <w:t>colors.</w:t>
      </w:r>
    </w:p>
    <w:p w14:paraId="036427E6" w14:textId="12F8D343" w:rsidR="00470228" w:rsidRDefault="00470228" w:rsidP="00302756">
      <w:pPr>
        <w:jc w:val="both"/>
      </w:pPr>
      <w:r>
        <w:t>r – Red; g – Green; b – Blue; c – Cyan; m – Magenta; y – Yellow; w – White</w:t>
      </w:r>
      <w:r w:rsidR="00E82B03">
        <w:t xml:space="preserve">, k </w:t>
      </w:r>
      <w:r w:rsidR="00485DFB">
        <w:t>–</w:t>
      </w:r>
      <w:r w:rsidR="00E82B03">
        <w:t xml:space="preserve"> Black</w:t>
      </w:r>
      <w:r>
        <w:t>.</w:t>
      </w:r>
    </w:p>
    <w:tbl>
      <w:tblPr>
        <w:tblStyle w:val="TipTable"/>
        <w:tblW w:w="3865" w:type="pct"/>
        <w:tblLook w:val="04A0" w:firstRow="1" w:lastRow="0" w:firstColumn="1" w:lastColumn="0" w:noHBand="0" w:noVBand="1"/>
      </w:tblPr>
      <w:tblGrid>
        <w:gridCol w:w="501"/>
        <w:gridCol w:w="6734"/>
      </w:tblGrid>
      <w:tr w:rsidR="00E82B03" w14:paraId="68F41D6B"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3AC6C9C" w14:textId="77777777" w:rsidR="00E82B03" w:rsidRDefault="00E82B03" w:rsidP="00302756">
            <w:pPr>
              <w:pStyle w:val="Icon"/>
              <w:jc w:val="both"/>
            </w:pPr>
            <w:r>
              <w:rPr>
                <w:noProof/>
                <w:lang w:eastAsia="en-US"/>
              </w:rPr>
              <mc:AlternateContent>
                <mc:Choice Requires="wpg">
                  <w:drawing>
                    <wp:inline distT="0" distB="0" distL="0" distR="0" wp14:anchorId="78196F01" wp14:editId="2A942B6F">
                      <wp:extent cx="228600" cy="228600"/>
                      <wp:effectExtent l="0" t="0" r="0" b="0"/>
                      <wp:docPr id="150" name="Group 19" descr="P730C1T5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1" name="Oval 15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52" name="Freeform 15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F2B59E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7rggUAAPURAAAOAAAAZHJzL2Uyb0RvYy54bWy8WF1v2zYUfR+w/0DoccBqy47t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G7rggUAAPURAAAOAAAAAAAAAAAAAAAAAC4CAABkcnMvZTJvRG9j&#10;LnhtbFBLAQItABQABgAIAAAAIQD4DCmZ2AAAAAMBAAAPAAAAAAAAAAAAAAAAANwHAABkcnMvZG93&#10;bnJldi54bWxQSwUGAAAAAAQABADzAAAA4QgAAAAA&#10;">
                      <v:oval id="Oval 15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" fillcolor="#f24f4f [3204]" stroked="f" strokeweight="0">
                        <v:stroke joinstyle="miter"/>
                        <o:lock v:ext="edit" aspectratio="t"/>
                      </v:oval>
                      <v:shape id="Freeform 15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CF6F78" w14:textId="4E972CDD" w:rsidR="00E82B03" w:rsidRDefault="00E82B03"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A dark color, such as black, can be used for </w:t>
            </w:r>
            <w:r w:rsidR="005F64EF">
              <w:t xml:space="preserve">a </w:t>
            </w:r>
            <w:r>
              <w:t>bright background.</w:t>
            </w:r>
          </w:p>
        </w:tc>
      </w:tr>
      <w:tr w:rsidR="00A3225D" w14:paraId="0F10F4A5"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635565ED" w14:textId="77777777" w:rsidR="00A3225D" w:rsidRDefault="00A3225D" w:rsidP="00302756">
            <w:pPr>
              <w:pStyle w:val="Icon"/>
              <w:jc w:val="both"/>
            </w:pPr>
            <w:r>
              <w:rPr>
                <w:noProof/>
                <w:lang w:eastAsia="en-US"/>
              </w:rPr>
              <mc:AlternateContent>
                <mc:Choice Requires="wpg">
                  <w:drawing>
                    <wp:inline distT="0" distB="0" distL="0" distR="0" wp14:anchorId="188624AD" wp14:editId="1153097C">
                      <wp:extent cx="228600" cy="228600"/>
                      <wp:effectExtent l="0" t="0" r="0" b="0"/>
                      <wp:docPr id="164" name="Group 19" descr="P733C3T5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5" name="Oval 1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6" name="Freeform 1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32D0E3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1WxMRiAUAAPURAAAOAAAAAAAAAAAAAAAAAC4CAABkcnMv&#10;ZTJvRG9jLnhtbFBLAQItABQABgAIAAAAIQD4DCmZ2AAAAAMBAAAPAAAAAAAAAAAAAAAAAOIHAABk&#10;cnMvZG93bnJldi54bWxQSwUGAAAAAAQABADzAAAA5wgAAAAA&#10;">
                      <v:oval id="Oval 16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" fillcolor="#f24f4f [3204]" stroked="f" strokeweight="0">
                        <v:stroke joinstyle="miter"/>
                        <o:lock v:ext="edit" aspectratio="t"/>
                      </v:oval>
                      <v:shape id="Freeform 16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5E3414DB" w14:textId="1793FB52" w:rsidR="00A3225D" w:rsidRDefault="00A3225D"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Alternatively, </w:t>
            </w:r>
            <w:r w:rsidR="00470228">
              <w:t xml:space="preserve">a random color can be assigned from the “Workspace” panel. See </w:t>
            </w:r>
            <w:r w:rsidR="00D77B82">
              <w:fldChar w:fldCharType="begin" w:fldLock="1"/>
            </w:r>
            <w:r w:rsidR="00D77B82">
              <w:instrText xml:space="preserve"> REF _Ref428360892 \r \h </w:instrText>
            </w:r>
            <w:r w:rsidR="00E620C5">
              <w:instrText xml:space="preserve"> \* MERGEFORMAT </w:instrText>
            </w:r>
            <w:r w:rsidR="00D77B82">
              <w:fldChar w:fldCharType="separate"/>
            </w:r>
            <w:r w:rsidR="00B137B9">
              <w:t>Chapter 6</w:t>
            </w:r>
            <w:r w:rsidR="00D77B82">
              <w:fldChar w:fldCharType="end"/>
            </w:r>
            <w:r w:rsidR="00470228">
              <w:t xml:space="preserve"> for more details.</w:t>
            </w:r>
          </w:p>
        </w:tc>
      </w:tr>
      <w:tr w:rsidR="00512D68" w14:paraId="5A2A76C4"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4FD5452" w14:textId="77777777" w:rsidR="00512D68" w:rsidRDefault="00512D68" w:rsidP="00302756">
            <w:pPr>
              <w:pStyle w:val="Icon"/>
              <w:jc w:val="both"/>
            </w:pPr>
            <w:r>
              <w:rPr>
                <w:noProof/>
                <w:lang w:eastAsia="en-US"/>
              </w:rPr>
              <mc:AlternateContent>
                <mc:Choice Requires="wpg">
                  <w:drawing>
                    <wp:inline distT="0" distB="0" distL="0" distR="0" wp14:anchorId="2A1B20EF" wp14:editId="399F8A74">
                      <wp:extent cx="228600" cy="228600"/>
                      <wp:effectExtent l="0" t="0" r="0" b="0"/>
                      <wp:docPr id="170" name="Group 19" descr="P736C5T5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1" name="Oval 1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2" name="Freeform 1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668648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UOW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BfgRtEWSnF2SX2Sk4JqBrbu6IzWTwtK16zZLoN6p7lP3UfUP&#10;Nv7OMvBQqtb+R2zkwRH9GInmD4YwPJxMzudjmGN41V+7RLAK2XqGYtXPX8WNgtGR9S26sutQUnpg&#10;Tf871j5VtOMuGdrGH1nLA2sf7mlD8kX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AGXUOWggUAAPURAAAOAAAAAAAAAAAAAAAAAC4CAABkcnMvZTJvRG9j&#10;LnhtbFBLAQItABQABgAIAAAAIQD4DCmZ2AAAAAMBAAAPAAAAAAAAAAAAAAAAANwHAABkcnMvZG93&#10;bnJldi54bWxQSwUGAAAAAAQABADzAAAA4QgAAAAA&#10;">
                      <v:oval id="Oval 17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" fillcolor="#f24f4f [3204]" stroked="f" strokeweight="0">
                        <v:stroke joinstyle="miter"/>
                        <o:lock v:ext="edit" aspectratio="t"/>
                      </v:oval>
                      <v:shape id="Freeform 17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898CB" w14:textId="0CAA6EBE" w:rsidR="00512D68" w:rsidRDefault="00512D68"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w:t>
            </w:r>
            <w:r w:rsidR="005F64EF">
              <w:t>metadata</w:t>
            </w:r>
            <w:r>
              <w:t xml:space="preserve">, colors can be automatically assigned. See </w:t>
            </w:r>
            <w:r w:rsidR="00D77B82">
              <w:fldChar w:fldCharType="begin" w:fldLock="1"/>
            </w:r>
            <w:r w:rsidR="00D77B82">
              <w:instrText xml:space="preserve"> REF _Ref428360916 \r \h </w:instrText>
            </w:r>
            <w:r w:rsidR="00E620C5">
              <w:instrText xml:space="preserve"> \* MERGEFORMAT </w:instrText>
            </w:r>
            <w:r w:rsidR="00D77B82">
              <w:fldChar w:fldCharType="separate"/>
            </w:r>
            <w:r w:rsidR="00B137B9">
              <w:t>Chapter 22</w:t>
            </w:r>
            <w:r w:rsidR="00D77B82">
              <w:fldChar w:fldCharType="end"/>
            </w:r>
            <w:r>
              <w:t xml:space="preserve"> and </w:t>
            </w:r>
            <w:r w:rsidR="00D77B82">
              <w:fldChar w:fldCharType="begin" w:fldLock="1"/>
            </w:r>
            <w:r w:rsidR="00D77B82">
              <w:instrText xml:space="preserve"> REF _Ref407097453 \h </w:instrText>
            </w:r>
            <w:r w:rsidR="00E620C5">
              <w:instrText xml:space="preserve"> \* MERGEFORMAT </w:instrText>
            </w:r>
            <w:r w:rsidR="00D77B82">
              <w:fldChar w:fldCharType="separate"/>
            </w:r>
            <w:r w:rsidR="00B137B9" w:rsidRPr="00D807A8">
              <w:t>Appendi</w:t>
            </w:r>
            <w:r w:rsidR="00B137B9">
              <w:t>ces</w:t>
            </w:r>
            <w:r w:rsidR="00D77B82">
              <w:fldChar w:fldCharType="end"/>
            </w:r>
            <w:r>
              <w:t xml:space="preserve"> for more details.</w:t>
            </w:r>
          </w:p>
        </w:tc>
      </w:tr>
    </w:tbl>
    <w:p w14:paraId="0682A8F5" w14:textId="77777777" w:rsidR="00A3225D" w:rsidRDefault="00A3225D" w:rsidP="00302756">
      <w:pPr>
        <w:jc w:val="both"/>
      </w:pPr>
    </w:p>
    <w:p w14:paraId="6799B992" w14:textId="2CC06FA0" w:rsidR="002339A6" w:rsidRDefault="002339A6" w:rsidP="00302756">
      <w:pPr>
        <w:jc w:val="both"/>
      </w:pPr>
      <w:r w:rsidRPr="00B34E66">
        <w:rPr>
          <w:b/>
        </w:rPr>
        <w:t>Second Color.</w:t>
      </w:r>
      <w:r>
        <w:t xml:space="preserve"> It is the color to highlight selected structures within a volume. By default, the highlight color is calculated as the inverse of the primary color and changes with it. Once you choose a secondary color, it is fixed to your choice.</w:t>
      </w:r>
    </w:p>
    <w:p w14:paraId="771C6945" w14:textId="5A367AD8" w:rsidR="00F24021" w:rsidRDefault="00F24021" w:rsidP="00302756">
      <w:pPr>
        <w:jc w:val="both"/>
      </w:pPr>
      <w:r w:rsidRPr="00F24021">
        <w:rPr>
          <w:b/>
        </w:rPr>
        <w:t>Colormap.</w:t>
      </w:r>
      <w:r>
        <w:t xml:space="preserve"> When enabled, it maps original intensity values to a </w:t>
      </w:r>
      <w:r w:rsidR="005F64EF">
        <w:t>color map</w:t>
      </w:r>
      <w:r>
        <w:t>. The range of the color</w:t>
      </w:r>
      <w:r w:rsidR="005F64EF">
        <w:t xml:space="preserve"> </w:t>
      </w:r>
      <w:r>
        <w:t>map can be adjusted using the low and high values.</w:t>
      </w:r>
      <w:r w:rsidR="00261CAA">
        <w:t xml:space="preserve"> Additionally, you can choose a color</w:t>
      </w:r>
      <w:r w:rsidR="005F64EF">
        <w:t xml:space="preserve"> </w:t>
      </w:r>
      <w:r w:rsidR="00261CAA">
        <w:t>map type and mapping mode.</w:t>
      </w:r>
      <w:r w:rsidR="009E7AF0">
        <w:t xml:space="preserve"> When the low and </w:t>
      </w:r>
      <w:r w:rsidR="00E3489D">
        <w:t xml:space="preserve">high </w:t>
      </w:r>
      <w:r w:rsidR="009E7AF0">
        <w:t>values are linked by clicking the link button, the distance between the two values will be maintained when dragging the thumbs on the slider.</w:t>
      </w:r>
    </w:p>
    <w:p w14:paraId="0A9B1263" w14:textId="7CEB7AC3" w:rsidR="00A5531B" w:rsidRDefault="00000000" w:rsidP="00302756">
      <w:pPr>
        <w:spacing w:after="120"/>
        <w:jc w:val="both"/>
      </w:pPr>
      <w:r>
        <w:lastRenderedPageBreak/>
        <w:pict w14:anchorId="734B1097">
          <v:shape id="_x0000_i1035" type="#_x0000_t75" style="width:13.1pt;height:13.1pt;visibility:visible;mso-wrap-style:square">
            <v:imagedata r:id="rId81" o:title=""/>
          </v:shape>
        </w:pict>
      </w:r>
      <w:r w:rsidR="000C5FBD">
        <w:t xml:space="preserve"> </w:t>
      </w:r>
      <w:r w:rsidR="000C5FBD">
        <w:rPr>
          <w:b/>
          <w:bCs/>
        </w:rPr>
        <w:t>In</w:t>
      </w:r>
      <w:r w:rsidR="00A5531B" w:rsidRPr="009B6A26">
        <w:rPr>
          <w:b/>
          <w:bCs/>
        </w:rPr>
        <w:t>ver</w:t>
      </w:r>
      <w:r w:rsidR="000C5FBD">
        <w:rPr>
          <w:b/>
          <w:bCs/>
        </w:rPr>
        <w:t>t</w:t>
      </w:r>
      <w:r w:rsidR="00A5531B" w:rsidRPr="009B6A26">
        <w:rPr>
          <w:b/>
          <w:bCs/>
        </w:rPr>
        <w:t xml:space="preserve"> colormap.</w:t>
      </w:r>
      <w:r w:rsidR="00A5531B">
        <w:t xml:space="preserve"> </w:t>
      </w:r>
      <w:r w:rsidR="00A7578E">
        <w:t>Reverse the direction of the colormap. For example, the rainbow colormap is</w:t>
      </w:r>
      <w:r w:rsidR="003D0BCF">
        <w:t xml:space="preserve"> blue to red; the reversed rainbow colormap is red to blue.</w:t>
      </w:r>
    </w:p>
    <w:tbl>
      <w:tblPr>
        <w:tblStyle w:val="TableGrid"/>
        <w:tblW w:w="0" w:type="auto"/>
        <w:tblInd w:w="9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3060"/>
        <w:gridCol w:w="2700"/>
      </w:tblGrid>
      <w:tr w:rsidR="00C34969" w14:paraId="717C944C" w14:textId="77777777" w:rsidTr="00EF7806">
        <w:tc>
          <w:tcPr>
            <w:tcW w:w="4680" w:type="dxa"/>
            <w:gridSpan w:val="2"/>
          </w:tcPr>
          <w:p w14:paraId="6A3DB1F4" w14:textId="678836E7" w:rsidR="00C34969" w:rsidRPr="006D7E03" w:rsidRDefault="00C34969" w:rsidP="00302756">
            <w:pPr>
              <w:ind w:left="360"/>
              <w:jc w:val="both"/>
              <w:rPr>
                <w:b/>
              </w:rPr>
            </w:pPr>
            <w:r w:rsidRPr="006D7E03">
              <w:rPr>
                <w:b/>
              </w:rPr>
              <w:t>Color</w:t>
            </w:r>
            <w:r w:rsidR="00F92202">
              <w:rPr>
                <w:b/>
              </w:rPr>
              <w:t>m</w:t>
            </w:r>
            <w:r w:rsidRPr="006D7E03">
              <w:rPr>
                <w:b/>
              </w:rPr>
              <w:t>ap Type</w:t>
            </w:r>
          </w:p>
        </w:tc>
        <w:tc>
          <w:tcPr>
            <w:tcW w:w="2700" w:type="dxa"/>
          </w:tcPr>
          <w:p w14:paraId="07A8CAE6" w14:textId="32D9D7EF" w:rsidR="00C34969" w:rsidRPr="00261CAA" w:rsidRDefault="00C34969" w:rsidP="00302756">
            <w:pPr>
              <w:jc w:val="both"/>
              <w:rPr>
                <w:b/>
              </w:rPr>
            </w:pPr>
            <w:r w:rsidRPr="00261CAA">
              <w:rPr>
                <w:b/>
              </w:rPr>
              <w:t>Mapping Mode</w:t>
            </w:r>
          </w:p>
        </w:tc>
      </w:tr>
      <w:tr w:rsidR="00C34969" w14:paraId="394F804C" w14:textId="77777777" w:rsidTr="00EF7806">
        <w:tc>
          <w:tcPr>
            <w:tcW w:w="1620" w:type="dxa"/>
          </w:tcPr>
          <w:p w14:paraId="53521108" w14:textId="1AE38171" w:rsidR="00C34969" w:rsidRDefault="00C34969" w:rsidP="00302756">
            <w:pPr>
              <w:jc w:val="both"/>
            </w:pPr>
            <w:r>
              <w:t>Rainbow</w:t>
            </w:r>
          </w:p>
        </w:tc>
        <w:tc>
          <w:tcPr>
            <w:tcW w:w="3060" w:type="dxa"/>
          </w:tcPr>
          <w:p w14:paraId="624CD270" w14:textId="496D7DE5" w:rsidR="00C34969" w:rsidRDefault="00C34969" w:rsidP="00302756">
            <w:pPr>
              <w:jc w:val="both"/>
            </w:pPr>
            <w:r>
              <w:rPr>
                <w:noProof/>
                <w:lang w:eastAsia="en-US"/>
              </w:rPr>
              <w:drawing>
                <wp:inline distT="0" distB="0" distL="0" distR="0" wp14:anchorId="08838FFD" wp14:editId="6B49A391">
                  <wp:extent cx="881929" cy="1554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cm01_rainbow.pn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2700" w:type="dxa"/>
          </w:tcPr>
          <w:p w14:paraId="0E644FA1" w14:textId="2B868298" w:rsidR="00C34969" w:rsidRDefault="00C34969" w:rsidP="00302756">
            <w:pPr>
              <w:jc w:val="both"/>
            </w:pPr>
            <w:r>
              <w:t>Intensity</w:t>
            </w:r>
          </w:p>
        </w:tc>
      </w:tr>
      <w:tr w:rsidR="00C34969" w14:paraId="0A5C18A0" w14:textId="77777777" w:rsidTr="00EF7806">
        <w:tc>
          <w:tcPr>
            <w:tcW w:w="1620" w:type="dxa"/>
          </w:tcPr>
          <w:p w14:paraId="1E03FF83" w14:textId="304F075E" w:rsidR="00C34969" w:rsidRDefault="00C34969" w:rsidP="00302756">
            <w:pPr>
              <w:jc w:val="both"/>
            </w:pPr>
            <w:r>
              <w:t>Hot</w:t>
            </w:r>
          </w:p>
        </w:tc>
        <w:tc>
          <w:tcPr>
            <w:tcW w:w="3060" w:type="dxa"/>
          </w:tcPr>
          <w:p w14:paraId="2754AD59" w14:textId="62BD6D44" w:rsidR="00C34969" w:rsidRDefault="00C34969" w:rsidP="00302756">
            <w:pPr>
              <w:jc w:val="both"/>
            </w:pPr>
            <w:r>
              <w:rPr>
                <w:noProof/>
                <w:lang w:eastAsia="en-US"/>
              </w:rPr>
              <w:drawing>
                <wp:inline distT="0" distB="0" distL="0" distR="0" wp14:anchorId="1815B3CE" wp14:editId="0314D6E8">
                  <wp:extent cx="881929" cy="15544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m03_hot.png"/>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2700" w:type="dxa"/>
          </w:tcPr>
          <w:p w14:paraId="1A6E0901" w14:textId="5B9968C1" w:rsidR="00C34969" w:rsidRDefault="00C34969" w:rsidP="00302756">
            <w:pPr>
              <w:jc w:val="both"/>
            </w:pPr>
            <w:r>
              <w:t>Y value</w:t>
            </w:r>
          </w:p>
        </w:tc>
      </w:tr>
      <w:tr w:rsidR="00C34969" w14:paraId="6F88CCF8" w14:textId="77777777" w:rsidTr="00EF7806">
        <w:tc>
          <w:tcPr>
            <w:tcW w:w="1620" w:type="dxa"/>
          </w:tcPr>
          <w:p w14:paraId="0A295A84" w14:textId="62DA66C1" w:rsidR="00C34969" w:rsidRDefault="00C34969" w:rsidP="00302756">
            <w:pPr>
              <w:jc w:val="both"/>
            </w:pPr>
            <w:r>
              <w:t>Cool</w:t>
            </w:r>
          </w:p>
        </w:tc>
        <w:tc>
          <w:tcPr>
            <w:tcW w:w="3060" w:type="dxa"/>
          </w:tcPr>
          <w:p w14:paraId="3339DE83" w14:textId="519F0151" w:rsidR="00C34969" w:rsidRDefault="00C34969" w:rsidP="00302756">
            <w:pPr>
              <w:jc w:val="both"/>
            </w:pPr>
            <w:r>
              <w:rPr>
                <w:noProof/>
                <w:lang w:eastAsia="en-US"/>
              </w:rPr>
              <w:drawing>
                <wp:inline distT="0" distB="0" distL="0" distR="0" wp14:anchorId="5C024F53" wp14:editId="5185450B">
                  <wp:extent cx="886968" cy="155448"/>
                  <wp:effectExtent l="0" t="0" r="0" b="0"/>
                  <wp:docPr id="117" name="Picture 117" descr="E:\OneDrive\FluoRender\cm04_c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cm04_cool.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c>
          <w:tcPr>
            <w:tcW w:w="2700" w:type="dxa"/>
          </w:tcPr>
          <w:p w14:paraId="6F8229C1" w14:textId="7FBDE652" w:rsidR="00C34969" w:rsidRDefault="00C34969" w:rsidP="00302756">
            <w:pPr>
              <w:jc w:val="both"/>
            </w:pPr>
            <w:r>
              <w:t>X value</w:t>
            </w:r>
          </w:p>
        </w:tc>
      </w:tr>
      <w:tr w:rsidR="00C34969" w14:paraId="6822B841" w14:textId="77777777" w:rsidTr="00EF7806">
        <w:tc>
          <w:tcPr>
            <w:tcW w:w="1620" w:type="dxa"/>
          </w:tcPr>
          <w:p w14:paraId="6E2C29AC" w14:textId="6FA4F07F" w:rsidR="00C34969" w:rsidRDefault="00C34969" w:rsidP="00302756">
            <w:pPr>
              <w:jc w:val="both"/>
            </w:pPr>
            <w:r>
              <w:t>Diverging</w:t>
            </w:r>
          </w:p>
        </w:tc>
        <w:tc>
          <w:tcPr>
            <w:tcW w:w="3060" w:type="dxa"/>
          </w:tcPr>
          <w:p w14:paraId="4E76A893" w14:textId="30AF9DF4" w:rsidR="00C34969" w:rsidRDefault="004A6CE0" w:rsidP="00302756">
            <w:pPr>
              <w:jc w:val="both"/>
            </w:pPr>
            <w:r>
              <w:rPr>
                <w:noProof/>
                <w:lang w:eastAsia="en-US"/>
              </w:rPr>
              <mc:AlternateContent>
                <mc:Choice Requires="wps">
                  <w:drawing>
                    <wp:anchor distT="0" distB="0" distL="114300" distR="114300" simplePos="0" relativeHeight="251658248" behindDoc="0" locked="0" layoutInCell="1" allowOverlap="1" wp14:anchorId="5C4B65EB" wp14:editId="00B68AC6">
                      <wp:simplePos x="0" y="0"/>
                      <wp:positionH relativeFrom="column">
                        <wp:posOffset>3723</wp:posOffset>
                      </wp:positionH>
                      <wp:positionV relativeFrom="paragraph">
                        <wp:posOffset>153670</wp:posOffset>
                      </wp:positionV>
                      <wp:extent cx="885520" cy="160934"/>
                      <wp:effectExtent l="0" t="0" r="0" b="0"/>
                      <wp:wrapNone/>
                      <wp:docPr id="605" name="Rectangle 605"/>
                      <wp:cNvGraphicFramePr/>
                      <a:graphic xmlns:a="http://schemas.openxmlformats.org/drawingml/2006/main">
                        <a:graphicData uri="http://schemas.microsoft.com/office/word/2010/wordprocessingShape">
                          <wps:wsp>
                            <wps:cNvSpPr/>
                            <wps:spPr>
                              <a:xfrm>
                                <a:off x="0" y="0"/>
                                <a:ext cx="885520" cy="160934"/>
                              </a:xfrm>
                              <a:prstGeom prst="rect">
                                <a:avLst/>
                              </a:prstGeom>
                              <a:gradFill>
                                <a:gsLst>
                                  <a:gs pos="0">
                                    <a:schemeClr val="tx1"/>
                                  </a:gs>
                                  <a:gs pos="100000">
                                    <a:schemeClr val="bg1"/>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D3918" id="Rectangle 605" o:spid="_x0000_s1026" style="position:absolute;margin-left:.3pt;margin-top:12.1pt;width:69.75pt;height:12.6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" fillcolor="black [3213]" stroked="f" strokeweight="1pt">
                      <v:fill color2="white [3212]" angle="90" focus="100%" type="gradient">
                        <o:fill v:ext="view" type="gradientUnscaled"/>
                      </v:fill>
                    </v:rect>
                  </w:pict>
                </mc:Fallback>
              </mc:AlternateContent>
            </w:r>
            <w:r w:rsidR="00C34969">
              <w:rPr>
                <w:noProof/>
                <w:lang w:eastAsia="en-US"/>
              </w:rPr>
              <w:drawing>
                <wp:inline distT="0" distB="0" distL="0" distR="0" wp14:anchorId="33568857" wp14:editId="75F674E4">
                  <wp:extent cx="886968" cy="155448"/>
                  <wp:effectExtent l="0" t="0" r="0" b="0"/>
                  <wp:docPr id="207" name="Picture 207" descr="E:\OneDrive\FluoRender\cm05_d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cm05_div.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c>
          <w:tcPr>
            <w:tcW w:w="2700" w:type="dxa"/>
          </w:tcPr>
          <w:p w14:paraId="2F4794C3" w14:textId="024954E0" w:rsidR="00C34969" w:rsidRDefault="00990DC3" w:rsidP="00302756">
            <w:pPr>
              <w:jc w:val="both"/>
            </w:pPr>
            <w:r>
              <w:t>Z value</w:t>
            </w:r>
          </w:p>
        </w:tc>
      </w:tr>
      <w:tr w:rsidR="00990DC3" w14:paraId="19047EFE" w14:textId="77777777" w:rsidTr="00EF7806">
        <w:tc>
          <w:tcPr>
            <w:tcW w:w="1620" w:type="dxa"/>
          </w:tcPr>
          <w:p w14:paraId="6F288B00" w14:textId="59F2771C" w:rsidR="00990DC3" w:rsidRDefault="00990DC3" w:rsidP="00302756">
            <w:pPr>
              <w:jc w:val="both"/>
            </w:pPr>
            <w:r>
              <w:t>Monochrome</w:t>
            </w:r>
          </w:p>
        </w:tc>
        <w:tc>
          <w:tcPr>
            <w:tcW w:w="3060" w:type="dxa"/>
          </w:tcPr>
          <w:p w14:paraId="01697ED5" w14:textId="2FAFE86F" w:rsidR="00990DC3" w:rsidRDefault="00990DC3" w:rsidP="00302756">
            <w:pPr>
              <w:jc w:val="both"/>
              <w:rPr>
                <w:noProof/>
                <w:lang w:eastAsia="en-US"/>
              </w:rPr>
            </w:pPr>
          </w:p>
        </w:tc>
        <w:tc>
          <w:tcPr>
            <w:tcW w:w="2700" w:type="dxa"/>
          </w:tcPr>
          <w:p w14:paraId="4733605C" w14:textId="54455555" w:rsidR="00990DC3" w:rsidRDefault="00990DC3" w:rsidP="00302756">
            <w:pPr>
              <w:jc w:val="both"/>
            </w:pPr>
            <w:r>
              <w:t>Gradient</w:t>
            </w:r>
          </w:p>
        </w:tc>
      </w:tr>
      <w:tr w:rsidR="00990DC3" w14:paraId="5E546CFA" w14:textId="77777777" w:rsidTr="00EF7806">
        <w:tc>
          <w:tcPr>
            <w:tcW w:w="1620" w:type="dxa"/>
          </w:tcPr>
          <w:p w14:paraId="4148A222" w14:textId="3E231409" w:rsidR="00990DC3" w:rsidRDefault="00990DC3" w:rsidP="00302756">
            <w:pPr>
              <w:jc w:val="both"/>
            </w:pPr>
            <w:r>
              <w:t>High-key</w:t>
            </w:r>
          </w:p>
        </w:tc>
        <w:tc>
          <w:tcPr>
            <w:tcW w:w="3060" w:type="dxa"/>
          </w:tcPr>
          <w:p w14:paraId="1A80BCAF" w14:textId="0A74BEF6" w:rsidR="00990DC3" w:rsidRDefault="00990DC3" w:rsidP="00302756">
            <w:pPr>
              <w:jc w:val="both"/>
              <w:rPr>
                <w:noProof/>
                <w:lang w:eastAsia="en-US"/>
              </w:rPr>
            </w:pPr>
            <w:r>
              <w:rPr>
                <w:noProof/>
                <w:lang w:eastAsia="en-US"/>
              </w:rPr>
              <mc:AlternateContent>
                <mc:Choice Requires="wps">
                  <w:drawing>
                    <wp:anchor distT="0" distB="0" distL="114300" distR="114300" simplePos="0" relativeHeight="251680776" behindDoc="0" locked="0" layoutInCell="1" allowOverlap="1" wp14:anchorId="398684C5" wp14:editId="0AEF3A0E">
                      <wp:simplePos x="0" y="0"/>
                      <wp:positionH relativeFrom="column">
                        <wp:posOffset>9525</wp:posOffset>
                      </wp:positionH>
                      <wp:positionV relativeFrom="paragraph">
                        <wp:posOffset>-9525</wp:posOffset>
                      </wp:positionV>
                      <wp:extent cx="885190" cy="160655"/>
                      <wp:effectExtent l="0" t="0" r="0" b="0"/>
                      <wp:wrapNone/>
                      <wp:docPr id="622" name="Rectangle 622"/>
                      <wp:cNvGraphicFramePr/>
                      <a:graphic xmlns:a="http://schemas.openxmlformats.org/drawingml/2006/main">
                        <a:graphicData uri="http://schemas.microsoft.com/office/word/2010/wordprocessingShape">
                          <wps:wsp>
                            <wps:cNvSpPr/>
                            <wps:spPr>
                              <a:xfrm>
                                <a:off x="0" y="0"/>
                                <a:ext cx="885190" cy="160655"/>
                              </a:xfrm>
                              <a:prstGeom prst="rect">
                                <a:avLst/>
                              </a:prstGeom>
                              <a:gradFill>
                                <a:gsLst>
                                  <a:gs pos="0">
                                    <a:schemeClr val="bg1"/>
                                  </a:gs>
                                  <a:gs pos="100000">
                                    <a:srgbClr val="92D050"/>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D9A8DF" id="Rectangle 622" o:spid="_x0000_s1026" style="position:absolute;margin-left:.75pt;margin-top:-.75pt;width:69.7pt;height:12.65pt;z-index:251680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" fillcolor="white [3212]" stroked="f" strokeweight="1pt">
                      <v:fill color2="#92d050" angle="90" focus="100%" type="gradient">
                        <o:fill v:ext="view" type="gradientUnscaled"/>
                      </v:fill>
                    </v:rect>
                  </w:pict>
                </mc:Fallback>
              </mc:AlternateContent>
            </w:r>
            <w:r>
              <w:rPr>
                <w:noProof/>
                <w:lang w:eastAsia="en-US"/>
              </w:rPr>
              <w:t>(Uses prime color)</w:t>
            </w:r>
          </w:p>
        </w:tc>
        <w:tc>
          <w:tcPr>
            <w:tcW w:w="2700" w:type="dxa"/>
          </w:tcPr>
          <w:p w14:paraId="57D3403E" w14:textId="02E77819" w:rsidR="00990DC3" w:rsidRDefault="00990DC3" w:rsidP="00302756">
            <w:pPr>
              <w:jc w:val="both"/>
            </w:pPr>
            <w:r>
              <w:t>Differential</w:t>
            </w:r>
          </w:p>
        </w:tc>
      </w:tr>
      <w:tr w:rsidR="002A7898" w14:paraId="4179CB28" w14:textId="77777777" w:rsidTr="00EF7806">
        <w:tc>
          <w:tcPr>
            <w:tcW w:w="1620" w:type="dxa"/>
          </w:tcPr>
          <w:p w14:paraId="4F20FA89" w14:textId="371DBD8E" w:rsidR="002A7898" w:rsidRDefault="007C430B" w:rsidP="00302756">
            <w:pPr>
              <w:jc w:val="both"/>
            </w:pPr>
            <w:r>
              <w:t>Low-key</w:t>
            </w:r>
          </w:p>
        </w:tc>
        <w:tc>
          <w:tcPr>
            <w:tcW w:w="3060" w:type="dxa"/>
          </w:tcPr>
          <w:p w14:paraId="3F38346F" w14:textId="056DEADF" w:rsidR="002A7898" w:rsidRDefault="009433C1" w:rsidP="00302756">
            <w:pPr>
              <w:jc w:val="both"/>
              <w:rPr>
                <w:noProof/>
                <w:lang w:eastAsia="en-US"/>
              </w:rPr>
            </w:pPr>
            <w:r>
              <w:rPr>
                <w:noProof/>
                <w:lang w:eastAsia="en-US"/>
              </w:rPr>
              <w:t>(Uses prime color)</w:t>
            </w:r>
            <w:r w:rsidR="007C430B">
              <w:rPr>
                <w:noProof/>
                <w:lang w:eastAsia="en-US"/>
              </w:rPr>
              <mc:AlternateContent>
                <mc:Choice Requires="wps">
                  <w:drawing>
                    <wp:anchor distT="0" distB="0" distL="114300" distR="114300" simplePos="0" relativeHeight="251669512" behindDoc="0" locked="0" layoutInCell="1" allowOverlap="1" wp14:anchorId="233C0B56" wp14:editId="1692E768">
                      <wp:simplePos x="0" y="0"/>
                      <wp:positionH relativeFrom="column">
                        <wp:posOffset>11343</wp:posOffset>
                      </wp:positionH>
                      <wp:positionV relativeFrom="paragraph">
                        <wp:posOffset>3810</wp:posOffset>
                      </wp:positionV>
                      <wp:extent cx="885190" cy="160655"/>
                      <wp:effectExtent l="0" t="0" r="0" b="0"/>
                      <wp:wrapNone/>
                      <wp:docPr id="624" name="Rectangle 624"/>
                      <wp:cNvGraphicFramePr/>
                      <a:graphic xmlns:a="http://schemas.openxmlformats.org/drawingml/2006/main">
                        <a:graphicData uri="http://schemas.microsoft.com/office/word/2010/wordprocessingShape">
                          <wps:wsp>
                            <wps:cNvSpPr/>
                            <wps:spPr>
                              <a:xfrm>
                                <a:off x="0" y="0"/>
                                <a:ext cx="885190" cy="160655"/>
                              </a:xfrm>
                              <a:prstGeom prst="rect">
                                <a:avLst/>
                              </a:prstGeom>
                              <a:gradFill>
                                <a:gsLst>
                                  <a:gs pos="0">
                                    <a:srgbClr val="92D050"/>
                                  </a:gs>
                                  <a:gs pos="100000">
                                    <a:schemeClr val="tx1"/>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0F469" id="Rectangle 624" o:spid="_x0000_s1026" style="position:absolute;margin-left:.9pt;margin-top:.3pt;width:69.7pt;height:12.65pt;z-index:251669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" fillcolor="#92d050" stroked="f" strokeweight="1pt">
                      <v:fill color2="black [3213]" angle="90" focus="100%" type="gradient">
                        <o:fill v:ext="view" type="gradientUnscaled"/>
                      </v:fill>
                    </v:rect>
                  </w:pict>
                </mc:Fallback>
              </mc:AlternateContent>
            </w:r>
          </w:p>
        </w:tc>
        <w:tc>
          <w:tcPr>
            <w:tcW w:w="2700" w:type="dxa"/>
          </w:tcPr>
          <w:p w14:paraId="6A4057EB" w14:textId="77777777" w:rsidR="002A7898" w:rsidRDefault="002A7898" w:rsidP="00302756">
            <w:pPr>
              <w:jc w:val="both"/>
            </w:pPr>
          </w:p>
        </w:tc>
      </w:tr>
    </w:tbl>
    <w:p w14:paraId="1DB2AFDB" w14:textId="77777777" w:rsidR="00261CAA" w:rsidRDefault="00261CAA" w:rsidP="00302756">
      <w:pPr>
        <w:jc w:val="both"/>
      </w:pPr>
    </w:p>
    <w:p w14:paraId="5FB967C6" w14:textId="3E3FD297" w:rsidR="00BC09CE" w:rsidRDefault="00BC09CE" w:rsidP="00302756">
      <w:pPr>
        <w:jc w:val="both"/>
      </w:pPr>
      <w:r>
        <w:rPr>
          <w:noProof/>
          <w:lang w:eastAsia="en-US"/>
        </w:rPr>
        <w:drawing>
          <wp:inline distT="0" distB="0" distL="0" distR="0" wp14:anchorId="3B35030A" wp14:editId="1CC43CBA">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BC09CE">
        <w:rPr>
          <w:b/>
        </w:rPr>
        <w:t>Invert.</w:t>
      </w:r>
      <w:r>
        <w:t xml:space="preserve"> It inverts original intensity </w:t>
      </w:r>
      <w:r w:rsidR="00D77B82">
        <w:t>values so that high becomes low, and vice versa.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C09CE" w14:paraId="784A1C49"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86D637C" w14:textId="77777777" w:rsidR="00BC09CE" w:rsidRDefault="00BC09CE" w:rsidP="00302756">
            <w:pPr>
              <w:pStyle w:val="Icon"/>
              <w:jc w:val="both"/>
            </w:pPr>
            <w:r>
              <w:rPr>
                <w:noProof/>
                <w:lang w:eastAsia="en-US"/>
              </w:rPr>
              <mc:AlternateContent>
                <mc:Choice Requires="wpg">
                  <w:drawing>
                    <wp:inline distT="0" distB="0" distL="0" distR="0" wp14:anchorId="4E2C220B" wp14:editId="2F5A6B09">
                      <wp:extent cx="228600" cy="228600"/>
                      <wp:effectExtent l="0" t="0" r="0" b="0"/>
                      <wp:docPr id="85" name="Group 19" descr="P776C1T5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6" name="Oval 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3" name="Freeform 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6E346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AmO0nqEBQAA8BEAAA4AAAAAAAAAAAAAAAAALgIAAGRycy9lMm9E&#10;b2MueG1sUEsBAi0AFAAGAAgAAAAhAPgMKZnYAAAAAwEAAA8AAAAAAAAAAAAAAAAA3gcAAGRycy9k&#10;b3ducmV2LnhtbFBLBQYAAAAABAAEAPMAAADjCAAAAAA=&#10;">
                      <v:oval id="Oval 8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" fillcolor="#f24f4f [3204]" stroked="f" strokeweight="0">
                        <v:stroke joinstyle="miter"/>
                        <o:lock v:ext="edit" aspectratio="t"/>
                      </v:oval>
                      <v:shape id="Freeform 9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8E4718" w14:textId="551665AA" w:rsidR="00BC09CE" w:rsidRDefault="00BC09CE"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Use inversion when a thick sample is mostly occupied with </w:t>
            </w:r>
            <w:r w:rsidR="00E3489D">
              <w:t>high-intensity</w:t>
            </w:r>
            <w:r>
              <w:t xml:space="preserve"> signals. Threshold setting can be used in conjunction with inversion to visualize deep structures.</w:t>
            </w:r>
          </w:p>
        </w:tc>
      </w:tr>
    </w:tbl>
    <w:p w14:paraId="176C3E20" w14:textId="63739B73" w:rsidR="00F24021" w:rsidRDefault="00F24021" w:rsidP="00302756">
      <w:pPr>
        <w:pStyle w:val="Heading2"/>
      </w:pPr>
      <w:bookmarkStart w:id="178" w:name="_Toc406755660"/>
      <w:bookmarkStart w:id="179" w:name="_Toc406770733"/>
      <w:bookmarkStart w:id="180" w:name="_Toc183178647"/>
      <w:r>
        <w:t>Effect Settings</w:t>
      </w:r>
      <w:bookmarkEnd w:id="178"/>
      <w:bookmarkEnd w:id="179"/>
      <w:bookmarkEnd w:id="180"/>
    </w:p>
    <w:p w14:paraId="41B56BDB" w14:textId="602F2855" w:rsidR="00D1082B" w:rsidRDefault="00D1082B" w:rsidP="00302756">
      <w:pPr>
        <w:jc w:val="both"/>
      </w:pPr>
      <w:r w:rsidRPr="00C918E8">
        <w:rPr>
          <w:b/>
        </w:rPr>
        <w:t>Shading</w:t>
      </w:r>
      <w:r w:rsidR="006B2529">
        <w:rPr>
          <w:b/>
        </w:rPr>
        <w:fldChar w:fldCharType="begin"/>
      </w:r>
      <w:r w:rsidR="006B2529">
        <w:instrText xml:space="preserve"> XE </w:instrText>
      </w:r>
      <w:r w:rsidR="006B2529" w:rsidRPr="00AB17CF">
        <w:instrText>"Shading"</w:instrText>
      </w:r>
      <w:r w:rsidR="006B2529">
        <w:instrText xml:space="preserve"> </w:instrText>
      </w:r>
      <w:r w:rsidR="006B2529">
        <w:rPr>
          <w:b/>
        </w:rPr>
        <w:fldChar w:fldCharType="end"/>
      </w:r>
      <w:r w:rsidRPr="00C918E8">
        <w:rPr>
          <w:b/>
        </w:rPr>
        <w:t>.</w:t>
      </w:r>
      <w:r>
        <w:t xml:space="preserve"> </w:t>
      </w:r>
      <w:r w:rsidR="00862DEB">
        <w:t xml:space="preserve">When enabled, it applies </w:t>
      </w:r>
      <w:r w:rsidR="00E3489D">
        <w:t xml:space="preserve">a </w:t>
      </w:r>
      <w:r w:rsidR="00862DEB">
        <w:t>shading effect on local features. Higher local contrast can be achieved by lowering this value.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62DEB" w14:paraId="43055B9A"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F6703" w14:textId="77777777" w:rsidR="00862DEB" w:rsidRDefault="00862DEB" w:rsidP="00302756">
            <w:pPr>
              <w:pStyle w:val="Icon"/>
              <w:jc w:val="both"/>
            </w:pPr>
            <w:r>
              <w:rPr>
                <w:noProof/>
                <w:lang w:eastAsia="en-US"/>
              </w:rPr>
              <mc:AlternateContent>
                <mc:Choice Requires="wpg">
                  <w:drawing>
                    <wp:inline distT="0" distB="0" distL="0" distR="0" wp14:anchorId="3F980793" wp14:editId="4DEB37CD">
                      <wp:extent cx="228600" cy="228600"/>
                      <wp:effectExtent l="0" t="0" r="0" b="0"/>
                      <wp:docPr id="69" name="Group 19" descr="P781C1T5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1" name="Oval 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2" name="Freeform 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89464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OZkKwYAFAADwEQAADgAAAAAAAAAAAAAAAAAuAgAAZHJzL2Uyb0RvYy54&#10;bWxQSwECLQAUAAYACAAAACEA+AwpmdgAAAADAQAADwAAAAAAAAAAAAAAAADaBwAAZHJzL2Rvd25y&#10;ZXYueG1sUEsFBgAAAAAEAAQA8wAAAN8IAAAAAA==&#10;">
                      <v:oval id="Oval 7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" fillcolor="#f24f4f [3204]" stroked="f" strokeweight="0">
                        <v:stroke joinstyle="miter"/>
                        <o:lock v:ext="edit" aspectratio="t"/>
                      </v:oval>
                      <v:shape id="Freeform 7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EAFA2CC" w14:textId="6BCBE65A" w:rsidR="00862DEB" w:rsidRDefault="00C918E8" w:rsidP="00302756">
            <w:pPr>
              <w:pStyle w:val="TipText"/>
              <w:jc w:val="both"/>
              <w:cnfStyle w:val="000000000000" w:firstRow="0" w:lastRow="0" w:firstColumn="0" w:lastColumn="0" w:oddVBand="0" w:evenVBand="0" w:oddHBand="0" w:evenHBand="0" w:firstRowFirstColumn="0" w:firstRowLastColumn="0" w:lastRowFirstColumn="0" w:lastRowLastColumn="0"/>
            </w:pPr>
            <w:r>
              <w:t>Rendering can become too bright when this setting is enabled. In such a case, use “output adjustment” to lower the brightness.</w:t>
            </w:r>
            <w:r w:rsidR="00D77B82">
              <w:t xml:space="preserve"> See </w:t>
            </w:r>
            <w:r w:rsidR="00D77B82">
              <w:fldChar w:fldCharType="begin" w:fldLock="1"/>
            </w:r>
            <w:r w:rsidR="00D77B82">
              <w:instrText xml:space="preserve"> REF _Ref428361222 \r \h </w:instrText>
            </w:r>
            <w:r w:rsidR="00E620C5">
              <w:instrText xml:space="preserve"> \* MERGEFORMAT </w:instrText>
            </w:r>
            <w:r w:rsidR="00D77B82">
              <w:fldChar w:fldCharType="separate"/>
            </w:r>
            <w:r w:rsidR="00B137B9">
              <w:t>Chapter 9</w:t>
            </w:r>
            <w:r w:rsidR="00D77B82">
              <w:fldChar w:fldCharType="end"/>
            </w:r>
            <w:r w:rsidR="00D77B82">
              <w:t xml:space="preserve"> for more details.</w:t>
            </w:r>
          </w:p>
        </w:tc>
      </w:tr>
    </w:tbl>
    <w:p w14:paraId="48DA78E5" w14:textId="77777777" w:rsidR="00862DEB" w:rsidRDefault="00862DEB" w:rsidP="00302756">
      <w:pPr>
        <w:jc w:val="both"/>
      </w:pPr>
    </w:p>
    <w:p w14:paraId="40705709" w14:textId="0CF10DB0" w:rsidR="00C918E8" w:rsidRDefault="00C918E8" w:rsidP="00302756">
      <w:pPr>
        <w:jc w:val="both"/>
      </w:pPr>
      <w:r w:rsidRPr="00C918E8">
        <w:rPr>
          <w:b/>
        </w:rPr>
        <w:t xml:space="preserve">Light. </w:t>
      </w:r>
      <w:r w:rsidRPr="00C918E8">
        <w:t>It changes</w:t>
      </w:r>
      <w:r>
        <w:t xml:space="preserve"> the ratio between highlight and shade.</w:t>
      </w:r>
    </w:p>
    <w:p w14:paraId="64D65112" w14:textId="3C97F6E3" w:rsidR="00C918E8" w:rsidRDefault="00C918E8" w:rsidP="00302756">
      <w:pPr>
        <w:jc w:val="both"/>
      </w:pPr>
      <w:r w:rsidRPr="00C918E8">
        <w:rPr>
          <w:b/>
        </w:rPr>
        <w:t>Shadow.</w:t>
      </w:r>
      <w:r>
        <w:t xml:space="preserve"> When enabled, it applies a shadow</w:t>
      </w:r>
      <w:r w:rsidR="006B2529">
        <w:fldChar w:fldCharType="begin"/>
      </w:r>
      <w:r w:rsidR="006B2529">
        <w:instrText xml:space="preserve"> XE "</w:instrText>
      </w:r>
      <w:r w:rsidR="00AB17CF">
        <w:instrText>S</w:instrText>
      </w:r>
      <w:r w:rsidR="006B2529" w:rsidRPr="008441B5">
        <w:instrText>hadow</w:instrText>
      </w:r>
      <w:r w:rsidR="006B2529">
        <w:instrText xml:space="preserve">" </w:instrText>
      </w:r>
      <w:r w:rsidR="006B2529">
        <w:fldChar w:fldCharType="end"/>
      </w:r>
      <w:r>
        <w:t xml:space="preserve"> effect on rendering. The value setting controls the strength of the shadow effect.</w:t>
      </w:r>
    </w:p>
    <w:p w14:paraId="67313F32" w14:textId="32EBD246" w:rsidR="009E5A29" w:rsidRDefault="009E5A29" w:rsidP="00302756">
      <w:pPr>
        <w:pStyle w:val="Heading2"/>
      </w:pPr>
      <w:bookmarkStart w:id="181" w:name="_Toc406755661"/>
      <w:bookmarkStart w:id="182" w:name="_Toc406770734"/>
      <w:bookmarkStart w:id="183" w:name="_Toc183178648"/>
      <w:r>
        <w:t>MIP</w:t>
      </w:r>
      <w:r w:rsidR="00044CBD">
        <w:t xml:space="preserve"> </w:t>
      </w:r>
      <w:r>
        <w:t>Render Mode</w:t>
      </w:r>
      <w:bookmarkEnd w:id="181"/>
      <w:bookmarkEnd w:id="182"/>
      <w:bookmarkEnd w:id="183"/>
    </w:p>
    <w:p w14:paraId="67525FDE" w14:textId="34B07716" w:rsidR="009E5A29" w:rsidRDefault="009E5A29" w:rsidP="00302756">
      <w:pPr>
        <w:spacing w:after="600"/>
        <w:jc w:val="both"/>
      </w:pPr>
      <w:r>
        <w:t>The maximum intensity projection</w:t>
      </w:r>
      <w:r w:rsidR="00044CBD" w:rsidRPr="00044CBD">
        <w:fldChar w:fldCharType="begin"/>
      </w:r>
      <w:r w:rsidR="00044CBD" w:rsidRPr="00044CBD">
        <w:instrText xml:space="preserve"> XE "MIP" </w:instrText>
      </w:r>
      <w:r w:rsidR="00044CBD" w:rsidRPr="00044CBD">
        <w:fldChar w:fldCharType="end"/>
      </w:r>
      <w:r>
        <w:t xml:space="preserve"> mode can be enabled to visualize concentrations of </w:t>
      </w:r>
      <w:r w:rsidR="00E3489D">
        <w:t>high-intensity</w:t>
      </w:r>
      <w:r>
        <w:t xml:space="preserve"> values.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E5A29" w14:paraId="1D5E4E6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34A768" w14:textId="77777777" w:rsidR="009E5A29" w:rsidRDefault="009E5A29" w:rsidP="00302756">
            <w:pPr>
              <w:pStyle w:val="Icon"/>
              <w:jc w:val="both"/>
            </w:pPr>
            <w:r>
              <w:rPr>
                <w:noProof/>
                <w:lang w:eastAsia="en-US"/>
              </w:rPr>
              <mc:AlternateContent>
                <mc:Choice Requires="wpg">
                  <w:drawing>
                    <wp:inline distT="0" distB="0" distL="0" distR="0" wp14:anchorId="45F1CB0F" wp14:editId="51605689">
                      <wp:extent cx="228600" cy="228600"/>
                      <wp:effectExtent l="0" t="0" r="0" b="0"/>
                      <wp:docPr id="103" name="Group 19" descr="P789C1T5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9" name="Oval 10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0" name="Freeform 11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E7A41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G80IbYYFAAD1EQAADgAAAAAAAAAAAAAAAAAuAgAAZHJzL2Uy&#10;b0RvYy54bWxQSwECLQAUAAYACAAAACEA+AwpmdgAAAADAQAADwAAAAAAAAAAAAAAAADgBwAAZHJz&#10;L2Rvd25yZXYueG1sUEsFBgAAAAAEAAQA8wAAAOUIAAAAAA==&#10;">
                      <v:oval id="Oval 10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" fillcolor="#f24f4f [3204]" stroked="f" strokeweight="0">
                        <v:stroke joinstyle="miter"/>
                        <o:lock v:ext="edit" aspectratio="t"/>
                      </v:oval>
                      <v:shape id="Freeform 11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071FDE" w14:textId="73E454FE" w:rsidR="009E5A29" w:rsidRDefault="009E5A29" w:rsidP="00302756">
            <w:pPr>
              <w:pStyle w:val="TipText"/>
              <w:jc w:val="both"/>
              <w:cnfStyle w:val="000000000000" w:firstRow="0" w:lastRow="0" w:firstColumn="0" w:lastColumn="0" w:oddVBand="0" w:evenVBand="0" w:oddHBand="0" w:evenHBand="0" w:firstRowFirstColumn="0" w:firstRowLastColumn="0" w:lastRowFirstColumn="0" w:lastRowLastColumn="0"/>
            </w:pPr>
            <w:r>
              <w:t>MIP cannot be enabled in the Depth channel intermixing mode. Effect settings are available in MIP mode for shape and detail enhancement.</w:t>
            </w:r>
          </w:p>
        </w:tc>
      </w:tr>
    </w:tbl>
    <w:p w14:paraId="0C700DF8" w14:textId="782DBFF5" w:rsidR="00E6799C" w:rsidRDefault="00856FCB" w:rsidP="00302756">
      <w:pPr>
        <w:pStyle w:val="Heading2"/>
      </w:pPr>
      <w:bookmarkStart w:id="184" w:name="_Toc183178649"/>
      <w:r>
        <w:t>High Transparency</w:t>
      </w:r>
      <w:r w:rsidR="00E6799C">
        <w:t xml:space="preserve"> Render Mode</w:t>
      </w:r>
      <w:bookmarkEnd w:id="184"/>
    </w:p>
    <w:p w14:paraId="41D4A1BC" w14:textId="68A536A8" w:rsidR="00E6799C" w:rsidRDefault="00E5013B" w:rsidP="00302756">
      <w:pPr>
        <w:spacing w:after="600"/>
        <w:jc w:val="both"/>
      </w:pPr>
      <w:r>
        <w:rPr>
          <w:noProof/>
        </w:rPr>
        <w:drawing>
          <wp:inline distT="0" distB="0" distL="0" distR="0" wp14:anchorId="16764F6A" wp14:editId="77E49424">
            <wp:extent cx="187960" cy="187960"/>
            <wp:effectExtent l="0" t="0" r="2540" b="254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r>
        <w:t xml:space="preserve"> </w:t>
      </w:r>
      <w:r w:rsidR="00E6799C">
        <w:t xml:space="preserve">The </w:t>
      </w:r>
      <w:r>
        <w:t>high transparency</w:t>
      </w:r>
      <w:r w:rsidR="00E6799C" w:rsidRPr="00044CBD">
        <w:fldChar w:fldCharType="begin"/>
      </w:r>
      <w:r w:rsidR="00E6799C" w:rsidRPr="00044CBD">
        <w:instrText xml:space="preserve"> XE "MIP" </w:instrText>
      </w:r>
      <w:r w:rsidR="00E6799C" w:rsidRPr="00044CBD">
        <w:fldChar w:fldCharType="end"/>
      </w:r>
      <w:r w:rsidR="00E6799C">
        <w:t xml:space="preserve"> mode </w:t>
      </w:r>
      <w:r>
        <w:t xml:space="preserve">is an alternative to MIP that allows you </w:t>
      </w:r>
      <w:r w:rsidR="00317BC9">
        <w:t xml:space="preserve">to </w:t>
      </w:r>
      <w:r>
        <w:t>see</w:t>
      </w:r>
      <w:r w:rsidR="00970B9F">
        <w:t xml:space="preserve"> </w:t>
      </w:r>
      <w:r w:rsidR="00317BC9">
        <w:t>high-intensity</w:t>
      </w:r>
      <w:r w:rsidR="00970B9F">
        <w:t xml:space="preserve"> structures inside of a volume channel more clearly</w:t>
      </w:r>
      <w:r w:rsidR="00E6799C">
        <w:t>.</w:t>
      </w:r>
      <w:r w:rsidR="00970B9F">
        <w:t xml:space="preserve"> When the high transparency mode is on, </w:t>
      </w:r>
      <w:r w:rsidR="00317BC9">
        <w:t>low-intensity</w:t>
      </w:r>
      <w:r w:rsidR="00834FC0">
        <w:t xml:space="preserve"> signals are assigned with a higher </w:t>
      </w:r>
      <w:r w:rsidR="00420479">
        <w:t xml:space="preserve">degree of </w:t>
      </w:r>
      <w:r w:rsidR="00317BC9">
        <w:t>transparency</w:t>
      </w:r>
      <w:r w:rsidR="00420479">
        <w:t xml:space="preserve"> to reveal the underlying structures.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6799C" w14:paraId="12B6EAAB"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54D7D72" w14:textId="77777777" w:rsidR="00E6799C" w:rsidRDefault="00E6799C" w:rsidP="00302756">
            <w:pPr>
              <w:pStyle w:val="Icon"/>
              <w:jc w:val="both"/>
            </w:pPr>
            <w:r>
              <w:rPr>
                <w:noProof/>
                <w:lang w:eastAsia="en-US"/>
              </w:rPr>
              <w:lastRenderedPageBreak/>
              <mc:AlternateContent>
                <mc:Choice Requires="wpg">
                  <w:drawing>
                    <wp:inline distT="0" distB="0" distL="0" distR="0" wp14:anchorId="0E5553E0" wp14:editId="17142922">
                      <wp:extent cx="228600" cy="228600"/>
                      <wp:effectExtent l="0" t="0" r="0" b="0"/>
                      <wp:docPr id="631" name="Group 19" descr="P794C1T5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32" name="Oval 63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33" name="Freeform 11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28F7A4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XmwEVYYFAAD1EQAADgAAAAAAAAAAAAAAAAAuAgAAZHJzL2Uy&#10;b0RvYy54bWxQSwECLQAUAAYACAAAACEA+AwpmdgAAAADAQAADwAAAAAAAAAAAAAAAADgBwAAZHJz&#10;L2Rvd25yZXYueG1sUEsFBgAAAAAEAAQA8wAAAOUIAAAAAA==&#10;">
                      <v:oval id="Oval 63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" fillcolor="#f24f4f [3204]" stroked="f" strokeweight="0">
                        <v:stroke joinstyle="miter"/>
                        <o:lock v:ext="edit" aspectratio="t"/>
                      </v:oval>
                      <v:shape id="Freeform 11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8D23137" w14:textId="50FACB38" w:rsidR="00E6799C" w:rsidRDefault="0055027E"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The high transparency colormap is recommended </w:t>
            </w:r>
            <w:r w:rsidR="003C6A3E">
              <w:t>to be used together with the high transparency mode. Otherwise, 3D structures may look flat. Additionally, shading and shadow effects help bring out the details.</w:t>
            </w:r>
          </w:p>
        </w:tc>
      </w:tr>
    </w:tbl>
    <w:p w14:paraId="3D169A18" w14:textId="77777777" w:rsidR="009E5A29" w:rsidRDefault="009E5A29" w:rsidP="00302756">
      <w:pPr>
        <w:jc w:val="both"/>
      </w:pPr>
    </w:p>
    <w:p w14:paraId="29AA48FC" w14:textId="255CBE30" w:rsidR="004E34AF" w:rsidRDefault="00785B40" w:rsidP="00302756">
      <w:pPr>
        <w:pStyle w:val="Heading2"/>
      </w:pPr>
      <w:bookmarkStart w:id="185" w:name="_Toc183178650"/>
      <w:r>
        <w:t>Component Display</w:t>
      </w:r>
      <w:bookmarkEnd w:id="185"/>
    </w:p>
    <w:p w14:paraId="35E0EE86" w14:textId="0621C7D2" w:rsidR="00785B40" w:rsidRPr="00785B40" w:rsidRDefault="00785B40" w:rsidP="00302756">
      <w:pPr>
        <w:jc w:val="both"/>
      </w:pPr>
      <w:r>
        <w:rPr>
          <w:noProof/>
        </w:rPr>
        <w:drawing>
          <wp:inline distT="0" distB="0" distL="0" distR="0" wp14:anchorId="321525E7" wp14:editId="5ED86932">
            <wp:extent cx="191135" cy="191135"/>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00706830">
        <w:t>Enable component display to visualize segmented components in distinctive colors</w:t>
      </w:r>
      <w:r w:rsidR="00181D09">
        <w:t xml:space="preserve">. Previously, the component display was linked to </w:t>
      </w:r>
      <w:r w:rsidR="00317BC9">
        <w:t xml:space="preserve">the </w:t>
      </w:r>
      <w:r w:rsidR="00181D09">
        <w:t>script running</w:t>
      </w:r>
      <w:r w:rsidR="00471407">
        <w:t xml:space="preserve">. Since </w:t>
      </w:r>
      <w:r w:rsidR="00F92202">
        <w:t>version</w:t>
      </w:r>
      <w:r w:rsidR="00471407">
        <w:t xml:space="preserve"> 2.27, the status of </w:t>
      </w:r>
      <w:r w:rsidR="00317BC9">
        <w:t xml:space="preserve">the </w:t>
      </w:r>
      <w:r w:rsidR="00471407">
        <w:t>script running is no longer</w:t>
      </w:r>
      <w:r w:rsidR="00F80E02">
        <w:t xml:space="preserve"> </w:t>
      </w:r>
      <w:r w:rsidR="00317BC9">
        <w:t>linked</w:t>
      </w:r>
      <w:r w:rsidR="00F80E02">
        <w:t xml:space="preserve"> to the component display.</w:t>
      </w:r>
    </w:p>
    <w:p w14:paraId="524E734E" w14:textId="41159C99" w:rsidR="00C918E8" w:rsidRDefault="00C918E8" w:rsidP="00302756">
      <w:pPr>
        <w:pStyle w:val="Heading2"/>
      </w:pPr>
      <w:bookmarkStart w:id="186" w:name="_Toc406755662"/>
      <w:bookmarkStart w:id="187" w:name="_Toc406770735"/>
      <w:bookmarkStart w:id="188" w:name="_Toc183178651"/>
      <w:r>
        <w:t>Quality Settings</w:t>
      </w:r>
      <w:bookmarkEnd w:id="186"/>
      <w:bookmarkEnd w:id="187"/>
      <w:bookmarkEnd w:id="188"/>
    </w:p>
    <w:p w14:paraId="07938302" w14:textId="33B87A9A" w:rsidR="00C918E8" w:rsidRDefault="00A175D3" w:rsidP="00302756">
      <w:pPr>
        <w:jc w:val="both"/>
      </w:pPr>
      <w:r w:rsidRPr="00A175D3">
        <w:rPr>
          <w:b/>
        </w:rPr>
        <w:t>Sample rate</w:t>
      </w:r>
      <w:r w:rsidR="006B2529">
        <w:rPr>
          <w:b/>
        </w:rPr>
        <w:fldChar w:fldCharType="begin"/>
      </w:r>
      <w:r w:rsidR="006B2529">
        <w:instrText xml:space="preserve"> XE "</w:instrText>
      </w:r>
      <w:r w:rsidR="006B2529" w:rsidRPr="00AB17CF">
        <w:instrText>Sample rate</w:instrText>
      </w:r>
      <w:r w:rsidR="006B2529">
        <w:instrText xml:space="preserve">" </w:instrText>
      </w:r>
      <w:r w:rsidR="006B2529">
        <w:rPr>
          <w:b/>
        </w:rPr>
        <w:fldChar w:fldCharType="end"/>
      </w:r>
      <w:r w:rsidRPr="00A175D3">
        <w:rPr>
          <w:b/>
        </w:rPr>
        <w:t>.</w:t>
      </w:r>
      <w:r>
        <w:t xml:space="preserve"> It determines the </w:t>
      </w:r>
      <w:r w:rsidR="00764736">
        <w:t>density</w:t>
      </w:r>
      <w:r>
        <w:t xml:space="preserve"> of slices for rendering one voxel. A higher setting improves rendering quality but slows down interaction speed.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175D3" w14:paraId="1400DD21"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9970015" w14:textId="77777777" w:rsidR="00A175D3" w:rsidRDefault="00A175D3" w:rsidP="00302756">
            <w:pPr>
              <w:pStyle w:val="Icon"/>
              <w:jc w:val="both"/>
            </w:pPr>
            <w:r>
              <w:rPr>
                <w:noProof/>
                <w:lang w:eastAsia="en-US"/>
              </w:rPr>
              <mc:AlternateContent>
                <mc:Choice Requires="wpg">
                  <w:drawing>
                    <wp:inline distT="0" distB="0" distL="0" distR="0" wp14:anchorId="002FF1EA" wp14:editId="7B7AC129">
                      <wp:extent cx="228600" cy="228600"/>
                      <wp:effectExtent l="0" t="0" r="0" b="0"/>
                      <wp:docPr id="73" name="Group 19" descr="P800C1T5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4" name="Oval 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5" name="Freeform 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081854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RG1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5OCOSNhAjp5bkFxkpuGEA1kPdkpopiWht2/UCmG51+7m9192LtX9C&#10;AHalbvA/uEZ2DueniDPfWcLg5Wh0PhtCNBhsdWsXB1ZBsJ5xser9N/kGQekAbYumbFvIKNODZv4d&#10;aJ8r2nIXC4P+B9AmAbRPj1SQ+cR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UhEbWHBQAA8BEAAA4AAAAAAAAAAAAAAAAALgIAAGRycy9l&#10;Mm9Eb2MueG1sUEsBAi0AFAAGAAgAAAAhAPgMKZnYAAAAAwEAAA8AAAAAAAAAAAAAAAAA4QcAAGRy&#10;cy9kb3ducmV2LnhtbFBLBQYAAAAABAAEAPMAAADmCAAAAAA=&#10;">
                      <v:oval id="Oval 7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" fillcolor="#f24f4f [3204]" stroked="f" strokeweight="0">
                        <v:stroke joinstyle="miter"/>
                        <o:lock v:ext="edit" aspectratio="t"/>
                      </v:oval>
                      <v:shape id="Freeform 7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0EB0A8F" w14:textId="1A5559C6" w:rsidR="00A175D3" w:rsidRDefault="00A175D3"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Slices are recalculated when </w:t>
            </w:r>
            <w:r w:rsidR="00F92202">
              <w:t>the viewing</w:t>
            </w:r>
            <w:r>
              <w:t xml:space="preserve"> direction is changed. It makes sure that slices are always facing the view for </w:t>
            </w:r>
            <w:r w:rsidR="00764736">
              <w:t>little</w:t>
            </w:r>
            <w:r>
              <w:t xml:space="preserve"> </w:t>
            </w:r>
            <w:r w:rsidR="00317BC9">
              <w:t>artifacts</w:t>
            </w:r>
            <w:r w:rsidR="00BC09CE">
              <w:t xml:space="preserve">. Therefore, </w:t>
            </w:r>
            <w:r w:rsidR="00F92202">
              <w:t>users</w:t>
            </w:r>
            <w:r w:rsidR="00BC09CE">
              <w:t xml:space="preserve"> may experience varying rendering </w:t>
            </w:r>
            <w:r w:rsidR="00317BC9">
              <w:t>speeds</w:t>
            </w:r>
            <w:r w:rsidR="00BC09CE">
              <w:t xml:space="preserve"> for an anisotropic volume. A “Variable sample rate” setting can be enabled to automatically adjust </w:t>
            </w:r>
            <w:r w:rsidR="00317BC9">
              <w:t xml:space="preserve">the </w:t>
            </w:r>
            <w:r w:rsidR="00BC09CE">
              <w:t>sample rate for both high quality and interactive speed.</w:t>
            </w:r>
            <w:r w:rsidR="00764736">
              <w:t xml:space="preserve"> See </w:t>
            </w:r>
            <w:r w:rsidR="00764736">
              <w:fldChar w:fldCharType="begin" w:fldLock="1"/>
            </w:r>
            <w:r w:rsidR="00764736">
              <w:instrText xml:space="preserve"> REF _Ref428361748 \r \h </w:instrText>
            </w:r>
            <w:r w:rsidR="00E620C5">
              <w:instrText xml:space="preserve"> \* MERGEFORMAT </w:instrText>
            </w:r>
            <w:r w:rsidR="00764736">
              <w:fldChar w:fldCharType="separate"/>
            </w:r>
            <w:r w:rsidR="00B137B9">
              <w:t>Chapter 22</w:t>
            </w:r>
            <w:r w:rsidR="00764736">
              <w:fldChar w:fldCharType="end"/>
            </w:r>
            <w:r w:rsidR="00764736">
              <w:t xml:space="preserve"> for more details.</w:t>
            </w:r>
          </w:p>
        </w:tc>
      </w:tr>
      <w:tr w:rsidR="00575E98" w14:paraId="039EE8F0" w14:textId="77777777" w:rsidTr="00575E98">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0F9FAFC" w14:textId="77777777" w:rsidR="00575E98" w:rsidRDefault="00575E98" w:rsidP="00302756">
            <w:pPr>
              <w:pStyle w:val="Icon"/>
              <w:jc w:val="both"/>
            </w:pPr>
            <w:r>
              <w:rPr>
                <w:noProof/>
                <w:lang w:eastAsia="en-US"/>
              </w:rPr>
              <mc:AlternateContent>
                <mc:Choice Requires="wpg">
                  <w:drawing>
                    <wp:inline distT="0" distB="0" distL="0" distR="0" wp14:anchorId="025B03C1" wp14:editId="2F512A7F">
                      <wp:extent cx="228600" cy="228600"/>
                      <wp:effectExtent l="0" t="0" r="0" b="0"/>
                      <wp:docPr id="226" name="Group 19" descr="P803C3T5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5" name="Oval 2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6" name="Freeform 25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7C14E7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UH2hg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KulB9oYFAAD1EQAADgAAAAAAAAAAAAAAAAAuAgAAZHJzL2Uy&#10;b0RvYy54bWxQSwECLQAUAAYACAAAACEA+AwpmdgAAAADAQAADwAAAAAAAAAAAAAAAADgBwAAZHJz&#10;L2Rvd25yZXYueG1sUEsFBgAAAAAEAAQA8wAAAOUIAAAAAA==&#10;">
                      <v:oval id="Oval 25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" fillcolor="#f24f4f [3204]" stroked="f" strokeweight="0">
                        <v:stroke joinstyle="miter"/>
                        <o:lock v:ext="edit" aspectratio="t"/>
                      </v:oval>
                      <v:shape id="Freeform 25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011E5491" w14:textId="764A7637" w:rsidR="00575E98" w:rsidRDefault="00575E98" w:rsidP="00302756">
            <w:pPr>
              <w:pStyle w:val="TipText"/>
              <w:jc w:val="both"/>
              <w:cnfStyle w:val="000000000000" w:firstRow="0" w:lastRow="0" w:firstColumn="0" w:lastColumn="0" w:oddVBand="0" w:evenVBand="0" w:oddHBand="0" w:evenHBand="0" w:firstRowFirstColumn="0" w:firstRowLastColumn="0" w:lastRowFirstColumn="0" w:lastRowLastColumn="0"/>
            </w:pPr>
            <w:r>
              <w:t>A value higher than the slider</w:t>
            </w:r>
            <w:r w:rsidR="00091488">
              <w:t>’s</w:t>
            </w:r>
            <w:r>
              <w:t xml:space="preserve"> range can be set using the numeric input.</w:t>
            </w:r>
          </w:p>
        </w:tc>
      </w:tr>
    </w:tbl>
    <w:p w14:paraId="4F640D43" w14:textId="77777777" w:rsidR="00A175D3" w:rsidRDefault="00A175D3" w:rsidP="00302756">
      <w:pPr>
        <w:jc w:val="both"/>
      </w:pPr>
    </w:p>
    <w:p w14:paraId="24999A58" w14:textId="6973EFDD" w:rsidR="00BC09CE" w:rsidRDefault="009E5A29" w:rsidP="00302756">
      <w:pPr>
        <w:jc w:val="both"/>
      </w:pPr>
      <w:r>
        <w:rPr>
          <w:noProof/>
          <w:lang w:eastAsia="en-US"/>
        </w:rPr>
        <w:drawing>
          <wp:inline distT="0" distB="0" distL="0" distR="0" wp14:anchorId="6F79A1A9" wp14:editId="57D8137E">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276C35">
        <w:rPr>
          <w:b/>
        </w:rPr>
        <w:t>Interpolation</w:t>
      </w:r>
      <w:r w:rsidR="006B2529">
        <w:rPr>
          <w:b/>
        </w:rPr>
        <w:fldChar w:fldCharType="begin"/>
      </w:r>
      <w:r w:rsidR="006B2529">
        <w:instrText xml:space="preserve"> XE "</w:instrText>
      </w:r>
      <w:r w:rsidR="006B2529" w:rsidRPr="00AB17CF">
        <w:instrText>Interpolation</w:instrText>
      </w:r>
      <w:r w:rsidR="006B2529">
        <w:instrText xml:space="preserve">" </w:instrText>
      </w:r>
      <w:r w:rsidR="006B2529">
        <w:rPr>
          <w:b/>
        </w:rPr>
        <w:fldChar w:fldCharType="end"/>
      </w:r>
      <w:r w:rsidRPr="00276C35">
        <w:rPr>
          <w:b/>
        </w:rPr>
        <w:t>.</w:t>
      </w:r>
      <w:r>
        <w:t xml:space="preserve"> When enabled, it uses trilinear interpolation</w:t>
      </w:r>
      <w:r w:rsidR="00276C35">
        <w:t xml:space="preserve"> for smooth rendering </w:t>
      </w:r>
      <w:r w:rsidR="00317BC9">
        <w:t>results</w:t>
      </w:r>
      <w:r w:rsidR="00276C35">
        <w:t xml:space="preserve">. Otherwise, </w:t>
      </w:r>
      <w:r w:rsidR="007D1EE1">
        <w:t xml:space="preserve">the </w:t>
      </w:r>
      <w:r w:rsidR="00276C35">
        <w:t>nearest neighbor interpolation is used.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69598A68"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A0EA9B9" w14:textId="77777777" w:rsidR="00276C35" w:rsidRDefault="00276C35" w:rsidP="00302756">
            <w:pPr>
              <w:pStyle w:val="Icon"/>
              <w:jc w:val="both"/>
            </w:pPr>
            <w:r>
              <w:rPr>
                <w:noProof/>
                <w:lang w:eastAsia="en-US"/>
              </w:rPr>
              <mc:AlternateContent>
                <mc:Choice Requires="wpg">
                  <w:drawing>
                    <wp:inline distT="0" distB="0" distL="0" distR="0" wp14:anchorId="2B1FA494" wp14:editId="17709BF2">
                      <wp:extent cx="228600" cy="228600"/>
                      <wp:effectExtent l="0" t="0" r="0" b="0"/>
                      <wp:docPr id="113" name="Group 19" descr="P808C1T5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9" name="Oval 12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0" name="Freeform 13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F21F2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HqZiQ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mqx6mYkFAAD1EQAADgAAAAAAAAAAAAAAAAAuAgAAZHJz&#10;L2Uyb0RvYy54bWxQSwECLQAUAAYACAAAACEA+AwpmdgAAAADAQAADwAAAAAAAAAAAAAAAADjBwAA&#10;ZHJzL2Rvd25yZXYueG1sUEsFBgAAAAAEAAQA8wAAAOgIAAAAAA==&#10;">
                      <v:oval id="Oval 12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" fillcolor="#f24f4f [3204]" stroked="f" strokeweight="0">
                        <v:stroke joinstyle="miter"/>
                        <o:lock v:ext="edit" aspectratio="t"/>
                      </v:oval>
                      <v:shape id="Freeform 13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F91D9B4" w14:textId="27F68D0F" w:rsidR="00276C35" w:rsidRDefault="000F4902" w:rsidP="00302756">
            <w:pPr>
              <w:pStyle w:val="TipText"/>
              <w:jc w:val="both"/>
              <w:cnfStyle w:val="000000000000" w:firstRow="0" w:lastRow="0" w:firstColumn="0" w:lastColumn="0" w:oddVBand="0" w:evenVBand="0" w:oddHBand="0" w:evenHBand="0" w:firstRowFirstColumn="0" w:firstRowLastColumn="0" w:lastRowFirstColumn="0" w:lastRowLastColumn="0"/>
            </w:pPr>
            <w:r>
              <w:t>It is usually desirable to disable i</w:t>
            </w:r>
            <w:r w:rsidR="00276C35">
              <w:t>nterpolation when a single</w:t>
            </w:r>
            <w:r>
              <w:t xml:space="preserve"> image</w:t>
            </w:r>
            <w:r w:rsidR="00276C35">
              <w:t xml:space="preserve"> section is </w:t>
            </w:r>
            <w:r w:rsidR="00DE53B2">
              <w:t>visualized,</w:t>
            </w:r>
            <w:r w:rsidR="00276C35">
              <w:t xml:space="preserve"> and exact </w:t>
            </w:r>
            <w:r>
              <w:t>intensity</w:t>
            </w:r>
            <w:r w:rsidR="00276C35">
              <w:t xml:space="preserve"> values are examined. See </w:t>
            </w:r>
            <w:r w:rsidR="00764736">
              <w:fldChar w:fldCharType="begin" w:fldLock="1"/>
            </w:r>
            <w:r w:rsidR="00764736">
              <w:instrText xml:space="preserve"> REF _Ref428361825 \r \h </w:instrText>
            </w:r>
            <w:r w:rsidR="00E620C5">
              <w:instrText xml:space="preserve"> \* MERGEFORMAT </w:instrText>
            </w:r>
            <w:r w:rsidR="00764736">
              <w:fldChar w:fldCharType="separate"/>
            </w:r>
            <w:r w:rsidR="00B137B9">
              <w:t>Chapter 10</w:t>
            </w:r>
            <w:r w:rsidR="00764736">
              <w:fldChar w:fldCharType="end"/>
            </w:r>
            <w:r>
              <w:t xml:space="preserve"> for more details on</w:t>
            </w:r>
            <w:r w:rsidR="00276C35">
              <w:t xml:space="preserve"> rendering image sections.</w:t>
            </w:r>
          </w:p>
        </w:tc>
      </w:tr>
    </w:tbl>
    <w:p w14:paraId="27A2D039" w14:textId="77777777" w:rsidR="00276C35" w:rsidRDefault="00276C35" w:rsidP="00302756">
      <w:pPr>
        <w:jc w:val="both"/>
      </w:pPr>
    </w:p>
    <w:p w14:paraId="0DEEF843" w14:textId="6813865A" w:rsidR="00276C35" w:rsidRDefault="00F253C4" w:rsidP="00302756">
      <w:pPr>
        <w:jc w:val="both"/>
      </w:pPr>
      <w:r>
        <w:rPr>
          <w:noProof/>
          <w:lang w:eastAsia="en-US"/>
        </w:rPr>
        <w:drawing>
          <wp:inline distT="0" distB="0" distL="0" distR="0" wp14:anchorId="515DBB4A" wp14:editId="561B5E37">
            <wp:extent cx="164592" cy="164592"/>
            <wp:effectExtent l="0" t="0" r="698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2\SkyDrive\FluoRender\smooth_ico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276C35" w:rsidRPr="0018205D">
        <w:rPr>
          <w:b/>
        </w:rPr>
        <w:t>Smoothing.</w:t>
      </w:r>
      <w:r w:rsidR="00276C35">
        <w:t xml:space="preserve"> When enabled, a low</w:t>
      </w:r>
      <w:r w:rsidR="000F4902">
        <w:t>-</w:t>
      </w:r>
      <w:r w:rsidR="00276C35">
        <w:t xml:space="preserve">pass filter is applied to </w:t>
      </w:r>
      <w:r w:rsidR="000F4902">
        <w:t>rendered images</w:t>
      </w:r>
      <w:r w:rsidR="00276C35">
        <w:t xml:space="preserve"> to suppress </w:t>
      </w:r>
      <w:r w:rsidR="00317BC9">
        <w:t>high-frequency</w:t>
      </w:r>
      <w:r w:rsidR="00276C35">
        <w:t xml:space="preserve">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276C35">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562C416B"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B820AE3" w14:textId="77777777" w:rsidR="00276C35" w:rsidRDefault="00276C35" w:rsidP="00302756">
            <w:pPr>
              <w:pStyle w:val="Icon"/>
              <w:jc w:val="both"/>
            </w:pPr>
            <w:r>
              <w:rPr>
                <w:noProof/>
                <w:lang w:eastAsia="en-US"/>
              </w:rPr>
              <mc:AlternateContent>
                <mc:Choice Requires="wpg">
                  <w:drawing>
                    <wp:inline distT="0" distB="0" distL="0" distR="0" wp14:anchorId="7AD69164" wp14:editId="72FA52DF">
                      <wp:extent cx="228600" cy="228600"/>
                      <wp:effectExtent l="0" t="0" r="0" b="0"/>
                      <wp:docPr id="132" name="Group 19" descr="P813C1T5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3" name="Oval 1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4" name="Freeform 1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9C937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7sTg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Uu7E4MFAAD1EQAADgAAAAAAAAAAAAAAAAAuAgAAZHJzL2Uyb0Rv&#10;Yy54bWxQSwECLQAUAAYACAAAACEA+AwpmdgAAAADAQAADwAAAAAAAAAAAAAAAADdBwAAZHJzL2Rv&#10;d25yZXYueG1sUEsFBgAAAAAEAAQA8wAAAOIIAAAAAA==&#10;">
                      <v:oval id="Oval 1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" fillcolor="#f24f4f [3204]" stroked="f" strokeweight="0">
                        <v:stroke joinstyle="miter"/>
                        <o:lock v:ext="edit" aspectratio="t"/>
                      </v:oval>
                      <v:shape id="Freeform 1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E8A5C4" w14:textId="7225A004" w:rsidR="00276C35" w:rsidRDefault="00276C35"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The filter window size </w:t>
            </w:r>
            <w:r w:rsidR="000F4902">
              <w:t>changes with</w:t>
            </w:r>
            <w:r>
              <w:t xml:space="preserve"> </w:t>
            </w:r>
            <w:r w:rsidR="00317BC9">
              <w:t xml:space="preserve">the </w:t>
            </w:r>
            <w:r>
              <w:t xml:space="preserve">zoom level. The effect of low pass filtering is most obvious at high zoom levels. Therefore, smoothing is usually applied to reduce artifacts when zoomed in, </w:t>
            </w:r>
            <w:r w:rsidR="000F4902">
              <w:t xml:space="preserve">for example, to remove </w:t>
            </w:r>
            <w:r w:rsidR="00317BC9">
              <w:t>artifacts</w:t>
            </w:r>
            <w:r>
              <w:t xml:space="preserve"> from trilinear interpolation.</w:t>
            </w:r>
          </w:p>
        </w:tc>
      </w:tr>
    </w:tbl>
    <w:p w14:paraId="6453E2DA" w14:textId="77777777" w:rsidR="000F4902" w:rsidRDefault="000F4902" w:rsidP="00302756">
      <w:pPr>
        <w:jc w:val="both"/>
      </w:pPr>
      <w:bookmarkStart w:id="189" w:name="_Toc406755663"/>
      <w:bookmarkStart w:id="190" w:name="_Toc406770736"/>
    </w:p>
    <w:p w14:paraId="4D0072F1" w14:textId="481D4762" w:rsidR="00276C35" w:rsidRDefault="00276C35" w:rsidP="00302756">
      <w:pPr>
        <w:pStyle w:val="Heading2"/>
      </w:pPr>
      <w:bookmarkStart w:id="191" w:name="_Toc183178652"/>
      <w:r>
        <w:lastRenderedPageBreak/>
        <w:t>Other Settings</w:t>
      </w:r>
      <w:bookmarkEnd w:id="189"/>
      <w:bookmarkEnd w:id="190"/>
      <w:bookmarkEnd w:id="191"/>
    </w:p>
    <w:p w14:paraId="10EF0348" w14:textId="12D7560D" w:rsidR="00385B6E" w:rsidRPr="00385B6E" w:rsidRDefault="00EF7806" w:rsidP="00302756">
      <w:pPr>
        <w:jc w:val="both"/>
      </w:pPr>
      <w:r>
        <w:rPr>
          <w:b/>
        </w:rPr>
        <w:t>Voxel size</w:t>
      </w:r>
      <w:r w:rsidR="00385B6E" w:rsidRPr="00385B6E">
        <w:rPr>
          <w:b/>
        </w:rPr>
        <w:t>.</w:t>
      </w:r>
      <w:r w:rsidR="00385B6E">
        <w:t xml:space="preserve"> It sets the spacing between two sample </w:t>
      </w:r>
      <w:r w:rsidR="00F92202">
        <w:t>points</w:t>
      </w:r>
      <w:r w:rsidR="00385B6E">
        <w:t xml:space="preserve"> in original data, or voxel size, in </w:t>
      </w:r>
      <w:r w:rsidR="00317BC9">
        <w:t xml:space="preserve">the </w:t>
      </w:r>
      <w:r w:rsidR="00385B6E">
        <w:t xml:space="preserve">X, Y, </w:t>
      </w:r>
      <w:r w:rsidR="00317BC9">
        <w:t xml:space="preserve">and </w:t>
      </w:r>
      <w:r w:rsidR="00385B6E">
        <w:t xml:space="preserve">Z directions. It uses the </w:t>
      </w:r>
      <w:r w:rsidR="000F4902">
        <w:t xml:space="preserve">unit in </w:t>
      </w:r>
      <w:r w:rsidR="00385B6E">
        <w:t xml:space="preserve">scale bar </w:t>
      </w:r>
      <w:r w:rsidR="000F4902">
        <w:t>settings</w:t>
      </w:r>
      <w:r w:rsidR="00385B6E">
        <w:t xml:space="preserve">. If </w:t>
      </w:r>
      <w:r w:rsidR="007D1EE1">
        <w:t xml:space="preserve">the </w:t>
      </w:r>
      <w:r w:rsidR="00385B6E">
        <w:t>metadata are correctly read from a scan, this setting is automatically determined. Othe</w:t>
      </w:r>
      <w:r w:rsidR="000F4902">
        <w:t>rwise, default values are used.</w:t>
      </w:r>
    </w:p>
    <w:p w14:paraId="74BE6B0A" w14:textId="742F3640" w:rsidR="00276C35" w:rsidRDefault="006E3105" w:rsidP="00302756">
      <w:pPr>
        <w:jc w:val="both"/>
      </w:pPr>
      <w:r>
        <w:rPr>
          <w:noProof/>
          <w:lang w:eastAsia="en-US"/>
        </w:rPr>
        <w:drawing>
          <wp:inline distT="0" distB="0" distL="0" distR="0" wp14:anchorId="1A006C2C" wp14:editId="084A2EA0">
            <wp:extent cx="155448" cy="155448"/>
            <wp:effectExtent l="0" t="0" r="0" b="0"/>
            <wp:docPr id="260" name="Picture 260"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list_icons\convert\sync_chan.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sidR="0073090C">
        <w:t xml:space="preserve"> </w:t>
      </w:r>
      <w:r w:rsidR="0073090C" w:rsidRPr="0073090C">
        <w:rPr>
          <w:b/>
        </w:rPr>
        <w:t>Synchronize group.</w:t>
      </w:r>
      <w:r w:rsidR="0073090C">
        <w:t xml:space="preserve"> Once enabled, </w:t>
      </w:r>
      <w:r w:rsidR="00317BC9">
        <w:t xml:space="preserve">the </w:t>
      </w:r>
      <w:r w:rsidR="0073090C">
        <w:t>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73090C">
        <w:t xml:space="preserve"> of </w:t>
      </w:r>
      <w:r w:rsidR="007D1EE1">
        <w:t xml:space="preserve">the </w:t>
      </w:r>
      <w:r w:rsidR="0073090C">
        <w:t xml:space="preserve">current selection are propagated to other channels within the same group. </w:t>
      </w:r>
      <w:r w:rsidR="000F4902">
        <w:t>Subsequent</w:t>
      </w:r>
      <w:r w:rsidR="0073090C">
        <w:t xml:space="preserve"> setting changes of any channel </w:t>
      </w:r>
      <w:r w:rsidR="000F4902">
        <w:t>in</w:t>
      </w:r>
      <w:r w:rsidR="0073090C">
        <w:t xml:space="preserve"> the group are also automatically applied to other channels. Group channels of similar scans into one group and set up an initial setting with this function. Disable synchronization for finer adjustment of each channel.</w:t>
      </w:r>
      <w:r w:rsidR="00475655" w:rsidRPr="00475655">
        <w:t xml:space="preserve"> </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p>
    <w:p w14:paraId="462DCB0D" w14:textId="4065C2A4" w:rsidR="0073090C" w:rsidRDefault="008440D7" w:rsidP="00302756">
      <w:pPr>
        <w:jc w:val="both"/>
      </w:pPr>
      <w:r>
        <w:rPr>
          <w:b/>
          <w:noProof/>
          <w:lang w:eastAsia="en-US"/>
        </w:rPr>
        <w:drawing>
          <wp:inline distT="0" distB="0" distL="0" distR="0" wp14:anchorId="63FA178C" wp14:editId="20EB5C1C">
            <wp:extent cx="146304" cy="146304"/>
            <wp:effectExtent l="0" t="0" r="635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icons_02\view_modes-0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73090C" w:rsidRPr="0018205D">
        <w:rPr>
          <w:b/>
        </w:rPr>
        <w:t>Depth mode</w:t>
      </w:r>
      <w:r w:rsidR="00D9729D">
        <w:rPr>
          <w:b/>
        </w:rPr>
        <w:fldChar w:fldCharType="begin"/>
      </w:r>
      <w:r w:rsidR="00D9729D">
        <w:instrText xml:space="preserve"> XE "</w:instrText>
      </w:r>
      <w:r w:rsidR="00D9729D" w:rsidRPr="00312437">
        <w:instrText>Depth mode</w:instrText>
      </w:r>
      <w:r w:rsidR="00D9729D">
        <w:instrText xml:space="preserve">" </w:instrText>
      </w:r>
      <w:r w:rsidR="00D9729D">
        <w:rPr>
          <w:b/>
        </w:rPr>
        <w:fldChar w:fldCharType="end"/>
      </w:r>
      <w:r w:rsidR="0073090C" w:rsidRPr="0018205D">
        <w:rPr>
          <w:b/>
        </w:rPr>
        <w:t xml:space="preserve"> in group.</w:t>
      </w:r>
      <w:r w:rsidR="0073090C">
        <w:t xml:space="preserve"> It forces depth channel intermixing mode within a group, disregarding render view’s settings. Usually, a group in</w:t>
      </w:r>
      <w:r w:rsidR="007D1EE1">
        <w:t xml:space="preserve"> the</w:t>
      </w:r>
      <w:r w:rsidR="0073090C">
        <w:t xml:space="preserve"> depth mode is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73090C">
        <w:t xml:space="preserve"> on top of other channels and visualized without occlusion.</w:t>
      </w:r>
    </w:p>
    <w:p w14:paraId="15531AA0" w14:textId="50F3069D" w:rsidR="0073090C" w:rsidRDefault="002C6E8A" w:rsidP="00302756">
      <w:pPr>
        <w:jc w:val="both"/>
      </w:pPr>
      <w:r>
        <w:rPr>
          <w:noProof/>
        </w:rPr>
        <w:drawing>
          <wp:inline distT="0" distB="0" distL="0" distR="0" wp14:anchorId="67D2CD4A" wp14:editId="0039698E">
            <wp:extent cx="191135" cy="191135"/>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8440D7">
        <w:rPr>
          <w:b/>
        </w:rPr>
        <w:t xml:space="preserve"> </w:t>
      </w:r>
      <w:r w:rsidR="0073090C" w:rsidRPr="0073090C">
        <w:rPr>
          <w:b/>
        </w:rPr>
        <w:t>Show legend</w:t>
      </w:r>
      <w:r w:rsidR="00D9729D">
        <w:rPr>
          <w:b/>
        </w:rPr>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rPr>
          <w:b/>
        </w:rPr>
        <w:fldChar w:fldCharType="end"/>
      </w:r>
      <w:r w:rsidR="0073090C" w:rsidRPr="0073090C">
        <w:rPr>
          <w:b/>
        </w:rPr>
        <w:t>.</w:t>
      </w:r>
      <w:r w:rsidR="0073090C">
        <w:t xml:space="preserve"> When enabled, it includes </w:t>
      </w:r>
      <w:r w:rsidR="00317BC9">
        <w:t xml:space="preserve">the </w:t>
      </w:r>
      <w:r w:rsidR="0073090C">
        <w:t xml:space="preserve">current selection </w:t>
      </w:r>
      <w:r w:rsidR="00317BC9">
        <w:t>in</w:t>
      </w:r>
      <w:r w:rsidR="0073090C">
        <w:t xml:space="preserve"> the render view legend. </w:t>
      </w:r>
      <w:r w:rsidR="00385B6E">
        <w:t xml:space="preserve">Legend of </w:t>
      </w:r>
      <w:r w:rsidR="00AF05FB">
        <w:t xml:space="preserve">the </w:t>
      </w:r>
      <w:r w:rsidR="00385B6E">
        <w:t xml:space="preserve">render view </w:t>
      </w:r>
      <w:r w:rsidR="00CB6BCD">
        <w:t>needs</w:t>
      </w:r>
      <w:r w:rsidR="00385B6E">
        <w:t xml:space="preserve"> to be enabled in order to see it. Exclude channels of low importance from </w:t>
      </w:r>
      <w:r w:rsidR="00317BC9">
        <w:t xml:space="preserve">the </w:t>
      </w:r>
      <w:r w:rsidR="00385B6E">
        <w:t>legend to save render view space.</w:t>
      </w:r>
    </w:p>
    <w:p w14:paraId="6567ED63" w14:textId="15077134" w:rsidR="00962488" w:rsidRDefault="00181064" w:rsidP="00302756">
      <w:pPr>
        <w:jc w:val="both"/>
      </w:pPr>
      <w:r>
        <w:rPr>
          <w:noProof/>
        </w:rPr>
        <w:drawing>
          <wp:inline distT="0" distB="0" distL="0" distR="0" wp14:anchorId="06808F0C" wp14:editId="241C53EC">
            <wp:extent cx="190500" cy="19050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8F03D8">
        <w:t xml:space="preserve"> </w:t>
      </w:r>
      <w:r w:rsidR="008F03D8" w:rsidRPr="000C23D8">
        <w:rPr>
          <w:b/>
          <w:bCs/>
        </w:rPr>
        <w:t>Apply Machine Learning</w:t>
      </w:r>
      <w:r w:rsidR="003C61D2">
        <w:rPr>
          <w:b/>
        </w:rPr>
        <w:fldChar w:fldCharType="begin"/>
      </w:r>
      <w:r w:rsidR="003C61D2">
        <w:instrText xml:space="preserve"> XE "Machine </w:instrText>
      </w:r>
      <w:r w:rsidR="00EF55B6">
        <w:instrText>l</w:instrText>
      </w:r>
      <w:r w:rsidR="003C61D2">
        <w:instrText xml:space="preserve">earning" </w:instrText>
      </w:r>
      <w:r w:rsidR="003C61D2">
        <w:rPr>
          <w:b/>
        </w:rPr>
        <w:fldChar w:fldCharType="end"/>
      </w:r>
      <w:r w:rsidR="008F03D8" w:rsidRPr="000C23D8">
        <w:rPr>
          <w:b/>
          <w:bCs/>
        </w:rPr>
        <w:t>.</w:t>
      </w:r>
      <w:r w:rsidR="008F03D8">
        <w:t xml:space="preserve"> Click this button to automatically </w:t>
      </w:r>
      <w:r w:rsidR="000C23D8">
        <w:t>set volume properties based on machine learning results. A table for volume properties needs to be loaded in the Machine Learning Manager for this to work.</w:t>
      </w:r>
      <w:r w:rsidR="003A4948">
        <w:t xml:space="preserve"> Since Version 2.31, a deep neural network solver has been added to </w:t>
      </w:r>
      <w:r w:rsidR="00DE7005">
        <w:t>generate the volume properties based on the volume’s</w:t>
      </w:r>
      <w:r w:rsidR="00EF324B">
        <w:t xml:space="preserve"> characteristics.</w:t>
      </w:r>
    </w:p>
    <w:p w14:paraId="5A4B0CE6" w14:textId="06D512E7" w:rsidR="00385B6E" w:rsidRPr="003F516A" w:rsidRDefault="00385B6E" w:rsidP="00302756">
      <w:pPr>
        <w:jc w:val="both"/>
        <w:rPr>
          <w:b/>
        </w:rPr>
      </w:pPr>
      <w:r>
        <w:rPr>
          <w:noProof/>
          <w:lang w:eastAsia="en-US"/>
        </w:rPr>
        <w:drawing>
          <wp:inline distT="0" distB="0" distL="0" distR="0" wp14:anchorId="0C3ABFD4" wp14:editId="359315B9">
            <wp:extent cx="164592" cy="164592"/>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Save settings. </w:t>
      </w:r>
      <w:r>
        <w:t>It saves all volume property settings into a file. The settings are restored to the saved values when FluoRender is launched.</w:t>
      </w:r>
      <w:r w:rsidR="0070637B">
        <w:t xml:space="preserve"> When learning is enabled in the Machine Learning Manager, it saves the settings as </w:t>
      </w:r>
      <w:r w:rsidR="00EF324B">
        <w:t xml:space="preserve">a </w:t>
      </w:r>
      <w:r w:rsidR="0070637B">
        <w:t xml:space="preserve">record to </w:t>
      </w:r>
      <w:r w:rsidR="003C61D2">
        <w:t>the currently loaded table.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47C9F" w14:paraId="35F2F73F"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F92AC6" w14:textId="77777777" w:rsidR="00647C9F" w:rsidRDefault="00647C9F" w:rsidP="00302756">
            <w:pPr>
              <w:pStyle w:val="Icon"/>
              <w:jc w:val="both"/>
            </w:pPr>
            <w:r>
              <w:rPr>
                <w:noProof/>
                <w:lang w:eastAsia="en-US"/>
              </w:rPr>
              <mc:AlternateContent>
                <mc:Choice Requires="wpg">
                  <w:drawing>
                    <wp:inline distT="0" distB="0" distL="0" distR="0" wp14:anchorId="45040042" wp14:editId="66B52955">
                      <wp:extent cx="228600" cy="228600"/>
                      <wp:effectExtent l="0" t="0" r="0" b="0"/>
                      <wp:docPr id="136" name="Group 19" descr="P823C1T5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7" name="Oval 1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8" name="Freeform 1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315EB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P3s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yLmOIlguT0svg8Yom0Amjd5xXLhVYE17ZaL8D1wVRfqjvTvFj7&#10;J0LgMTUl/cI39uiAfuqAlo81E3g5Gp3NhgiHwFazdoEQGaL1jEtk77/LN2iVDsi2zpRthZSyPWr2&#10;36H2JeOVdMGw5H+H2rxF7fMDL1g8nn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r4P3siAUAAPURAAAOAAAAAAAAAAAAAAAAAC4CAABkcnMv&#10;ZTJvRG9jLnhtbFBLAQItABQABgAIAAAAIQD4DCmZ2AAAAAMBAAAPAAAAAAAAAAAAAAAAAOIHAABk&#10;cnMvZG93bnJldi54bWxQSwUGAAAAAAQABADzAAAA5wgAAAAA&#10;">
                      <v:oval id="Oval 13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" fillcolor="#f24f4f [3204]" stroked="f" strokeweight="0">
                        <v:stroke joinstyle="miter"/>
                        <o:lock v:ext="edit" aspectratio="t"/>
                      </v:oval>
                      <v:shape id="Freeform 13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EACE23" w14:textId="2369CA12" w:rsidR="00647C9F" w:rsidRDefault="00647C9F" w:rsidP="00302756">
            <w:pPr>
              <w:pStyle w:val="TipText"/>
              <w:jc w:val="both"/>
              <w:cnfStyle w:val="000000000000" w:firstRow="0" w:lastRow="0" w:firstColumn="0" w:lastColumn="0" w:oddVBand="0" w:evenVBand="0" w:oddHBand="0" w:evenHBand="0" w:firstRowFirstColumn="0" w:firstRowLastColumn="0" w:lastRowFirstColumn="0" w:lastRowLastColumn="0"/>
            </w:pPr>
            <w:r>
              <w:t>Settings such as color and luminance are determined when a volume is added to render view. Spacing settings can be read from a scan’s metadata. If correct spacing settings are read from metadata, the saved values are not used.</w:t>
            </w:r>
          </w:p>
        </w:tc>
      </w:tr>
    </w:tbl>
    <w:p w14:paraId="71F21281" w14:textId="4520E60D" w:rsidR="00806808" w:rsidRDefault="00806808" w:rsidP="00302756">
      <w:pPr>
        <w:jc w:val="both"/>
      </w:pPr>
    </w:p>
    <w:p w14:paraId="047A2868" w14:textId="6F7C5C44" w:rsidR="00E92D17" w:rsidRDefault="00E92D17" w:rsidP="00302756">
      <w:pPr>
        <w:pStyle w:val="Heading2"/>
      </w:pPr>
      <w:bookmarkStart w:id="192" w:name="_Toc183178653"/>
      <w:r>
        <w:t>Synchronize Settings</w:t>
      </w:r>
      <w:bookmarkEnd w:id="192"/>
    </w:p>
    <w:p w14:paraId="787D06D7" w14:textId="046E92D1" w:rsidR="00E92D17" w:rsidRDefault="00E92D17" w:rsidP="00302756">
      <w:pPr>
        <w:jc w:val="both"/>
      </w:pPr>
      <w:r>
        <w:t>You may use the synchronize</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r>
        <w:t xml:space="preserve"> group button </w:t>
      </w:r>
      <w:r>
        <w:rPr>
          <w:noProof/>
          <w:lang w:eastAsia="en-US"/>
        </w:rPr>
        <w:drawing>
          <wp:inline distT="0" distB="0" distL="0" distR="0" wp14:anchorId="3090E456" wp14:editId="4EFF82E9">
            <wp:extent cx="155448" cy="155448"/>
            <wp:effectExtent l="0" t="0" r="0" b="0"/>
            <wp:docPr id="511" name="Picture 511"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list_icons\convert\sync_chan.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to synchronize all settings within a group, or you can synchronize settings with a slider adjustment individually. Double-click a setting’s name to just synchronize one setting. For a setting whose name is a push button</w:t>
      </w:r>
      <w:r w:rsidR="003636A8">
        <w:t xml:space="preserve"> (i.e., alpha, color map, shading, and shadow)</w:t>
      </w:r>
      <w:r>
        <w:t>, double-click with the right mouse button.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92D17" w14:paraId="34523AD3"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7C68CA1" w14:textId="77777777" w:rsidR="00E92D17" w:rsidRDefault="00E92D17" w:rsidP="00302756">
            <w:pPr>
              <w:pStyle w:val="Icon"/>
              <w:jc w:val="both"/>
            </w:pPr>
            <w:r>
              <w:rPr>
                <w:noProof/>
                <w:lang w:eastAsia="en-US"/>
              </w:rPr>
              <mc:AlternateContent>
                <mc:Choice Requires="wpg">
                  <w:drawing>
                    <wp:inline distT="0" distB="0" distL="0" distR="0" wp14:anchorId="51A77F54" wp14:editId="3B4E071A">
                      <wp:extent cx="228600" cy="228600"/>
                      <wp:effectExtent l="0" t="0" r="0" b="0"/>
                      <wp:docPr id="426" name="Group 19" descr="P829C1T6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9" name="Oval 4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40" name="Freeform 4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C4742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S0gl5hQUAAPURAAAOAAAAAAAAAAAAAAAAAC4CAABkcnMvZTJv&#10;RG9jLnhtbFBLAQItABQABgAIAAAAIQD4DCmZ2AAAAAMBAAAPAAAAAAAAAAAAAAAAAN8HAABkcnMv&#10;ZG93bnJldi54bWxQSwUGAAAAAAQABADzAAAA5AgAAAAA&#10;">
                      <v:oval id="Oval 4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ye8wwAAANwAAAAPAAAAZHJzL2Rvd25yZXYueG1sRI/dagIx&#10;EIXvC75DGKF3NasW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VWsnvMMAAADcAAAADwAA&#10;AAAAAAAAAAAAAAAHAgAAZHJzL2Rvd25yZXYueG1sUEsFBgAAAAADAAMAtwAAAPcCAAAAAA==&#10;" fillcolor="#f24f4f [3204]" stroked="f" strokeweight="0">
                        <v:stroke joinstyle="miter"/>
                        <o:lock v:ext="edit" aspectratio="t"/>
                      </v:oval>
                      <v:shape id="Freeform 4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0DB7D6" w14:textId="7B4AC2BD" w:rsidR="00E92D17" w:rsidRDefault="00E92D17" w:rsidP="00302756">
            <w:pPr>
              <w:pStyle w:val="TipText"/>
              <w:jc w:val="both"/>
              <w:cnfStyle w:val="000000000000" w:firstRow="0" w:lastRow="0" w:firstColumn="0" w:lastColumn="0" w:oddVBand="0" w:evenVBand="0" w:oddHBand="0" w:evenHBand="0" w:firstRowFirstColumn="0" w:firstRowLastColumn="0" w:lastRowFirstColumn="0" w:lastRowLastColumn="0"/>
            </w:pPr>
            <w:r>
              <w:t>Use group synchronization for quick overall adjustment. Use individual synchronization for fine tuning.</w:t>
            </w:r>
          </w:p>
        </w:tc>
      </w:tr>
    </w:tbl>
    <w:p w14:paraId="53A8DC2F" w14:textId="5656480B" w:rsidR="00E92D17" w:rsidRDefault="00E92D17" w:rsidP="00302756">
      <w:pPr>
        <w:jc w:val="both"/>
      </w:pPr>
    </w:p>
    <w:p w14:paraId="47169F38" w14:textId="21EEF081" w:rsidR="00392DD8" w:rsidRDefault="004160E8" w:rsidP="00302756">
      <w:pPr>
        <w:pStyle w:val="Heading2"/>
      </w:pPr>
      <w:bookmarkStart w:id="193" w:name="_Toc183178654"/>
      <w:r>
        <w:t>Mode Combinations</w:t>
      </w:r>
      <w:bookmarkEnd w:id="193"/>
    </w:p>
    <w:p w14:paraId="0FB2BB9B" w14:textId="5198831A" w:rsidR="00043DB3" w:rsidRDefault="00F80DB5" w:rsidP="00302756">
      <w:pPr>
        <w:jc w:val="both"/>
      </w:pPr>
      <w:r>
        <w:t>This table lists different</w:t>
      </w:r>
      <w:r w:rsidR="00043DB3">
        <w:t xml:space="preserve"> setting combinations for a volume.</w:t>
      </w:r>
      <w:r w:rsidR="0017245C">
        <w:t xml:space="preserve"> (0 = Mode OFF, 1 = Mode O</w:t>
      </w:r>
      <w:r w:rsidR="005042B0">
        <w:t>N</w:t>
      </w:r>
      <w:r w:rsidR="0017245C">
        <w:t>)</w:t>
      </w:r>
    </w:p>
    <w:tbl>
      <w:tblPr>
        <w:tblStyle w:val="GridTable4-Accent2"/>
        <w:tblW w:w="9265" w:type="dxa"/>
        <w:tblLook w:val="04A0" w:firstRow="1" w:lastRow="0" w:firstColumn="1" w:lastColumn="0" w:noHBand="0" w:noVBand="1"/>
      </w:tblPr>
      <w:tblGrid>
        <w:gridCol w:w="895"/>
        <w:gridCol w:w="858"/>
        <w:gridCol w:w="596"/>
        <w:gridCol w:w="702"/>
        <w:gridCol w:w="1030"/>
        <w:gridCol w:w="942"/>
        <w:gridCol w:w="778"/>
        <w:gridCol w:w="1240"/>
        <w:gridCol w:w="2224"/>
      </w:tblGrid>
      <w:tr w:rsidR="00956EC2" w:rsidRPr="00043DB3" w14:paraId="4B837039" w14:textId="77777777" w:rsidTr="004C1B0B">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895" w:type="dxa"/>
          </w:tcPr>
          <w:p w14:paraId="77BD079B" w14:textId="6F13A94F" w:rsidR="00956EC2" w:rsidRPr="00043DB3" w:rsidRDefault="00956EC2" w:rsidP="00302756">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lastRenderedPageBreak/>
              <w:t>High Transp</w:t>
            </w:r>
          </w:p>
        </w:tc>
        <w:tc>
          <w:tcPr>
            <w:tcW w:w="858" w:type="dxa"/>
            <w:noWrap/>
            <w:hideMark/>
          </w:tcPr>
          <w:p w14:paraId="78F81CC8" w14:textId="696C3869" w:rsidR="00956EC2" w:rsidRPr="00043DB3" w:rsidRDefault="00956EC2" w:rsidP="00302756">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Alpha</w:t>
            </w:r>
          </w:p>
        </w:tc>
        <w:tc>
          <w:tcPr>
            <w:tcW w:w="596" w:type="dxa"/>
            <w:noWrap/>
            <w:hideMark/>
          </w:tcPr>
          <w:p w14:paraId="61752442" w14:textId="77777777" w:rsidR="00956EC2" w:rsidRPr="00043DB3" w:rsidRDefault="00956EC2" w:rsidP="00302756">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MIP</w:t>
            </w:r>
          </w:p>
        </w:tc>
        <w:tc>
          <w:tcPr>
            <w:tcW w:w="702" w:type="dxa"/>
            <w:noWrap/>
            <w:hideMark/>
          </w:tcPr>
          <w:p w14:paraId="65FCDEB4" w14:textId="17452C66" w:rsidR="00956EC2" w:rsidRPr="00043DB3" w:rsidRDefault="00956EC2" w:rsidP="00302756">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Color</w:t>
            </w:r>
            <w:r>
              <w:rPr>
                <w:rFonts w:ascii="Calibri" w:eastAsia="Times New Roman" w:hAnsi="Calibri" w:cs="Times New Roman"/>
                <w:color w:val="000000"/>
                <w:sz w:val="22"/>
                <w:szCs w:val="22"/>
                <w:lang w:eastAsia="en-US"/>
              </w:rPr>
              <w:t xml:space="preserve"> </w:t>
            </w:r>
            <w:r w:rsidRPr="00043DB3">
              <w:rPr>
                <w:rFonts w:ascii="Calibri" w:eastAsia="Times New Roman" w:hAnsi="Calibri" w:cs="Times New Roman"/>
                <w:color w:val="000000"/>
                <w:sz w:val="22"/>
                <w:szCs w:val="22"/>
                <w:lang w:eastAsia="en-US"/>
              </w:rPr>
              <w:t>Map</w:t>
            </w:r>
          </w:p>
        </w:tc>
        <w:tc>
          <w:tcPr>
            <w:tcW w:w="1030" w:type="dxa"/>
            <w:noWrap/>
            <w:hideMark/>
          </w:tcPr>
          <w:p w14:paraId="30F87A5B" w14:textId="77777777" w:rsidR="00956EC2" w:rsidRPr="00043DB3" w:rsidRDefault="00956EC2" w:rsidP="00302756">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XYZ Mapping</w:t>
            </w:r>
          </w:p>
        </w:tc>
        <w:tc>
          <w:tcPr>
            <w:tcW w:w="942" w:type="dxa"/>
            <w:noWrap/>
            <w:hideMark/>
          </w:tcPr>
          <w:p w14:paraId="477ABC2A" w14:textId="77777777" w:rsidR="00956EC2" w:rsidRPr="00043DB3" w:rsidRDefault="00956EC2" w:rsidP="00302756">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Shading</w:t>
            </w:r>
          </w:p>
        </w:tc>
        <w:tc>
          <w:tcPr>
            <w:tcW w:w="778" w:type="dxa"/>
            <w:noWrap/>
            <w:hideMark/>
          </w:tcPr>
          <w:p w14:paraId="4A917F8F" w14:textId="77777777" w:rsidR="00956EC2" w:rsidRPr="00043DB3" w:rsidRDefault="00956EC2" w:rsidP="00302756">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Depth Attn</w:t>
            </w:r>
          </w:p>
        </w:tc>
        <w:tc>
          <w:tcPr>
            <w:tcW w:w="1240" w:type="dxa"/>
            <w:noWrap/>
            <w:hideMark/>
          </w:tcPr>
          <w:p w14:paraId="4AD764CB" w14:textId="77777777" w:rsidR="00956EC2" w:rsidRPr="00043DB3" w:rsidRDefault="00956EC2" w:rsidP="00302756">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Availability</w:t>
            </w:r>
          </w:p>
        </w:tc>
        <w:tc>
          <w:tcPr>
            <w:tcW w:w="2224" w:type="dxa"/>
            <w:noWrap/>
            <w:hideMark/>
          </w:tcPr>
          <w:p w14:paraId="4442A367" w14:textId="77777777" w:rsidR="00956EC2" w:rsidRPr="00043DB3" w:rsidRDefault="00956EC2" w:rsidP="00302756">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Note</w:t>
            </w:r>
          </w:p>
        </w:tc>
      </w:tr>
      <w:tr w:rsidR="00956EC2" w:rsidRPr="00043DB3" w14:paraId="0442CDA7"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DB2B5A2" w14:textId="34CB95D5" w:rsidR="00956EC2" w:rsidRPr="00FB1FB4" w:rsidRDefault="004C1B0B"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C751154" w14:textId="2571E6DF"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2267619"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88D4180" w14:textId="0D24B519"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E16899D"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1AA5322"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E440602"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2A75F94"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A0A9D55"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Use clipping</w:t>
            </w:r>
          </w:p>
        </w:tc>
      </w:tr>
      <w:tr w:rsidR="00956EC2" w:rsidRPr="00043DB3" w14:paraId="4DB430F2"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162EEA2" w14:textId="1CF35DA8" w:rsidR="00956EC2" w:rsidRPr="00FB1FB4" w:rsidRDefault="00D119A0"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1D8383E" w14:textId="1AD17ADB"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EF25B52"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2A6267E" w14:textId="48EF91CC"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B1F711C"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4327FF"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B623FE6"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33A215C"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81EB935"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4AC67A6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A5CC70A" w14:textId="1FB07FA7" w:rsidR="00956EC2" w:rsidRPr="00FB1FB4" w:rsidRDefault="00D119A0"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4C69626" w14:textId="7C6F0697"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17AE84E"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32EAA2B" w14:textId="37A6C780"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042DF15"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074E999"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0324934"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42F39B0"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2C5010F"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4A8F37DD"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98E5E89" w14:textId="6E30CC60" w:rsidR="00956EC2" w:rsidRPr="00FB1FB4" w:rsidRDefault="004C1B0B"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B52DF71" w14:textId="48387932"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552CEF5"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4DA9634" w14:textId="09F9F16E"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0C0EC7B"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43D0F3E"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57E67DD"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D632E73"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0F9CF37"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5E14078B"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6216FDC" w14:textId="7F3A9648"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35EECAD" w14:textId="29B1D412"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BAAAF6C"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E187E66" w14:textId="61D91E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CB609CA"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EA2523D"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439CF6A"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D70CDE"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D158820" w14:textId="609C80F6"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956EC2" w:rsidRPr="00043DB3" w14:paraId="21735619"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AC7F69D" w14:textId="655983B4"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1724A1F" w14:textId="4233DD92"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58924CF2"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F9EB6E7" w14:textId="67ADA32E"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6DBB7B4"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6232A91"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E24BCA9"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266A43E"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6B7BA50" w14:textId="2728ED6E"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956EC2" w:rsidRPr="00043DB3" w14:paraId="47D37D0C"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69A1814" w14:textId="361E6F53"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0BAB80D" w14:textId="55CCA31B"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633A2AF"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5F51D38" w14:textId="794CF859"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76EBABF"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FEFD38"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A44F9EE"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34D5DD"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CFD2DD0" w14:textId="19046DED"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956EC2" w:rsidRPr="00043DB3" w14:paraId="55374369"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0919362E" w14:textId="48A1A250"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7711233" w14:textId="19345E7A"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7D3E406"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6DFAE8B" w14:textId="62E96B54"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E37E7B6"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1C0E319"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FD4EF7A"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6F3FA68"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8DA2E84" w14:textId="1BC6C583"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956EC2" w:rsidRPr="00043DB3" w14:paraId="5DB4797C"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4D6CE9C" w14:textId="7BDCA4C3"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421FB98" w14:textId="124B7BBD"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6BDD800"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C14536A" w14:textId="3B50C0D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2D0D410"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0643963"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FFA6110"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6A4AFA"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FCB1A15"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Use clipping</w:t>
            </w:r>
          </w:p>
        </w:tc>
      </w:tr>
      <w:tr w:rsidR="00956EC2" w:rsidRPr="00043DB3" w14:paraId="6882BF0A"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E8D0263" w14:textId="5AA9B48A"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FA56C93" w14:textId="2D1B620B"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8433E23"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6B38C93" w14:textId="1E3585B3"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1249E4C"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4D99A9B"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B0D13B7"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FB9FA12"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CBB4CEB"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1B4BF6FE"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62042DE9" w14:textId="3B7FFAF5"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AE7E395" w14:textId="2631DD51"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D12BC1F"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2C7C7CE" w14:textId="2A67B441"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548FBD0"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F10319"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810BA30"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4C390B0"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D929432"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6E8F064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E659D4A" w14:textId="5D087A50"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C4F23EC" w14:textId="0151E909"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321F0AD"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81ACB75" w14:textId="0B9873E9"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6FBFA3B"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BBB8227"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37CC80C"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5131879"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89EC8ED"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30FE950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1CDE22B" w14:textId="5290221C"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FF1F936" w14:textId="72CA3130"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0F277D8"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0EC4A3F" w14:textId="7E1E939E"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3E9363E"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4D2C85C"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55D311C"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31E826"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CA3BFB6"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53F24F5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E01CE92" w14:textId="7D77217E"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1A78382" w14:textId="784EB1A4"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26CEFE4"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83BB341" w14:textId="4A344AEE"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5588BA7"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0F23148"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6593FB1"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8ED4D69"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2BF6780"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38D9EA0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1E74535" w14:textId="24264CCB"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1DBE05B" w14:textId="473D9E1B"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B3ACBAA"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9A412F8" w14:textId="20FE4FB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678A89C"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E92D74"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581B19A"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B874173"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EE6D72F"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025BFF1E"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B50817C" w14:textId="0EDCC9F2"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AF42B72" w14:textId="38FA7468"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4337587"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5308FF6" w14:textId="0E09EFCF"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30FBAFE"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8567F5"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1F1F8FE"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AEA240F"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37609A0"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15720CB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FD63536" w14:textId="79971A35"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E56DA06" w14:textId="33FD84A3"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4F6CD89"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B37B17A" w14:textId="24E66548"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2A04B57"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A774763"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CFA6155"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C74AE7A"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3566BCB"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F3D654A"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3BE6838" w14:textId="40A88237"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35D696B" w14:textId="26C8E322"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1A21187"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18731DA" w14:textId="791F56D3"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A902873"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6C9CB8"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CC51516"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FC6C975"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82B4687"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BEEED3E"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B8FF6E8" w14:textId="511C4808"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1637CDC" w14:textId="7F967EEB"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0B9C782"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22799EB" w14:textId="7D4FE3AA"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448C874"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73EDC31"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191F34E"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72FD752"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164326A"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5636BA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C7BF904" w14:textId="141D16FB"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8102A1B" w14:textId="6945F95B"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F2C2BB1"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C9515FE" w14:textId="747DC028"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E79924E"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8EE9CCA"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501E525"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4C0AEB5"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EFB2FBE"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0E4189A"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15484187" w14:textId="196F9F17"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2224F700" w14:textId="3B78685B"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F2489F9"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7CE0088" w14:textId="6B1B33D8"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4F72A9C"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92A8E45"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0A0C09E"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20A0ED1"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6E74237" w14:textId="49C6E358"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956EC2" w:rsidRPr="00043DB3" w14:paraId="3C9B0E57"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09873CDF" w14:textId="5311F2B4"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9909B38" w14:textId="33922AF8"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9F93EC"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3FACA1C" w14:textId="46115112"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72853F0"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128E7C5"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9503247"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4A5B318"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3D48FBC" w14:textId="358B9534"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956EC2" w:rsidRPr="00043DB3" w14:paraId="782F78C5"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5041C42B" w14:textId="5A87CA2C"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238200F0" w14:textId="7D5F68BB"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D6ACF27"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599EE73" w14:textId="52D606F0"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D5D7F1A"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E1F3AC"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54DBE2F"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28613D3"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CB35E25" w14:textId="6618E7F2"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956EC2" w:rsidRPr="00043DB3" w14:paraId="441D7A54"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2E66A9A" w14:textId="615FDDAA"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0391AC5" w14:textId="0141C31A"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9C4E57D"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1A4B1CB" w14:textId="37C9F09E"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6459A3B"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73A88FA"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BA59380"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A183D36"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EF124CC" w14:textId="5387020D"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956EC2" w:rsidRPr="00043DB3" w14:paraId="4C3071A7"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A7A1051" w14:textId="71BA1C8E"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9EAC8A6" w14:textId="632F5919"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F2063DD"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8A41424" w14:textId="18C8E932"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9A5707C"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AD922DC"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71B1548"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50C504E"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471C8C7"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6DAD754A"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127BA6BE" w14:textId="1D79BF87"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984FB24" w14:textId="7FC70E47"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DA38E5C"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6994A0C" w14:textId="094825B1"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1BA741E"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90580DC"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32D4938"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B5EC642"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DE88E71" w14:textId="235E2606"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Colormap not attenuated</w:t>
            </w:r>
          </w:p>
        </w:tc>
      </w:tr>
      <w:tr w:rsidR="00956EC2" w:rsidRPr="00043DB3" w14:paraId="5BB0A01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5AD2B75" w14:textId="3270812B"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2799BD5" w14:textId="2A046541"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E5C0F45"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CC2C28D" w14:textId="6C40AD36"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6AE780F"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E40B350"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32BD211"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3268D06"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8FCF786"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41F1463C"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1E4D8D9A" w14:textId="18BE41F7"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21F9F549" w14:textId="7E690764"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D43B914"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1FF9A5" w14:textId="2E5B6C7F"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7B936CA"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777A2FF"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3B4F2A5"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FCD6DE5"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6FDCEBF"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956EC2" w:rsidRPr="00043DB3" w14:paraId="15F29B0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D0BD19F" w14:textId="327381DE"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0204542" w14:textId="1FD081AF"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510DF088"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ED17F67" w14:textId="1BDAC523"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6115EC5"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36D88ED"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C2AD260"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1D58463"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744D02A"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C770E54"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32D47695" w14:textId="65CACA18"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731FEC3" w14:textId="0F14FA56"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407408D"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5444686" w14:textId="0F02F19C"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75272B3"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10705B5"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572D1F0"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0ECAE4B"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2E73F5F" w14:textId="2B47C96E"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Colormap not attenuated</w:t>
            </w:r>
          </w:p>
        </w:tc>
      </w:tr>
      <w:tr w:rsidR="00956EC2" w:rsidRPr="00043DB3" w14:paraId="7BAA021A"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31B7842" w14:textId="15EACB20"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E6D9F28" w14:textId="17F0FCB5"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E7F97ED"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FF42321" w14:textId="3D7B056F"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3F4A67F"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BA41334"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0818D27"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510F426"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6732D9F"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F694290"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FB6C81C" w14:textId="26B4B51A"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41F9B60" w14:textId="274DD37A"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B989C80"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8B8A02E" w14:textId="3151D7F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DE60211"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BEA1BAB"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F3452A0"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552A65B"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5EC4CFEB"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956EC2" w:rsidRPr="00043DB3" w14:paraId="2CF3209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4524102" w14:textId="04F45B8F"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0</w:t>
            </w:r>
          </w:p>
        </w:tc>
        <w:tc>
          <w:tcPr>
            <w:tcW w:w="858" w:type="dxa"/>
            <w:noWrap/>
            <w:hideMark/>
          </w:tcPr>
          <w:p w14:paraId="442B6022" w14:textId="5C85CE90"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F13DFAD"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878DC32" w14:textId="6E7197ED"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FA436AA"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9D2030E"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8CC0E1F"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7469387"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9967AD5"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volume rendering</w:t>
            </w:r>
          </w:p>
        </w:tc>
      </w:tr>
      <w:tr w:rsidR="00956EC2" w:rsidRPr="00043DB3" w14:paraId="5D73A4A0"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AE64E09" w14:textId="6E5EF7FA"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635E0DB" w14:textId="76A6DFD8"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BFFD42D"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07B990B" w14:textId="5E7FD449"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0AAF48B"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9743F27"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BA7AB86"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A6C0880"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D8EE1A8"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BBE4E52"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C2F6F67" w14:textId="322FF040"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87F699D" w14:textId="57EEB8AB"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B037D90"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FF4A267" w14:textId="5952CD9C"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7071FE4"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5F1278"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554589D"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FD862C4"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B51C9FA"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BDDF9C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1E13C70" w14:textId="38B1A9B2"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ECF52BD" w14:textId="610E04F6"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2A60A48"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6E53C1B" w14:textId="2203B8D0"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33FAA61"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C782B86"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92A76D1"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D1D002D"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C9C866E"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2F49E012"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1F2C66D7" w14:textId="60BF3C1B"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DC37279" w14:textId="08938A46"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E0B747C"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8807B70" w14:textId="149C7CC5"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40C289E"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17F0054"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03C6292"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79E3C87"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C84D772" w14:textId="067FA700"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956EC2" w:rsidRPr="00043DB3" w14:paraId="7CD08EF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CFF1E42" w14:textId="1689326A"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025DA19" w14:textId="35537011"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72CB678"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960D4B6" w14:textId="4E578612"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2CD3004"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4B80ADB"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38541B5"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A36A7E8"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DD41904" w14:textId="67FAEB1E"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956EC2" w:rsidRPr="00043DB3" w14:paraId="68169692"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D2C50BC" w14:textId="4CF56839"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8094B68" w14:textId="4FA94E43"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79EBF1B"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0163EFC" w14:textId="38BCE032"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07B0AA8"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B54C950"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EBBECB0"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A73E1B1"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AA647A0" w14:textId="37E1DCB4"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956EC2" w:rsidRPr="00043DB3" w14:paraId="3A868FED"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44B58A65" w14:textId="6741AC7B"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59B49E3" w14:textId="42229B88"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16E640D"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30137B7" w14:textId="3DEF9522"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0C33E06"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D2F3E26"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8702D11"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27DC95C"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EA27C46" w14:textId="1D0904BD"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956EC2" w:rsidRPr="00043DB3" w14:paraId="38CBC67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FCB33DF" w14:textId="2EF4FC60"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74C52BC" w14:textId="6E3FC73C"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60ED5C2"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22B36B0" w14:textId="0D16F6F4"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EDDD527"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F47237E"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7296905"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AAED344"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FEB8149"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4399A01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5C8F9D8" w14:textId="38014208"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C893092" w14:textId="3D63B950"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619487A"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2FE387B" w14:textId="7292445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DC97716"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4EA6DDF"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085DD8E"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A914662"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246077A"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7B2AFF4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836375C" w14:textId="1B78D2C3"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7A0A611" w14:textId="7CF46E3E"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90FCE16"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E622232" w14:textId="38112704"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5C6A9D6"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16E5022"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004F694"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9745784"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F4E554A"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1557F04"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16F973D5" w14:textId="2D6025B9"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B902953" w14:textId="736579AA"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48E2999"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CDEA141" w14:textId="49D03176"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3DD302E"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78E0809"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ED72B5D"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FA796C8"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B504434"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539A28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6394E42" w14:textId="5435F161"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7F6ADAB" w14:textId="7ADEF3BB"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D716492"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22BFAA5" w14:textId="3C961B79"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C3B8255"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203AA0E"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19FB73F"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745D5C2"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D266691"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466D0F21"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B105BF3" w14:textId="1BBE673E"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F1C73A1" w14:textId="0F6D9C42"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18C9A84"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A10882E" w14:textId="36FF8706"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7451876"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0C85936"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1132722"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D13E3D"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44D5971"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E19438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1F88FF5" w14:textId="34D0D5D6"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0EA3EFA" w14:textId="314A7F0B"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57EDC6F"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EDB391C" w14:textId="70584736"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B2AB625"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09A9484"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5405529"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00FCB22"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8F08488"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6ADF6E12"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541586C" w14:textId="7144E3C2"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A41604C" w14:textId="6E82A6AE"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91828E9"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EE662A9" w14:textId="6FB72A6C"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763DC70"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0C95DE"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6DE560A"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A97A927"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0741301D"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92EF13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30DD82A" w14:textId="6D7B5431"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88EA8D2" w14:textId="496DC43B"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3EF3291"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73B9F1" w14:textId="7EC84C61"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4B14784"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115B42"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4E6D7AF"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6ED0CD8"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F12A41D"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MIP</w:t>
            </w:r>
          </w:p>
        </w:tc>
      </w:tr>
      <w:tr w:rsidR="00956EC2" w:rsidRPr="00043DB3" w14:paraId="555AD727"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19B86D46" w14:textId="2F59DB7B"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8E958A5" w14:textId="1018927D"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AFAA794"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CFBB959" w14:textId="036F4E34"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0026A57"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B671BC"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D3602E0"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C193373"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DD7A827"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4FFC03E"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B0FEED4" w14:textId="2545C4F1"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8FCDE18" w14:textId="3D1D609B"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7E0F9EA"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CE04C84" w14:textId="5BAC332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3E43ADE"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5B34B75"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A62CE85"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B99D0CF"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6EC5EDB"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1A31A7C"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4BA3087" w14:textId="00A1216E"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27EC557" w14:textId="3D6271F2"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4658B00"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6924429" w14:textId="5AEC19C8"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44DA579"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1D1DEDC"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B5F77D5"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8852563"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6F7F5F2"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252449B0"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328B646B" w14:textId="408C1E33"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93BCB28" w14:textId="263DF922"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5ED9BA4"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778C1CF" w14:textId="4C1F5BEB"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EB01D3C"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55E4403"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C641049"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5D1C19F"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AFDC966" w14:textId="32761896"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956EC2" w:rsidRPr="00043DB3" w14:paraId="3B294DF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1C092420" w14:textId="5A6F6EEE"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C2BB3AF" w14:textId="1ADFF00F"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3993D1B"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8CA0A74" w14:textId="1157D0D3"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9FFCF39"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5BD7156"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FB1A97D"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DBFF18E"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7A2C9EC" w14:textId="2C4859E3"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956EC2" w:rsidRPr="00043DB3" w14:paraId="6857648B"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704A318" w14:textId="7FFF950C"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AA08725" w14:textId="1FC0157A"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B6D79CC"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1E65B67" w14:textId="5A3B6F63"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D4D6585"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3C76C3"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3A4C957"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3CCF8C7"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970D2E5" w14:textId="4C721FC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956EC2" w:rsidRPr="00043DB3" w14:paraId="2A6514EE"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277F01D" w14:textId="0B05DF7B"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BB92207" w14:textId="14F1FCB2"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85B5837"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353D839" w14:textId="736C5055"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29ADCEC"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A1A17E2"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613243F"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7627B80"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828A594" w14:textId="1FA7A1C5"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956EC2" w:rsidRPr="00043DB3" w14:paraId="26049EB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A10EA63" w14:textId="7B5B175F"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2E0B319" w14:textId="33799333"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143883F"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6CE9B47" w14:textId="44A10B95"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F27BAB9"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232F9F3"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8AB816C"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6910DB1"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5C73336" w14:textId="4F23C301"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color</w:t>
            </w:r>
            <w:r w:rsidR="00F92202">
              <w:rPr>
                <w:rFonts w:ascii="Calibri" w:eastAsia="Times New Roman" w:hAnsi="Calibri" w:cs="Times New Roman"/>
                <w:color w:val="000000"/>
                <w:sz w:val="22"/>
                <w:szCs w:val="22"/>
                <w:lang w:eastAsia="en-US"/>
              </w:rPr>
              <w:t>-</w:t>
            </w:r>
            <w:r w:rsidRPr="00043DB3">
              <w:rPr>
                <w:rFonts w:ascii="Calibri" w:eastAsia="Times New Roman" w:hAnsi="Calibri" w:cs="Times New Roman"/>
                <w:color w:val="000000"/>
                <w:sz w:val="22"/>
                <w:szCs w:val="22"/>
                <w:lang w:eastAsia="en-US"/>
              </w:rPr>
              <w:t>mapped MIP</w:t>
            </w:r>
          </w:p>
        </w:tc>
      </w:tr>
      <w:tr w:rsidR="00956EC2" w:rsidRPr="00043DB3" w14:paraId="0A2B2D94"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B40C029" w14:textId="709C7F5C"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A4AD018" w14:textId="1D262406"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31DDFDE"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C22157F" w14:textId="5947D8AF"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29F9EC5"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09AF2A9"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35C2A6B"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1D40971"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E7ADADD" w14:textId="369BE73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Colormap not attenuated</w:t>
            </w:r>
          </w:p>
        </w:tc>
      </w:tr>
      <w:tr w:rsidR="00956EC2" w:rsidRPr="00043DB3" w14:paraId="767B381A"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4307912" w14:textId="3ECEE355"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580305A" w14:textId="563541F7"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1CBBF45"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07573FC" w14:textId="2BB4DCF8"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4EF740C"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143C09C"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F40E8C2"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82E03E9"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858ECA5"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92EBD40"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3E84A84" w14:textId="21F417E9"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0242631" w14:textId="77416C65"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5DA239B"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C94CA40" w14:textId="0A3DA80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31FC407"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4B02506"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48920E8"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BC05A4A"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D54CC4F"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956EC2" w:rsidRPr="00043DB3" w14:paraId="56C5F33A"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EBF667E" w14:textId="2C460BEE"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11F362F" w14:textId="73CA30CF"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56EA587"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0D12102" w14:textId="6391A59D"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1EC11F5"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879C1BE"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20A526B"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10895C9"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166FB5D"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C1874DA"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343DEE1A" w14:textId="16446B7A"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310ED1D" w14:textId="5B35A669"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B651A5F"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0B18821" w14:textId="1A982666"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25C02DC3"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8A84829"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AE5412F"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8027E51"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2B4C5E2" w14:textId="79CBDAFD"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Colormap not attenuated</w:t>
            </w:r>
          </w:p>
        </w:tc>
      </w:tr>
      <w:tr w:rsidR="00956EC2" w:rsidRPr="00043DB3" w14:paraId="7EE2FEB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9E7663F" w14:textId="2784F30B"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0</w:t>
            </w:r>
          </w:p>
        </w:tc>
        <w:tc>
          <w:tcPr>
            <w:tcW w:w="858" w:type="dxa"/>
            <w:noWrap/>
            <w:hideMark/>
          </w:tcPr>
          <w:p w14:paraId="71478B83" w14:textId="2B71DAE6"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0C002E5"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13BF105" w14:textId="1A289B31"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39A20E3"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AEC76A9"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C911534"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4E71D46"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15AAE71"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560910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0ECF49E" w14:textId="686F3A24"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55382C2" w14:textId="2BA2D5B3"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FCC2E1C"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711B5A5" w14:textId="3D61DF7C"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2D72741A"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ADCD846"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561AC34"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F181844"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A67A638"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812483" w:rsidRPr="00043DB3" w14:paraId="50CBF41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2686D51" w14:textId="44D972F3"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B369F8F"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993F057"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B7806B5"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6A62412"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EC2A9F8"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CFF6A5B"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DA00809" w14:textId="24980D83" w:rsidR="00A91D64" w:rsidRPr="00533865" w:rsidRDefault="00D779AB"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F613F72" w14:textId="4D94C060" w:rsidR="00A91D64" w:rsidRPr="00043DB3" w:rsidRDefault="007D26FC"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0ED2DD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B611EE8" w14:textId="0F846DEB"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7EB755D"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F022469"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03BAFC1"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CD25043"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B5DE950"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CCC8D22"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E4F40D7" w14:textId="2B762B91" w:rsidR="00A91D64" w:rsidRPr="00533865" w:rsidRDefault="007D26FC"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1778319" w14:textId="62C8F693" w:rsidR="00A91D64" w:rsidRPr="00043DB3" w:rsidRDefault="007D26FC"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9517D5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603C607" w14:textId="4B0D6B39"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9D0D43C"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6AC587"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A28D40A"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B5B5130"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94651D7"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9BE6FCF"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9D435B5" w14:textId="56B07BDA" w:rsidR="00A91D64" w:rsidRPr="00533865" w:rsidRDefault="007D26FC"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D1D54F8" w14:textId="2AF875A3" w:rsidR="00A91D64" w:rsidRPr="00043DB3" w:rsidRDefault="007D26FC"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ABBE31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6435FBB" w14:textId="5DB456F9"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1BC67F1"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3EC6EAE"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05ED2CA"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0C97776"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BF8A8CF"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D70D6DA"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CEF583C" w14:textId="50B70966" w:rsidR="00A91D64" w:rsidRPr="00533865" w:rsidRDefault="007D26FC"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18FD59" w14:textId="5F51D79A" w:rsidR="00A91D64" w:rsidRPr="00043DB3" w:rsidRDefault="007D26FC"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6FD5B73"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05031C09" w14:textId="0686F088"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357275C"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18DE710"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BE62734"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77AE04A"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FFB4E07"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6ED1F89"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1DF9F10" w14:textId="77777777" w:rsidR="00A91D64" w:rsidRPr="00533865"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AE60FEA" w14:textId="469EBBCE" w:rsidR="00A91D64" w:rsidRPr="00043DB3" w:rsidRDefault="007D26FC"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60814D1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00AA23A6" w14:textId="01C64F4D"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A2634C1"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6C2925A"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1755B8E"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E461213"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1306BA5"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99E85D1"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180537A" w14:textId="77777777" w:rsidR="00A91D64" w:rsidRPr="00533865"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30F6422" w14:textId="4265544C" w:rsidR="00A91D64" w:rsidRPr="00043DB3" w:rsidRDefault="007D26FC"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7D646F4"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5B770B93" w14:textId="2FDCF1CC"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103E44B"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D59B537"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589B9A7"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FA40343"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21DFD5A"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38D41A2"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D1BB8D2" w14:textId="77777777" w:rsidR="00A91D64" w:rsidRPr="00533865"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B8E2961" w14:textId="028363D5" w:rsidR="00A91D64" w:rsidRPr="00043DB3" w:rsidRDefault="007D26FC"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15CF9FF3"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26CDAE0" w14:textId="4A34FB20"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515B438"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CAF90F4"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658947E"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F4573EC"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67D0FE3"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6D72134"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21820A" w14:textId="77777777" w:rsidR="00A91D64" w:rsidRPr="00533865"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E866B4F" w14:textId="613702BC" w:rsidR="00A91D64" w:rsidRPr="00043DB3" w:rsidRDefault="007D26FC"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CE24CC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937F67B" w14:textId="6D92C733"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2F7B848"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46575B5"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361422C"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5346C47"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2A8E8C"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6AB77E3"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B230FF0" w14:textId="3A547145" w:rsidR="00A91D64" w:rsidRPr="00533865" w:rsidRDefault="007D26FC"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B27472C" w14:textId="28389108" w:rsidR="00A91D64" w:rsidRPr="00043DB3" w:rsidRDefault="007D26FC"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04054D8"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0A880C7" w14:textId="1A5CC5E8"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B613040"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A84FEEA"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B340DA2"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6FBC34A"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37FB3A5"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51B788A"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9EC176F" w14:textId="7E446F2A" w:rsidR="00A91D64" w:rsidRPr="00533865" w:rsidRDefault="007D26FC"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14BB3E0" w14:textId="19AB201F" w:rsidR="00A91D64" w:rsidRPr="00043DB3" w:rsidRDefault="007D26FC"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6EA50E5"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F03AC59" w14:textId="7421266D"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AF7AFEB"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249F30"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6FBE5F4"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8B1A2AC"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1BA82F0"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B3E24F4"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2A1C7078" w14:textId="227C7932" w:rsidR="00A91D64" w:rsidRPr="00533865" w:rsidRDefault="007D26FC"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0137E8B" w14:textId="27C348BA" w:rsidR="00A91D64" w:rsidRPr="00043DB3" w:rsidRDefault="007D26FC"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E6B3034"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62E3617" w14:textId="36CC18F0"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5DDBC1D"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6868160"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11DF560"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55B31E0"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6953B97"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61BC1D6"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1E7E824" w14:textId="367732F3" w:rsidR="00A91D64" w:rsidRPr="00533865" w:rsidRDefault="007D26FC"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8C165CD" w14:textId="0ECE8395" w:rsidR="00A91D64" w:rsidRPr="00043DB3" w:rsidRDefault="007D26FC"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64DC0C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12526B6" w14:textId="6A50A286"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94AFCA5"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CCB0868"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40E35AD"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02E1B05"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3CF5B3E"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4EC3DDA"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60DB65B" w14:textId="610B73CA" w:rsidR="00A91D64" w:rsidRPr="00533865" w:rsidRDefault="007D26FC"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7197296" w14:textId="1469DA2C" w:rsidR="00A91D64" w:rsidRPr="00043DB3" w:rsidRDefault="007D26FC"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D126DDC"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FEA7048" w14:textId="4787A1A1"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FE26502"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49B219"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5426802"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F9D098A"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683D3CA"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A60D283"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F78B53F" w14:textId="5774181F" w:rsidR="00A91D64" w:rsidRPr="00533865" w:rsidRDefault="007D26FC"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4CDFA91" w14:textId="2DD42B8C" w:rsidR="00A91D64" w:rsidRPr="00043DB3" w:rsidRDefault="005B3110"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C86B595"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370D5AF4" w14:textId="45DC8743"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66707CD"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9A3100E"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FAB8EA0"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38B6A0B"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6FDA47"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C1584B2"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09095A1" w14:textId="6C252587" w:rsidR="00A91D64" w:rsidRPr="00533865" w:rsidRDefault="007D26FC"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C909B9" w14:textId="7192A23B" w:rsidR="00A91D64" w:rsidRPr="00043DB3" w:rsidRDefault="005B3110"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69E15CEE"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6F0D186" w14:textId="113BC080"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FA2C496"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25CB690"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9D486C1"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9428F27"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97A9A5F"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F80E1C4"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E61D8F8" w14:textId="40936D79" w:rsidR="00A91D64" w:rsidRPr="00533865" w:rsidRDefault="007D26FC"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ACD87D8" w14:textId="583B5C49" w:rsidR="00A91D64" w:rsidRPr="00043DB3" w:rsidRDefault="005B3110"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F4897D1"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5B71338" w14:textId="5D940645"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B690F61"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87FD361"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ADD1399"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E458283"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BACC2B1"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DB5D7BF"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4226CE3" w14:textId="38C4D8F2" w:rsidR="00A91D64" w:rsidRPr="00533865" w:rsidRDefault="007D26FC"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7B82AA4" w14:textId="63FDFAE2" w:rsidR="00A91D64" w:rsidRPr="00043DB3" w:rsidRDefault="005B3110"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F3B2986"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EF4F647" w14:textId="052C0AAB"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698FB54"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5EE90F7"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C3C508F"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0EB6F78"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3200930"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F0D51EC"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D0CC29E" w14:textId="1A0EC272" w:rsidR="00A91D64" w:rsidRPr="00533865" w:rsidRDefault="007D26FC"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D931938" w14:textId="1E2CBC1B" w:rsidR="00A91D64" w:rsidRPr="00043DB3" w:rsidRDefault="005B3110"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6550B6B2"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BB4CBA8" w14:textId="358BF56D"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1F59492"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55162C8"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E475FE9"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3372B89"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68E01F5"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0EDF005"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31DA563" w14:textId="4039DC7C" w:rsidR="00A91D64" w:rsidRPr="00533865" w:rsidRDefault="007D26FC"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35EC24D" w14:textId="4DBBA18A" w:rsidR="00A91D64" w:rsidRPr="00043DB3" w:rsidRDefault="005B3110"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5738826"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47DC9BE" w14:textId="5C9477BA"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8B15A43"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56E086D1"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EA0EEE4"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EF9A167"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9B1E0EE"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80EF5AF"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0F411A5" w14:textId="365F23A8" w:rsidR="00A91D64" w:rsidRPr="00533865" w:rsidRDefault="007D26FC"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E559CF7" w14:textId="5FF569DA" w:rsidR="00A91D64" w:rsidRPr="00043DB3" w:rsidRDefault="005B3110"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BA63A06"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5C3AE5AB" w14:textId="0813E2FA"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A89BABB"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0CD85C7"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7920813"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84C8037"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9DFAA7B"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49BE4C2"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BA3C988" w14:textId="77777777" w:rsidR="00A91D64" w:rsidRPr="00533865"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5774530" w14:textId="0F56AAD5" w:rsidR="00A91D64" w:rsidRPr="00043DB3" w:rsidRDefault="005B3110"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665506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30CCE20" w14:textId="51EF4EA9"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D4C6237"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660A17C"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41FF328"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8C00898"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A167881"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B1992B4"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F1DD2D1" w14:textId="77777777" w:rsidR="00A91D64" w:rsidRPr="00533865"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62D6414" w14:textId="034EB64E" w:rsidR="00A91D64" w:rsidRPr="00043DB3" w:rsidRDefault="005B3110"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22BC6D4"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37CA19B8" w14:textId="26D80B16"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F497851"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099986A"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F78DDF2"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AE752AD"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75B6E72"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9A8DCB6"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E280F07" w14:textId="77777777" w:rsidR="00A91D64" w:rsidRPr="00533865"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1D56260" w14:textId="4B40837E" w:rsidR="00A91D64" w:rsidRPr="00043DB3" w:rsidRDefault="005B3110"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4905B97"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4779792" w14:textId="32082335"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AFE8CBD"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269FA30"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6AFE0E0"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452B842"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4738F5F"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0500FB8"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A77E860" w14:textId="77777777" w:rsidR="00A91D64" w:rsidRPr="00533865"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51A7F3E" w14:textId="349110C5" w:rsidR="00A91D64" w:rsidRPr="00043DB3" w:rsidRDefault="005B3110"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1A53F98C"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6116A98A" w14:textId="2512404C"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D72EC5F"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CE2DF29"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6982241"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566E2EB"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1C19E7"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C1A862A"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099CB88" w14:textId="55C3F4B5" w:rsidR="00A91D64" w:rsidRPr="00043DB3" w:rsidRDefault="005B3110"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721E4D0" w14:textId="4D015108" w:rsidR="00A91D64" w:rsidRPr="00043DB3" w:rsidRDefault="005B3110"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2AD22E0"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2993E9C" w14:textId="39558433"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C03BCD6"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6705999"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F2A2628"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F06DC19"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5365F76"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1F8E411"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45254D7"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8D8ED5" w14:textId="45347578" w:rsidR="00A91D64" w:rsidRPr="00043DB3" w:rsidRDefault="005B3110"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B0016E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671FA644" w14:textId="6F429F5A"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43A7610"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1D02B37"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16A9EE"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281FE34"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01FCB6"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748BA91"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C2A2E75" w14:textId="572D8077" w:rsidR="00A91D64" w:rsidRPr="00533865" w:rsidRDefault="005B3110"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94519EC" w14:textId="7EC92ED4" w:rsidR="00A91D64" w:rsidRPr="00043DB3" w:rsidRDefault="005B3110"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DEAC0E7"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D7C51AD" w14:textId="012834B9"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5560993"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0BA414B"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4679B83"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5C5AC16"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678F81"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EF93BAF"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A73833D" w14:textId="2DFBEAF5" w:rsidR="00A91D64" w:rsidRPr="00533865" w:rsidRDefault="005B3110"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C7E8CC2" w14:textId="000E5CCC" w:rsidR="00A91D64" w:rsidRPr="00043DB3" w:rsidRDefault="005B3110"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633665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1F709E8" w14:textId="031BDB51"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D43AE4B"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882691D"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E073D4D"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6C77C8D"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E02154D"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0F7E9EB"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1D57FAA" w14:textId="3DF9D14D" w:rsidR="00A91D64" w:rsidRPr="00533865" w:rsidRDefault="005B3110"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68F6571" w14:textId="1936122A" w:rsidR="00A91D64" w:rsidRPr="00043DB3" w:rsidRDefault="005B3110"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879F6BF"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6CE9B340" w14:textId="4954DF24"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C8E9F6D"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686F821"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2E9FA87"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53D0680"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12F4732"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DCB3C2E"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8D08396"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254C0ED" w14:textId="18FFCFAE" w:rsidR="00A91D64" w:rsidRPr="00043DB3" w:rsidRDefault="005B3110"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1BD8C1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9FBF57F" w14:textId="04FDEEAE"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205E97F"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7DB773E"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97A51A7"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49B3C1F"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25E63E6"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A2B6B4F"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EC0A019" w14:textId="58BCDD72" w:rsidR="00A91D64" w:rsidRPr="00533865" w:rsidRDefault="005B3110"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ECAB639" w14:textId="277E0EA7" w:rsidR="00A91D64" w:rsidRPr="00043DB3" w:rsidRDefault="005B3110"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FE7A1C7"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FB3161B" w14:textId="1D6D605D"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463F0E9"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91DF216"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CDD0EDC"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78FD1BB"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36DDB89"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88BE01F"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921FECC" w14:textId="0DB824C1" w:rsidR="00A91D64" w:rsidRPr="00533865" w:rsidRDefault="005B3110"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838A391" w14:textId="15013846" w:rsidR="00A91D64" w:rsidRPr="00043DB3" w:rsidRDefault="005B3110"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ED1D198"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43640AA" w14:textId="1477BFA6"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05B666B"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D74D43D"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5FEF8EF"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1A0BB52"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E3F121A"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4A65D12"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D4D251F" w14:textId="77777777" w:rsidR="00A91D64" w:rsidRPr="00533865"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3960F33" w14:textId="3940574A" w:rsidR="00A91D64" w:rsidRPr="00043DB3" w:rsidRDefault="000944E6"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 xml:space="preserve">Flat </w:t>
            </w:r>
            <w:r w:rsidR="008B771D">
              <w:rPr>
                <w:rFonts w:ascii="Calibri" w:eastAsia="Times New Roman" w:hAnsi="Calibri" w:cs="Times New Roman"/>
                <w:color w:val="000000"/>
                <w:sz w:val="22"/>
                <w:szCs w:val="22"/>
                <w:lang w:eastAsia="en-US"/>
              </w:rPr>
              <w:t>result</w:t>
            </w:r>
          </w:p>
        </w:tc>
      </w:tr>
      <w:tr w:rsidR="00812483" w:rsidRPr="00043DB3" w14:paraId="71A63595"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262ABA7" w14:textId="04D2E33F"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1</w:t>
            </w:r>
          </w:p>
        </w:tc>
        <w:tc>
          <w:tcPr>
            <w:tcW w:w="858" w:type="dxa"/>
            <w:noWrap/>
            <w:hideMark/>
          </w:tcPr>
          <w:p w14:paraId="2E601430"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6F34C35"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EBF4DC5"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C174119"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32967AD"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67B1A9D"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BB8A671" w14:textId="77777777" w:rsidR="00A91D64" w:rsidRPr="00533865"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5D619BD"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4A0619F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06291BD" w14:textId="580F5848"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07DB5D6"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1B592BB"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DCAEE6C"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D295A95"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684EC8E"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473E909"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DBFFC60" w14:textId="77777777" w:rsidR="00A91D64" w:rsidRPr="00533865"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5941BD40"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42C0121"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71DF649" w14:textId="2B111304"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37E3028"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B0A15A5"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CED2DBC"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2007A7C"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67C42F"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2DE1072"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C29C94B" w14:textId="77777777" w:rsidR="00A91D64" w:rsidRPr="00533865"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A1C2107"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491055D"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473424EE" w14:textId="2973F2F4"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679A56A"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3CB9D02"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5535D32"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A2B3096"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5F3DA22"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7043CEB"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A1D2DE" w14:textId="77777777" w:rsidR="00A91D64" w:rsidRPr="00533865"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3238423" w14:textId="4173FDEC"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812483" w:rsidRPr="00043DB3" w14:paraId="42A4C87B"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6A8781AC" w14:textId="24ADB7E7"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B8688DC"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33D56E9"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33BED35"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D07C573"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E2E934A"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BD54570"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FD5C56F" w14:textId="77777777" w:rsidR="00A91D64" w:rsidRPr="00533865"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70414F6" w14:textId="4A38985A"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812483" w:rsidRPr="00043DB3" w14:paraId="1AB5AB4F"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46ABE97B" w14:textId="071ED1E3"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C28E282"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786725C"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BDE2B28"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52A8168"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AB377DA"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209D6D0"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E82C3B3" w14:textId="77777777" w:rsidR="00A91D64" w:rsidRPr="00533865"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99A9792" w14:textId="303BBF46"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812483" w:rsidRPr="00043DB3" w14:paraId="050473AE"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4679C56C" w14:textId="723C57A5"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897A443"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C858AFC"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A31CDEC"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3B5B19F"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C6C0743"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75F81C3"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01E964" w14:textId="77777777" w:rsidR="00A91D64" w:rsidRPr="00533865"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26342C0" w14:textId="265B4C71"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812483" w:rsidRPr="00043DB3" w14:paraId="707AB1A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6D688F8" w14:textId="4146EF9C"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F5152C2"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DE0ACF3"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F57C344"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4EACB24"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E7FE9D6"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C3A94B4"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E678EAF" w14:textId="77777777" w:rsidR="00A91D64" w:rsidRPr="00533865"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5D9D2D9"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6065445D"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DFE90A3" w14:textId="188F818E"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9FF9AF4"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DE83F08"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1C6FF2E"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A38697E"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133E230"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E7915FD"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4D80DA" w14:textId="77777777" w:rsidR="00A91D64" w:rsidRPr="00533865"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654DB13"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3A67C6FB"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7FC832C" w14:textId="49C3347D"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D40EB3B"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E8CEB68"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F2FDEBA"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A807FA1"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EAD1935"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1ACD84E"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2EF2D7D8" w14:textId="77777777" w:rsidR="00A91D64" w:rsidRPr="00533865"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54F3317"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7AF8FE1A"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A496BEB" w14:textId="7A791FEC"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DBDDCF4"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7D25A86"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BE7B760"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372988B"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E52EEF3"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EA5D40A"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AC475E6" w14:textId="77777777" w:rsidR="00A91D64" w:rsidRPr="00533865"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DEBD28C"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38BFC4A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3D3922F5" w14:textId="71D882DA"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3FEE00D"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3E644C3"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3E8D836"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6BB74B1"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078ABC8"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062C657"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5FB14C" w14:textId="77777777" w:rsidR="00A91D64" w:rsidRPr="00533865"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A21AB92"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49176CB"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FE8E303" w14:textId="4F870138"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459AC7B"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F3A9B9C"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670A0F7"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9DBEFC8"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58AB383"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51552C7"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E1559E3" w14:textId="77777777" w:rsidR="00A91D64" w:rsidRPr="00533865"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42618C7"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6EF7B56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B86FDD1" w14:textId="5E3D80DA"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4C44459"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87EC2E6"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207F714"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69E881D"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AD8B62C"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6D196B8"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18FD76D" w14:textId="77777777" w:rsidR="00A91D64" w:rsidRPr="00533865"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6484E7C"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6CA8F09"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FF604E9" w14:textId="78851D62"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C271AD1"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33C71EE"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0EBA588"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B3A25B9"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0C629D0"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D3ED0ED"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DE1EF0F" w14:textId="77777777" w:rsidR="00A91D64" w:rsidRPr="00533865"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5F9D0B62"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5638CB7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3DE1D58" w14:textId="25C531EA"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B1880FA"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618BFA7"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E7D326C"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4044162"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24D3906"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7916EA7"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14EBD7C" w14:textId="77777777" w:rsidR="00A91D64" w:rsidRPr="00533865"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4C7F619" w14:textId="14049300" w:rsidR="00A91D64" w:rsidRPr="00043DB3" w:rsidRDefault="006710A6"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MIP increased transparency</w:t>
            </w:r>
          </w:p>
        </w:tc>
      </w:tr>
      <w:tr w:rsidR="00812483" w:rsidRPr="00043DB3" w14:paraId="4C2CEE38"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BE2586A" w14:textId="1918947C"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566BF97"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1D0B89B"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F46E75A"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E2647C1"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D9B8BB5"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34B7B5E"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1C88C1A" w14:textId="77777777" w:rsidR="00A91D64" w:rsidRPr="00533865"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5B3C22C"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4AAC1A8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2BBCB2F" w14:textId="5F050E8B"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96EB90B"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7BDB54A"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3E086A3"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79A023E"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A54D500"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37C17A0"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AA31890" w14:textId="77777777" w:rsidR="00A91D64" w:rsidRPr="00533865"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DF21211"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ACE43FD"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478171F2" w14:textId="600BDEDC"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BFD3BC3"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CEA826D"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B9A8097"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143F766"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76D607"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4FD9971"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FF46827" w14:textId="77777777" w:rsidR="00A91D64" w:rsidRPr="00533865"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0E4C93C9"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45338AF1"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4612FCB4" w14:textId="42717B22"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1755D48"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E886F77"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329200B"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BBF0A8E"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B04CB25"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1F227F4"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1F3897F" w14:textId="77777777" w:rsidR="00A91D64" w:rsidRPr="00533865"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6EE760C" w14:textId="4B7F3DED"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812483" w:rsidRPr="00043DB3" w14:paraId="28FC9138"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65661E8F" w14:textId="168D9FB2"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9AF3A14"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253DAD8"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5FF788C"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4C051E1"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111CEFF"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33EF790"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1AC0A82" w14:textId="77777777" w:rsidR="00A91D64" w:rsidRPr="00533865"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01BE3BC" w14:textId="2ADA524A"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812483" w:rsidRPr="00043DB3" w14:paraId="7D93B1C2"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7C5BD6B9" w14:textId="24E383BB"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A497F0D"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09BFBB4"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B13E409"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51FF739"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5C2A43"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8CE1D09"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63CD429" w14:textId="77777777" w:rsidR="00A91D64" w:rsidRPr="00533865"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6A40655" w14:textId="20B8726C"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812483" w:rsidRPr="00043DB3" w14:paraId="51D7918C"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617593D" w14:textId="4A6135B8"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8C73314"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CFF6FC4"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E6F8274"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6EC643A"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5CDAE82"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EAC75DD"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9326173" w14:textId="77777777" w:rsidR="00A91D64" w:rsidRPr="00533865"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CD13B2B" w14:textId="3C3D9DEA"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812483" w:rsidRPr="00043DB3" w14:paraId="28A8F1E2"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5F79926" w14:textId="008124AC"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6BB3939"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78F0132"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42DAB90"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71B8954"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670496F"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CBE1313"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2EE7B06" w14:textId="70159C20" w:rsidR="00A91D64" w:rsidRPr="00043DB3" w:rsidRDefault="007B46E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1F254B8" w14:textId="765F6A79" w:rsidR="00A91D64" w:rsidRPr="00043DB3" w:rsidRDefault="007B46E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5915CA3"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7454392D" w14:textId="3C6A01C2"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E225786"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684AA56"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A878C59"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D1FE36A"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B640C03"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82D92E6"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7696A28"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21A49E2" w14:textId="7EB39529"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Colormap not attenuated</w:t>
            </w:r>
          </w:p>
        </w:tc>
      </w:tr>
      <w:tr w:rsidR="00812483" w:rsidRPr="00043DB3" w14:paraId="5912DE6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49BA484" w14:textId="2320F046"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2034AD8"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35B3A15"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DCFE39C"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B5BC96B"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4AB701"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C5B96D9"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0B6FBD7" w14:textId="2348122A" w:rsidR="00A91D64" w:rsidRPr="00533865" w:rsidRDefault="004D621F"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6E84E5B" w14:textId="1292688A" w:rsidR="00A91D64" w:rsidRPr="00043DB3" w:rsidRDefault="00F57CE7"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E4BF851"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43EC3F4F" w14:textId="7420DFE0"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945A49F"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FC94951"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80E954C"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2825B86"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DFE187F"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7FE7A81"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8AE93D0" w14:textId="793B4DCB" w:rsidR="00A91D64" w:rsidRPr="00533865" w:rsidRDefault="004D621F"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C694A15" w14:textId="60484148" w:rsidR="00A91D64" w:rsidRPr="00043DB3" w:rsidRDefault="00F57CE7"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8006B3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38242D2" w14:textId="2C39776F"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74A54D1"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9A4D0A8"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2E5AB40"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FE79794"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2AF0718"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FB00726"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F0F1824" w14:textId="575B4359" w:rsidR="00A91D64" w:rsidRPr="00533865" w:rsidRDefault="004D621F"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11E0706" w14:textId="6DE63C8F" w:rsidR="00A91D64" w:rsidRPr="00043DB3" w:rsidRDefault="00F57CE7"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BA5200B"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31ED8E1" w14:textId="42BCC5DC"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17301C8"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41851E3"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40A519A"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AE93624"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FCF01EF"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389F53C"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E91B63F"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7095240" w14:textId="4171C146"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Colormap not attenuated</w:t>
            </w:r>
          </w:p>
        </w:tc>
      </w:tr>
      <w:tr w:rsidR="00812483" w:rsidRPr="00043DB3" w14:paraId="605FB06C"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8CB01B6" w14:textId="16422950"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F0D9A68"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7E941D9"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901944"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5263414"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5A885CF"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D2225EC"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215B2C4" w14:textId="4563E2D4" w:rsidR="00A91D64" w:rsidRPr="00533865" w:rsidRDefault="004D621F"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77CF7D" w14:textId="38A0A255" w:rsidR="00A91D64" w:rsidRPr="00043DB3" w:rsidRDefault="00F57CE7"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95F1455"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1FFFA0C" w14:textId="582BC6CE"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1</w:t>
            </w:r>
          </w:p>
        </w:tc>
        <w:tc>
          <w:tcPr>
            <w:tcW w:w="858" w:type="dxa"/>
            <w:noWrap/>
            <w:hideMark/>
          </w:tcPr>
          <w:p w14:paraId="64287DE4"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0728460"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44D039B"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9903C02"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5AF0D8"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4D65952"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E2D8A3C" w14:textId="154F6EBD" w:rsidR="00A91D64" w:rsidRPr="00533865" w:rsidRDefault="004D621F"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41D0BEC" w14:textId="486EF406" w:rsidR="00A91D64" w:rsidRPr="00043DB3" w:rsidRDefault="00F57CE7"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bl>
    <w:p w14:paraId="1A265B8A" w14:textId="073ECFB3" w:rsidR="00806808" w:rsidRDefault="00806808" w:rsidP="00302756">
      <w:pPr>
        <w:jc w:val="both"/>
      </w:pPr>
      <w:r>
        <w:br w:type="page"/>
      </w:r>
    </w:p>
    <w:p w14:paraId="42D20FE0" w14:textId="425451A7" w:rsidR="00762FFC" w:rsidRDefault="00762FFC" w:rsidP="00302756">
      <w:pPr>
        <w:pStyle w:val="Heading1"/>
        <w:jc w:val="both"/>
      </w:pPr>
      <w:bookmarkStart w:id="194" w:name="_Toc406575229"/>
      <w:bookmarkStart w:id="195" w:name="_Toc406755664"/>
      <w:bookmarkStart w:id="196" w:name="_Toc406770737"/>
      <w:bookmarkStart w:id="197" w:name="_Ref428361182"/>
      <w:bookmarkStart w:id="198" w:name="_Ref428361222"/>
      <w:bookmarkStart w:id="199" w:name="_Ref165034349"/>
      <w:bookmarkStart w:id="200" w:name="_Toc183178655"/>
      <w:r>
        <w:lastRenderedPageBreak/>
        <w:t>Output Adjustment</w:t>
      </w:r>
      <w:bookmarkEnd w:id="194"/>
      <w:bookmarkEnd w:id="195"/>
      <w:bookmarkEnd w:id="196"/>
      <w:bookmarkEnd w:id="197"/>
      <w:bookmarkEnd w:id="198"/>
      <w:bookmarkEnd w:id="199"/>
      <w:r w:rsidR="009E7AF0">
        <w:t>s</w:t>
      </w:r>
      <w:bookmarkEnd w:id="200"/>
    </w:p>
    <w:p w14:paraId="4ED59B3B" w14:textId="72824243" w:rsidR="00493F04" w:rsidRDefault="00F22D15" w:rsidP="00302756">
      <w:pPr>
        <w:jc w:val="both"/>
      </w:pPr>
      <w:r>
        <w:t>Most volume property settings are applied</w:t>
      </w:r>
      <w:r w:rsidR="00493F04">
        <w:t xml:space="preserve"> in 3D space before rendering and channel </w:t>
      </w:r>
      <w:r w:rsidR="003846A9">
        <w:t>inter</w:t>
      </w:r>
      <w:r w:rsidR="00493F04">
        <w:t>mixing. To make finer adjustments to rendered and intermixed results in 2D</w:t>
      </w:r>
      <w:r w:rsidR="003846A9">
        <w:t xml:space="preserve"> image</w:t>
      </w:r>
      <w:r w:rsidR="00493F04">
        <w:t xml:space="preserve"> space, FluoRender provides a set of output adjustments (</w:t>
      </w:r>
      <w:r w:rsidR="00493F04">
        <w:fldChar w:fldCharType="begin" w:fldLock="1"/>
      </w:r>
      <w:r w:rsidR="00493F04">
        <w:instrText xml:space="preserve"> REF _Ref406582171 \h </w:instrText>
      </w:r>
      <w:r w:rsidR="00E620C5">
        <w:instrText xml:space="preserve"> \* MERGEFORMAT </w:instrText>
      </w:r>
      <w:r w:rsidR="00493F04">
        <w:fldChar w:fldCharType="separate"/>
      </w:r>
      <w:r w:rsidR="00B137B9">
        <w:t xml:space="preserve">Figure </w:t>
      </w:r>
      <w:r w:rsidR="00B137B9">
        <w:rPr>
          <w:noProof/>
        </w:rPr>
        <w:t>9</w:t>
      </w:r>
      <w:r w:rsidR="00B137B9">
        <w:noBreakHyphen/>
      </w:r>
      <w:r w:rsidR="00B137B9">
        <w:rPr>
          <w:noProof/>
        </w:rPr>
        <w:t>1</w:t>
      </w:r>
      <w:r w:rsidR="00493F04">
        <w:fldChar w:fldCharType="end"/>
      </w:r>
      <w:r w:rsidR="00493F04">
        <w:t>).</w:t>
      </w:r>
      <w:r w:rsidR="009E7AF0">
        <w:t xml:space="preserve"> There are three tabs for the red, green, and blue channels of the output image. By default, the tabs are shown side-by-side. The tabs can be dragged to stack together so that only the selected tab is shown.</w:t>
      </w:r>
    </w:p>
    <w:p w14:paraId="09676672" w14:textId="50BB35A4" w:rsidR="00647C9F" w:rsidRDefault="006C5814" w:rsidP="00302756">
      <w:pPr>
        <w:jc w:val="both"/>
      </w:pPr>
      <w:r>
        <w:rPr>
          <w:noProof/>
        </w:rPr>
        <mc:AlternateContent>
          <mc:Choice Requires="wpg">
            <w:drawing>
              <wp:anchor distT="0" distB="0" distL="114300" distR="114300" simplePos="0" relativeHeight="251656195" behindDoc="0" locked="0" layoutInCell="1" allowOverlap="1" wp14:anchorId="3905C63F" wp14:editId="7F650FCF">
                <wp:simplePos x="0" y="0"/>
                <wp:positionH relativeFrom="margin">
                  <wp:posOffset>4311015</wp:posOffset>
                </wp:positionH>
                <wp:positionV relativeFrom="paragraph">
                  <wp:posOffset>8890</wp:posOffset>
                </wp:positionV>
                <wp:extent cx="1623695" cy="5697855"/>
                <wp:effectExtent l="0" t="0" r="0" b="0"/>
                <wp:wrapSquare wrapText="bothSides"/>
                <wp:docPr id="637" name="Group 637"/>
                <wp:cNvGraphicFramePr/>
                <a:graphic xmlns:a="http://schemas.openxmlformats.org/drawingml/2006/main">
                  <a:graphicData uri="http://schemas.microsoft.com/office/word/2010/wordprocessingGroup">
                    <wpg:wgp>
                      <wpg:cNvGrpSpPr/>
                      <wpg:grpSpPr>
                        <a:xfrm>
                          <a:off x="0" y="0"/>
                          <a:ext cx="1623695" cy="5697855"/>
                          <a:chOff x="0" y="28772"/>
                          <a:chExt cx="1586230" cy="5606218"/>
                        </a:xfrm>
                      </wpg:grpSpPr>
                      <pic:pic xmlns:pic="http://schemas.openxmlformats.org/drawingml/2006/picture">
                        <pic:nvPicPr>
                          <pic:cNvPr id="139" name="Picture 139"/>
                          <pic:cNvPicPr preferRelativeResize="0">
                            <a:picLocks noChangeAspect="1"/>
                          </pic:cNvPicPr>
                        </pic:nvPicPr>
                        <pic:blipFill>
                          <a:blip r:embed="rId101"/>
                          <a:srcRect/>
                          <a:stretch/>
                        </pic:blipFill>
                        <pic:spPr bwMode="auto">
                          <a:xfrm>
                            <a:off x="486227" y="28772"/>
                            <a:ext cx="928920" cy="5197854"/>
                          </a:xfrm>
                          <a:prstGeom prst="rect">
                            <a:avLst/>
                          </a:prstGeom>
                          <a:noFill/>
                          <a:ln>
                            <a:noFill/>
                          </a:ln>
                        </pic:spPr>
                      </pic:pic>
                      <wps:wsp>
                        <wps:cNvPr id="140" name="Text Box 140"/>
                        <wps:cNvSpPr txBox="1"/>
                        <wps:spPr>
                          <a:xfrm>
                            <a:off x="0" y="5376545"/>
                            <a:ext cx="1586230" cy="258445"/>
                          </a:xfrm>
                          <a:prstGeom prst="rect">
                            <a:avLst/>
                          </a:prstGeom>
                          <a:solidFill>
                            <a:prstClr val="white"/>
                          </a:solidFill>
                          <a:ln>
                            <a:noFill/>
                          </a:ln>
                          <a:effectLst/>
                        </wps:spPr>
                        <wps:txbx>
                          <w:txbxContent>
                            <w:p w14:paraId="1BBB8868" w14:textId="2A5F98FA" w:rsidR="00045124" w:rsidRPr="0016798A" w:rsidRDefault="00045124" w:rsidP="00493F04">
                              <w:pPr>
                                <w:pStyle w:val="Caption"/>
                                <w:jc w:val="right"/>
                                <w:rPr>
                                  <w:noProof/>
                                  <w:sz w:val="20"/>
                                  <w:szCs w:val="20"/>
                                </w:rPr>
                              </w:pPr>
                              <w:bookmarkStart w:id="201" w:name="_Ref406582171"/>
                              <w:bookmarkStart w:id="202" w:name="_Toc183178763"/>
                              <w:r>
                                <w:t xml:space="preserve">Figure </w:t>
                              </w:r>
                              <w:fldSimple w:instr=" STYLEREF 1 \s ">
                                <w:r w:rsidR="0017337F">
                                  <w:rPr>
                                    <w:noProof/>
                                  </w:rPr>
                                  <w:t>9</w:t>
                                </w:r>
                              </w:fldSimple>
                              <w:r w:rsidR="00586A6E">
                                <w:noBreakHyphen/>
                              </w:r>
                              <w:fldSimple w:instr=" SEQ Figure \* ARABIC \s 1 ">
                                <w:r w:rsidR="0017337F">
                                  <w:rPr>
                                    <w:noProof/>
                                  </w:rPr>
                                  <w:t>1</w:t>
                                </w:r>
                              </w:fldSimple>
                              <w:bookmarkEnd w:id="201"/>
                              <w:r>
                                <w:t>. Output adjustment panel.</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05C63F" id="Group 637" o:spid="_x0000_s1029" style="position:absolute;left:0;text-align:left;margin-left:339.45pt;margin-top:.7pt;width:127.85pt;height:448.65pt;z-index:251656195;mso-position-horizontal-relative:margin;mso-width-relative:margin;mso-height-relative:margin" coordorigin=",287" coordsize="15862,56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">
                <v:shape id="Picture 139" o:spid="_x0000_s1030" type="#_x0000_t75" style="position:absolute;left:4862;top:287;width:9289;height:5197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">
                  <v:imagedata r:id="rId102" o:title=""/>
                </v:shape>
                <v:shape id="Text Box 140" o:spid="_x0000_s1031" type="#_x0000_t202" style="position:absolute;top:53765;width:158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" stroked="f">
                  <v:textbox inset="0,0,0,0">
                    <w:txbxContent>
                      <w:p w14:paraId="1BBB8868" w14:textId="2A5F98FA" w:rsidR="00045124" w:rsidRPr="0016798A" w:rsidRDefault="00045124" w:rsidP="00493F04">
                        <w:pPr>
                          <w:pStyle w:val="Caption"/>
                          <w:jc w:val="right"/>
                          <w:rPr>
                            <w:noProof/>
                            <w:sz w:val="20"/>
                            <w:szCs w:val="20"/>
                          </w:rPr>
                        </w:pPr>
                        <w:bookmarkStart w:id="203" w:name="_Ref406582171"/>
                        <w:bookmarkStart w:id="204" w:name="_Toc183178763"/>
                        <w:r>
                          <w:t xml:space="preserve">Figure </w:t>
                        </w:r>
                        <w:fldSimple w:instr=" STYLEREF 1 \s ">
                          <w:r w:rsidR="0017337F">
                            <w:rPr>
                              <w:noProof/>
                            </w:rPr>
                            <w:t>9</w:t>
                          </w:r>
                        </w:fldSimple>
                        <w:r w:rsidR="00586A6E">
                          <w:noBreakHyphen/>
                        </w:r>
                        <w:fldSimple w:instr=" SEQ Figure \* ARABIC \s 1 ">
                          <w:r w:rsidR="0017337F">
                            <w:rPr>
                              <w:noProof/>
                            </w:rPr>
                            <w:t>1</w:t>
                          </w:r>
                        </w:fldSimple>
                        <w:bookmarkEnd w:id="203"/>
                        <w:r>
                          <w:t>. Output adjustment panel.</w:t>
                        </w:r>
                        <w:bookmarkEnd w:id="204"/>
                      </w:p>
                    </w:txbxContent>
                  </v:textbox>
                </v:shape>
                <w10:wrap type="square" anchorx="margin"/>
              </v:group>
            </w:pict>
          </mc:Fallback>
        </mc:AlternateContent>
      </w:r>
      <w:r w:rsidR="002D4100">
        <w:t>Disregarding the number of volume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2D4100">
        <w:t xml:space="preserve"> to be visualized, the final output has three fixed color channels: red, green, and blue. For each color channel, there are three adjustment settings: Gamma</w:t>
      </w:r>
      <w:r w:rsidR="00D9729D">
        <w:fldChar w:fldCharType="begin"/>
      </w:r>
      <w:r w:rsidR="00D9729D">
        <w:instrText xml:space="preserve"> XE "</w:instrText>
      </w:r>
      <w:r w:rsidR="00D9729D" w:rsidRPr="0002378F">
        <w:instrText>Gamma</w:instrText>
      </w:r>
      <w:r w:rsidR="00D9729D">
        <w:instrText xml:space="preserve">" </w:instrText>
      </w:r>
      <w:r w:rsidR="00D9729D">
        <w:fldChar w:fldCharType="end"/>
      </w:r>
      <w:r w:rsidR="002D4100">
        <w:t>, luminance, and equalization.</w:t>
      </w:r>
    </w:p>
    <w:p w14:paraId="68AF0D94" w14:textId="4DD6A432" w:rsidR="002D4100" w:rsidRDefault="002D4100" w:rsidP="00302756">
      <w:pPr>
        <w:jc w:val="both"/>
      </w:pPr>
      <w:r w:rsidRPr="002D4100">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2D4100">
        <w:rPr>
          <w:b/>
        </w:rPr>
        <w:t>.</w:t>
      </w:r>
      <w:r>
        <w:t xml:space="preserve"> It uses a Gamma curve to remap the color intensities. Increasing Gamma brightens the overall result in a nonlinear fashion.</w:t>
      </w:r>
    </w:p>
    <w:p w14:paraId="5D073B56" w14:textId="38DA7188" w:rsidR="002D4100" w:rsidRDefault="002D4100" w:rsidP="00302756">
      <w:pPr>
        <w:jc w:val="both"/>
      </w:pPr>
      <w:r w:rsidRPr="002D4100">
        <w:rPr>
          <w:b/>
        </w:rPr>
        <w:t>Luminance.</w:t>
      </w:r>
      <w:r>
        <w:t xml:space="preserve"> It is a multiplier that modulates the color intensities. Increasing luminance brightens the result linearly.</w:t>
      </w:r>
    </w:p>
    <w:p w14:paraId="53352507" w14:textId="285480F0" w:rsidR="002D4100" w:rsidRDefault="002D4100" w:rsidP="00302756">
      <w:pPr>
        <w:jc w:val="both"/>
      </w:pPr>
      <w:r w:rsidRPr="002D4100">
        <w:rPr>
          <w:b/>
        </w:rPr>
        <w:t>Equalization</w:t>
      </w:r>
      <w:r w:rsidR="006B2529">
        <w:rPr>
          <w:b/>
        </w:rPr>
        <w:fldChar w:fldCharType="begin"/>
      </w:r>
      <w:r w:rsidR="006B2529">
        <w:instrText xml:space="preserve"> XE "</w:instrText>
      </w:r>
      <w:r w:rsidR="006B2529" w:rsidRPr="00AB17CF">
        <w:instrText>Equalization</w:instrText>
      </w:r>
      <w:r w:rsidR="006B2529">
        <w:instrText xml:space="preserve">" </w:instrText>
      </w:r>
      <w:r w:rsidR="006B2529">
        <w:rPr>
          <w:b/>
        </w:rPr>
        <w:fldChar w:fldCharType="end"/>
      </w:r>
      <w:r w:rsidRPr="002D4100">
        <w:rPr>
          <w:b/>
        </w:rPr>
        <w:t>.</w:t>
      </w:r>
      <w:r>
        <w:t xml:space="preserve"> It enhances low color intensities and increases local contrast at the same time. It also equalizes high and </w:t>
      </w:r>
      <w:r w:rsidR="0010410E">
        <w:t>low-intensity</w:t>
      </w:r>
      <w:r>
        <w:t xml:space="preserve"> signals.</w:t>
      </w:r>
    </w:p>
    <w:p w14:paraId="0E9BB629" w14:textId="10C5DFFB" w:rsidR="002D4100" w:rsidRDefault="00AA362F" w:rsidP="00302756">
      <w:pPr>
        <w:jc w:val="both"/>
      </w:pPr>
      <w:r>
        <w:t>Settings for</w:t>
      </w:r>
      <w:r w:rsidR="002D4100">
        <w:t xml:space="preserve"> red, green, and blue channels can be linked. Use the </w:t>
      </w:r>
      <w:r w:rsidR="002D4100" w:rsidRPr="0018205D">
        <w:rPr>
          <w:b/>
        </w:rPr>
        <w:t>link</w:t>
      </w:r>
      <w:r w:rsidR="002D4100">
        <w:t xml:space="preserve"> button </w:t>
      </w:r>
      <w:r w:rsidR="002D4100">
        <w:rPr>
          <w:noProof/>
          <w:lang w:eastAsia="en-US"/>
        </w:rPr>
        <w:drawing>
          <wp:inline distT="0" distB="0" distL="0" distR="0" wp14:anchorId="04530609" wp14:editId="7E28005F">
            <wp:extent cx="237744" cy="21031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rsidR="009F343B">
        <w:t xml:space="preserve"> to synchronize </w:t>
      </w:r>
      <w:r w:rsidR="00167864">
        <w:t xml:space="preserve">the </w:t>
      </w:r>
      <w:r w:rsidR="009F343B">
        <w:t>settings of any combination of red, green, and blue channels.</w:t>
      </w:r>
      <w:r w:rsidR="00475655" w:rsidRPr="00475655">
        <w:t xml:space="preserve"> </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p>
    <w:p w14:paraId="37734CED" w14:textId="2290DB85" w:rsidR="009F343B" w:rsidRDefault="009F343B" w:rsidP="00302756">
      <w:pPr>
        <w:jc w:val="both"/>
      </w:pPr>
      <w:r>
        <w:t>Settings of each channel can be reset independently</w:t>
      </w:r>
      <w:r w:rsidR="007A0128">
        <w:t xml:space="preserve"> using “</w:t>
      </w:r>
      <w:r w:rsidR="007A0128" w:rsidRPr="0018205D">
        <w:rPr>
          <w:b/>
        </w:rPr>
        <w:t>Reset</w:t>
      </w:r>
      <w:r w:rsidR="007A0128">
        <w:t xml:space="preserve">” </w:t>
      </w:r>
      <w:r w:rsidR="007A0128">
        <w:rPr>
          <w:noProof/>
          <w:lang w:eastAsia="en-US"/>
        </w:rPr>
        <w:drawing>
          <wp:inline distT="0" distB="0" distL="0" distR="0" wp14:anchorId="022B5423" wp14:editId="5FA33405">
            <wp:extent cx="164592" cy="164592"/>
            <wp:effectExtent l="0" t="0" r="698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F343B" w14:paraId="7EF03AE8"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543F57" w14:textId="77777777" w:rsidR="009F343B" w:rsidRDefault="009F343B" w:rsidP="00302756">
            <w:pPr>
              <w:pStyle w:val="Icon"/>
              <w:jc w:val="both"/>
            </w:pPr>
            <w:r>
              <w:rPr>
                <w:noProof/>
                <w:lang w:eastAsia="en-US"/>
              </w:rPr>
              <mc:AlternateContent>
                <mc:Choice Requires="wpg">
                  <w:drawing>
                    <wp:inline distT="0" distB="0" distL="0" distR="0" wp14:anchorId="6110D2CF" wp14:editId="130F993B">
                      <wp:extent cx="228600" cy="228600"/>
                      <wp:effectExtent l="0" t="0" r="0" b="0"/>
                      <wp:docPr id="142" name="Group 19" descr="P2134C1T6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3" name="Oval 14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4" name="Freeform 14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F79C23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NHhA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Pn640eEBQAA9REAAA4AAAAAAAAAAAAAAAAALgIAAGRycy9lMm9E&#10;b2MueG1sUEsBAi0AFAAGAAgAAAAhAPgMKZnYAAAAAwEAAA8AAAAAAAAAAAAAAAAA3gcAAGRycy9k&#10;b3ducmV2LnhtbFBLBQYAAAAABAAEAPMAAADjCAAAAAA=&#10;">
                      <v:oval id="Oval 14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" fillcolor="#f24f4f [3204]" stroked="f" strokeweight="0">
                        <v:stroke joinstyle="miter"/>
                        <o:lock v:ext="edit" aspectratio="t"/>
                      </v:oval>
                      <v:shape id="Freeform 14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80EE83D" w14:textId="792447EA" w:rsidR="009F343B" w:rsidRDefault="009F343B"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Under certain circumstances, the color channel settings are automatically synchronized to maintain the hue of </w:t>
            </w:r>
            <w:r w:rsidR="00167864">
              <w:t xml:space="preserve">the </w:t>
            </w:r>
            <w:r>
              <w:t xml:space="preserve">output color. For example, when a volume channel’s color is set to white, the settings are synchronized. It is still possible to “unlink” the color channels and adjust </w:t>
            </w:r>
            <w:r w:rsidR="00167864">
              <w:t xml:space="preserve">them </w:t>
            </w:r>
            <w:r>
              <w:t>individually.</w:t>
            </w:r>
          </w:p>
        </w:tc>
      </w:tr>
    </w:tbl>
    <w:p w14:paraId="39BA24FB" w14:textId="77777777" w:rsidR="009F343B" w:rsidRDefault="009F343B" w:rsidP="00302756">
      <w:pPr>
        <w:jc w:val="both"/>
      </w:pPr>
    </w:p>
    <w:p w14:paraId="2D0142FD" w14:textId="59B065AA" w:rsidR="009F343B" w:rsidRDefault="007A0128" w:rsidP="00302756">
      <w:pPr>
        <w:jc w:val="both"/>
      </w:pPr>
      <w:r>
        <w:lastRenderedPageBreak/>
        <w:t>The scope of the application of the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can vary when different items are selected from the “workspace” panel. </w:t>
      </w:r>
      <w:r w:rsidR="009F343B">
        <w:t>When a volume channel is selected in the “Workspace” panel, the output adjustment settings are</w:t>
      </w:r>
      <w:r>
        <w:t xml:space="preserve"> applied to the group of selection. When a render view is selected in the “Workspace” panel, the output adjustment settings are applied to the selected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A0128" w14:paraId="3BAEE57C"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4023CF2" w14:textId="77777777" w:rsidR="007A0128" w:rsidRDefault="007A0128" w:rsidP="00302756">
            <w:pPr>
              <w:pStyle w:val="Icon"/>
              <w:jc w:val="both"/>
            </w:pPr>
            <w:r>
              <w:rPr>
                <w:noProof/>
                <w:lang w:eastAsia="en-US"/>
              </w:rPr>
              <mc:AlternateContent>
                <mc:Choice Requires="wpg">
                  <w:drawing>
                    <wp:inline distT="0" distB="0" distL="0" distR="0" wp14:anchorId="3FA6A295" wp14:editId="5EB22710">
                      <wp:extent cx="228600" cy="228600"/>
                      <wp:effectExtent l="0" t="0" r="0" b="0"/>
                      <wp:docPr id="146" name="Group 19" descr="P2139C1T6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7" name="Oval 14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8" name="Freeform 14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3C453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aW4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KLmOIlguT0svg8Yom0Amjd5xXLhVYE17ZaL8D1wVRfqjvTvFj7&#10;J0LgMTUl/cI39uiAfuqAlo81E3g5Gp3NhgiHwFazdoEQGaL1jEtk77/LN2iVDsi2zpRthZSyPWr2&#10;36H2JeOVdMGw5H+H2rxF7fMDL1g8mX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rUaW4iAUAAPURAAAOAAAAAAAAAAAAAAAAAC4CAABkcnMv&#10;ZTJvRG9jLnhtbFBLAQItABQABgAIAAAAIQD4DCmZ2AAAAAMBAAAPAAAAAAAAAAAAAAAAAOIHAABk&#10;cnMvZG93bnJldi54bWxQSwUGAAAAAAQABADzAAAA5wgAAAAA&#10;">
                      <v:oval id="Oval 14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" fillcolor="#f24f4f [3204]" stroked="f" strokeweight="0">
                        <v:stroke joinstyle="miter"/>
                        <o:lock v:ext="edit" aspectratio="t"/>
                      </v:oval>
                      <v:shape id="Freeform 14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4E90D45" w14:textId="0CB31BFC" w:rsidR="007A0128" w:rsidRDefault="007A0128"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The equalization settings behave differently </w:t>
            </w:r>
            <w:r w:rsidR="007308ED">
              <w:t>based on selections. When a render view is selected, equalization does not enhance local contrast. It suppresses high color intensities only</w:t>
            </w:r>
            <w:r w:rsidR="00DD194F">
              <w:t>, which can be used to recover details at colocalized regions in the composite channel intermixing mode.</w:t>
            </w:r>
          </w:p>
        </w:tc>
      </w:tr>
    </w:tbl>
    <w:p w14:paraId="1831342F" w14:textId="3057197F" w:rsidR="006C5814" w:rsidRDefault="006C5814" w:rsidP="00302756">
      <w:pPr>
        <w:jc w:val="both"/>
      </w:pPr>
    </w:p>
    <w:p w14:paraId="1879DE2D" w14:textId="77777777" w:rsidR="006C5814" w:rsidRDefault="006C5814" w:rsidP="00302756">
      <w:pPr>
        <w:jc w:val="both"/>
      </w:pPr>
      <w:r>
        <w:br w:type="page"/>
      </w:r>
    </w:p>
    <w:p w14:paraId="40E649D8" w14:textId="4A4BCDD8" w:rsidR="00762FFC" w:rsidRDefault="00762FFC" w:rsidP="00302756">
      <w:pPr>
        <w:pStyle w:val="Heading1"/>
        <w:jc w:val="both"/>
      </w:pPr>
      <w:bookmarkStart w:id="205" w:name="_Toc406575230"/>
      <w:bookmarkStart w:id="206" w:name="_Toc406755665"/>
      <w:bookmarkStart w:id="207" w:name="_Toc406770738"/>
      <w:bookmarkStart w:id="208" w:name="_Ref428361825"/>
      <w:bookmarkStart w:id="209" w:name="_Ref433192889"/>
      <w:bookmarkStart w:id="210" w:name="_Ref76480210"/>
      <w:bookmarkStart w:id="211" w:name="_Ref108102034"/>
      <w:bookmarkStart w:id="212" w:name="_Toc183178656"/>
      <w:r>
        <w:lastRenderedPageBreak/>
        <w:t xml:space="preserve">Clipping </w:t>
      </w:r>
      <w:bookmarkEnd w:id="205"/>
      <w:bookmarkEnd w:id="206"/>
      <w:bookmarkEnd w:id="207"/>
      <w:bookmarkEnd w:id="208"/>
      <w:bookmarkEnd w:id="209"/>
      <w:bookmarkEnd w:id="210"/>
      <w:bookmarkEnd w:id="211"/>
      <w:r w:rsidR="009E7AF0">
        <w:t>Planes</w:t>
      </w:r>
      <w:bookmarkEnd w:id="212"/>
    </w:p>
    <w:p w14:paraId="712AC5E8" w14:textId="23EEDA44" w:rsidR="00DD194F" w:rsidRDefault="009E7AF0" w:rsidP="00302756">
      <w:pPr>
        <w:jc w:val="both"/>
      </w:pPr>
      <w:r>
        <w:rPr>
          <w:noProof/>
        </w:rPr>
        <mc:AlternateContent>
          <mc:Choice Requires="wpg">
            <w:drawing>
              <wp:anchor distT="0" distB="0" distL="114300" distR="114300" simplePos="0" relativeHeight="251657221" behindDoc="0" locked="0" layoutInCell="1" allowOverlap="1" wp14:anchorId="1A8B8914" wp14:editId="72881585">
                <wp:simplePos x="0" y="0"/>
                <wp:positionH relativeFrom="column">
                  <wp:posOffset>4565650</wp:posOffset>
                </wp:positionH>
                <wp:positionV relativeFrom="paragraph">
                  <wp:posOffset>663575</wp:posOffset>
                </wp:positionV>
                <wp:extent cx="1446530" cy="5300980"/>
                <wp:effectExtent l="0" t="0" r="1270" b="0"/>
                <wp:wrapSquare wrapText="bothSides"/>
                <wp:docPr id="636" name="Group 636"/>
                <wp:cNvGraphicFramePr/>
                <a:graphic xmlns:a="http://schemas.openxmlformats.org/drawingml/2006/main">
                  <a:graphicData uri="http://schemas.microsoft.com/office/word/2010/wordprocessingGroup">
                    <wpg:wgp>
                      <wpg:cNvGrpSpPr/>
                      <wpg:grpSpPr>
                        <a:xfrm>
                          <a:off x="0" y="0"/>
                          <a:ext cx="1446530" cy="5300980"/>
                          <a:chOff x="69448" y="-213846"/>
                          <a:chExt cx="1446530" cy="5209639"/>
                        </a:xfrm>
                      </wpg:grpSpPr>
                      <pic:pic xmlns:pic="http://schemas.openxmlformats.org/drawingml/2006/picture">
                        <pic:nvPicPr>
                          <pic:cNvPr id="149" name="Picture 149"/>
                          <pic:cNvPicPr>
                            <a:picLocks noChangeAspect="1"/>
                          </pic:cNvPicPr>
                        </pic:nvPicPr>
                        <pic:blipFill>
                          <a:blip r:embed="rId104"/>
                          <a:srcRect/>
                          <a:stretch/>
                        </pic:blipFill>
                        <pic:spPr bwMode="auto">
                          <a:xfrm>
                            <a:off x="380390" y="-213846"/>
                            <a:ext cx="932180" cy="4743151"/>
                          </a:xfrm>
                          <a:prstGeom prst="rect">
                            <a:avLst/>
                          </a:prstGeom>
                          <a:noFill/>
                          <a:ln>
                            <a:noFill/>
                          </a:ln>
                        </pic:spPr>
                      </pic:pic>
                      <wps:wsp>
                        <wps:cNvPr id="157" name="Text Box 157"/>
                        <wps:cNvSpPr txBox="1"/>
                        <wps:spPr>
                          <a:xfrm>
                            <a:off x="69448" y="4608443"/>
                            <a:ext cx="1446530" cy="387350"/>
                          </a:xfrm>
                          <a:prstGeom prst="rect">
                            <a:avLst/>
                          </a:prstGeom>
                          <a:solidFill>
                            <a:prstClr val="white"/>
                          </a:solidFill>
                          <a:ln>
                            <a:noFill/>
                          </a:ln>
                          <a:effectLst/>
                        </wps:spPr>
                        <wps:txbx>
                          <w:txbxContent>
                            <w:p w14:paraId="0C9F4F3B" w14:textId="4A984257" w:rsidR="00045124" w:rsidRPr="00E3626C" w:rsidRDefault="00045124" w:rsidP="009E7AF0">
                              <w:pPr>
                                <w:pStyle w:val="Caption"/>
                                <w:jc w:val="center"/>
                                <w:rPr>
                                  <w:sz w:val="20"/>
                                  <w:szCs w:val="20"/>
                                </w:rPr>
                              </w:pPr>
                              <w:bookmarkStart w:id="213" w:name="_Ref406589525"/>
                              <w:bookmarkStart w:id="214" w:name="_Ref406589024"/>
                              <w:bookmarkStart w:id="215" w:name="_Toc183178764"/>
                              <w:r>
                                <w:t xml:space="preserve">Figure </w:t>
                              </w:r>
                              <w:fldSimple w:instr=" STYLEREF 1 \s ">
                                <w:r w:rsidR="0017337F">
                                  <w:rPr>
                                    <w:noProof/>
                                  </w:rPr>
                                  <w:t>10</w:t>
                                </w:r>
                              </w:fldSimple>
                              <w:r w:rsidR="00586A6E">
                                <w:noBreakHyphen/>
                              </w:r>
                              <w:fldSimple w:instr=" SEQ Figure \* ARABIC \s 1 ">
                                <w:r w:rsidR="0017337F">
                                  <w:rPr>
                                    <w:noProof/>
                                  </w:rPr>
                                  <w:t>1</w:t>
                                </w:r>
                              </w:fldSimple>
                              <w:bookmarkEnd w:id="213"/>
                              <w:r>
                                <w:t xml:space="preserve">. Clipping plane </w:t>
                              </w:r>
                              <w:bookmarkEnd w:id="214"/>
                              <w:r w:rsidR="009E7AF0">
                                <w:t>translations</w:t>
                              </w:r>
                              <w:r>
                                <w:t>.</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A8B8914" id="Group 636" o:spid="_x0000_s1032" style="position:absolute;left:0;text-align:left;margin-left:359.5pt;margin-top:52.25pt;width:113.9pt;height:417.4pt;z-index:251657221;mso-height-relative:margin" coordorigin="694,-2138" coordsize="14465,52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">
                <v:shape id="Picture 149" o:spid="_x0000_s1033" type="#_x0000_t75" style="position:absolute;left:3803;top:-2138;width:9322;height:47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">
                  <v:imagedata r:id="rId105" o:title=""/>
                </v:shape>
                <v:shape id="Text Box 157" o:spid="_x0000_s1034" type="#_x0000_t202" style="position:absolute;left:694;top:46084;width:14465;height:3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" stroked="f">
                  <v:textbox inset="0,0,0,0">
                    <w:txbxContent>
                      <w:p w14:paraId="0C9F4F3B" w14:textId="4A984257" w:rsidR="00045124" w:rsidRPr="00E3626C" w:rsidRDefault="00045124" w:rsidP="009E7AF0">
                        <w:pPr>
                          <w:pStyle w:val="Caption"/>
                          <w:jc w:val="center"/>
                          <w:rPr>
                            <w:sz w:val="20"/>
                            <w:szCs w:val="20"/>
                          </w:rPr>
                        </w:pPr>
                        <w:bookmarkStart w:id="216" w:name="_Ref406589525"/>
                        <w:bookmarkStart w:id="217" w:name="_Ref406589024"/>
                        <w:bookmarkStart w:id="218" w:name="_Toc183178764"/>
                        <w:r>
                          <w:t xml:space="preserve">Figure </w:t>
                        </w:r>
                        <w:fldSimple w:instr=" STYLEREF 1 \s ">
                          <w:r w:rsidR="0017337F">
                            <w:rPr>
                              <w:noProof/>
                            </w:rPr>
                            <w:t>10</w:t>
                          </w:r>
                        </w:fldSimple>
                        <w:r w:rsidR="00586A6E">
                          <w:noBreakHyphen/>
                        </w:r>
                        <w:fldSimple w:instr=" SEQ Figure \* ARABIC \s 1 ">
                          <w:r w:rsidR="0017337F">
                            <w:rPr>
                              <w:noProof/>
                            </w:rPr>
                            <w:t>1</w:t>
                          </w:r>
                        </w:fldSimple>
                        <w:bookmarkEnd w:id="216"/>
                        <w:r>
                          <w:t xml:space="preserve">. Clipping plane </w:t>
                        </w:r>
                        <w:bookmarkEnd w:id="217"/>
                        <w:r w:rsidR="009E7AF0">
                          <w:t>translations</w:t>
                        </w:r>
                        <w:r>
                          <w:t>.</w:t>
                        </w:r>
                        <w:bookmarkEnd w:id="218"/>
                      </w:p>
                    </w:txbxContent>
                  </v:textbox>
                </v:shape>
                <w10:wrap type="square"/>
              </v:group>
            </w:pict>
          </mc:Fallback>
        </mc:AlternateContent>
      </w:r>
      <w:r w:rsidR="00766D8E">
        <w:t>When</w:t>
      </w:r>
      <w:r w:rsidR="00DD194F">
        <w:t xml:space="preserve"> volume property settings become </w:t>
      </w:r>
      <w:r w:rsidR="00766D8E">
        <w:t>inadequate</w:t>
      </w:r>
      <w:r w:rsidR="00DD194F">
        <w:t xml:space="preserve"> to reveal occluded structures of thick scans, clipping planes </w:t>
      </w:r>
      <w:r w:rsidR="003846A9">
        <w:t>provide</w:t>
      </w:r>
      <w:r w:rsidR="00DD194F">
        <w:t xml:space="preserve"> an easy solution. For each volume channel, a group of six clipping planes can be adjusted independently. They are +X, -X, +Y, -Y, +Z, and -Z, which are also color-coded as red, magenta, green, yellow, blue, and cyan, for </w:t>
      </w:r>
      <w:r w:rsidR="00FB6E15">
        <w:t>visual distinction.</w:t>
      </w:r>
    </w:p>
    <w:p w14:paraId="7B966017" w14:textId="0CC2B037" w:rsidR="004264F5" w:rsidRDefault="004264F5" w:rsidP="00302756">
      <w:pPr>
        <w:pStyle w:val="Heading2"/>
      </w:pPr>
      <w:bookmarkStart w:id="219" w:name="_Toc183178657"/>
      <w:r>
        <w:t>Clipping Plane Display Controls</w:t>
      </w:r>
      <w:bookmarkEnd w:id="219"/>
    </w:p>
    <w:p w14:paraId="25B4D3E9" w14:textId="1E6F2724" w:rsidR="004264F5" w:rsidRDefault="004264F5" w:rsidP="00302756">
      <w:pPr>
        <w:jc w:val="both"/>
      </w:pPr>
      <w:r>
        <w:t>The top three buttons control how clipping planes are displayed.</w:t>
      </w:r>
    </w:p>
    <w:p w14:paraId="19B70CB4" w14:textId="26A036E0" w:rsidR="004264F5" w:rsidRDefault="004264F5" w:rsidP="00302756">
      <w:pPr>
        <w:jc w:val="both"/>
      </w:pPr>
      <w:r>
        <w:rPr>
          <w:noProof/>
          <w:lang w:eastAsia="en-US"/>
        </w:rPr>
        <w:drawing>
          <wp:inline distT="0" distB="0" distL="0" distR="0" wp14:anchorId="1DB2CD1D" wp14:editId="5AE79593">
            <wp:extent cx="164592" cy="164592"/>
            <wp:effectExtent l="0" t="0" r="6985" b="6985"/>
            <wp:docPr id="492" name="Picture 492"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DESIGNS\FluoRender Arts\list_icons\convert\sync_chan.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Synchronize all channels.</w:t>
      </w:r>
      <w:r>
        <w:t xml:space="preserve"> Enable clipping plane synchronization so that all channels use the same clipping plane settings.</w:t>
      </w:r>
      <w:r w:rsidR="003107BB" w:rsidRPr="003107BB">
        <w:t xml:space="preserve"> </w:t>
      </w:r>
      <w:r w:rsidR="003107BB">
        <w:fldChar w:fldCharType="begin"/>
      </w:r>
      <w:r w:rsidR="003107BB">
        <w:instrText xml:space="preserve"> XE "</w:instrText>
      </w:r>
      <w:r w:rsidR="003107BB" w:rsidRPr="00AF5CDE">
        <w:instrText>Synchronize</w:instrText>
      </w:r>
      <w:r w:rsidR="003107BB">
        <w:instrText xml:space="preserve">" </w:instrText>
      </w:r>
      <w:r w:rsidR="003107BB">
        <w:fldChar w:fldCharType="end"/>
      </w:r>
    </w:p>
    <w:p w14:paraId="4E7C795D" w14:textId="26A5E3CA" w:rsidR="004264F5" w:rsidRDefault="004264F5" w:rsidP="00302756">
      <w:pPr>
        <w:jc w:val="both"/>
      </w:pPr>
      <w:r>
        <w:rPr>
          <w:noProof/>
          <w:lang w:eastAsia="en-US"/>
        </w:rPr>
        <w:drawing>
          <wp:inline distT="0" distB="0" distL="0" distR="0" wp14:anchorId="379A66AF" wp14:editId="01620F35">
            <wp:extent cx="164592" cy="164592"/>
            <wp:effectExtent l="0" t="0" r="6985" b="6985"/>
            <wp:docPr id="493" name="Picture 493" descr="E:\DESIGNS\FluoRender Arts\list_icons\convert\hold_cl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convert\hold_clip.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Display hold.</w:t>
      </w:r>
      <w:r>
        <w:t xml:space="preserve"> Enable </w:t>
      </w:r>
      <w:r w:rsidR="004164B2">
        <w:t xml:space="preserve">the </w:t>
      </w:r>
      <w:r>
        <w:t xml:space="preserve">clipping plane display </w:t>
      </w:r>
      <w:r w:rsidR="00F92202">
        <w:t>to remain</w:t>
      </w:r>
      <w:r>
        <w:t xml:space="preserve"> so that clipping planes are displayed even </w:t>
      </w:r>
      <w:r w:rsidR="004164B2">
        <w:t xml:space="preserve">when </w:t>
      </w:r>
      <w:r>
        <w:t>the mouse cursor is moved outside of the panel.</w:t>
      </w:r>
    </w:p>
    <w:p w14:paraId="2E98F8E2" w14:textId="3164C137" w:rsidR="004264F5" w:rsidRDefault="004264F5" w:rsidP="00302756">
      <w:pPr>
        <w:jc w:val="both"/>
      </w:pPr>
      <w:r>
        <w:rPr>
          <w:noProof/>
          <w:lang w:eastAsia="en-US"/>
        </w:rPr>
        <w:drawing>
          <wp:inline distT="0" distB="0" distL="0" distR="0" wp14:anchorId="1263959A" wp14:editId="29EE1FD3">
            <wp:extent cx="164592" cy="164592"/>
            <wp:effectExtent l="0" t="0" r="6985" b="6985"/>
            <wp:docPr id="494" name="Picture 494" descr="E:\DESIGNS\FluoRender Arts\list_icons\convert\clip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DESIGNS\FluoRender Arts\list_icons\convert\clip_normal.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Display mode.</w:t>
      </w:r>
      <w:r>
        <w:t xml:space="preserve"> There are five display modes for clipping planes.</w:t>
      </w:r>
      <w:r w:rsidR="001E0FF1">
        <w:t xml:space="preserve"> Click this button to cycle through all modes.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6215"/>
      </w:tblGrid>
      <w:tr w:rsidR="004264F5" w14:paraId="7F4266E9" w14:textId="77777777" w:rsidTr="001E0FF1">
        <w:tc>
          <w:tcPr>
            <w:tcW w:w="625" w:type="dxa"/>
          </w:tcPr>
          <w:p w14:paraId="46C5EC6A" w14:textId="66D754FA" w:rsidR="004264F5" w:rsidRDefault="004264F5" w:rsidP="00302756">
            <w:pPr>
              <w:jc w:val="both"/>
            </w:pPr>
            <w:r w:rsidRPr="004264F5">
              <w:rPr>
                <w:noProof/>
                <w:lang w:eastAsia="en-US"/>
              </w:rPr>
              <w:drawing>
                <wp:inline distT="0" distB="0" distL="0" distR="0" wp14:anchorId="11AB7ABE" wp14:editId="2F47A4A4">
                  <wp:extent cx="122555" cy="122555"/>
                  <wp:effectExtent l="0" t="0" r="0" b="0"/>
                  <wp:docPr id="495" name="Picture 495" descr="E:\DESIGNS\FluoRender Arts\list_icons\convert\clip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convert\clip_normal.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320B86E2" w14:textId="484AE14A" w:rsidR="004264F5" w:rsidRDefault="001E0FF1" w:rsidP="00302756">
            <w:pPr>
              <w:jc w:val="both"/>
            </w:pPr>
            <w:r w:rsidRPr="001E0FF1">
              <w:rPr>
                <w:b/>
              </w:rPr>
              <w:t>Normal.</w:t>
            </w:r>
            <w:r>
              <w:t xml:space="preserve"> Color-coded planes with high opacity.</w:t>
            </w:r>
          </w:p>
        </w:tc>
      </w:tr>
      <w:tr w:rsidR="004264F5" w14:paraId="2EA373D1" w14:textId="77777777" w:rsidTr="001E0FF1">
        <w:tc>
          <w:tcPr>
            <w:tcW w:w="625" w:type="dxa"/>
          </w:tcPr>
          <w:p w14:paraId="3172FE8B" w14:textId="6AAC8260" w:rsidR="004264F5" w:rsidRDefault="004264F5" w:rsidP="00302756">
            <w:pPr>
              <w:jc w:val="both"/>
            </w:pPr>
            <w:r w:rsidRPr="004264F5">
              <w:rPr>
                <w:noProof/>
                <w:lang w:eastAsia="en-US"/>
              </w:rPr>
              <w:drawing>
                <wp:inline distT="0" distB="0" distL="0" distR="0" wp14:anchorId="45DB0B61" wp14:editId="1C2155CF">
                  <wp:extent cx="122555" cy="12255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pic:cNvPicPr>
                            <a:picLocks noChangeAspect="1" noChangeArrowheads="1"/>
                          </pic:cNvPicPr>
                        </pic:nvPicPr>
                        <pic:blipFill>
                          <a:blip r:embed="rId108"/>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239BE4C1" w14:textId="28ADBE3D" w:rsidR="004264F5" w:rsidRDefault="001E0FF1" w:rsidP="00302756">
            <w:pPr>
              <w:jc w:val="both"/>
            </w:pPr>
            <w:r w:rsidRPr="001E0FF1">
              <w:rPr>
                <w:b/>
              </w:rPr>
              <w:t>Wireframe</w:t>
            </w:r>
            <w:r w:rsidR="00A564EF">
              <w:rPr>
                <w:b/>
              </w:rPr>
              <w:t xml:space="preserve"> – all planes</w:t>
            </w:r>
            <w:r w:rsidRPr="001E0FF1">
              <w:rPr>
                <w:b/>
              </w:rPr>
              <w:t>.</w:t>
            </w:r>
            <w:r>
              <w:t xml:space="preserve"> Only </w:t>
            </w:r>
            <w:r w:rsidR="00A564EF">
              <w:t>the borders of clipping planes are shown</w:t>
            </w:r>
            <w:r>
              <w:t>.</w:t>
            </w:r>
          </w:p>
        </w:tc>
      </w:tr>
      <w:tr w:rsidR="009D0CCF" w14:paraId="70C00BAC" w14:textId="77777777" w:rsidTr="0072537C">
        <w:tc>
          <w:tcPr>
            <w:tcW w:w="625" w:type="dxa"/>
          </w:tcPr>
          <w:p w14:paraId="5E93A590" w14:textId="77777777" w:rsidR="009D0CCF" w:rsidRDefault="009D0CCF" w:rsidP="00302756">
            <w:pPr>
              <w:jc w:val="both"/>
            </w:pPr>
            <w:r w:rsidRPr="004264F5">
              <w:rPr>
                <w:noProof/>
                <w:lang w:eastAsia="en-US"/>
              </w:rPr>
              <w:drawing>
                <wp:inline distT="0" distB="0" distL="0" distR="0" wp14:anchorId="128CC684" wp14:editId="3DA86156">
                  <wp:extent cx="122555" cy="122555"/>
                  <wp:effectExtent l="0" t="0" r="0" b="0"/>
                  <wp:docPr id="621" name="Picture 621" descr="E:\DESIGNS\FluoRender Arts\list_icons\convert\clip_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DESIGNS\FluoRender Arts\list_icons\convert\clip_frame.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61435FD3" w14:textId="77AF80F0" w:rsidR="009D0CCF" w:rsidRDefault="009D0CCF" w:rsidP="00302756">
            <w:pPr>
              <w:jc w:val="both"/>
            </w:pPr>
            <w:r w:rsidRPr="001E0FF1">
              <w:rPr>
                <w:b/>
              </w:rPr>
              <w:t>Wireframe</w:t>
            </w:r>
            <w:r w:rsidR="00A564EF">
              <w:rPr>
                <w:b/>
              </w:rPr>
              <w:t xml:space="preserve"> – front planes</w:t>
            </w:r>
            <w:r w:rsidRPr="001E0FF1">
              <w:rPr>
                <w:b/>
              </w:rPr>
              <w:t>.</w:t>
            </w:r>
            <w:r>
              <w:t xml:space="preserve"> Only </w:t>
            </w:r>
            <w:r w:rsidR="00A564EF">
              <w:t>the borders of front clipping planes are shown</w:t>
            </w:r>
            <w:r>
              <w:t>.</w:t>
            </w:r>
          </w:p>
        </w:tc>
      </w:tr>
      <w:tr w:rsidR="004264F5" w14:paraId="55066628" w14:textId="77777777" w:rsidTr="001E0FF1">
        <w:tc>
          <w:tcPr>
            <w:tcW w:w="625" w:type="dxa"/>
          </w:tcPr>
          <w:p w14:paraId="4F9ED924" w14:textId="77A59A7D" w:rsidR="004264F5" w:rsidRDefault="004264F5" w:rsidP="00302756">
            <w:pPr>
              <w:jc w:val="both"/>
            </w:pPr>
            <w:r w:rsidRPr="004264F5">
              <w:rPr>
                <w:noProof/>
                <w:lang w:eastAsia="en-US"/>
              </w:rPr>
              <w:drawing>
                <wp:inline distT="0" distB="0" distL="0" distR="0" wp14:anchorId="74865B9F" wp14:editId="6369DC4C">
                  <wp:extent cx="122555" cy="122555"/>
                  <wp:effectExtent l="0" t="0" r="0" b="0"/>
                  <wp:docPr id="497" name="Picture 497" descr="E:\DESIGNS\FluoRender Arts\list_icons\convert\clip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convert\clip_low.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1BFD071B" w14:textId="6C4AD1E5" w:rsidR="004264F5" w:rsidRDefault="001E0FF1" w:rsidP="00302756">
            <w:pPr>
              <w:jc w:val="both"/>
            </w:pPr>
            <w:r w:rsidRPr="001E0FF1">
              <w:rPr>
                <w:b/>
              </w:rPr>
              <w:t>Low opacity.</w:t>
            </w:r>
            <w:r>
              <w:t xml:space="preserve"> No colors are assigned to planes, which are shown with low opacity.</w:t>
            </w:r>
          </w:p>
        </w:tc>
      </w:tr>
      <w:tr w:rsidR="004264F5" w14:paraId="5A654287" w14:textId="77777777" w:rsidTr="001E0FF1">
        <w:tc>
          <w:tcPr>
            <w:tcW w:w="625" w:type="dxa"/>
          </w:tcPr>
          <w:p w14:paraId="7189F414" w14:textId="1175B081" w:rsidR="004264F5" w:rsidRDefault="004264F5" w:rsidP="00302756">
            <w:pPr>
              <w:jc w:val="both"/>
            </w:pPr>
            <w:r w:rsidRPr="004264F5">
              <w:rPr>
                <w:noProof/>
                <w:lang w:eastAsia="en-US"/>
              </w:rPr>
              <w:drawing>
                <wp:inline distT="0" distB="0" distL="0" distR="0" wp14:anchorId="14575874" wp14:editId="6F354565">
                  <wp:extent cx="122555" cy="122555"/>
                  <wp:effectExtent l="0" t="0" r="0" b="0"/>
                  <wp:docPr id="498" name="Picture 498" descr="E:\DESIGNS\FluoRender Arts\list_icons\convert\clip_low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DESIGNS\FluoRender Arts\list_icons\convert\clip_low_back.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5465A484" w14:textId="0D6338A1" w:rsidR="004264F5" w:rsidRDefault="001E0FF1" w:rsidP="00302756">
            <w:pPr>
              <w:jc w:val="both"/>
            </w:pPr>
            <w:r w:rsidRPr="001E0FF1">
              <w:rPr>
                <w:b/>
              </w:rPr>
              <w:t>Back plane, low opacity.</w:t>
            </w:r>
            <w:r>
              <w:t xml:space="preserve"> Only the back planes are shown with low opacity.</w:t>
            </w:r>
          </w:p>
        </w:tc>
      </w:tr>
      <w:tr w:rsidR="004264F5" w14:paraId="372C231C" w14:textId="77777777" w:rsidTr="001E0FF1">
        <w:tc>
          <w:tcPr>
            <w:tcW w:w="625" w:type="dxa"/>
          </w:tcPr>
          <w:p w14:paraId="79B6286E" w14:textId="23181CC1" w:rsidR="004264F5" w:rsidRDefault="004264F5" w:rsidP="00302756">
            <w:pPr>
              <w:jc w:val="both"/>
            </w:pPr>
            <w:r w:rsidRPr="004264F5">
              <w:rPr>
                <w:noProof/>
                <w:lang w:eastAsia="en-US"/>
              </w:rPr>
              <w:drawing>
                <wp:inline distT="0" distB="0" distL="0" distR="0" wp14:anchorId="4C97BAAE" wp14:editId="69B42235">
                  <wp:extent cx="122555" cy="122555"/>
                  <wp:effectExtent l="0" t="0" r="0" b="0"/>
                  <wp:docPr id="499" name="Picture 499" descr="E:\DESIGNS\FluoRender Arts\list_icons\convert\clip_normal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convert\clip_normal_back.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5C39F9AC" w14:textId="32802479" w:rsidR="004264F5" w:rsidRDefault="001E0FF1" w:rsidP="00302756">
            <w:pPr>
              <w:jc w:val="both"/>
            </w:pPr>
            <w:r w:rsidRPr="001E0FF1">
              <w:rPr>
                <w:b/>
              </w:rPr>
              <w:t>Back plane, normal.</w:t>
            </w:r>
            <w:r>
              <w:t xml:space="preserve"> Only the back planes are shown in normal mode.</w:t>
            </w:r>
          </w:p>
        </w:tc>
      </w:tr>
    </w:tbl>
    <w:p w14:paraId="42E07F1E" w14:textId="77777777" w:rsidR="004264F5" w:rsidRDefault="004264F5" w:rsidP="00302756">
      <w:pPr>
        <w:jc w:val="both"/>
      </w:pPr>
    </w:p>
    <w:p w14:paraId="467EE6C3" w14:textId="39DA0C21" w:rsidR="009E7AF0" w:rsidRPr="004264F5" w:rsidRDefault="009E7AF0" w:rsidP="00302756">
      <w:pPr>
        <w:jc w:val="both"/>
      </w:pPr>
      <w:r>
        <w:t>There are two tabs in the clipping-plane panel for translations and rotations. By default, the two tabs are stacked and only the selected one is shown. Drag a tab to show them side-by-side.</w:t>
      </w:r>
    </w:p>
    <w:p w14:paraId="4505B4F0" w14:textId="66ED165F" w:rsidR="008E4A39" w:rsidRDefault="008E4A39" w:rsidP="00302756">
      <w:pPr>
        <w:pStyle w:val="Heading2"/>
      </w:pPr>
      <w:bookmarkStart w:id="220" w:name="_Toc406755666"/>
      <w:bookmarkStart w:id="221" w:name="_Toc406770739"/>
      <w:bookmarkStart w:id="222" w:name="_Toc183178658"/>
      <w:r>
        <w:t>Clipping Plane</w:t>
      </w:r>
      <w:r w:rsidR="00C1357C">
        <w:t xml:space="preserve"> </w:t>
      </w:r>
      <w:r>
        <w:t>Translations</w:t>
      </w:r>
      <w:bookmarkEnd w:id="220"/>
      <w:bookmarkEnd w:id="221"/>
      <w:bookmarkEnd w:id="222"/>
    </w:p>
    <w:p w14:paraId="5990908A" w14:textId="7B01C1FB" w:rsidR="00FB6E15" w:rsidRDefault="00AF11CB" w:rsidP="00302756">
      <w:pPr>
        <w:jc w:val="both"/>
      </w:pPr>
      <w:r>
        <w:t>When the mouse cursor is moved into the clipping plane</w:t>
      </w:r>
      <w:r w:rsidR="00C1357C" w:rsidRPr="00985B65">
        <w:rPr>
          <w:b/>
        </w:rPr>
        <w:fldChar w:fldCharType="begin"/>
      </w:r>
      <w:r w:rsidR="00C1357C" w:rsidRPr="00985B65">
        <w:instrText xml:space="preserve"> XE "Clipping plane" </w:instrText>
      </w:r>
      <w:r w:rsidR="00C1357C" w:rsidRPr="00985B65">
        <w:rPr>
          <w:b/>
        </w:rPr>
        <w:fldChar w:fldCharType="end"/>
      </w:r>
      <w:r>
        <w:t xml:space="preserve"> panel</w:t>
      </w:r>
      <w:r w:rsidR="008E4A39">
        <w:t xml:space="preserve"> (</w:t>
      </w:r>
      <w:r w:rsidR="008E4A39">
        <w:fldChar w:fldCharType="begin" w:fldLock="1"/>
      </w:r>
      <w:r w:rsidR="008E4A39">
        <w:instrText xml:space="preserve"> REF _Ref406589024 \h </w:instrText>
      </w:r>
      <w:r w:rsidR="00E620C5">
        <w:instrText xml:space="preserve"> \* MERGEFORMAT </w:instrText>
      </w:r>
      <w:r w:rsidR="008E4A39">
        <w:fldChar w:fldCharType="separate"/>
      </w:r>
      <w:r w:rsidR="00B137B9">
        <w:t xml:space="preserve">Figure </w:t>
      </w:r>
      <w:r w:rsidR="00B137B9">
        <w:rPr>
          <w:noProof/>
        </w:rPr>
        <w:t>10</w:t>
      </w:r>
      <w:r w:rsidR="00B137B9">
        <w:noBreakHyphen/>
      </w:r>
      <w:r w:rsidR="00B137B9">
        <w:rPr>
          <w:noProof/>
        </w:rPr>
        <w:t>1</w:t>
      </w:r>
      <w:r w:rsidR="00B137B9">
        <w:t>. Clipping plane panel</w:t>
      </w:r>
      <w:r w:rsidR="008E4A39">
        <w:fldChar w:fldCharType="end"/>
      </w:r>
      <w:r w:rsidR="008E4A39">
        <w:t>)</w:t>
      </w:r>
      <w:r>
        <w:t xml:space="preserve">, the clipping planes of selected volume </w:t>
      </w:r>
      <w:r w:rsidR="00B50A8D">
        <w:t>channels</w:t>
      </w:r>
      <w:r>
        <w:t xml:space="preserve"> are also visualized in the render view. To adjust one clipping plane, first find its color coding from the render view, and then change its position using the corresponding slider. Data outside of the space between two opposite </w:t>
      </w:r>
      <w:r w:rsidR="00F92202">
        <w:t>clipping planes is</w:t>
      </w:r>
      <w:r>
        <w:t xml:space="preserve"> </w:t>
      </w:r>
      <w:r w:rsidR="004264F5">
        <w:t>ex</w:t>
      </w:r>
      <w:r>
        <w:t>cluded.</w:t>
      </w:r>
    </w:p>
    <w:p w14:paraId="5B116FFC" w14:textId="60C15368" w:rsidR="00AF11CB" w:rsidRDefault="00AF11CB" w:rsidP="00302756">
      <w:pPr>
        <w:jc w:val="both"/>
      </w:pPr>
      <w:r>
        <w:t>The movement of two opposite clipping planes can be linked so t</w:t>
      </w:r>
      <w:r w:rsidR="003846A9">
        <w:t xml:space="preserve">hat moving one will also move the </w:t>
      </w:r>
      <w:r>
        <w:t xml:space="preserve">other. To link the movement, click the link button </w:t>
      </w:r>
      <w:r>
        <w:rPr>
          <w:noProof/>
          <w:lang w:eastAsia="en-US"/>
        </w:rPr>
        <w:drawing>
          <wp:inline distT="0" distB="0" distL="0" distR="0" wp14:anchorId="528E886A" wp14:editId="7DF1A9E3">
            <wp:extent cx="237744" cy="210312"/>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t>. When the space between two opposite clipping planes is reduced to one (</w:t>
      </w:r>
      <w:r w:rsidR="00B50A8D">
        <w:t xml:space="preserve">the </w:t>
      </w:r>
      <w:r>
        <w:t xml:space="preserve">value difference between two clipping planes becomes one), it becomes a visualization of an image section. The section views in </w:t>
      </w:r>
      <w:r w:rsidR="008E4A39">
        <w:fldChar w:fldCharType="begin" w:fldLock="1"/>
      </w:r>
      <w:r w:rsidR="008E4A39">
        <w:instrText xml:space="preserve"> REF _Ref406589078 \h </w:instrText>
      </w:r>
      <w:r w:rsidR="00E620C5">
        <w:instrText xml:space="preserve"> \* MERGEFORMAT </w:instrText>
      </w:r>
      <w:r w:rsidR="008E4A39">
        <w:fldChar w:fldCharType="separate"/>
      </w:r>
      <w:r w:rsidR="00B137B9">
        <w:t xml:space="preserve">Figure </w:t>
      </w:r>
      <w:r w:rsidR="00B137B9">
        <w:rPr>
          <w:noProof/>
        </w:rPr>
        <w:t>7</w:t>
      </w:r>
      <w:r w:rsidR="00B137B9">
        <w:noBreakHyphen/>
      </w:r>
      <w:r w:rsidR="00B137B9">
        <w:rPr>
          <w:noProof/>
        </w:rPr>
        <w:t>1</w:t>
      </w:r>
      <w:r w:rsidR="008E4A39">
        <w:fldChar w:fldCharType="end"/>
      </w:r>
      <w:r w:rsidR="008E4A39">
        <w:t xml:space="preserve"> are generated using this method. The space between two opposite clipping planes is also called </w:t>
      </w:r>
      <w:r w:rsidR="003846A9">
        <w:t xml:space="preserve">a </w:t>
      </w:r>
      <w:r w:rsidR="008E4A39">
        <w:t xml:space="preserve">clip </w:t>
      </w:r>
      <w:r w:rsidR="0099328D">
        <w:t>section</w:t>
      </w:r>
      <w:r w:rsidR="008E4A39">
        <w:t xml:space="preserve">, whose width can be set using the controls under link buttons. To set </w:t>
      </w:r>
      <w:r w:rsidR="0099328D">
        <w:t xml:space="preserve">the </w:t>
      </w:r>
      <w:r w:rsidR="00FC6745">
        <w:t xml:space="preserve">size of </w:t>
      </w:r>
      <w:r w:rsidR="008E4A39">
        <w:t xml:space="preserve">a clip </w:t>
      </w:r>
      <w:r w:rsidR="0099328D">
        <w:t>section</w:t>
      </w:r>
      <w:r w:rsidR="008E4A39">
        <w:t xml:space="preserve">, input a number into the numeric box, and then click the button above the numeric box. For example, we want to look at an XY image section. An XY image section moves along the Z axis. So, in </w:t>
      </w:r>
      <w:r w:rsidR="008E4A39">
        <w:fldChar w:fldCharType="begin" w:fldLock="1"/>
      </w:r>
      <w:r w:rsidR="008E4A39">
        <w:instrText xml:space="preserve"> REF _Ref406589525 \h </w:instrText>
      </w:r>
      <w:r w:rsidR="00E620C5">
        <w:instrText xml:space="preserve"> \* MERGEFORMAT </w:instrText>
      </w:r>
      <w:r w:rsidR="008E4A39">
        <w:fldChar w:fldCharType="separate"/>
      </w:r>
      <w:r w:rsidR="00B137B9">
        <w:t xml:space="preserve">Figure </w:t>
      </w:r>
      <w:r w:rsidR="00B137B9">
        <w:rPr>
          <w:noProof/>
        </w:rPr>
        <w:lastRenderedPageBreak/>
        <w:t>10</w:t>
      </w:r>
      <w:r w:rsidR="00B137B9">
        <w:noBreakHyphen/>
      </w:r>
      <w:r w:rsidR="00B137B9">
        <w:rPr>
          <w:noProof/>
        </w:rPr>
        <w:t>1</w:t>
      </w:r>
      <w:r w:rsidR="008E4A39">
        <w:fldChar w:fldCharType="end"/>
      </w:r>
      <w:r w:rsidR="008E4A39">
        <w:t xml:space="preserve">, we look at the numeric box with </w:t>
      </w:r>
      <w:r w:rsidR="004E4A93">
        <w:t xml:space="preserve">the </w:t>
      </w:r>
      <w:r w:rsidR="008E4A39">
        <w:t xml:space="preserve">value “4” under </w:t>
      </w:r>
      <w:r w:rsidR="008B5B48">
        <w:t xml:space="preserve">the </w:t>
      </w:r>
      <w:r w:rsidR="008E4A39">
        <w:t>“XY” button, which is also under the “Z” axis.</w:t>
      </w:r>
      <w:r w:rsidR="008B5B48">
        <w:t xml:space="preserve"> We change its value to “1”, and then click the “XY” button. +Z and -Z clipping planes are moved and linked. When we change any of </w:t>
      </w:r>
      <w:r w:rsidR="004E4A93">
        <w:t xml:space="preserve">the </w:t>
      </w:r>
      <w:r w:rsidR="008B5B48">
        <w:t>+Z and -Z clipping planes, we are browsing through the XY image sections.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004D3" w14:paraId="79AB663A"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9C858A" w14:textId="77777777" w:rsidR="000004D3" w:rsidRDefault="000004D3" w:rsidP="00302756">
            <w:pPr>
              <w:pStyle w:val="Icon"/>
              <w:jc w:val="both"/>
            </w:pPr>
            <w:r>
              <w:rPr>
                <w:noProof/>
                <w:lang w:eastAsia="en-US"/>
              </w:rPr>
              <mc:AlternateContent>
                <mc:Choice Requires="wpg">
                  <w:drawing>
                    <wp:inline distT="0" distB="0" distL="0" distR="0" wp14:anchorId="3F7DBC47" wp14:editId="3B0F5BA8">
                      <wp:extent cx="228600" cy="228600"/>
                      <wp:effectExtent l="0" t="0" r="0" b="0"/>
                      <wp:docPr id="160" name="Group 19" descr="P2170C1T6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1" name="Oval 16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2" name="Freeform 16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845C9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1F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OfgRtEWSnF2SX2Sk4JqBrbu6IzWTwtK16zZLoN6p7lP3UfUP&#10;Nv7OMvBQqtb+R2zkwRH9GInmD4YwPJxMzudjmGN41V+7RLAK2XqGYtXPX8WNgtGR9S26sutQUnpg&#10;Tf871j5VtOMuGdrGH1nLA2sf7mlD8nn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DrDm1FggUAAPURAAAOAAAAAAAAAAAAAAAAAC4CAABkcnMvZTJvRG9j&#10;LnhtbFBLAQItABQABgAIAAAAIQD4DCmZ2AAAAAMBAAAPAAAAAAAAAAAAAAAAANwHAABkcnMvZG93&#10;bnJldi54bWxQSwUGAAAAAAQABADzAAAA4QgAAAAA&#10;">
                      <v:oval id="Oval 16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" fillcolor="#f24f4f [3204]" stroked="f" strokeweight="0">
                        <v:stroke joinstyle="miter"/>
                        <o:lock v:ext="edit" aspectratio="t"/>
                      </v:oval>
                      <v:shape id="Freeform 16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CBBBF6B" w14:textId="080A04B9" w:rsidR="000004D3" w:rsidRDefault="000004D3"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Alternatively, you can right-click a slider handle to quickly set </w:t>
            </w:r>
            <w:r w:rsidR="004E4A93">
              <w:t xml:space="preserve">the </w:t>
            </w:r>
            <w:r>
              <w:t xml:space="preserve">clip </w:t>
            </w:r>
            <w:r w:rsidR="004E4A93">
              <w:t>section</w:t>
            </w:r>
            <w:r>
              <w:t xml:space="preserve"> wi</w:t>
            </w:r>
            <w:r w:rsidR="003846A9">
              <w:t>d</w:t>
            </w:r>
            <w:r>
              <w:t>th to one.</w:t>
            </w:r>
          </w:p>
        </w:tc>
      </w:tr>
      <w:tr w:rsidR="00766D8E" w14:paraId="068CE3A1" w14:textId="77777777" w:rsidTr="00766D8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536659A" w14:textId="77777777" w:rsidR="00766D8E" w:rsidRDefault="00766D8E" w:rsidP="00302756">
            <w:pPr>
              <w:pStyle w:val="Icon"/>
              <w:jc w:val="both"/>
            </w:pPr>
            <w:r>
              <w:rPr>
                <w:noProof/>
                <w:lang w:eastAsia="en-US"/>
              </w:rPr>
              <mc:AlternateContent>
                <mc:Choice Requires="wpg">
                  <w:drawing>
                    <wp:inline distT="0" distB="0" distL="0" distR="0" wp14:anchorId="6605409F" wp14:editId="573C0EFA">
                      <wp:extent cx="228600" cy="228600"/>
                      <wp:effectExtent l="0" t="0" r="0" b="0"/>
                      <wp:docPr id="224" name="Group 19" descr="P2173C3T6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7" name="Oval 2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8" name="Freeform 2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45059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K9C2iKKBQAA9REAAA4AAAAAAAAAAAAAAAAALgIAAGRy&#10;cy9lMm9Eb2MueG1sUEsBAi0AFAAGAAgAAAAhAPgMKZnYAAAAAwEAAA8AAAAAAAAAAAAAAAAA5AcA&#10;AGRycy9kb3ducmV2LnhtbFBLBQYAAAAABAAEAPMAAADpCAAAAAA=&#10;">
                      <v:oval id="Oval 25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" fillcolor="#f24f4f [3204]" stroked="f" strokeweight="0">
                        <v:stroke joinstyle="miter"/>
                        <o:lock v:ext="edit" aspectratio="t"/>
                      </v:oval>
                      <v:shape id="Freeform 25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E4974B" w14:textId="2DD053C6" w:rsidR="00766D8E" w:rsidRDefault="00766D8E" w:rsidP="00302756">
            <w:pPr>
              <w:pStyle w:val="TipText"/>
              <w:jc w:val="both"/>
              <w:cnfStyle w:val="000000000000" w:firstRow="0" w:lastRow="0" w:firstColumn="0" w:lastColumn="0" w:oddVBand="0" w:evenVBand="0" w:oddHBand="0" w:evenHBand="0" w:firstRowFirstColumn="0" w:firstRowLastColumn="0" w:lastRowFirstColumn="0" w:lastRowLastColumn="0"/>
            </w:pPr>
            <w:r>
              <w:t>You can use keyboard shortcuts to move</w:t>
            </w:r>
            <w:r w:rsidR="003A34CD">
              <w:t xml:space="preserve"> a</w:t>
            </w:r>
            <w:r>
              <w:t xml:space="preserve"> clip </w:t>
            </w:r>
            <w:r w:rsidR="003A34CD">
              <w:t>section</w:t>
            </w:r>
            <w:r>
              <w:t xml:space="preserve">. See </w:t>
            </w:r>
            <w:r>
              <w:fldChar w:fldCharType="begin" w:fldLock="1"/>
            </w:r>
            <w:r>
              <w:instrText xml:space="preserve"> REF _Ref407097453 \h </w:instrText>
            </w:r>
            <w:r w:rsidR="00E620C5">
              <w:instrText xml:space="preserve"> \* MERGEFORMAT </w:instrText>
            </w:r>
            <w:r>
              <w:fldChar w:fldCharType="separate"/>
            </w:r>
            <w:r w:rsidR="00B137B9" w:rsidRPr="00D807A8">
              <w:t>Appendi</w:t>
            </w:r>
            <w:r w:rsidR="00B137B9">
              <w:t>ces</w:t>
            </w:r>
            <w:r>
              <w:fldChar w:fldCharType="end"/>
            </w:r>
            <w:r>
              <w:t xml:space="preserve"> for more details.</w:t>
            </w:r>
          </w:p>
        </w:tc>
      </w:tr>
    </w:tbl>
    <w:p w14:paraId="13770EFA" w14:textId="7990CAAD" w:rsidR="000004D3" w:rsidRDefault="009E7AF0" w:rsidP="00302756">
      <w:pPr>
        <w:jc w:val="both"/>
      </w:pPr>
      <w:r>
        <w:rPr>
          <w:noProof/>
        </w:rPr>
        <mc:AlternateContent>
          <mc:Choice Requires="wpg">
            <w:drawing>
              <wp:anchor distT="0" distB="0" distL="114300" distR="114300" simplePos="0" relativeHeight="251678728" behindDoc="0" locked="0" layoutInCell="1" allowOverlap="1" wp14:anchorId="0B8F28DD" wp14:editId="3CFB3904">
                <wp:simplePos x="0" y="0"/>
                <wp:positionH relativeFrom="column">
                  <wp:posOffset>4704924</wp:posOffset>
                </wp:positionH>
                <wp:positionV relativeFrom="paragraph">
                  <wp:posOffset>213907</wp:posOffset>
                </wp:positionV>
                <wp:extent cx="1446530" cy="5300980"/>
                <wp:effectExtent l="0" t="0" r="1270" b="0"/>
                <wp:wrapSquare wrapText="bothSides"/>
                <wp:docPr id="1984667211" name="Group 1984667211"/>
                <wp:cNvGraphicFramePr/>
                <a:graphic xmlns:a="http://schemas.openxmlformats.org/drawingml/2006/main">
                  <a:graphicData uri="http://schemas.microsoft.com/office/word/2010/wordprocessingGroup">
                    <wpg:wgp>
                      <wpg:cNvGrpSpPr/>
                      <wpg:grpSpPr>
                        <a:xfrm>
                          <a:off x="0" y="0"/>
                          <a:ext cx="1446530" cy="5300980"/>
                          <a:chOff x="69448" y="-172981"/>
                          <a:chExt cx="1446530" cy="5168774"/>
                        </a:xfrm>
                      </wpg:grpSpPr>
                      <pic:pic xmlns:pic="http://schemas.openxmlformats.org/drawingml/2006/picture">
                        <pic:nvPicPr>
                          <pic:cNvPr id="1769592545" name="Picture 1769592545"/>
                          <pic:cNvPicPr>
                            <a:picLocks noChangeAspect="1"/>
                          </pic:cNvPicPr>
                        </pic:nvPicPr>
                        <pic:blipFill>
                          <a:blip r:embed="rId113"/>
                          <a:srcRect/>
                          <a:stretch/>
                        </pic:blipFill>
                        <pic:spPr bwMode="auto">
                          <a:xfrm>
                            <a:off x="380390" y="-172981"/>
                            <a:ext cx="932180" cy="4661422"/>
                          </a:xfrm>
                          <a:prstGeom prst="rect">
                            <a:avLst/>
                          </a:prstGeom>
                          <a:noFill/>
                          <a:ln>
                            <a:noFill/>
                          </a:ln>
                        </pic:spPr>
                      </pic:pic>
                      <wps:wsp>
                        <wps:cNvPr id="1098483776" name="Text Box 1098483776"/>
                        <wps:cNvSpPr txBox="1"/>
                        <wps:spPr>
                          <a:xfrm>
                            <a:off x="69448" y="4608443"/>
                            <a:ext cx="1446530" cy="387350"/>
                          </a:xfrm>
                          <a:prstGeom prst="rect">
                            <a:avLst/>
                          </a:prstGeom>
                          <a:solidFill>
                            <a:prstClr val="white"/>
                          </a:solidFill>
                          <a:ln>
                            <a:noFill/>
                          </a:ln>
                          <a:effectLst/>
                        </wps:spPr>
                        <wps:txbx>
                          <w:txbxContent>
                            <w:p w14:paraId="1EA56BD1" w14:textId="0DFFA2F9" w:rsidR="009E7AF0" w:rsidRPr="00E3626C" w:rsidRDefault="009E7AF0" w:rsidP="009E7AF0">
                              <w:pPr>
                                <w:pStyle w:val="Caption"/>
                                <w:jc w:val="center"/>
                                <w:rPr>
                                  <w:sz w:val="20"/>
                                  <w:szCs w:val="20"/>
                                </w:rPr>
                              </w:pPr>
                              <w:bookmarkStart w:id="223" w:name="_Toc183178765"/>
                              <w:r>
                                <w:t xml:space="preserve">Figure </w:t>
                              </w:r>
                              <w:fldSimple w:instr=" STYLEREF 1 \s ">
                                <w:r w:rsidR="0017337F">
                                  <w:rPr>
                                    <w:noProof/>
                                  </w:rPr>
                                  <w:t>10</w:t>
                                </w:r>
                              </w:fldSimple>
                              <w:r>
                                <w:noBreakHyphen/>
                              </w:r>
                              <w:fldSimple w:instr=" SEQ Figure \* ARABIC \s 1 ">
                                <w:r w:rsidR="0017337F">
                                  <w:rPr>
                                    <w:noProof/>
                                  </w:rPr>
                                  <w:t>2</w:t>
                                </w:r>
                              </w:fldSimple>
                              <w:r>
                                <w:t>. Clipping plane rotations.</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B8F28DD" id="Group 1984667211" o:spid="_x0000_s1035" style="position:absolute;left:0;text-align:left;margin-left:370.45pt;margin-top:16.85pt;width:113.9pt;height:417.4pt;z-index:251678728;mso-height-relative:margin" coordorigin="694,-1729" coordsize="14465,51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">
                <v:shape id="Picture 1769592545" o:spid="_x0000_s1036" type="#_x0000_t75" style="position:absolute;left:3803;top:-1729;width:9322;height:46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">
                  <v:imagedata r:id="rId114" o:title=""/>
                </v:shape>
                <v:shape id="Text Box 1098483776" o:spid="_x0000_s1037" type="#_x0000_t202" style="position:absolute;left:694;top:46084;width:14465;height:3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" stroked="f">
                  <v:textbox inset="0,0,0,0">
                    <w:txbxContent>
                      <w:p w14:paraId="1EA56BD1" w14:textId="0DFFA2F9" w:rsidR="009E7AF0" w:rsidRPr="00E3626C" w:rsidRDefault="009E7AF0" w:rsidP="009E7AF0">
                        <w:pPr>
                          <w:pStyle w:val="Caption"/>
                          <w:jc w:val="center"/>
                          <w:rPr>
                            <w:sz w:val="20"/>
                            <w:szCs w:val="20"/>
                          </w:rPr>
                        </w:pPr>
                        <w:bookmarkStart w:id="224" w:name="_Toc183178765"/>
                        <w:r>
                          <w:t xml:space="preserve">Figure </w:t>
                        </w:r>
                        <w:fldSimple w:instr=" STYLEREF 1 \s ">
                          <w:r w:rsidR="0017337F">
                            <w:rPr>
                              <w:noProof/>
                            </w:rPr>
                            <w:t>10</w:t>
                          </w:r>
                        </w:fldSimple>
                        <w:r>
                          <w:noBreakHyphen/>
                        </w:r>
                        <w:fldSimple w:instr=" SEQ Figure \* ARABIC \s 1 ">
                          <w:r w:rsidR="0017337F">
                            <w:rPr>
                              <w:noProof/>
                            </w:rPr>
                            <w:t>2</w:t>
                          </w:r>
                        </w:fldSimple>
                        <w:r>
                          <w:t>. Clipping plane rotations.</w:t>
                        </w:r>
                        <w:bookmarkEnd w:id="224"/>
                      </w:p>
                    </w:txbxContent>
                  </v:textbox>
                </v:shape>
                <w10:wrap type="square"/>
              </v:group>
            </w:pict>
          </mc:Fallback>
        </mc:AlternateContent>
      </w:r>
    </w:p>
    <w:p w14:paraId="4DCE178D" w14:textId="2F855A28" w:rsidR="008B5B48" w:rsidRDefault="008B5B48" w:rsidP="00302756">
      <w:pPr>
        <w:jc w:val="both"/>
      </w:pPr>
      <w:r>
        <w:t xml:space="preserve">Use the reset button </w:t>
      </w:r>
      <w:r>
        <w:rPr>
          <w:noProof/>
          <w:lang w:eastAsia="en-US"/>
        </w:rPr>
        <w:drawing>
          <wp:inline distT="0" distB="0" distL="0" distR="0" wp14:anchorId="3E164F91" wp14:editId="36176995">
            <wp:extent cx="164592" cy="164592"/>
            <wp:effectExtent l="0" t="0" r="6985"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translations.</w:t>
      </w:r>
    </w:p>
    <w:p w14:paraId="3D8CC01F" w14:textId="4C05A4F0" w:rsidR="008B5B48" w:rsidRDefault="008B5B48" w:rsidP="00302756">
      <w:pPr>
        <w:jc w:val="both"/>
      </w:pPr>
      <w:r>
        <w:t>Clipping plane translations of all channels in one render view can be synchronized. To synchronize the settings, enable “Synch Channels”.</w:t>
      </w:r>
    </w:p>
    <w:p w14:paraId="2F66D656" w14:textId="6D32F31D" w:rsidR="008B5B48" w:rsidRDefault="008B5B48" w:rsidP="00302756">
      <w:pPr>
        <w:pStyle w:val="Heading2"/>
      </w:pPr>
      <w:bookmarkStart w:id="225" w:name="_Toc406755667"/>
      <w:bookmarkStart w:id="226" w:name="_Toc406770740"/>
      <w:bookmarkStart w:id="227" w:name="_Toc183178659"/>
      <w:r>
        <w:t>Clipping Plane</w:t>
      </w:r>
      <w:r w:rsidR="006B2529" w:rsidRPr="00985B65">
        <w:fldChar w:fldCharType="begin"/>
      </w:r>
      <w:r w:rsidR="006B2529" w:rsidRPr="00985B65">
        <w:instrText xml:space="preserve"> XE "</w:instrText>
      </w:r>
      <w:r w:rsidR="00985B65" w:rsidRPr="00985B65">
        <w:instrText>Clipping p</w:instrText>
      </w:r>
      <w:r w:rsidR="006B2529" w:rsidRPr="00985B65">
        <w:instrText xml:space="preserve">lane" </w:instrText>
      </w:r>
      <w:r w:rsidR="006B2529" w:rsidRPr="00985B65">
        <w:fldChar w:fldCharType="end"/>
      </w:r>
      <w:r>
        <w:t xml:space="preserve"> Rotations</w:t>
      </w:r>
      <w:bookmarkEnd w:id="225"/>
      <w:bookmarkEnd w:id="226"/>
      <w:bookmarkEnd w:id="227"/>
    </w:p>
    <w:p w14:paraId="57ACAB03" w14:textId="297145D5" w:rsidR="008B5B48" w:rsidRDefault="008B5B48" w:rsidP="00302756">
      <w:pPr>
        <w:jc w:val="both"/>
      </w:pPr>
      <w:r>
        <w:t>The group of six clipping planes can be rotated independently of the selected volume channel. There are two methods for clipping plane rotations.</w:t>
      </w:r>
    </w:p>
    <w:p w14:paraId="34519D58" w14:textId="24BDE53A" w:rsidR="008B5B48" w:rsidRDefault="008B5B48" w:rsidP="00302756">
      <w:pPr>
        <w:jc w:val="both"/>
      </w:pPr>
      <w:r>
        <w:t>To directly adjust clipping plane rotations, change the rotation values using sliders or numeric boxes.</w:t>
      </w:r>
      <w:r w:rsidR="009E7AF0" w:rsidRPr="009E7AF0">
        <w:rPr>
          <w:noProof/>
        </w:rPr>
        <w:t xml:space="preserve"> </w:t>
      </w:r>
    </w:p>
    <w:p w14:paraId="4B2B04F4" w14:textId="2D4FEE71" w:rsidR="008B5B48" w:rsidRDefault="00486E7C" w:rsidP="00302756">
      <w:pPr>
        <w:jc w:val="both"/>
      </w:pPr>
      <w:r>
        <w:t xml:space="preserve">To rotate clipping planes using render view rotation controls, first rotate the view to an angle, so that the user is looking straight at </w:t>
      </w:r>
      <w:r w:rsidR="005040A8">
        <w:t>a desired</w:t>
      </w:r>
      <w:r>
        <w:t xml:space="preserve"> XY plane. Then, click “Align to View” to rotate clipping planes to align with the intended XY plane. </w:t>
      </w:r>
      <w:r w:rsidR="00F92202">
        <w:t>This feature</w:t>
      </w:r>
      <w:r>
        <w:t xml:space="preserve"> is useful when a scan is tilted with an angle.</w:t>
      </w:r>
    </w:p>
    <w:p w14:paraId="293338A9" w14:textId="6B6CCE95" w:rsidR="00806808" w:rsidRDefault="00486E7C" w:rsidP="00302756">
      <w:pPr>
        <w:jc w:val="both"/>
      </w:pPr>
      <w:r>
        <w:t xml:space="preserve">Use the reset button </w:t>
      </w:r>
      <w:r>
        <w:rPr>
          <w:noProof/>
          <w:lang w:eastAsia="en-US"/>
        </w:rPr>
        <w:drawing>
          <wp:inline distT="0" distB="0" distL="0" distR="0" wp14:anchorId="2D117593" wp14:editId="3B3A4E06">
            <wp:extent cx="164592" cy="164592"/>
            <wp:effectExtent l="0" t="0" r="6985"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rotations.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26711" w14:paraId="2A144EEE"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902A3C3" w14:textId="77777777" w:rsidR="00F26711" w:rsidRDefault="00F26711" w:rsidP="00302756">
            <w:pPr>
              <w:pStyle w:val="Icon"/>
              <w:jc w:val="both"/>
            </w:pPr>
            <w:r>
              <w:rPr>
                <w:noProof/>
                <w:lang w:eastAsia="en-US"/>
              </w:rPr>
              <mc:AlternateContent>
                <mc:Choice Requires="wpg">
                  <w:drawing>
                    <wp:inline distT="0" distB="0" distL="0" distR="0" wp14:anchorId="6824BAC1" wp14:editId="46D00E4D">
                      <wp:extent cx="228600" cy="228600"/>
                      <wp:effectExtent l="0" t="0" r="0" b="0"/>
                      <wp:docPr id="404" name="Group 19" descr="P2184C1T6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5" name="Oval 4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6" name="Freeform 4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EF4DED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02Hhg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HU4TpniFIHm9bHSZsFRaAbTui5oVQiuCa1dvluB6Z+pP9UfTvNiE&#10;J0LgMTMV/Ydv7NED/dQBLR8dE3g5Hl/MhwiHwFaz9oEQOaL1jEvkP3+Vb9AqHZBtnSm7Gille9Ts&#10;v0PtU85r6YNhyf8OtVmL2ocHXrLpc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FMdNh4YFAAD1EQAADgAAAAAAAAAAAAAAAAAuAgAAZHJzL2Uy&#10;b0RvYy54bWxQSwECLQAUAAYACAAAACEA+AwpmdgAAAADAQAADwAAAAAAAAAAAAAAAADgBwAAZHJz&#10;L2Rvd25yZXYueG1sUEsFBgAAAAAEAAQA8wAAAOUIAAAAAA==&#10;">
                      <v:oval id="Oval 40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" fillcolor="#f24f4f [3204]" stroked="f" strokeweight="0">
                        <v:stroke joinstyle="miter"/>
                        <o:lock v:ext="edit" aspectratio="t"/>
                      </v:oval>
                      <v:shape id="Freeform 40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5146C1" w14:textId="264AE310" w:rsidR="00F26711" w:rsidRDefault="00F26711"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You can save a </w:t>
            </w:r>
            <w:r w:rsidR="00B10CFF">
              <w:t>sub-volume</w:t>
            </w:r>
            <w:r>
              <w:t xml:space="preserve"> defined by the clipping planes using the bake feature. See </w:t>
            </w:r>
            <w:r>
              <w:fldChar w:fldCharType="begin" w:fldLock="1"/>
            </w:r>
            <w:r>
              <w:instrText xml:space="preserve"> REF _Ref428266974 \r \h </w:instrText>
            </w:r>
            <w:r w:rsidR="00E620C5">
              <w:instrText xml:space="preserve"> \* MERGEFORMAT </w:instrText>
            </w:r>
            <w:r>
              <w:fldChar w:fldCharType="separate"/>
            </w:r>
            <w:r w:rsidR="00B137B9">
              <w:t>Chapter 5</w:t>
            </w:r>
            <w:r>
              <w:fldChar w:fldCharType="end"/>
            </w:r>
            <w:r>
              <w:t xml:space="preserve"> for more details.</w:t>
            </w:r>
          </w:p>
        </w:tc>
      </w:tr>
    </w:tbl>
    <w:p w14:paraId="483E1A60" w14:textId="77777777" w:rsidR="00806808" w:rsidRDefault="00806808" w:rsidP="00302756">
      <w:pPr>
        <w:jc w:val="both"/>
      </w:pPr>
      <w:r>
        <w:br w:type="page"/>
      </w:r>
    </w:p>
    <w:p w14:paraId="1BBAC164" w14:textId="3AB07AD4" w:rsidR="00762FFC" w:rsidRDefault="00762FFC" w:rsidP="00302756">
      <w:pPr>
        <w:pStyle w:val="Heading1"/>
        <w:jc w:val="both"/>
      </w:pPr>
      <w:bookmarkStart w:id="228" w:name="_Toc406575231"/>
      <w:bookmarkStart w:id="229" w:name="_Toc406755668"/>
      <w:bookmarkStart w:id="230" w:name="_Ref406761927"/>
      <w:bookmarkStart w:id="231" w:name="_Toc406770741"/>
      <w:bookmarkStart w:id="232" w:name="_Toc183178660"/>
      <w:r>
        <w:lastRenderedPageBreak/>
        <w:t>Mesh Properties</w:t>
      </w:r>
      <w:bookmarkEnd w:id="228"/>
      <w:bookmarkEnd w:id="229"/>
      <w:bookmarkEnd w:id="230"/>
      <w:bookmarkEnd w:id="231"/>
      <w:bookmarkEnd w:id="232"/>
    </w:p>
    <w:p w14:paraId="441BCE7B" w14:textId="1F6ACFDE" w:rsidR="00A3225D" w:rsidRPr="00BF54AB" w:rsidRDefault="00A3225D" w:rsidP="00302756">
      <w:pPr>
        <w:pStyle w:val="Heading2"/>
      </w:pPr>
      <w:bookmarkStart w:id="233" w:name="_Toc406755669"/>
      <w:bookmarkStart w:id="234" w:name="_Toc406770742"/>
      <w:bookmarkStart w:id="235" w:name="_Toc183178661"/>
      <w:r w:rsidRPr="00BF54AB">
        <w:t>Basic Mesh Properties</w:t>
      </w:r>
      <w:bookmarkEnd w:id="233"/>
      <w:bookmarkEnd w:id="234"/>
      <w:bookmarkEnd w:id="235"/>
    </w:p>
    <w:p w14:paraId="212C7847" w14:textId="560BFF3B" w:rsidR="000004D3" w:rsidRDefault="00A45C95" w:rsidP="00302756">
      <w:pPr>
        <w:jc w:val="both"/>
      </w:pPr>
      <w:r>
        <w:t>Mesh objects provide clear boundary information. When a mesh object is selected from the “Workspace” panel, its properties are loaded into the property panel (</w:t>
      </w:r>
      <w:r w:rsidR="00A3225D">
        <w:fldChar w:fldCharType="begin" w:fldLock="1"/>
      </w:r>
      <w:r w:rsidR="00A3225D">
        <w:instrText xml:space="preserve"> REF _Ref406591238 \h </w:instrText>
      </w:r>
      <w:r w:rsidR="00E620C5">
        <w:instrText xml:space="preserve"> \* MERGEFORMAT </w:instrText>
      </w:r>
      <w:r w:rsidR="00A3225D">
        <w:fldChar w:fldCharType="separate"/>
      </w:r>
      <w:r w:rsidR="00B137B9">
        <w:t xml:space="preserve">Figure </w:t>
      </w:r>
      <w:r w:rsidR="00B137B9">
        <w:rPr>
          <w:noProof/>
        </w:rPr>
        <w:t>11</w:t>
      </w:r>
      <w:r w:rsidR="00B137B9">
        <w:noBreakHyphen/>
      </w:r>
      <w:r w:rsidR="00B137B9">
        <w:rPr>
          <w:noProof/>
        </w:rPr>
        <w:t>1</w:t>
      </w:r>
      <w:r w:rsidR="00A3225D">
        <w:fldChar w:fldCharType="end"/>
      </w:r>
      <w:r>
        <w:t>).</w:t>
      </w:r>
      <w:r w:rsidR="00A3225D">
        <w:t xml:space="preserve"> Change the</w:t>
      </w:r>
      <w:r w:rsidR="00F92202">
        <w:t xml:space="preserve"> following</w:t>
      </w:r>
      <w:r w:rsidR="00A3225D">
        <w:t xml:space="preserve"> properties</w:t>
      </w:r>
      <w:r w:rsidR="00F92202">
        <w:t>.</w:t>
      </w:r>
    </w:p>
    <w:p w14:paraId="6C4D79A7" w14:textId="7DF99346" w:rsidR="00A45C95" w:rsidRDefault="00A45C95" w:rsidP="00AF05FB">
      <w:pPr>
        <w:spacing w:after="120"/>
        <w:jc w:val="center"/>
      </w:pPr>
      <w:r>
        <w:rPr>
          <w:noProof/>
          <w:lang w:eastAsia="en-US"/>
        </w:rPr>
        <w:drawing>
          <wp:inline distT="0" distB="0" distL="0" distR="0" wp14:anchorId="31BBD909" wp14:editId="7A272069">
            <wp:extent cx="5148997" cy="1255853"/>
            <wp:effectExtent l="0" t="0" r="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noChangeArrowheads="1"/>
                    </pic:cNvPicPr>
                  </pic:nvPicPr>
                  <pic:blipFill>
                    <a:blip r:embed="rId115"/>
                    <a:stretch>
                      <a:fillRect/>
                    </a:stretch>
                  </pic:blipFill>
                  <pic:spPr bwMode="auto">
                    <a:xfrm>
                      <a:off x="0" y="0"/>
                      <a:ext cx="5151569" cy="1256480"/>
                    </a:xfrm>
                    <a:prstGeom prst="rect">
                      <a:avLst/>
                    </a:prstGeom>
                    <a:noFill/>
                    <a:ln>
                      <a:noFill/>
                    </a:ln>
                  </pic:spPr>
                </pic:pic>
              </a:graphicData>
            </a:graphic>
          </wp:inline>
        </w:drawing>
      </w:r>
    </w:p>
    <w:p w14:paraId="744108C0" w14:textId="78BAA3D4" w:rsidR="00A45C95" w:rsidRDefault="00A45C95" w:rsidP="00AF05FB">
      <w:pPr>
        <w:pStyle w:val="Caption"/>
        <w:jc w:val="center"/>
      </w:pPr>
      <w:bookmarkStart w:id="236" w:name="_Ref406591238"/>
      <w:bookmarkStart w:id="237" w:name="_Toc183178766"/>
      <w:r>
        <w:t xml:space="preserve">Figure </w:t>
      </w:r>
      <w:fldSimple w:instr=" STYLEREF 1 \s ">
        <w:r w:rsidR="0017337F">
          <w:rPr>
            <w:noProof/>
          </w:rPr>
          <w:t>11</w:t>
        </w:r>
      </w:fldSimple>
      <w:r w:rsidR="00586A6E">
        <w:noBreakHyphen/>
      </w:r>
      <w:fldSimple w:instr=" SEQ Figure \* ARABIC \s 1 ">
        <w:r w:rsidR="0017337F">
          <w:rPr>
            <w:noProof/>
          </w:rPr>
          <w:t>1</w:t>
        </w:r>
      </w:fldSimple>
      <w:bookmarkEnd w:id="236"/>
      <w:r>
        <w:t>. Mesh properties.</w:t>
      </w:r>
      <w:bookmarkEnd w:id="237"/>
    </w:p>
    <w:p w14:paraId="31DB6385" w14:textId="685C82FB" w:rsidR="00A45C95" w:rsidRPr="00BF54AB" w:rsidRDefault="00D87D5D" w:rsidP="00302756">
      <w:pPr>
        <w:pStyle w:val="Heading3"/>
        <w:jc w:val="both"/>
      </w:pPr>
      <w:r w:rsidRPr="00BF54AB">
        <w:t>Material properties</w:t>
      </w:r>
    </w:p>
    <w:p w14:paraId="5E07B2A0" w14:textId="3A414447" w:rsidR="00D87D5D" w:rsidRDefault="00D87D5D" w:rsidP="00302756">
      <w:pPr>
        <w:jc w:val="both"/>
      </w:pPr>
      <w:r w:rsidRPr="00D87D5D">
        <w:rPr>
          <w:b/>
        </w:rPr>
        <w:t>Diffuse color.</w:t>
      </w:r>
      <w:r>
        <w:t xml:space="preserve"> The base color of the object.</w:t>
      </w:r>
    </w:p>
    <w:p w14:paraId="15996EED" w14:textId="29AFDDFE" w:rsidR="00D87D5D" w:rsidRDefault="00D87D5D" w:rsidP="00302756">
      <w:pPr>
        <w:jc w:val="both"/>
      </w:pPr>
      <w:r w:rsidRPr="00D87D5D">
        <w:rPr>
          <w:b/>
        </w:rPr>
        <w:t>Specular color.</w:t>
      </w:r>
      <w:r>
        <w:t xml:space="preserve"> The color of the object’s highlight.</w:t>
      </w:r>
    </w:p>
    <w:p w14:paraId="22B8E181" w14:textId="71A6C332" w:rsidR="00D87D5D" w:rsidRDefault="00D87D5D" w:rsidP="00302756">
      <w:pPr>
        <w:jc w:val="both"/>
      </w:pPr>
      <w:r w:rsidRPr="00D87D5D">
        <w:rPr>
          <w:b/>
        </w:rPr>
        <w:t>Shininess.</w:t>
      </w:r>
      <w:r>
        <w:t xml:space="preserve"> The size of the highlight.</w:t>
      </w:r>
    </w:p>
    <w:p w14:paraId="06792C57" w14:textId="64E54AA7" w:rsidR="00D87D5D" w:rsidRDefault="00D87D5D" w:rsidP="00302756">
      <w:pPr>
        <w:pStyle w:val="Heading3"/>
        <w:jc w:val="both"/>
      </w:pPr>
      <w:r>
        <w:t>Other properties</w:t>
      </w:r>
    </w:p>
    <w:p w14:paraId="0DF75785" w14:textId="1310C4A6" w:rsidR="00D87D5D" w:rsidRDefault="00D87D5D" w:rsidP="00302756">
      <w:pPr>
        <w:jc w:val="both"/>
      </w:pPr>
      <w:r w:rsidRPr="00D87D5D">
        <w:rPr>
          <w:b/>
        </w:rPr>
        <w:t>Transparency.</w:t>
      </w:r>
      <w:r>
        <w:t xml:space="preserve"> Lower is more transparent. 1 means opaque.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87D5D" w14:paraId="6DA24915"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7DCF8" w14:textId="77777777" w:rsidR="00D87D5D" w:rsidRDefault="00D87D5D" w:rsidP="00302756">
            <w:pPr>
              <w:pStyle w:val="Icon"/>
              <w:jc w:val="both"/>
            </w:pPr>
            <w:r>
              <w:rPr>
                <w:noProof/>
                <w:lang w:eastAsia="en-US"/>
              </w:rPr>
              <mc:AlternateContent>
                <mc:Choice Requires="wpg">
                  <w:drawing>
                    <wp:inline distT="0" distB="0" distL="0" distR="0" wp14:anchorId="05DA8CCA" wp14:editId="37DDED10">
                      <wp:extent cx="228600" cy="228600"/>
                      <wp:effectExtent l="0" t="0" r="0" b="0"/>
                      <wp:docPr id="176" name="Group 19" descr="P2200C1T6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7" name="Oval 1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8" name="Freeform 1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4AE37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6YW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6LmOIlguT0svg8Yom0Amjd5xXLhVYE17ZaL8D1wVRfqjvTvFj7&#10;J0LgMTUl/cI39uiAfuqAlo81E3g5Gp3NhgiHwFazdoEQGaL1jEtk77/LN2iVDsi2zpRthZSyPWr2&#10;36H2JeOVdMGw5H+H2rxF7fMDL1g8n3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o6YWiAUAAPURAAAOAAAAAAAAAAAAAAAAAC4CAABkcnMv&#10;ZTJvRG9jLnhtbFBLAQItABQABgAIAAAAIQD4DCmZ2AAAAAMBAAAPAAAAAAAAAAAAAAAAAOIHAABk&#10;cnMvZG93bnJldi54bWxQSwUGAAAAAAQABADzAAAA5wgAAAAA&#10;">
                      <v:oval id="Oval 17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" fillcolor="#f24f4f [3204]" stroked="f" strokeweight="0">
                        <v:stroke joinstyle="miter"/>
                        <o:lock v:ext="edit" aspectratio="t"/>
                      </v:oval>
                      <v:shape id="Freeform 17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19509B6" w14:textId="0709C65A" w:rsidR="00D87D5D" w:rsidRDefault="00D87D5D" w:rsidP="00302756">
            <w:pPr>
              <w:pStyle w:val="TipText"/>
              <w:jc w:val="both"/>
              <w:cnfStyle w:val="000000000000" w:firstRow="0" w:lastRow="0" w:firstColumn="0" w:lastColumn="0" w:oddVBand="0" w:evenVBand="0" w:oddHBand="0" w:evenHBand="0" w:firstRowFirstColumn="0" w:firstRowLastColumn="0" w:lastRowFirstColumn="0" w:lastRowLastColumn="0"/>
            </w:pPr>
            <w:r>
              <w:t>Depth peeling is</w:t>
            </w:r>
            <w:r w:rsidR="00990DC3">
              <w:t xml:space="preserve"> </w:t>
            </w:r>
            <w:r>
              <w:t>used for rendering transparent mesh objects, as well as rendering with volumes. For higher transparency quality, increase the number of peeling layers in the settings dialog.</w:t>
            </w:r>
            <w:r w:rsidR="005040A8">
              <w:t xml:space="preserve"> See </w:t>
            </w:r>
            <w:r w:rsidR="00774E4D">
              <w:fldChar w:fldCharType="begin"/>
            </w:r>
            <w:r w:rsidR="00774E4D">
              <w:instrText xml:space="preserve"> REF _Ref165466335 \r \h </w:instrText>
            </w:r>
            <w:r w:rsidR="00302756">
              <w:instrText xml:space="preserve"> \* MERGEFORMAT </w:instrText>
            </w:r>
            <w:r w:rsidR="00774E4D">
              <w:fldChar w:fldCharType="separate"/>
            </w:r>
            <w:r w:rsidR="0017337F">
              <w:t>Chapter 23</w:t>
            </w:r>
            <w:r w:rsidR="00774E4D">
              <w:fldChar w:fldCharType="end"/>
            </w:r>
            <w:r w:rsidR="005040A8">
              <w:t xml:space="preserve"> for more details.</w:t>
            </w:r>
          </w:p>
        </w:tc>
      </w:tr>
    </w:tbl>
    <w:p w14:paraId="4D1AAAA1" w14:textId="77777777" w:rsidR="00D87D5D" w:rsidRDefault="00D87D5D" w:rsidP="00302756">
      <w:pPr>
        <w:jc w:val="both"/>
      </w:pPr>
    </w:p>
    <w:p w14:paraId="39B38E06" w14:textId="121096F2" w:rsidR="00D87D5D" w:rsidRDefault="00D87D5D" w:rsidP="00302756">
      <w:pPr>
        <w:jc w:val="both"/>
      </w:pPr>
      <w:r w:rsidRPr="00D87D5D">
        <w:rPr>
          <w:b/>
        </w:rPr>
        <w:t>Shadow.</w:t>
      </w:r>
      <w:r>
        <w:t xml:space="preserve"> When enabled, it adds a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effect, whose strength can be adjusted</w:t>
      </w:r>
      <w:r w:rsidR="005040A8">
        <w:t xml:space="preserve"> with the slider</w:t>
      </w:r>
      <w:r>
        <w:t>.</w:t>
      </w:r>
    </w:p>
    <w:p w14:paraId="63DD8B88" w14:textId="2BF65568" w:rsidR="00D87D5D" w:rsidRDefault="00D87D5D" w:rsidP="00302756">
      <w:pPr>
        <w:jc w:val="both"/>
      </w:pPr>
      <w:r w:rsidRPr="00D87D5D">
        <w:rPr>
          <w:b/>
        </w:rPr>
        <w:t>Lighting.</w:t>
      </w:r>
      <w:r>
        <w:t xml:space="preserve"> It enables/disables lighting </w:t>
      </w:r>
      <w:r w:rsidR="00B10CFF">
        <w:t>effects</w:t>
      </w:r>
      <w:r>
        <w:t>. When both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and lighting effects are disabled, mesh objects look flat.</w:t>
      </w:r>
    </w:p>
    <w:p w14:paraId="5AB7085F" w14:textId="2B1CB781" w:rsidR="00D87D5D" w:rsidRDefault="00D87D5D" w:rsidP="00302756">
      <w:pPr>
        <w:jc w:val="both"/>
      </w:pPr>
      <w:r w:rsidRPr="00D87D5D">
        <w:rPr>
          <w:b/>
        </w:rPr>
        <w:t>Scaling.</w:t>
      </w:r>
      <w:r>
        <w:t xml:space="preserve"> It is a multiplier to the overall scale of a mesh object. Use it to enlarge or shrink a mesh object.</w:t>
      </w:r>
    </w:p>
    <w:p w14:paraId="6182F80A" w14:textId="6E905E14" w:rsidR="00D87D5D" w:rsidRDefault="00D87D5D" w:rsidP="00302756">
      <w:pPr>
        <w:pStyle w:val="Heading2"/>
      </w:pPr>
      <w:bookmarkStart w:id="238" w:name="_Toc406755670"/>
      <w:bookmarkStart w:id="239" w:name="_Toc406770743"/>
      <w:bookmarkStart w:id="240" w:name="_Toc183178662"/>
      <w:r>
        <w:t>Mesh Manipulations</w:t>
      </w:r>
      <w:bookmarkEnd w:id="238"/>
      <w:bookmarkEnd w:id="239"/>
      <w:bookmarkEnd w:id="240"/>
    </w:p>
    <w:p w14:paraId="1547623C" w14:textId="041D9C6C" w:rsidR="00D87D5D" w:rsidRDefault="00DA14A7" w:rsidP="00302756">
      <w:pPr>
        <w:jc w:val="both"/>
      </w:pPr>
      <w:r>
        <w:t xml:space="preserve">Mesh manipulations are enabled from the “Workspace” panel, </w:t>
      </w:r>
      <w:r w:rsidR="00B10CFF">
        <w:t>through</w:t>
      </w:r>
      <w:r>
        <w:t xml:space="preserve"> </w:t>
      </w:r>
      <w:r w:rsidR="00B10CFF">
        <w:t xml:space="preserve">the </w:t>
      </w:r>
      <w:r>
        <w:t>context menu. When enabled, the settings are loaded into the “Property” panel (</w:t>
      </w:r>
      <w:r>
        <w:fldChar w:fldCharType="begin" w:fldLock="1"/>
      </w:r>
      <w:r>
        <w:instrText xml:space="preserve"> REF _Ref406593703 \h </w:instrText>
      </w:r>
      <w:r w:rsidR="00E620C5">
        <w:instrText xml:space="preserve"> \* MERGEFORMAT </w:instrText>
      </w:r>
      <w:r>
        <w:fldChar w:fldCharType="separate"/>
      </w:r>
      <w:r w:rsidR="00B137B9">
        <w:t xml:space="preserve">Figure </w:t>
      </w:r>
      <w:r w:rsidR="00B137B9">
        <w:rPr>
          <w:noProof/>
        </w:rPr>
        <w:t>11</w:t>
      </w:r>
      <w:r w:rsidR="00B137B9">
        <w:noBreakHyphen/>
      </w:r>
      <w:r w:rsidR="00B137B9">
        <w:rPr>
          <w:noProof/>
        </w:rPr>
        <w:t>2</w:t>
      </w:r>
      <w:r>
        <w:fldChar w:fldCharType="end"/>
      </w:r>
      <w:r>
        <w:t>).</w:t>
      </w:r>
    </w:p>
    <w:p w14:paraId="7608EF13" w14:textId="765EC65F" w:rsidR="00DA14A7" w:rsidRDefault="00DA14A7" w:rsidP="00AF05FB">
      <w:pPr>
        <w:spacing w:after="120"/>
        <w:jc w:val="center"/>
      </w:pPr>
      <w:r>
        <w:rPr>
          <w:noProof/>
          <w:lang w:eastAsia="en-US"/>
        </w:rPr>
        <w:lastRenderedPageBreak/>
        <w:drawing>
          <wp:inline distT="0" distB="0" distL="0" distR="0" wp14:anchorId="46A91B08" wp14:editId="6872EB1B">
            <wp:extent cx="5787342" cy="725139"/>
            <wp:effectExtent l="0" t="0" r="444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a:picLocks noChangeAspect="1" noChangeArrowheads="1"/>
                    </pic:cNvPicPr>
                  </pic:nvPicPr>
                  <pic:blipFill>
                    <a:blip r:embed="rId116"/>
                    <a:stretch>
                      <a:fillRect/>
                    </a:stretch>
                  </pic:blipFill>
                  <pic:spPr bwMode="auto">
                    <a:xfrm>
                      <a:off x="0" y="0"/>
                      <a:ext cx="5815355" cy="728649"/>
                    </a:xfrm>
                    <a:prstGeom prst="rect">
                      <a:avLst/>
                    </a:prstGeom>
                    <a:noFill/>
                    <a:ln>
                      <a:noFill/>
                    </a:ln>
                  </pic:spPr>
                </pic:pic>
              </a:graphicData>
            </a:graphic>
          </wp:inline>
        </w:drawing>
      </w:r>
    </w:p>
    <w:p w14:paraId="63635FCA" w14:textId="5CD18B84" w:rsidR="00DA14A7" w:rsidRDefault="00DA14A7" w:rsidP="00AF05FB">
      <w:pPr>
        <w:pStyle w:val="Caption"/>
        <w:jc w:val="center"/>
      </w:pPr>
      <w:bookmarkStart w:id="241" w:name="_Ref406593703"/>
      <w:bookmarkStart w:id="242" w:name="_Toc183178767"/>
      <w:r>
        <w:t xml:space="preserve">Figure </w:t>
      </w:r>
      <w:fldSimple w:instr=" STYLEREF 1 \s ">
        <w:r w:rsidR="0017337F">
          <w:rPr>
            <w:noProof/>
          </w:rPr>
          <w:t>11</w:t>
        </w:r>
      </w:fldSimple>
      <w:r w:rsidR="00586A6E">
        <w:noBreakHyphen/>
      </w:r>
      <w:fldSimple w:instr=" SEQ Figure \* ARABIC \s 1 ">
        <w:r w:rsidR="0017337F">
          <w:rPr>
            <w:noProof/>
          </w:rPr>
          <w:t>2</w:t>
        </w:r>
      </w:fldSimple>
      <w:bookmarkEnd w:id="241"/>
      <w:r>
        <w:t>. Mesh manipulations.</w:t>
      </w:r>
      <w:bookmarkEnd w:id="242"/>
    </w:p>
    <w:p w14:paraId="256FFC69" w14:textId="24D29449" w:rsidR="00DA14A7" w:rsidRDefault="00055C96" w:rsidP="00302756">
      <w:pPr>
        <w:jc w:val="both"/>
      </w:pPr>
      <w:r>
        <w:t xml:space="preserve">Mesh manipulations allow </w:t>
      </w:r>
      <w:r w:rsidR="00F92202">
        <w:t>translation</w:t>
      </w:r>
      <w:r>
        <w:t>, rotat</w:t>
      </w:r>
      <w:r w:rsidR="00F92202">
        <w:t>ion</w:t>
      </w:r>
      <w:r>
        <w:t xml:space="preserve">, </w:t>
      </w:r>
      <w:r w:rsidR="00F92202">
        <w:t xml:space="preserve">and </w:t>
      </w:r>
      <w:r>
        <w:t>scal</w:t>
      </w:r>
      <w:r w:rsidR="00F92202">
        <w:t>ing</w:t>
      </w:r>
      <w:r>
        <w:t xml:space="preserve"> </w:t>
      </w:r>
      <w:r w:rsidR="00B10CFF">
        <w:t xml:space="preserve">of </w:t>
      </w:r>
      <w:r>
        <w:t>a mesh object within render view. These settings are changed through numeric input boxes in the user interface.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5C96" w14:paraId="292D4646"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8BB997" w14:textId="77777777" w:rsidR="00055C96" w:rsidRDefault="00055C96" w:rsidP="00302756">
            <w:pPr>
              <w:pStyle w:val="Icon"/>
              <w:jc w:val="both"/>
            </w:pPr>
            <w:r>
              <w:rPr>
                <w:noProof/>
                <w:lang w:eastAsia="en-US"/>
              </w:rPr>
              <mc:AlternateContent>
                <mc:Choice Requires="wpg">
                  <w:drawing>
                    <wp:inline distT="0" distB="0" distL="0" distR="0" wp14:anchorId="48EDA739" wp14:editId="397BA4C6">
                      <wp:extent cx="228600" cy="228600"/>
                      <wp:effectExtent l="0" t="0" r="0" b="0"/>
                      <wp:docPr id="180" name="Group 19" descr="P2212C1T6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1" name="Oval 18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2"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562640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">
                      <v:oval id="Oval 18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15BC8A6" w14:textId="4D9CA1EF" w:rsidR="00055C96" w:rsidRDefault="00055C96" w:rsidP="00302756">
            <w:pPr>
              <w:pStyle w:val="TipText"/>
              <w:jc w:val="both"/>
              <w:cnfStyle w:val="000000000000" w:firstRow="0" w:lastRow="0" w:firstColumn="0" w:lastColumn="0" w:oddVBand="0" w:evenVBand="0" w:oddHBand="0" w:evenHBand="0" w:firstRowFirstColumn="0" w:firstRowLastColumn="0" w:lastRowFirstColumn="0" w:lastRowLastColumn="0"/>
            </w:pPr>
            <w:r>
              <w:t>When a mesh object is saved, these manipulation settings are lost.</w:t>
            </w:r>
            <w:r w:rsidR="00BF54AB">
              <w:t xml:space="preserve"> Save a project to save these settings.</w:t>
            </w:r>
          </w:p>
        </w:tc>
      </w:tr>
    </w:tbl>
    <w:p w14:paraId="155972C2" w14:textId="7ADF7707" w:rsidR="00806808" w:rsidRDefault="00806808" w:rsidP="00302756">
      <w:pPr>
        <w:jc w:val="both"/>
      </w:pPr>
    </w:p>
    <w:p w14:paraId="69E62E7E" w14:textId="77777777" w:rsidR="00806808" w:rsidRDefault="00806808" w:rsidP="00302756">
      <w:pPr>
        <w:jc w:val="both"/>
      </w:pPr>
      <w:r>
        <w:br w:type="page"/>
      </w:r>
    </w:p>
    <w:p w14:paraId="224ABD33" w14:textId="42234245" w:rsidR="00762FFC" w:rsidRDefault="00762FFC" w:rsidP="00302756">
      <w:pPr>
        <w:pStyle w:val="Heading1"/>
        <w:jc w:val="both"/>
      </w:pPr>
      <w:bookmarkStart w:id="243" w:name="_Toc406575232"/>
      <w:bookmarkStart w:id="244" w:name="_Ref406750455"/>
      <w:bookmarkStart w:id="245" w:name="_Ref406750676"/>
      <w:bookmarkStart w:id="246" w:name="_Toc406755671"/>
      <w:bookmarkStart w:id="247" w:name="_Ref406768432"/>
      <w:bookmarkStart w:id="248" w:name="_Toc406770744"/>
      <w:bookmarkStart w:id="249" w:name="_Ref407098293"/>
      <w:bookmarkStart w:id="250" w:name="_Ref410030394"/>
      <w:bookmarkStart w:id="251" w:name="_Ref410053431"/>
      <w:bookmarkStart w:id="252" w:name="_Ref428197378"/>
      <w:bookmarkStart w:id="253" w:name="_Ref428197707"/>
      <w:bookmarkStart w:id="254" w:name="_Ref428273664"/>
      <w:bookmarkStart w:id="255" w:name="_Ref433192216"/>
      <w:bookmarkStart w:id="256" w:name="_Ref448311935"/>
      <w:bookmarkStart w:id="257" w:name="_Ref448312642"/>
      <w:bookmarkStart w:id="258" w:name="_Ref448829434"/>
      <w:bookmarkStart w:id="259" w:name="_Ref497393171"/>
      <w:bookmarkStart w:id="260" w:name="_Ref509916771"/>
      <w:bookmarkStart w:id="261" w:name="_Ref40089271"/>
      <w:bookmarkStart w:id="262" w:name="_Ref63167807"/>
      <w:bookmarkStart w:id="263" w:name="_Ref90296587"/>
      <w:bookmarkStart w:id="264" w:name="_Ref90298808"/>
      <w:bookmarkStart w:id="265" w:name="_Ref90385433"/>
      <w:bookmarkStart w:id="266" w:name="_Ref108100375"/>
      <w:bookmarkStart w:id="267" w:name="_Ref108100450"/>
      <w:bookmarkStart w:id="268" w:name="_Ref164954996"/>
      <w:bookmarkStart w:id="269" w:name="_Toc183178663"/>
      <w:r>
        <w:lastRenderedPageBreak/>
        <w:t>M</w:t>
      </w:r>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r w:rsidR="00FC0134">
        <w:t>ake Movies</w:t>
      </w:r>
      <w:bookmarkEnd w:id="269"/>
    </w:p>
    <w:p w14:paraId="059D4776" w14:textId="5595DCC8" w:rsidR="000B1DC8" w:rsidRDefault="005C070B" w:rsidP="00302756">
      <w:pPr>
        <w:jc w:val="both"/>
      </w:pPr>
      <w:bookmarkStart w:id="270" w:name="_Toc406755672"/>
      <w:r>
        <w:t>This panel enables a user to animate certain aspects of a vo</w:t>
      </w:r>
      <w:r w:rsidR="000E07FC">
        <w:t xml:space="preserve">lume within the rendering </w:t>
      </w:r>
      <w:r w:rsidR="00106481">
        <w:t>view and</w:t>
      </w:r>
      <w:r w:rsidR="000E07FC">
        <w:t xml:space="preserve"> is located at the bottom left of the program by default.</w:t>
      </w:r>
      <w:r w:rsidR="00106481">
        <w:t xml:space="preserve"> </w:t>
      </w:r>
      <w:r w:rsidR="00FC0134">
        <w:t xml:space="preserve">The top part of the panel contains several tabs for settings to make the animated movie. </w:t>
      </w:r>
      <w:r w:rsidR="000B1DC8">
        <w:t xml:space="preserve">The bottom </w:t>
      </w:r>
      <w:r w:rsidR="00106481">
        <w:t xml:space="preserve">part </w:t>
      </w:r>
      <w:r w:rsidR="000B1DC8">
        <w:t xml:space="preserve">of the </w:t>
      </w:r>
      <w:r w:rsidR="0037433D">
        <w:t xml:space="preserve">panel </w:t>
      </w:r>
      <w:r w:rsidR="00106481">
        <w:t>contains the controls for movie playback</w:t>
      </w:r>
      <w:r w:rsidR="000B1DC8">
        <w:t>.</w:t>
      </w:r>
    </w:p>
    <w:p w14:paraId="3990E473" w14:textId="253DDC40" w:rsidR="00FC0134" w:rsidRDefault="00FC0134" w:rsidP="00302756">
      <w:pPr>
        <w:pStyle w:val="Heading2"/>
      </w:pPr>
      <w:bookmarkStart w:id="271" w:name="_Toc183178664"/>
      <w:r>
        <w:t xml:space="preserve">Movie </w:t>
      </w:r>
      <w:r w:rsidR="009D0DB3">
        <w:t xml:space="preserve">Clip </w:t>
      </w:r>
      <w:r>
        <w:t>Playback Controls</w:t>
      </w:r>
      <w:bookmarkEnd w:id="271"/>
    </w:p>
    <w:p w14:paraId="7DC490DE" w14:textId="63CA5AAD" w:rsidR="00FC0134" w:rsidRPr="00990DC3" w:rsidRDefault="00FC0134" w:rsidP="00302756">
      <w:pPr>
        <w:jc w:val="both"/>
        <w:rPr>
          <w:bCs/>
        </w:rPr>
      </w:pPr>
      <w:r w:rsidRPr="00990DC3">
        <w:rPr>
          <w:bCs/>
        </w:rPr>
        <w:t>FluoRender</w:t>
      </w:r>
      <w:r>
        <w:rPr>
          <w:bCs/>
        </w:rPr>
        <w:t xml:space="preserve"> supports movie clip playback. A clip is a portion of the entire range of a movie, which can be set </w:t>
      </w:r>
      <w:r w:rsidR="009D0DB3">
        <w:rPr>
          <w:bCs/>
        </w:rPr>
        <w:t xml:space="preserve">and played </w:t>
      </w:r>
      <w:r>
        <w:rPr>
          <w:bCs/>
        </w:rPr>
        <w:t>using these controls.</w:t>
      </w:r>
      <w:r w:rsidR="00F92202">
        <w:rPr>
          <w:bCs/>
        </w:rPr>
        <w:t xml:space="preserve"> By default, a clip has the same length as the entire movie. Setting up a clip allows focusing on the important part of a long movie.</w:t>
      </w:r>
    </w:p>
    <w:p w14:paraId="1D9FFC22" w14:textId="5A347634" w:rsidR="00BB6613" w:rsidRDefault="00BB6613" w:rsidP="00AF05FB">
      <w:pPr>
        <w:spacing w:after="120"/>
        <w:jc w:val="center"/>
      </w:pPr>
      <w:r>
        <w:rPr>
          <w:noProof/>
          <w:lang w:eastAsia="en-US"/>
        </w:rPr>
        <w:drawing>
          <wp:inline distT="0" distB="0" distL="0" distR="0" wp14:anchorId="794A9667" wp14:editId="24DED8E1">
            <wp:extent cx="2962894" cy="912892"/>
            <wp:effectExtent l="0" t="0" r="0" b="19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pic:cNvPicPr>
                      <a:picLocks noChangeAspect="1" noChangeArrowheads="1"/>
                    </pic:cNvPicPr>
                  </pic:nvPicPr>
                  <pic:blipFill>
                    <a:blip r:embed="rId117"/>
                    <a:stretch>
                      <a:fillRect/>
                    </a:stretch>
                  </pic:blipFill>
                  <pic:spPr bwMode="auto">
                    <a:xfrm>
                      <a:off x="0" y="0"/>
                      <a:ext cx="2988575" cy="920804"/>
                    </a:xfrm>
                    <a:prstGeom prst="rect">
                      <a:avLst/>
                    </a:prstGeom>
                    <a:noFill/>
                    <a:ln>
                      <a:noFill/>
                    </a:ln>
                  </pic:spPr>
                </pic:pic>
              </a:graphicData>
            </a:graphic>
          </wp:inline>
        </w:drawing>
      </w:r>
    </w:p>
    <w:p w14:paraId="42802CBD" w14:textId="2CC38C0F" w:rsidR="000815F7" w:rsidRDefault="00C50376" w:rsidP="00AF05FB">
      <w:pPr>
        <w:pStyle w:val="Caption"/>
        <w:jc w:val="center"/>
      </w:pPr>
      <w:bookmarkStart w:id="272" w:name="_Toc183178768"/>
      <w:r>
        <w:t xml:space="preserve">Figure </w:t>
      </w:r>
      <w:fldSimple w:instr=" STYLEREF 1 \s ">
        <w:r w:rsidR="0017337F">
          <w:rPr>
            <w:noProof/>
          </w:rPr>
          <w:t>12</w:t>
        </w:r>
      </w:fldSimple>
      <w:r w:rsidR="00586A6E">
        <w:noBreakHyphen/>
      </w:r>
      <w:fldSimple w:instr=" SEQ Figure \* ARABIC \s 1 ">
        <w:r w:rsidR="0017337F">
          <w:rPr>
            <w:noProof/>
          </w:rPr>
          <w:t>1</w:t>
        </w:r>
      </w:fldSimple>
      <w:r>
        <w:t xml:space="preserve">. </w:t>
      </w:r>
      <w:r w:rsidR="00106481">
        <w:t>M</w:t>
      </w:r>
      <w:r w:rsidR="000815F7">
        <w:t>ovie playback controls.</w:t>
      </w:r>
      <w:bookmarkEnd w:id="272"/>
    </w:p>
    <w:p w14:paraId="2B15A635" w14:textId="7BBCEF24" w:rsidR="00BB6613" w:rsidRDefault="00BB6613" w:rsidP="00302756">
      <w:pPr>
        <w:jc w:val="both"/>
      </w:pPr>
      <w:r>
        <w:rPr>
          <w:b/>
        </w:rPr>
        <w:t>FPS</w:t>
      </w:r>
      <w:r w:rsidR="006B2529">
        <w:rPr>
          <w:b/>
        </w:rPr>
        <w:fldChar w:fldCharType="begin"/>
      </w:r>
      <w:r w:rsidR="006B2529">
        <w:instrText xml:space="preserve"> XE "</w:instrText>
      </w:r>
      <w:r w:rsidR="006B2529" w:rsidRPr="00985B65">
        <w:instrText>FPS</w:instrText>
      </w:r>
      <w:r w:rsidR="006B2529">
        <w:instrText xml:space="preserve">" </w:instrText>
      </w:r>
      <w:r w:rsidR="006B2529">
        <w:rPr>
          <w:b/>
        </w:rPr>
        <w:fldChar w:fldCharType="end"/>
      </w:r>
      <w:r>
        <w:rPr>
          <w:b/>
        </w:rPr>
        <w:t xml:space="preserve">. </w:t>
      </w:r>
      <w:r>
        <w:t>The frames per second text box allows a user to determine how many frames will be exported per second to either a movie file or a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of TIF files. For example, a movie that is 5 seconds long with 30 FPS will have a total of 150 frames in the movie, or 150 TIF files created. A higher FPS increases the quality and “smoothness” of a movie but also contributes to a larger file. </w:t>
      </w:r>
    </w:p>
    <w:p w14:paraId="323D24C8" w14:textId="79D4C014" w:rsidR="00106481" w:rsidRDefault="00106481" w:rsidP="00302756">
      <w:pPr>
        <w:jc w:val="both"/>
      </w:pPr>
      <w:r w:rsidRPr="00106481">
        <w:rPr>
          <w:b/>
          <w:bCs/>
        </w:rPr>
        <w:t>Length.</w:t>
      </w:r>
      <w:r>
        <w:t xml:space="preserve"> The playback length </w:t>
      </w:r>
      <w:r w:rsidR="00661DD9">
        <w:t xml:space="preserve">is </w:t>
      </w:r>
      <w:r>
        <w:t xml:space="preserve">in seconds of </w:t>
      </w:r>
      <w:r w:rsidR="00FE3639">
        <w:t xml:space="preserve">the </w:t>
      </w:r>
      <w:r>
        <w:t>current movie clip.</w:t>
      </w:r>
    </w:p>
    <w:p w14:paraId="3725DA96" w14:textId="10BFE0FF" w:rsidR="00BB6613" w:rsidRDefault="00106481" w:rsidP="00302756">
      <w:pPr>
        <w:jc w:val="both"/>
      </w:pPr>
      <w:r>
        <w:rPr>
          <w:b/>
        </w:rPr>
        <w:t>Render View</w:t>
      </w:r>
      <w:r w:rsidR="00BB6613">
        <w:rPr>
          <w:b/>
        </w:rPr>
        <w:t xml:space="preserve">. </w:t>
      </w:r>
      <w:r w:rsidR="00BB6613">
        <w:t xml:space="preserve">This drop-down selection box enables a user to choose which rendering frame to playback on and record to export to </w:t>
      </w:r>
      <w:r w:rsidR="00FE3639">
        <w:t xml:space="preserve">a </w:t>
      </w:r>
      <w:r w:rsidR="00BB6613">
        <w:t xml:space="preserve">file. Having multiple rendering frames is not </w:t>
      </w:r>
      <w:r w:rsidR="001B6D16">
        <w:t>common but</w:t>
      </w:r>
      <w:r w:rsidR="00BB6613">
        <w:t xml:space="preserve"> sometimes useful for side-by-side comparisons. In most cases, there is only 1 frame to render, and subsequently, only 1 option in this drop-down menu.</w:t>
      </w:r>
    </w:p>
    <w:p w14:paraId="5E6B8610" w14:textId="5E628EDF" w:rsidR="00106481" w:rsidRDefault="00106481" w:rsidP="00302756">
      <w:pPr>
        <w:jc w:val="both"/>
      </w:pPr>
      <w:r>
        <w:rPr>
          <w:noProof/>
        </w:rPr>
        <w:drawing>
          <wp:inline distT="0" distB="0" distL="0" distR="0" wp14:anchorId="5E02ECAD" wp14:editId="313E9306">
            <wp:extent cx="164592" cy="164592"/>
            <wp:effectExtent l="0" t="0" r="6985" b="6985"/>
            <wp:docPr id="1512179320" name="Picture 151217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noProof/>
          <w:lang w:eastAsia="en-US"/>
        </w:rPr>
        <w:drawing>
          <wp:inline distT="0" distB="0" distL="0" distR="0" wp14:anchorId="489B0F6B" wp14:editId="7FAB4539">
            <wp:extent cx="164592" cy="164592"/>
            <wp:effectExtent l="0" t="0" r="6985" b="6985"/>
            <wp:docPr id="1464380600" name="Picture 1464380600" descr="E:\DESIGNS\FluoRender Arts\list_icons\convert\slider_type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DESIGNS\FluoRender Arts\list_icons\convert\slider_type_po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Pr>
          <w:b/>
          <w:bCs/>
        </w:rPr>
        <w:t>Time</w:t>
      </w:r>
      <w:r w:rsidRPr="00FA5E40">
        <w:rPr>
          <w:b/>
          <w:bCs/>
        </w:rPr>
        <w:t xml:space="preserve"> slider style.</w:t>
      </w:r>
      <w:r>
        <w:t xml:space="preserve"> There are two styles for the time slider. The direct mode changes the time point to the position indicated by the slider thumb. The jog mode allows continuous playback at different speeds when the thumb is held by the mouse.</w:t>
      </w:r>
    </w:p>
    <w:p w14:paraId="3892D639" w14:textId="6EE18E4D" w:rsidR="00106481" w:rsidRDefault="00106481" w:rsidP="00302756">
      <w:pPr>
        <w:jc w:val="both"/>
      </w:pPr>
      <w:r>
        <w:rPr>
          <w:b/>
        </w:rPr>
        <w:t xml:space="preserve">Time Slider. </w:t>
      </w:r>
      <w:r>
        <w:t xml:space="preserve">This slider indicates where along the movie you are. You can move the slider to any point to visualize a frame at that point </w:t>
      </w:r>
      <w:r w:rsidR="00AF05FB">
        <w:t>of</w:t>
      </w:r>
      <w:r>
        <w:t xml:space="preserve"> time.</w:t>
      </w:r>
    </w:p>
    <w:p w14:paraId="1D2E650C" w14:textId="4C21D396" w:rsidR="00990DC3" w:rsidRDefault="00000000" w:rsidP="00302756">
      <w:pPr>
        <w:jc w:val="both"/>
      </w:pPr>
      <w:r>
        <w:pict w14:anchorId="4CC7FC00">
          <v:shape id="_x0000_i1036" type="#_x0000_t75" style="width:13.55pt;height:13.55pt;visibility:visible;mso-wrap-style:square">
            <v:imagedata r:id="rId118" o:title=""/>
          </v:shape>
        </w:pict>
      </w:r>
      <w:r w:rsidR="00990DC3">
        <w:rPr>
          <w:noProof/>
        </w:rPr>
        <w:drawing>
          <wp:inline distT="0" distB="0" distL="0" distR="0" wp14:anchorId="2AAA192D" wp14:editId="70CEFAC0">
            <wp:extent cx="173736" cy="173736"/>
            <wp:effectExtent l="0" t="0" r="0" b="0"/>
            <wp:docPr id="21228120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00990DC3">
        <w:t xml:space="preserve"> </w:t>
      </w:r>
      <w:r w:rsidR="00990DC3" w:rsidRPr="00990DC3">
        <w:rPr>
          <w:b/>
          <w:bCs/>
        </w:rPr>
        <w:t>Set Clip Range.</w:t>
      </w:r>
      <w:r w:rsidR="00990DC3">
        <w:t xml:space="preserve"> The buttons set the start and end frames of a movie clip. Use the time slider or step buttons to change the current frame. The start frame of a movie clip is set to the current frame when the clip start button is clicked. </w:t>
      </w:r>
      <w:r w:rsidR="00661DD9">
        <w:t>The</w:t>
      </w:r>
      <w:r w:rsidR="00990DC3">
        <w:t xml:space="preserve"> same method is used for the end frame.</w:t>
      </w:r>
    </w:p>
    <w:p w14:paraId="72A7A407" w14:textId="278ED367" w:rsidR="00990DC3" w:rsidRDefault="00990DC3" w:rsidP="00302756">
      <w:pPr>
        <w:jc w:val="both"/>
      </w:pPr>
      <w:r w:rsidRPr="00990DC3">
        <w:rPr>
          <w:b/>
          <w:bCs/>
        </w:rPr>
        <w:t>Clip Range.</w:t>
      </w:r>
      <w:r>
        <w:t xml:space="preserve"> Set the start and end frames of </w:t>
      </w:r>
      <w:r w:rsidR="00661DD9">
        <w:t xml:space="preserve">the </w:t>
      </w:r>
      <w:r>
        <w:t xml:space="preserve">clip directly by typing in the frame numbers in the text boxes </w:t>
      </w:r>
      <w:r w:rsidR="00F92202">
        <w:t>between the buttons for setting the clip range</w:t>
      </w:r>
      <w:r>
        <w:t>.</w:t>
      </w:r>
    </w:p>
    <w:p w14:paraId="40B5B048" w14:textId="5FA6A8E9" w:rsidR="00A66000" w:rsidRDefault="00000000" w:rsidP="00302756">
      <w:pPr>
        <w:jc w:val="both"/>
      </w:pPr>
      <w:r>
        <w:lastRenderedPageBreak/>
        <w:pict w14:anchorId="65893691">
          <v:shape id="Picture 1" o:spid="_x0000_i1037" type="#_x0000_t75" style="width:13.55pt;height:13.55pt;visibility:visible;mso-wrap-style:square">
            <v:imagedata r:id="rId120" o:title=""/>
          </v:shape>
        </w:pict>
      </w:r>
      <w:r w:rsidR="00A66000">
        <w:rPr>
          <w:noProof/>
        </w:rPr>
        <w:drawing>
          <wp:inline distT="0" distB="0" distL="0" distR="0" wp14:anchorId="7C227162" wp14:editId="79DF9CE7">
            <wp:extent cx="173736" cy="173736"/>
            <wp:effectExtent l="0" t="0" r="0" b="0"/>
            <wp:docPr id="11039271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00A66000">
        <w:t xml:space="preserve"> </w:t>
      </w:r>
      <w:r w:rsidR="00A66000" w:rsidRPr="00A66000">
        <w:rPr>
          <w:b/>
          <w:bCs/>
        </w:rPr>
        <w:t>Step Playback.</w:t>
      </w:r>
      <w:r w:rsidR="00A66000">
        <w:t xml:space="preserve"> Click the step playback button once to step forward or backward one frame of the movie clip. When the start or end of the clip is reached, it will wrap around to the other end of the clip.</w:t>
      </w:r>
    </w:p>
    <w:p w14:paraId="3FB960E0" w14:textId="2FDBB59B" w:rsidR="00A66000" w:rsidRDefault="00A66000" w:rsidP="00302756">
      <w:pPr>
        <w:jc w:val="both"/>
      </w:pPr>
      <w:r w:rsidRPr="00A66000">
        <w:rPr>
          <w:b/>
          <w:bCs/>
        </w:rPr>
        <w:t>Current Frame.</w:t>
      </w:r>
      <w:r>
        <w:t xml:space="preserve"> Set the current frame of a movie clip by directly typing the frame number in the input box</w:t>
      </w:r>
      <w:r w:rsidR="00F92202">
        <w:t xml:space="preserve"> between the buttons for step playback</w:t>
      </w:r>
      <w:r>
        <w:t>.</w:t>
      </w:r>
    </w:p>
    <w:p w14:paraId="7469CF64" w14:textId="78364B80" w:rsidR="00A66000" w:rsidRDefault="00A66000" w:rsidP="00302756">
      <w:pPr>
        <w:jc w:val="both"/>
      </w:pPr>
      <w:r w:rsidRPr="00A66000">
        <w:rPr>
          <w:b/>
          <w:bCs/>
        </w:rPr>
        <w:t>Movie End Frame.</w:t>
      </w:r>
      <w:r>
        <w:t xml:space="preserve"> </w:t>
      </w:r>
      <w:r w:rsidR="00F92202">
        <w:t>The last input box of the row shows t</w:t>
      </w:r>
      <w:r>
        <w:t>he end frame of the entire movie</w:t>
      </w:r>
      <w:r w:rsidR="00F92202">
        <w:t xml:space="preserve"> (instead of a clip)</w:t>
      </w:r>
      <w:r>
        <w:t>. Typing a number in the input box changes the length of the movie.</w:t>
      </w:r>
    </w:p>
    <w:p w14:paraId="0DB25448" w14:textId="52217A64" w:rsidR="00A66000" w:rsidRDefault="00A66000" w:rsidP="00302756">
      <w:pPr>
        <w:jc w:val="both"/>
      </w:pPr>
      <w:r>
        <w:rPr>
          <w:noProof/>
        </w:rPr>
        <w:drawing>
          <wp:inline distT="0" distB="0" distL="0" distR="0" wp14:anchorId="1B8CD513" wp14:editId="2BC69DC5">
            <wp:extent cx="173736" cy="173736"/>
            <wp:effectExtent l="0" t="0" r="0" b="0"/>
            <wp:docPr id="21349784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Pr>
          <w:noProof/>
        </w:rPr>
        <w:drawing>
          <wp:inline distT="0" distB="0" distL="0" distR="0" wp14:anchorId="0840401B" wp14:editId="36AD6CBD">
            <wp:extent cx="173736" cy="173736"/>
            <wp:effectExtent l="0" t="0" r="0" b="0"/>
            <wp:docPr id="251081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w:t>
      </w:r>
      <w:r w:rsidRPr="00A66000">
        <w:rPr>
          <w:b/>
          <w:bCs/>
        </w:rPr>
        <w:t>Rewind and Fast Forward.</w:t>
      </w:r>
      <w:r>
        <w:t xml:space="preserve"> Click the rewind button to set the current frame to the start of a movie clip. Click the </w:t>
      </w:r>
      <w:r w:rsidR="00440C6F">
        <w:t>fast-forward</w:t>
      </w:r>
      <w:r>
        <w:t xml:space="preserve"> button to set the current frame to the end of a movie clip.</w:t>
      </w:r>
    </w:p>
    <w:p w14:paraId="232A5742" w14:textId="6EBC5BD7" w:rsidR="000B1DC8" w:rsidRDefault="00000000" w:rsidP="00302756">
      <w:pPr>
        <w:jc w:val="both"/>
      </w:pPr>
      <w:r>
        <w:pict w14:anchorId="4CC5EACD">
          <v:shape id="Picture 6" o:spid="_x0000_i1038" type="#_x0000_t75" style="width:13.55pt;height:13.55pt;visibility:visible;mso-wrap-style:square">
            <v:imagedata r:id="rId124" o:title=""/>
          </v:shape>
        </w:pict>
      </w:r>
      <w:r w:rsidR="00A66000">
        <w:rPr>
          <w:noProof/>
        </w:rPr>
        <w:drawing>
          <wp:inline distT="0" distB="0" distL="0" distR="0" wp14:anchorId="29DED10C" wp14:editId="3F92BF17">
            <wp:extent cx="173736" cy="173736"/>
            <wp:effectExtent l="0" t="0" r="0" b="0"/>
            <wp:docPr id="1304655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00BB6613">
        <w:t xml:space="preserve"> </w:t>
      </w:r>
      <w:r w:rsidR="00BB6613">
        <w:rPr>
          <w:b/>
        </w:rPr>
        <w:t>Play</w:t>
      </w:r>
      <w:r w:rsidR="00A66000">
        <w:rPr>
          <w:b/>
        </w:rPr>
        <w:t xml:space="preserve"> Backward and Forward</w:t>
      </w:r>
      <w:r w:rsidR="00BB6613">
        <w:rPr>
          <w:b/>
        </w:rPr>
        <w:t xml:space="preserve">. </w:t>
      </w:r>
      <w:r w:rsidR="00A66000">
        <w:t>Click the play backward button to play a movie clip continuously in reverse order</w:t>
      </w:r>
      <w:r w:rsidR="003636A8">
        <w:t>.</w:t>
      </w:r>
      <w:r w:rsidR="00A66000">
        <w:t xml:space="preserve"> Click the play forward button to play a movie clip continuously.</w:t>
      </w:r>
    </w:p>
    <w:p w14:paraId="7004E53A" w14:textId="221FFEB1" w:rsidR="00A66000" w:rsidRDefault="00A66000" w:rsidP="00302756">
      <w:pPr>
        <w:jc w:val="both"/>
      </w:pPr>
      <w:r>
        <w:rPr>
          <w:noProof/>
        </w:rPr>
        <w:drawing>
          <wp:inline distT="0" distB="0" distL="0" distR="0" wp14:anchorId="705F1D8F" wp14:editId="6A355864">
            <wp:extent cx="173736" cy="173736"/>
            <wp:effectExtent l="0" t="0" r="0" b="0"/>
            <wp:docPr id="16610463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w:t>
      </w:r>
      <w:r w:rsidRPr="00A66000">
        <w:rPr>
          <w:b/>
          <w:bCs/>
        </w:rPr>
        <w:t>Pause.</w:t>
      </w:r>
      <w:r>
        <w:t xml:space="preserve"> The playback buttons are shown as the pause button during movie playback. Click the pause button to pause the playback.</w:t>
      </w:r>
    </w:p>
    <w:p w14:paraId="6735E0FF" w14:textId="552F0A32" w:rsidR="003636A8" w:rsidRDefault="00000000" w:rsidP="00302756">
      <w:pPr>
        <w:jc w:val="both"/>
      </w:pPr>
      <w:r>
        <w:pict w14:anchorId="10FC3A5B">
          <v:shape id="Picture 8" o:spid="_x0000_i1039" type="#_x0000_t75" style="width:13.55pt;height:13.55pt;visibility:visible;mso-wrap-style:square">
            <v:imagedata r:id="rId127" o:title=""/>
          </v:shape>
        </w:pict>
      </w:r>
      <w:r w:rsidR="00A66000">
        <w:rPr>
          <w:noProof/>
        </w:rPr>
        <w:drawing>
          <wp:inline distT="0" distB="0" distL="0" distR="0" wp14:anchorId="6CA4EC23" wp14:editId="2717B981">
            <wp:extent cx="173736" cy="173736"/>
            <wp:effectExtent l="0" t="0" r="0" b="0"/>
            <wp:docPr id="752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003636A8">
        <w:t xml:space="preserve"> </w:t>
      </w:r>
      <w:r w:rsidR="003636A8" w:rsidRPr="00A54A9C">
        <w:rPr>
          <w:b/>
        </w:rPr>
        <w:t xml:space="preserve">Play with </w:t>
      </w:r>
      <w:r w:rsidR="007456E0">
        <w:rPr>
          <w:b/>
        </w:rPr>
        <w:t xml:space="preserve">A </w:t>
      </w:r>
      <w:r w:rsidR="003636A8" w:rsidRPr="00A54A9C">
        <w:rPr>
          <w:b/>
        </w:rPr>
        <w:t>Script.</w:t>
      </w:r>
      <w:r w:rsidR="003636A8">
        <w:t xml:space="preserve"> When a 4D script is enabled, the play</w:t>
      </w:r>
      <w:r w:rsidR="00A66000">
        <w:t>back</w:t>
      </w:r>
      <w:r w:rsidR="003636A8">
        <w:t xml:space="preserve"> button</w:t>
      </w:r>
      <w:r w:rsidR="00A66000">
        <w:t>s</w:t>
      </w:r>
      <w:r w:rsidR="003636A8">
        <w:t xml:space="preserve"> change to indicate the script will be executed along with the movie </w:t>
      </w:r>
      <w:r w:rsidR="00440C6F">
        <w:t>playback</w:t>
      </w:r>
      <w:r w:rsidR="003636A8">
        <w:t xml:space="preserve">. See </w:t>
      </w:r>
      <w:r w:rsidR="003636A8">
        <w:fldChar w:fldCharType="begin" w:fldLock="1"/>
      </w:r>
      <w:r w:rsidR="003636A8">
        <w:instrText xml:space="preserve"> REF _Ref456778180 \r \h </w:instrText>
      </w:r>
      <w:r w:rsidR="00E620C5">
        <w:instrText xml:space="preserve"> \* MERGEFORMAT </w:instrText>
      </w:r>
      <w:r w:rsidR="003636A8">
        <w:fldChar w:fldCharType="separate"/>
      </w:r>
      <w:r w:rsidR="00B137B9">
        <w:t>Chapter 13</w:t>
      </w:r>
      <w:r w:rsidR="003636A8">
        <w:fldChar w:fldCharType="end"/>
      </w:r>
      <w:r w:rsidR="003636A8">
        <w:t xml:space="preserve"> for more details about scripting.</w:t>
      </w:r>
    </w:p>
    <w:p w14:paraId="204F10B8" w14:textId="7D8BA2C1" w:rsidR="00A66000" w:rsidRDefault="00A66000" w:rsidP="00302756">
      <w:pPr>
        <w:jc w:val="both"/>
      </w:pPr>
      <w:r>
        <w:rPr>
          <w:noProof/>
        </w:rPr>
        <w:drawing>
          <wp:inline distT="0" distB="0" distL="0" distR="0" wp14:anchorId="2E1C191E" wp14:editId="098B990F">
            <wp:extent cx="173736" cy="173736"/>
            <wp:effectExtent l="0" t="0" r="0" b="0"/>
            <wp:docPr id="9506044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w:t>
      </w:r>
      <w:r w:rsidRPr="00A66000">
        <w:rPr>
          <w:b/>
          <w:bCs/>
        </w:rPr>
        <w:t>Loop.</w:t>
      </w:r>
      <w:r>
        <w:t xml:space="preserve"> Click the loop button to enable or disable movie playback in a loop. When one end of a movie clip is reached, it wraps around the other end of the clip.</w:t>
      </w:r>
    </w:p>
    <w:p w14:paraId="288DC6BD" w14:textId="6C607DCC" w:rsidR="000815F7" w:rsidRDefault="000815F7" w:rsidP="00302756">
      <w:pPr>
        <w:jc w:val="both"/>
      </w:pPr>
      <w:r>
        <w:rPr>
          <w:b/>
        </w:rPr>
        <w:t xml:space="preserve">Time. </w:t>
      </w:r>
      <w:r w:rsidR="00F92202">
        <w:rPr>
          <w:bCs/>
        </w:rPr>
        <w:t>The input box of this row shows t</w:t>
      </w:r>
      <w:r w:rsidR="000D12BA">
        <w:t>he current time in seconds of a movie clip</w:t>
      </w:r>
      <w:r>
        <w:t>.</w:t>
      </w:r>
      <w:r w:rsidR="000D12BA">
        <w:t xml:space="preserve"> The time is computed from the FPS and clip range.</w:t>
      </w:r>
    </w:p>
    <w:p w14:paraId="6E8FA109" w14:textId="55FE864A" w:rsidR="000815F7" w:rsidRDefault="00000000" w:rsidP="00302756">
      <w:pPr>
        <w:jc w:val="both"/>
      </w:pPr>
      <w:r>
        <w:pict w14:anchorId="444F7198">
          <v:shape id="Picture 664" o:spid="_x0000_i1040" type="#_x0000_t75" style="width:11.7pt;height:11.7pt;visibility:visible;mso-wrap-style:square">
            <v:imagedata r:id="rId130" o:title=""/>
          </v:shape>
        </w:pict>
      </w:r>
      <w:r w:rsidR="000815F7">
        <w:rPr>
          <w:b/>
        </w:rPr>
        <w:t xml:space="preserve"> Save / Export. </w:t>
      </w:r>
      <w:r w:rsidR="000815F7">
        <w:t xml:space="preserve">This button allows you to export a final movie once you feel the preview playback is adequate. </w:t>
      </w:r>
    </w:p>
    <w:p w14:paraId="624DFF97" w14:textId="414A180C" w:rsidR="00FC0134" w:rsidRDefault="00FC0134" w:rsidP="00302756">
      <w:pPr>
        <w:jc w:val="both"/>
      </w:pPr>
      <w:r>
        <w:t xml:space="preserve">Once you click save, you will see several options to export. You can select a location to save the file, as well as a name for the file. If you export TIF files, your filename will be appended with the frame number for each TIF frame. There are two types </w:t>
      </w:r>
      <w:r w:rsidR="007456E0">
        <w:t>of saving</w:t>
      </w:r>
      <w:r>
        <w:t xml:space="preserve"> a file. The default is “MOV”, which is a QuickTime format of movie </w:t>
      </w:r>
      <w:r w:rsidR="007456E0">
        <w:t>files</w:t>
      </w:r>
      <w:r>
        <w:t xml:space="preserve">. The other option is for a TIF file sequence. </w:t>
      </w:r>
    </w:p>
    <w:p w14:paraId="7E2AF93A" w14:textId="77777777" w:rsidR="00FC0134" w:rsidRDefault="00FC0134" w:rsidP="00302756">
      <w:pPr>
        <w:jc w:val="both"/>
      </w:pPr>
    </w:p>
    <w:p w14:paraId="68965451" w14:textId="29168B38" w:rsidR="000815F7" w:rsidRDefault="000815F7" w:rsidP="00AF05FB">
      <w:pPr>
        <w:spacing w:after="120"/>
        <w:jc w:val="center"/>
      </w:pPr>
      <w:r>
        <w:rPr>
          <w:noProof/>
          <w:lang w:eastAsia="en-US"/>
        </w:rPr>
        <w:lastRenderedPageBreak/>
        <w:drawing>
          <wp:inline distT="0" distB="0" distL="0" distR="0" wp14:anchorId="7E262C67" wp14:editId="7046B326">
            <wp:extent cx="3461554" cy="3501342"/>
            <wp:effectExtent l="0" t="0" r="5715" b="444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131"/>
                    <a:stretch>
                      <a:fillRect/>
                    </a:stretch>
                  </pic:blipFill>
                  <pic:spPr bwMode="auto">
                    <a:xfrm>
                      <a:off x="0" y="0"/>
                      <a:ext cx="3483369" cy="3523408"/>
                    </a:xfrm>
                    <a:prstGeom prst="rect">
                      <a:avLst/>
                    </a:prstGeom>
                    <a:noFill/>
                    <a:ln>
                      <a:noFill/>
                    </a:ln>
                  </pic:spPr>
                </pic:pic>
              </a:graphicData>
            </a:graphic>
          </wp:inline>
        </w:drawing>
      </w:r>
    </w:p>
    <w:p w14:paraId="02D4FEC6" w14:textId="0419DCF0" w:rsidR="000815F7" w:rsidRDefault="00C50376" w:rsidP="00AF05FB">
      <w:pPr>
        <w:pStyle w:val="Caption"/>
        <w:jc w:val="center"/>
      </w:pPr>
      <w:bookmarkStart w:id="273" w:name="_Toc183178769"/>
      <w:r>
        <w:t xml:space="preserve">Figure </w:t>
      </w:r>
      <w:fldSimple w:instr=" STYLEREF 1 \s ">
        <w:r w:rsidR="0017337F">
          <w:rPr>
            <w:noProof/>
          </w:rPr>
          <w:t>12</w:t>
        </w:r>
      </w:fldSimple>
      <w:r w:rsidR="00586A6E">
        <w:noBreakHyphen/>
      </w:r>
      <w:fldSimple w:instr=" SEQ Figure \* ARABIC \s 1 ">
        <w:r w:rsidR="0017337F">
          <w:rPr>
            <w:noProof/>
          </w:rPr>
          <w:t>2</w:t>
        </w:r>
      </w:fldSimple>
      <w:r>
        <w:t xml:space="preserve">. </w:t>
      </w:r>
      <w:r w:rsidR="002F1AC5">
        <w:t>Save or e</w:t>
      </w:r>
      <w:r w:rsidR="000815F7">
        <w:t>xport a movie or time sequence.</w:t>
      </w:r>
      <w:bookmarkEnd w:id="273"/>
    </w:p>
    <w:p w14:paraId="36FA83E0" w14:textId="77777777" w:rsidR="003107BB" w:rsidRDefault="003107BB" w:rsidP="00302756">
      <w:pPr>
        <w:jc w:val="both"/>
      </w:pPr>
      <w:r>
        <w:t>These additional options are available to check before you save the captured image sequence.</w:t>
      </w:r>
    </w:p>
    <w:p w14:paraId="387B3251" w14:textId="77777777" w:rsidR="003107BB" w:rsidRDefault="003107BB" w:rsidP="00302756">
      <w:pPr>
        <w:jc w:val="both"/>
      </w:pPr>
      <w:r w:rsidRPr="003107BB">
        <w:rPr>
          <w:b/>
        </w:rPr>
        <w:t>Embed all files in the project folder.</w:t>
      </w:r>
      <w:r>
        <w:t xml:space="preserve"> If you choose to save a project along with the movie export, you can check this option to save all original data in the project.</w:t>
      </w:r>
    </w:p>
    <w:p w14:paraId="385EC110" w14:textId="0F8D4779" w:rsidR="000D12BA" w:rsidRDefault="000D12BA" w:rsidP="00302756">
      <w:pPr>
        <w:jc w:val="both"/>
      </w:pPr>
      <w:r w:rsidRPr="000D12BA">
        <w:rPr>
          <w:b/>
          <w:bCs/>
        </w:rPr>
        <w:t>DPI.</w:t>
      </w:r>
      <w:r>
        <w:t xml:space="preserve"> Using a default value </w:t>
      </w:r>
      <w:r w:rsidR="007456E0">
        <w:t>of</w:t>
      </w:r>
      <w:r>
        <w:t xml:space="preserve"> 72 DPI, a scaling factor is computed to enlarge or shrink the saved movie frames. Type the desired DPI number in the input box to change the scaling of the output movie.</w:t>
      </w:r>
    </w:p>
    <w:p w14:paraId="114DD414" w14:textId="0EEE9FD9" w:rsidR="000D12BA" w:rsidRDefault="000D12BA" w:rsidP="00302756">
      <w:pPr>
        <w:jc w:val="both"/>
      </w:pPr>
      <w:r w:rsidRPr="00FE0EDB">
        <w:rPr>
          <w:b/>
        </w:rPr>
        <w:t>Enlarge output image.</w:t>
      </w:r>
      <w:r>
        <w:t xml:space="preserve"> Check this option and the enlargement factor becomes available. The render view will be rendered at an enlarged size and saved. Both the width and height of the render view are enlarged by the factor.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D12BA" w14:paraId="45464266" w14:textId="77777777" w:rsidTr="000C7A2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CDBBFC" w14:textId="77777777" w:rsidR="000D12BA" w:rsidRDefault="000D12BA" w:rsidP="00302756">
            <w:pPr>
              <w:pStyle w:val="Icon"/>
              <w:jc w:val="both"/>
            </w:pPr>
            <w:r>
              <w:rPr>
                <w:noProof/>
                <w:lang w:eastAsia="en-US"/>
              </w:rPr>
              <mc:AlternateContent>
                <mc:Choice Requires="wpg">
                  <w:drawing>
                    <wp:inline distT="0" distB="0" distL="0" distR="0" wp14:anchorId="248AB584" wp14:editId="7862603E">
                      <wp:extent cx="228600" cy="228600"/>
                      <wp:effectExtent l="0" t="0" r="0" b="0"/>
                      <wp:docPr id="535" name="Group 19" descr="P2244C1T7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7" name="Oval 5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3" name="Freeform 5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788086B" id="Group 19" o:spid="_x0000_s1026" alt="P2244C1T70#y1"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FdTqwNs&#10;BQAAvxEAAA4AAAAAAAAAAAAAAAAALgIAAGRycy9lMm9Eb2MueG1sUEsBAi0AFAAGAAgAAAAhAPgM&#10;KZnYAAAAAwEAAA8AAAAAAAAAAAAAAAAAxgcAAGRycy9kb3ducmV2LnhtbFBLBQYAAAAABAAEAPMA&#10;AADLCAAAAAA=&#10;">
                      <v:oval id="Oval 53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" fillcolor="#f24f4f [3204]" stroked="f" strokeweight="0">
                        <v:stroke joinstyle="miter"/>
                        <o:lock v:ext="edit" aspectratio="t"/>
                      </v:oval>
                      <v:shape id="Freeform 56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CB19FA4" w14:textId="77777777" w:rsidR="000D12BA" w:rsidRDefault="000D12BA" w:rsidP="00302756">
            <w:pPr>
              <w:pStyle w:val="TipText"/>
              <w:jc w:val="both"/>
              <w:cnfStyle w:val="000000000000" w:firstRow="0" w:lastRow="0" w:firstColumn="0" w:lastColumn="0" w:oddVBand="0" w:evenVBand="0" w:oddHBand="0" w:evenHBand="0" w:firstRowFirstColumn="0" w:firstRowLastColumn="0" w:lastRowFirstColumn="0" w:lastRowLastColumn="0"/>
            </w:pPr>
            <w:r>
              <w:t>For example, when you set the enlargement factor to 4, it renders the data as if it were connected to a display 4x4=16 times larger. Make sure your graphics card can support an output image this large. If the program stops responding, set a small number and capture again.</w:t>
            </w:r>
          </w:p>
        </w:tc>
      </w:tr>
    </w:tbl>
    <w:p w14:paraId="3FCA97BE" w14:textId="77777777" w:rsidR="000D12BA" w:rsidRPr="000D12BA" w:rsidRDefault="000D12BA" w:rsidP="00302756">
      <w:pPr>
        <w:jc w:val="both"/>
        <w:rPr>
          <w:bCs/>
        </w:rPr>
      </w:pPr>
    </w:p>
    <w:p w14:paraId="7542D4DD" w14:textId="5E38B026" w:rsidR="003107BB" w:rsidRDefault="003107BB" w:rsidP="00302756">
      <w:pPr>
        <w:jc w:val="both"/>
      </w:pPr>
      <w:r w:rsidRPr="003107BB">
        <w:rPr>
          <w:b/>
        </w:rPr>
        <w:t>Lempel-Ziv-Welch Compression.</w:t>
      </w:r>
      <w:r>
        <w:t xml:space="preserve"> If you choose to export the movie as an image sequence of TIFF files, check this option to compress with the LZW method. LZW is a lossless compression method, which reduces file size based on useful information in an image.</w:t>
      </w:r>
    </w:p>
    <w:p w14:paraId="635754F0" w14:textId="2A63F9CF" w:rsidR="003107BB" w:rsidRDefault="003107BB" w:rsidP="00302756">
      <w:pPr>
        <w:jc w:val="both"/>
      </w:pPr>
      <w:r w:rsidRPr="003107BB">
        <w:rPr>
          <w:b/>
        </w:rPr>
        <w:lastRenderedPageBreak/>
        <w:t>Save alpha.</w:t>
      </w:r>
      <w:r>
        <w:t xml:space="preserve"> If you choose to export the movie as an image sequence of TIFF files, check this option to save an alpha channel in addition to the RGB channels for each image. You can use the alpha channel to overlay the rendered data on a different background using a compositing software package.</w:t>
      </w:r>
    </w:p>
    <w:p w14:paraId="587335B1" w14:textId="1CF89BD6" w:rsidR="001C6885" w:rsidRDefault="001C6885" w:rsidP="00302756">
      <w:pPr>
        <w:jc w:val="both"/>
      </w:pPr>
      <w:r w:rsidRPr="00736C43">
        <w:rPr>
          <w:b/>
          <w:bCs/>
        </w:rPr>
        <w:t>Save float</w:t>
      </w:r>
      <w:r w:rsidR="00736C43" w:rsidRPr="00736C43">
        <w:rPr>
          <w:b/>
          <w:bCs/>
        </w:rPr>
        <w:t>.</w:t>
      </w:r>
      <w:r w:rsidR="00736C43">
        <w:t xml:space="preserve"> When this option is checked, each channel (RGBA) of the output image will be stored with 32-bit floating point numbers. FluoRender renders everything using </w:t>
      </w:r>
      <w:r w:rsidR="0046247E">
        <w:t>floating-point</w:t>
      </w:r>
      <w:r w:rsidR="00736C43">
        <w:t xml:space="preserve"> frame buffers. Therefore, saving a captured image using floating-point numbers </w:t>
      </w:r>
      <w:r w:rsidR="00F92202">
        <w:t>maximizes</w:t>
      </w:r>
      <w:r w:rsidR="00736C43">
        <w:t xml:space="preserve"> the precision. You can use an image editing tool, such as Adobe Photoshop to make further adjustments to the captured image without losing the dynamic range. Saving floating-point number images when the HDR (high dynamic range) mode is one way to present the results on non-HDR displays. See </w:t>
      </w:r>
      <w:r w:rsidR="00736C43">
        <w:fldChar w:fldCharType="begin" w:fldLock="1"/>
      </w:r>
      <w:r w:rsidR="00736C43">
        <w:instrText xml:space="preserve"> REF _Ref17970899 \r \h </w:instrText>
      </w:r>
      <w:r w:rsidR="00E620C5">
        <w:instrText xml:space="preserve"> \* MERGEFORMAT </w:instrText>
      </w:r>
      <w:r w:rsidR="00736C43">
        <w:fldChar w:fldCharType="separate"/>
      </w:r>
      <w:r w:rsidR="00736C43">
        <w:t>Chapter 22</w:t>
      </w:r>
      <w:r w:rsidR="00736C43">
        <w:fldChar w:fldCharType="end"/>
      </w:r>
      <w:r w:rsidR="00736C43">
        <w:t xml:space="preserve"> for more information on the HDR mode.</w:t>
      </w:r>
      <w:r w:rsidR="00956B96">
        <w:t xml:space="preserve"> Notice that a movie sequence</w:t>
      </w:r>
      <w:r w:rsidR="000B2E4E">
        <w:t xml:space="preserve"> saved in the floating-point format significantly increases its size on di</w:t>
      </w:r>
      <w:r w:rsidR="00233BE7">
        <w:t>sk.</w:t>
      </w:r>
    </w:p>
    <w:p w14:paraId="6A22FDA6" w14:textId="44A75768" w:rsidR="000815F7" w:rsidRDefault="00D47FD0" w:rsidP="00302756">
      <w:pPr>
        <w:jc w:val="both"/>
      </w:pPr>
      <w:r w:rsidRPr="00D47FD0">
        <w:rPr>
          <w:b/>
        </w:rPr>
        <w:t>B</w:t>
      </w:r>
      <w:r w:rsidR="000815F7" w:rsidRPr="00D47FD0">
        <w:rPr>
          <w:b/>
        </w:rPr>
        <w:t>itrate</w:t>
      </w:r>
      <w:r w:rsidRPr="00D47FD0">
        <w:rPr>
          <w:b/>
        </w:rPr>
        <w:t>.</w:t>
      </w:r>
      <w:r w:rsidR="000815F7">
        <w:t xml:space="preserve"> </w:t>
      </w:r>
      <w:r>
        <w:t>You can set t</w:t>
      </w:r>
      <w:r w:rsidR="000815F7">
        <w:t xml:space="preserve">he bitrate </w:t>
      </w:r>
      <w:r>
        <w:t>to adjust the quality of a QuickTime movie file</w:t>
      </w:r>
      <w:r w:rsidR="000815F7">
        <w:t xml:space="preserve">. </w:t>
      </w:r>
      <w:r w:rsidR="003153DD">
        <w:t xml:space="preserve">The estimated size, based on the Mb/s is on the right. As movies get larger and longer, this estimation becomes less accurate. </w:t>
      </w:r>
      <w:r w:rsidR="000815F7">
        <w:t>One Mb/s would approximately be 8 Mb</w:t>
      </w:r>
      <w:r w:rsidR="003153DD">
        <w:t xml:space="preserve"> (</w:t>
      </w:r>
      <w:r w:rsidR="0046247E">
        <w:t>megabit</w:t>
      </w:r>
      <w:r w:rsidR="003153DD">
        <w:t>)</w:t>
      </w:r>
      <w:r w:rsidR="000815F7">
        <w:t xml:space="preserve"> in size if the movie is 8 </w:t>
      </w:r>
      <w:r w:rsidR="00F92202">
        <w:t>seconds</w:t>
      </w:r>
      <w:r w:rsidR="000815F7">
        <w:t xml:space="preserve"> long. This would be only about 1 MB (</w:t>
      </w:r>
      <w:r w:rsidR="003153DD">
        <w:t>megabyte</w:t>
      </w:r>
      <w:r w:rsidR="000815F7">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3B7F" w14:paraId="388F19D3" w14:textId="77777777" w:rsidTr="007F0F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3C1AE3" w14:textId="77777777" w:rsidR="004E3B7F" w:rsidRDefault="004E3B7F" w:rsidP="00302756">
            <w:pPr>
              <w:pStyle w:val="Icon"/>
              <w:jc w:val="both"/>
            </w:pPr>
            <w:r>
              <w:rPr>
                <w:noProof/>
                <w:lang w:eastAsia="en-US"/>
              </w:rPr>
              <mc:AlternateContent>
                <mc:Choice Requires="wpg">
                  <w:drawing>
                    <wp:inline distT="0" distB="0" distL="0" distR="0" wp14:anchorId="64DE89AB" wp14:editId="5233F774">
                      <wp:extent cx="228600" cy="228600"/>
                      <wp:effectExtent l="0" t="0" r="0" b="0"/>
                      <wp:docPr id="352" name="Group 19" descr="P2249C1T7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21" name="Oval 4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2" name="Freeform 4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59698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YHKHKoMFAAD1EQAADgAAAAAAAAAAAAAAAAAuAgAAZHJzL2Uyb0Rv&#10;Yy54bWxQSwECLQAUAAYACAAAACEA+AwpmdgAAAADAQAADwAAAAAAAAAAAAAAAADdBwAAZHJzL2Rv&#10;d25yZXYueG1sUEsFBgAAAAAEAAQA8wAAAOIIAAAAAA==&#10;">
                      <v:oval id="Oval 42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" fillcolor="#f24f4f [3204]" stroked="f" strokeweight="0">
                        <v:stroke joinstyle="miter"/>
                        <o:lock v:ext="edit" aspectratio="t"/>
                      </v:oval>
                      <v:shape id="Freeform 4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E05E51" w14:textId="6CCD105D" w:rsidR="004E3B7F" w:rsidRDefault="00F92202" w:rsidP="00302756">
            <w:pPr>
              <w:pStyle w:val="TipText"/>
              <w:jc w:val="both"/>
              <w:cnfStyle w:val="000000000000" w:firstRow="0" w:lastRow="0" w:firstColumn="0" w:lastColumn="0" w:oddVBand="0" w:evenVBand="0" w:oddHBand="0" w:evenHBand="0" w:firstRowFirstColumn="0" w:firstRowLastColumn="0" w:lastRowFirstColumn="0" w:lastRowLastColumn="0"/>
            </w:pPr>
            <w:r>
              <w:t>A TIFF sequence is preferred for a very short movie (less than 30 frames) because of the constraints for inter-frame compression of MPEG4</w:t>
            </w:r>
            <w:r w:rsidR="004E3B7F">
              <w:t>.</w:t>
            </w:r>
          </w:p>
        </w:tc>
      </w:tr>
    </w:tbl>
    <w:p w14:paraId="46B93602" w14:textId="77777777" w:rsidR="004E3B7F" w:rsidRPr="000815F7" w:rsidRDefault="004E3B7F" w:rsidP="00302756">
      <w:pPr>
        <w:jc w:val="both"/>
      </w:pPr>
    </w:p>
    <w:p w14:paraId="15E45914" w14:textId="28ED5FE3" w:rsidR="00B96966" w:rsidRDefault="00B96966" w:rsidP="00302756">
      <w:pPr>
        <w:pStyle w:val="Heading2"/>
      </w:pPr>
      <w:bookmarkStart w:id="274" w:name="_Toc406770745"/>
      <w:bookmarkStart w:id="275" w:name="_Toc183178665"/>
      <w:r>
        <w:t xml:space="preserve">Basic </w:t>
      </w:r>
      <w:bookmarkEnd w:id="270"/>
      <w:bookmarkEnd w:id="274"/>
      <w:r w:rsidR="00FC0134">
        <w:t>Movie Making</w:t>
      </w:r>
      <w:bookmarkEnd w:id="275"/>
    </w:p>
    <w:p w14:paraId="5CFEF6FE" w14:textId="00D8E669" w:rsidR="005C070B" w:rsidRDefault="009D0DB3" w:rsidP="00302756">
      <w:pPr>
        <w:spacing w:after="120"/>
        <w:jc w:val="both"/>
      </w:pPr>
      <w:r>
        <w:t xml:space="preserve">Most of the parameters in FluoRender can be mapped to the frame numbers of a movie, resulting in an animated movie showing the changes </w:t>
      </w:r>
      <w:r w:rsidR="0046247E">
        <w:t>in</w:t>
      </w:r>
      <w:r>
        <w:t xml:space="preserve"> the parameters. The basic tab of the </w:t>
      </w:r>
      <w:r w:rsidR="0046247E">
        <w:t>movie-making</w:t>
      </w:r>
      <w:r>
        <w:t xml:space="preserve"> panel provides easy animations of three commonly used</w:t>
      </w:r>
      <w:r w:rsidR="005C070B">
        <w:t xml:space="preserve"> </w:t>
      </w:r>
      <w:r>
        <w:t>parameters,</w:t>
      </w:r>
      <w:r w:rsidR="005C070B">
        <w:t xml:space="preserve"> includ</w:t>
      </w:r>
      <w:r>
        <w:t>ing</w:t>
      </w:r>
      <w:r w:rsidR="005C070B">
        <w:t xml:space="preserve"> rotations </w:t>
      </w:r>
      <w:r>
        <w:t xml:space="preserve">around the </w:t>
      </w:r>
      <w:r w:rsidR="005C070B">
        <w:t xml:space="preserve">X, Y, </w:t>
      </w:r>
      <w:r>
        <w:t>or</w:t>
      </w:r>
      <w:r w:rsidR="005C070B">
        <w:t xml:space="preserve"> Z</w:t>
      </w:r>
      <w:r>
        <w:t xml:space="preserve"> axes</w:t>
      </w:r>
      <w:r w:rsidR="005C070B">
        <w:t xml:space="preserve">, time </w:t>
      </w:r>
      <w:r>
        <w:t>sequence visualization,</w:t>
      </w:r>
      <w:r w:rsidR="005F793D">
        <w:t xml:space="preserve"> and</w:t>
      </w:r>
      <w:r w:rsidR="005C070B">
        <w:t xml:space="preserve"> </w:t>
      </w:r>
      <w:r>
        <w:t>batch files, which are files contained within the same file folder on the system</w:t>
      </w:r>
      <w:r w:rsidR="005C070B">
        <w:t xml:space="preserve">. </w:t>
      </w:r>
      <w:r>
        <w:t>Depending on the types of data loaded into FluoRender, either the rotation or time-sequence animation is selected by default</w:t>
      </w:r>
      <w:r w:rsidR="005C070B">
        <w:t>.</w:t>
      </w:r>
      <w:r>
        <w:t xml:space="preserve"> However, batch mode is enabled by </w:t>
      </w:r>
      <w:r w:rsidR="0046247E">
        <w:t xml:space="preserve">the </w:t>
      </w:r>
      <w:r>
        <w:t xml:space="preserve">user only. Among the three basic movie-making modes, time sequence and batch are mutually exclusive; rotations can be enabled manually in either the </w:t>
      </w:r>
      <w:r w:rsidR="0046247E">
        <w:t>time sequence</w:t>
      </w:r>
      <w:r>
        <w:t xml:space="preserve"> or batch mode.</w:t>
      </w:r>
    </w:p>
    <w:p w14:paraId="1BCFCABD" w14:textId="1B430F03" w:rsidR="005C070B" w:rsidRDefault="000E07FC" w:rsidP="00AF05FB">
      <w:pPr>
        <w:spacing w:after="120"/>
        <w:jc w:val="center"/>
      </w:pPr>
      <w:r>
        <w:rPr>
          <w:noProof/>
          <w:lang w:eastAsia="en-US"/>
        </w:rPr>
        <w:lastRenderedPageBreak/>
        <w:drawing>
          <wp:inline distT="0" distB="0" distL="0" distR="0" wp14:anchorId="6C7768C4" wp14:editId="4E42F20F">
            <wp:extent cx="2553195" cy="3033797"/>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132"/>
                    <a:stretch>
                      <a:fillRect/>
                    </a:stretch>
                  </pic:blipFill>
                  <pic:spPr bwMode="auto">
                    <a:xfrm>
                      <a:off x="0" y="0"/>
                      <a:ext cx="2556186" cy="3037351"/>
                    </a:xfrm>
                    <a:prstGeom prst="rect">
                      <a:avLst/>
                    </a:prstGeom>
                    <a:noFill/>
                    <a:ln>
                      <a:noFill/>
                    </a:ln>
                  </pic:spPr>
                </pic:pic>
              </a:graphicData>
            </a:graphic>
          </wp:inline>
        </w:drawing>
      </w:r>
    </w:p>
    <w:p w14:paraId="66AC71CA" w14:textId="5AE15D7B" w:rsidR="000E07FC" w:rsidRDefault="00C50376" w:rsidP="00AF05FB">
      <w:pPr>
        <w:pStyle w:val="Caption"/>
        <w:jc w:val="center"/>
      </w:pPr>
      <w:bookmarkStart w:id="276" w:name="_Toc183178770"/>
      <w:r>
        <w:t xml:space="preserve">Figure </w:t>
      </w:r>
      <w:fldSimple w:instr=" STYLEREF 1 \s ">
        <w:r w:rsidR="0017337F">
          <w:rPr>
            <w:noProof/>
          </w:rPr>
          <w:t>12</w:t>
        </w:r>
      </w:fldSimple>
      <w:r w:rsidR="00586A6E">
        <w:noBreakHyphen/>
      </w:r>
      <w:fldSimple w:instr=" SEQ Figure \* ARABIC \s 1 ">
        <w:r w:rsidR="0017337F">
          <w:rPr>
            <w:noProof/>
          </w:rPr>
          <w:t>3</w:t>
        </w:r>
      </w:fldSimple>
      <w:r>
        <w:t xml:space="preserve">. </w:t>
      </w:r>
      <w:r w:rsidR="002F1AC5">
        <w:t xml:space="preserve">Basic </w:t>
      </w:r>
      <w:r w:rsidR="009D0DB3">
        <w:t>movie-making settings</w:t>
      </w:r>
      <w:r w:rsidR="000E07FC">
        <w:t>.</w:t>
      </w:r>
      <w:bookmarkEnd w:id="276"/>
    </w:p>
    <w:p w14:paraId="20DB2BB4" w14:textId="63A7F3F0" w:rsidR="005C070B" w:rsidRDefault="009D0DB3" w:rsidP="00302756">
      <w:pPr>
        <w:jc w:val="both"/>
      </w:pPr>
      <w:r>
        <w:rPr>
          <w:b/>
        </w:rPr>
        <w:t>Rotation</w:t>
      </w:r>
      <w:r w:rsidR="00CD7BE6" w:rsidRPr="00CD7BE6">
        <w:rPr>
          <w:b/>
        </w:rPr>
        <w:t>.</w:t>
      </w:r>
      <w:r w:rsidR="00CD7BE6">
        <w:t xml:space="preserve"> </w:t>
      </w:r>
      <w:r>
        <w:t>When a non-time-sequence data set is loaded in FluoRender, the rotation mode is enabled by default</w:t>
      </w:r>
      <w:r w:rsidR="005379DF">
        <w:t xml:space="preserve">. </w:t>
      </w:r>
      <w:r>
        <w:t xml:space="preserve">It maps the rotation angle around a specific axis to the movie frames. By default, the rotation axis is </w:t>
      </w:r>
      <w:r w:rsidR="00F92202">
        <w:t>Y,</w:t>
      </w:r>
      <w:r>
        <w:t xml:space="preserve"> and the total degrees are 360 with one degree of rotation per frame, resulting in a typical turn-table animation</w:t>
      </w:r>
      <w:r w:rsidR="006E3105">
        <w:t>.</w:t>
      </w:r>
      <w:r w:rsidR="00A369C4">
        <w:t xml:space="preserve"> Change the rotation settings to customize the animation.</w:t>
      </w:r>
    </w:p>
    <w:p w14:paraId="2BFC2F08" w14:textId="1475E8E0" w:rsidR="009D0DB3" w:rsidRDefault="009D0DB3" w:rsidP="00302756">
      <w:pPr>
        <w:pStyle w:val="ListParagraph"/>
        <w:numPr>
          <w:ilvl w:val="0"/>
          <w:numId w:val="32"/>
        </w:numPr>
        <w:jc w:val="both"/>
      </w:pPr>
      <w:r w:rsidRPr="00A369C4">
        <w:rPr>
          <w:b/>
          <w:bCs/>
        </w:rPr>
        <w:t>Axis.</w:t>
      </w:r>
      <w:r>
        <w:t xml:space="preserve"> Select an axis for the rotation animation.</w:t>
      </w:r>
    </w:p>
    <w:p w14:paraId="160D187B" w14:textId="2BF691CE" w:rsidR="009D0DB3" w:rsidRDefault="009D0DB3" w:rsidP="00302756">
      <w:pPr>
        <w:pStyle w:val="ListParagraph"/>
        <w:numPr>
          <w:ilvl w:val="0"/>
          <w:numId w:val="32"/>
        </w:numPr>
        <w:jc w:val="both"/>
      </w:pPr>
      <w:r w:rsidRPr="00A369C4">
        <w:rPr>
          <w:b/>
          <w:bCs/>
        </w:rPr>
        <w:t>Rotation Angles.</w:t>
      </w:r>
      <w:r>
        <w:t xml:space="preserve"> The number of degrees of rotation. The start angle of the rotation is the current state of the render view.</w:t>
      </w:r>
    </w:p>
    <w:p w14:paraId="070F53B2" w14:textId="409E25FA" w:rsidR="009D0DB3" w:rsidRDefault="009D0DB3" w:rsidP="00302756">
      <w:pPr>
        <w:pStyle w:val="ListParagraph"/>
        <w:numPr>
          <w:ilvl w:val="0"/>
          <w:numId w:val="32"/>
        </w:numPr>
        <w:jc w:val="both"/>
      </w:pPr>
      <w:r w:rsidRPr="00A369C4">
        <w:rPr>
          <w:b/>
          <w:bCs/>
        </w:rPr>
        <w:t>Interpolation Method.</w:t>
      </w:r>
      <w:r>
        <w:t xml:space="preserve"> The relationship between the rotation angle and the movie frame number. Specifically:</w:t>
      </w:r>
    </w:p>
    <w:p w14:paraId="0DADA3B8" w14:textId="6E177EE1" w:rsidR="006E3105" w:rsidRDefault="006E3105" w:rsidP="00302756">
      <w:pPr>
        <w:pStyle w:val="ListParagraph"/>
        <w:numPr>
          <w:ilvl w:val="1"/>
          <w:numId w:val="32"/>
        </w:numPr>
        <w:jc w:val="both"/>
      </w:pPr>
      <w:r w:rsidRPr="00CD7BE6">
        <w:rPr>
          <w:b/>
        </w:rPr>
        <w:t>Linear.</w:t>
      </w:r>
      <w:r>
        <w:t xml:space="preserve"> The rotation speed is constant </w:t>
      </w:r>
      <w:r w:rsidR="00F95B8E">
        <w:t>from the beginning to the end of a movie.</w:t>
      </w:r>
    </w:p>
    <w:p w14:paraId="2231DDD2" w14:textId="454F53C3" w:rsidR="00F95B8E" w:rsidRDefault="00F95B8E" w:rsidP="00302756">
      <w:pPr>
        <w:pStyle w:val="ListParagraph"/>
        <w:numPr>
          <w:ilvl w:val="1"/>
          <w:numId w:val="32"/>
        </w:numPr>
        <w:jc w:val="both"/>
      </w:pPr>
      <w:r w:rsidRPr="00CD7BE6">
        <w:rPr>
          <w:b/>
        </w:rPr>
        <w:t>Smooth.</w:t>
      </w:r>
      <w:r>
        <w:t xml:space="preserve"> The rotation accelerates and then decelerates through the movie.</w:t>
      </w:r>
    </w:p>
    <w:p w14:paraId="7E99990D" w14:textId="1BE22B9C" w:rsidR="000B1DC8" w:rsidRDefault="00CD7BE6" w:rsidP="00302756">
      <w:pPr>
        <w:jc w:val="both"/>
      </w:pPr>
      <w:r w:rsidRPr="00CD7BE6">
        <w:rPr>
          <w:b/>
        </w:rPr>
        <w:t>Time sequence.</w:t>
      </w:r>
      <w:r>
        <w:t xml:space="preserve"> </w:t>
      </w:r>
      <w:r w:rsidR="005379DF">
        <w:t xml:space="preserve">A time sequence </w:t>
      </w:r>
      <w:r w:rsidR="00A369C4">
        <w:t>can be a file containing multiple time points or a series of files with their names containing a time sequence identifier</w:t>
      </w:r>
      <w:r w:rsidR="005379DF">
        <w:t xml:space="preserve">. </w:t>
      </w:r>
      <w:r w:rsidR="00A369C4">
        <w:t xml:space="preserve">When a valid time sequence is loaded, the time-sequence mode is enabled by default, and </w:t>
      </w:r>
      <w:r w:rsidR="0046247E">
        <w:t xml:space="preserve">the </w:t>
      </w:r>
      <w:r w:rsidR="00A369C4">
        <w:t xml:space="preserve">rotation mode </w:t>
      </w:r>
      <w:r w:rsidR="0046247E">
        <w:t xml:space="preserve">is </w:t>
      </w:r>
      <w:r w:rsidR="00A369C4">
        <w:t>disabled.</w:t>
      </w:r>
      <w:r w:rsidR="005379DF">
        <w:t xml:space="preserve"> </w:t>
      </w:r>
      <w:r w:rsidR="00A369C4">
        <w:t xml:space="preserve">The default mapping of the time point numbers of the loaded sequence is one-to-one </w:t>
      </w:r>
      <w:r w:rsidR="0046247E">
        <w:t>with</w:t>
      </w:r>
      <w:r w:rsidR="00A369C4">
        <w:t xml:space="preserve"> the movie frame numbers</w:t>
      </w:r>
      <w:r w:rsidR="005379DF">
        <w:t xml:space="preserve">. </w:t>
      </w:r>
      <w:r w:rsidR="00A369C4">
        <w:t>However, you can enable the rotation animation on top of the time sequence. Adjust both the rotation angles and total movie frame number in the movie playback controls to adjust how the values are mapped.</w:t>
      </w:r>
      <w:r w:rsidR="00522C26">
        <w:t xml:space="preserve"> For example, set the total movie frame number </w:t>
      </w:r>
      <w:r w:rsidR="0046247E">
        <w:t xml:space="preserve">to </w:t>
      </w:r>
      <w:r w:rsidR="00522C26">
        <w:t xml:space="preserve">twice the total time point number to play the time sequence at a slower speed, as each time point is visualized in two movie frames. Alternatively, </w:t>
      </w:r>
      <w:r w:rsidR="00F92202">
        <w:t>setting</w:t>
      </w:r>
      <w:r w:rsidR="00522C26">
        <w:t xml:space="preserve"> the movie frame number smaller than the time point number will result in skipped time points.</w:t>
      </w:r>
    </w:p>
    <w:p w14:paraId="7A50D77F" w14:textId="1710CC6C" w:rsidR="00A369C4" w:rsidRDefault="00A369C4" w:rsidP="00302756">
      <w:pPr>
        <w:jc w:val="both"/>
      </w:pPr>
      <w:r w:rsidRPr="00A369C4">
        <w:rPr>
          <w:b/>
          <w:bCs/>
        </w:rPr>
        <w:t>Batch.</w:t>
      </w:r>
      <w:r>
        <w:t xml:space="preserve"> Without renaming each file, files within the same file folder on the system can be treated as a time sequence when the batch mode is enabled. You cannot turn on both the batch and time-sequence </w:t>
      </w:r>
      <w:r w:rsidR="0046247E">
        <w:t>modes</w:t>
      </w:r>
      <w:r>
        <w:t>. Otherwise, the batch mode behaves the same as the time-sequence mode.</w:t>
      </w:r>
    </w:p>
    <w:p w14:paraId="2AF95D5B" w14:textId="73A982BF" w:rsidR="00522C26" w:rsidRDefault="00522C26" w:rsidP="00302756">
      <w:pPr>
        <w:jc w:val="both"/>
      </w:pPr>
      <w:r>
        <w:t xml:space="preserve">For some raw formats, such as Leica LIF, multiple series can be saved in one file. These series are independent images like a batch sequence. Turn on </w:t>
      </w:r>
      <w:r w:rsidR="0046247E">
        <w:t xml:space="preserve">the </w:t>
      </w:r>
      <w:r>
        <w:t xml:space="preserve">batch sequence and set a series number to load the image. If the image of the series happens to be </w:t>
      </w:r>
      <w:r>
        <w:lastRenderedPageBreak/>
        <w:t xml:space="preserve">a time sequence, check the time sequence to enable </w:t>
      </w:r>
      <w:r w:rsidR="0046247E">
        <w:t>playback</w:t>
      </w:r>
      <w:r>
        <w:t>. The time sequence and batch sequence settings are mutually exclusive.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22C26" w14:paraId="4F958820" w14:textId="77777777" w:rsidTr="005343E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B7F3C88" w14:textId="77777777" w:rsidR="00522C26" w:rsidRDefault="00522C26" w:rsidP="00302756">
            <w:pPr>
              <w:pStyle w:val="Icon"/>
              <w:jc w:val="both"/>
            </w:pPr>
            <w:r>
              <w:rPr>
                <w:noProof/>
                <w:lang w:eastAsia="en-US"/>
              </w:rPr>
              <mc:AlternateContent>
                <mc:Choice Requires="wpg">
                  <w:drawing>
                    <wp:inline distT="0" distB="0" distL="0" distR="0" wp14:anchorId="36941FBF" wp14:editId="6B92C058">
                      <wp:extent cx="228600" cy="228600"/>
                      <wp:effectExtent l="0" t="0" r="0" b="0"/>
                      <wp:docPr id="460" name="Group 19" descr="P2276C1T7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0" name="Oval 50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1" name="Freeform 5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614BE6C" id="Group 19" o:spid="_x0000_s1026" alt="P2276C1T74#y1"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">
                      <v:oval id="Oval 50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" fillcolor="#f24f4f [3204]" stroked="f" strokeweight="0">
                        <v:stroke joinstyle="miter"/>
                        <o:lock v:ext="edit" aspectratio="t"/>
                      </v:oval>
                      <v:shape id="Freeform 50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B420A65" w14:textId="2EA2CB63" w:rsidR="00522C26" w:rsidRDefault="00522C26"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The difference between a time sequence and a batch sequence lies in how they are loaded. For a time sequence, the file information is </w:t>
            </w:r>
            <w:r w:rsidR="00AF05FB">
              <w:t>read only</w:t>
            </w:r>
            <w:r>
              <w:t xml:space="preserve"> from the first file in the sequence. It assumes that all files in the sequence have the same size, channel, and spacing. When a time point is loaded, it simply replaces the existing one. For a batch sequence, everyone in the sequence is considered as an independent file, whose properties can vary. Therefore, memory is released and reallocated for every time point.</w:t>
            </w:r>
          </w:p>
        </w:tc>
      </w:tr>
    </w:tbl>
    <w:p w14:paraId="783DC590" w14:textId="77777777" w:rsidR="00522C26" w:rsidRDefault="00522C26" w:rsidP="00302756">
      <w:pPr>
        <w:jc w:val="both"/>
      </w:pPr>
    </w:p>
    <w:p w14:paraId="066E84FA" w14:textId="011AB27B" w:rsidR="00A369C4" w:rsidRDefault="00A369C4" w:rsidP="00302756">
      <w:pPr>
        <w:jc w:val="both"/>
      </w:pPr>
      <w:r>
        <w:t>When either the time-sequence or batch mode is enabled, the settings to change the time point number become available:</w:t>
      </w:r>
    </w:p>
    <w:p w14:paraId="7FB3A7B7" w14:textId="4EBED4CE" w:rsidR="005379DF" w:rsidRDefault="00000000" w:rsidP="00302756">
      <w:pPr>
        <w:pStyle w:val="ListParagraph"/>
        <w:numPr>
          <w:ilvl w:val="1"/>
          <w:numId w:val="10"/>
        </w:numPr>
        <w:ind w:left="540"/>
        <w:jc w:val="both"/>
      </w:pPr>
      <w:r>
        <w:pict w14:anchorId="44A7B6ED">
          <v:shape id="Picture 330" o:spid="_x0000_i1041" type="#_x0000_t75" style="width:13.55pt;height:13.55pt;visibility:visible;mso-wrap-style:square">
            <v:imagedata r:id="rId133" o:title=""/>
          </v:shape>
        </w:pict>
      </w:r>
      <w:r w:rsidR="00A369C4">
        <w:t xml:space="preserve"> Click t</w:t>
      </w:r>
      <w:r w:rsidR="005379DF">
        <w:t xml:space="preserve">he </w:t>
      </w:r>
      <w:r w:rsidR="00A369C4">
        <w:t>time decrement</w:t>
      </w:r>
      <w:r w:rsidR="005379DF">
        <w:t xml:space="preserve"> button </w:t>
      </w:r>
      <w:r w:rsidR="00A369C4">
        <w:t>load the previous time point of a sequence</w:t>
      </w:r>
      <w:r w:rsidR="000B1DC8">
        <w:t xml:space="preserve"> and updat</w:t>
      </w:r>
      <w:r w:rsidR="00A369C4">
        <w:t>e</w:t>
      </w:r>
      <w:r w:rsidR="000B1DC8">
        <w:t xml:space="preserve"> </w:t>
      </w:r>
      <w:r w:rsidR="00A369C4">
        <w:t>the movie playback parameters accordingly</w:t>
      </w:r>
      <w:r w:rsidR="000B1DC8">
        <w:t xml:space="preserve">. </w:t>
      </w:r>
    </w:p>
    <w:p w14:paraId="295CE686" w14:textId="73B1AE5F" w:rsidR="000B1DC8" w:rsidRDefault="00000000" w:rsidP="00302756">
      <w:pPr>
        <w:pStyle w:val="ListParagraph"/>
        <w:numPr>
          <w:ilvl w:val="1"/>
          <w:numId w:val="10"/>
        </w:numPr>
        <w:ind w:left="540"/>
        <w:jc w:val="both"/>
      </w:pPr>
      <w:r>
        <w:pict w14:anchorId="7EE42D7F">
          <v:shape id="Picture 331" o:spid="_x0000_i1042" type="#_x0000_t75" style="width:13.55pt;height:13.55pt;visibility:visible;mso-wrap-style:square">
            <v:imagedata r:id="rId134" o:title=""/>
          </v:shape>
        </w:pict>
      </w:r>
      <w:r w:rsidR="00A369C4">
        <w:t xml:space="preserve"> Click t</w:t>
      </w:r>
      <w:r w:rsidR="000B1DC8">
        <w:t xml:space="preserve">he </w:t>
      </w:r>
      <w:r w:rsidR="00A369C4">
        <w:t>time increment</w:t>
      </w:r>
      <w:r w:rsidR="000B1DC8">
        <w:t xml:space="preserve"> button </w:t>
      </w:r>
      <w:r w:rsidR="00A369C4">
        <w:t>to</w:t>
      </w:r>
      <w:r w:rsidR="000B1DC8">
        <w:t xml:space="preserve"> </w:t>
      </w:r>
      <w:r w:rsidR="00A369C4">
        <w:t>load the next time point of a sequence and update the movie playback parameters accordingly</w:t>
      </w:r>
      <w:r w:rsidR="000B1DC8">
        <w:t>. If the next step is after the total number of frames, the time will wrap around to the beginning.</w:t>
      </w:r>
    </w:p>
    <w:p w14:paraId="4F8380AF" w14:textId="531BD30D" w:rsidR="000B1DC8" w:rsidRDefault="00522C26" w:rsidP="00302756">
      <w:pPr>
        <w:pStyle w:val="ListParagraph"/>
        <w:numPr>
          <w:ilvl w:val="1"/>
          <w:numId w:val="10"/>
        </w:numPr>
        <w:ind w:left="540"/>
        <w:jc w:val="both"/>
      </w:pPr>
      <w:r w:rsidRPr="00522C26">
        <w:rPr>
          <w:b/>
          <w:bCs/>
        </w:rPr>
        <w:t>Current Time Point</w:t>
      </w:r>
      <w:r w:rsidR="000B1DC8" w:rsidRPr="00522C26">
        <w:rPr>
          <w:b/>
          <w:bCs/>
        </w:rPr>
        <w:t>.</w:t>
      </w:r>
      <w:r w:rsidR="000B1DC8">
        <w:t xml:space="preserve"> </w:t>
      </w:r>
      <w:r>
        <w:t>Type in the number of a time point to load it directly.</w:t>
      </w:r>
    </w:p>
    <w:p w14:paraId="475B46DE" w14:textId="497D4ECD" w:rsidR="000B1DC8" w:rsidRDefault="00522C26" w:rsidP="00302756">
      <w:pPr>
        <w:pStyle w:val="ListParagraph"/>
        <w:numPr>
          <w:ilvl w:val="1"/>
          <w:numId w:val="10"/>
        </w:numPr>
        <w:ind w:left="540"/>
        <w:jc w:val="both"/>
      </w:pPr>
      <w:r w:rsidRPr="00522C26">
        <w:rPr>
          <w:b/>
          <w:bCs/>
        </w:rPr>
        <w:t>Total Time Points</w:t>
      </w:r>
      <w:r w:rsidR="000B1DC8" w:rsidRPr="00522C26">
        <w:rPr>
          <w:b/>
          <w:bCs/>
        </w:rPr>
        <w:t>.</w:t>
      </w:r>
      <w:r w:rsidR="000B1DC8">
        <w:t xml:space="preserve"> </w:t>
      </w:r>
      <w:r>
        <w:t>This value is obtained from the sequence loaded into FluoRender and cannot be changed.</w:t>
      </w:r>
    </w:p>
    <w:p w14:paraId="45F2DA04" w14:textId="62F20591" w:rsidR="00B96966" w:rsidRDefault="00FC0134" w:rsidP="00302756">
      <w:pPr>
        <w:pStyle w:val="Heading2"/>
      </w:pPr>
      <w:bookmarkStart w:id="277" w:name="_Toc183178666"/>
      <w:r>
        <w:t>Keyframe</w:t>
      </w:r>
      <w:r w:rsidR="00522C26">
        <w:t>s</w:t>
      </w:r>
      <w:bookmarkEnd w:id="277"/>
    </w:p>
    <w:p w14:paraId="2ADBB38D" w14:textId="3F9A1CE7" w:rsidR="003153DD" w:rsidRDefault="003153DD" w:rsidP="00AF05FB">
      <w:pPr>
        <w:spacing w:after="120"/>
        <w:jc w:val="center"/>
      </w:pPr>
      <w:r>
        <w:rPr>
          <w:noProof/>
          <w:lang w:eastAsia="en-US"/>
        </w:rPr>
        <w:drawing>
          <wp:inline distT="0" distB="0" distL="0" distR="0" wp14:anchorId="6F62C9D0" wp14:editId="3EF7A888">
            <wp:extent cx="2478024" cy="2761488"/>
            <wp:effectExtent l="0" t="0" r="0" b="127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135"/>
                    <a:stretch>
                      <a:fillRect/>
                    </a:stretch>
                  </pic:blipFill>
                  <pic:spPr bwMode="auto">
                    <a:xfrm>
                      <a:off x="0" y="0"/>
                      <a:ext cx="2478024" cy="2761488"/>
                    </a:xfrm>
                    <a:prstGeom prst="rect">
                      <a:avLst/>
                    </a:prstGeom>
                    <a:noFill/>
                    <a:ln>
                      <a:noFill/>
                    </a:ln>
                  </pic:spPr>
                </pic:pic>
              </a:graphicData>
            </a:graphic>
          </wp:inline>
        </w:drawing>
      </w:r>
    </w:p>
    <w:p w14:paraId="5BFE0039" w14:textId="6D1D8BF1" w:rsidR="000E07FC" w:rsidRDefault="00C50376" w:rsidP="00AF05FB">
      <w:pPr>
        <w:pStyle w:val="Caption"/>
        <w:jc w:val="center"/>
      </w:pPr>
      <w:bookmarkStart w:id="278" w:name="_Toc183178771"/>
      <w:r>
        <w:t xml:space="preserve">Figure </w:t>
      </w:r>
      <w:fldSimple w:instr=" STYLEREF 1 \s ">
        <w:r w:rsidR="0017337F">
          <w:rPr>
            <w:noProof/>
          </w:rPr>
          <w:t>12</w:t>
        </w:r>
      </w:fldSimple>
      <w:r w:rsidR="00586A6E">
        <w:noBreakHyphen/>
      </w:r>
      <w:fldSimple w:instr=" SEQ Figure \* ARABIC \s 1 ">
        <w:r w:rsidR="0017337F">
          <w:rPr>
            <w:noProof/>
          </w:rPr>
          <w:t>4</w:t>
        </w:r>
      </w:fldSimple>
      <w:r>
        <w:t xml:space="preserve">. </w:t>
      </w:r>
      <w:r w:rsidR="002F1AC5">
        <w:t>Advanced m</w:t>
      </w:r>
      <w:r w:rsidR="000E07FC">
        <w:t>ovie playback controls.</w:t>
      </w:r>
      <w:bookmarkEnd w:id="278"/>
    </w:p>
    <w:p w14:paraId="7B3EDA37" w14:textId="4A6721E9" w:rsidR="003153DD" w:rsidRDefault="00522C26" w:rsidP="00302756">
      <w:pPr>
        <w:jc w:val="both"/>
      </w:pPr>
      <w:r>
        <w:t>Keyframe animation allows more parameter settings in FluoRender to be mapped to the movie frame numbers</w:t>
      </w:r>
      <w:r w:rsidR="00617B20">
        <w:t>.</w:t>
      </w:r>
      <w:r>
        <w:t xml:space="preserve"> When the title tab of the keyframe animation settings is clicked, this feature is enabled and overrides the settings in the basic movie-making settings. To enable the basic movie-making settings again, uncheck “Enable keyframe movie” on the panel. Alternatively, enable one of the settings in the basic movie-making settings to also disable the keyframe animation.</w:t>
      </w:r>
    </w:p>
    <w:p w14:paraId="570C7633" w14:textId="1F839BAA" w:rsidR="003153DD" w:rsidRDefault="00522C26" w:rsidP="00302756">
      <w:pPr>
        <w:jc w:val="both"/>
      </w:pPr>
      <w:r>
        <w:lastRenderedPageBreak/>
        <w:t>These parameters in FluoRender can be mapped to the movie frame numbers for a keyframe animation</w:t>
      </w:r>
      <w:r w:rsidR="003153DD">
        <w:t>:</w:t>
      </w:r>
    </w:p>
    <w:p w14:paraId="6FFF4C5E" w14:textId="02C793C4" w:rsidR="003153DD" w:rsidRDefault="003153DD" w:rsidP="00302756">
      <w:pPr>
        <w:pStyle w:val="ListParagraph"/>
        <w:numPr>
          <w:ilvl w:val="0"/>
          <w:numId w:val="7"/>
        </w:numPr>
        <w:jc w:val="both"/>
      </w:pPr>
      <w:r>
        <w:t>Rotation</w:t>
      </w:r>
      <w:r w:rsidR="00522C26">
        <w:t xml:space="preserve">s in </w:t>
      </w:r>
      <w:r w:rsidR="00D61E63">
        <w:t xml:space="preserve">the </w:t>
      </w:r>
      <w:r w:rsidR="00522C26">
        <w:t>render view</w:t>
      </w:r>
    </w:p>
    <w:p w14:paraId="3D5FFBEE" w14:textId="4C802A71" w:rsidR="003153DD" w:rsidRDefault="003153DD" w:rsidP="00302756">
      <w:pPr>
        <w:pStyle w:val="ListParagraph"/>
        <w:numPr>
          <w:ilvl w:val="0"/>
          <w:numId w:val="7"/>
        </w:numPr>
        <w:jc w:val="both"/>
      </w:pPr>
      <w:r>
        <w:t>Translation</w:t>
      </w:r>
      <w:r w:rsidR="00522C26">
        <w:t>s in render view</w:t>
      </w:r>
    </w:p>
    <w:p w14:paraId="2B3AECFD" w14:textId="3D378902" w:rsidR="003153DD" w:rsidRDefault="003153DD" w:rsidP="00302756">
      <w:pPr>
        <w:pStyle w:val="ListParagraph"/>
        <w:numPr>
          <w:ilvl w:val="0"/>
          <w:numId w:val="7"/>
        </w:numPr>
        <w:jc w:val="both"/>
      </w:pPr>
      <w:r>
        <w:t>Scal</w:t>
      </w:r>
      <w:r w:rsidR="00522C26">
        <w:t>ing</w:t>
      </w:r>
      <w:r>
        <w:t xml:space="preserve"> transformations</w:t>
      </w:r>
      <w:r w:rsidR="00522C26">
        <w:t>, or zoom of render view</w:t>
      </w:r>
    </w:p>
    <w:p w14:paraId="12BBA38E" w14:textId="4A6D3DCF" w:rsidR="003153DD" w:rsidRDefault="000E07FC" w:rsidP="00302756">
      <w:pPr>
        <w:pStyle w:val="ListParagraph"/>
        <w:numPr>
          <w:ilvl w:val="0"/>
          <w:numId w:val="7"/>
        </w:numPr>
        <w:jc w:val="both"/>
      </w:pPr>
      <w:r>
        <w:t>C</w:t>
      </w:r>
      <w:r w:rsidR="00465855">
        <w:t>li</w:t>
      </w:r>
      <w:r>
        <w:t>pping</w:t>
      </w:r>
      <w:r w:rsidR="006B2529">
        <w:fldChar w:fldCharType="begin"/>
      </w:r>
      <w:r w:rsidR="006B2529">
        <w:instrText xml:space="preserve"> XE "</w:instrText>
      </w:r>
      <w:r w:rsidR="006B2529" w:rsidRPr="00CF3108">
        <w:instrText>Cropping</w:instrText>
      </w:r>
      <w:r w:rsidR="006B2529">
        <w:instrText xml:space="preserve">" </w:instrText>
      </w:r>
      <w:r w:rsidR="006B2529">
        <w:fldChar w:fldCharType="end"/>
      </w:r>
      <w:r>
        <w:t xml:space="preserve"> </w:t>
      </w:r>
      <w:r w:rsidR="00522C26">
        <w:t>plane changes</w:t>
      </w:r>
    </w:p>
    <w:p w14:paraId="33725A42" w14:textId="48D897C2" w:rsidR="000E07FC" w:rsidRDefault="00522C26" w:rsidP="00302756">
      <w:pPr>
        <w:pStyle w:val="ListParagraph"/>
        <w:numPr>
          <w:ilvl w:val="0"/>
          <w:numId w:val="7"/>
        </w:numPr>
        <w:jc w:val="both"/>
      </w:pPr>
      <w:r>
        <w:t>Showing or hiding a volume channel in the workspace</w:t>
      </w:r>
    </w:p>
    <w:p w14:paraId="2338BA4E" w14:textId="06402532" w:rsidR="00747895" w:rsidRDefault="00747895" w:rsidP="00302756">
      <w:pPr>
        <w:pStyle w:val="ListParagraph"/>
        <w:numPr>
          <w:ilvl w:val="0"/>
          <w:numId w:val="7"/>
        </w:numPr>
        <w:jc w:val="both"/>
      </w:pPr>
      <w:r>
        <w:t>Channel intermixing modes (Layered, Depth, and Composite)</w:t>
      </w:r>
    </w:p>
    <w:p w14:paraId="65DFA08A" w14:textId="655D1852" w:rsidR="004A38F7" w:rsidRDefault="00EA244F" w:rsidP="00302756">
      <w:pPr>
        <w:pStyle w:val="ListParagraph"/>
        <w:numPr>
          <w:ilvl w:val="0"/>
          <w:numId w:val="7"/>
        </w:numPr>
        <w:jc w:val="both"/>
      </w:pPr>
      <w:r>
        <w:t>Perspective angle of view</w:t>
      </w:r>
      <w:r w:rsidR="00522C26">
        <w:t xml:space="preserve"> (AOV)</w:t>
      </w:r>
    </w:p>
    <w:p w14:paraId="731D4138" w14:textId="590C64C9" w:rsidR="00EA244F" w:rsidRDefault="008628DD" w:rsidP="00302756">
      <w:pPr>
        <w:pStyle w:val="ListParagraph"/>
        <w:numPr>
          <w:ilvl w:val="0"/>
          <w:numId w:val="7"/>
        </w:numPr>
        <w:jc w:val="both"/>
      </w:pPr>
      <w:r>
        <w:t xml:space="preserve">Time </w:t>
      </w:r>
      <w:r w:rsidR="00522C26">
        <w:t>point</w:t>
      </w:r>
      <w:r>
        <w:t xml:space="preserve"> number</w:t>
      </w:r>
      <w:r w:rsidR="00522C26">
        <w:t>, changed in the basic movie-making settings</w:t>
      </w:r>
    </w:p>
    <w:p w14:paraId="46F716CF" w14:textId="5EE89ECA" w:rsidR="008628DD" w:rsidRDefault="00522C26" w:rsidP="00302756">
      <w:pPr>
        <w:pStyle w:val="ListParagraph"/>
        <w:numPr>
          <w:ilvl w:val="0"/>
          <w:numId w:val="7"/>
        </w:numPr>
        <w:jc w:val="both"/>
      </w:pPr>
      <w:r>
        <w:t>Colors of a volume channel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3708C" w14:paraId="1E877C3C"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D77500B" w14:textId="77777777" w:rsidR="0073708C" w:rsidRDefault="0073708C" w:rsidP="00302756">
            <w:pPr>
              <w:pStyle w:val="Icon"/>
              <w:jc w:val="both"/>
            </w:pPr>
            <w:r>
              <w:rPr>
                <w:noProof/>
                <w:lang w:eastAsia="en-US"/>
              </w:rPr>
              <mc:AlternateContent>
                <mc:Choice Requires="wpg">
                  <w:drawing>
                    <wp:inline distT="0" distB="0" distL="0" distR="0" wp14:anchorId="4EB5DCD1" wp14:editId="49D18AC6">
                      <wp:extent cx="228600" cy="228600"/>
                      <wp:effectExtent l="0" t="0" r="0" b="0"/>
                      <wp:docPr id="455" name="Group 19" descr="P2293C1T7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81" name="Oval 58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3" name="Freeform 5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D8C815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U1vTKEBQAA9REAAA4AAAAAAAAAAAAAAAAALgIAAGRycy9lMm9E&#10;b2MueG1sUEsBAi0AFAAGAAgAAAAhAPgMKZnYAAAAAwEAAA8AAAAAAAAAAAAAAAAA3gcAAGRycy9k&#10;b3ducmV2LnhtbFBLBQYAAAAABAAEAPMAAADjCAAAAAA=&#10;">
                      <v:oval id="Oval 58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" fillcolor="#f24f4f [3204]" stroked="f" strokeweight="0">
                        <v:stroke joinstyle="miter"/>
                        <o:lock v:ext="edit" aspectratio="t"/>
                      </v:oval>
                      <v:shape id="Freeform 50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468C77" w14:textId="51E6621C" w:rsidR="0073708C" w:rsidRPr="00920BD7" w:rsidRDefault="00522C26" w:rsidP="00302756">
            <w:pPr>
              <w:pStyle w:val="TipText"/>
              <w:jc w:val="both"/>
              <w:cnfStyle w:val="000000000000" w:firstRow="0" w:lastRow="0" w:firstColumn="0" w:lastColumn="0" w:oddVBand="0" w:evenVBand="0" w:oddHBand="0" w:evenHBand="0" w:firstRowFirstColumn="0" w:firstRowLastColumn="0" w:lastRowFirstColumn="0" w:lastRowLastColumn="0"/>
              <w:rPr>
                <w:i w:val="0"/>
              </w:rPr>
            </w:pPr>
            <w:r>
              <w:t>To make keyframe animations on the time points of a time sequence, the basic and keyframe tabs can be shown side-by-side by dragging the title tabs.</w:t>
            </w:r>
          </w:p>
        </w:tc>
      </w:tr>
    </w:tbl>
    <w:p w14:paraId="587B68CB" w14:textId="77777777" w:rsidR="0073708C" w:rsidRDefault="0073708C" w:rsidP="00302756">
      <w:pPr>
        <w:jc w:val="both"/>
      </w:pPr>
    </w:p>
    <w:p w14:paraId="66551D64" w14:textId="37E189DB" w:rsidR="00522C26" w:rsidRDefault="00522C26" w:rsidP="00302756">
      <w:pPr>
        <w:jc w:val="both"/>
      </w:pPr>
      <w:r>
        <w:t xml:space="preserve">To make a keyframe animation, set the parameters in FluoRender first, then add a keyframe to record the current state. Keep adding more keyframes to record the changes </w:t>
      </w:r>
      <w:r w:rsidR="00D61E63">
        <w:t>in</w:t>
      </w:r>
      <w:r>
        <w:t xml:space="preserve"> parameters. The final animation consists of transitions from one keyframe to the next in the order listed. Use these buttons to add or delete keyframes:</w:t>
      </w:r>
    </w:p>
    <w:p w14:paraId="4709C71B" w14:textId="493D57D0" w:rsidR="00522C26" w:rsidRPr="00617B20" w:rsidRDefault="00522C26" w:rsidP="00302756">
      <w:pPr>
        <w:jc w:val="both"/>
      </w:pPr>
      <w:r>
        <w:rPr>
          <w:b/>
        </w:rPr>
        <w:t xml:space="preserve">Add. </w:t>
      </w:r>
      <w:r>
        <w:t>Add a keyframe to the list, saving the current parameter settings in FluoRender.</w:t>
      </w:r>
    </w:p>
    <w:p w14:paraId="5D283DC2" w14:textId="6C135EE7" w:rsidR="00522C26" w:rsidRPr="00617B20" w:rsidRDefault="00522C26" w:rsidP="00302756">
      <w:pPr>
        <w:jc w:val="both"/>
      </w:pPr>
      <w:r>
        <w:rPr>
          <w:b/>
        </w:rPr>
        <w:t xml:space="preserve">Delete. </w:t>
      </w:r>
      <w:r>
        <w:t xml:space="preserve">Delete the selected </w:t>
      </w:r>
      <w:r w:rsidR="00D61E63">
        <w:t>keyframe</w:t>
      </w:r>
      <w:r>
        <w:t>.</w:t>
      </w:r>
    </w:p>
    <w:p w14:paraId="6BD62B58" w14:textId="47210010" w:rsidR="00522C26" w:rsidRDefault="00522C26" w:rsidP="00302756">
      <w:pPr>
        <w:jc w:val="both"/>
      </w:pPr>
      <w:r>
        <w:rPr>
          <w:b/>
        </w:rPr>
        <w:t xml:space="preserve">Delete All. </w:t>
      </w:r>
      <w:r>
        <w:t xml:space="preserve">Delete all the </w:t>
      </w:r>
      <w:r w:rsidR="00D61E63">
        <w:t>keyframes</w:t>
      </w:r>
      <w:r>
        <w:t xml:space="preserve"> in the list.</w:t>
      </w:r>
    </w:p>
    <w:p w14:paraId="72B3C501" w14:textId="31FEA86F" w:rsidR="000E07FC" w:rsidRDefault="000E07FC" w:rsidP="00302756">
      <w:pPr>
        <w:jc w:val="both"/>
      </w:pPr>
      <w:r>
        <w:t xml:space="preserve">The </w:t>
      </w:r>
      <w:r w:rsidR="00522C26">
        <w:t>keyframe list shows all keyframes. Each keyframe contains these information fields</w:t>
      </w:r>
      <w:r w:rsidR="00A762EE">
        <w:t>:</w:t>
      </w:r>
    </w:p>
    <w:p w14:paraId="480EC4F0" w14:textId="399B0CF5" w:rsidR="00A762EE" w:rsidRDefault="00A762EE" w:rsidP="00302756">
      <w:pPr>
        <w:jc w:val="both"/>
      </w:pPr>
      <w:r>
        <w:rPr>
          <w:b/>
        </w:rPr>
        <w:t xml:space="preserve">ID. </w:t>
      </w:r>
      <w:r w:rsidR="00522C26">
        <w:t>An ID is a unique number to identify a keyframe</w:t>
      </w:r>
      <w:r>
        <w:t xml:space="preserve">. </w:t>
      </w:r>
    </w:p>
    <w:p w14:paraId="74D130E1" w14:textId="526F3078" w:rsidR="00A762EE" w:rsidRDefault="00A762EE" w:rsidP="00302756">
      <w:pPr>
        <w:jc w:val="both"/>
      </w:pPr>
      <w:r>
        <w:rPr>
          <w:b/>
        </w:rPr>
        <w:t xml:space="preserve">Frame. </w:t>
      </w:r>
      <w:r w:rsidR="00522C26">
        <w:t>The movie frame number is mapped to the parameter settings recorded by the keyframe</w:t>
      </w:r>
      <w:r>
        <w:t>.</w:t>
      </w:r>
    </w:p>
    <w:p w14:paraId="3BEDA9B8" w14:textId="05BA4624" w:rsidR="00A762EE" w:rsidRDefault="00522C26" w:rsidP="00302756">
      <w:pPr>
        <w:jc w:val="both"/>
      </w:pPr>
      <w:r>
        <w:rPr>
          <w:b/>
        </w:rPr>
        <w:t>Duration</w:t>
      </w:r>
      <w:r w:rsidR="00A762EE">
        <w:rPr>
          <w:b/>
        </w:rPr>
        <w:t xml:space="preserve">. </w:t>
      </w:r>
      <w:r>
        <w:t>The number of movie frames for the transition between two keyframes</w:t>
      </w:r>
      <w:r w:rsidR="00A762EE">
        <w:t xml:space="preserve">. </w:t>
      </w:r>
    </w:p>
    <w:p w14:paraId="06411645" w14:textId="5CC5E565" w:rsidR="00522C26" w:rsidRDefault="00A762EE" w:rsidP="00302756">
      <w:pPr>
        <w:jc w:val="both"/>
      </w:pPr>
      <w:r w:rsidRPr="00522C26">
        <w:rPr>
          <w:b/>
        </w:rPr>
        <w:t>Interpolation</w:t>
      </w:r>
      <w:r w:rsidR="006B2529" w:rsidRPr="00522C26">
        <w:rPr>
          <w:b/>
        </w:rPr>
        <w:fldChar w:fldCharType="begin"/>
      </w:r>
      <w:r w:rsidR="006B2529">
        <w:instrText xml:space="preserve"> XE "</w:instrText>
      </w:r>
      <w:r w:rsidR="006B2529" w:rsidRPr="00985B65">
        <w:instrText>Interpolation</w:instrText>
      </w:r>
      <w:r w:rsidR="006B2529">
        <w:instrText xml:space="preserve">" </w:instrText>
      </w:r>
      <w:r w:rsidR="006B2529" w:rsidRPr="00522C26">
        <w:rPr>
          <w:b/>
        </w:rPr>
        <w:fldChar w:fldCharType="end"/>
      </w:r>
      <w:r w:rsidRPr="00522C26">
        <w:rPr>
          <w:b/>
        </w:rPr>
        <w:t xml:space="preserve">. </w:t>
      </w:r>
      <w:r w:rsidR="00522C26">
        <w:t>The relationship between a continuously changing parameter and the movie frame number. Specifically:</w:t>
      </w:r>
    </w:p>
    <w:p w14:paraId="09FFFF41" w14:textId="715541C2" w:rsidR="00522C26" w:rsidRDefault="00522C26" w:rsidP="00302756">
      <w:pPr>
        <w:pStyle w:val="ListParagraph"/>
        <w:numPr>
          <w:ilvl w:val="0"/>
          <w:numId w:val="33"/>
        </w:numPr>
        <w:jc w:val="both"/>
      </w:pPr>
      <w:r w:rsidRPr="00CD7BE6">
        <w:rPr>
          <w:b/>
        </w:rPr>
        <w:t>Linear.</w:t>
      </w:r>
      <w:r>
        <w:t xml:space="preserve"> The parameter is mapped linearly to the movie frame number.</w:t>
      </w:r>
    </w:p>
    <w:p w14:paraId="38102363" w14:textId="4A728795" w:rsidR="00A762EE" w:rsidRDefault="00522C26" w:rsidP="00302756">
      <w:pPr>
        <w:pStyle w:val="ListParagraph"/>
        <w:numPr>
          <w:ilvl w:val="0"/>
          <w:numId w:val="33"/>
        </w:numPr>
        <w:jc w:val="both"/>
      </w:pPr>
      <w:r w:rsidRPr="00CD7BE6">
        <w:rPr>
          <w:b/>
        </w:rPr>
        <w:t>Smooth.</w:t>
      </w:r>
      <w:r>
        <w:t xml:space="preserve"> The changing speed of the parameter accelerates and decelerates for a smooth transition at keyframes.</w:t>
      </w:r>
    </w:p>
    <w:p w14:paraId="306555B6" w14:textId="6C379687" w:rsidR="00A762EE" w:rsidRDefault="00A762EE" w:rsidP="00302756">
      <w:pPr>
        <w:jc w:val="both"/>
      </w:pPr>
      <w:r>
        <w:rPr>
          <w:b/>
        </w:rPr>
        <w:t xml:space="preserve">Description. </w:t>
      </w:r>
      <w:r w:rsidR="00522C26">
        <w:t>Attach a text description to a keyframe for easy organization</w:t>
      </w:r>
      <w:r>
        <w:t xml:space="preserve">. </w:t>
      </w:r>
    </w:p>
    <w:p w14:paraId="72D08C6A" w14:textId="78794617" w:rsidR="00617B20" w:rsidRDefault="00522C26" w:rsidP="00302756">
      <w:pPr>
        <w:jc w:val="both"/>
      </w:pPr>
      <w:r>
        <w:lastRenderedPageBreak/>
        <w:t xml:space="preserve">The duration, interpolation, and description can be changed after a keyframe is added by clicking the row </w:t>
      </w:r>
      <w:r w:rsidR="005F56AE">
        <w:t>for</w:t>
      </w:r>
      <w:r>
        <w:t xml:space="preserve"> the keyframe on the list. The default settings for duration and interpolation can be configured before adding keyframes. The default settings are above the list.</w:t>
      </w:r>
    </w:p>
    <w:p w14:paraId="2C0D105F" w14:textId="2847BB1F" w:rsidR="005F56AE" w:rsidRDefault="005F56AE" w:rsidP="00302756">
      <w:pPr>
        <w:jc w:val="both"/>
      </w:pPr>
      <w:r>
        <w:t>Once keyframes are added, their order can be reconfigured by dragging and dropping a row for a keyframe on the list.</w:t>
      </w:r>
    </w:p>
    <w:p w14:paraId="356BD0BB" w14:textId="01034E53" w:rsidR="000C6641" w:rsidRDefault="005F56AE" w:rsidP="00302756">
      <w:pPr>
        <w:jc w:val="both"/>
      </w:pPr>
      <w:r>
        <w:t>Additionally, the orientation of t</w:t>
      </w:r>
      <w:r w:rsidR="003B2ED8">
        <w:t>he virtual camera can be locked to an object</w:t>
      </w:r>
      <w:r>
        <w:t xml:space="preserve"> and override the settings from the keyframes. Once the camera’s target is locked,</w:t>
      </w:r>
      <w:r w:rsidR="00BB6FCE">
        <w:t xml:space="preserve"> it always looks at the target object during the </w:t>
      </w:r>
      <w:r w:rsidR="00D61E63">
        <w:t>playback</w:t>
      </w:r>
      <w:r w:rsidR="00BB6FCE">
        <w:t xml:space="preserve"> of the </w:t>
      </w:r>
      <w:r w:rsidR="00D61E63">
        <w:t>keyframes</w:t>
      </w:r>
      <w:r w:rsidR="00BB6FCE">
        <w:t>.</w:t>
      </w:r>
      <w:r w:rsidR="00B1238D">
        <w:t xml:space="preserve"> </w:t>
      </w:r>
      <w:r w:rsidR="00CC3D3D">
        <w:t xml:space="preserve">For example, make </w:t>
      </w:r>
      <w:r w:rsidR="00D61E63">
        <w:t>keyframes</w:t>
      </w:r>
      <w:r w:rsidR="00CC3D3D">
        <w:t xml:space="preserve"> t</w:t>
      </w:r>
      <w:r w:rsidR="003853DB">
        <w:t>o pan the view from left to right and then enable</w:t>
      </w:r>
      <w:r w:rsidR="00024C71">
        <w:t xml:space="preserve"> target lock. The camera moves from left to right</w:t>
      </w:r>
      <w:r w:rsidR="00BB74EF">
        <w:t xml:space="preserve"> and </w:t>
      </w:r>
      <w:r w:rsidR="006D0262">
        <w:t xml:space="preserve">automatically </w:t>
      </w:r>
      <w:r w:rsidR="00BB74EF">
        <w:t>adjusts its orientation</w:t>
      </w:r>
      <w:r w:rsidR="006D0262">
        <w:t xml:space="preserve"> to always point to the target.</w:t>
      </w:r>
      <w:r w:rsidR="00896589">
        <w:t xml:space="preserve"> The </w:t>
      </w:r>
      <w:r w:rsidR="00D61E63">
        <w:t>auto-orientation</w:t>
      </w:r>
      <w:r w:rsidR="00896589">
        <w:t xml:space="preserve"> adjustments are only effective when the </w:t>
      </w:r>
      <w:r w:rsidR="00D61E63">
        <w:t>keyframes</w:t>
      </w:r>
      <w:r w:rsidR="00896589">
        <w:t xml:space="preserve"> are played.</w:t>
      </w:r>
    </w:p>
    <w:p w14:paraId="52816350" w14:textId="20EADB0F" w:rsidR="008C5FDB" w:rsidRDefault="008C5FDB" w:rsidP="00302756">
      <w:pPr>
        <w:jc w:val="both"/>
      </w:pPr>
      <w:r w:rsidRPr="00896589">
        <w:rPr>
          <w:b/>
          <w:bCs/>
        </w:rPr>
        <w:t>Lock View Target.</w:t>
      </w:r>
      <w:r>
        <w:t xml:space="preserve"> Check this option to enable </w:t>
      </w:r>
      <w:r w:rsidR="00D61E63">
        <w:t xml:space="preserve">the </w:t>
      </w:r>
      <w:r>
        <w:t>camera target lock.</w:t>
      </w:r>
    </w:p>
    <w:p w14:paraId="38E6EACB" w14:textId="3BCCBA05" w:rsidR="005F56AE" w:rsidRDefault="005F56AE" w:rsidP="00302756">
      <w:pPr>
        <w:jc w:val="both"/>
      </w:pPr>
      <w:r w:rsidRPr="005F56AE">
        <w:rPr>
          <w:b/>
          <w:bCs/>
        </w:rPr>
        <w:t>Camera target type.</w:t>
      </w:r>
      <w:r>
        <w:t xml:space="preserve"> Select the type of object for </w:t>
      </w:r>
      <w:r w:rsidR="00D61E63">
        <w:t xml:space="preserve">the </w:t>
      </w:r>
      <w:r>
        <w:t>camera lock.</w:t>
      </w:r>
    </w:p>
    <w:p w14:paraId="458E7D72" w14:textId="74C33DC5" w:rsidR="00896589" w:rsidRDefault="00FB5280" w:rsidP="00302756">
      <w:pPr>
        <w:pStyle w:val="ListParagraph"/>
        <w:numPr>
          <w:ilvl w:val="0"/>
          <w:numId w:val="34"/>
        </w:numPr>
        <w:jc w:val="both"/>
      </w:pPr>
      <w:r w:rsidRPr="005F56AE">
        <w:rPr>
          <w:b/>
          <w:bCs/>
        </w:rPr>
        <w:t>Image center.</w:t>
      </w:r>
      <w:r>
        <w:t xml:space="preserve"> Choose this option and click Apply to set the camera targe</w:t>
      </w:r>
      <w:r w:rsidR="00D14C7E">
        <w:t>t</w:t>
      </w:r>
      <w:r>
        <w:t xml:space="preserve"> to the </w:t>
      </w:r>
      <w:r w:rsidR="00663AB4">
        <w:t xml:space="preserve">center of </w:t>
      </w:r>
      <w:r w:rsidR="00D61E63">
        <w:t xml:space="preserve">the </w:t>
      </w:r>
      <w:r w:rsidR="00663AB4">
        <w:t>current render view.</w:t>
      </w:r>
    </w:p>
    <w:p w14:paraId="4C8CF4FE" w14:textId="21D85204" w:rsidR="00663AB4" w:rsidRDefault="00663AB4" w:rsidP="00302756">
      <w:pPr>
        <w:pStyle w:val="ListParagraph"/>
        <w:numPr>
          <w:ilvl w:val="0"/>
          <w:numId w:val="34"/>
        </w:numPr>
        <w:jc w:val="both"/>
      </w:pPr>
      <w:r w:rsidRPr="005F56AE">
        <w:rPr>
          <w:b/>
          <w:bCs/>
        </w:rPr>
        <w:t xml:space="preserve">Click </w:t>
      </w:r>
      <w:r w:rsidR="00D91764" w:rsidRPr="005F56AE">
        <w:rPr>
          <w:b/>
          <w:bCs/>
        </w:rPr>
        <w:t>v</w:t>
      </w:r>
      <w:r w:rsidRPr="005F56AE">
        <w:rPr>
          <w:b/>
          <w:bCs/>
        </w:rPr>
        <w:t>iew</w:t>
      </w:r>
      <w:r w:rsidR="00D91764" w:rsidRPr="005F56AE">
        <w:rPr>
          <w:b/>
          <w:bCs/>
        </w:rPr>
        <w:t>.</w:t>
      </w:r>
      <w:r w:rsidR="00D91764">
        <w:t xml:space="preserve"> Choose this option and click Apply. Then, click</w:t>
      </w:r>
      <w:r w:rsidR="00D14C7E">
        <w:t xml:space="preserve"> on a point in the render view to set the camera target</w:t>
      </w:r>
      <w:r w:rsidR="00A81D16">
        <w:t>.</w:t>
      </w:r>
    </w:p>
    <w:p w14:paraId="02CF2B8A" w14:textId="42CBEA7F" w:rsidR="00A81D16" w:rsidRDefault="00A81D16" w:rsidP="00302756">
      <w:pPr>
        <w:pStyle w:val="ListParagraph"/>
        <w:numPr>
          <w:ilvl w:val="0"/>
          <w:numId w:val="34"/>
        </w:numPr>
        <w:jc w:val="both"/>
      </w:pPr>
      <w:r w:rsidRPr="005F56AE">
        <w:rPr>
          <w:b/>
          <w:bCs/>
        </w:rPr>
        <w:t>Ruler.</w:t>
      </w:r>
      <w:r>
        <w:t xml:space="preserve"> Choose this option and click Apply to set the currently selected ruler in the Measurement window as the camera target.</w:t>
      </w:r>
    </w:p>
    <w:p w14:paraId="23EFDB49" w14:textId="41C5E6AD" w:rsidR="00A81D16" w:rsidRDefault="001A4596" w:rsidP="00302756">
      <w:pPr>
        <w:pStyle w:val="ListParagraph"/>
        <w:numPr>
          <w:ilvl w:val="0"/>
          <w:numId w:val="34"/>
        </w:numPr>
        <w:jc w:val="both"/>
      </w:pPr>
      <w:r w:rsidRPr="005F56AE">
        <w:rPr>
          <w:b/>
          <w:bCs/>
        </w:rPr>
        <w:t>Selection.</w:t>
      </w:r>
      <w:r>
        <w:t xml:space="preserve"> Choose this option and click Apply to set the center of the selection mask as the camera target.</w:t>
      </w:r>
    </w:p>
    <w:p w14:paraId="23347761" w14:textId="67076403" w:rsidR="005F56AE" w:rsidRDefault="005F56AE" w:rsidP="00302756">
      <w:pPr>
        <w:jc w:val="both"/>
      </w:pPr>
      <w:r w:rsidRPr="005F56AE">
        <w:rPr>
          <w:b/>
          <w:bCs/>
        </w:rPr>
        <w:t>Apply.</w:t>
      </w:r>
      <w:r>
        <w:t xml:space="preserve"> Click this button to apply the target for </w:t>
      </w:r>
      <w:r w:rsidR="00D61E63">
        <w:t xml:space="preserve">the </w:t>
      </w:r>
      <w:r>
        <w:t>camera lock.</w:t>
      </w:r>
    </w:p>
    <w:p w14:paraId="494CC110" w14:textId="06E5DA1C" w:rsidR="0037433D" w:rsidRDefault="00FC0134" w:rsidP="00302756">
      <w:pPr>
        <w:pStyle w:val="Heading2"/>
      </w:pPr>
      <w:bookmarkStart w:id="279" w:name="_Toc183178667"/>
      <w:r>
        <w:t>Keyframe Templates</w:t>
      </w:r>
      <w:bookmarkEnd w:id="279"/>
    </w:p>
    <w:p w14:paraId="785B6EA8" w14:textId="6237E4E7" w:rsidR="0037433D" w:rsidRDefault="0037433D" w:rsidP="00AF05FB">
      <w:pPr>
        <w:spacing w:after="120"/>
        <w:jc w:val="center"/>
      </w:pPr>
      <w:r>
        <w:rPr>
          <w:noProof/>
          <w:lang w:eastAsia="en-US"/>
        </w:rPr>
        <w:drawing>
          <wp:inline distT="0" distB="0" distL="0" distR="0" wp14:anchorId="4C581B16" wp14:editId="608096B3">
            <wp:extent cx="2453548" cy="2915392"/>
            <wp:effectExtent l="0" t="0" r="4445"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pic:cNvPicPr>
                      <a:picLocks noChangeAspect="1" noChangeArrowheads="1"/>
                    </pic:cNvPicPr>
                  </pic:nvPicPr>
                  <pic:blipFill>
                    <a:blip r:embed="rId136"/>
                    <a:stretch>
                      <a:fillRect/>
                    </a:stretch>
                  </pic:blipFill>
                  <pic:spPr bwMode="auto">
                    <a:xfrm>
                      <a:off x="0" y="0"/>
                      <a:ext cx="2456556" cy="2918966"/>
                    </a:xfrm>
                    <a:prstGeom prst="rect">
                      <a:avLst/>
                    </a:prstGeom>
                    <a:noFill/>
                    <a:ln>
                      <a:noFill/>
                    </a:ln>
                  </pic:spPr>
                </pic:pic>
              </a:graphicData>
            </a:graphic>
          </wp:inline>
        </w:drawing>
      </w:r>
    </w:p>
    <w:p w14:paraId="4C89EC37" w14:textId="5F438083" w:rsidR="0037433D" w:rsidRDefault="0037433D" w:rsidP="00AF05FB">
      <w:pPr>
        <w:pStyle w:val="Caption"/>
        <w:jc w:val="center"/>
      </w:pPr>
      <w:bookmarkStart w:id="280" w:name="_Toc183178772"/>
      <w:r>
        <w:t xml:space="preserve">Figure </w:t>
      </w:r>
      <w:fldSimple w:instr=" STYLEREF 1 \s ">
        <w:r w:rsidR="0017337F">
          <w:rPr>
            <w:noProof/>
          </w:rPr>
          <w:t>12</w:t>
        </w:r>
      </w:fldSimple>
      <w:r w:rsidR="00586A6E">
        <w:noBreakHyphen/>
      </w:r>
      <w:fldSimple w:instr=" SEQ Figure \* ARABIC \s 1 ">
        <w:r w:rsidR="0017337F">
          <w:rPr>
            <w:noProof/>
          </w:rPr>
          <w:t>5</w:t>
        </w:r>
      </w:fldSimple>
      <w:r>
        <w:t xml:space="preserve">. </w:t>
      </w:r>
      <w:r w:rsidR="0073665D">
        <w:t>Key</w:t>
      </w:r>
      <w:r w:rsidR="00577D61">
        <w:t>frame templates</w:t>
      </w:r>
      <w:r>
        <w:t>.</w:t>
      </w:r>
      <w:bookmarkEnd w:id="280"/>
    </w:p>
    <w:p w14:paraId="0A0CD7D5" w14:textId="5772550C" w:rsidR="0037433D" w:rsidRDefault="005F56AE" w:rsidP="00302756">
      <w:pPr>
        <w:jc w:val="both"/>
      </w:pPr>
      <w:r>
        <w:lastRenderedPageBreak/>
        <w:t>Keyframe templates simplify the process of making commonly used animations by automatically generating keyframes</w:t>
      </w:r>
      <w:r w:rsidR="0037433D">
        <w:t xml:space="preserve">. </w:t>
      </w:r>
      <w:r>
        <w:t>Select</w:t>
      </w:r>
      <w:r w:rsidR="0037433D">
        <w:t xml:space="preserve"> </w:t>
      </w:r>
      <w:r>
        <w:t>the name of a template and</w:t>
      </w:r>
      <w:r w:rsidR="0037433D">
        <w:t xml:space="preserve"> click “Generate</w:t>
      </w:r>
      <w:r>
        <w:t xml:space="preserve"> keyframes</w:t>
      </w:r>
      <w:r w:rsidR="0037433D">
        <w:t>”</w:t>
      </w:r>
      <w:r>
        <w:t xml:space="preserve"> to generate the desired animation</w:t>
      </w:r>
      <w:r w:rsidR="0037433D">
        <w:t xml:space="preserve">. </w:t>
      </w:r>
      <w:r>
        <w:t>Alternatively</w:t>
      </w:r>
      <w:r w:rsidR="0037433D">
        <w:t xml:space="preserve">, you can double-click </w:t>
      </w:r>
      <w:r>
        <w:t>on the name of a template to generate an animation</w:t>
      </w:r>
      <w:r w:rsidR="0037433D">
        <w:t xml:space="preserve">. </w:t>
      </w:r>
      <w:r>
        <w:t>The keyframe tab is automatically switched and enabled when a template is used to create keyframe animations</w:t>
      </w:r>
      <w:r w:rsidR="0037433D">
        <w:t>.</w:t>
      </w:r>
    </w:p>
    <w:p w14:paraId="62C9BAD0" w14:textId="5DD892C2" w:rsidR="0037433D" w:rsidRDefault="005F56AE" w:rsidP="00302756">
      <w:pPr>
        <w:spacing w:after="120"/>
        <w:jc w:val="both"/>
      </w:pPr>
      <w:r>
        <w:t>The built-in templates include</w:t>
      </w:r>
      <w:r w:rsidR="0037433D">
        <w:t>:</w:t>
      </w:r>
    </w:p>
    <w:tbl>
      <w:tblPr>
        <w:tblStyle w:val="GridTable4-Accent2"/>
        <w:tblW w:w="0" w:type="auto"/>
        <w:tblLook w:val="04A0" w:firstRow="1" w:lastRow="0" w:firstColumn="1" w:lastColumn="0" w:noHBand="0" w:noVBand="1"/>
      </w:tblPr>
      <w:tblGrid>
        <w:gridCol w:w="2695"/>
        <w:gridCol w:w="6655"/>
      </w:tblGrid>
      <w:tr w:rsidR="00EC5E00" w:rsidRPr="00CA3E30" w14:paraId="5821BA4C" w14:textId="77777777" w:rsidTr="00CA3E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7DF7098" w14:textId="7030619A" w:rsidR="00EC5E00" w:rsidRPr="00CA3E30" w:rsidRDefault="00CA3E30" w:rsidP="00302756">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Template</w:t>
            </w:r>
          </w:p>
        </w:tc>
        <w:tc>
          <w:tcPr>
            <w:tcW w:w="6655" w:type="dxa"/>
          </w:tcPr>
          <w:p w14:paraId="01EF65D1" w14:textId="0AA49A4A" w:rsidR="00EC5E00" w:rsidRPr="00CA3E30" w:rsidRDefault="00CA3E30" w:rsidP="00302756">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Description</w:t>
            </w:r>
          </w:p>
        </w:tc>
      </w:tr>
      <w:tr w:rsidR="00CA3E30" w:rsidRPr="00CA3E30" w14:paraId="3F2E0674" w14:textId="77777777" w:rsidTr="00CA3E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0F4D85F" w14:textId="525C58C1" w:rsidR="00CA3E30" w:rsidRPr="00CA3E30" w:rsidRDefault="00CA3E30" w:rsidP="00302756">
            <w:pPr>
              <w:jc w:val="both"/>
              <w:rPr>
                <w:rFonts w:ascii="Calibri" w:eastAsia="Times New Roman" w:hAnsi="Calibri" w:cs="Times New Roman"/>
                <w:color w:val="000000"/>
                <w:sz w:val="22"/>
                <w:szCs w:val="22"/>
                <w:lang w:eastAsia="en-US"/>
              </w:rPr>
            </w:pPr>
            <w:r w:rsidRPr="00CA3E30">
              <w:rPr>
                <w:rFonts w:ascii="Calibri" w:eastAsia="Times New Roman" w:hAnsi="Calibri" w:cs="Times New Roman"/>
                <w:color w:val="000000"/>
                <w:sz w:val="22"/>
                <w:szCs w:val="22"/>
                <w:lang w:eastAsia="en-US"/>
              </w:rPr>
              <w:t>Camera tumble left and right</w:t>
            </w:r>
          </w:p>
        </w:tc>
        <w:tc>
          <w:tcPr>
            <w:tcW w:w="6655" w:type="dxa"/>
          </w:tcPr>
          <w:p w14:paraId="6C1D680F" w14:textId="31A120CF" w:rsidR="00CA3E30" w:rsidRPr="00CA3E30" w:rsidRDefault="00CA3E30"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CA3E30">
              <w:rPr>
                <w:rFonts w:ascii="Calibri" w:eastAsia="Times New Roman" w:hAnsi="Calibri" w:cs="Times New Roman"/>
                <w:color w:val="000000"/>
                <w:sz w:val="22"/>
                <w:szCs w:val="22"/>
                <w:lang w:eastAsia="en-US"/>
              </w:rPr>
              <w:t>Rotate the render view left and right. The rotation degree is determined by the duration value in the keyframe movie settings.</w:t>
            </w:r>
          </w:p>
        </w:tc>
      </w:tr>
      <w:tr w:rsidR="00CA3E30" w:rsidRPr="00CA3E30" w14:paraId="64344082" w14:textId="77777777" w:rsidTr="00CA3E30">
        <w:tc>
          <w:tcPr>
            <w:cnfStyle w:val="001000000000" w:firstRow="0" w:lastRow="0" w:firstColumn="1" w:lastColumn="0" w:oddVBand="0" w:evenVBand="0" w:oddHBand="0" w:evenHBand="0" w:firstRowFirstColumn="0" w:firstRowLastColumn="0" w:lastRowFirstColumn="0" w:lastRowLastColumn="0"/>
            <w:tcW w:w="2695" w:type="dxa"/>
          </w:tcPr>
          <w:p w14:paraId="63BA657B" w14:textId="658540D1" w:rsidR="00CA3E30" w:rsidRPr="00CA3E30" w:rsidRDefault="00CA3E30" w:rsidP="00302756">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Camera zoom in and out</w:t>
            </w:r>
          </w:p>
        </w:tc>
        <w:tc>
          <w:tcPr>
            <w:tcW w:w="6655" w:type="dxa"/>
          </w:tcPr>
          <w:p w14:paraId="00D41B9F" w14:textId="7421DCAA" w:rsidR="00CA3E30" w:rsidRPr="00CA3E30" w:rsidRDefault="00CA3E30"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 xml:space="preserve">Zoom in and out in the render view. </w:t>
            </w:r>
          </w:p>
        </w:tc>
      </w:tr>
      <w:tr w:rsidR="00CA3E30" w:rsidRPr="00CA3E30" w14:paraId="641E8433" w14:textId="77777777" w:rsidTr="00CA3E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39B9956" w14:textId="2B574591" w:rsidR="00CA3E30" w:rsidRPr="00CA3E30" w:rsidRDefault="00CA3E30" w:rsidP="00302756">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Time sequence playback and reverse</w:t>
            </w:r>
          </w:p>
        </w:tc>
        <w:tc>
          <w:tcPr>
            <w:tcW w:w="6655" w:type="dxa"/>
          </w:tcPr>
          <w:p w14:paraId="435662F1" w14:textId="25B57E50" w:rsidR="00CA3E30" w:rsidRPr="00CA3E30" w:rsidRDefault="00CA3E30"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Only applies to a time sequence. It plays the time sequence twice, first in sequential order and then backward.</w:t>
            </w:r>
          </w:p>
        </w:tc>
      </w:tr>
      <w:tr w:rsidR="00CA3E30" w:rsidRPr="00CA3E30" w14:paraId="6D510EDE" w14:textId="77777777" w:rsidTr="00CA3E30">
        <w:tc>
          <w:tcPr>
            <w:cnfStyle w:val="001000000000" w:firstRow="0" w:lastRow="0" w:firstColumn="1" w:lastColumn="0" w:oddVBand="0" w:evenVBand="0" w:oddHBand="0" w:evenHBand="0" w:firstRowFirstColumn="0" w:firstRowLastColumn="0" w:lastRowFirstColumn="0" w:lastRowLastColumn="0"/>
            <w:tcW w:w="2695" w:type="dxa"/>
          </w:tcPr>
          <w:p w14:paraId="01C291C4" w14:textId="6777F202" w:rsidR="00CA3E30" w:rsidRPr="00CA3E30" w:rsidRDefault="00CA3E30" w:rsidP="00302756">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Time sequence change colors</w:t>
            </w:r>
          </w:p>
        </w:tc>
        <w:tc>
          <w:tcPr>
            <w:tcW w:w="6655" w:type="dxa"/>
          </w:tcPr>
          <w:p w14:paraId="205EBBA3" w14:textId="5DC0807C" w:rsidR="00CA3E30" w:rsidRPr="00CA3E30" w:rsidRDefault="00CA3E30"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Only applies to a time sequence. The color of the data set changes over time. It uses the colormap settings in the volume property settings of the data set.</w:t>
            </w:r>
          </w:p>
        </w:tc>
      </w:tr>
      <w:tr w:rsidR="00CA3E30" w:rsidRPr="00CA3E30" w14:paraId="22171C01" w14:textId="77777777" w:rsidTr="00CA3E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9B44366" w14:textId="34C4E133" w:rsidR="00CA3E30" w:rsidRPr="00CA3E30" w:rsidRDefault="00CA3E30" w:rsidP="00302756">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Slice down the Z direction and back</w:t>
            </w:r>
          </w:p>
        </w:tc>
        <w:tc>
          <w:tcPr>
            <w:tcW w:w="6655" w:type="dxa"/>
          </w:tcPr>
          <w:p w14:paraId="738A777E" w14:textId="4010F8AA" w:rsidR="00CA3E30" w:rsidRPr="00CA3E30" w:rsidRDefault="00CA3E30"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It removes the image sections in the Z direction one by one for all Z image sections. Then, it restores the Z image sections one by one.</w:t>
            </w:r>
          </w:p>
        </w:tc>
      </w:tr>
      <w:tr w:rsidR="00CA3E30" w:rsidRPr="00CA3E30" w14:paraId="5AFEDDC7" w14:textId="77777777" w:rsidTr="00CA3E30">
        <w:tc>
          <w:tcPr>
            <w:cnfStyle w:val="001000000000" w:firstRow="0" w:lastRow="0" w:firstColumn="1" w:lastColumn="0" w:oddVBand="0" w:evenVBand="0" w:oddHBand="0" w:evenHBand="0" w:firstRowFirstColumn="0" w:firstRowLastColumn="0" w:lastRowFirstColumn="0" w:lastRowLastColumn="0"/>
            <w:tcW w:w="2695" w:type="dxa"/>
          </w:tcPr>
          <w:p w14:paraId="6B9A1652" w14:textId="07B12528" w:rsidR="00CA3E30" w:rsidRPr="00CA3E30" w:rsidRDefault="00CA3E30" w:rsidP="00302756">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Single Z section move down and back</w:t>
            </w:r>
          </w:p>
        </w:tc>
        <w:tc>
          <w:tcPr>
            <w:tcW w:w="6655" w:type="dxa"/>
          </w:tcPr>
          <w:p w14:paraId="11573E54" w14:textId="34BA5CD1" w:rsidR="00CA3E30" w:rsidRPr="00CA3E30" w:rsidRDefault="00CA3E30"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It shows only one Z image section. The image section moves down in the Z direction and then back.</w:t>
            </w:r>
          </w:p>
        </w:tc>
      </w:tr>
      <w:tr w:rsidR="00CA3E30" w:rsidRPr="00CA3E30" w14:paraId="64D960F1" w14:textId="77777777" w:rsidTr="00CA3E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E8EFD25" w14:textId="53CC27D1" w:rsidR="00CA3E30" w:rsidRPr="00CA3E30" w:rsidRDefault="00CA3E30" w:rsidP="00302756">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Add channels one by one to view</w:t>
            </w:r>
          </w:p>
        </w:tc>
        <w:tc>
          <w:tcPr>
            <w:tcW w:w="6655" w:type="dxa"/>
          </w:tcPr>
          <w:p w14:paraId="4E927D2F" w14:textId="79DD8005" w:rsidR="00CA3E30" w:rsidRPr="00CA3E30" w:rsidRDefault="00CA3E30"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Only applies to a multichannel data set. It starts with all channels hidden and shows the channels one by one.</w:t>
            </w:r>
          </w:p>
        </w:tc>
      </w:tr>
      <w:tr w:rsidR="00CA3E30" w:rsidRPr="00CA3E30" w14:paraId="243D85D7" w14:textId="77777777" w:rsidTr="00CA3E30">
        <w:tc>
          <w:tcPr>
            <w:cnfStyle w:val="001000000000" w:firstRow="0" w:lastRow="0" w:firstColumn="1" w:lastColumn="0" w:oddVBand="0" w:evenVBand="0" w:oddHBand="0" w:evenHBand="0" w:firstRowFirstColumn="0" w:firstRowLastColumn="0" w:lastRowFirstColumn="0" w:lastRowLastColumn="0"/>
            <w:tcW w:w="2695" w:type="dxa"/>
          </w:tcPr>
          <w:p w14:paraId="0AC3E21C" w14:textId="2278C402" w:rsidR="00CA3E30" w:rsidRDefault="00CA3E30" w:rsidP="00302756">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Channel combinations</w:t>
            </w:r>
          </w:p>
        </w:tc>
        <w:tc>
          <w:tcPr>
            <w:tcW w:w="6655" w:type="dxa"/>
          </w:tcPr>
          <w:p w14:paraId="17C60F16" w14:textId="544136D7" w:rsidR="00CA3E30" w:rsidRDefault="00CA3E30"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 xml:space="preserve">Only applies to a multichannel data set. It shows the nC1, nC2, </w:t>
            </w:r>
            <w:r w:rsidR="00D61E63">
              <w:rPr>
                <w:rFonts w:ascii="Calibri" w:eastAsia="Times New Roman" w:hAnsi="Calibri" w:cs="Times New Roman"/>
                <w:color w:val="000000"/>
                <w:sz w:val="22"/>
                <w:szCs w:val="22"/>
                <w:lang w:eastAsia="en-US"/>
              </w:rPr>
              <w:t xml:space="preserve">and </w:t>
            </w:r>
            <w:r>
              <w:rPr>
                <w:rFonts w:ascii="Calibri" w:eastAsia="Times New Roman" w:hAnsi="Calibri" w:cs="Times New Roman"/>
                <w:color w:val="000000"/>
                <w:sz w:val="22"/>
                <w:szCs w:val="22"/>
                <w:lang w:eastAsia="en-US"/>
              </w:rPr>
              <w:t>nC3 combinations one after another.</w:t>
            </w:r>
          </w:p>
        </w:tc>
      </w:tr>
      <w:tr w:rsidR="00CA3E30" w:rsidRPr="00CA3E30" w14:paraId="214C3C0A" w14:textId="77777777" w:rsidTr="00CA3E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0D18DBE" w14:textId="14FC13C3" w:rsidR="00CA3E30" w:rsidRDefault="00CA3E30" w:rsidP="00302756">
            <w:pPr>
              <w:jc w:val="both"/>
              <w:rPr>
                <w:rFonts w:ascii="Calibri" w:eastAsia="Times New Roman" w:hAnsi="Calibri" w:cs="Times New Roman"/>
                <w:color w:val="000000"/>
                <w:sz w:val="22"/>
                <w:szCs w:val="22"/>
                <w:lang w:eastAsia="en-US"/>
              </w:rPr>
            </w:pPr>
            <w:r w:rsidRPr="00CA3E30">
              <w:rPr>
                <w:rFonts w:ascii="Calibri" w:eastAsia="Times New Roman" w:hAnsi="Calibri" w:cs="Times New Roman"/>
                <w:color w:val="000000"/>
                <w:sz w:val="22"/>
                <w:szCs w:val="22"/>
                <w:lang w:eastAsia="en-US"/>
              </w:rPr>
              <w:t>Channel Combination nC1</w:t>
            </w:r>
          </w:p>
        </w:tc>
        <w:tc>
          <w:tcPr>
            <w:tcW w:w="6655" w:type="dxa"/>
          </w:tcPr>
          <w:p w14:paraId="02375F36" w14:textId="7A326B16" w:rsidR="00CA3E30" w:rsidRPr="00CA3E30" w:rsidRDefault="00CA3E30"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CA3E30">
              <w:rPr>
                <w:rFonts w:ascii="Calibri" w:eastAsia="Times New Roman" w:hAnsi="Calibri" w:cs="Times New Roman"/>
                <w:color w:val="000000"/>
                <w:sz w:val="22"/>
                <w:szCs w:val="22"/>
                <w:lang w:eastAsia="en-US"/>
              </w:rPr>
              <w:t>It sets a key for each isolated channel within a multi-channel data set. You can browse each channel individually with this setting.</w:t>
            </w:r>
          </w:p>
        </w:tc>
      </w:tr>
      <w:tr w:rsidR="00CA3E30" w:rsidRPr="00CA3E30" w14:paraId="0D278969" w14:textId="77777777" w:rsidTr="00CA3E30">
        <w:tc>
          <w:tcPr>
            <w:cnfStyle w:val="001000000000" w:firstRow="0" w:lastRow="0" w:firstColumn="1" w:lastColumn="0" w:oddVBand="0" w:evenVBand="0" w:oddHBand="0" w:evenHBand="0" w:firstRowFirstColumn="0" w:firstRowLastColumn="0" w:lastRowFirstColumn="0" w:lastRowLastColumn="0"/>
            <w:tcW w:w="2695" w:type="dxa"/>
          </w:tcPr>
          <w:p w14:paraId="4E0164AA" w14:textId="0CC121B7" w:rsidR="00CA3E30" w:rsidRDefault="00CA3E30" w:rsidP="00302756">
            <w:pPr>
              <w:jc w:val="both"/>
              <w:rPr>
                <w:rFonts w:ascii="Calibri" w:eastAsia="Times New Roman" w:hAnsi="Calibri" w:cs="Times New Roman"/>
                <w:color w:val="000000"/>
                <w:sz w:val="22"/>
                <w:szCs w:val="22"/>
                <w:lang w:eastAsia="en-US"/>
              </w:rPr>
            </w:pPr>
            <w:r w:rsidRPr="00CA3E30">
              <w:rPr>
                <w:rFonts w:ascii="Calibri" w:eastAsia="Times New Roman" w:hAnsi="Calibri" w:cs="Times New Roman"/>
                <w:color w:val="000000"/>
                <w:sz w:val="22"/>
                <w:szCs w:val="22"/>
                <w:lang w:eastAsia="en-US"/>
              </w:rPr>
              <w:t>Channel Combination nC2</w:t>
            </w:r>
          </w:p>
        </w:tc>
        <w:tc>
          <w:tcPr>
            <w:tcW w:w="6655" w:type="dxa"/>
          </w:tcPr>
          <w:p w14:paraId="267FBAA1" w14:textId="24E6F697" w:rsidR="00CA3E30" w:rsidRDefault="00CA3E30"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CA3E30">
              <w:rPr>
                <w:rFonts w:ascii="Calibri" w:eastAsia="Times New Roman" w:hAnsi="Calibri" w:cs="Times New Roman"/>
                <w:color w:val="000000"/>
                <w:sz w:val="22"/>
                <w:szCs w:val="22"/>
                <w:lang w:eastAsia="en-US"/>
              </w:rPr>
              <w:t>It sets a key for each two-channel pair within a multi-channel data set. You can use this function to visualize colocalization</w:t>
            </w:r>
            <w:r w:rsidRPr="00CA3E30">
              <w:rPr>
                <w:rFonts w:ascii="Calibri" w:eastAsia="Times New Roman" w:hAnsi="Calibri" w:cs="Times New Roman"/>
                <w:color w:val="000000"/>
                <w:sz w:val="22"/>
                <w:szCs w:val="22"/>
                <w:lang w:eastAsia="en-US"/>
              </w:rPr>
              <w:fldChar w:fldCharType="begin"/>
            </w:r>
            <w:r w:rsidRPr="00CA3E30">
              <w:rPr>
                <w:rFonts w:ascii="Calibri" w:eastAsia="Times New Roman" w:hAnsi="Calibri" w:cs="Times New Roman"/>
                <w:color w:val="000000"/>
                <w:sz w:val="22"/>
                <w:szCs w:val="22"/>
                <w:lang w:eastAsia="en-US"/>
              </w:rPr>
              <w:instrText xml:space="preserve"> XE "Colocalized" </w:instrText>
            </w:r>
            <w:r w:rsidRPr="00CA3E30">
              <w:rPr>
                <w:rFonts w:ascii="Calibri" w:eastAsia="Times New Roman" w:hAnsi="Calibri" w:cs="Times New Roman"/>
                <w:color w:val="000000"/>
                <w:sz w:val="22"/>
                <w:szCs w:val="22"/>
                <w:lang w:eastAsia="en-US"/>
              </w:rPr>
              <w:fldChar w:fldCharType="end"/>
            </w:r>
            <w:r w:rsidRPr="00CA3E30">
              <w:rPr>
                <w:rFonts w:ascii="Calibri" w:eastAsia="Times New Roman" w:hAnsi="Calibri" w:cs="Times New Roman"/>
                <w:color w:val="000000"/>
                <w:sz w:val="22"/>
                <w:szCs w:val="22"/>
                <w:lang w:eastAsia="en-US"/>
              </w:rPr>
              <w:t xml:space="preserve"> regions between any two-channel combinations.</w:t>
            </w:r>
          </w:p>
        </w:tc>
      </w:tr>
      <w:tr w:rsidR="00CA3E30" w:rsidRPr="00CA3E30" w14:paraId="7AFA1AF7" w14:textId="77777777" w:rsidTr="00CA3E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6F57FA5" w14:textId="6744F020" w:rsidR="00CA3E30" w:rsidRDefault="00CA3E30" w:rsidP="00302756">
            <w:pPr>
              <w:jc w:val="both"/>
              <w:rPr>
                <w:rFonts w:ascii="Calibri" w:eastAsia="Times New Roman" w:hAnsi="Calibri" w:cs="Times New Roman"/>
                <w:color w:val="000000"/>
                <w:sz w:val="22"/>
                <w:szCs w:val="22"/>
                <w:lang w:eastAsia="en-US"/>
              </w:rPr>
            </w:pPr>
            <w:r w:rsidRPr="00CA3E30">
              <w:rPr>
                <w:rFonts w:ascii="Calibri" w:eastAsia="Times New Roman" w:hAnsi="Calibri" w:cs="Times New Roman"/>
                <w:color w:val="000000"/>
                <w:sz w:val="22"/>
                <w:szCs w:val="22"/>
                <w:lang w:eastAsia="en-US"/>
              </w:rPr>
              <w:t>Channel Combination nC3</w:t>
            </w:r>
          </w:p>
        </w:tc>
        <w:tc>
          <w:tcPr>
            <w:tcW w:w="6655" w:type="dxa"/>
          </w:tcPr>
          <w:p w14:paraId="132E86E8" w14:textId="1F1553CB" w:rsidR="00CA3E30" w:rsidRDefault="00F9220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CA3E30">
              <w:rPr>
                <w:rFonts w:ascii="Calibri" w:eastAsia="Times New Roman" w:hAnsi="Calibri" w:cs="Times New Roman"/>
                <w:color w:val="000000"/>
                <w:sz w:val="22"/>
                <w:szCs w:val="22"/>
                <w:lang w:eastAsia="en-US"/>
              </w:rPr>
              <w:t>Like</w:t>
            </w:r>
            <w:r w:rsidR="00CA3E30" w:rsidRPr="00CA3E30">
              <w:rPr>
                <w:rFonts w:ascii="Calibri" w:eastAsia="Times New Roman" w:hAnsi="Calibri" w:cs="Times New Roman"/>
                <w:color w:val="000000"/>
                <w:sz w:val="22"/>
                <w:szCs w:val="22"/>
                <w:lang w:eastAsia="en-US"/>
              </w:rPr>
              <w:t xml:space="preserve"> nC2, it sets a key for each triple-channel combination. You can use this setting to visualize all colocalization cases of three channels.</w:t>
            </w:r>
          </w:p>
        </w:tc>
      </w:tr>
      <w:tr w:rsidR="00CA3E30" w:rsidRPr="00CA3E30" w14:paraId="4C83F539" w14:textId="77777777" w:rsidTr="00CA3E30">
        <w:tc>
          <w:tcPr>
            <w:cnfStyle w:val="001000000000" w:firstRow="0" w:lastRow="0" w:firstColumn="1" w:lastColumn="0" w:oddVBand="0" w:evenVBand="0" w:oddHBand="0" w:evenHBand="0" w:firstRowFirstColumn="0" w:firstRowLastColumn="0" w:lastRowFirstColumn="0" w:lastRowLastColumn="0"/>
            <w:tcW w:w="2695" w:type="dxa"/>
          </w:tcPr>
          <w:p w14:paraId="66DC53A0" w14:textId="704AE2FC" w:rsidR="00CA3E30" w:rsidRPr="00CA3E30" w:rsidRDefault="00CA3E30" w:rsidP="00302756">
            <w:pPr>
              <w:jc w:val="both"/>
              <w:rPr>
                <w:rFonts w:ascii="Calibri" w:eastAsia="Times New Roman" w:hAnsi="Calibri" w:cs="Times New Roman"/>
                <w:color w:val="000000"/>
                <w:sz w:val="22"/>
                <w:szCs w:val="22"/>
                <w:lang w:eastAsia="en-US"/>
              </w:rPr>
            </w:pPr>
            <w:r w:rsidRPr="00CA3E30">
              <w:rPr>
                <w:rFonts w:ascii="Calibri" w:eastAsia="Times New Roman" w:hAnsi="Calibri" w:cs="Times New Roman"/>
                <w:color w:val="000000"/>
                <w:sz w:val="22"/>
                <w:szCs w:val="22"/>
                <w:lang w:eastAsia="en-US"/>
              </w:rPr>
              <w:t>Looking Glass light field</w:t>
            </w:r>
          </w:p>
        </w:tc>
        <w:tc>
          <w:tcPr>
            <w:tcW w:w="6655" w:type="dxa"/>
          </w:tcPr>
          <w:p w14:paraId="2D81180A" w14:textId="3D49DB36" w:rsidR="00CA3E30" w:rsidRPr="00CA3E30" w:rsidRDefault="00CA3E30"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It makes a camera sweep animation. The resulting images can be exported to be shown on a Looking Glass holographic display.</w:t>
            </w:r>
          </w:p>
        </w:tc>
      </w:tr>
    </w:tbl>
    <w:p w14:paraId="353B63CE" w14:textId="77777777" w:rsidR="005F56AE" w:rsidRDefault="005F56AE" w:rsidP="00302756">
      <w:pPr>
        <w:spacing w:after="120"/>
        <w:jc w:val="both"/>
      </w:pPr>
    </w:p>
    <w:p w14:paraId="082F012E" w14:textId="70D70262" w:rsidR="00B96966" w:rsidRDefault="00FC0134" w:rsidP="00302756">
      <w:pPr>
        <w:pStyle w:val="Heading2"/>
      </w:pPr>
      <w:bookmarkStart w:id="281" w:name="_Toc183178668"/>
      <w:r>
        <w:lastRenderedPageBreak/>
        <w:t>Crop the Movie Frames</w:t>
      </w:r>
      <w:bookmarkEnd w:id="281"/>
      <w:r w:rsidR="006B2529">
        <w:fldChar w:fldCharType="begin"/>
      </w:r>
      <w:r w:rsidR="006B2529">
        <w:instrText xml:space="preserve"> </w:instrText>
      </w:r>
      <w:r w:rsidR="006B2529" w:rsidRPr="00985B65">
        <w:instrText>XE "Cropping"</w:instrText>
      </w:r>
      <w:r w:rsidR="006B2529">
        <w:instrText xml:space="preserve"> </w:instrText>
      </w:r>
      <w:r w:rsidR="006B2529">
        <w:fldChar w:fldCharType="end"/>
      </w:r>
    </w:p>
    <w:p w14:paraId="186F5459" w14:textId="2C587F43" w:rsidR="00617B20" w:rsidRDefault="00617B20" w:rsidP="00AF05FB">
      <w:pPr>
        <w:spacing w:after="120"/>
        <w:jc w:val="center"/>
      </w:pPr>
      <w:r>
        <w:rPr>
          <w:noProof/>
          <w:lang w:eastAsia="en-US"/>
        </w:rPr>
        <w:drawing>
          <wp:inline distT="0" distB="0" distL="0" distR="0" wp14:anchorId="59222502" wp14:editId="7C021E5F">
            <wp:extent cx="2333501" cy="2766997"/>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pic:cNvPicPr>
                      <a:picLocks noChangeAspect="1" noChangeArrowheads="1"/>
                    </pic:cNvPicPr>
                  </pic:nvPicPr>
                  <pic:blipFill>
                    <a:blip r:embed="rId137"/>
                    <a:stretch>
                      <a:fillRect/>
                    </a:stretch>
                  </pic:blipFill>
                  <pic:spPr bwMode="auto">
                    <a:xfrm>
                      <a:off x="0" y="0"/>
                      <a:ext cx="2363230" cy="2802248"/>
                    </a:xfrm>
                    <a:prstGeom prst="rect">
                      <a:avLst/>
                    </a:prstGeom>
                    <a:noFill/>
                    <a:ln>
                      <a:noFill/>
                    </a:ln>
                  </pic:spPr>
                </pic:pic>
              </a:graphicData>
            </a:graphic>
          </wp:inline>
        </w:drawing>
      </w:r>
    </w:p>
    <w:p w14:paraId="7BD5CC76" w14:textId="63ED57A0" w:rsidR="00617B20" w:rsidRDefault="00C50376" w:rsidP="00AF05FB">
      <w:pPr>
        <w:pStyle w:val="Caption"/>
        <w:jc w:val="center"/>
      </w:pPr>
      <w:bookmarkStart w:id="282" w:name="_Toc183178773"/>
      <w:r>
        <w:t xml:space="preserve">Figure </w:t>
      </w:r>
      <w:fldSimple w:instr=" STYLEREF 1 \s ">
        <w:r w:rsidR="0017337F">
          <w:rPr>
            <w:noProof/>
          </w:rPr>
          <w:t>12</w:t>
        </w:r>
      </w:fldSimple>
      <w:r w:rsidR="00586A6E">
        <w:noBreakHyphen/>
      </w:r>
      <w:fldSimple w:instr=" SEQ Figure \* ARABIC \s 1 ">
        <w:r w:rsidR="0017337F">
          <w:rPr>
            <w:noProof/>
          </w:rPr>
          <w:t>6</w:t>
        </w:r>
      </w:fldSimple>
      <w:r>
        <w:t xml:space="preserve">. </w:t>
      </w:r>
      <w:r w:rsidR="002F1AC5">
        <w:t>Frame cropping</w:t>
      </w:r>
      <w:r w:rsidR="00617B20">
        <w:t xml:space="preserve"> controls.</w:t>
      </w:r>
      <w:bookmarkEnd w:id="282"/>
    </w:p>
    <w:p w14:paraId="7777071B" w14:textId="28404EC4" w:rsidR="00617B20" w:rsidRDefault="00617B20" w:rsidP="00302756">
      <w:pPr>
        <w:jc w:val="both"/>
      </w:pPr>
      <w:r>
        <w:t xml:space="preserve">This tab allows a user to crop </w:t>
      </w:r>
      <w:r w:rsidR="00104B9F">
        <w:t xml:space="preserve">movie </w:t>
      </w:r>
      <w:r w:rsidR="00F92202">
        <w:t>frames</w:t>
      </w:r>
      <w:r w:rsidR="00104B9F">
        <w:t xml:space="preserve"> to a desired size</w:t>
      </w:r>
      <w:r>
        <w:t>.</w:t>
      </w:r>
    </w:p>
    <w:p w14:paraId="2D4CFCF1" w14:textId="23DA8A91" w:rsidR="00104B9F" w:rsidRDefault="00104B9F" w:rsidP="00302756">
      <w:pPr>
        <w:jc w:val="both"/>
      </w:pPr>
      <w:r w:rsidRPr="00104B9F">
        <w:rPr>
          <w:b/>
          <w:bCs/>
        </w:rPr>
        <w:t>Enable Cropping.</w:t>
      </w:r>
      <w:r>
        <w:t xml:space="preserve"> Check this option to enable the movie frame cropping. A frame is shown in the render view to represent the area to be exported in a movie. The frame can be </w:t>
      </w:r>
      <w:r w:rsidR="00F92202">
        <w:t>adjusted</w:t>
      </w:r>
      <w:r>
        <w:t xml:space="preserve"> by dragging its borders and corners in the render view. Alternatively, the values for the cropping frame can be </w:t>
      </w:r>
      <w:r w:rsidR="00F92202">
        <w:t>fine-tuned</w:t>
      </w:r>
      <w:r>
        <w:t xml:space="preserve"> by the settings below.</w:t>
      </w:r>
    </w:p>
    <w:p w14:paraId="76C88D45" w14:textId="6AE5DD36" w:rsidR="00104B9F" w:rsidRDefault="00104B9F" w:rsidP="00302756">
      <w:pPr>
        <w:jc w:val="both"/>
      </w:pPr>
      <w:r w:rsidRPr="00104B9F">
        <w:rPr>
          <w:b/>
          <w:bCs/>
        </w:rPr>
        <w:t>X.</w:t>
      </w:r>
      <w:r>
        <w:t xml:space="preserve"> The X coordinate value of the lower left corner of the cropping frame.</w:t>
      </w:r>
    </w:p>
    <w:p w14:paraId="002F5EBF" w14:textId="3A6CD430" w:rsidR="00104B9F" w:rsidRDefault="00104B9F" w:rsidP="00302756">
      <w:pPr>
        <w:jc w:val="both"/>
      </w:pPr>
      <w:r w:rsidRPr="00104B9F">
        <w:rPr>
          <w:b/>
          <w:bCs/>
        </w:rPr>
        <w:t>Y.</w:t>
      </w:r>
      <w:r>
        <w:t xml:space="preserve"> The Y coordinate value of the lower left corner of the cropping frame.</w:t>
      </w:r>
    </w:p>
    <w:p w14:paraId="2F660968" w14:textId="72C87258" w:rsidR="00104B9F" w:rsidRDefault="00104B9F" w:rsidP="00302756">
      <w:pPr>
        <w:jc w:val="both"/>
      </w:pPr>
      <w:r w:rsidRPr="00104B9F">
        <w:rPr>
          <w:b/>
          <w:bCs/>
        </w:rPr>
        <w:t>W.</w:t>
      </w:r>
      <w:r>
        <w:t xml:space="preserve"> The width of the cropping frame.</w:t>
      </w:r>
    </w:p>
    <w:p w14:paraId="08088BF6" w14:textId="7D2F5EE2" w:rsidR="00104B9F" w:rsidRDefault="00104B9F" w:rsidP="00302756">
      <w:pPr>
        <w:jc w:val="both"/>
      </w:pPr>
      <w:r w:rsidRPr="00104B9F">
        <w:rPr>
          <w:b/>
          <w:bCs/>
        </w:rPr>
        <w:t>H.</w:t>
      </w:r>
      <w:r>
        <w:t xml:space="preserve"> The height of the cropping frame.</w:t>
      </w:r>
    </w:p>
    <w:p w14:paraId="5B29A892" w14:textId="79B2F18D" w:rsidR="00104B9F" w:rsidRDefault="00104B9F" w:rsidP="00302756">
      <w:pPr>
        <w:jc w:val="both"/>
      </w:pPr>
      <w:r>
        <w:t xml:space="preserve">When the cropping frame is enabled and shown in the render view, the scalebar can be positioned at any of the four corners of the frame. Use the buttons to select one </w:t>
      </w:r>
      <w:r w:rsidR="00F518A4">
        <w:t>corner</w:t>
      </w:r>
      <w:r>
        <w:t xml:space="preserve"> to avoid overlapping the scalebar with a visualized data set.</w:t>
      </w:r>
      <w:r w:rsidR="00BB7F82">
        <w:t xml:space="preserve"> Additionally, the distance of the scalebar to the cropping frame borders can be set.</w:t>
      </w:r>
    </w:p>
    <w:p w14:paraId="1196F142" w14:textId="023FAA5D" w:rsidR="00BB7F82" w:rsidRDefault="00BB7F82" w:rsidP="00302756">
      <w:pPr>
        <w:jc w:val="both"/>
      </w:pPr>
      <w:r w:rsidRPr="00BB7F82">
        <w:rPr>
          <w:b/>
          <w:bCs/>
        </w:rPr>
        <w:t>X.</w:t>
      </w:r>
      <w:r>
        <w:t xml:space="preserve"> The distance between the scalebar and the cropping frame in the X direction.</w:t>
      </w:r>
    </w:p>
    <w:p w14:paraId="0A36700D" w14:textId="23C41A46" w:rsidR="00BB7F82" w:rsidRDefault="00BB7F82" w:rsidP="00302756">
      <w:pPr>
        <w:jc w:val="both"/>
      </w:pPr>
      <w:r w:rsidRPr="00BB7F82">
        <w:rPr>
          <w:b/>
          <w:bCs/>
        </w:rPr>
        <w:t>Y.</w:t>
      </w:r>
      <w:r>
        <w:t xml:space="preserve"> The distance between the scalebar and the cropping frame in the Y direction.</w:t>
      </w:r>
    </w:p>
    <w:p w14:paraId="1DAAAFC5" w14:textId="7C0A69D0" w:rsidR="00E94015" w:rsidRDefault="00104B9F" w:rsidP="00302756">
      <w:pPr>
        <w:jc w:val="both"/>
      </w:pPr>
      <w:r w:rsidRPr="00104B9F">
        <w:rPr>
          <w:b/>
          <w:bCs/>
        </w:rPr>
        <w:t>Reset.</w:t>
      </w:r>
      <w:r>
        <w:t xml:space="preserve"> Click reset to recalculate the cropping frame, whose size and position are based on the extent of the data set visualized in the render view.</w:t>
      </w:r>
      <w:r w:rsidR="00E94015">
        <w:br w:type="page"/>
      </w:r>
    </w:p>
    <w:p w14:paraId="4CC68092" w14:textId="1DB382D2" w:rsidR="00AA706C" w:rsidRDefault="00100FA5" w:rsidP="00302756">
      <w:pPr>
        <w:pStyle w:val="Heading1"/>
        <w:jc w:val="both"/>
      </w:pPr>
      <w:bookmarkStart w:id="283" w:name="_Toc406755675"/>
      <w:bookmarkStart w:id="284" w:name="_Toc406770748"/>
      <w:bookmarkStart w:id="285" w:name="_Ref456775715"/>
      <w:bookmarkStart w:id="286" w:name="_Ref456775982"/>
      <w:bookmarkStart w:id="287" w:name="_Ref456778180"/>
      <w:bookmarkStart w:id="288" w:name="_Ref464135876"/>
      <w:bookmarkStart w:id="289" w:name="_Ref464140091"/>
      <w:bookmarkStart w:id="290" w:name="_Ref497393031"/>
      <w:bookmarkStart w:id="291" w:name="_Ref17815667"/>
      <w:bookmarkStart w:id="292" w:name="_Ref18055073"/>
      <w:bookmarkStart w:id="293" w:name="_Ref90288511"/>
      <w:bookmarkStart w:id="294" w:name="_Ref90290222"/>
      <w:bookmarkStart w:id="295" w:name="_Ref90291072"/>
      <w:bookmarkStart w:id="296" w:name="_Ref90298315"/>
      <w:bookmarkStart w:id="297" w:name="_Ref108100598"/>
      <w:bookmarkStart w:id="298" w:name="_Ref108100659"/>
      <w:bookmarkStart w:id="299" w:name="_Ref108101412"/>
      <w:bookmarkStart w:id="300" w:name="_Ref108101654"/>
      <w:bookmarkStart w:id="301" w:name="_Ref108101817"/>
      <w:bookmarkStart w:id="302" w:name="_Ref108104703"/>
      <w:bookmarkStart w:id="303" w:name="_Ref123207317"/>
      <w:bookmarkStart w:id="304" w:name="_Ref123207530"/>
      <w:bookmarkStart w:id="305" w:name="_Ref123207596"/>
      <w:bookmarkStart w:id="306" w:name="_Ref123207702"/>
      <w:bookmarkStart w:id="307" w:name="_Ref124346357"/>
      <w:bookmarkStart w:id="308" w:name="_Ref126671635"/>
      <w:bookmarkStart w:id="309" w:name="_Ref126672352"/>
      <w:bookmarkStart w:id="310" w:name="_Ref130208506"/>
      <w:bookmarkStart w:id="311" w:name="_Ref140850293"/>
      <w:bookmarkStart w:id="312" w:name="_Toc183178669"/>
      <w:r>
        <w:lastRenderedPageBreak/>
        <w:t>Automated</w:t>
      </w:r>
      <w:r w:rsidR="00C016F8">
        <w:t xml:space="preserve"> Data Analysis</w:t>
      </w:r>
      <w:r w:rsidR="00B96966">
        <w:t xml:space="preserve"> </w:t>
      </w:r>
      <w:r w:rsidR="00E94015">
        <w:t xml:space="preserve">with </w:t>
      </w:r>
      <w:r w:rsidR="00EA7FF0">
        <w:t>S</w:t>
      </w:r>
      <w:r w:rsidR="00B96966">
        <w:t>cripts</w:t>
      </w:r>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14:paraId="5386FC9E" w14:textId="076D8BDF" w:rsidR="00EB7655" w:rsidRDefault="00EE5BD8" w:rsidP="00302756">
      <w:pPr>
        <w:pStyle w:val="Heading2"/>
      </w:pPr>
      <w:bookmarkStart w:id="313" w:name="_Toc183178670"/>
      <w:r>
        <w:t>FluoRender Script</w:t>
      </w:r>
      <w:bookmarkEnd w:id="313"/>
    </w:p>
    <w:p w14:paraId="00832810" w14:textId="4005A7FF" w:rsidR="00B96966" w:rsidRDefault="00DB07DA" w:rsidP="00302756">
      <w:pPr>
        <w:jc w:val="both"/>
      </w:pPr>
      <w:r>
        <w:t>Enable script execution to apply a</w:t>
      </w:r>
      <w:r w:rsidR="006F1CA1">
        <w:t xml:space="preserve"> predefine</w:t>
      </w:r>
      <w:r w:rsidR="005758CA">
        <w:t>d</w:t>
      </w:r>
      <w:r w:rsidR="006F1CA1">
        <w:t xml:space="preserve"> workflow on</w:t>
      </w:r>
      <w:r w:rsidR="00B96966">
        <w:t xml:space="preserve">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rsidR="006F1CA1">
        <w:t xml:space="preserve"> during playback</w:t>
      </w:r>
      <w:r w:rsidR="00B96966">
        <w:t xml:space="preserve">. </w:t>
      </w:r>
      <w:r w:rsidR="00006CD2">
        <w:t xml:space="preserve">A script file contains a series of commands and associated parameters. </w:t>
      </w:r>
      <w:r w:rsidR="00C96103">
        <w:t xml:space="preserve">The execution of </w:t>
      </w:r>
      <w:r w:rsidR="00F63E08">
        <w:t xml:space="preserve">the commands in </w:t>
      </w:r>
      <w:r w:rsidR="00C96103">
        <w:t xml:space="preserve">a script </w:t>
      </w:r>
      <w:r w:rsidR="00865521">
        <w:t>can be configured to run before or after</w:t>
      </w:r>
      <w:r w:rsidR="00CC54E5">
        <w:t xml:space="preserve"> the update of a time sequence</w:t>
      </w:r>
      <w:r w:rsidR="00033327">
        <w:t>.</w:t>
      </w:r>
      <w:r w:rsidR="00C96103">
        <w:t xml:space="preserve"> </w:t>
      </w:r>
      <w:r w:rsidR="00341C9A">
        <w:t>Therefore, a fully automated data analysis workflow</w:t>
      </w:r>
      <w:r w:rsidR="008646B4">
        <w:t xml:space="preserve"> is accomplished by playing back a time sequence</w:t>
      </w:r>
      <w:r w:rsidR="00C96103">
        <w:t>.</w:t>
      </w:r>
      <w:r w:rsidR="008646B4">
        <w:t xml:space="preserve"> Using the </w:t>
      </w:r>
      <w:r w:rsidR="004E256F">
        <w:t xml:space="preserve">step function to play a sequence one frame at a time allows </w:t>
      </w:r>
      <w:r w:rsidR="008844F5">
        <w:t>manual curations</w:t>
      </w:r>
      <w:r w:rsidR="00AD1628">
        <w:t>, such as paint selection or segmentation, to be added</w:t>
      </w:r>
      <w:r w:rsidR="00C96103">
        <w:t xml:space="preserve"> </w:t>
      </w:r>
      <w:r w:rsidR="00A85F11">
        <w:t>to a workflow interactively</w:t>
      </w:r>
      <w:r w:rsidR="00126250">
        <w:t>, which maximizes the flexibility</w:t>
      </w:r>
      <w:r w:rsidR="00F14510">
        <w:t xml:space="preserve"> for data analysis</w:t>
      </w:r>
      <w:r w:rsidR="00A85F11">
        <w:t xml:space="preserve">. </w:t>
      </w:r>
      <w:r w:rsidR="00EE5BD8">
        <w:t>The script tab is one part</w:t>
      </w:r>
      <w:r w:rsidR="00033327">
        <w:t xml:space="preserve"> of the </w:t>
      </w:r>
      <w:r w:rsidR="00EE5BD8">
        <w:t>movie-making</w:t>
      </w:r>
      <w:r w:rsidR="00033327">
        <w:t xml:space="preserve"> panel</w:t>
      </w:r>
      <w:r w:rsidR="00EB7655">
        <w:t xml:space="preserve"> (</w:t>
      </w:r>
      <w:r w:rsidR="00EB7655">
        <w:fldChar w:fldCharType="begin" w:fldLock="1"/>
      </w:r>
      <w:r w:rsidR="00EB7655">
        <w:instrText xml:space="preserve"> REF _Ref456779351 \h </w:instrText>
      </w:r>
      <w:r w:rsidR="00E620C5">
        <w:instrText xml:space="preserve"> \* MERGEFORMAT </w:instrText>
      </w:r>
      <w:r w:rsidR="00EB7655">
        <w:fldChar w:fldCharType="separate"/>
      </w:r>
      <w:r w:rsidR="00B137B9">
        <w:t xml:space="preserve">Figure </w:t>
      </w:r>
      <w:r w:rsidR="00B137B9">
        <w:rPr>
          <w:noProof/>
        </w:rPr>
        <w:t>13</w:t>
      </w:r>
      <w:r w:rsidR="00B137B9">
        <w:noBreakHyphen/>
      </w:r>
      <w:r w:rsidR="00B137B9">
        <w:rPr>
          <w:noProof/>
        </w:rPr>
        <w:t>1</w:t>
      </w:r>
      <w:r w:rsidR="00EB7655">
        <w:fldChar w:fldCharType="end"/>
      </w:r>
      <w:r w:rsidR="00EB7655">
        <w:t>)</w:t>
      </w:r>
      <w:r w:rsidR="00033327">
        <w:t>.</w:t>
      </w:r>
    </w:p>
    <w:p w14:paraId="7E5D11FD" w14:textId="46039CAE" w:rsidR="00033327" w:rsidRDefault="00033327" w:rsidP="00AF05FB">
      <w:pPr>
        <w:spacing w:after="120"/>
        <w:jc w:val="center"/>
      </w:pPr>
      <w:r>
        <w:rPr>
          <w:noProof/>
          <w:lang w:eastAsia="en-US"/>
        </w:rPr>
        <w:drawing>
          <wp:inline distT="0" distB="0" distL="0" distR="0" wp14:anchorId="30751FA0" wp14:editId="4D02783A">
            <wp:extent cx="2359152" cy="2807208"/>
            <wp:effectExtent l="0" t="0" r="317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138"/>
                    <a:stretch>
                      <a:fillRect/>
                    </a:stretch>
                  </pic:blipFill>
                  <pic:spPr>
                    <a:xfrm>
                      <a:off x="0" y="0"/>
                      <a:ext cx="2359152" cy="2807208"/>
                    </a:xfrm>
                    <a:prstGeom prst="rect">
                      <a:avLst/>
                    </a:prstGeom>
                  </pic:spPr>
                </pic:pic>
              </a:graphicData>
            </a:graphic>
          </wp:inline>
        </w:drawing>
      </w:r>
    </w:p>
    <w:p w14:paraId="11174D78" w14:textId="60DECDB4" w:rsidR="00033327" w:rsidRDefault="00033327" w:rsidP="00AF05FB">
      <w:pPr>
        <w:pStyle w:val="Caption"/>
        <w:jc w:val="center"/>
      </w:pPr>
      <w:bookmarkStart w:id="314" w:name="_Ref456779351"/>
      <w:bookmarkStart w:id="315" w:name="_Toc183178774"/>
      <w:r>
        <w:t xml:space="preserve">Figure </w:t>
      </w:r>
      <w:fldSimple w:instr=" STYLEREF 1 \s ">
        <w:r w:rsidR="0017337F">
          <w:rPr>
            <w:noProof/>
          </w:rPr>
          <w:t>13</w:t>
        </w:r>
      </w:fldSimple>
      <w:r w:rsidR="00586A6E">
        <w:noBreakHyphen/>
      </w:r>
      <w:fldSimple w:instr=" SEQ Figure \* ARABIC \s 1 ">
        <w:r w:rsidR="0017337F">
          <w:rPr>
            <w:noProof/>
          </w:rPr>
          <w:t>1</w:t>
        </w:r>
      </w:fldSimple>
      <w:bookmarkEnd w:id="314"/>
      <w:r>
        <w:t xml:space="preserve">. </w:t>
      </w:r>
      <w:r w:rsidR="00A85F11">
        <w:t>S</w:t>
      </w:r>
      <w:r w:rsidR="00EB7655">
        <w:t>cript settings.</w:t>
      </w:r>
      <w:bookmarkEnd w:id="315"/>
    </w:p>
    <w:p w14:paraId="51102ECB" w14:textId="2D961BB7" w:rsidR="00C96103" w:rsidRDefault="00EB7655" w:rsidP="00302756">
      <w:pPr>
        <w:jc w:val="both"/>
      </w:pPr>
      <w:r>
        <w:t>The script tab has these controls:</w:t>
      </w:r>
    </w:p>
    <w:p w14:paraId="0F7B610D" w14:textId="2CA347E6" w:rsidR="00EB7655" w:rsidRDefault="00EB7655" w:rsidP="00302756">
      <w:pPr>
        <w:spacing w:after="120"/>
        <w:jc w:val="both"/>
      </w:pPr>
      <w:r w:rsidRPr="00EB7655">
        <w:rPr>
          <w:b/>
        </w:rPr>
        <w:t>Enable script.</w:t>
      </w:r>
      <w:r>
        <w:t xml:space="preserve"> When you check this option, script execution is enabled. The name of the script tab changes to indicate the enabling of </w:t>
      </w:r>
      <w:r w:rsidR="0055579F">
        <w:t>the </w:t>
      </w:r>
      <w:r>
        <w:t>script</w:t>
      </w:r>
      <w:r w:rsidR="00F14510">
        <w:t xml:space="preserve"> running</w:t>
      </w:r>
      <w:r>
        <w:t xml:space="preserve">. The play button in the movie control also changes to indicate that a script </w:t>
      </w:r>
      <w:r w:rsidR="00F14510">
        <w:t>is</w:t>
      </w:r>
      <w:r>
        <w:t xml:space="preserve"> executed </w:t>
      </w:r>
      <w:r w:rsidR="00CE1B2D">
        <w:t>during movie playback or stepping through frames</w:t>
      </w:r>
      <w:r>
        <w:t>.</w:t>
      </w:r>
    </w:p>
    <w:tbl>
      <w:tblPr>
        <w:tblStyle w:val="TipTable"/>
        <w:tblW w:w="3865" w:type="pct"/>
        <w:tblLook w:val="04A0" w:firstRow="1" w:lastRow="0" w:firstColumn="1" w:lastColumn="0" w:noHBand="0" w:noVBand="1"/>
      </w:tblPr>
      <w:tblGrid>
        <w:gridCol w:w="501"/>
        <w:gridCol w:w="6734"/>
      </w:tblGrid>
      <w:tr w:rsidR="00004323" w14:paraId="1608B513" w14:textId="77777777" w:rsidTr="0096153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6F32978" w14:textId="77777777" w:rsidR="00004323" w:rsidRDefault="00004323" w:rsidP="00302756">
            <w:pPr>
              <w:pStyle w:val="Icon"/>
              <w:jc w:val="both"/>
            </w:pPr>
            <w:r>
              <w:rPr>
                <w:noProof/>
                <w:lang w:eastAsia="en-US"/>
              </w:rPr>
              <mc:AlternateContent>
                <mc:Choice Requires="wpg">
                  <w:drawing>
                    <wp:inline distT="0" distB="0" distL="0" distR="0" wp14:anchorId="671750D3" wp14:editId="73B36720">
                      <wp:extent cx="228600" cy="228600"/>
                      <wp:effectExtent l="0" t="0" r="0" b="0"/>
                      <wp:docPr id="472" name="Group 19" descr="P2329C1T7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3" name="Oval 47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4"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E43E5E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rdVZNhQUAAPURAAAOAAAAAAAAAAAAAAAAAC4CAABkcnMvZTJv&#10;RG9jLnhtbFBLAQItABQABgAIAAAAIQD4DCmZ2AAAAAMBAAAPAAAAAAAAAAAAAAAAAN8HAABkcnMv&#10;ZG93bnJldi54bWxQSwUGAAAAAAQABADzAAAA5AgAAAAA&#10;">
                      <v:oval id="Oval 47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98A9F29" w14:textId="6244B9C0" w:rsidR="00004323" w:rsidRDefault="00EA7FF0"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Remember to turn off the 4D script setting when you only need </w:t>
            </w:r>
            <w:r w:rsidR="0055579F">
              <w:t>to play</w:t>
            </w:r>
            <w:r>
              <w:t xml:space="preserve"> back a time sequence.</w:t>
            </w:r>
          </w:p>
        </w:tc>
      </w:tr>
    </w:tbl>
    <w:p w14:paraId="7D1D3FB7" w14:textId="77777777" w:rsidR="004F09D8" w:rsidRDefault="004F09D8" w:rsidP="00302756">
      <w:pPr>
        <w:spacing w:after="120"/>
        <w:jc w:val="both"/>
      </w:pPr>
    </w:p>
    <w:p w14:paraId="781C7F9F" w14:textId="4B68ABA4" w:rsidR="00896E7B" w:rsidRDefault="00896E7B" w:rsidP="00302756">
      <w:pPr>
        <w:jc w:val="both"/>
      </w:pPr>
      <w:r w:rsidRPr="00E66E60">
        <w:rPr>
          <w:b/>
        </w:rPr>
        <w:t>Browse…</w:t>
      </w:r>
      <w:r>
        <w:t xml:space="preserve"> </w:t>
      </w:r>
      <w:r w:rsidR="00367580">
        <w:t>The script file list</w:t>
      </w:r>
      <w:r w:rsidR="00031A4D">
        <w:t xml:space="preserve"> shows all built-in script files, which can be found in the Scripts folder of the installation directory</w:t>
      </w:r>
      <w:r>
        <w:t>.</w:t>
      </w:r>
      <w:r w:rsidR="005F3A29">
        <w:t xml:space="preserve"> The script files are text files</w:t>
      </w:r>
      <w:r w:rsidR="001739AB">
        <w:t xml:space="preserve"> in the Windows configuration file format</w:t>
      </w:r>
      <w:r w:rsidR="00C023A5">
        <w:t>. You can compose your own script files or modify and resave the built-in files. To select a script file not in the default script file directory, click the Browse button and select the file</w:t>
      </w:r>
      <w:r w:rsidR="00406559">
        <w:t xml:space="preserve"> in the open file dialog window.</w:t>
      </w:r>
    </w:p>
    <w:p w14:paraId="21D7CCD6" w14:textId="31B0CEB0" w:rsidR="00EB7655" w:rsidRDefault="00EB7655" w:rsidP="00302756">
      <w:pPr>
        <w:jc w:val="both"/>
      </w:pPr>
      <w:r w:rsidRPr="00EB7655">
        <w:rPr>
          <w:b/>
        </w:rPr>
        <w:t>Script File.</w:t>
      </w:r>
      <w:r>
        <w:t xml:space="preserve"> It shows the </w:t>
      </w:r>
      <w:r w:rsidR="00CF46E1">
        <w:t xml:space="preserve">full path to the </w:t>
      </w:r>
      <w:r>
        <w:t>currently selected script file.</w:t>
      </w:r>
    </w:p>
    <w:p w14:paraId="06037652" w14:textId="24193D3A" w:rsidR="00EB7655" w:rsidRDefault="00EB7655" w:rsidP="00302756">
      <w:pPr>
        <w:jc w:val="both"/>
      </w:pPr>
      <w:r w:rsidRPr="00EB7655">
        <w:rPr>
          <w:b/>
        </w:rPr>
        <w:lastRenderedPageBreak/>
        <w:t>X.</w:t>
      </w:r>
      <w:r>
        <w:t xml:space="preserve"> It clears the script file so that no script will be executed</w:t>
      </w:r>
      <w:r w:rsidR="00CD7B2A">
        <w:t>.</w:t>
      </w:r>
    </w:p>
    <w:p w14:paraId="2372B6C8" w14:textId="2DAD992C" w:rsidR="00896E7B" w:rsidRDefault="00896E7B" w:rsidP="00302756">
      <w:pPr>
        <w:jc w:val="both"/>
      </w:pPr>
      <w:r w:rsidRPr="00896E7B">
        <w:rPr>
          <w:b/>
        </w:rPr>
        <w:t>Built-in Script Files.</w:t>
      </w:r>
      <w:r>
        <w:t xml:space="preserve"> It lists all built-in script files in the “Scripts” directory where FluoRender is installed. You can click the name of a script file to load it</w:t>
      </w:r>
      <w:r w:rsidR="00E005D0">
        <w:t xml:space="preserve"> and enable execution</w:t>
      </w:r>
      <w:r>
        <w:t>.</w:t>
      </w:r>
    </w:p>
    <w:p w14:paraId="6FF98F80" w14:textId="3E068C4A" w:rsidR="00E66E60" w:rsidRDefault="00E66E60" w:rsidP="00302756">
      <w:pPr>
        <w:pStyle w:val="Heading2"/>
      </w:pPr>
      <w:bookmarkStart w:id="316" w:name="_Toc183178671"/>
      <w:r>
        <w:t>Script File</w:t>
      </w:r>
      <w:r w:rsidR="00E005D0">
        <w:t xml:space="preserve"> Format</w:t>
      </w:r>
      <w:bookmarkEnd w:id="316"/>
    </w:p>
    <w:p w14:paraId="209C07A6" w14:textId="24248DC7" w:rsidR="00C96103" w:rsidRDefault="00E66E60" w:rsidP="00302756">
      <w:pPr>
        <w:jc w:val="both"/>
      </w:pPr>
      <w:r>
        <w:t xml:space="preserve">A script file is a text file </w:t>
      </w:r>
      <w:r w:rsidR="008D6C65">
        <w:t xml:space="preserve">based on the Windows configuration file format </w:t>
      </w:r>
      <w:r w:rsidR="009D2F6B">
        <w:t>to define</w:t>
      </w:r>
      <w:r>
        <w:t xml:space="preserve"> a </w:t>
      </w:r>
      <w:r w:rsidR="009D2F6B">
        <w:t>sequence</w:t>
      </w:r>
      <w:r>
        <w:t xml:space="preserve"> of commands,</w:t>
      </w:r>
      <w:r w:rsidR="009D2F6B">
        <w:t xml:space="preserve"> or tasks</w:t>
      </w:r>
      <w:r w:rsidR="00090F3C">
        <w:t>,</w:t>
      </w:r>
      <w:r>
        <w:t xml:space="preserve"> each </w:t>
      </w:r>
      <w:r w:rsidR="00090F3C">
        <w:t xml:space="preserve">associated </w:t>
      </w:r>
      <w:r>
        <w:t xml:space="preserve">with </w:t>
      </w:r>
      <w:r w:rsidR="00090F3C">
        <w:t>a list of</w:t>
      </w:r>
      <w:r>
        <w:t xml:space="preserve"> parameters. When the </w:t>
      </w:r>
      <w:r w:rsidR="00D16256">
        <w:t>frame number</w:t>
      </w:r>
      <w:r>
        <w:t xml:space="preserve"> of a </w:t>
      </w:r>
      <w:r w:rsidR="00D16256">
        <w:t>time</w:t>
      </w:r>
      <w:r>
        <w:t xml:space="preserve"> sequence</w:t>
      </w:r>
      <w:r w:rsidR="00D16256">
        <w:t xml:space="preserve"> or batch process </w:t>
      </w:r>
      <w:r>
        <w:t>is changed</w:t>
      </w:r>
      <w:r w:rsidR="00015E2C">
        <w:t xml:space="preserve"> through movie playback or frame stepping</w:t>
      </w:r>
      <w:r>
        <w:t xml:space="preserve">, the commands are </w:t>
      </w:r>
      <w:r w:rsidR="004C03F5">
        <w:t xml:space="preserve">sequentially </w:t>
      </w:r>
      <w:r>
        <w:t>applied to the current</w:t>
      </w:r>
      <w:r w:rsidR="004C03F5">
        <w:t>ly</w:t>
      </w:r>
      <w:r>
        <w:t xml:space="preserve"> </w:t>
      </w:r>
      <w:r w:rsidR="004C03F5">
        <w:t>loaded data</w:t>
      </w:r>
      <w:r>
        <w:t xml:space="preserve">. Therefore, </w:t>
      </w:r>
      <w:r w:rsidR="0056088E">
        <w:t xml:space="preserve">a fully automated data analysis workflow can be accomplished by simply playing back </w:t>
      </w:r>
      <w:r w:rsidR="006D3E1C">
        <w:t>a time sequence</w:t>
      </w:r>
      <w:r>
        <w:t>.</w:t>
      </w:r>
      <w:r w:rsidR="006D3E1C">
        <w:t xml:space="preserve"> Alternatively, data curations can be </w:t>
      </w:r>
      <w:r w:rsidR="001A5045">
        <w:t xml:space="preserve">interactively </w:t>
      </w:r>
      <w:r w:rsidR="006D3E1C">
        <w:t>inserted</w:t>
      </w:r>
      <w:r w:rsidR="001A5045">
        <w:t xml:space="preserve"> into a predefined workflow by using the frame stepping functions to play the time sequence one frame </w:t>
      </w:r>
      <w:r w:rsidR="0055579F">
        <w:t>at </w:t>
      </w:r>
      <w:r w:rsidR="001A5045">
        <w:t>a time.</w:t>
      </w:r>
    </w:p>
    <w:p w14:paraId="10772E74" w14:textId="5524B4F9" w:rsidR="00E66E60" w:rsidRDefault="00E66E60" w:rsidP="00302756">
      <w:pPr>
        <w:jc w:val="both"/>
      </w:pPr>
      <w:r>
        <w:t xml:space="preserve">The </w:t>
      </w:r>
      <w:r w:rsidR="00EC60FB">
        <w:t xml:space="preserve">overall </w:t>
      </w:r>
      <w:r>
        <w:t>structure of a script file is:</w:t>
      </w:r>
    </w:p>
    <w:tbl>
      <w:tblPr>
        <w:tblStyle w:val="TableGrid"/>
        <w:tblW w:w="738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380"/>
      </w:tblGrid>
      <w:tr w:rsidR="00E66E60" w14:paraId="493BC971" w14:textId="77777777" w:rsidTr="00AF05FB">
        <w:tc>
          <w:tcPr>
            <w:tcW w:w="7380" w:type="dxa"/>
            <w:shd w:val="clear" w:color="auto" w:fill="E8F1E2" w:themeFill="accent2" w:themeFillTint="33"/>
          </w:tcPr>
          <w:p w14:paraId="079B9D0C" w14:textId="77777777" w:rsidR="00E66E60" w:rsidRPr="00E66E60" w:rsidRDefault="00E66E60" w:rsidP="00302756">
            <w:pPr>
              <w:jc w:val="both"/>
              <w:rPr>
                <w:rFonts w:ascii="Courier New" w:hAnsi="Courier New" w:cs="Courier New"/>
                <w:b/>
              </w:rPr>
            </w:pPr>
            <w:r w:rsidRPr="00E66E60">
              <w:rPr>
                <w:rFonts w:ascii="Courier New" w:hAnsi="Courier New" w:cs="Courier New"/>
                <w:b/>
              </w:rPr>
              <w:t>[tasks]</w:t>
            </w:r>
          </w:p>
          <w:p w14:paraId="77E4926C" w14:textId="5940B536" w:rsidR="00E66E60" w:rsidRPr="00E66E60" w:rsidRDefault="00E66E60" w:rsidP="00302756">
            <w:pPr>
              <w:jc w:val="both"/>
              <w:rPr>
                <w:rFonts w:ascii="Courier New" w:hAnsi="Courier New" w:cs="Courier New"/>
                <w:b/>
              </w:rPr>
            </w:pPr>
            <w:r>
              <w:rPr>
                <w:rFonts w:ascii="Courier New" w:hAnsi="Courier New" w:cs="Courier New"/>
                <w:b/>
              </w:rPr>
              <w:t>tasknum=</w:t>
            </w:r>
            <w:r w:rsidRPr="00E66E60">
              <w:rPr>
                <w:rFonts w:ascii="Courier New" w:hAnsi="Courier New" w:cs="Courier New"/>
                <w:i/>
              </w:rPr>
              <w:t>(user</w:t>
            </w:r>
            <w:r w:rsidR="009136DE">
              <w:rPr>
                <w:rFonts w:ascii="Courier New" w:hAnsi="Courier New" w:cs="Courier New"/>
                <w:i/>
              </w:rPr>
              <w:t>-</w:t>
            </w:r>
            <w:r w:rsidRPr="00E66E60">
              <w:rPr>
                <w:rFonts w:ascii="Courier New" w:hAnsi="Courier New" w:cs="Courier New"/>
                <w:i/>
              </w:rPr>
              <w:t>defined number)</w:t>
            </w:r>
          </w:p>
          <w:p w14:paraId="16D23ADD" w14:textId="3AA48448" w:rsidR="00E66E60" w:rsidRPr="00E66E60" w:rsidRDefault="00E66E60" w:rsidP="00302756">
            <w:pPr>
              <w:jc w:val="both"/>
              <w:rPr>
                <w:rFonts w:ascii="Courier New" w:hAnsi="Courier New" w:cs="Courier New"/>
                <w:b/>
              </w:rPr>
            </w:pPr>
            <w:r w:rsidRPr="00E66E60">
              <w:rPr>
                <w:rFonts w:ascii="Courier New" w:hAnsi="Courier New" w:cs="Courier New"/>
                <w:b/>
              </w:rPr>
              <w:t>[tasks/task</w:t>
            </w:r>
            <w:r w:rsidRPr="00E66E60">
              <w:rPr>
                <w:rFonts w:ascii="Courier New" w:hAnsi="Courier New" w:cs="Courier New"/>
                <w:i/>
              </w:rPr>
              <w:t>(task sequence number)</w:t>
            </w:r>
            <w:r w:rsidRPr="00E66E60">
              <w:rPr>
                <w:rFonts w:ascii="Courier New" w:hAnsi="Courier New" w:cs="Courier New"/>
                <w:b/>
              </w:rPr>
              <w:t>]</w:t>
            </w:r>
          </w:p>
          <w:p w14:paraId="1A28ED0E" w14:textId="7E0D5C1C" w:rsidR="00E66E60" w:rsidRPr="00E66E60" w:rsidRDefault="00E66E60" w:rsidP="00AF05FB">
            <w:pPr>
              <w:tabs>
                <w:tab w:val="left" w:pos="6798"/>
              </w:tabs>
              <w:jc w:val="both"/>
              <w:rPr>
                <w:rFonts w:ascii="Courier New" w:hAnsi="Courier New" w:cs="Courier New"/>
                <w:b/>
              </w:rPr>
            </w:pPr>
            <w:r w:rsidRPr="00E66E60">
              <w:rPr>
                <w:rFonts w:ascii="Courier New" w:hAnsi="Courier New" w:cs="Courier New"/>
                <w:b/>
              </w:rPr>
              <w:t>type=</w:t>
            </w:r>
            <w:r w:rsidRPr="00E66E60">
              <w:rPr>
                <w:rFonts w:ascii="Courier New" w:hAnsi="Courier New" w:cs="Courier New"/>
                <w:i/>
              </w:rPr>
              <w:t>(task name)</w:t>
            </w:r>
          </w:p>
          <w:p w14:paraId="2F1AF17A" w14:textId="45125CD8" w:rsidR="00E66E60" w:rsidRPr="00E66E60" w:rsidRDefault="00B51B64" w:rsidP="00302756">
            <w:pPr>
              <w:jc w:val="both"/>
              <w:rPr>
                <w:rFonts w:ascii="Courier New" w:hAnsi="Courier New" w:cs="Courier New"/>
                <w:b/>
              </w:rPr>
            </w:pPr>
            <w:r w:rsidRPr="00B51B64">
              <w:rPr>
                <w:rFonts w:ascii="Courier New" w:hAnsi="Courier New" w:cs="Courier New"/>
                <w:i/>
              </w:rPr>
              <w:t>(task-specific parameter)</w:t>
            </w:r>
            <w:r w:rsidR="00E66E60" w:rsidRPr="00E66E60">
              <w:rPr>
                <w:rFonts w:ascii="Courier New" w:hAnsi="Courier New" w:cs="Courier New"/>
                <w:b/>
              </w:rPr>
              <w:t>=</w:t>
            </w:r>
            <w:r w:rsidRPr="00B51B64">
              <w:rPr>
                <w:rFonts w:ascii="Courier New" w:hAnsi="Courier New" w:cs="Courier New"/>
                <w:i/>
              </w:rPr>
              <w:t>(user</w:t>
            </w:r>
            <w:r w:rsidR="00773373">
              <w:rPr>
                <w:rFonts w:ascii="Courier New" w:hAnsi="Courier New" w:cs="Courier New"/>
                <w:i/>
              </w:rPr>
              <w:t>-</w:t>
            </w:r>
            <w:r w:rsidRPr="00B51B64">
              <w:rPr>
                <w:rFonts w:ascii="Courier New" w:hAnsi="Courier New" w:cs="Courier New"/>
                <w:i/>
              </w:rPr>
              <w:t>defined parameter value)</w:t>
            </w:r>
          </w:p>
          <w:p w14:paraId="37AEA26C" w14:textId="1CBD5EAF" w:rsidR="00E66E60" w:rsidRPr="00B51B64" w:rsidRDefault="00B51B64" w:rsidP="00302756">
            <w:pPr>
              <w:jc w:val="both"/>
              <w:rPr>
                <w:rFonts w:ascii="Courier New" w:hAnsi="Courier New" w:cs="Courier New"/>
                <w:i/>
              </w:rPr>
            </w:pPr>
            <w:r w:rsidRPr="00B51B64">
              <w:rPr>
                <w:rFonts w:ascii="Courier New" w:hAnsi="Courier New" w:cs="Courier New"/>
                <w:i/>
              </w:rPr>
              <w:t>(…)</w:t>
            </w:r>
          </w:p>
          <w:p w14:paraId="44186568" w14:textId="04E2056A" w:rsidR="00B51B64" w:rsidRPr="00E66E60" w:rsidRDefault="00B51B64" w:rsidP="00302756">
            <w:pPr>
              <w:jc w:val="both"/>
              <w:rPr>
                <w:rFonts w:ascii="Courier New" w:hAnsi="Courier New" w:cs="Courier New"/>
                <w:b/>
              </w:rPr>
            </w:pPr>
            <w:r w:rsidRPr="00B51B64">
              <w:rPr>
                <w:rFonts w:ascii="Courier New" w:hAnsi="Courier New" w:cs="Courier New"/>
                <w:i/>
              </w:rPr>
              <w:t>(task-specific parameter)</w:t>
            </w:r>
            <w:r w:rsidRPr="00E66E60">
              <w:rPr>
                <w:rFonts w:ascii="Courier New" w:hAnsi="Courier New" w:cs="Courier New"/>
                <w:b/>
              </w:rPr>
              <w:t>=</w:t>
            </w:r>
            <w:r w:rsidRPr="00B51B64">
              <w:rPr>
                <w:rFonts w:ascii="Courier New" w:hAnsi="Courier New" w:cs="Courier New"/>
                <w:i/>
              </w:rPr>
              <w:t>(user</w:t>
            </w:r>
            <w:r w:rsidR="00773373">
              <w:rPr>
                <w:rFonts w:ascii="Courier New" w:hAnsi="Courier New" w:cs="Courier New"/>
                <w:i/>
              </w:rPr>
              <w:t>-</w:t>
            </w:r>
            <w:r w:rsidRPr="00B51B64">
              <w:rPr>
                <w:rFonts w:ascii="Courier New" w:hAnsi="Courier New" w:cs="Courier New"/>
                <w:i/>
              </w:rPr>
              <w:t>defined parameter value)</w:t>
            </w:r>
          </w:p>
          <w:p w14:paraId="490BE32E" w14:textId="77777777" w:rsidR="00B51B64" w:rsidRPr="00E66E60" w:rsidRDefault="00B51B64" w:rsidP="00302756">
            <w:pPr>
              <w:jc w:val="both"/>
              <w:rPr>
                <w:rFonts w:ascii="Courier New" w:hAnsi="Courier New" w:cs="Courier New"/>
                <w:b/>
              </w:rPr>
            </w:pPr>
            <w:r w:rsidRPr="00E66E60">
              <w:rPr>
                <w:rFonts w:ascii="Courier New" w:hAnsi="Courier New" w:cs="Courier New"/>
                <w:b/>
              </w:rPr>
              <w:t>[tasks/task</w:t>
            </w:r>
            <w:r w:rsidRPr="00E66E60">
              <w:rPr>
                <w:rFonts w:ascii="Courier New" w:hAnsi="Courier New" w:cs="Courier New"/>
                <w:i/>
              </w:rPr>
              <w:t>(task sequence number)</w:t>
            </w:r>
            <w:r w:rsidRPr="00E66E60">
              <w:rPr>
                <w:rFonts w:ascii="Courier New" w:hAnsi="Courier New" w:cs="Courier New"/>
                <w:b/>
              </w:rPr>
              <w:t>]</w:t>
            </w:r>
          </w:p>
          <w:p w14:paraId="681748E1" w14:textId="77777777" w:rsidR="00B51B64" w:rsidRPr="00E66E60" w:rsidRDefault="00B51B64" w:rsidP="00302756">
            <w:pPr>
              <w:jc w:val="both"/>
              <w:rPr>
                <w:rFonts w:ascii="Courier New" w:hAnsi="Courier New" w:cs="Courier New"/>
                <w:b/>
              </w:rPr>
            </w:pPr>
            <w:r w:rsidRPr="00E66E60">
              <w:rPr>
                <w:rFonts w:ascii="Courier New" w:hAnsi="Courier New" w:cs="Courier New"/>
                <w:b/>
              </w:rPr>
              <w:t>type=</w:t>
            </w:r>
            <w:r w:rsidRPr="00E66E60">
              <w:rPr>
                <w:rFonts w:ascii="Courier New" w:hAnsi="Courier New" w:cs="Courier New"/>
                <w:i/>
              </w:rPr>
              <w:t>(task name)</w:t>
            </w:r>
          </w:p>
          <w:p w14:paraId="6053D287" w14:textId="18AE72F7" w:rsidR="00B51B64" w:rsidRPr="00E66E60" w:rsidRDefault="00B51B64" w:rsidP="00302756">
            <w:pPr>
              <w:jc w:val="both"/>
              <w:rPr>
                <w:rFonts w:ascii="Courier New" w:hAnsi="Courier New" w:cs="Courier New"/>
                <w:b/>
              </w:rPr>
            </w:pPr>
            <w:r w:rsidRPr="00B51B64">
              <w:rPr>
                <w:rFonts w:ascii="Courier New" w:hAnsi="Courier New" w:cs="Courier New"/>
                <w:i/>
              </w:rPr>
              <w:t>(task-specific parameter)</w:t>
            </w:r>
            <w:r w:rsidRPr="00E66E60">
              <w:rPr>
                <w:rFonts w:ascii="Courier New" w:hAnsi="Courier New" w:cs="Courier New"/>
                <w:b/>
              </w:rPr>
              <w:t>=</w:t>
            </w:r>
            <w:r w:rsidRPr="00B51B64">
              <w:rPr>
                <w:rFonts w:ascii="Courier New" w:hAnsi="Courier New" w:cs="Courier New"/>
                <w:i/>
              </w:rPr>
              <w:t>(user</w:t>
            </w:r>
            <w:r w:rsidR="00773373">
              <w:rPr>
                <w:rFonts w:ascii="Courier New" w:hAnsi="Courier New" w:cs="Courier New"/>
                <w:i/>
              </w:rPr>
              <w:t>-</w:t>
            </w:r>
            <w:r w:rsidRPr="00B51B64">
              <w:rPr>
                <w:rFonts w:ascii="Courier New" w:hAnsi="Courier New" w:cs="Courier New"/>
                <w:i/>
              </w:rPr>
              <w:t>defined parameter value)</w:t>
            </w:r>
          </w:p>
          <w:p w14:paraId="0AC06960" w14:textId="77777777" w:rsidR="00B51B64" w:rsidRPr="00B51B64" w:rsidRDefault="00B51B64" w:rsidP="00302756">
            <w:pPr>
              <w:jc w:val="both"/>
              <w:rPr>
                <w:rFonts w:ascii="Courier New" w:hAnsi="Courier New" w:cs="Courier New"/>
                <w:i/>
              </w:rPr>
            </w:pPr>
            <w:r w:rsidRPr="00B51B64">
              <w:rPr>
                <w:rFonts w:ascii="Courier New" w:hAnsi="Courier New" w:cs="Courier New"/>
                <w:i/>
              </w:rPr>
              <w:t>(…)</w:t>
            </w:r>
          </w:p>
          <w:p w14:paraId="129743AC" w14:textId="009EEA89" w:rsidR="00B51B64" w:rsidRPr="00E66E60" w:rsidRDefault="00B51B64" w:rsidP="00302756">
            <w:pPr>
              <w:jc w:val="both"/>
              <w:rPr>
                <w:rFonts w:ascii="Courier New" w:hAnsi="Courier New" w:cs="Courier New"/>
                <w:b/>
              </w:rPr>
            </w:pPr>
            <w:r w:rsidRPr="00B51B64">
              <w:rPr>
                <w:rFonts w:ascii="Courier New" w:hAnsi="Courier New" w:cs="Courier New"/>
                <w:i/>
              </w:rPr>
              <w:t>(task-specific parameter)</w:t>
            </w:r>
            <w:r w:rsidRPr="00E66E60">
              <w:rPr>
                <w:rFonts w:ascii="Courier New" w:hAnsi="Courier New" w:cs="Courier New"/>
                <w:b/>
              </w:rPr>
              <w:t>=</w:t>
            </w:r>
            <w:r w:rsidRPr="00B51B64">
              <w:rPr>
                <w:rFonts w:ascii="Courier New" w:hAnsi="Courier New" w:cs="Courier New"/>
                <w:i/>
              </w:rPr>
              <w:t>(user</w:t>
            </w:r>
            <w:r w:rsidR="00773373">
              <w:rPr>
                <w:rFonts w:ascii="Courier New" w:hAnsi="Courier New" w:cs="Courier New"/>
                <w:i/>
              </w:rPr>
              <w:t>-</w:t>
            </w:r>
            <w:r w:rsidRPr="00B51B64">
              <w:rPr>
                <w:rFonts w:ascii="Courier New" w:hAnsi="Courier New" w:cs="Courier New"/>
                <w:i/>
              </w:rPr>
              <w:t>defined parameter value)</w:t>
            </w:r>
          </w:p>
          <w:p w14:paraId="7F8C6CED" w14:textId="0EAA5B36" w:rsidR="00E66E60" w:rsidRPr="00B51B64" w:rsidRDefault="00B51B64" w:rsidP="00302756">
            <w:pPr>
              <w:jc w:val="both"/>
              <w:rPr>
                <w:i/>
              </w:rPr>
            </w:pPr>
            <w:r w:rsidRPr="00B51B64">
              <w:rPr>
                <w:rFonts w:ascii="Courier New" w:hAnsi="Courier New" w:cs="Courier New"/>
                <w:i/>
              </w:rPr>
              <w:t>(…)</w:t>
            </w:r>
          </w:p>
        </w:tc>
      </w:tr>
    </w:tbl>
    <w:p w14:paraId="15ABCBF2" w14:textId="6F7E73B1" w:rsidR="00E66E60" w:rsidRDefault="00E66E60" w:rsidP="00AF05FB">
      <w:pPr>
        <w:pStyle w:val="Caption"/>
        <w:jc w:val="center"/>
      </w:pPr>
      <w:r>
        <w:t xml:space="preserve">List </w:t>
      </w:r>
      <w:fldSimple w:instr=" STYLEREF 1 \s ">
        <w:r w:rsidR="0017337F">
          <w:rPr>
            <w:noProof/>
          </w:rPr>
          <w:t>13</w:t>
        </w:r>
      </w:fldSimple>
      <w:r w:rsidR="00EA324D">
        <w:noBreakHyphen/>
      </w:r>
      <w:fldSimple w:instr=" SEQ List \* ARABIC \s 1 ">
        <w:r w:rsidR="0017337F">
          <w:rPr>
            <w:noProof/>
          </w:rPr>
          <w:t>1</w:t>
        </w:r>
      </w:fldSimple>
      <w:r>
        <w:t xml:space="preserve">. The </w:t>
      </w:r>
      <w:r w:rsidR="00773373">
        <w:t xml:space="preserve">overall </w:t>
      </w:r>
      <w:r>
        <w:t>script structure.</w:t>
      </w:r>
    </w:p>
    <w:p w14:paraId="33E0206C" w14:textId="3D5C1334" w:rsidR="00B51B64" w:rsidRDefault="00B51B64" w:rsidP="00302756">
      <w:pPr>
        <w:jc w:val="both"/>
      </w:pPr>
      <w:r>
        <w:t xml:space="preserve">A script file starts with </w:t>
      </w:r>
      <w:r w:rsidRPr="00B51B64">
        <w:rPr>
          <w:b/>
        </w:rPr>
        <w:t>[tasks]</w:t>
      </w:r>
      <w:r>
        <w:t xml:space="preserve">, which is followed by the total number of tasks specified with </w:t>
      </w:r>
      <w:r w:rsidRPr="00B51B64">
        <w:rPr>
          <w:b/>
        </w:rPr>
        <w:t>tasknum=</w:t>
      </w:r>
      <w:r>
        <w:t xml:space="preserve">. </w:t>
      </w:r>
      <w:r w:rsidR="008C7E21">
        <w:t xml:space="preserve">Each task starts with </w:t>
      </w:r>
      <w:r w:rsidR="008C7E21" w:rsidRPr="008C7E21">
        <w:rPr>
          <w:b/>
        </w:rPr>
        <w:t>[tasks/taskn]</w:t>
      </w:r>
      <w:r w:rsidR="008C7E21">
        <w:t>, where n is a</w:t>
      </w:r>
      <w:r w:rsidR="006760AD">
        <w:t>n integer</w:t>
      </w:r>
      <w:r w:rsidR="008C7E21">
        <w:t xml:space="preserve"> </w:t>
      </w:r>
      <w:r w:rsidR="002A28E7">
        <w:t>start</w:t>
      </w:r>
      <w:r w:rsidR="0055579F">
        <w:t>ing</w:t>
      </w:r>
      <w:r w:rsidR="002A28E7">
        <w:t xml:space="preserve"> from</w:t>
      </w:r>
      <w:r w:rsidR="008C7E21">
        <w:t xml:space="preserve"> 0. </w:t>
      </w:r>
      <w:r w:rsidR="00E96C6D">
        <w:t xml:space="preserve">The tasks are usually different </w:t>
      </w:r>
      <w:r w:rsidR="00432D48">
        <w:t>predefined operations on data.</w:t>
      </w:r>
      <w:r w:rsidR="008C7E21">
        <w:t xml:space="preserve"> </w:t>
      </w:r>
      <w:r w:rsidR="00432D48">
        <w:t>T</w:t>
      </w:r>
      <w:r w:rsidR="008C7E21">
        <w:t xml:space="preserve">he same task </w:t>
      </w:r>
      <w:r w:rsidR="007D2851">
        <w:t xml:space="preserve">can be repeated in a script to execute </w:t>
      </w:r>
      <w:r w:rsidR="008C7E21">
        <w:t>with different parameters.</w:t>
      </w:r>
      <w:r w:rsidR="00BF0843">
        <w:t xml:space="preserve"> </w:t>
      </w:r>
      <w:r w:rsidR="00F92202">
        <w:t>Tasks</w:t>
      </w:r>
      <w:r w:rsidR="006031AA">
        <w:t xml:space="preserve"> are executed </w:t>
      </w:r>
      <w:r w:rsidR="00E05317">
        <w:t>sequentially based on the task number</w:t>
      </w:r>
      <w:r w:rsidR="00547EA6">
        <w:t>.</w:t>
      </w:r>
    </w:p>
    <w:p w14:paraId="58A02A5B" w14:textId="6D80C79B" w:rsidR="00063F99" w:rsidRDefault="00A94E3C" w:rsidP="00302756">
      <w:pPr>
        <w:pStyle w:val="Heading3"/>
        <w:jc w:val="both"/>
      </w:pPr>
      <w:r>
        <w:t>Common parameters</w:t>
      </w:r>
    </w:p>
    <w:p w14:paraId="00768105" w14:textId="7B7EDC66" w:rsidR="00A94E3C" w:rsidRDefault="00512C6B" w:rsidP="00302756">
      <w:pPr>
        <w:jc w:val="both"/>
      </w:pPr>
      <w:r>
        <w:t>The common parameters of a task can be applied to most</w:t>
      </w:r>
      <w:r w:rsidR="001B6874">
        <w:t xml:space="preserve"> task types. They provide a mechanism to fine</w:t>
      </w:r>
      <w:r w:rsidR="0055579F">
        <w:t>-</w:t>
      </w:r>
      <w:r w:rsidR="009E2688">
        <w:t xml:space="preserve">tune the time </w:t>
      </w:r>
      <w:r w:rsidR="002C4823">
        <w:t xml:space="preserve">and object </w:t>
      </w:r>
      <w:r w:rsidR="00463EAD">
        <w:t>for</w:t>
      </w:r>
      <w:r w:rsidR="009E2688">
        <w:t xml:space="preserve"> execution. For example, a</w:t>
      </w:r>
      <w:r w:rsidR="00534D9A">
        <w:t xml:space="preserve"> task </w:t>
      </w:r>
      <w:r w:rsidR="009E2688">
        <w:t>may</w:t>
      </w:r>
      <w:r w:rsidR="00534D9A">
        <w:t xml:space="preserve"> be executed before or after loading </w:t>
      </w:r>
      <w:r w:rsidR="00F93249">
        <w:t xml:space="preserve">the data at a </w:t>
      </w:r>
      <w:r w:rsidR="00534D9A">
        <w:t xml:space="preserve">time point. </w:t>
      </w:r>
      <w:r w:rsidR="00B7127E">
        <w:t xml:space="preserve">A task may be </w:t>
      </w:r>
      <w:r w:rsidR="00D97692">
        <w:t xml:space="preserve">only </w:t>
      </w:r>
      <w:r w:rsidR="00B7127E">
        <w:t>applicable to specific time points instead of all</w:t>
      </w:r>
      <w:r w:rsidR="00D97692">
        <w:t>, which can be useful for certain initialization and finalization tasks.</w:t>
      </w:r>
      <w:r w:rsidR="00FA36A0">
        <w:t xml:space="preserve"> </w:t>
      </w:r>
      <w:r w:rsidR="008F1B2B">
        <w:t>Furthermore</w:t>
      </w:r>
      <w:r w:rsidR="00840183">
        <w:t xml:space="preserve">, a task may be applied </w:t>
      </w:r>
      <w:r w:rsidR="00C42AF0">
        <w:t xml:space="preserve">only </w:t>
      </w:r>
      <w:r w:rsidR="00840183">
        <w:t xml:space="preserve">to </w:t>
      </w:r>
      <w:r w:rsidR="0055579F">
        <w:t>the </w:t>
      </w:r>
      <w:r w:rsidR="00784ACA">
        <w:t>currently</w:t>
      </w:r>
      <w:r w:rsidR="00756B94">
        <w:t xml:space="preserve"> selected channel in a multichannel data set. </w:t>
      </w:r>
      <w:r w:rsidR="00FA36A0">
        <w:t>The common parameters</w:t>
      </w:r>
      <w:r w:rsidR="00840183">
        <w:t xml:space="preserve"> of a task are used to determin</w:t>
      </w:r>
      <w:r w:rsidR="00756B94">
        <w:t>e</w:t>
      </w:r>
      <w:r w:rsidR="00241AB6">
        <w:t xml:space="preserve"> these behaviors.</w:t>
      </w:r>
    </w:p>
    <w:p w14:paraId="7F604CD7" w14:textId="167E60BE" w:rsidR="00E5640A" w:rsidRDefault="000B3390" w:rsidP="00302756">
      <w:pPr>
        <w:jc w:val="both"/>
      </w:pPr>
      <w:r w:rsidRPr="000939BD">
        <w:rPr>
          <w:b/>
          <w:bCs/>
        </w:rPr>
        <w:t>time_mode</w:t>
      </w:r>
      <w:r>
        <w:t xml:space="preserve"> </w:t>
      </w:r>
      <w:r w:rsidR="00B9372B">
        <w:t xml:space="preserve">-- </w:t>
      </w:r>
      <w:r w:rsidR="00E43375">
        <w:t>A</w:t>
      </w:r>
      <w:r w:rsidR="00EF23BA">
        <w:t xml:space="preserve"> bit mask determining the execution time of a task</w:t>
      </w:r>
      <w:r w:rsidR="00964E32">
        <w:t>. In general</w:t>
      </w:r>
      <w:r w:rsidR="00D40C74">
        <w:t>,</w:t>
      </w:r>
      <w:r w:rsidR="00964E32">
        <w:t xml:space="preserve"> the bits of a 32-bit integer</w:t>
      </w:r>
      <w:r w:rsidR="003C7A93">
        <w:t xml:space="preserve"> are grouped in pairs to represent the beginning frames, ending frames, and middle frames</w:t>
      </w:r>
      <w:r w:rsidR="00D40C74">
        <w:t>. One bit in the pair is used to represent the time before data load</w:t>
      </w:r>
      <w:r w:rsidR="00531F7A">
        <w:t xml:space="preserve"> (and frame number change), and another for the time after.</w:t>
      </w:r>
      <w:r w:rsidR="00CB1010">
        <w:t xml:space="preserve"> The detailed design of the bit mask is</w:t>
      </w:r>
      <w:r w:rsidR="002A2307">
        <w:t xml:space="preserve"> in </w:t>
      </w:r>
      <w:r w:rsidR="001A23A9">
        <w:t>the table</w:t>
      </w:r>
      <w:r w:rsidR="002A2307">
        <w:t>.</w:t>
      </w:r>
    </w:p>
    <w:tbl>
      <w:tblPr>
        <w:tblStyle w:val="GridTable6Colorful-Accent2"/>
        <w:tblW w:w="0" w:type="auto"/>
        <w:tblLook w:val="04A0" w:firstRow="1" w:lastRow="0" w:firstColumn="1" w:lastColumn="0" w:noHBand="0" w:noVBand="1"/>
      </w:tblPr>
      <w:tblGrid>
        <w:gridCol w:w="549"/>
        <w:gridCol w:w="554"/>
        <w:gridCol w:w="549"/>
        <w:gridCol w:w="549"/>
        <w:gridCol w:w="549"/>
        <w:gridCol w:w="550"/>
        <w:gridCol w:w="550"/>
        <w:gridCol w:w="550"/>
        <w:gridCol w:w="550"/>
        <w:gridCol w:w="550"/>
        <w:gridCol w:w="550"/>
        <w:gridCol w:w="550"/>
        <w:gridCol w:w="550"/>
        <w:gridCol w:w="550"/>
        <w:gridCol w:w="550"/>
        <w:gridCol w:w="550"/>
        <w:gridCol w:w="550"/>
      </w:tblGrid>
      <w:tr w:rsidR="003E48CD" w14:paraId="20195F30" w14:textId="73BCE9B0" w:rsidTr="007334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Borders>
              <w:top w:val="single" w:sz="4" w:space="0" w:color="8DBB70" w:themeColor="accent2"/>
              <w:bottom w:val="single" w:sz="4" w:space="0" w:color="E8F1E2" w:themeColor="accent2" w:themeTint="33"/>
              <w:right w:val="single" w:sz="12" w:space="0" w:color="8DBB70" w:themeColor="accent2"/>
            </w:tcBorders>
            <w:shd w:val="clear" w:color="auto" w:fill="8DBB70" w:themeFill="accent2"/>
          </w:tcPr>
          <w:p w14:paraId="55CF5025" w14:textId="6F57C033" w:rsidR="00AF0ADF" w:rsidRDefault="00B4386C" w:rsidP="00302756">
            <w:pPr>
              <w:jc w:val="both"/>
            </w:pPr>
            <w:r w:rsidRPr="00B4386C">
              <w:rPr>
                <w:color w:val="FFFFFF" w:themeColor="background1"/>
              </w:rPr>
              <w:t>Bits</w:t>
            </w:r>
          </w:p>
        </w:tc>
        <w:tc>
          <w:tcPr>
            <w:tcW w:w="554" w:type="dxa"/>
            <w:tcBorders>
              <w:top w:val="single" w:sz="4" w:space="0" w:color="8DBB70" w:themeColor="accent2"/>
              <w:left w:val="single" w:sz="12" w:space="0" w:color="8DBB70" w:themeColor="accent2"/>
              <w:bottom w:val="single" w:sz="4" w:space="0" w:color="8DBB70" w:themeColor="accent2"/>
            </w:tcBorders>
          </w:tcPr>
          <w:p w14:paraId="0D426ED7" w14:textId="12AB5F6D" w:rsidR="00AF0ADF" w:rsidRPr="00EE605F" w:rsidRDefault="008014B7" w:rsidP="00302756">
            <w:pPr>
              <w:jc w:val="both"/>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15</w:t>
            </w:r>
          </w:p>
        </w:tc>
        <w:tc>
          <w:tcPr>
            <w:tcW w:w="549" w:type="dxa"/>
            <w:tcBorders>
              <w:top w:val="single" w:sz="4" w:space="0" w:color="8DBB70" w:themeColor="accent2"/>
              <w:bottom w:val="single" w:sz="4" w:space="0" w:color="8DBB70" w:themeColor="accent2"/>
            </w:tcBorders>
          </w:tcPr>
          <w:p w14:paraId="48A2E7F3" w14:textId="7DE7F18E" w:rsidR="00AF0ADF" w:rsidRPr="00EE605F" w:rsidRDefault="008014B7" w:rsidP="00302756">
            <w:pPr>
              <w:jc w:val="both"/>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14</w:t>
            </w:r>
          </w:p>
        </w:tc>
        <w:tc>
          <w:tcPr>
            <w:tcW w:w="549" w:type="dxa"/>
            <w:tcBorders>
              <w:top w:val="single" w:sz="4" w:space="0" w:color="8DBB70" w:themeColor="accent2"/>
              <w:bottom w:val="single" w:sz="4" w:space="0" w:color="8DBB70" w:themeColor="accent2"/>
            </w:tcBorders>
          </w:tcPr>
          <w:p w14:paraId="2CA937CF" w14:textId="0C32C61F" w:rsidR="00AF0ADF" w:rsidRPr="00EE605F" w:rsidRDefault="008014B7" w:rsidP="00302756">
            <w:pPr>
              <w:jc w:val="both"/>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13</w:t>
            </w:r>
          </w:p>
        </w:tc>
        <w:tc>
          <w:tcPr>
            <w:tcW w:w="549" w:type="dxa"/>
            <w:tcBorders>
              <w:top w:val="single" w:sz="4" w:space="0" w:color="8DBB70" w:themeColor="accent2"/>
              <w:bottom w:val="single" w:sz="4" w:space="0" w:color="8DBB70" w:themeColor="accent2"/>
            </w:tcBorders>
          </w:tcPr>
          <w:p w14:paraId="72CED491" w14:textId="7348DF70" w:rsidR="00AF0ADF" w:rsidRPr="00EE605F" w:rsidRDefault="008014B7" w:rsidP="00302756">
            <w:pPr>
              <w:jc w:val="both"/>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12</w:t>
            </w:r>
          </w:p>
        </w:tc>
        <w:tc>
          <w:tcPr>
            <w:tcW w:w="550" w:type="dxa"/>
            <w:tcBorders>
              <w:top w:val="single" w:sz="4" w:space="0" w:color="8DBB70" w:themeColor="accent2"/>
              <w:bottom w:val="single" w:sz="4" w:space="0" w:color="8DBB70" w:themeColor="accent2"/>
            </w:tcBorders>
          </w:tcPr>
          <w:p w14:paraId="03BDACC0" w14:textId="73E45206" w:rsidR="00AF0ADF" w:rsidRPr="00EE605F" w:rsidRDefault="008014B7" w:rsidP="00302756">
            <w:pPr>
              <w:jc w:val="both"/>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11</w:t>
            </w:r>
          </w:p>
        </w:tc>
        <w:tc>
          <w:tcPr>
            <w:tcW w:w="550" w:type="dxa"/>
            <w:tcBorders>
              <w:top w:val="single" w:sz="4" w:space="0" w:color="8DBB70" w:themeColor="accent2"/>
              <w:bottom w:val="single" w:sz="4" w:space="0" w:color="8DBB70" w:themeColor="accent2"/>
            </w:tcBorders>
          </w:tcPr>
          <w:p w14:paraId="1E98EEC9" w14:textId="78F4B951" w:rsidR="00AF0ADF" w:rsidRPr="00EE605F" w:rsidRDefault="008014B7" w:rsidP="00302756">
            <w:pPr>
              <w:jc w:val="both"/>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10</w:t>
            </w:r>
          </w:p>
        </w:tc>
        <w:tc>
          <w:tcPr>
            <w:tcW w:w="550" w:type="dxa"/>
            <w:tcBorders>
              <w:top w:val="single" w:sz="4" w:space="0" w:color="8DBB70" w:themeColor="accent2"/>
              <w:bottom w:val="single" w:sz="4" w:space="0" w:color="8DBB70" w:themeColor="accent2"/>
            </w:tcBorders>
          </w:tcPr>
          <w:p w14:paraId="6C0D4EDD" w14:textId="3A46FDD0" w:rsidR="00AF0ADF" w:rsidRPr="00EE605F" w:rsidRDefault="008014B7" w:rsidP="00302756">
            <w:pPr>
              <w:jc w:val="both"/>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9</w:t>
            </w:r>
          </w:p>
        </w:tc>
        <w:tc>
          <w:tcPr>
            <w:tcW w:w="550" w:type="dxa"/>
            <w:tcBorders>
              <w:top w:val="single" w:sz="4" w:space="0" w:color="8DBB70" w:themeColor="accent2"/>
              <w:bottom w:val="single" w:sz="4" w:space="0" w:color="8DBB70" w:themeColor="accent2"/>
            </w:tcBorders>
          </w:tcPr>
          <w:p w14:paraId="559756D1" w14:textId="13822390" w:rsidR="00AF0ADF" w:rsidRPr="00EE605F" w:rsidRDefault="008014B7" w:rsidP="00302756">
            <w:pPr>
              <w:jc w:val="both"/>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8</w:t>
            </w:r>
          </w:p>
        </w:tc>
        <w:tc>
          <w:tcPr>
            <w:tcW w:w="550" w:type="dxa"/>
            <w:tcBorders>
              <w:top w:val="single" w:sz="4" w:space="0" w:color="8DBB70" w:themeColor="accent2"/>
              <w:bottom w:val="single" w:sz="4" w:space="0" w:color="8DBB70" w:themeColor="accent2"/>
            </w:tcBorders>
          </w:tcPr>
          <w:p w14:paraId="29EA645F" w14:textId="41695B02" w:rsidR="00AF0ADF" w:rsidRPr="00EE605F" w:rsidRDefault="008014B7" w:rsidP="00302756">
            <w:pPr>
              <w:jc w:val="both"/>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7</w:t>
            </w:r>
          </w:p>
        </w:tc>
        <w:tc>
          <w:tcPr>
            <w:tcW w:w="550" w:type="dxa"/>
            <w:tcBorders>
              <w:top w:val="single" w:sz="4" w:space="0" w:color="8DBB70" w:themeColor="accent2"/>
              <w:bottom w:val="single" w:sz="4" w:space="0" w:color="8DBB70" w:themeColor="accent2"/>
            </w:tcBorders>
          </w:tcPr>
          <w:p w14:paraId="0DD814D9" w14:textId="01659E04" w:rsidR="00AF0ADF" w:rsidRPr="00EE605F" w:rsidRDefault="008014B7" w:rsidP="00302756">
            <w:pPr>
              <w:jc w:val="both"/>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6</w:t>
            </w:r>
          </w:p>
        </w:tc>
        <w:tc>
          <w:tcPr>
            <w:tcW w:w="550" w:type="dxa"/>
            <w:tcBorders>
              <w:top w:val="single" w:sz="4" w:space="0" w:color="8DBB70" w:themeColor="accent2"/>
              <w:bottom w:val="single" w:sz="4" w:space="0" w:color="8DBB70" w:themeColor="accent2"/>
            </w:tcBorders>
          </w:tcPr>
          <w:p w14:paraId="55F6860C" w14:textId="020DAB2B" w:rsidR="00AF0ADF" w:rsidRPr="00EE605F" w:rsidRDefault="008014B7" w:rsidP="00302756">
            <w:pPr>
              <w:jc w:val="both"/>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5</w:t>
            </w:r>
          </w:p>
        </w:tc>
        <w:tc>
          <w:tcPr>
            <w:tcW w:w="550" w:type="dxa"/>
            <w:tcBorders>
              <w:top w:val="single" w:sz="4" w:space="0" w:color="8DBB70" w:themeColor="accent2"/>
              <w:bottom w:val="single" w:sz="4" w:space="0" w:color="8DBB70" w:themeColor="accent2"/>
            </w:tcBorders>
          </w:tcPr>
          <w:p w14:paraId="7454B161" w14:textId="2F5BB6A2" w:rsidR="00AF0ADF" w:rsidRPr="00EE605F" w:rsidRDefault="008014B7" w:rsidP="00302756">
            <w:pPr>
              <w:jc w:val="both"/>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4</w:t>
            </w:r>
          </w:p>
        </w:tc>
        <w:tc>
          <w:tcPr>
            <w:tcW w:w="550" w:type="dxa"/>
            <w:tcBorders>
              <w:top w:val="single" w:sz="4" w:space="0" w:color="8DBB70" w:themeColor="accent2"/>
              <w:bottom w:val="single" w:sz="4" w:space="0" w:color="8DBB70" w:themeColor="accent2"/>
            </w:tcBorders>
          </w:tcPr>
          <w:p w14:paraId="3203E71F" w14:textId="3DBE1AF3" w:rsidR="00AF0ADF" w:rsidRPr="00EE605F" w:rsidRDefault="008014B7" w:rsidP="00302756">
            <w:pPr>
              <w:jc w:val="both"/>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3</w:t>
            </w:r>
          </w:p>
        </w:tc>
        <w:tc>
          <w:tcPr>
            <w:tcW w:w="550" w:type="dxa"/>
            <w:tcBorders>
              <w:top w:val="single" w:sz="4" w:space="0" w:color="8DBB70" w:themeColor="accent2"/>
              <w:bottom w:val="single" w:sz="4" w:space="0" w:color="8DBB70" w:themeColor="accent2"/>
            </w:tcBorders>
          </w:tcPr>
          <w:p w14:paraId="3EC6DC4E" w14:textId="0CC57FD3" w:rsidR="00AF0ADF" w:rsidRPr="00EE605F" w:rsidRDefault="008014B7" w:rsidP="00302756">
            <w:pPr>
              <w:jc w:val="both"/>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2</w:t>
            </w:r>
          </w:p>
        </w:tc>
        <w:tc>
          <w:tcPr>
            <w:tcW w:w="550" w:type="dxa"/>
            <w:tcBorders>
              <w:top w:val="single" w:sz="4" w:space="0" w:color="8DBB70" w:themeColor="accent2"/>
              <w:bottom w:val="single" w:sz="4" w:space="0" w:color="8DBB70" w:themeColor="accent2"/>
            </w:tcBorders>
          </w:tcPr>
          <w:p w14:paraId="4CB1ABB2" w14:textId="2367A7D9" w:rsidR="00AF0ADF" w:rsidRPr="00EE605F" w:rsidRDefault="008014B7" w:rsidP="00302756">
            <w:pPr>
              <w:jc w:val="both"/>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w:t>
            </w:r>
          </w:p>
        </w:tc>
        <w:tc>
          <w:tcPr>
            <w:tcW w:w="550" w:type="dxa"/>
            <w:tcBorders>
              <w:top w:val="single" w:sz="4" w:space="0" w:color="8DBB70" w:themeColor="accent2"/>
              <w:bottom w:val="single" w:sz="4" w:space="0" w:color="8DBB70" w:themeColor="accent2"/>
            </w:tcBorders>
          </w:tcPr>
          <w:p w14:paraId="315DF5EE" w14:textId="5B152E82" w:rsidR="00AF0ADF" w:rsidRPr="00EE605F" w:rsidRDefault="008014B7" w:rsidP="00302756">
            <w:pPr>
              <w:jc w:val="both"/>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0</w:t>
            </w:r>
          </w:p>
        </w:tc>
      </w:tr>
      <w:tr w:rsidR="0097003C" w14:paraId="3104AC16" w14:textId="102FDC4B" w:rsidTr="007334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Borders>
              <w:top w:val="single" w:sz="4" w:space="0" w:color="E8F1E2" w:themeColor="accent2" w:themeTint="33"/>
              <w:bottom w:val="single" w:sz="12" w:space="0" w:color="8DBB70" w:themeColor="accent2"/>
              <w:right w:val="single" w:sz="12" w:space="0" w:color="8DBB70" w:themeColor="accent2"/>
            </w:tcBorders>
            <w:shd w:val="clear" w:color="auto" w:fill="8DBB70" w:themeFill="accent2"/>
          </w:tcPr>
          <w:p w14:paraId="086583A4" w14:textId="6711B6DA" w:rsidR="00AF0ADF" w:rsidRPr="00B4386C" w:rsidRDefault="00B4386C" w:rsidP="00302756">
            <w:pPr>
              <w:jc w:val="both"/>
              <w:rPr>
                <w:color w:val="FFFFFF" w:themeColor="background1"/>
              </w:rPr>
            </w:pPr>
            <w:r w:rsidRPr="00B4386C">
              <w:rPr>
                <w:color w:val="FFFFFF" w:themeColor="background1"/>
              </w:rPr>
              <w:t>Use</w:t>
            </w:r>
          </w:p>
        </w:tc>
        <w:tc>
          <w:tcPr>
            <w:tcW w:w="554" w:type="dxa"/>
            <w:tcBorders>
              <w:top w:val="single" w:sz="4" w:space="0" w:color="8DBB70" w:themeColor="accent2"/>
              <w:left w:val="single" w:sz="12" w:space="0" w:color="8DBB70" w:themeColor="accent2"/>
              <w:bottom w:val="single" w:sz="12" w:space="0" w:color="8DBB70" w:themeColor="accent2"/>
            </w:tcBorders>
          </w:tcPr>
          <w:p w14:paraId="3977DDD4" w14:textId="17F55DBB" w:rsidR="00AF0ADF" w:rsidRPr="00686D9D" w:rsidRDefault="00686D9D"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Re</w:t>
            </w:r>
            <w:r w:rsidR="003E48CD">
              <w:rPr>
                <w:color w:val="4C483D" w:themeColor="text2"/>
              </w:rPr>
              <w:t>-</w:t>
            </w:r>
            <w:r w:rsidRPr="00686D9D">
              <w:rPr>
                <w:color w:val="4C483D" w:themeColor="text2"/>
              </w:rPr>
              <w:t>wind</w:t>
            </w:r>
          </w:p>
        </w:tc>
        <w:tc>
          <w:tcPr>
            <w:tcW w:w="549" w:type="dxa"/>
            <w:tcBorders>
              <w:top w:val="single" w:sz="4" w:space="0" w:color="8DBB70" w:themeColor="accent2"/>
              <w:bottom w:val="single" w:sz="12" w:space="0" w:color="8DBB70" w:themeColor="accent2"/>
            </w:tcBorders>
          </w:tcPr>
          <w:p w14:paraId="4685F125" w14:textId="0E35569F" w:rsidR="00AF0ADF" w:rsidRPr="00686D9D" w:rsidRDefault="007E5425"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w:t>
            </w:r>
            <w:r w:rsidR="00A91A09" w:rsidRPr="00686D9D">
              <w:rPr>
                <w:color w:val="4C483D" w:themeColor="text2"/>
              </w:rPr>
              <w:t xml:space="preserve"> T7+</w:t>
            </w:r>
          </w:p>
        </w:tc>
        <w:tc>
          <w:tcPr>
            <w:tcW w:w="549" w:type="dxa"/>
            <w:tcBorders>
              <w:top w:val="single" w:sz="4" w:space="0" w:color="8DBB70" w:themeColor="accent2"/>
              <w:bottom w:val="single" w:sz="12" w:space="0" w:color="8DBB70" w:themeColor="accent2"/>
            </w:tcBorders>
          </w:tcPr>
          <w:p w14:paraId="1B80FE32" w14:textId="78047B53" w:rsidR="00AF0ADF" w:rsidRPr="00686D9D" w:rsidRDefault="00386287"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T6</w:t>
            </w:r>
          </w:p>
        </w:tc>
        <w:tc>
          <w:tcPr>
            <w:tcW w:w="549" w:type="dxa"/>
            <w:tcBorders>
              <w:top w:val="single" w:sz="4" w:space="0" w:color="8DBB70" w:themeColor="accent2"/>
              <w:bottom w:val="single" w:sz="12" w:space="0" w:color="8DBB70" w:themeColor="accent2"/>
            </w:tcBorders>
          </w:tcPr>
          <w:p w14:paraId="3EA49144" w14:textId="488BCCFF" w:rsidR="00AF0ADF" w:rsidRPr="00686D9D" w:rsidRDefault="00D420C0"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w:t>
            </w:r>
            <w:r w:rsidR="00386287" w:rsidRPr="00686D9D">
              <w:rPr>
                <w:color w:val="4C483D" w:themeColor="text2"/>
              </w:rPr>
              <w:t xml:space="preserve"> T6</w:t>
            </w:r>
          </w:p>
        </w:tc>
        <w:tc>
          <w:tcPr>
            <w:tcW w:w="550" w:type="dxa"/>
            <w:tcBorders>
              <w:top w:val="single" w:sz="4" w:space="0" w:color="8DBB70" w:themeColor="accent2"/>
              <w:bottom w:val="single" w:sz="12" w:space="0" w:color="8DBB70" w:themeColor="accent2"/>
            </w:tcBorders>
          </w:tcPr>
          <w:p w14:paraId="4A65B405" w14:textId="1C9A15DC" w:rsidR="00AF0ADF" w:rsidRPr="00686D9D" w:rsidRDefault="00D420C0"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T5</w:t>
            </w:r>
          </w:p>
        </w:tc>
        <w:tc>
          <w:tcPr>
            <w:tcW w:w="550" w:type="dxa"/>
            <w:tcBorders>
              <w:top w:val="single" w:sz="4" w:space="0" w:color="8DBB70" w:themeColor="accent2"/>
              <w:bottom w:val="single" w:sz="12" w:space="0" w:color="8DBB70" w:themeColor="accent2"/>
            </w:tcBorders>
          </w:tcPr>
          <w:p w14:paraId="3AB8073F" w14:textId="17EA5AEE" w:rsidR="00AF0ADF" w:rsidRPr="00686D9D" w:rsidRDefault="00D420C0"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T5</w:t>
            </w:r>
          </w:p>
        </w:tc>
        <w:tc>
          <w:tcPr>
            <w:tcW w:w="550" w:type="dxa"/>
            <w:tcBorders>
              <w:top w:val="single" w:sz="4" w:space="0" w:color="8DBB70" w:themeColor="accent2"/>
              <w:bottom w:val="single" w:sz="12" w:space="0" w:color="8DBB70" w:themeColor="accent2"/>
            </w:tcBorders>
          </w:tcPr>
          <w:p w14:paraId="40FAD726" w14:textId="318189E7" w:rsidR="00AF0ADF" w:rsidRPr="00686D9D" w:rsidRDefault="00D420C0"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T4</w:t>
            </w:r>
          </w:p>
        </w:tc>
        <w:tc>
          <w:tcPr>
            <w:tcW w:w="550" w:type="dxa"/>
            <w:tcBorders>
              <w:top w:val="single" w:sz="4" w:space="0" w:color="8DBB70" w:themeColor="accent2"/>
              <w:bottom w:val="single" w:sz="12" w:space="0" w:color="8DBB70" w:themeColor="accent2"/>
            </w:tcBorders>
          </w:tcPr>
          <w:p w14:paraId="721CAFC8" w14:textId="11D65988" w:rsidR="00AF0ADF" w:rsidRPr="00686D9D" w:rsidRDefault="00D420C0"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T4</w:t>
            </w:r>
          </w:p>
        </w:tc>
        <w:tc>
          <w:tcPr>
            <w:tcW w:w="550" w:type="dxa"/>
            <w:tcBorders>
              <w:top w:val="single" w:sz="4" w:space="0" w:color="8DBB70" w:themeColor="accent2"/>
              <w:bottom w:val="single" w:sz="12" w:space="0" w:color="8DBB70" w:themeColor="accent2"/>
            </w:tcBorders>
          </w:tcPr>
          <w:p w14:paraId="519089D6" w14:textId="59D11BE6" w:rsidR="00AF0ADF" w:rsidRPr="00686D9D" w:rsidRDefault="00D420C0"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T3</w:t>
            </w:r>
          </w:p>
        </w:tc>
        <w:tc>
          <w:tcPr>
            <w:tcW w:w="550" w:type="dxa"/>
            <w:tcBorders>
              <w:top w:val="single" w:sz="4" w:space="0" w:color="8DBB70" w:themeColor="accent2"/>
              <w:bottom w:val="single" w:sz="12" w:space="0" w:color="8DBB70" w:themeColor="accent2"/>
            </w:tcBorders>
          </w:tcPr>
          <w:p w14:paraId="20B7D577" w14:textId="5C151C36" w:rsidR="00AF0ADF" w:rsidRPr="00686D9D" w:rsidRDefault="00D420C0"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T3</w:t>
            </w:r>
          </w:p>
        </w:tc>
        <w:tc>
          <w:tcPr>
            <w:tcW w:w="550" w:type="dxa"/>
            <w:tcBorders>
              <w:top w:val="single" w:sz="4" w:space="0" w:color="8DBB70" w:themeColor="accent2"/>
              <w:bottom w:val="single" w:sz="12" w:space="0" w:color="8DBB70" w:themeColor="accent2"/>
            </w:tcBorders>
          </w:tcPr>
          <w:p w14:paraId="7F004B81" w14:textId="4BE00F5A" w:rsidR="00AF0ADF" w:rsidRPr="00686D9D" w:rsidRDefault="00D420C0"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T2</w:t>
            </w:r>
          </w:p>
        </w:tc>
        <w:tc>
          <w:tcPr>
            <w:tcW w:w="550" w:type="dxa"/>
            <w:tcBorders>
              <w:top w:val="single" w:sz="4" w:space="0" w:color="8DBB70" w:themeColor="accent2"/>
              <w:bottom w:val="single" w:sz="12" w:space="0" w:color="8DBB70" w:themeColor="accent2"/>
            </w:tcBorders>
          </w:tcPr>
          <w:p w14:paraId="22640453" w14:textId="3D840DE0" w:rsidR="00AF0ADF" w:rsidRPr="00686D9D" w:rsidRDefault="00D420C0"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T2</w:t>
            </w:r>
          </w:p>
        </w:tc>
        <w:tc>
          <w:tcPr>
            <w:tcW w:w="550" w:type="dxa"/>
            <w:tcBorders>
              <w:top w:val="single" w:sz="4" w:space="0" w:color="8DBB70" w:themeColor="accent2"/>
              <w:bottom w:val="single" w:sz="12" w:space="0" w:color="8DBB70" w:themeColor="accent2"/>
            </w:tcBorders>
          </w:tcPr>
          <w:p w14:paraId="0EF43BB5" w14:textId="1F6713A5" w:rsidR="00AF0ADF" w:rsidRPr="00686D9D" w:rsidRDefault="00D420C0"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T1</w:t>
            </w:r>
          </w:p>
        </w:tc>
        <w:tc>
          <w:tcPr>
            <w:tcW w:w="550" w:type="dxa"/>
            <w:tcBorders>
              <w:top w:val="single" w:sz="4" w:space="0" w:color="8DBB70" w:themeColor="accent2"/>
              <w:bottom w:val="single" w:sz="12" w:space="0" w:color="8DBB70" w:themeColor="accent2"/>
            </w:tcBorders>
          </w:tcPr>
          <w:p w14:paraId="696C9CD6" w14:textId="46350BE4" w:rsidR="00AF0ADF" w:rsidRPr="00686D9D" w:rsidRDefault="00D420C0"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T1</w:t>
            </w:r>
          </w:p>
        </w:tc>
        <w:tc>
          <w:tcPr>
            <w:tcW w:w="550" w:type="dxa"/>
            <w:tcBorders>
              <w:top w:val="single" w:sz="4" w:space="0" w:color="8DBB70" w:themeColor="accent2"/>
              <w:bottom w:val="single" w:sz="12" w:space="0" w:color="8DBB70" w:themeColor="accent2"/>
            </w:tcBorders>
          </w:tcPr>
          <w:p w14:paraId="16EF866C" w14:textId="76C9EB50" w:rsidR="00AF0ADF" w:rsidRPr="00686D9D" w:rsidRDefault="00D420C0"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T0</w:t>
            </w:r>
          </w:p>
        </w:tc>
        <w:tc>
          <w:tcPr>
            <w:tcW w:w="550" w:type="dxa"/>
            <w:tcBorders>
              <w:top w:val="single" w:sz="4" w:space="0" w:color="8DBB70" w:themeColor="accent2"/>
              <w:bottom w:val="single" w:sz="12" w:space="0" w:color="8DBB70" w:themeColor="accent2"/>
            </w:tcBorders>
          </w:tcPr>
          <w:p w14:paraId="1722F4ED" w14:textId="516201E9" w:rsidR="00AF0ADF" w:rsidRPr="00686D9D" w:rsidRDefault="00043652"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T0</w:t>
            </w:r>
          </w:p>
        </w:tc>
      </w:tr>
      <w:tr w:rsidR="003E48CD" w14:paraId="04EBC898" w14:textId="481044B5" w:rsidTr="00733446">
        <w:tc>
          <w:tcPr>
            <w:cnfStyle w:val="001000000000" w:firstRow="0" w:lastRow="0" w:firstColumn="1" w:lastColumn="0" w:oddVBand="0" w:evenVBand="0" w:oddHBand="0" w:evenHBand="0" w:firstRowFirstColumn="0" w:firstRowLastColumn="0" w:lastRowFirstColumn="0" w:lastRowLastColumn="0"/>
            <w:tcW w:w="549" w:type="dxa"/>
            <w:tcBorders>
              <w:top w:val="single" w:sz="12" w:space="0" w:color="8DBB70" w:themeColor="accent2"/>
              <w:bottom w:val="single" w:sz="4" w:space="0" w:color="E8F1E2" w:themeColor="accent2" w:themeTint="33"/>
              <w:right w:val="single" w:sz="12" w:space="0" w:color="8DBB70" w:themeColor="accent2"/>
            </w:tcBorders>
            <w:shd w:val="clear" w:color="auto" w:fill="8DBB70" w:themeFill="accent2"/>
          </w:tcPr>
          <w:p w14:paraId="1B4A9D90" w14:textId="70277589" w:rsidR="00AF0ADF" w:rsidRPr="00B4386C" w:rsidRDefault="00B4386C" w:rsidP="00302756">
            <w:pPr>
              <w:jc w:val="both"/>
              <w:rPr>
                <w:color w:val="FFFFFF" w:themeColor="background1"/>
              </w:rPr>
            </w:pPr>
            <w:r w:rsidRPr="00B4386C">
              <w:rPr>
                <w:color w:val="FFFFFF" w:themeColor="background1"/>
              </w:rPr>
              <w:lastRenderedPageBreak/>
              <w:t>Bits</w:t>
            </w:r>
          </w:p>
        </w:tc>
        <w:tc>
          <w:tcPr>
            <w:tcW w:w="554" w:type="dxa"/>
            <w:tcBorders>
              <w:top w:val="single" w:sz="12" w:space="0" w:color="8DBB70" w:themeColor="accent2"/>
              <w:left w:val="single" w:sz="12" w:space="0" w:color="8DBB70" w:themeColor="accent2"/>
            </w:tcBorders>
          </w:tcPr>
          <w:p w14:paraId="188B616D" w14:textId="1AC1437A" w:rsidR="00AF0ADF" w:rsidRPr="00EE605F" w:rsidRDefault="008014B7" w:rsidP="00302756">
            <w:pPr>
              <w:jc w:val="both"/>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16</w:t>
            </w:r>
          </w:p>
        </w:tc>
        <w:tc>
          <w:tcPr>
            <w:tcW w:w="549" w:type="dxa"/>
            <w:tcBorders>
              <w:top w:val="single" w:sz="12" w:space="0" w:color="8DBB70" w:themeColor="accent2"/>
            </w:tcBorders>
          </w:tcPr>
          <w:p w14:paraId="36254A58" w14:textId="52CC8B30" w:rsidR="00AF0ADF" w:rsidRPr="00EE605F" w:rsidRDefault="008014B7" w:rsidP="00302756">
            <w:pPr>
              <w:jc w:val="both"/>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17</w:t>
            </w:r>
          </w:p>
        </w:tc>
        <w:tc>
          <w:tcPr>
            <w:tcW w:w="549" w:type="dxa"/>
            <w:tcBorders>
              <w:top w:val="single" w:sz="12" w:space="0" w:color="8DBB70" w:themeColor="accent2"/>
            </w:tcBorders>
          </w:tcPr>
          <w:p w14:paraId="4FA1F134" w14:textId="17B9D58C" w:rsidR="00AF0ADF" w:rsidRPr="00EE605F" w:rsidRDefault="008014B7" w:rsidP="00302756">
            <w:pPr>
              <w:jc w:val="both"/>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18</w:t>
            </w:r>
          </w:p>
        </w:tc>
        <w:tc>
          <w:tcPr>
            <w:tcW w:w="549" w:type="dxa"/>
            <w:tcBorders>
              <w:top w:val="single" w:sz="12" w:space="0" w:color="8DBB70" w:themeColor="accent2"/>
            </w:tcBorders>
          </w:tcPr>
          <w:p w14:paraId="12AF2C90" w14:textId="096516EB" w:rsidR="00AF0ADF" w:rsidRPr="00EE605F" w:rsidRDefault="008014B7" w:rsidP="00302756">
            <w:pPr>
              <w:jc w:val="both"/>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19</w:t>
            </w:r>
          </w:p>
        </w:tc>
        <w:tc>
          <w:tcPr>
            <w:tcW w:w="550" w:type="dxa"/>
            <w:tcBorders>
              <w:top w:val="single" w:sz="12" w:space="0" w:color="8DBB70" w:themeColor="accent2"/>
            </w:tcBorders>
          </w:tcPr>
          <w:p w14:paraId="654D4D87" w14:textId="3632C786" w:rsidR="00AF0ADF" w:rsidRPr="00EE605F" w:rsidRDefault="008014B7" w:rsidP="00302756">
            <w:pPr>
              <w:jc w:val="both"/>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20</w:t>
            </w:r>
          </w:p>
        </w:tc>
        <w:tc>
          <w:tcPr>
            <w:tcW w:w="550" w:type="dxa"/>
            <w:tcBorders>
              <w:top w:val="single" w:sz="12" w:space="0" w:color="8DBB70" w:themeColor="accent2"/>
            </w:tcBorders>
          </w:tcPr>
          <w:p w14:paraId="61A41D3E" w14:textId="7A8D0DA8" w:rsidR="00AF0ADF" w:rsidRPr="00EE605F" w:rsidRDefault="008014B7" w:rsidP="00302756">
            <w:pPr>
              <w:jc w:val="both"/>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21</w:t>
            </w:r>
          </w:p>
        </w:tc>
        <w:tc>
          <w:tcPr>
            <w:tcW w:w="550" w:type="dxa"/>
            <w:tcBorders>
              <w:top w:val="single" w:sz="12" w:space="0" w:color="8DBB70" w:themeColor="accent2"/>
            </w:tcBorders>
          </w:tcPr>
          <w:p w14:paraId="7002AE42" w14:textId="77CE1543" w:rsidR="00AF0ADF" w:rsidRPr="00EE605F" w:rsidRDefault="008014B7" w:rsidP="00302756">
            <w:pPr>
              <w:jc w:val="both"/>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22</w:t>
            </w:r>
          </w:p>
        </w:tc>
        <w:tc>
          <w:tcPr>
            <w:tcW w:w="550" w:type="dxa"/>
            <w:tcBorders>
              <w:top w:val="single" w:sz="12" w:space="0" w:color="8DBB70" w:themeColor="accent2"/>
            </w:tcBorders>
          </w:tcPr>
          <w:p w14:paraId="31E418E8" w14:textId="4B1AF017" w:rsidR="00AF0ADF" w:rsidRPr="00EE605F" w:rsidRDefault="008014B7" w:rsidP="00302756">
            <w:pPr>
              <w:jc w:val="both"/>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23</w:t>
            </w:r>
          </w:p>
        </w:tc>
        <w:tc>
          <w:tcPr>
            <w:tcW w:w="550" w:type="dxa"/>
            <w:tcBorders>
              <w:top w:val="single" w:sz="12" w:space="0" w:color="8DBB70" w:themeColor="accent2"/>
            </w:tcBorders>
          </w:tcPr>
          <w:p w14:paraId="169C4ABC" w14:textId="318833B3" w:rsidR="00AF0ADF" w:rsidRPr="00EE605F" w:rsidRDefault="008014B7" w:rsidP="00302756">
            <w:pPr>
              <w:jc w:val="both"/>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24</w:t>
            </w:r>
          </w:p>
        </w:tc>
        <w:tc>
          <w:tcPr>
            <w:tcW w:w="550" w:type="dxa"/>
            <w:tcBorders>
              <w:top w:val="single" w:sz="12" w:space="0" w:color="8DBB70" w:themeColor="accent2"/>
            </w:tcBorders>
          </w:tcPr>
          <w:p w14:paraId="50C5C5FA" w14:textId="39DED7A4" w:rsidR="00AF0ADF" w:rsidRPr="00EE605F" w:rsidRDefault="008014B7" w:rsidP="00302756">
            <w:pPr>
              <w:jc w:val="both"/>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25</w:t>
            </w:r>
          </w:p>
        </w:tc>
        <w:tc>
          <w:tcPr>
            <w:tcW w:w="550" w:type="dxa"/>
            <w:tcBorders>
              <w:top w:val="single" w:sz="12" w:space="0" w:color="8DBB70" w:themeColor="accent2"/>
            </w:tcBorders>
          </w:tcPr>
          <w:p w14:paraId="1F9FA13C" w14:textId="677D03F9" w:rsidR="00AF0ADF" w:rsidRPr="00EE605F" w:rsidRDefault="008014B7" w:rsidP="00302756">
            <w:pPr>
              <w:jc w:val="both"/>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26</w:t>
            </w:r>
          </w:p>
        </w:tc>
        <w:tc>
          <w:tcPr>
            <w:tcW w:w="550" w:type="dxa"/>
            <w:tcBorders>
              <w:top w:val="single" w:sz="12" w:space="0" w:color="8DBB70" w:themeColor="accent2"/>
            </w:tcBorders>
          </w:tcPr>
          <w:p w14:paraId="6843EABD" w14:textId="1C9E4405" w:rsidR="00AF0ADF" w:rsidRPr="00EE605F" w:rsidRDefault="008014B7" w:rsidP="00302756">
            <w:pPr>
              <w:jc w:val="both"/>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27</w:t>
            </w:r>
          </w:p>
        </w:tc>
        <w:tc>
          <w:tcPr>
            <w:tcW w:w="550" w:type="dxa"/>
            <w:tcBorders>
              <w:top w:val="single" w:sz="12" w:space="0" w:color="8DBB70" w:themeColor="accent2"/>
            </w:tcBorders>
          </w:tcPr>
          <w:p w14:paraId="1CB24DCC" w14:textId="61A3B640" w:rsidR="00AF0ADF" w:rsidRPr="00EE605F" w:rsidRDefault="008014B7" w:rsidP="00302756">
            <w:pPr>
              <w:jc w:val="both"/>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28</w:t>
            </w:r>
          </w:p>
        </w:tc>
        <w:tc>
          <w:tcPr>
            <w:tcW w:w="550" w:type="dxa"/>
            <w:tcBorders>
              <w:top w:val="single" w:sz="12" w:space="0" w:color="8DBB70" w:themeColor="accent2"/>
            </w:tcBorders>
          </w:tcPr>
          <w:p w14:paraId="3BDA0E3C" w14:textId="3C8C4947" w:rsidR="00AF0ADF" w:rsidRPr="00EE605F" w:rsidRDefault="008014B7" w:rsidP="00302756">
            <w:pPr>
              <w:jc w:val="both"/>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29</w:t>
            </w:r>
          </w:p>
        </w:tc>
        <w:tc>
          <w:tcPr>
            <w:tcW w:w="550" w:type="dxa"/>
            <w:tcBorders>
              <w:top w:val="single" w:sz="12" w:space="0" w:color="8DBB70" w:themeColor="accent2"/>
            </w:tcBorders>
          </w:tcPr>
          <w:p w14:paraId="556EA0F6" w14:textId="27B0CD31" w:rsidR="00AF0ADF" w:rsidRPr="00EE605F" w:rsidRDefault="008014B7" w:rsidP="00302756">
            <w:pPr>
              <w:jc w:val="both"/>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30</w:t>
            </w:r>
          </w:p>
        </w:tc>
        <w:tc>
          <w:tcPr>
            <w:tcW w:w="550" w:type="dxa"/>
            <w:tcBorders>
              <w:top w:val="single" w:sz="12" w:space="0" w:color="8DBB70" w:themeColor="accent2"/>
            </w:tcBorders>
          </w:tcPr>
          <w:p w14:paraId="3328ACEB" w14:textId="1B1D5039" w:rsidR="00AF0ADF" w:rsidRPr="00EE605F" w:rsidRDefault="008014B7" w:rsidP="00302756">
            <w:pPr>
              <w:jc w:val="both"/>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31</w:t>
            </w:r>
          </w:p>
        </w:tc>
      </w:tr>
      <w:tr w:rsidR="00733446" w14:paraId="1B44AEB6" w14:textId="34308DBF" w:rsidTr="007334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Borders>
              <w:top w:val="single" w:sz="4" w:space="0" w:color="E8F1E2" w:themeColor="accent2" w:themeTint="33"/>
              <w:right w:val="single" w:sz="12" w:space="0" w:color="8DBB70" w:themeColor="accent2"/>
            </w:tcBorders>
            <w:shd w:val="clear" w:color="auto" w:fill="8DBB70" w:themeFill="accent2"/>
          </w:tcPr>
          <w:p w14:paraId="647B2ED5" w14:textId="30507144" w:rsidR="00733446" w:rsidRPr="00B4386C" w:rsidRDefault="00733446" w:rsidP="00302756">
            <w:pPr>
              <w:jc w:val="both"/>
              <w:rPr>
                <w:color w:val="FFFFFF" w:themeColor="background1"/>
              </w:rPr>
            </w:pPr>
            <w:r w:rsidRPr="00B4386C">
              <w:rPr>
                <w:color w:val="FFFFFF" w:themeColor="background1"/>
              </w:rPr>
              <w:t>Use</w:t>
            </w:r>
          </w:p>
        </w:tc>
        <w:tc>
          <w:tcPr>
            <w:tcW w:w="554" w:type="dxa"/>
            <w:tcBorders>
              <w:left w:val="single" w:sz="12" w:space="0" w:color="8DBB70" w:themeColor="accent2"/>
            </w:tcBorders>
          </w:tcPr>
          <w:p w14:paraId="64C08362" w14:textId="0EB6AF7C" w:rsidR="00733446" w:rsidRPr="0033281A" w:rsidRDefault="00733446"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sidRPr="0033281A">
              <w:rPr>
                <w:color w:val="4C483D" w:themeColor="text2"/>
              </w:rPr>
              <w:t>Post T7+</w:t>
            </w:r>
          </w:p>
        </w:tc>
        <w:tc>
          <w:tcPr>
            <w:tcW w:w="549" w:type="dxa"/>
          </w:tcPr>
          <w:p w14:paraId="487D36EB" w14:textId="041D4864" w:rsidR="00733446" w:rsidRPr="0033281A" w:rsidRDefault="00733446"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6</w:t>
            </w:r>
          </w:p>
        </w:tc>
        <w:tc>
          <w:tcPr>
            <w:tcW w:w="549" w:type="dxa"/>
          </w:tcPr>
          <w:p w14:paraId="06B0B9EE" w14:textId="54464BBC" w:rsidR="00733446" w:rsidRPr="0033281A" w:rsidRDefault="00733446"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6</w:t>
            </w:r>
          </w:p>
        </w:tc>
        <w:tc>
          <w:tcPr>
            <w:tcW w:w="549" w:type="dxa"/>
          </w:tcPr>
          <w:p w14:paraId="44D989CC" w14:textId="0A2F48B0" w:rsidR="00733446" w:rsidRPr="0033281A" w:rsidRDefault="00733446"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5</w:t>
            </w:r>
          </w:p>
        </w:tc>
        <w:tc>
          <w:tcPr>
            <w:tcW w:w="550" w:type="dxa"/>
          </w:tcPr>
          <w:p w14:paraId="688822A3" w14:textId="7526FAFB" w:rsidR="00733446" w:rsidRPr="0033281A" w:rsidRDefault="00733446"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5</w:t>
            </w:r>
          </w:p>
        </w:tc>
        <w:tc>
          <w:tcPr>
            <w:tcW w:w="550" w:type="dxa"/>
          </w:tcPr>
          <w:p w14:paraId="49A5A4A6" w14:textId="40C88623" w:rsidR="00733446" w:rsidRPr="0033281A" w:rsidRDefault="00733446"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4</w:t>
            </w:r>
          </w:p>
        </w:tc>
        <w:tc>
          <w:tcPr>
            <w:tcW w:w="550" w:type="dxa"/>
          </w:tcPr>
          <w:p w14:paraId="72AA618C" w14:textId="3D320AF7" w:rsidR="00733446" w:rsidRPr="0033281A" w:rsidRDefault="00733446"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4</w:t>
            </w:r>
          </w:p>
        </w:tc>
        <w:tc>
          <w:tcPr>
            <w:tcW w:w="550" w:type="dxa"/>
          </w:tcPr>
          <w:p w14:paraId="0D6D319F" w14:textId="2F203F6F" w:rsidR="00733446" w:rsidRPr="0033281A" w:rsidRDefault="00733446"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3</w:t>
            </w:r>
          </w:p>
        </w:tc>
        <w:tc>
          <w:tcPr>
            <w:tcW w:w="550" w:type="dxa"/>
          </w:tcPr>
          <w:p w14:paraId="31155AAF" w14:textId="1D9D1F86" w:rsidR="00733446" w:rsidRPr="0033281A" w:rsidRDefault="00733446"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3</w:t>
            </w:r>
          </w:p>
        </w:tc>
        <w:tc>
          <w:tcPr>
            <w:tcW w:w="550" w:type="dxa"/>
          </w:tcPr>
          <w:p w14:paraId="60D9A57C" w14:textId="625E60FD" w:rsidR="00733446" w:rsidRPr="0033281A" w:rsidRDefault="00733446"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2</w:t>
            </w:r>
          </w:p>
        </w:tc>
        <w:tc>
          <w:tcPr>
            <w:tcW w:w="550" w:type="dxa"/>
          </w:tcPr>
          <w:p w14:paraId="448AA843" w14:textId="470EFC7D" w:rsidR="00733446" w:rsidRPr="0033281A" w:rsidRDefault="00733446"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2</w:t>
            </w:r>
          </w:p>
        </w:tc>
        <w:tc>
          <w:tcPr>
            <w:tcW w:w="550" w:type="dxa"/>
          </w:tcPr>
          <w:p w14:paraId="11801DB0" w14:textId="01928E35" w:rsidR="00733446" w:rsidRPr="0033281A" w:rsidRDefault="00733446"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TU-1</w:t>
            </w:r>
          </w:p>
        </w:tc>
        <w:tc>
          <w:tcPr>
            <w:tcW w:w="550" w:type="dxa"/>
          </w:tcPr>
          <w:p w14:paraId="50C3CAF2" w14:textId="09B9239D" w:rsidR="00733446" w:rsidRPr="0033281A" w:rsidRDefault="00733446"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TU-1</w:t>
            </w:r>
          </w:p>
        </w:tc>
        <w:tc>
          <w:tcPr>
            <w:tcW w:w="550" w:type="dxa"/>
          </w:tcPr>
          <w:p w14:paraId="797CB616" w14:textId="7D33B9F1" w:rsidR="00733446" w:rsidRPr="0033281A" w:rsidRDefault="00733446"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Pre TU</w:t>
            </w:r>
          </w:p>
        </w:tc>
        <w:tc>
          <w:tcPr>
            <w:tcW w:w="550" w:type="dxa"/>
          </w:tcPr>
          <w:p w14:paraId="6D0E374D" w14:textId="778F0741" w:rsidR="00733446" w:rsidRPr="0033281A" w:rsidRDefault="00733446"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Post TU</w:t>
            </w:r>
          </w:p>
        </w:tc>
        <w:tc>
          <w:tcPr>
            <w:tcW w:w="550" w:type="dxa"/>
          </w:tcPr>
          <w:p w14:paraId="45BA9D78" w14:textId="069F2940" w:rsidR="00733446" w:rsidRPr="0033281A" w:rsidRDefault="00733446"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sidRPr="0033281A">
              <w:rPr>
                <w:color w:val="4C483D" w:themeColor="text2"/>
              </w:rPr>
              <w:t>N/A</w:t>
            </w:r>
          </w:p>
        </w:tc>
      </w:tr>
    </w:tbl>
    <w:p w14:paraId="51A6BDB1" w14:textId="79F2ECC3" w:rsidR="00D820D9" w:rsidRDefault="00F14BF4" w:rsidP="00302756">
      <w:pPr>
        <w:jc w:val="both"/>
      </w:pPr>
      <w:r>
        <w:t>Note: The time sequence starts with T0 and ends with TU</w:t>
      </w:r>
      <w:r w:rsidR="00B27344">
        <w:t>. T7+ denotes all frames that are not represented by</w:t>
      </w:r>
      <w:r w:rsidR="006B0D48">
        <w:t xml:space="preserve"> the bits. Rewind denotes that</w:t>
      </w:r>
      <w:r w:rsidR="003D21E5">
        <w:t xml:space="preserve"> </w:t>
      </w:r>
      <w:r w:rsidR="0055579F">
        <w:t>the </w:t>
      </w:r>
      <w:r w:rsidR="003D21E5">
        <w:t xml:space="preserve">frame count resets to T0 after </w:t>
      </w:r>
      <w:r w:rsidR="003437C7">
        <w:t>the </w:t>
      </w:r>
      <w:r w:rsidR="003D21E5">
        <w:t>user</w:t>
      </w:r>
      <w:r w:rsidR="00F4490D">
        <w:t xml:space="preserve"> clicks the rewind button.</w:t>
      </w:r>
    </w:p>
    <w:p w14:paraId="40545ACC" w14:textId="2D1539E0" w:rsidR="00E5640A" w:rsidRDefault="001F60F1" w:rsidP="00302756">
      <w:pPr>
        <w:jc w:val="both"/>
      </w:pPr>
      <w:r>
        <w:t>Both</w:t>
      </w:r>
      <w:r w:rsidR="00776366">
        <w:t xml:space="preserve"> </w:t>
      </w:r>
      <w:r w:rsidR="000F64BC">
        <w:t>decimal and hexadecimal format</w:t>
      </w:r>
      <w:r w:rsidR="00364623">
        <w:t>s of a 32-bit integer can be used to set the bitmask. Alternatively, the most commonly used cases</w:t>
      </w:r>
      <w:r w:rsidR="00A82389">
        <w:t xml:space="preserve"> can be set using the names in the table.</w:t>
      </w:r>
    </w:p>
    <w:tbl>
      <w:tblPr>
        <w:tblStyle w:val="GridTable4-Accent2"/>
        <w:tblW w:w="0" w:type="auto"/>
        <w:tblLook w:val="04A0" w:firstRow="1" w:lastRow="0" w:firstColumn="1" w:lastColumn="0" w:noHBand="0" w:noVBand="1"/>
      </w:tblPr>
      <w:tblGrid>
        <w:gridCol w:w="1705"/>
        <w:gridCol w:w="1440"/>
        <w:gridCol w:w="2522"/>
        <w:gridCol w:w="1440"/>
      </w:tblGrid>
      <w:tr w:rsidR="002416F1" w14:paraId="6A77F0C9" w14:textId="1685FC66" w:rsidTr="00241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7509CBF" w14:textId="26F82113" w:rsidR="002416F1" w:rsidRPr="00E5640A" w:rsidRDefault="002416F1" w:rsidP="00302756">
            <w:pPr>
              <w:jc w:val="both"/>
              <w:rPr>
                <w:b w:val="0"/>
                <w:bCs w:val="0"/>
              </w:rPr>
            </w:pPr>
            <w:r>
              <w:t>Predefined Name</w:t>
            </w:r>
          </w:p>
        </w:tc>
        <w:tc>
          <w:tcPr>
            <w:tcW w:w="1440" w:type="dxa"/>
          </w:tcPr>
          <w:p w14:paraId="5A9A0621" w14:textId="287B4304" w:rsidR="002416F1" w:rsidRPr="00E5640A" w:rsidRDefault="002416F1" w:rsidP="00302756">
            <w:pPr>
              <w:jc w:val="both"/>
              <w:cnfStyle w:val="100000000000" w:firstRow="1" w:lastRow="0" w:firstColumn="0" w:lastColumn="0" w:oddVBand="0" w:evenVBand="0" w:oddHBand="0" w:evenHBand="0" w:firstRowFirstColumn="0" w:firstRowLastColumn="0" w:lastRowFirstColumn="0" w:lastRowLastColumn="0"/>
              <w:rPr>
                <w:b w:val="0"/>
                <w:bCs w:val="0"/>
              </w:rPr>
            </w:pPr>
            <w:r>
              <w:t>Bitmask value</w:t>
            </w:r>
          </w:p>
        </w:tc>
        <w:tc>
          <w:tcPr>
            <w:tcW w:w="1440" w:type="dxa"/>
          </w:tcPr>
          <w:p w14:paraId="2D3093A9" w14:textId="230C946C" w:rsidR="002416F1" w:rsidRDefault="002416F1" w:rsidP="00302756">
            <w:pPr>
              <w:jc w:val="both"/>
              <w:cnfStyle w:val="100000000000" w:firstRow="1" w:lastRow="0" w:firstColumn="0" w:lastColumn="0" w:oddVBand="0" w:evenVBand="0" w:oddHBand="0" w:evenHBand="0" w:firstRowFirstColumn="0" w:firstRowLastColumn="0" w:lastRowFirstColumn="0" w:lastRowLastColumn="0"/>
            </w:pPr>
            <w:r>
              <w:t>Predefined Name</w:t>
            </w:r>
          </w:p>
        </w:tc>
        <w:tc>
          <w:tcPr>
            <w:tcW w:w="1440" w:type="dxa"/>
          </w:tcPr>
          <w:p w14:paraId="3B9D77E0" w14:textId="34A6AC55" w:rsidR="002416F1" w:rsidRDefault="002416F1" w:rsidP="00302756">
            <w:pPr>
              <w:jc w:val="both"/>
              <w:cnfStyle w:val="100000000000" w:firstRow="1" w:lastRow="0" w:firstColumn="0" w:lastColumn="0" w:oddVBand="0" w:evenVBand="0" w:oddHBand="0" w:evenHBand="0" w:firstRowFirstColumn="0" w:firstRowLastColumn="0" w:lastRowFirstColumn="0" w:lastRowLastColumn="0"/>
            </w:pPr>
            <w:r>
              <w:t>Bitmask value</w:t>
            </w:r>
          </w:p>
        </w:tc>
      </w:tr>
      <w:tr w:rsidR="002416F1" w14:paraId="4B9E4ACF" w14:textId="792DFC16"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165D4196" w14:textId="0F216FC9" w:rsidR="002416F1" w:rsidRPr="00134449" w:rsidRDefault="002416F1" w:rsidP="00302756">
            <w:pPr>
              <w:jc w:val="both"/>
              <w:rPr>
                <w:b w:val="0"/>
                <w:bCs w:val="0"/>
              </w:rPr>
            </w:pPr>
            <w:r w:rsidRPr="002806F8">
              <w:t>TM_NONE</w:t>
            </w:r>
          </w:p>
        </w:tc>
        <w:tc>
          <w:tcPr>
            <w:tcW w:w="1440" w:type="dxa"/>
          </w:tcPr>
          <w:p w14:paraId="12A9E6EB" w14:textId="28EB727D" w:rsidR="002416F1" w:rsidRDefault="002416F1" w:rsidP="00302756">
            <w:pPr>
              <w:jc w:val="both"/>
              <w:cnfStyle w:val="000000100000" w:firstRow="0" w:lastRow="0" w:firstColumn="0" w:lastColumn="0" w:oddVBand="0" w:evenVBand="0" w:oddHBand="1" w:evenHBand="0" w:firstRowFirstColumn="0" w:firstRowLastColumn="0" w:lastRowFirstColumn="0" w:lastRowLastColumn="0"/>
            </w:pPr>
            <w:r>
              <w:t>0</w:t>
            </w:r>
          </w:p>
        </w:tc>
        <w:tc>
          <w:tcPr>
            <w:tcW w:w="1440" w:type="dxa"/>
          </w:tcPr>
          <w:p w14:paraId="742CD592" w14:textId="252AC05E" w:rsidR="002416F1" w:rsidRPr="002416F1" w:rsidRDefault="00A54056" w:rsidP="00302756">
            <w:pPr>
              <w:jc w:val="both"/>
              <w:cnfStyle w:val="000000100000" w:firstRow="0" w:lastRow="0" w:firstColumn="0" w:lastColumn="0" w:oddVBand="0" w:evenVBand="0" w:oddHBand="1" w:evenHBand="0" w:firstRowFirstColumn="0" w:firstRowLastColumn="0" w:lastRowFirstColumn="0" w:lastRowLastColumn="0"/>
              <w:rPr>
                <w:b/>
                <w:bCs/>
              </w:rPr>
            </w:pPr>
            <w:r w:rsidRPr="00A54056">
              <w:rPr>
                <w:b/>
                <w:bCs/>
              </w:rPr>
              <w:t>TM_LAST_BOTH</w:t>
            </w:r>
          </w:p>
        </w:tc>
        <w:tc>
          <w:tcPr>
            <w:tcW w:w="1440" w:type="dxa"/>
          </w:tcPr>
          <w:p w14:paraId="770A2C5C" w14:textId="3E96C7E7" w:rsidR="002416F1" w:rsidRDefault="00A54056" w:rsidP="00302756">
            <w:pPr>
              <w:jc w:val="both"/>
              <w:cnfStyle w:val="000000100000" w:firstRow="0" w:lastRow="0" w:firstColumn="0" w:lastColumn="0" w:oddVBand="0" w:evenVBand="0" w:oddHBand="1" w:evenHBand="0" w:firstRowFirstColumn="0" w:firstRowLastColumn="0" w:lastRowFirstColumn="0" w:lastRowLastColumn="0"/>
            </w:pPr>
            <w:r w:rsidRPr="00A54056">
              <w:t>0x60000000</w:t>
            </w:r>
          </w:p>
        </w:tc>
      </w:tr>
      <w:tr w:rsidR="002416F1" w14:paraId="180B82CD" w14:textId="5978C55D" w:rsidTr="002416F1">
        <w:trPr>
          <w:trHeight w:val="229"/>
        </w:trPr>
        <w:tc>
          <w:tcPr>
            <w:cnfStyle w:val="001000000000" w:firstRow="0" w:lastRow="0" w:firstColumn="1" w:lastColumn="0" w:oddVBand="0" w:evenVBand="0" w:oddHBand="0" w:evenHBand="0" w:firstRowFirstColumn="0" w:firstRowLastColumn="0" w:lastRowFirstColumn="0" w:lastRowLastColumn="0"/>
            <w:tcW w:w="1705" w:type="dxa"/>
          </w:tcPr>
          <w:p w14:paraId="37110F71" w14:textId="3333C2E3" w:rsidR="002416F1" w:rsidRPr="00134449" w:rsidRDefault="002416F1" w:rsidP="00302756">
            <w:pPr>
              <w:jc w:val="both"/>
              <w:rPr>
                <w:b w:val="0"/>
                <w:bCs w:val="0"/>
              </w:rPr>
            </w:pPr>
            <w:r>
              <w:t>TM_REWIND</w:t>
            </w:r>
          </w:p>
        </w:tc>
        <w:tc>
          <w:tcPr>
            <w:tcW w:w="1440" w:type="dxa"/>
          </w:tcPr>
          <w:p w14:paraId="248A4170" w14:textId="444CBC16" w:rsidR="002416F1" w:rsidRDefault="002416F1" w:rsidP="00302756">
            <w:pPr>
              <w:jc w:val="both"/>
              <w:cnfStyle w:val="000000000000" w:firstRow="0" w:lastRow="0" w:firstColumn="0" w:lastColumn="0" w:oddVBand="0" w:evenVBand="0" w:oddHBand="0" w:evenHBand="0" w:firstRowFirstColumn="0" w:firstRowLastColumn="0" w:lastRowFirstColumn="0" w:lastRowLastColumn="0"/>
            </w:pPr>
            <w:r>
              <w:t>0x8000</w:t>
            </w:r>
          </w:p>
        </w:tc>
        <w:tc>
          <w:tcPr>
            <w:tcW w:w="1440" w:type="dxa"/>
          </w:tcPr>
          <w:p w14:paraId="093867AA" w14:textId="7F72EC2B" w:rsidR="002416F1" w:rsidRPr="002416F1" w:rsidRDefault="00A54056" w:rsidP="00302756">
            <w:pPr>
              <w:jc w:val="both"/>
              <w:cnfStyle w:val="000000000000" w:firstRow="0" w:lastRow="0" w:firstColumn="0" w:lastColumn="0" w:oddVBand="0" w:evenVBand="0" w:oddHBand="0" w:evenHBand="0" w:firstRowFirstColumn="0" w:firstRowLastColumn="0" w:lastRowFirstColumn="0" w:lastRowLastColumn="0"/>
              <w:rPr>
                <w:b/>
                <w:bCs/>
              </w:rPr>
            </w:pPr>
            <w:r w:rsidRPr="00A54056">
              <w:rPr>
                <w:b/>
                <w:bCs/>
              </w:rPr>
              <w:t>TM_ALL_PRE_FIRST_BOTH</w:t>
            </w:r>
          </w:p>
        </w:tc>
        <w:tc>
          <w:tcPr>
            <w:tcW w:w="1440" w:type="dxa"/>
          </w:tcPr>
          <w:p w14:paraId="53EDA74B" w14:textId="200AA113" w:rsidR="002416F1" w:rsidRDefault="00A54056" w:rsidP="00302756">
            <w:pPr>
              <w:jc w:val="both"/>
              <w:cnfStyle w:val="000000000000" w:firstRow="0" w:lastRow="0" w:firstColumn="0" w:lastColumn="0" w:oddVBand="0" w:evenVBand="0" w:oddHBand="0" w:evenHBand="0" w:firstRowFirstColumn="0" w:firstRowLastColumn="0" w:lastRowFirstColumn="0" w:lastRowLastColumn="0"/>
            </w:pPr>
            <w:r w:rsidRPr="00A54056">
              <w:t>0x2AAA5557</w:t>
            </w:r>
          </w:p>
        </w:tc>
      </w:tr>
      <w:tr w:rsidR="002416F1" w14:paraId="1B39E53D" w14:textId="791F0D86"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4BDD89F2" w14:textId="46EA32B0" w:rsidR="002416F1" w:rsidRDefault="002416F1" w:rsidP="00302756">
            <w:pPr>
              <w:jc w:val="both"/>
            </w:pPr>
            <w:r>
              <w:t>TM_ALL_PRE</w:t>
            </w:r>
          </w:p>
        </w:tc>
        <w:tc>
          <w:tcPr>
            <w:tcW w:w="1440" w:type="dxa"/>
          </w:tcPr>
          <w:p w14:paraId="0D01DAF7" w14:textId="0E60C114" w:rsidR="002416F1" w:rsidRDefault="002416F1" w:rsidP="00302756">
            <w:pPr>
              <w:jc w:val="both"/>
              <w:cnfStyle w:val="000000100000" w:firstRow="0" w:lastRow="0" w:firstColumn="0" w:lastColumn="0" w:oddVBand="0" w:evenVBand="0" w:oddHBand="1" w:evenHBand="0" w:firstRowFirstColumn="0" w:firstRowLastColumn="0" w:lastRowFirstColumn="0" w:lastRowLastColumn="0"/>
            </w:pPr>
            <w:r w:rsidRPr="00A7583B">
              <w:t>0x2AAA5555</w:t>
            </w:r>
          </w:p>
        </w:tc>
        <w:tc>
          <w:tcPr>
            <w:tcW w:w="1440" w:type="dxa"/>
          </w:tcPr>
          <w:p w14:paraId="3756D4ED" w14:textId="4E81731E" w:rsidR="002416F1" w:rsidRPr="002416F1" w:rsidRDefault="004D5E83" w:rsidP="00302756">
            <w:pPr>
              <w:jc w:val="both"/>
              <w:cnfStyle w:val="000000100000" w:firstRow="0" w:lastRow="0" w:firstColumn="0" w:lastColumn="0" w:oddVBand="0" w:evenVBand="0" w:oddHBand="1" w:evenHBand="0" w:firstRowFirstColumn="0" w:firstRowLastColumn="0" w:lastRowFirstColumn="0" w:lastRowLastColumn="0"/>
              <w:rPr>
                <w:b/>
                <w:bCs/>
              </w:rPr>
            </w:pPr>
            <w:r w:rsidRPr="004D5E83">
              <w:rPr>
                <w:b/>
                <w:bCs/>
              </w:rPr>
              <w:t>TM_ALL_POST_FIRST_BOTH</w:t>
            </w:r>
          </w:p>
        </w:tc>
        <w:tc>
          <w:tcPr>
            <w:tcW w:w="1440" w:type="dxa"/>
          </w:tcPr>
          <w:p w14:paraId="19335CB2" w14:textId="7A588487" w:rsidR="002416F1" w:rsidRDefault="004D5E83" w:rsidP="00302756">
            <w:pPr>
              <w:jc w:val="both"/>
              <w:cnfStyle w:val="000000100000" w:firstRow="0" w:lastRow="0" w:firstColumn="0" w:lastColumn="0" w:oddVBand="0" w:evenVBand="0" w:oddHBand="1" w:evenHBand="0" w:firstRowFirstColumn="0" w:firstRowLastColumn="0" w:lastRowFirstColumn="0" w:lastRowLastColumn="0"/>
            </w:pPr>
            <w:r w:rsidRPr="004D5E83">
              <w:t>0x55552AAB</w:t>
            </w:r>
          </w:p>
        </w:tc>
      </w:tr>
      <w:tr w:rsidR="002416F1" w14:paraId="7421D072" w14:textId="0AA3B719" w:rsidTr="002416F1">
        <w:trPr>
          <w:trHeight w:val="229"/>
        </w:trPr>
        <w:tc>
          <w:tcPr>
            <w:cnfStyle w:val="001000000000" w:firstRow="0" w:lastRow="0" w:firstColumn="1" w:lastColumn="0" w:oddVBand="0" w:evenVBand="0" w:oddHBand="0" w:evenHBand="0" w:firstRowFirstColumn="0" w:firstRowLastColumn="0" w:lastRowFirstColumn="0" w:lastRowLastColumn="0"/>
            <w:tcW w:w="1705" w:type="dxa"/>
          </w:tcPr>
          <w:p w14:paraId="16DAB71E" w14:textId="0BF56F0F" w:rsidR="002416F1" w:rsidRDefault="002416F1" w:rsidP="00302756">
            <w:pPr>
              <w:jc w:val="both"/>
            </w:pPr>
            <w:r w:rsidRPr="00A7583B">
              <w:t>TM_ALL_POST</w:t>
            </w:r>
          </w:p>
        </w:tc>
        <w:tc>
          <w:tcPr>
            <w:tcW w:w="1440" w:type="dxa"/>
          </w:tcPr>
          <w:p w14:paraId="5FAFBE3B" w14:textId="12D1AC1F" w:rsidR="002416F1" w:rsidRPr="00A7583B" w:rsidRDefault="002416F1" w:rsidP="00302756">
            <w:pPr>
              <w:jc w:val="both"/>
              <w:cnfStyle w:val="000000000000" w:firstRow="0" w:lastRow="0" w:firstColumn="0" w:lastColumn="0" w:oddVBand="0" w:evenVBand="0" w:oddHBand="0" w:evenHBand="0" w:firstRowFirstColumn="0" w:firstRowLastColumn="0" w:lastRowFirstColumn="0" w:lastRowLastColumn="0"/>
            </w:pPr>
            <w:r w:rsidRPr="001F5AD6">
              <w:t>0x55552AAA</w:t>
            </w:r>
          </w:p>
        </w:tc>
        <w:tc>
          <w:tcPr>
            <w:tcW w:w="1440" w:type="dxa"/>
          </w:tcPr>
          <w:p w14:paraId="45B3EFCE" w14:textId="5911B4AA" w:rsidR="002416F1" w:rsidRPr="002416F1" w:rsidRDefault="004D5E83" w:rsidP="00302756">
            <w:pPr>
              <w:jc w:val="both"/>
              <w:cnfStyle w:val="000000000000" w:firstRow="0" w:lastRow="0" w:firstColumn="0" w:lastColumn="0" w:oddVBand="0" w:evenVBand="0" w:oddHBand="0" w:evenHBand="0" w:firstRowFirstColumn="0" w:firstRowLastColumn="0" w:lastRowFirstColumn="0" w:lastRowLastColumn="0"/>
              <w:rPr>
                <w:b/>
                <w:bCs/>
              </w:rPr>
            </w:pPr>
            <w:r w:rsidRPr="004D5E83">
              <w:rPr>
                <w:b/>
                <w:bCs/>
              </w:rPr>
              <w:t>TM_ALL_PRE_LAST_BOTH</w:t>
            </w:r>
          </w:p>
        </w:tc>
        <w:tc>
          <w:tcPr>
            <w:tcW w:w="1440" w:type="dxa"/>
          </w:tcPr>
          <w:p w14:paraId="230394BE" w14:textId="6822ECBC" w:rsidR="002416F1" w:rsidRDefault="004D5E83" w:rsidP="00302756">
            <w:pPr>
              <w:jc w:val="both"/>
              <w:cnfStyle w:val="000000000000" w:firstRow="0" w:lastRow="0" w:firstColumn="0" w:lastColumn="0" w:oddVBand="0" w:evenVBand="0" w:oddHBand="0" w:evenHBand="0" w:firstRowFirstColumn="0" w:firstRowLastColumn="0" w:lastRowFirstColumn="0" w:lastRowLastColumn="0"/>
            </w:pPr>
            <w:r w:rsidRPr="004D5E83">
              <w:t>0x6AAA5555</w:t>
            </w:r>
          </w:p>
        </w:tc>
      </w:tr>
      <w:tr w:rsidR="002416F1" w14:paraId="32FB06C9" w14:textId="15070684"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452D7C83" w14:textId="7B38E7DF" w:rsidR="002416F1" w:rsidRPr="00A7583B" w:rsidRDefault="002416F1" w:rsidP="00302756">
            <w:pPr>
              <w:jc w:val="both"/>
            </w:pPr>
            <w:r w:rsidRPr="001F5AD6">
              <w:t>TM_FIRST_PRE</w:t>
            </w:r>
          </w:p>
        </w:tc>
        <w:tc>
          <w:tcPr>
            <w:tcW w:w="1440" w:type="dxa"/>
          </w:tcPr>
          <w:p w14:paraId="7D0E91C4" w14:textId="00ABBD71" w:rsidR="002416F1" w:rsidRPr="001F5AD6" w:rsidRDefault="002416F1" w:rsidP="00302756">
            <w:pPr>
              <w:jc w:val="both"/>
              <w:cnfStyle w:val="000000100000" w:firstRow="0" w:lastRow="0" w:firstColumn="0" w:lastColumn="0" w:oddVBand="0" w:evenVBand="0" w:oddHBand="1" w:evenHBand="0" w:firstRowFirstColumn="0" w:firstRowLastColumn="0" w:lastRowFirstColumn="0" w:lastRowLastColumn="0"/>
            </w:pPr>
            <w:r>
              <w:t>1</w:t>
            </w:r>
          </w:p>
        </w:tc>
        <w:tc>
          <w:tcPr>
            <w:tcW w:w="1440" w:type="dxa"/>
          </w:tcPr>
          <w:p w14:paraId="4991BD96" w14:textId="1EA0A62A" w:rsidR="002416F1" w:rsidRPr="002416F1" w:rsidRDefault="000F29CD" w:rsidP="00302756">
            <w:pPr>
              <w:jc w:val="both"/>
              <w:cnfStyle w:val="000000100000" w:firstRow="0" w:lastRow="0" w:firstColumn="0" w:lastColumn="0" w:oddVBand="0" w:evenVBand="0" w:oddHBand="1" w:evenHBand="0" w:firstRowFirstColumn="0" w:firstRowLastColumn="0" w:lastRowFirstColumn="0" w:lastRowLastColumn="0"/>
              <w:rPr>
                <w:b/>
                <w:bCs/>
              </w:rPr>
            </w:pPr>
            <w:r w:rsidRPr="000F29CD">
              <w:rPr>
                <w:b/>
                <w:bCs/>
              </w:rPr>
              <w:t>TM_ALL_POST_LAST_BOTH</w:t>
            </w:r>
          </w:p>
        </w:tc>
        <w:tc>
          <w:tcPr>
            <w:tcW w:w="1440" w:type="dxa"/>
          </w:tcPr>
          <w:p w14:paraId="7722EFD7" w14:textId="539C5897" w:rsidR="002416F1" w:rsidRDefault="000F29CD" w:rsidP="00302756">
            <w:pPr>
              <w:jc w:val="both"/>
              <w:cnfStyle w:val="000000100000" w:firstRow="0" w:lastRow="0" w:firstColumn="0" w:lastColumn="0" w:oddVBand="0" w:evenVBand="0" w:oddHBand="1" w:evenHBand="0" w:firstRowFirstColumn="0" w:firstRowLastColumn="0" w:lastRowFirstColumn="0" w:lastRowLastColumn="0"/>
            </w:pPr>
            <w:r w:rsidRPr="000F29CD">
              <w:t>0x75552AAA</w:t>
            </w:r>
          </w:p>
        </w:tc>
      </w:tr>
      <w:tr w:rsidR="002416F1" w14:paraId="5D643543" w14:textId="7732F180" w:rsidTr="002416F1">
        <w:trPr>
          <w:trHeight w:val="229"/>
        </w:trPr>
        <w:tc>
          <w:tcPr>
            <w:cnfStyle w:val="001000000000" w:firstRow="0" w:lastRow="0" w:firstColumn="1" w:lastColumn="0" w:oddVBand="0" w:evenVBand="0" w:oddHBand="0" w:evenHBand="0" w:firstRowFirstColumn="0" w:firstRowLastColumn="0" w:lastRowFirstColumn="0" w:lastRowLastColumn="0"/>
            <w:tcW w:w="1705" w:type="dxa"/>
          </w:tcPr>
          <w:p w14:paraId="464AABE4" w14:textId="2CB8E76A" w:rsidR="002416F1" w:rsidRPr="001F5AD6" w:rsidRDefault="002416F1" w:rsidP="00302756">
            <w:pPr>
              <w:jc w:val="both"/>
            </w:pPr>
            <w:r w:rsidRPr="001F5AD6">
              <w:t>TM_FIRST_POST</w:t>
            </w:r>
          </w:p>
        </w:tc>
        <w:tc>
          <w:tcPr>
            <w:tcW w:w="1440" w:type="dxa"/>
          </w:tcPr>
          <w:p w14:paraId="39B12EFB" w14:textId="0966C0A5" w:rsidR="002416F1" w:rsidRDefault="002416F1" w:rsidP="00302756">
            <w:pPr>
              <w:jc w:val="both"/>
              <w:cnfStyle w:val="000000000000" w:firstRow="0" w:lastRow="0" w:firstColumn="0" w:lastColumn="0" w:oddVBand="0" w:evenVBand="0" w:oddHBand="0" w:evenHBand="0" w:firstRowFirstColumn="0" w:firstRowLastColumn="0" w:lastRowFirstColumn="0" w:lastRowLastColumn="0"/>
            </w:pPr>
            <w:r>
              <w:t>2</w:t>
            </w:r>
          </w:p>
        </w:tc>
        <w:tc>
          <w:tcPr>
            <w:tcW w:w="1440" w:type="dxa"/>
          </w:tcPr>
          <w:p w14:paraId="7867B974" w14:textId="510A4B21" w:rsidR="002416F1" w:rsidRPr="002416F1" w:rsidRDefault="000F29CD" w:rsidP="00302756">
            <w:pPr>
              <w:jc w:val="both"/>
              <w:cnfStyle w:val="000000000000" w:firstRow="0" w:lastRow="0" w:firstColumn="0" w:lastColumn="0" w:oddVBand="0" w:evenVBand="0" w:oddHBand="0" w:evenHBand="0" w:firstRowFirstColumn="0" w:firstRowLastColumn="0" w:lastRowFirstColumn="0" w:lastRowLastColumn="0"/>
              <w:rPr>
                <w:b/>
                <w:bCs/>
              </w:rPr>
            </w:pPr>
            <w:r w:rsidRPr="000F29CD">
              <w:rPr>
                <w:b/>
                <w:bCs/>
              </w:rPr>
              <w:t>TM_ALL_PRE_REWIND</w:t>
            </w:r>
          </w:p>
        </w:tc>
        <w:tc>
          <w:tcPr>
            <w:tcW w:w="1440" w:type="dxa"/>
          </w:tcPr>
          <w:p w14:paraId="3E427E05" w14:textId="037E8B4B" w:rsidR="002416F1" w:rsidRDefault="000F29CD" w:rsidP="00302756">
            <w:pPr>
              <w:jc w:val="both"/>
              <w:cnfStyle w:val="000000000000" w:firstRow="0" w:lastRow="0" w:firstColumn="0" w:lastColumn="0" w:oddVBand="0" w:evenVBand="0" w:oddHBand="0" w:evenHBand="0" w:firstRowFirstColumn="0" w:firstRowLastColumn="0" w:lastRowFirstColumn="0" w:lastRowLastColumn="0"/>
            </w:pPr>
            <w:r w:rsidRPr="000F29CD">
              <w:t>0x2AAAD555</w:t>
            </w:r>
          </w:p>
        </w:tc>
      </w:tr>
      <w:tr w:rsidR="002416F1" w14:paraId="13E393AD" w14:textId="04C375AE"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2806DCA1" w14:textId="33D70CF9" w:rsidR="002416F1" w:rsidRPr="001F5AD6" w:rsidRDefault="002416F1" w:rsidP="00302756">
            <w:pPr>
              <w:jc w:val="both"/>
            </w:pPr>
            <w:r w:rsidRPr="001F5AD6">
              <w:t>TM_FIRST_BOTH</w:t>
            </w:r>
          </w:p>
        </w:tc>
        <w:tc>
          <w:tcPr>
            <w:tcW w:w="1440" w:type="dxa"/>
          </w:tcPr>
          <w:p w14:paraId="2A4AD53F" w14:textId="42087FF2" w:rsidR="002416F1" w:rsidRDefault="002416F1" w:rsidP="00302756">
            <w:pPr>
              <w:jc w:val="both"/>
              <w:cnfStyle w:val="000000100000" w:firstRow="0" w:lastRow="0" w:firstColumn="0" w:lastColumn="0" w:oddVBand="0" w:evenVBand="0" w:oddHBand="1" w:evenHBand="0" w:firstRowFirstColumn="0" w:firstRowLastColumn="0" w:lastRowFirstColumn="0" w:lastRowLastColumn="0"/>
            </w:pPr>
            <w:r>
              <w:t>3</w:t>
            </w:r>
          </w:p>
        </w:tc>
        <w:tc>
          <w:tcPr>
            <w:tcW w:w="1440" w:type="dxa"/>
          </w:tcPr>
          <w:p w14:paraId="59863B19" w14:textId="1FD1312C" w:rsidR="002416F1" w:rsidRPr="002416F1" w:rsidRDefault="000F29CD" w:rsidP="00302756">
            <w:pPr>
              <w:jc w:val="both"/>
              <w:cnfStyle w:val="000000100000" w:firstRow="0" w:lastRow="0" w:firstColumn="0" w:lastColumn="0" w:oddVBand="0" w:evenVBand="0" w:oddHBand="1" w:evenHBand="0" w:firstRowFirstColumn="0" w:firstRowLastColumn="0" w:lastRowFirstColumn="0" w:lastRowLastColumn="0"/>
              <w:rPr>
                <w:b/>
                <w:bCs/>
              </w:rPr>
            </w:pPr>
            <w:r w:rsidRPr="000F29CD">
              <w:rPr>
                <w:b/>
                <w:bCs/>
              </w:rPr>
              <w:t>TM_ALL_POST_REWIND</w:t>
            </w:r>
          </w:p>
        </w:tc>
        <w:tc>
          <w:tcPr>
            <w:tcW w:w="1440" w:type="dxa"/>
          </w:tcPr>
          <w:p w14:paraId="0D961257" w14:textId="097D07B2" w:rsidR="002416F1" w:rsidRDefault="000F29CD" w:rsidP="00302756">
            <w:pPr>
              <w:jc w:val="both"/>
              <w:cnfStyle w:val="000000100000" w:firstRow="0" w:lastRow="0" w:firstColumn="0" w:lastColumn="0" w:oddVBand="0" w:evenVBand="0" w:oddHBand="1" w:evenHBand="0" w:firstRowFirstColumn="0" w:firstRowLastColumn="0" w:lastRowFirstColumn="0" w:lastRowLastColumn="0"/>
            </w:pPr>
            <w:r w:rsidRPr="000F29CD">
              <w:t>0x5555AAAA</w:t>
            </w:r>
          </w:p>
        </w:tc>
      </w:tr>
      <w:tr w:rsidR="002416F1" w14:paraId="55359AFE" w14:textId="323F4F65" w:rsidTr="002416F1">
        <w:trPr>
          <w:trHeight w:val="229"/>
        </w:trPr>
        <w:tc>
          <w:tcPr>
            <w:cnfStyle w:val="001000000000" w:firstRow="0" w:lastRow="0" w:firstColumn="1" w:lastColumn="0" w:oddVBand="0" w:evenVBand="0" w:oddHBand="0" w:evenHBand="0" w:firstRowFirstColumn="0" w:firstRowLastColumn="0" w:lastRowFirstColumn="0" w:lastRowLastColumn="0"/>
            <w:tcW w:w="1705" w:type="dxa"/>
          </w:tcPr>
          <w:p w14:paraId="1DD14DE4" w14:textId="274E7092" w:rsidR="002416F1" w:rsidRPr="001F5AD6" w:rsidRDefault="002416F1" w:rsidP="00302756">
            <w:pPr>
              <w:jc w:val="both"/>
            </w:pPr>
            <w:r w:rsidRPr="00335E58">
              <w:t>TM_LAST_PRE</w:t>
            </w:r>
          </w:p>
        </w:tc>
        <w:tc>
          <w:tcPr>
            <w:tcW w:w="1440" w:type="dxa"/>
          </w:tcPr>
          <w:p w14:paraId="01A5EB04" w14:textId="49146027" w:rsidR="002416F1" w:rsidRDefault="002416F1" w:rsidP="00302756">
            <w:pPr>
              <w:jc w:val="both"/>
              <w:cnfStyle w:val="000000000000" w:firstRow="0" w:lastRow="0" w:firstColumn="0" w:lastColumn="0" w:oddVBand="0" w:evenVBand="0" w:oddHBand="0" w:evenHBand="0" w:firstRowFirstColumn="0" w:firstRowLastColumn="0" w:lastRowFirstColumn="0" w:lastRowLastColumn="0"/>
            </w:pPr>
            <w:r w:rsidRPr="00335E58">
              <w:t>0x20000000</w:t>
            </w:r>
          </w:p>
        </w:tc>
        <w:tc>
          <w:tcPr>
            <w:tcW w:w="1440" w:type="dxa"/>
          </w:tcPr>
          <w:p w14:paraId="41D5AAA9" w14:textId="051DBCEF" w:rsidR="002416F1" w:rsidRPr="002416F1" w:rsidRDefault="000F29CD" w:rsidP="00302756">
            <w:pPr>
              <w:jc w:val="both"/>
              <w:cnfStyle w:val="000000000000" w:firstRow="0" w:lastRow="0" w:firstColumn="0" w:lastColumn="0" w:oddVBand="0" w:evenVBand="0" w:oddHBand="0" w:evenHBand="0" w:firstRowFirstColumn="0" w:firstRowLastColumn="0" w:lastRowFirstColumn="0" w:lastRowLastColumn="0"/>
              <w:rPr>
                <w:b/>
                <w:bCs/>
              </w:rPr>
            </w:pPr>
            <w:r w:rsidRPr="000F29CD">
              <w:rPr>
                <w:b/>
                <w:bCs/>
              </w:rPr>
              <w:t>TM_ALL</w:t>
            </w:r>
          </w:p>
        </w:tc>
        <w:tc>
          <w:tcPr>
            <w:tcW w:w="1440" w:type="dxa"/>
          </w:tcPr>
          <w:p w14:paraId="3D00EE7C" w14:textId="502BC011" w:rsidR="002416F1" w:rsidRDefault="00D77576" w:rsidP="00302756">
            <w:pPr>
              <w:jc w:val="both"/>
              <w:cnfStyle w:val="000000000000" w:firstRow="0" w:lastRow="0" w:firstColumn="0" w:lastColumn="0" w:oddVBand="0" w:evenVBand="0" w:oddHBand="0" w:evenHBand="0" w:firstRowFirstColumn="0" w:firstRowLastColumn="0" w:lastRowFirstColumn="0" w:lastRowLastColumn="0"/>
            </w:pPr>
            <w:r w:rsidRPr="00D77576">
              <w:t>0x7FFF7FFF</w:t>
            </w:r>
          </w:p>
        </w:tc>
      </w:tr>
      <w:tr w:rsidR="002416F1" w14:paraId="61B4B585" w14:textId="1F91A5BF"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1EE45EE2" w14:textId="6E73F67B" w:rsidR="002416F1" w:rsidRPr="00335E58" w:rsidRDefault="002416F1" w:rsidP="00302756">
            <w:pPr>
              <w:jc w:val="both"/>
            </w:pPr>
            <w:r w:rsidRPr="00335E58">
              <w:t>TM_LAST_POST</w:t>
            </w:r>
          </w:p>
        </w:tc>
        <w:tc>
          <w:tcPr>
            <w:tcW w:w="1440" w:type="dxa"/>
          </w:tcPr>
          <w:p w14:paraId="3A18BA6D" w14:textId="4967A7D6" w:rsidR="002416F1" w:rsidRPr="00335E58" w:rsidRDefault="002416F1" w:rsidP="00302756">
            <w:pPr>
              <w:jc w:val="both"/>
              <w:cnfStyle w:val="000000100000" w:firstRow="0" w:lastRow="0" w:firstColumn="0" w:lastColumn="0" w:oddVBand="0" w:evenVBand="0" w:oddHBand="1" w:evenHBand="0" w:firstRowFirstColumn="0" w:firstRowLastColumn="0" w:lastRowFirstColumn="0" w:lastRowLastColumn="0"/>
            </w:pPr>
            <w:r w:rsidRPr="00335E58">
              <w:t>0x40000000</w:t>
            </w:r>
          </w:p>
        </w:tc>
        <w:tc>
          <w:tcPr>
            <w:tcW w:w="1440" w:type="dxa"/>
          </w:tcPr>
          <w:p w14:paraId="319058FE" w14:textId="1710FEA2" w:rsidR="002416F1" w:rsidRPr="002416F1" w:rsidRDefault="002416F1" w:rsidP="00302756">
            <w:pPr>
              <w:jc w:val="both"/>
              <w:cnfStyle w:val="000000100000" w:firstRow="0" w:lastRow="0" w:firstColumn="0" w:lastColumn="0" w:oddVBand="0" w:evenVBand="0" w:oddHBand="1" w:evenHBand="0" w:firstRowFirstColumn="0" w:firstRowLastColumn="0" w:lastRowFirstColumn="0" w:lastRowLastColumn="0"/>
              <w:rPr>
                <w:b/>
                <w:bCs/>
              </w:rPr>
            </w:pPr>
          </w:p>
        </w:tc>
        <w:tc>
          <w:tcPr>
            <w:tcW w:w="1440" w:type="dxa"/>
          </w:tcPr>
          <w:p w14:paraId="09B2E27E" w14:textId="0D8F9E51" w:rsidR="002416F1" w:rsidRDefault="002416F1" w:rsidP="00302756">
            <w:pPr>
              <w:jc w:val="both"/>
              <w:cnfStyle w:val="000000100000" w:firstRow="0" w:lastRow="0" w:firstColumn="0" w:lastColumn="0" w:oddVBand="0" w:evenVBand="0" w:oddHBand="1" w:evenHBand="0" w:firstRowFirstColumn="0" w:firstRowLastColumn="0" w:lastRowFirstColumn="0" w:lastRowLastColumn="0"/>
            </w:pPr>
          </w:p>
        </w:tc>
      </w:tr>
    </w:tbl>
    <w:p w14:paraId="4790ACF8" w14:textId="77777777" w:rsidR="00477DEC" w:rsidRDefault="00477DEC" w:rsidP="00302756">
      <w:pPr>
        <w:jc w:val="both"/>
      </w:pPr>
    </w:p>
    <w:p w14:paraId="6F4C27DD" w14:textId="49347300" w:rsidR="00F921A2" w:rsidRDefault="00C525B6" w:rsidP="00302756">
      <w:pPr>
        <w:jc w:val="both"/>
      </w:pPr>
      <w:r w:rsidRPr="00C525B6">
        <w:rPr>
          <w:b/>
          <w:bCs/>
        </w:rPr>
        <w:t>chan_mode</w:t>
      </w:r>
      <w:r>
        <w:t xml:space="preserve"> </w:t>
      </w:r>
      <w:r w:rsidR="00E43375">
        <w:t>–</w:t>
      </w:r>
      <w:r>
        <w:t xml:space="preserve"> </w:t>
      </w:r>
      <w:r w:rsidR="00E43375">
        <w:t>A value determining which channel</w:t>
      </w:r>
      <w:r w:rsidR="00F352BD">
        <w:t>s are used to apply the script task.</w:t>
      </w:r>
      <w:r w:rsidR="00B55F2B">
        <w:t xml:space="preserve"> The valid values are listed in the table below.</w:t>
      </w:r>
    </w:p>
    <w:tbl>
      <w:tblPr>
        <w:tblStyle w:val="GridTable4-Accent2"/>
        <w:tblW w:w="0" w:type="auto"/>
        <w:tblLook w:val="04A0" w:firstRow="1" w:lastRow="0" w:firstColumn="1" w:lastColumn="0" w:noHBand="0" w:noVBand="1"/>
      </w:tblPr>
      <w:tblGrid>
        <w:gridCol w:w="805"/>
        <w:gridCol w:w="4770"/>
      </w:tblGrid>
      <w:tr w:rsidR="008B71F7" w14:paraId="1D0AA915" w14:textId="77777777" w:rsidTr="007F03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DAF7CC7" w14:textId="756D363C" w:rsidR="008B71F7" w:rsidRDefault="008B71F7" w:rsidP="00302756">
            <w:pPr>
              <w:jc w:val="both"/>
            </w:pPr>
            <w:r>
              <w:t>Value</w:t>
            </w:r>
          </w:p>
        </w:tc>
        <w:tc>
          <w:tcPr>
            <w:tcW w:w="4770" w:type="dxa"/>
          </w:tcPr>
          <w:p w14:paraId="2052A182" w14:textId="2EDF6123" w:rsidR="008B71F7" w:rsidRDefault="00264AB4" w:rsidP="00302756">
            <w:pPr>
              <w:jc w:val="both"/>
              <w:cnfStyle w:val="100000000000" w:firstRow="1" w:lastRow="0" w:firstColumn="0" w:lastColumn="0" w:oddVBand="0" w:evenVBand="0" w:oddHBand="0" w:evenHBand="0" w:firstRowFirstColumn="0" w:firstRowLastColumn="0" w:lastRowFirstColumn="0" w:lastRowLastColumn="0"/>
            </w:pPr>
            <w:r>
              <w:t>Channels selected</w:t>
            </w:r>
          </w:p>
        </w:tc>
      </w:tr>
      <w:tr w:rsidR="008B71F7" w14:paraId="3F743F05" w14:textId="77777777" w:rsidTr="007F03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D054E97" w14:textId="5D1A9AB9" w:rsidR="008B71F7" w:rsidRDefault="00264AB4" w:rsidP="00302756">
            <w:pPr>
              <w:jc w:val="both"/>
            </w:pPr>
            <w:r>
              <w:t>0</w:t>
            </w:r>
          </w:p>
        </w:tc>
        <w:tc>
          <w:tcPr>
            <w:tcW w:w="4770" w:type="dxa"/>
          </w:tcPr>
          <w:p w14:paraId="0FA4C708" w14:textId="1882F02F" w:rsidR="008B71F7" w:rsidRDefault="00264AB4" w:rsidP="00302756">
            <w:pPr>
              <w:jc w:val="both"/>
              <w:cnfStyle w:val="000000100000" w:firstRow="0" w:lastRow="0" w:firstColumn="0" w:lastColumn="0" w:oddVBand="0" w:evenVBand="0" w:oddHBand="1" w:evenHBand="0" w:firstRowFirstColumn="0" w:firstRowLastColumn="0" w:lastRowFirstColumn="0" w:lastRowLastColumn="0"/>
            </w:pPr>
            <w:r>
              <w:t>Currently highlighted channel</w:t>
            </w:r>
            <w:r w:rsidR="007F03D9">
              <w:t xml:space="preserve"> in the Workspace panel</w:t>
            </w:r>
          </w:p>
        </w:tc>
      </w:tr>
      <w:tr w:rsidR="008B71F7" w14:paraId="7E0DC76A" w14:textId="77777777" w:rsidTr="007F03D9">
        <w:tc>
          <w:tcPr>
            <w:cnfStyle w:val="001000000000" w:firstRow="0" w:lastRow="0" w:firstColumn="1" w:lastColumn="0" w:oddVBand="0" w:evenVBand="0" w:oddHBand="0" w:evenHBand="0" w:firstRowFirstColumn="0" w:firstRowLastColumn="0" w:lastRowFirstColumn="0" w:lastRowLastColumn="0"/>
            <w:tcW w:w="805" w:type="dxa"/>
          </w:tcPr>
          <w:p w14:paraId="69A276BC" w14:textId="67383603" w:rsidR="008B71F7" w:rsidRDefault="00264AB4" w:rsidP="00302756">
            <w:pPr>
              <w:jc w:val="both"/>
            </w:pPr>
            <w:r>
              <w:t>1</w:t>
            </w:r>
          </w:p>
        </w:tc>
        <w:tc>
          <w:tcPr>
            <w:tcW w:w="4770" w:type="dxa"/>
          </w:tcPr>
          <w:p w14:paraId="18B1F4EC" w14:textId="31CF5C53" w:rsidR="008B71F7" w:rsidRDefault="007F03D9" w:rsidP="00302756">
            <w:pPr>
              <w:jc w:val="both"/>
              <w:cnfStyle w:val="000000000000" w:firstRow="0" w:lastRow="0" w:firstColumn="0" w:lastColumn="0" w:oddVBand="0" w:evenVBand="0" w:oddHBand="0" w:evenHBand="0" w:firstRowFirstColumn="0" w:firstRowLastColumn="0" w:lastRowFirstColumn="0" w:lastRowLastColumn="0"/>
            </w:pPr>
            <w:r>
              <w:t>All channels in the Workspace panel</w:t>
            </w:r>
          </w:p>
        </w:tc>
      </w:tr>
      <w:tr w:rsidR="008B71F7" w14:paraId="06F8F6E0" w14:textId="77777777" w:rsidTr="007F03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1A82ADC" w14:textId="02AA9E6A" w:rsidR="008B71F7" w:rsidRDefault="00264AB4" w:rsidP="00302756">
            <w:pPr>
              <w:jc w:val="both"/>
            </w:pPr>
            <w:r>
              <w:t>2</w:t>
            </w:r>
          </w:p>
        </w:tc>
        <w:tc>
          <w:tcPr>
            <w:tcW w:w="4770" w:type="dxa"/>
          </w:tcPr>
          <w:p w14:paraId="5B8135C7" w14:textId="2812E173" w:rsidR="008B71F7" w:rsidRDefault="003E1F1E" w:rsidP="00302756">
            <w:pPr>
              <w:jc w:val="both"/>
              <w:cnfStyle w:val="000000100000" w:firstRow="0" w:lastRow="0" w:firstColumn="0" w:lastColumn="0" w:oddVBand="0" w:evenVBand="0" w:oddHBand="1" w:evenHBand="0" w:firstRowFirstColumn="0" w:firstRowLastColumn="0" w:lastRowFirstColumn="0" w:lastRowLastColumn="0"/>
            </w:pPr>
            <w:r>
              <w:t>Non-hidden channels in the Workspace panel</w:t>
            </w:r>
          </w:p>
        </w:tc>
      </w:tr>
      <w:tr w:rsidR="008B71F7" w14:paraId="2A1327A0" w14:textId="77777777" w:rsidTr="007F03D9">
        <w:tc>
          <w:tcPr>
            <w:cnfStyle w:val="001000000000" w:firstRow="0" w:lastRow="0" w:firstColumn="1" w:lastColumn="0" w:oddVBand="0" w:evenVBand="0" w:oddHBand="0" w:evenHBand="0" w:firstRowFirstColumn="0" w:firstRowLastColumn="0" w:lastRowFirstColumn="0" w:lastRowLastColumn="0"/>
            <w:tcW w:w="805" w:type="dxa"/>
          </w:tcPr>
          <w:p w14:paraId="1823B237" w14:textId="26B8CACF" w:rsidR="008B71F7" w:rsidRDefault="00264AB4" w:rsidP="00302756">
            <w:pPr>
              <w:jc w:val="both"/>
            </w:pPr>
            <w:r>
              <w:t>3</w:t>
            </w:r>
          </w:p>
        </w:tc>
        <w:tc>
          <w:tcPr>
            <w:tcW w:w="4770" w:type="dxa"/>
          </w:tcPr>
          <w:p w14:paraId="2C789C5B" w14:textId="0673029E" w:rsidR="008B71F7" w:rsidRDefault="003E1F1E" w:rsidP="00302756">
            <w:pPr>
              <w:jc w:val="both"/>
              <w:cnfStyle w:val="000000000000" w:firstRow="0" w:lastRow="0" w:firstColumn="0" w:lastColumn="0" w:oddVBand="0" w:evenVBand="0" w:oddHBand="0" w:evenHBand="0" w:firstRowFirstColumn="0" w:firstRowLastColumn="0" w:lastRowFirstColumn="0" w:lastRowLastColumn="0"/>
            </w:pPr>
            <w:r>
              <w:t>Hidden channels in the Workspace panel</w:t>
            </w:r>
          </w:p>
        </w:tc>
      </w:tr>
    </w:tbl>
    <w:p w14:paraId="70A66956" w14:textId="77777777" w:rsidR="00B55F2B" w:rsidRDefault="00B55F2B" w:rsidP="00302756">
      <w:pPr>
        <w:jc w:val="both"/>
      </w:pPr>
    </w:p>
    <w:p w14:paraId="3EDE452F" w14:textId="1AD6CD1C" w:rsidR="006D0004" w:rsidRDefault="0086611A" w:rsidP="00302756">
      <w:pPr>
        <w:jc w:val="both"/>
      </w:pPr>
      <w:r>
        <w:t>S</w:t>
      </w:r>
      <w:r w:rsidR="006D0004">
        <w:t xml:space="preserve">cript examples, which </w:t>
      </w:r>
      <w:r>
        <w:t>can also be</w:t>
      </w:r>
      <w:r w:rsidR="006D0004">
        <w:t xml:space="preserve"> used as templates</w:t>
      </w:r>
      <w:r w:rsidR="00F921A2">
        <w:t xml:space="preserve"> to expand their functions</w:t>
      </w:r>
      <w:r w:rsidR="006D0004">
        <w:t>, can be found in the /Scripts folder of FluoRender’s installation directory.</w:t>
      </w:r>
    </w:p>
    <w:p w14:paraId="78D9F5EB" w14:textId="342BE59D" w:rsidR="008C7E21" w:rsidRDefault="008C7E21" w:rsidP="00302756">
      <w:pPr>
        <w:pStyle w:val="Heading2"/>
      </w:pPr>
      <w:bookmarkStart w:id="317" w:name="_Toc183178672"/>
      <w:r>
        <w:t>Script Tasks</w:t>
      </w:r>
      <w:bookmarkEnd w:id="317"/>
    </w:p>
    <w:p w14:paraId="5FA10B24" w14:textId="4F71CECD" w:rsidR="008C7E21" w:rsidRDefault="008C7E21" w:rsidP="00302756">
      <w:pPr>
        <w:jc w:val="both"/>
      </w:pPr>
      <w:r>
        <w:t xml:space="preserve">The number of 4D script tasks has been increasing for more flexibility in batch processing. Currently supported tasks are </w:t>
      </w:r>
      <w:r w:rsidR="003437C7">
        <w:t>as </w:t>
      </w:r>
      <w:r>
        <w:t>follows.</w:t>
      </w:r>
    </w:p>
    <w:p w14:paraId="1B2C14AA" w14:textId="0AC27C4D" w:rsidR="00CC5692" w:rsidRDefault="00751EB9" w:rsidP="00302756">
      <w:pPr>
        <w:pStyle w:val="Heading3"/>
        <w:jc w:val="both"/>
      </w:pPr>
      <w:r>
        <w:t>Background intensity distribution analysis</w:t>
      </w:r>
    </w:p>
    <w:p w14:paraId="2BA1387A" w14:textId="4EE9D246" w:rsidR="00751EB9" w:rsidRDefault="00751EB9" w:rsidP="00302756">
      <w:pPr>
        <w:jc w:val="both"/>
      </w:pPr>
      <w:r>
        <w:t xml:space="preserve">Task name (type): </w:t>
      </w:r>
      <w:r w:rsidRPr="001A25A8">
        <w:rPr>
          <w:b/>
          <w:bCs/>
        </w:rPr>
        <w:t>backg_stat</w:t>
      </w:r>
    </w:p>
    <w:p w14:paraId="1ED4FCB5" w14:textId="2BD28333" w:rsidR="001A25A8" w:rsidRDefault="001A25A8" w:rsidP="00302756">
      <w:pPr>
        <w:jc w:val="both"/>
      </w:pPr>
      <w:r>
        <w:t xml:space="preserve">Purpose: </w:t>
      </w:r>
      <w:r w:rsidR="00040586">
        <w:t>It extracts</w:t>
      </w:r>
      <w:r w:rsidR="00F31F30">
        <w:t xml:space="preserve"> the background from a selected channel and performs</w:t>
      </w:r>
      <w:r w:rsidR="00F27EA6">
        <w:t xml:space="preserve"> basic statistics on the intensity distribution on the background. The</w:t>
      </w:r>
      <w:r w:rsidR="009A2A90">
        <w:t xml:space="preserve"> extraction of the background is based on the local intensity distribution. Basically, low</w:t>
      </w:r>
      <w:r w:rsidR="003437C7">
        <w:t>-</w:t>
      </w:r>
      <w:r w:rsidR="009A2A90">
        <w:t>intensity values</w:t>
      </w:r>
      <w:r w:rsidR="004D6041">
        <w:t xml:space="preserve"> within a localized window are considered as background.</w:t>
      </w:r>
    </w:p>
    <w:p w14:paraId="0FDE855C" w14:textId="0727422B" w:rsidR="004D6041" w:rsidRDefault="004D6041" w:rsidP="00302756">
      <w:pPr>
        <w:jc w:val="both"/>
      </w:pPr>
      <w:r>
        <w:t>Parameters:</w:t>
      </w:r>
    </w:p>
    <w:p w14:paraId="3641789F" w14:textId="7FFE0C81" w:rsidR="004D6041" w:rsidRDefault="00694AE5" w:rsidP="00302756">
      <w:pPr>
        <w:spacing w:after="120"/>
        <w:jc w:val="both"/>
      </w:pPr>
      <w:r w:rsidRPr="00394F9A">
        <w:rPr>
          <w:b/>
          <w:bCs/>
        </w:rPr>
        <w:t>use_mask</w:t>
      </w:r>
      <w:r>
        <w:t xml:space="preserve"> </w:t>
      </w:r>
      <w:r w:rsidR="00303C1A">
        <w:t>–</w:t>
      </w:r>
      <w:r>
        <w:t xml:space="preserve"> </w:t>
      </w:r>
      <w:r w:rsidR="00303C1A">
        <w:t>Set to 1</w:t>
      </w:r>
      <w:r w:rsidR="002A4328">
        <w:t xml:space="preserve"> to perform the calculations within the selected regions by a mask. Otherwise, set it to 0.</w:t>
      </w:r>
    </w:p>
    <w:p w14:paraId="2C1BEDB8" w14:textId="63FF5736" w:rsidR="002A4328" w:rsidRDefault="00FE15A0" w:rsidP="00302756">
      <w:pPr>
        <w:spacing w:after="120"/>
        <w:jc w:val="both"/>
      </w:pPr>
      <w:r w:rsidRPr="00394F9A">
        <w:rPr>
          <w:b/>
          <w:bCs/>
        </w:rPr>
        <w:lastRenderedPageBreak/>
        <w:t>stat_type</w:t>
      </w:r>
      <w:r>
        <w:t xml:space="preserve"> </w:t>
      </w:r>
      <w:r w:rsidR="00EF252F">
        <w:t>–</w:t>
      </w:r>
      <w:r>
        <w:t xml:space="preserve"> </w:t>
      </w:r>
      <w:r w:rsidR="00EF252F">
        <w:t>Set to 0 to compute mean. Set to 1 to compute minimum and maximum</w:t>
      </w:r>
      <w:r w:rsidR="00662ACC">
        <w:t xml:space="preserve">. Set to 2 to compute </w:t>
      </w:r>
      <w:r w:rsidR="003437C7">
        <w:t>the </w:t>
      </w:r>
      <w:r w:rsidR="00662ACC">
        <w:t>median and mode.</w:t>
      </w:r>
    </w:p>
    <w:p w14:paraId="75C44F70" w14:textId="04E85AB8" w:rsidR="00662ACC" w:rsidRDefault="00662ACC" w:rsidP="00302756">
      <w:pPr>
        <w:spacing w:after="120"/>
        <w:jc w:val="both"/>
      </w:pPr>
      <w:r w:rsidRPr="00394F9A">
        <w:rPr>
          <w:b/>
          <w:bCs/>
        </w:rPr>
        <w:t>stat_indx</w:t>
      </w:r>
      <w:r>
        <w:t xml:space="preserve"> </w:t>
      </w:r>
      <w:r w:rsidR="005E3DEF">
        <w:t>–</w:t>
      </w:r>
      <w:r>
        <w:t xml:space="preserve"> </w:t>
      </w:r>
      <w:r w:rsidR="005E3DEF">
        <w:t xml:space="preserve">Set to 0 to </w:t>
      </w:r>
      <w:r w:rsidR="00081226">
        <w:t>retrieve minimum or median. Set to 1 to retrieve maximum or mode.</w:t>
      </w:r>
    </w:p>
    <w:p w14:paraId="7ED10A04" w14:textId="4AD38E4B" w:rsidR="00081226" w:rsidRDefault="00DD7377" w:rsidP="00302756">
      <w:pPr>
        <w:spacing w:after="120"/>
        <w:jc w:val="both"/>
      </w:pPr>
      <w:r w:rsidRPr="00394F9A">
        <w:rPr>
          <w:b/>
          <w:bCs/>
        </w:rPr>
        <w:t>kx</w:t>
      </w:r>
      <w:r>
        <w:t xml:space="preserve"> – Set the window size in the X dimension for localized intensity distribution.</w:t>
      </w:r>
    </w:p>
    <w:p w14:paraId="6B0DB56D" w14:textId="71C70034" w:rsidR="00DD7377" w:rsidRDefault="00DD7377" w:rsidP="00302756">
      <w:pPr>
        <w:spacing w:after="120"/>
        <w:jc w:val="both"/>
      </w:pPr>
      <w:r w:rsidRPr="00394F9A">
        <w:rPr>
          <w:b/>
          <w:bCs/>
        </w:rPr>
        <w:t>ky</w:t>
      </w:r>
      <w:r>
        <w:t xml:space="preserve"> – Set the window size in the Y dimension for localized intensity distribution.</w:t>
      </w:r>
    </w:p>
    <w:p w14:paraId="6A2DC69E" w14:textId="12E5FF5C" w:rsidR="00CB5978" w:rsidRDefault="00CB5978" w:rsidP="00302756">
      <w:pPr>
        <w:spacing w:after="120"/>
        <w:jc w:val="both"/>
      </w:pPr>
      <w:r w:rsidRPr="00394F9A">
        <w:rPr>
          <w:b/>
          <w:bCs/>
        </w:rPr>
        <w:t>varth</w:t>
      </w:r>
      <w:r>
        <w:t xml:space="preserve"> – Set the threshold value </w:t>
      </w:r>
      <w:r w:rsidR="00DF7CB1">
        <w:t xml:space="preserve">for </w:t>
      </w:r>
      <w:r w:rsidR="003437C7">
        <w:t>a </w:t>
      </w:r>
      <w:r w:rsidR="00DF7CB1">
        <w:t xml:space="preserve">local variance </w:t>
      </w:r>
      <w:r>
        <w:t xml:space="preserve">to include </w:t>
      </w:r>
      <w:r w:rsidR="00DF7CB1">
        <w:t>regions of low variance in the background.</w:t>
      </w:r>
    </w:p>
    <w:p w14:paraId="222F8054" w14:textId="62F250CD" w:rsidR="00DF7CB1" w:rsidRDefault="00DF7CB1" w:rsidP="00302756">
      <w:pPr>
        <w:jc w:val="both"/>
      </w:pPr>
      <w:r w:rsidRPr="00394F9A">
        <w:rPr>
          <w:b/>
          <w:bCs/>
        </w:rPr>
        <w:t>gauth</w:t>
      </w:r>
      <w:r>
        <w:t xml:space="preserve"> – Set the threshold</w:t>
      </w:r>
      <w:r w:rsidR="00B42800">
        <w:t xml:space="preserve"> to include the low</w:t>
      </w:r>
      <w:r w:rsidR="003437C7">
        <w:t>-</w:t>
      </w:r>
      <w:r w:rsidR="00B42800">
        <w:t>intensity values in a Gaussian distribution in the background. It is expresse</w:t>
      </w:r>
      <w:r w:rsidR="00934CD8">
        <w:t>d as the multiplier of the variance of a local Gaussian distribution.</w:t>
      </w:r>
    </w:p>
    <w:p w14:paraId="1C0D1164" w14:textId="75DB4F6E" w:rsidR="00934CD8" w:rsidRDefault="00934CD8" w:rsidP="00302756">
      <w:pPr>
        <w:jc w:val="both"/>
      </w:pPr>
      <w:r>
        <w:t>Example</w:t>
      </w:r>
      <w:r w:rsidR="00394F9A">
        <w:t>:</w:t>
      </w:r>
      <w:r>
        <w:t xml:space="preserve"> </w:t>
      </w:r>
      <w:r w:rsidR="00394F9A">
        <w:t>G</w:t>
      </w:r>
      <w:r w:rsidR="0047590D">
        <w:t xml:space="preserve">et the mean </w:t>
      </w:r>
      <w:r w:rsidR="00F92202">
        <w:t xml:space="preserve">value </w:t>
      </w:r>
      <w:r w:rsidR="0047590D">
        <w:t>of the background of a selected channel</w:t>
      </w:r>
      <w:r>
        <w:t>.</w:t>
      </w:r>
      <w:r w:rsidR="005F1151">
        <w:t xml:space="preserve"> The background is extracted by looking at the relative intensity of a pixel</w:t>
      </w:r>
      <w:r w:rsidR="00810802">
        <w:t xml:space="preserve"> in its local Gaussian distribution. A window size of 100x100 around a pixel is used to compute the Gaussian.</w:t>
      </w:r>
      <w:r w:rsidR="00301C76">
        <w:t xml:space="preserve"> Any pixel with a local variance lower than 0.0001 and intensity lower than 1</w:t>
      </w:r>
      <w:r w:rsidR="001A47D6">
        <w:t>σ</w:t>
      </w:r>
      <w:r w:rsidR="00414AC2">
        <w:t xml:space="preserve"> from the mean is considered as background.</w:t>
      </w:r>
    </w:p>
    <w:tbl>
      <w:tblPr>
        <w:tblStyle w:val="TableGrid"/>
        <w:tblW w:w="729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290"/>
      </w:tblGrid>
      <w:tr w:rsidR="00934CD8" w14:paraId="3640207C" w14:textId="77777777" w:rsidTr="00AF05FB">
        <w:tc>
          <w:tcPr>
            <w:tcW w:w="7290" w:type="dxa"/>
            <w:shd w:val="clear" w:color="auto" w:fill="E8F1E2" w:themeFill="accent2" w:themeFillTint="33"/>
          </w:tcPr>
          <w:p w14:paraId="1D72ADCE" w14:textId="77777777" w:rsidR="00487AA8" w:rsidRPr="00487AA8" w:rsidRDefault="00487AA8" w:rsidP="00302756">
            <w:pPr>
              <w:jc w:val="both"/>
              <w:rPr>
                <w:rFonts w:ascii="Courier New" w:hAnsi="Courier New" w:cs="Courier New"/>
              </w:rPr>
            </w:pPr>
            <w:r w:rsidRPr="00487AA8">
              <w:rPr>
                <w:rFonts w:ascii="Courier New" w:hAnsi="Courier New" w:cs="Courier New"/>
              </w:rPr>
              <w:t>[tasks]</w:t>
            </w:r>
          </w:p>
          <w:p w14:paraId="53827B1F" w14:textId="77777777" w:rsidR="00487AA8" w:rsidRPr="00487AA8" w:rsidRDefault="00487AA8" w:rsidP="00302756">
            <w:pPr>
              <w:jc w:val="both"/>
              <w:rPr>
                <w:rFonts w:ascii="Courier New" w:hAnsi="Courier New" w:cs="Courier New"/>
              </w:rPr>
            </w:pPr>
            <w:r w:rsidRPr="00487AA8">
              <w:rPr>
                <w:rFonts w:ascii="Courier New" w:hAnsi="Courier New" w:cs="Courier New"/>
              </w:rPr>
              <w:t>tasknum=1</w:t>
            </w:r>
          </w:p>
          <w:p w14:paraId="4FBA3272" w14:textId="77777777" w:rsidR="00487AA8" w:rsidRPr="00487AA8" w:rsidRDefault="00487AA8" w:rsidP="00302756">
            <w:pPr>
              <w:jc w:val="both"/>
              <w:rPr>
                <w:rFonts w:ascii="Courier New" w:hAnsi="Courier New" w:cs="Courier New"/>
              </w:rPr>
            </w:pPr>
            <w:r w:rsidRPr="00487AA8">
              <w:rPr>
                <w:rFonts w:ascii="Courier New" w:hAnsi="Courier New" w:cs="Courier New"/>
              </w:rPr>
              <w:t>[tasks/task0]</w:t>
            </w:r>
          </w:p>
          <w:p w14:paraId="352E259E" w14:textId="77777777" w:rsidR="00487AA8" w:rsidRPr="00487AA8" w:rsidRDefault="00487AA8" w:rsidP="00302756">
            <w:pPr>
              <w:jc w:val="both"/>
              <w:rPr>
                <w:rFonts w:ascii="Courier New" w:hAnsi="Courier New" w:cs="Courier New"/>
              </w:rPr>
            </w:pPr>
            <w:r w:rsidRPr="00487AA8">
              <w:rPr>
                <w:rFonts w:ascii="Courier New" w:hAnsi="Courier New" w:cs="Courier New"/>
              </w:rPr>
              <w:t>type=backg_stat</w:t>
            </w:r>
          </w:p>
          <w:p w14:paraId="4665EEF2" w14:textId="77777777" w:rsidR="00487AA8" w:rsidRPr="00487AA8" w:rsidRDefault="00487AA8" w:rsidP="00302756">
            <w:pPr>
              <w:jc w:val="both"/>
              <w:rPr>
                <w:rFonts w:ascii="Courier New" w:hAnsi="Courier New" w:cs="Courier New"/>
              </w:rPr>
            </w:pPr>
            <w:r w:rsidRPr="00487AA8">
              <w:rPr>
                <w:rFonts w:ascii="Courier New" w:hAnsi="Courier New" w:cs="Courier New"/>
              </w:rPr>
              <w:t>time_mode=TM_ALL_PRE_LAST_BOTH</w:t>
            </w:r>
          </w:p>
          <w:p w14:paraId="4F8C9DDE" w14:textId="77777777" w:rsidR="00487AA8" w:rsidRPr="00487AA8" w:rsidRDefault="00487AA8" w:rsidP="00302756">
            <w:pPr>
              <w:jc w:val="both"/>
              <w:rPr>
                <w:rFonts w:ascii="Courier New" w:hAnsi="Courier New" w:cs="Courier New"/>
              </w:rPr>
            </w:pPr>
            <w:r w:rsidRPr="00487AA8">
              <w:rPr>
                <w:rFonts w:ascii="Courier New" w:hAnsi="Courier New" w:cs="Courier New"/>
              </w:rPr>
              <w:t>chan_mode=0</w:t>
            </w:r>
          </w:p>
          <w:p w14:paraId="60913353" w14:textId="77777777" w:rsidR="00487AA8" w:rsidRPr="00487AA8" w:rsidRDefault="00487AA8" w:rsidP="00302756">
            <w:pPr>
              <w:jc w:val="both"/>
              <w:rPr>
                <w:rFonts w:ascii="Courier New" w:hAnsi="Courier New" w:cs="Courier New"/>
              </w:rPr>
            </w:pPr>
            <w:r w:rsidRPr="00487AA8">
              <w:rPr>
                <w:rFonts w:ascii="Courier New" w:hAnsi="Courier New" w:cs="Courier New"/>
              </w:rPr>
              <w:t>stat_type=0</w:t>
            </w:r>
          </w:p>
          <w:p w14:paraId="3D6AE3A6" w14:textId="77777777" w:rsidR="00487AA8" w:rsidRPr="00487AA8" w:rsidRDefault="00487AA8" w:rsidP="00302756">
            <w:pPr>
              <w:jc w:val="both"/>
              <w:rPr>
                <w:rFonts w:ascii="Courier New" w:hAnsi="Courier New" w:cs="Courier New"/>
              </w:rPr>
            </w:pPr>
            <w:r w:rsidRPr="00487AA8">
              <w:rPr>
                <w:rFonts w:ascii="Courier New" w:hAnsi="Courier New" w:cs="Courier New"/>
              </w:rPr>
              <w:t>stat_indx=0</w:t>
            </w:r>
          </w:p>
          <w:p w14:paraId="48AC31BE" w14:textId="77777777" w:rsidR="00487AA8" w:rsidRPr="00487AA8" w:rsidRDefault="00487AA8" w:rsidP="00302756">
            <w:pPr>
              <w:jc w:val="both"/>
              <w:rPr>
                <w:rFonts w:ascii="Courier New" w:hAnsi="Courier New" w:cs="Courier New"/>
              </w:rPr>
            </w:pPr>
            <w:r w:rsidRPr="00487AA8">
              <w:rPr>
                <w:rFonts w:ascii="Courier New" w:hAnsi="Courier New" w:cs="Courier New"/>
              </w:rPr>
              <w:t>kx=100</w:t>
            </w:r>
          </w:p>
          <w:p w14:paraId="10FD2915" w14:textId="77777777" w:rsidR="00487AA8" w:rsidRPr="00487AA8" w:rsidRDefault="00487AA8" w:rsidP="00302756">
            <w:pPr>
              <w:jc w:val="both"/>
              <w:rPr>
                <w:rFonts w:ascii="Courier New" w:hAnsi="Courier New" w:cs="Courier New"/>
              </w:rPr>
            </w:pPr>
            <w:r w:rsidRPr="00487AA8">
              <w:rPr>
                <w:rFonts w:ascii="Courier New" w:hAnsi="Courier New" w:cs="Courier New"/>
              </w:rPr>
              <w:t>ky=100</w:t>
            </w:r>
          </w:p>
          <w:p w14:paraId="5B1DC30C" w14:textId="77777777" w:rsidR="00487AA8" w:rsidRPr="00487AA8" w:rsidRDefault="00487AA8" w:rsidP="00302756">
            <w:pPr>
              <w:jc w:val="both"/>
              <w:rPr>
                <w:rFonts w:ascii="Courier New" w:hAnsi="Courier New" w:cs="Courier New"/>
              </w:rPr>
            </w:pPr>
            <w:r w:rsidRPr="00487AA8">
              <w:rPr>
                <w:rFonts w:ascii="Courier New" w:hAnsi="Courier New" w:cs="Courier New"/>
              </w:rPr>
              <w:t>varth=0.0001</w:t>
            </w:r>
          </w:p>
          <w:p w14:paraId="6C1D2C79" w14:textId="1FD09AF2" w:rsidR="00934CD8" w:rsidRDefault="00487AA8" w:rsidP="00302756">
            <w:pPr>
              <w:jc w:val="both"/>
            </w:pPr>
            <w:r w:rsidRPr="00487AA8">
              <w:rPr>
                <w:rFonts w:ascii="Courier New" w:hAnsi="Courier New" w:cs="Courier New"/>
              </w:rPr>
              <w:t>gauth=1</w:t>
            </w:r>
          </w:p>
        </w:tc>
      </w:tr>
    </w:tbl>
    <w:p w14:paraId="552AF8B5" w14:textId="6F81AEFD" w:rsidR="00934CD8" w:rsidRDefault="00934CD8" w:rsidP="00AF05FB">
      <w:pPr>
        <w:pStyle w:val="Caption"/>
        <w:jc w:val="center"/>
      </w:pPr>
      <w:r>
        <w:t xml:space="preserve">List </w:t>
      </w:r>
      <w:fldSimple w:instr=" STYLEREF 1 \s ">
        <w:r w:rsidR="0017337F">
          <w:rPr>
            <w:noProof/>
          </w:rPr>
          <w:t>13</w:t>
        </w:r>
      </w:fldSimple>
      <w:r w:rsidR="00EA324D">
        <w:noBreakHyphen/>
      </w:r>
      <w:fldSimple w:instr=" SEQ List \* ARABIC \s 1 ">
        <w:r w:rsidR="0017337F">
          <w:rPr>
            <w:noProof/>
          </w:rPr>
          <w:t>2</w:t>
        </w:r>
      </w:fldSimple>
      <w:r>
        <w:t xml:space="preserve">. </w:t>
      </w:r>
      <w:r w:rsidR="0046504A">
        <w:t>S</w:t>
      </w:r>
      <w:r>
        <w:t xml:space="preserve">cript for </w:t>
      </w:r>
      <w:r w:rsidR="00A072BD">
        <w:t>computing the mean</w:t>
      </w:r>
      <w:r w:rsidR="00F92202">
        <w:t xml:space="preserve"> value</w:t>
      </w:r>
      <w:r w:rsidR="00A072BD">
        <w:t xml:space="preserve"> of </w:t>
      </w:r>
      <w:r w:rsidR="00F92202">
        <w:t xml:space="preserve">the </w:t>
      </w:r>
      <w:r w:rsidR="00A072BD">
        <w:t>background</w:t>
      </w:r>
      <w:r>
        <w:t>.</w:t>
      </w:r>
    </w:p>
    <w:p w14:paraId="6864B686" w14:textId="5DE5D726" w:rsidR="007A520B" w:rsidRDefault="0067490D" w:rsidP="00302756">
      <w:pPr>
        <w:pStyle w:val="Heading3"/>
        <w:jc w:val="both"/>
      </w:pPr>
      <w:r>
        <w:t>Calculate</w:t>
      </w:r>
    </w:p>
    <w:p w14:paraId="557BB69A" w14:textId="57E3AB66" w:rsidR="0067490D" w:rsidRDefault="0067490D" w:rsidP="00302756">
      <w:pPr>
        <w:jc w:val="both"/>
      </w:pPr>
      <w:r>
        <w:t xml:space="preserve">Task name (type): </w:t>
      </w:r>
      <w:r w:rsidRPr="0067490D">
        <w:rPr>
          <w:b/>
          <w:bCs/>
        </w:rPr>
        <w:t>calculate</w:t>
      </w:r>
    </w:p>
    <w:p w14:paraId="543340EB" w14:textId="4747D9DB" w:rsidR="0067490D" w:rsidRDefault="0067490D" w:rsidP="00302756">
      <w:pPr>
        <w:jc w:val="both"/>
      </w:pPr>
      <w:r>
        <w:t>Purpose: It</w:t>
      </w:r>
      <w:r w:rsidR="003A181B">
        <w:t xml:space="preserve"> loads two channel</w:t>
      </w:r>
      <w:r w:rsidR="0095378F">
        <w:t>s</w:t>
      </w:r>
      <w:r w:rsidR="003A181B">
        <w:t xml:space="preserve"> for calculation and generates a new channel</w:t>
      </w:r>
      <w:r w:rsidR="0095378F">
        <w:t xml:space="preserve"> from the calculation result.</w:t>
      </w:r>
    </w:p>
    <w:p w14:paraId="2A7D91A2" w14:textId="11ACA45C" w:rsidR="0095378F" w:rsidRDefault="0095378F" w:rsidP="00302756">
      <w:pPr>
        <w:jc w:val="both"/>
      </w:pPr>
      <w:r>
        <w:t>Parameters:</w:t>
      </w:r>
    </w:p>
    <w:p w14:paraId="272A0C2E" w14:textId="77C0A70C" w:rsidR="0095378F" w:rsidRDefault="00933DC9" w:rsidP="00302756">
      <w:pPr>
        <w:spacing w:after="120"/>
        <w:jc w:val="both"/>
      </w:pPr>
      <w:r w:rsidRPr="004C13AA">
        <w:rPr>
          <w:b/>
          <w:bCs/>
        </w:rPr>
        <w:t>vol_a</w:t>
      </w:r>
      <w:r>
        <w:t xml:space="preserve"> – The first volume channel for the operand A.</w:t>
      </w:r>
      <w:r w:rsidR="004F292B">
        <w:t xml:space="preserve"> It is the index value of all</w:t>
      </w:r>
      <w:r w:rsidR="00A00982">
        <w:t xml:space="preserve"> shown channels.</w:t>
      </w:r>
    </w:p>
    <w:p w14:paraId="32CB57B2" w14:textId="3ABAD14A" w:rsidR="00933DC9" w:rsidRDefault="0016123D" w:rsidP="00302756">
      <w:pPr>
        <w:spacing w:after="120"/>
        <w:jc w:val="both"/>
      </w:pPr>
      <w:r w:rsidRPr="004C13AA">
        <w:rPr>
          <w:b/>
          <w:bCs/>
        </w:rPr>
        <w:t>vol_b</w:t>
      </w:r>
      <w:r>
        <w:t xml:space="preserve"> – The second volume channel for </w:t>
      </w:r>
      <w:r w:rsidR="00F92202">
        <w:t>operand</w:t>
      </w:r>
      <w:r>
        <w:t xml:space="preserve"> B.</w:t>
      </w:r>
      <w:r w:rsidR="00A00982">
        <w:t xml:space="preserve"> It is the index value of all shown channels.</w:t>
      </w:r>
    </w:p>
    <w:p w14:paraId="38F06559" w14:textId="59B7E961" w:rsidR="0016123D" w:rsidRDefault="0020515E" w:rsidP="00302756">
      <w:pPr>
        <w:jc w:val="both"/>
      </w:pPr>
      <w:r w:rsidRPr="004C13AA">
        <w:rPr>
          <w:b/>
          <w:bCs/>
        </w:rPr>
        <w:t>operator</w:t>
      </w:r>
      <w:r>
        <w:t xml:space="preserve"> – The operator for the</w:t>
      </w:r>
      <w:r w:rsidR="00A00982">
        <w:t xml:space="preserve"> calculation</w:t>
      </w:r>
      <w:r w:rsidR="00553D1C">
        <w:t>. Supported values include “subtract”, “add”, “divide”, “colocate”</w:t>
      </w:r>
      <w:r w:rsidR="00CF5EC6">
        <w:t>, “fill”. They correspond to the operators in the Calculation dialog window.</w:t>
      </w:r>
    </w:p>
    <w:p w14:paraId="7F812752" w14:textId="78BA8658" w:rsidR="0082678B" w:rsidRDefault="0082678B" w:rsidP="00302756">
      <w:pPr>
        <w:jc w:val="both"/>
      </w:pPr>
      <w:r>
        <w:t>Example</w:t>
      </w:r>
      <w:r w:rsidR="00394F9A">
        <w:t>:</w:t>
      </w:r>
      <w:r>
        <w:t xml:space="preserve"> </w:t>
      </w:r>
      <w:r w:rsidR="00394F9A">
        <w:t>S</w:t>
      </w:r>
      <w:r>
        <w:t xml:space="preserve">ubtract </w:t>
      </w:r>
      <w:r w:rsidR="00012038">
        <w:t>a membrane channel from a nucl</w:t>
      </w:r>
      <w:r w:rsidR="009D7A48">
        <w:t xml:space="preserve">eus channel for improved separation. The </w:t>
      </w:r>
      <w:r w:rsidR="00E4630F">
        <w:t xml:space="preserve">membranes </w:t>
      </w:r>
      <w:r w:rsidR="0098760E">
        <w:t xml:space="preserve">are in the first channel (index value is 0); the </w:t>
      </w:r>
      <w:r w:rsidR="00E4630F">
        <w:t xml:space="preserve">nuclei </w:t>
      </w:r>
      <w:r w:rsidR="0098760E">
        <w:t>are in the second channel (index value is 1).</w:t>
      </w:r>
      <w:r w:rsidR="004117C7">
        <w:t xml:space="preserve"> The result is saved using the save_volume script</w:t>
      </w:r>
      <w:r w:rsidR="00CB1DBC">
        <w:t>.</w:t>
      </w:r>
    </w:p>
    <w:tbl>
      <w:tblPr>
        <w:tblStyle w:val="TableGrid"/>
        <w:tblW w:w="738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380"/>
      </w:tblGrid>
      <w:tr w:rsidR="0098760E" w14:paraId="27C0FA9F" w14:textId="77777777" w:rsidTr="00AF05FB">
        <w:tc>
          <w:tcPr>
            <w:tcW w:w="7380" w:type="dxa"/>
            <w:shd w:val="clear" w:color="auto" w:fill="E8F1E2" w:themeFill="accent2" w:themeFillTint="33"/>
          </w:tcPr>
          <w:p w14:paraId="33F256BA" w14:textId="77777777" w:rsidR="003210CB" w:rsidRPr="003210CB" w:rsidRDefault="003210CB" w:rsidP="00302756">
            <w:pPr>
              <w:jc w:val="both"/>
              <w:rPr>
                <w:rFonts w:ascii="Courier New" w:hAnsi="Courier New" w:cs="Courier New"/>
              </w:rPr>
            </w:pPr>
            <w:r w:rsidRPr="003210CB">
              <w:rPr>
                <w:rFonts w:ascii="Courier New" w:hAnsi="Courier New" w:cs="Courier New"/>
              </w:rPr>
              <w:t>[tasks]</w:t>
            </w:r>
          </w:p>
          <w:p w14:paraId="72F5E559" w14:textId="77777777" w:rsidR="003210CB" w:rsidRPr="003210CB" w:rsidRDefault="003210CB" w:rsidP="00302756">
            <w:pPr>
              <w:jc w:val="both"/>
              <w:rPr>
                <w:rFonts w:ascii="Courier New" w:hAnsi="Courier New" w:cs="Courier New"/>
              </w:rPr>
            </w:pPr>
            <w:r w:rsidRPr="003210CB">
              <w:rPr>
                <w:rFonts w:ascii="Courier New" w:hAnsi="Courier New" w:cs="Courier New"/>
              </w:rPr>
              <w:t>tasknum=2</w:t>
            </w:r>
          </w:p>
          <w:p w14:paraId="5E6C87FB" w14:textId="77777777" w:rsidR="003210CB" w:rsidRPr="003210CB" w:rsidRDefault="003210CB" w:rsidP="00302756">
            <w:pPr>
              <w:jc w:val="both"/>
              <w:rPr>
                <w:rFonts w:ascii="Courier New" w:hAnsi="Courier New" w:cs="Courier New"/>
              </w:rPr>
            </w:pPr>
            <w:r w:rsidRPr="003210CB">
              <w:rPr>
                <w:rFonts w:ascii="Courier New" w:hAnsi="Courier New" w:cs="Courier New"/>
              </w:rPr>
              <w:t>[tasks/task0]</w:t>
            </w:r>
          </w:p>
          <w:p w14:paraId="04A9A3BF" w14:textId="77777777" w:rsidR="003210CB" w:rsidRPr="003210CB" w:rsidRDefault="003210CB" w:rsidP="00302756">
            <w:pPr>
              <w:jc w:val="both"/>
              <w:rPr>
                <w:rFonts w:ascii="Courier New" w:hAnsi="Courier New" w:cs="Courier New"/>
              </w:rPr>
            </w:pPr>
            <w:r w:rsidRPr="003210CB">
              <w:rPr>
                <w:rFonts w:ascii="Courier New" w:hAnsi="Courier New" w:cs="Courier New"/>
              </w:rPr>
              <w:t>type=calculate</w:t>
            </w:r>
          </w:p>
          <w:p w14:paraId="7AFB77A7" w14:textId="77777777" w:rsidR="003210CB" w:rsidRPr="003210CB" w:rsidRDefault="003210CB" w:rsidP="00302756">
            <w:pPr>
              <w:jc w:val="both"/>
              <w:rPr>
                <w:rFonts w:ascii="Courier New" w:hAnsi="Courier New" w:cs="Courier New"/>
              </w:rPr>
            </w:pPr>
            <w:r w:rsidRPr="003210CB">
              <w:rPr>
                <w:rFonts w:ascii="Courier New" w:hAnsi="Courier New" w:cs="Courier New"/>
              </w:rPr>
              <w:lastRenderedPageBreak/>
              <w:t>time_mode=TM_ALL_PRE_LAST_BOTH</w:t>
            </w:r>
          </w:p>
          <w:p w14:paraId="1C2A3463" w14:textId="77777777" w:rsidR="003210CB" w:rsidRPr="003210CB" w:rsidRDefault="003210CB" w:rsidP="00302756">
            <w:pPr>
              <w:jc w:val="both"/>
              <w:rPr>
                <w:rFonts w:ascii="Courier New" w:hAnsi="Courier New" w:cs="Courier New"/>
              </w:rPr>
            </w:pPr>
            <w:r w:rsidRPr="003210CB">
              <w:rPr>
                <w:rFonts w:ascii="Courier New" w:hAnsi="Courier New" w:cs="Courier New"/>
              </w:rPr>
              <w:t>vol_a=1</w:t>
            </w:r>
          </w:p>
          <w:p w14:paraId="1A28710A" w14:textId="77777777" w:rsidR="003210CB" w:rsidRPr="003210CB" w:rsidRDefault="003210CB" w:rsidP="00302756">
            <w:pPr>
              <w:jc w:val="both"/>
              <w:rPr>
                <w:rFonts w:ascii="Courier New" w:hAnsi="Courier New" w:cs="Courier New"/>
              </w:rPr>
            </w:pPr>
            <w:r w:rsidRPr="003210CB">
              <w:rPr>
                <w:rFonts w:ascii="Courier New" w:hAnsi="Courier New" w:cs="Courier New"/>
              </w:rPr>
              <w:t>vol_b=0</w:t>
            </w:r>
          </w:p>
          <w:p w14:paraId="1C855384" w14:textId="77777777" w:rsidR="003210CB" w:rsidRPr="003210CB" w:rsidRDefault="003210CB" w:rsidP="00302756">
            <w:pPr>
              <w:jc w:val="both"/>
              <w:rPr>
                <w:rFonts w:ascii="Courier New" w:hAnsi="Courier New" w:cs="Courier New"/>
              </w:rPr>
            </w:pPr>
            <w:r w:rsidRPr="003210CB">
              <w:rPr>
                <w:rFonts w:ascii="Courier New" w:hAnsi="Courier New" w:cs="Courier New"/>
              </w:rPr>
              <w:t>operator=subtract</w:t>
            </w:r>
          </w:p>
          <w:p w14:paraId="41E1C259" w14:textId="77777777" w:rsidR="003210CB" w:rsidRPr="003210CB" w:rsidRDefault="003210CB" w:rsidP="00302756">
            <w:pPr>
              <w:jc w:val="both"/>
              <w:rPr>
                <w:rFonts w:ascii="Courier New" w:hAnsi="Courier New" w:cs="Courier New"/>
              </w:rPr>
            </w:pPr>
            <w:r w:rsidRPr="003210CB">
              <w:rPr>
                <w:rFonts w:ascii="Courier New" w:hAnsi="Courier New" w:cs="Courier New"/>
              </w:rPr>
              <w:t>[tasks/task1]</w:t>
            </w:r>
          </w:p>
          <w:p w14:paraId="0CE9B08B" w14:textId="77777777" w:rsidR="003210CB" w:rsidRPr="003210CB" w:rsidRDefault="003210CB" w:rsidP="00302756">
            <w:pPr>
              <w:jc w:val="both"/>
              <w:rPr>
                <w:rFonts w:ascii="Courier New" w:hAnsi="Courier New" w:cs="Courier New"/>
              </w:rPr>
            </w:pPr>
            <w:r w:rsidRPr="003210CB">
              <w:rPr>
                <w:rFonts w:ascii="Courier New" w:hAnsi="Courier New" w:cs="Courier New"/>
              </w:rPr>
              <w:t>type=save_volume</w:t>
            </w:r>
          </w:p>
          <w:p w14:paraId="7C2680A9" w14:textId="77777777" w:rsidR="003210CB" w:rsidRPr="003210CB" w:rsidRDefault="003210CB" w:rsidP="00302756">
            <w:pPr>
              <w:jc w:val="both"/>
              <w:rPr>
                <w:rFonts w:ascii="Courier New" w:hAnsi="Courier New" w:cs="Courier New"/>
              </w:rPr>
            </w:pPr>
            <w:r w:rsidRPr="003210CB">
              <w:rPr>
                <w:rFonts w:ascii="Courier New" w:hAnsi="Courier New" w:cs="Courier New"/>
              </w:rPr>
              <w:t>time_mode=TM_ALL_PRE_LAST_BOTH</w:t>
            </w:r>
          </w:p>
          <w:p w14:paraId="6C22CE20" w14:textId="77777777" w:rsidR="003210CB" w:rsidRPr="003210CB" w:rsidRDefault="003210CB" w:rsidP="00302756">
            <w:pPr>
              <w:jc w:val="both"/>
              <w:rPr>
                <w:rFonts w:ascii="Courier New" w:hAnsi="Courier New" w:cs="Courier New"/>
              </w:rPr>
            </w:pPr>
            <w:r w:rsidRPr="003210CB">
              <w:rPr>
                <w:rFonts w:ascii="Courier New" w:hAnsi="Courier New" w:cs="Courier New"/>
              </w:rPr>
              <w:t>source=calculator</w:t>
            </w:r>
          </w:p>
          <w:p w14:paraId="0E4A8FD9" w14:textId="77777777" w:rsidR="003210CB" w:rsidRPr="003210CB" w:rsidRDefault="003210CB" w:rsidP="00302756">
            <w:pPr>
              <w:jc w:val="both"/>
              <w:rPr>
                <w:rFonts w:ascii="Courier New" w:hAnsi="Courier New" w:cs="Courier New"/>
              </w:rPr>
            </w:pPr>
            <w:r w:rsidRPr="003210CB">
              <w:rPr>
                <w:rFonts w:ascii="Courier New" w:hAnsi="Courier New" w:cs="Courier New"/>
              </w:rPr>
              <w:t>format=0</w:t>
            </w:r>
          </w:p>
          <w:p w14:paraId="5D7D32CD" w14:textId="77777777" w:rsidR="003210CB" w:rsidRPr="003210CB" w:rsidRDefault="003210CB" w:rsidP="00302756">
            <w:pPr>
              <w:jc w:val="both"/>
              <w:rPr>
                <w:rFonts w:ascii="Courier New" w:hAnsi="Courier New" w:cs="Courier New"/>
              </w:rPr>
            </w:pPr>
            <w:r w:rsidRPr="003210CB">
              <w:rPr>
                <w:rFonts w:ascii="Courier New" w:hAnsi="Courier New" w:cs="Courier New"/>
              </w:rPr>
              <w:t>compress=1</w:t>
            </w:r>
          </w:p>
          <w:p w14:paraId="2712BA71" w14:textId="77777777" w:rsidR="003210CB" w:rsidRPr="003210CB" w:rsidRDefault="003210CB" w:rsidP="00302756">
            <w:pPr>
              <w:jc w:val="both"/>
              <w:rPr>
                <w:rFonts w:ascii="Courier New" w:hAnsi="Courier New" w:cs="Courier New"/>
              </w:rPr>
            </w:pPr>
            <w:r w:rsidRPr="003210CB">
              <w:rPr>
                <w:rFonts w:ascii="Courier New" w:hAnsi="Courier New" w:cs="Courier New"/>
              </w:rPr>
              <w:t>delete=1</w:t>
            </w:r>
          </w:p>
          <w:p w14:paraId="20D508D8" w14:textId="14873DF8" w:rsidR="0098760E" w:rsidRDefault="003210CB" w:rsidP="00302756">
            <w:pPr>
              <w:jc w:val="both"/>
            </w:pPr>
            <w:r w:rsidRPr="003210CB">
              <w:rPr>
                <w:rFonts w:ascii="Courier New" w:hAnsi="Courier New" w:cs="Courier New"/>
              </w:rPr>
              <w:t>savepath=</w:t>
            </w:r>
          </w:p>
        </w:tc>
      </w:tr>
    </w:tbl>
    <w:p w14:paraId="744C62A5" w14:textId="14D5506F" w:rsidR="0098760E" w:rsidRDefault="0098760E" w:rsidP="00AF05FB">
      <w:pPr>
        <w:pStyle w:val="Caption"/>
        <w:jc w:val="center"/>
      </w:pPr>
      <w:r>
        <w:lastRenderedPageBreak/>
        <w:t xml:space="preserve">List </w:t>
      </w:r>
      <w:fldSimple w:instr=" STYLEREF 1 \s ">
        <w:r w:rsidR="0017337F">
          <w:rPr>
            <w:noProof/>
          </w:rPr>
          <w:t>13</w:t>
        </w:r>
      </w:fldSimple>
      <w:r w:rsidR="00EA324D">
        <w:noBreakHyphen/>
      </w:r>
      <w:fldSimple w:instr=" SEQ List \* ARABIC \s 1 ">
        <w:r w:rsidR="0017337F">
          <w:rPr>
            <w:noProof/>
          </w:rPr>
          <w:t>3</w:t>
        </w:r>
      </w:fldSimple>
      <w:r>
        <w:t xml:space="preserve">. </w:t>
      </w:r>
      <w:r w:rsidR="00A072BD">
        <w:t>S</w:t>
      </w:r>
      <w:r>
        <w:t xml:space="preserve">cript for </w:t>
      </w:r>
      <w:r w:rsidR="00992F32">
        <w:t xml:space="preserve">membrane subtraction from </w:t>
      </w:r>
      <w:r w:rsidR="009A4126">
        <w:t>the </w:t>
      </w:r>
      <w:r w:rsidR="00951A51">
        <w:t>nucleus channel</w:t>
      </w:r>
      <w:r>
        <w:t>.</w:t>
      </w:r>
    </w:p>
    <w:p w14:paraId="1749A712" w14:textId="03175C12" w:rsidR="00DD57A0" w:rsidRDefault="00DD57A0" w:rsidP="00302756">
      <w:pPr>
        <w:pStyle w:val="Heading3"/>
        <w:jc w:val="both"/>
      </w:pPr>
      <w:r>
        <w:t>Clear mask</w:t>
      </w:r>
    </w:p>
    <w:p w14:paraId="4EBA052B" w14:textId="59346E92" w:rsidR="00DD57A0" w:rsidRDefault="00DD57A0" w:rsidP="00302756">
      <w:pPr>
        <w:jc w:val="both"/>
        <w:rPr>
          <w:b/>
          <w:bCs/>
        </w:rPr>
      </w:pPr>
      <w:r>
        <w:t xml:space="preserve">Task name (type): </w:t>
      </w:r>
      <w:r w:rsidRPr="00DD57A0">
        <w:rPr>
          <w:b/>
          <w:bCs/>
        </w:rPr>
        <w:t>clear_mask</w:t>
      </w:r>
    </w:p>
    <w:p w14:paraId="6044E040" w14:textId="4A7E7366" w:rsidR="00DD57A0" w:rsidRDefault="00DD57A0" w:rsidP="00302756">
      <w:pPr>
        <w:jc w:val="both"/>
      </w:pPr>
      <w:r>
        <w:t xml:space="preserve">Purpose: It clears both the selection mask and </w:t>
      </w:r>
      <w:r w:rsidR="00945E71">
        <w:t>component labels for the selected channel.</w:t>
      </w:r>
    </w:p>
    <w:p w14:paraId="0ACB5804" w14:textId="177D6F5E" w:rsidR="00A14EC2" w:rsidRDefault="00A14EC2" w:rsidP="00302756">
      <w:pPr>
        <w:jc w:val="both"/>
      </w:pPr>
      <w:r>
        <w:t>Parameters:</w:t>
      </w:r>
    </w:p>
    <w:p w14:paraId="4690DE9E" w14:textId="6712B58A" w:rsidR="00A14EC2" w:rsidRDefault="00737C1B" w:rsidP="00302756">
      <w:pPr>
        <w:spacing w:after="120"/>
        <w:jc w:val="both"/>
      </w:pPr>
      <w:r w:rsidRPr="00737C1B">
        <w:rPr>
          <w:b/>
          <w:bCs/>
        </w:rPr>
        <w:t>mask</w:t>
      </w:r>
      <w:r>
        <w:t xml:space="preserve"> – Set to 1 to clear the selection mask. Otherwise, set it to 0.</w:t>
      </w:r>
    </w:p>
    <w:p w14:paraId="413A3537" w14:textId="2EBB390C" w:rsidR="00737C1B" w:rsidRDefault="00737C1B" w:rsidP="00302756">
      <w:pPr>
        <w:jc w:val="both"/>
      </w:pPr>
      <w:r w:rsidRPr="00737C1B">
        <w:rPr>
          <w:b/>
          <w:bCs/>
        </w:rPr>
        <w:t>label</w:t>
      </w:r>
      <w:r>
        <w:t xml:space="preserve"> – Set to 1 to clear the component labels. Otherwise, set it to 0.</w:t>
      </w:r>
    </w:p>
    <w:p w14:paraId="1A01999F" w14:textId="6EC00AD6" w:rsidR="00737C1B" w:rsidRDefault="00737C1B" w:rsidP="00302756">
      <w:pPr>
        <w:jc w:val="both"/>
      </w:pPr>
      <w:r>
        <w:t>Example</w:t>
      </w:r>
      <w:r w:rsidR="00394F9A">
        <w:t>:</w:t>
      </w:r>
      <w:r w:rsidR="003243FD">
        <w:t xml:space="preserve"> Clear both the selection mask and component labels of the selected channel.</w:t>
      </w:r>
    </w:p>
    <w:tbl>
      <w:tblPr>
        <w:tblStyle w:val="TableGrid"/>
        <w:tblW w:w="738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380"/>
      </w:tblGrid>
      <w:tr w:rsidR="0046504A" w14:paraId="18363BCB" w14:textId="77777777" w:rsidTr="00AF05FB">
        <w:tc>
          <w:tcPr>
            <w:tcW w:w="7380" w:type="dxa"/>
            <w:shd w:val="clear" w:color="auto" w:fill="E8F1E2" w:themeFill="accent2" w:themeFillTint="33"/>
          </w:tcPr>
          <w:p w14:paraId="6093C30B" w14:textId="77777777" w:rsidR="0046504A" w:rsidRPr="0046504A" w:rsidRDefault="0046504A" w:rsidP="00302756">
            <w:pPr>
              <w:jc w:val="both"/>
              <w:rPr>
                <w:rFonts w:ascii="Courier New" w:hAnsi="Courier New" w:cs="Courier New"/>
              </w:rPr>
            </w:pPr>
            <w:r w:rsidRPr="0046504A">
              <w:rPr>
                <w:rFonts w:ascii="Courier New" w:hAnsi="Courier New" w:cs="Courier New"/>
              </w:rPr>
              <w:t>[tasks]</w:t>
            </w:r>
          </w:p>
          <w:p w14:paraId="1FAE6E11" w14:textId="77777777" w:rsidR="0046504A" w:rsidRPr="0046504A" w:rsidRDefault="0046504A" w:rsidP="00302756">
            <w:pPr>
              <w:jc w:val="both"/>
              <w:rPr>
                <w:rFonts w:ascii="Courier New" w:hAnsi="Courier New" w:cs="Courier New"/>
              </w:rPr>
            </w:pPr>
            <w:r w:rsidRPr="0046504A">
              <w:rPr>
                <w:rFonts w:ascii="Courier New" w:hAnsi="Courier New" w:cs="Courier New"/>
              </w:rPr>
              <w:t>tasknum=2</w:t>
            </w:r>
          </w:p>
          <w:p w14:paraId="01C13954" w14:textId="77777777" w:rsidR="0046504A" w:rsidRPr="0046504A" w:rsidRDefault="0046504A" w:rsidP="00302756">
            <w:pPr>
              <w:jc w:val="both"/>
              <w:rPr>
                <w:rFonts w:ascii="Courier New" w:hAnsi="Courier New" w:cs="Courier New"/>
              </w:rPr>
            </w:pPr>
            <w:r w:rsidRPr="0046504A">
              <w:rPr>
                <w:rFonts w:ascii="Courier New" w:hAnsi="Courier New" w:cs="Courier New"/>
              </w:rPr>
              <w:t>[tasks/task0]</w:t>
            </w:r>
          </w:p>
          <w:p w14:paraId="6CC0F300" w14:textId="77777777" w:rsidR="0046504A" w:rsidRPr="0046504A" w:rsidRDefault="0046504A" w:rsidP="00302756">
            <w:pPr>
              <w:jc w:val="both"/>
              <w:rPr>
                <w:rFonts w:ascii="Courier New" w:hAnsi="Courier New" w:cs="Courier New"/>
              </w:rPr>
            </w:pPr>
            <w:r w:rsidRPr="0046504A">
              <w:rPr>
                <w:rFonts w:ascii="Courier New" w:hAnsi="Courier New" w:cs="Courier New"/>
              </w:rPr>
              <w:t>type=clear_mask</w:t>
            </w:r>
          </w:p>
          <w:p w14:paraId="41373CA4" w14:textId="77777777" w:rsidR="0046504A" w:rsidRPr="0046504A" w:rsidRDefault="0046504A" w:rsidP="00302756">
            <w:pPr>
              <w:jc w:val="both"/>
              <w:rPr>
                <w:rFonts w:ascii="Courier New" w:hAnsi="Courier New" w:cs="Courier New"/>
              </w:rPr>
            </w:pPr>
            <w:r w:rsidRPr="0046504A">
              <w:rPr>
                <w:rFonts w:ascii="Courier New" w:hAnsi="Courier New" w:cs="Courier New"/>
              </w:rPr>
              <w:t>time_mode=TM_ALL_PRE_LAST_BOTH</w:t>
            </w:r>
          </w:p>
          <w:p w14:paraId="7F1E30DF" w14:textId="77777777" w:rsidR="0046504A" w:rsidRPr="0046504A" w:rsidRDefault="0046504A" w:rsidP="00302756">
            <w:pPr>
              <w:jc w:val="both"/>
              <w:rPr>
                <w:rFonts w:ascii="Courier New" w:hAnsi="Courier New" w:cs="Courier New"/>
              </w:rPr>
            </w:pPr>
            <w:r w:rsidRPr="0046504A">
              <w:rPr>
                <w:rFonts w:ascii="Courier New" w:hAnsi="Courier New" w:cs="Courier New"/>
              </w:rPr>
              <w:t>chan_mode=0</w:t>
            </w:r>
          </w:p>
          <w:p w14:paraId="4445DE49" w14:textId="77777777" w:rsidR="0046504A" w:rsidRPr="0046504A" w:rsidRDefault="0046504A" w:rsidP="00302756">
            <w:pPr>
              <w:jc w:val="both"/>
              <w:rPr>
                <w:rFonts w:ascii="Courier New" w:hAnsi="Courier New" w:cs="Courier New"/>
              </w:rPr>
            </w:pPr>
            <w:r w:rsidRPr="0046504A">
              <w:rPr>
                <w:rFonts w:ascii="Courier New" w:hAnsi="Courier New" w:cs="Courier New"/>
              </w:rPr>
              <w:t>mask=1</w:t>
            </w:r>
          </w:p>
          <w:p w14:paraId="476D795A" w14:textId="77777777" w:rsidR="0046504A" w:rsidRPr="0046504A" w:rsidRDefault="0046504A" w:rsidP="00302756">
            <w:pPr>
              <w:jc w:val="both"/>
              <w:rPr>
                <w:rFonts w:ascii="Courier New" w:hAnsi="Courier New" w:cs="Courier New"/>
              </w:rPr>
            </w:pPr>
            <w:r w:rsidRPr="0046504A">
              <w:rPr>
                <w:rFonts w:ascii="Courier New" w:hAnsi="Courier New" w:cs="Courier New"/>
              </w:rPr>
              <w:t>label=1</w:t>
            </w:r>
          </w:p>
          <w:p w14:paraId="4DD53B93" w14:textId="77777777" w:rsidR="0046504A" w:rsidRPr="0046504A" w:rsidRDefault="0046504A" w:rsidP="00302756">
            <w:pPr>
              <w:jc w:val="both"/>
              <w:rPr>
                <w:rFonts w:ascii="Courier New" w:hAnsi="Courier New" w:cs="Courier New"/>
              </w:rPr>
            </w:pPr>
            <w:r w:rsidRPr="0046504A">
              <w:rPr>
                <w:rFonts w:ascii="Courier New" w:hAnsi="Courier New" w:cs="Courier New"/>
              </w:rPr>
              <w:t>[tasks/task1]</w:t>
            </w:r>
          </w:p>
          <w:p w14:paraId="085B53FE" w14:textId="77777777" w:rsidR="0046504A" w:rsidRPr="0046504A" w:rsidRDefault="0046504A" w:rsidP="00302756">
            <w:pPr>
              <w:jc w:val="both"/>
              <w:rPr>
                <w:rFonts w:ascii="Courier New" w:hAnsi="Courier New" w:cs="Courier New"/>
              </w:rPr>
            </w:pPr>
            <w:r w:rsidRPr="0046504A">
              <w:rPr>
                <w:rFonts w:ascii="Courier New" w:hAnsi="Courier New" w:cs="Courier New"/>
              </w:rPr>
              <w:t>type=save_mask</w:t>
            </w:r>
          </w:p>
          <w:p w14:paraId="32B1E5BB" w14:textId="77777777" w:rsidR="0046504A" w:rsidRPr="0046504A" w:rsidRDefault="0046504A" w:rsidP="00302756">
            <w:pPr>
              <w:jc w:val="both"/>
              <w:rPr>
                <w:rFonts w:ascii="Courier New" w:hAnsi="Courier New" w:cs="Courier New"/>
              </w:rPr>
            </w:pPr>
            <w:r w:rsidRPr="0046504A">
              <w:rPr>
                <w:rFonts w:ascii="Courier New" w:hAnsi="Courier New" w:cs="Courier New"/>
              </w:rPr>
              <w:t>time_mode=TM_ALL_PRE_LAST_BOTH</w:t>
            </w:r>
          </w:p>
          <w:p w14:paraId="6DC70216" w14:textId="77777777" w:rsidR="0046504A" w:rsidRPr="0046504A" w:rsidRDefault="0046504A" w:rsidP="00302756">
            <w:pPr>
              <w:jc w:val="both"/>
              <w:rPr>
                <w:rFonts w:ascii="Courier New" w:hAnsi="Courier New" w:cs="Courier New"/>
              </w:rPr>
            </w:pPr>
            <w:r w:rsidRPr="0046504A">
              <w:rPr>
                <w:rFonts w:ascii="Courier New" w:hAnsi="Courier New" w:cs="Courier New"/>
              </w:rPr>
              <w:t>chan_mode=0</w:t>
            </w:r>
          </w:p>
          <w:p w14:paraId="06A7E6F4" w14:textId="77777777" w:rsidR="0046504A" w:rsidRPr="0046504A" w:rsidRDefault="0046504A" w:rsidP="00302756">
            <w:pPr>
              <w:jc w:val="both"/>
              <w:rPr>
                <w:rFonts w:ascii="Courier New" w:hAnsi="Courier New" w:cs="Courier New"/>
              </w:rPr>
            </w:pPr>
            <w:r w:rsidRPr="0046504A">
              <w:rPr>
                <w:rFonts w:ascii="Courier New" w:hAnsi="Courier New" w:cs="Courier New"/>
              </w:rPr>
              <w:t>mask=1</w:t>
            </w:r>
          </w:p>
          <w:p w14:paraId="4C66A0DE" w14:textId="7253D3E9" w:rsidR="0046504A" w:rsidRDefault="0046504A" w:rsidP="00302756">
            <w:pPr>
              <w:jc w:val="both"/>
            </w:pPr>
            <w:r w:rsidRPr="0046504A">
              <w:rPr>
                <w:rFonts w:ascii="Courier New" w:hAnsi="Courier New" w:cs="Courier New"/>
              </w:rPr>
              <w:t>label=1</w:t>
            </w:r>
          </w:p>
        </w:tc>
      </w:tr>
    </w:tbl>
    <w:p w14:paraId="73A097BC" w14:textId="4BB564B3" w:rsidR="0046504A" w:rsidRDefault="0046504A" w:rsidP="00AF05FB">
      <w:pPr>
        <w:pStyle w:val="Caption"/>
        <w:jc w:val="center"/>
      </w:pPr>
      <w:r>
        <w:t xml:space="preserve">List </w:t>
      </w:r>
      <w:fldSimple w:instr=" STYLEREF 1 \s ">
        <w:r w:rsidR="0017337F">
          <w:rPr>
            <w:noProof/>
          </w:rPr>
          <w:t>13</w:t>
        </w:r>
      </w:fldSimple>
      <w:r w:rsidR="00EA324D">
        <w:noBreakHyphen/>
      </w:r>
      <w:fldSimple w:instr=" SEQ List \* ARABIC \s 1 ">
        <w:r w:rsidR="0017337F">
          <w:rPr>
            <w:noProof/>
          </w:rPr>
          <w:t>4</w:t>
        </w:r>
      </w:fldSimple>
      <w:r>
        <w:t xml:space="preserve">. </w:t>
      </w:r>
      <w:r w:rsidR="00A072BD">
        <w:t>S</w:t>
      </w:r>
      <w:r>
        <w:t xml:space="preserve">cript for </w:t>
      </w:r>
      <w:r w:rsidR="00A072BD">
        <w:t>clearing masks</w:t>
      </w:r>
      <w:r>
        <w:t>.</w:t>
      </w:r>
    </w:p>
    <w:p w14:paraId="6B3D5887" w14:textId="7D99949C" w:rsidR="008C7E21" w:rsidRDefault="008C7E21" w:rsidP="00302756">
      <w:pPr>
        <w:pStyle w:val="Heading3"/>
        <w:jc w:val="both"/>
      </w:pPr>
      <w:r>
        <w:t>Component analysis</w:t>
      </w:r>
    </w:p>
    <w:p w14:paraId="1F89CC74" w14:textId="25BB3D17" w:rsidR="008C7E21" w:rsidRDefault="008C7E21" w:rsidP="00302756">
      <w:pPr>
        <w:jc w:val="both"/>
        <w:rPr>
          <w:b/>
        </w:rPr>
      </w:pPr>
      <w:r>
        <w:t>Task name</w:t>
      </w:r>
      <w:r w:rsidR="006944AE">
        <w:t xml:space="preserve"> (type)</w:t>
      </w:r>
      <w:r>
        <w:t xml:space="preserve">: </w:t>
      </w:r>
      <w:r w:rsidRPr="008C7E21">
        <w:rPr>
          <w:b/>
        </w:rPr>
        <w:t>comp_analysis</w:t>
      </w:r>
    </w:p>
    <w:p w14:paraId="1B235EB8" w14:textId="6D46ADFC" w:rsidR="006944AE" w:rsidRDefault="006944AE" w:rsidP="00302756">
      <w:pPr>
        <w:jc w:val="both"/>
      </w:pPr>
      <w:r>
        <w:t xml:space="preserve">Purpose: It analyzes the intensity </w:t>
      </w:r>
      <w:r w:rsidR="00267FC5">
        <w:t>distribution</w:t>
      </w:r>
      <w:r w:rsidR="00E3235D">
        <w:t>s and morphological properties</w:t>
      </w:r>
      <w:r>
        <w:t xml:space="preserve"> of </w:t>
      </w:r>
      <w:r w:rsidR="00267FC5">
        <w:t>components</w:t>
      </w:r>
      <w:r>
        <w:t>.</w:t>
      </w:r>
      <w:r w:rsidR="00E3235D">
        <w:t xml:space="preserve"> The results are saved in memory</w:t>
      </w:r>
      <w:r w:rsidR="00E2249E">
        <w:t>. Use another task “export_analysis” to show the results</w:t>
      </w:r>
      <w:r w:rsidR="00155341">
        <w:t xml:space="preserve"> in a spreadsheet or infographics.</w:t>
      </w:r>
    </w:p>
    <w:p w14:paraId="5256E259" w14:textId="0AE808CB" w:rsidR="008C7E21" w:rsidRPr="008C7E21" w:rsidRDefault="008C7E21" w:rsidP="00302756">
      <w:pPr>
        <w:jc w:val="both"/>
      </w:pPr>
      <w:r w:rsidRPr="008C7E21">
        <w:t>Parameters:</w:t>
      </w:r>
    </w:p>
    <w:p w14:paraId="33381E1D" w14:textId="457D0143" w:rsidR="008C7E21" w:rsidRDefault="00A31B68" w:rsidP="00302756">
      <w:pPr>
        <w:spacing w:after="120"/>
        <w:jc w:val="both"/>
      </w:pPr>
      <w:r>
        <w:rPr>
          <w:b/>
        </w:rPr>
        <w:lastRenderedPageBreak/>
        <w:t>consistent</w:t>
      </w:r>
      <w:r w:rsidR="006944AE">
        <w:t xml:space="preserve"> – </w:t>
      </w:r>
      <w:r>
        <w:t>When there are multiple bricks</w:t>
      </w:r>
      <w:r w:rsidR="00C803B2">
        <w:t xml:space="preserve">, set the consistent parameter to 1 </w:t>
      </w:r>
      <w:r w:rsidR="009A4126">
        <w:t>to </w:t>
      </w:r>
      <w:r w:rsidR="00C803B2">
        <w:t xml:space="preserve">make sure components </w:t>
      </w:r>
      <w:r w:rsidR="009A4126">
        <w:t>that </w:t>
      </w:r>
      <w:r w:rsidR="00C803B2">
        <w:t xml:space="preserve">fall on brick borders are using the same </w:t>
      </w:r>
      <w:r w:rsidR="00CE36BE">
        <w:t>component IDs</w:t>
      </w:r>
      <w:r w:rsidR="006944AE">
        <w:t>.</w:t>
      </w:r>
    </w:p>
    <w:p w14:paraId="747F79FA" w14:textId="03698E57" w:rsidR="006944AE" w:rsidRDefault="00CE36BE" w:rsidP="00302756">
      <w:pPr>
        <w:spacing w:after="120"/>
        <w:jc w:val="both"/>
      </w:pPr>
      <w:r w:rsidRPr="00CE36BE">
        <w:rPr>
          <w:b/>
        </w:rPr>
        <w:t>selected</w:t>
      </w:r>
      <w:r w:rsidR="006944AE">
        <w:t xml:space="preserve"> – </w:t>
      </w:r>
      <w:r w:rsidR="00EF4829">
        <w:t xml:space="preserve">Set the selected parameter to 1 to only analyze the selected components </w:t>
      </w:r>
      <w:r w:rsidR="008041CD">
        <w:t>using a brush</w:t>
      </w:r>
      <w:r w:rsidR="006944AE">
        <w:t>.</w:t>
      </w:r>
    </w:p>
    <w:p w14:paraId="03864466" w14:textId="0DFAEC67" w:rsidR="008041CD" w:rsidRDefault="0089500F" w:rsidP="00302756">
      <w:pPr>
        <w:jc w:val="both"/>
      </w:pPr>
      <w:r>
        <w:rPr>
          <w:b/>
          <w:bCs/>
        </w:rPr>
        <w:t>slimit</w:t>
      </w:r>
      <w:r w:rsidR="008041CD">
        <w:t xml:space="preserve"> </w:t>
      </w:r>
      <w:r w:rsidR="002277BB">
        <w:t>–</w:t>
      </w:r>
      <w:r w:rsidR="008041CD">
        <w:t xml:space="preserve"> </w:t>
      </w:r>
      <w:r>
        <w:t>Ignore components with sizes smaller than the size limit</w:t>
      </w:r>
      <w:r w:rsidR="002277BB">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944AE" w14:paraId="5EE9C611" w14:textId="77777777" w:rsidTr="00EF5A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6ACAAE0" w14:textId="77777777" w:rsidR="006944AE" w:rsidRDefault="006944AE" w:rsidP="00302756">
            <w:pPr>
              <w:pStyle w:val="Icon"/>
              <w:jc w:val="both"/>
            </w:pPr>
            <w:r>
              <w:rPr>
                <w:noProof/>
                <w:lang w:eastAsia="en-US"/>
              </w:rPr>
              <mc:AlternateContent>
                <mc:Choice Requires="wpg">
                  <w:drawing>
                    <wp:inline distT="0" distB="0" distL="0" distR="0" wp14:anchorId="496062A0" wp14:editId="3661CF25">
                      <wp:extent cx="228600" cy="228600"/>
                      <wp:effectExtent l="0" t="0" r="0" b="0"/>
                      <wp:docPr id="463" name="Group 19" descr="P2439C1T8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64" name="Oval 46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5" name="Freeform 46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68DC7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Q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p1PEqZ4hSA5vWx0nrBUWgG07oqaFUIrgmtXb5bgem/qz/WtaV9s&#10;/BMh8JCZiv7DN/bggH4MQMuHhgm8HI/P5kOEQ2CrXbtAiBzResIl8nff5Bt0SgdkWzBlVyOlbI+a&#10;/Xeofc55LV0wLPkfUJt2qH265yWbzqc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Lv/0EIkFAAD1EQAADgAAAAAAAAAAAAAAAAAuAgAAZHJz&#10;L2Uyb0RvYy54bWxQSwECLQAUAAYACAAAACEA+AwpmdgAAAADAQAADwAAAAAAAAAAAAAAAADjBwAA&#10;ZHJzL2Rvd25yZXYueG1sUEsFBgAAAAAEAAQA8wAAAOgIAAAAAA==&#10;">
                      <v:oval id="Oval 46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" fillcolor="#f24f4f [3204]" stroked="f" strokeweight="0">
                        <v:stroke joinstyle="miter"/>
                        <o:lock v:ext="edit" aspectratio="t"/>
                      </v:oval>
                      <v:shape id="Freeform 46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924414B" w14:textId="276AFC0E" w:rsidR="006944AE" w:rsidRDefault="006D0004" w:rsidP="00302756">
            <w:pPr>
              <w:pStyle w:val="TipText"/>
              <w:jc w:val="both"/>
              <w:cnfStyle w:val="000000000000" w:firstRow="0" w:lastRow="0" w:firstColumn="0" w:lastColumn="0" w:oddVBand="0" w:evenVBand="0" w:oddHBand="0" w:evenHBand="0" w:firstRowFirstColumn="0" w:firstRowLastColumn="0" w:lastRowFirstColumn="0" w:lastRowLastColumn="0"/>
            </w:pPr>
            <w:r>
              <w:t>You can use the paintbrush tool to generate a selection mask at the first time point and run a script with this task. All subsequent time points will use the save selection mask from the first time point. You can generate different selection masks for each time point and save the masks. You need to add a second task in the script to fetch mask (fetch_mask) for each time point. Additionally, you can use the tracking functions to generate the selection mask for each time point. In this case, the task is selection tracking (selection_tracking).</w:t>
            </w:r>
          </w:p>
        </w:tc>
      </w:tr>
    </w:tbl>
    <w:p w14:paraId="531C20B1" w14:textId="77777777" w:rsidR="006944AE" w:rsidRDefault="006944AE" w:rsidP="00302756">
      <w:pPr>
        <w:spacing w:after="120"/>
        <w:jc w:val="both"/>
      </w:pPr>
    </w:p>
    <w:p w14:paraId="205F435D" w14:textId="71DA3660" w:rsidR="006944AE" w:rsidRDefault="006944AE" w:rsidP="00302756">
      <w:pPr>
        <w:spacing w:after="120"/>
        <w:jc w:val="both"/>
      </w:pPr>
      <w:r>
        <w:t>Example</w:t>
      </w:r>
      <w:r w:rsidR="006D0004">
        <w:t xml:space="preserve"> 1, use the </w:t>
      </w:r>
      <w:r w:rsidR="00AF05FB">
        <w:t>paintbrush</w:t>
      </w:r>
      <w:r w:rsidR="006D0004">
        <w:t xml:space="preserve"> tool to define a region of interest at the first time point, and then use it for all subsequent time points for signal intensity analysis</w:t>
      </w:r>
      <w:r>
        <w:t>:</w:t>
      </w:r>
    </w:p>
    <w:tbl>
      <w:tblPr>
        <w:tblStyle w:val="TableGrid"/>
        <w:tblW w:w="729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290"/>
      </w:tblGrid>
      <w:tr w:rsidR="006D0004" w14:paraId="1123A850" w14:textId="77777777" w:rsidTr="00AF05FB">
        <w:tc>
          <w:tcPr>
            <w:tcW w:w="7290" w:type="dxa"/>
            <w:shd w:val="clear" w:color="auto" w:fill="E8F1E2" w:themeFill="accent2" w:themeFillTint="33"/>
          </w:tcPr>
          <w:p w14:paraId="1AA49E0B" w14:textId="77777777" w:rsidR="00B514F0" w:rsidRPr="00B514F0" w:rsidRDefault="00B514F0" w:rsidP="00302756">
            <w:pPr>
              <w:jc w:val="both"/>
              <w:rPr>
                <w:rFonts w:ascii="Courier New" w:hAnsi="Courier New" w:cs="Courier New"/>
              </w:rPr>
            </w:pPr>
            <w:r w:rsidRPr="00B514F0">
              <w:rPr>
                <w:rFonts w:ascii="Courier New" w:hAnsi="Courier New" w:cs="Courier New"/>
              </w:rPr>
              <w:t>[tasks]</w:t>
            </w:r>
          </w:p>
          <w:p w14:paraId="384FC1DF" w14:textId="3731D25C" w:rsidR="00B514F0" w:rsidRPr="00B514F0" w:rsidRDefault="00B514F0" w:rsidP="00302756">
            <w:pPr>
              <w:jc w:val="both"/>
              <w:rPr>
                <w:rFonts w:ascii="Courier New" w:hAnsi="Courier New" w:cs="Courier New"/>
              </w:rPr>
            </w:pPr>
            <w:r w:rsidRPr="00B514F0">
              <w:rPr>
                <w:rFonts w:ascii="Courier New" w:hAnsi="Courier New" w:cs="Courier New"/>
              </w:rPr>
              <w:t>tasknum=</w:t>
            </w:r>
            <w:r>
              <w:rPr>
                <w:rFonts w:ascii="Courier New" w:hAnsi="Courier New" w:cs="Courier New"/>
              </w:rPr>
              <w:t>2</w:t>
            </w:r>
          </w:p>
          <w:p w14:paraId="66CD527D" w14:textId="77777777" w:rsidR="00B514F0" w:rsidRPr="00B514F0" w:rsidRDefault="00B514F0" w:rsidP="00302756">
            <w:pPr>
              <w:jc w:val="both"/>
              <w:rPr>
                <w:rFonts w:ascii="Courier New" w:hAnsi="Courier New" w:cs="Courier New"/>
              </w:rPr>
            </w:pPr>
            <w:r w:rsidRPr="00B514F0">
              <w:rPr>
                <w:rFonts w:ascii="Courier New" w:hAnsi="Courier New" w:cs="Courier New"/>
              </w:rPr>
              <w:t>[tasks/task0]</w:t>
            </w:r>
          </w:p>
          <w:p w14:paraId="6DE27460" w14:textId="77777777" w:rsidR="00B514F0" w:rsidRPr="00B514F0" w:rsidRDefault="00B514F0" w:rsidP="00302756">
            <w:pPr>
              <w:jc w:val="both"/>
              <w:rPr>
                <w:rFonts w:ascii="Courier New" w:hAnsi="Courier New" w:cs="Courier New"/>
              </w:rPr>
            </w:pPr>
            <w:r w:rsidRPr="00B514F0">
              <w:rPr>
                <w:rFonts w:ascii="Courier New" w:hAnsi="Courier New" w:cs="Courier New"/>
              </w:rPr>
              <w:t>type=comp_analysis</w:t>
            </w:r>
          </w:p>
          <w:p w14:paraId="23978774" w14:textId="77777777" w:rsidR="00B514F0" w:rsidRPr="00B514F0" w:rsidRDefault="00B514F0" w:rsidP="00302756">
            <w:pPr>
              <w:jc w:val="both"/>
              <w:rPr>
                <w:rFonts w:ascii="Courier New" w:hAnsi="Courier New" w:cs="Courier New"/>
              </w:rPr>
            </w:pPr>
            <w:r w:rsidRPr="00B514F0">
              <w:rPr>
                <w:rFonts w:ascii="Courier New" w:hAnsi="Courier New" w:cs="Courier New"/>
              </w:rPr>
              <w:t>time_mode=TM_ALL_PRE_LAST_BOTH</w:t>
            </w:r>
          </w:p>
          <w:p w14:paraId="07343B4B" w14:textId="77777777" w:rsidR="00B514F0" w:rsidRPr="00B514F0" w:rsidRDefault="00B514F0" w:rsidP="00302756">
            <w:pPr>
              <w:jc w:val="both"/>
              <w:rPr>
                <w:rFonts w:ascii="Courier New" w:hAnsi="Courier New" w:cs="Courier New"/>
              </w:rPr>
            </w:pPr>
            <w:r w:rsidRPr="00B514F0">
              <w:rPr>
                <w:rFonts w:ascii="Courier New" w:hAnsi="Courier New" w:cs="Courier New"/>
              </w:rPr>
              <w:t>chan_mode=0</w:t>
            </w:r>
          </w:p>
          <w:p w14:paraId="79D37107" w14:textId="77777777" w:rsidR="00B514F0" w:rsidRPr="00B514F0" w:rsidRDefault="00B514F0" w:rsidP="00302756">
            <w:pPr>
              <w:jc w:val="both"/>
              <w:rPr>
                <w:rFonts w:ascii="Courier New" w:hAnsi="Courier New" w:cs="Courier New"/>
              </w:rPr>
            </w:pPr>
            <w:r w:rsidRPr="00B514F0">
              <w:rPr>
                <w:rFonts w:ascii="Courier New" w:hAnsi="Courier New" w:cs="Courier New"/>
              </w:rPr>
              <w:t>consistent=1</w:t>
            </w:r>
          </w:p>
          <w:p w14:paraId="3FA41001" w14:textId="77777777" w:rsidR="00B514F0" w:rsidRPr="00B514F0" w:rsidRDefault="00B514F0" w:rsidP="00302756">
            <w:pPr>
              <w:jc w:val="both"/>
              <w:rPr>
                <w:rFonts w:ascii="Courier New" w:hAnsi="Courier New" w:cs="Courier New"/>
              </w:rPr>
            </w:pPr>
            <w:r w:rsidRPr="00B514F0">
              <w:rPr>
                <w:rFonts w:ascii="Courier New" w:hAnsi="Courier New" w:cs="Courier New"/>
              </w:rPr>
              <w:t>selected=0</w:t>
            </w:r>
          </w:p>
          <w:p w14:paraId="1406D6F3" w14:textId="77777777" w:rsidR="00B514F0" w:rsidRPr="00B514F0" w:rsidRDefault="00B514F0" w:rsidP="00302756">
            <w:pPr>
              <w:jc w:val="both"/>
              <w:rPr>
                <w:rFonts w:ascii="Courier New" w:hAnsi="Courier New" w:cs="Courier New"/>
              </w:rPr>
            </w:pPr>
            <w:r w:rsidRPr="00B514F0">
              <w:rPr>
                <w:rFonts w:ascii="Courier New" w:hAnsi="Courier New" w:cs="Courier New"/>
              </w:rPr>
              <w:t>slimit=5</w:t>
            </w:r>
          </w:p>
          <w:p w14:paraId="6A4218C0" w14:textId="71314C51" w:rsidR="00B514F0" w:rsidRPr="00B514F0" w:rsidRDefault="00B514F0" w:rsidP="00302756">
            <w:pPr>
              <w:jc w:val="both"/>
              <w:rPr>
                <w:rFonts w:ascii="Courier New" w:hAnsi="Courier New" w:cs="Courier New"/>
              </w:rPr>
            </w:pPr>
            <w:r w:rsidRPr="00B514F0">
              <w:rPr>
                <w:rFonts w:ascii="Courier New" w:hAnsi="Courier New" w:cs="Courier New"/>
              </w:rPr>
              <w:t>[tasks/task</w:t>
            </w:r>
            <w:r>
              <w:rPr>
                <w:rFonts w:ascii="Courier New" w:hAnsi="Courier New" w:cs="Courier New"/>
              </w:rPr>
              <w:t>1</w:t>
            </w:r>
            <w:r w:rsidRPr="00B514F0">
              <w:rPr>
                <w:rFonts w:ascii="Courier New" w:hAnsi="Courier New" w:cs="Courier New"/>
              </w:rPr>
              <w:t>]</w:t>
            </w:r>
          </w:p>
          <w:p w14:paraId="04BC5EF0" w14:textId="77777777" w:rsidR="00B514F0" w:rsidRPr="00B514F0" w:rsidRDefault="00B514F0" w:rsidP="00302756">
            <w:pPr>
              <w:jc w:val="both"/>
              <w:rPr>
                <w:rFonts w:ascii="Courier New" w:hAnsi="Courier New" w:cs="Courier New"/>
              </w:rPr>
            </w:pPr>
            <w:r w:rsidRPr="00B514F0">
              <w:rPr>
                <w:rFonts w:ascii="Courier New" w:hAnsi="Courier New" w:cs="Courier New"/>
              </w:rPr>
              <w:t>type=export_analysis</w:t>
            </w:r>
          </w:p>
          <w:p w14:paraId="4992C0DA" w14:textId="77777777" w:rsidR="00B514F0" w:rsidRPr="00B514F0" w:rsidRDefault="00B514F0" w:rsidP="00302756">
            <w:pPr>
              <w:jc w:val="both"/>
              <w:rPr>
                <w:rFonts w:ascii="Courier New" w:hAnsi="Courier New" w:cs="Courier New"/>
              </w:rPr>
            </w:pPr>
            <w:r w:rsidRPr="00B514F0">
              <w:rPr>
                <w:rFonts w:ascii="Courier New" w:hAnsi="Courier New" w:cs="Courier New"/>
              </w:rPr>
              <w:t>time_mode=TM_LAST_POST</w:t>
            </w:r>
          </w:p>
          <w:p w14:paraId="1DFD56B8" w14:textId="77777777" w:rsidR="00B514F0" w:rsidRPr="00B514F0" w:rsidRDefault="00B514F0" w:rsidP="00302756">
            <w:pPr>
              <w:jc w:val="both"/>
              <w:rPr>
                <w:rFonts w:ascii="Courier New" w:hAnsi="Courier New" w:cs="Courier New"/>
              </w:rPr>
            </w:pPr>
            <w:r w:rsidRPr="00B514F0">
              <w:rPr>
                <w:rFonts w:ascii="Courier New" w:hAnsi="Courier New" w:cs="Courier New"/>
              </w:rPr>
              <w:t>template=table.html</w:t>
            </w:r>
          </w:p>
          <w:p w14:paraId="1AF49D6C" w14:textId="77777777" w:rsidR="00B514F0" w:rsidRPr="00B514F0" w:rsidRDefault="00B514F0" w:rsidP="00302756">
            <w:pPr>
              <w:jc w:val="both"/>
              <w:rPr>
                <w:rFonts w:ascii="Courier New" w:hAnsi="Courier New" w:cs="Courier New"/>
              </w:rPr>
            </w:pPr>
            <w:r w:rsidRPr="00B514F0">
              <w:rPr>
                <w:rFonts w:ascii="Courier New" w:hAnsi="Courier New" w:cs="Courier New"/>
              </w:rPr>
              <w:t>output=</w:t>
            </w:r>
          </w:p>
          <w:p w14:paraId="35480423" w14:textId="77777777" w:rsidR="00B514F0" w:rsidRPr="00B514F0" w:rsidRDefault="00B514F0" w:rsidP="00302756">
            <w:pPr>
              <w:jc w:val="both"/>
              <w:rPr>
                <w:rFonts w:ascii="Courier New" w:hAnsi="Courier New" w:cs="Courier New"/>
              </w:rPr>
            </w:pPr>
            <w:r w:rsidRPr="00B514F0">
              <w:rPr>
                <w:rFonts w:ascii="Courier New" w:hAnsi="Courier New" w:cs="Courier New"/>
              </w:rPr>
              <w:t>value_num=13</w:t>
            </w:r>
          </w:p>
          <w:p w14:paraId="26D38CA1"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value_name0=comp_center</w:t>
            </w:r>
          </w:p>
          <w:p w14:paraId="1CC6D522"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value_name1=comp_size_ui</w:t>
            </w:r>
          </w:p>
          <w:p w14:paraId="12EB2842"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value_name2=comp_size_d</w:t>
            </w:r>
          </w:p>
          <w:p w14:paraId="62743A93"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value_name3=comp_phys_size_ui</w:t>
            </w:r>
          </w:p>
          <w:p w14:paraId="1FF80800"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value_name4=comp_phys_size_d</w:t>
            </w:r>
          </w:p>
          <w:p w14:paraId="09579F60"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value_name5=comp_ext_size_ui</w:t>
            </w:r>
          </w:p>
          <w:p w14:paraId="0189E245"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value_name6=comp_ext_size_d</w:t>
            </w:r>
          </w:p>
          <w:p w14:paraId="21BA33FB"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value_name7=comp_mean</w:t>
            </w:r>
          </w:p>
          <w:p w14:paraId="7F68DF86"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value_name8=comp_stdev</w:t>
            </w:r>
          </w:p>
          <w:p w14:paraId="75541DFC"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value_name9=comp_min</w:t>
            </w:r>
          </w:p>
          <w:p w14:paraId="370F5059"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value_name10=comp_max</w:t>
            </w:r>
          </w:p>
          <w:p w14:paraId="618A2D4A"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value_name11=comp_distp</w:t>
            </w:r>
          </w:p>
          <w:p w14:paraId="0CF84A40"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value_name12=comp_pca_lens</w:t>
            </w:r>
          </w:p>
          <w:p w14:paraId="53FC4D05" w14:textId="2C452EFA" w:rsidR="006D0004" w:rsidRDefault="00B514F0" w:rsidP="00302756">
            <w:pPr>
              <w:jc w:val="both"/>
            </w:pPr>
            <w:r w:rsidRPr="00B514F0">
              <w:rPr>
                <w:rFonts w:ascii="Courier New" w:hAnsi="Courier New" w:cs="Courier New"/>
              </w:rPr>
              <w:t>js_value=</w:t>
            </w:r>
          </w:p>
        </w:tc>
      </w:tr>
    </w:tbl>
    <w:p w14:paraId="1FFCC355" w14:textId="54E9A4CD" w:rsidR="006D0004" w:rsidRDefault="006D0004" w:rsidP="00AF05FB">
      <w:pPr>
        <w:pStyle w:val="Caption"/>
        <w:spacing w:after="120"/>
        <w:jc w:val="center"/>
      </w:pPr>
      <w:r>
        <w:t xml:space="preserve">List </w:t>
      </w:r>
      <w:fldSimple w:instr=" STYLEREF 1 \s ">
        <w:r w:rsidR="0017337F">
          <w:rPr>
            <w:noProof/>
          </w:rPr>
          <w:t>13</w:t>
        </w:r>
      </w:fldSimple>
      <w:r w:rsidR="00EA324D">
        <w:noBreakHyphen/>
      </w:r>
      <w:fldSimple w:instr=" SEQ List \* ARABIC \s 1 ">
        <w:r w:rsidR="0017337F">
          <w:rPr>
            <w:noProof/>
          </w:rPr>
          <w:t>5</w:t>
        </w:r>
      </w:fldSimple>
      <w:r>
        <w:t xml:space="preserve">. </w:t>
      </w:r>
      <w:r w:rsidR="00CC3428">
        <w:t>S</w:t>
      </w:r>
      <w:r>
        <w:t>cript for component analysis.</w:t>
      </w:r>
    </w:p>
    <w:p w14:paraId="733D9083" w14:textId="4D1F84EB" w:rsidR="006D0004" w:rsidRDefault="006D0004" w:rsidP="00302756">
      <w:pPr>
        <w:spacing w:after="120"/>
        <w:jc w:val="both"/>
      </w:pPr>
      <w:r>
        <w:t xml:space="preserve">Example 2, </w:t>
      </w:r>
      <w:r w:rsidR="00EF5AD8">
        <w:t>use saved selection masks at each time point for component analysis:</w:t>
      </w:r>
    </w:p>
    <w:p w14:paraId="3A2FAAFC" w14:textId="77777777" w:rsidR="00AF05FB" w:rsidRDefault="00AF05FB" w:rsidP="00302756">
      <w:pPr>
        <w:spacing w:after="120"/>
        <w:jc w:val="both"/>
      </w:pPr>
    </w:p>
    <w:p w14:paraId="273D2B4C" w14:textId="77777777" w:rsidR="00EB4AF8" w:rsidRDefault="00EB4AF8" w:rsidP="00302756">
      <w:pPr>
        <w:spacing w:after="120"/>
        <w:jc w:val="both"/>
      </w:pPr>
    </w:p>
    <w:tbl>
      <w:tblPr>
        <w:tblStyle w:val="TableGrid"/>
        <w:tblW w:w="729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290"/>
      </w:tblGrid>
      <w:tr w:rsidR="00EF5AD8" w14:paraId="2664551B" w14:textId="77777777" w:rsidTr="00AF05FB">
        <w:tc>
          <w:tcPr>
            <w:tcW w:w="7290" w:type="dxa"/>
            <w:shd w:val="clear" w:color="auto" w:fill="E8F1E2" w:themeFill="accent2" w:themeFillTint="33"/>
          </w:tcPr>
          <w:p w14:paraId="6D010126" w14:textId="77777777" w:rsidR="00B514F0" w:rsidRPr="00B514F0" w:rsidRDefault="00B514F0" w:rsidP="00302756">
            <w:pPr>
              <w:jc w:val="both"/>
              <w:rPr>
                <w:rFonts w:ascii="Courier New" w:hAnsi="Courier New" w:cs="Courier New"/>
              </w:rPr>
            </w:pPr>
            <w:r w:rsidRPr="00B514F0">
              <w:rPr>
                <w:rFonts w:ascii="Courier New" w:hAnsi="Courier New" w:cs="Courier New"/>
              </w:rPr>
              <w:lastRenderedPageBreak/>
              <w:t>[tasks]</w:t>
            </w:r>
          </w:p>
          <w:p w14:paraId="5A95FD3F" w14:textId="77777777" w:rsidR="00B514F0" w:rsidRPr="00B514F0" w:rsidRDefault="00B514F0" w:rsidP="00302756">
            <w:pPr>
              <w:jc w:val="both"/>
              <w:rPr>
                <w:rFonts w:ascii="Courier New" w:hAnsi="Courier New" w:cs="Courier New"/>
              </w:rPr>
            </w:pPr>
            <w:r w:rsidRPr="00B514F0">
              <w:rPr>
                <w:rFonts w:ascii="Courier New" w:hAnsi="Courier New" w:cs="Courier New"/>
              </w:rPr>
              <w:t>tasknum=3</w:t>
            </w:r>
          </w:p>
          <w:p w14:paraId="47215033" w14:textId="77777777" w:rsidR="00B514F0" w:rsidRPr="00B514F0" w:rsidRDefault="00B514F0" w:rsidP="00302756">
            <w:pPr>
              <w:jc w:val="both"/>
              <w:rPr>
                <w:rFonts w:ascii="Courier New" w:hAnsi="Courier New" w:cs="Courier New"/>
              </w:rPr>
            </w:pPr>
            <w:r w:rsidRPr="00B514F0">
              <w:rPr>
                <w:rFonts w:ascii="Courier New" w:hAnsi="Courier New" w:cs="Courier New"/>
              </w:rPr>
              <w:t>[tasks/task0]</w:t>
            </w:r>
          </w:p>
          <w:p w14:paraId="640E8719" w14:textId="77777777" w:rsidR="00B514F0" w:rsidRPr="00B514F0" w:rsidRDefault="00B514F0" w:rsidP="00302756">
            <w:pPr>
              <w:jc w:val="both"/>
              <w:rPr>
                <w:rFonts w:ascii="Courier New" w:hAnsi="Courier New" w:cs="Courier New"/>
              </w:rPr>
            </w:pPr>
            <w:r w:rsidRPr="00B514F0">
              <w:rPr>
                <w:rFonts w:ascii="Courier New" w:hAnsi="Courier New" w:cs="Courier New"/>
              </w:rPr>
              <w:t>type=comp_analysis</w:t>
            </w:r>
          </w:p>
          <w:p w14:paraId="1C61AA5E" w14:textId="77777777" w:rsidR="00B514F0" w:rsidRPr="00B514F0" w:rsidRDefault="00B514F0" w:rsidP="00302756">
            <w:pPr>
              <w:jc w:val="both"/>
              <w:rPr>
                <w:rFonts w:ascii="Courier New" w:hAnsi="Courier New" w:cs="Courier New"/>
              </w:rPr>
            </w:pPr>
            <w:r w:rsidRPr="00B514F0">
              <w:rPr>
                <w:rFonts w:ascii="Courier New" w:hAnsi="Courier New" w:cs="Courier New"/>
              </w:rPr>
              <w:t>time_mode=TM_ALL_PRE_LAST_BOTH</w:t>
            </w:r>
          </w:p>
          <w:p w14:paraId="69D19B48" w14:textId="77777777" w:rsidR="00B514F0" w:rsidRPr="00B514F0" w:rsidRDefault="00B514F0" w:rsidP="00302756">
            <w:pPr>
              <w:jc w:val="both"/>
              <w:rPr>
                <w:rFonts w:ascii="Courier New" w:hAnsi="Courier New" w:cs="Courier New"/>
              </w:rPr>
            </w:pPr>
            <w:r w:rsidRPr="00B514F0">
              <w:rPr>
                <w:rFonts w:ascii="Courier New" w:hAnsi="Courier New" w:cs="Courier New"/>
              </w:rPr>
              <w:t>chan_mode=0</w:t>
            </w:r>
          </w:p>
          <w:p w14:paraId="293F0FC5" w14:textId="77777777" w:rsidR="00B514F0" w:rsidRPr="00B514F0" w:rsidRDefault="00B514F0" w:rsidP="00302756">
            <w:pPr>
              <w:jc w:val="both"/>
              <w:rPr>
                <w:rFonts w:ascii="Courier New" w:hAnsi="Courier New" w:cs="Courier New"/>
              </w:rPr>
            </w:pPr>
            <w:r w:rsidRPr="00B514F0">
              <w:rPr>
                <w:rFonts w:ascii="Courier New" w:hAnsi="Courier New" w:cs="Courier New"/>
              </w:rPr>
              <w:t>consistent=1</w:t>
            </w:r>
          </w:p>
          <w:p w14:paraId="734CC0A5" w14:textId="77777777" w:rsidR="00B514F0" w:rsidRPr="00B514F0" w:rsidRDefault="00B514F0" w:rsidP="00302756">
            <w:pPr>
              <w:jc w:val="both"/>
              <w:rPr>
                <w:rFonts w:ascii="Courier New" w:hAnsi="Courier New" w:cs="Courier New"/>
              </w:rPr>
            </w:pPr>
            <w:r w:rsidRPr="00B514F0">
              <w:rPr>
                <w:rFonts w:ascii="Courier New" w:hAnsi="Courier New" w:cs="Courier New"/>
              </w:rPr>
              <w:t>selected=0</w:t>
            </w:r>
          </w:p>
          <w:p w14:paraId="6287701A" w14:textId="77777777" w:rsidR="00B514F0" w:rsidRPr="00B514F0" w:rsidRDefault="00B514F0" w:rsidP="00302756">
            <w:pPr>
              <w:jc w:val="both"/>
              <w:rPr>
                <w:rFonts w:ascii="Courier New" w:hAnsi="Courier New" w:cs="Courier New"/>
              </w:rPr>
            </w:pPr>
            <w:r w:rsidRPr="00B514F0">
              <w:rPr>
                <w:rFonts w:ascii="Courier New" w:hAnsi="Courier New" w:cs="Courier New"/>
              </w:rPr>
              <w:t>slimit=5</w:t>
            </w:r>
          </w:p>
          <w:p w14:paraId="00E48086" w14:textId="77777777" w:rsidR="00B514F0" w:rsidRPr="00B514F0" w:rsidRDefault="00B514F0" w:rsidP="00302756">
            <w:pPr>
              <w:jc w:val="both"/>
              <w:rPr>
                <w:rFonts w:ascii="Courier New" w:hAnsi="Courier New" w:cs="Courier New"/>
              </w:rPr>
            </w:pPr>
            <w:r w:rsidRPr="00B514F0">
              <w:rPr>
                <w:rFonts w:ascii="Courier New" w:hAnsi="Courier New" w:cs="Courier New"/>
              </w:rPr>
              <w:t>[tasks/task1]</w:t>
            </w:r>
          </w:p>
          <w:p w14:paraId="59233772" w14:textId="77777777" w:rsidR="00B514F0" w:rsidRPr="00B514F0" w:rsidRDefault="00B514F0" w:rsidP="00302756">
            <w:pPr>
              <w:jc w:val="both"/>
              <w:rPr>
                <w:rFonts w:ascii="Courier New" w:hAnsi="Courier New" w:cs="Courier New"/>
              </w:rPr>
            </w:pPr>
            <w:r w:rsidRPr="00B514F0">
              <w:rPr>
                <w:rFonts w:ascii="Courier New" w:hAnsi="Courier New" w:cs="Courier New"/>
              </w:rPr>
              <w:t>type=fetch_mask</w:t>
            </w:r>
          </w:p>
          <w:p w14:paraId="3712F50B" w14:textId="77777777" w:rsidR="00B514F0" w:rsidRPr="00B514F0" w:rsidRDefault="00B514F0" w:rsidP="00302756">
            <w:pPr>
              <w:jc w:val="both"/>
              <w:rPr>
                <w:rFonts w:ascii="Courier New" w:hAnsi="Courier New" w:cs="Courier New"/>
              </w:rPr>
            </w:pPr>
            <w:r w:rsidRPr="00B514F0">
              <w:rPr>
                <w:rFonts w:ascii="Courier New" w:hAnsi="Courier New" w:cs="Courier New"/>
              </w:rPr>
              <w:t>time_mode=TM_ALL_POST_REWIND</w:t>
            </w:r>
          </w:p>
          <w:p w14:paraId="6D4F8A20" w14:textId="77777777" w:rsidR="00B514F0" w:rsidRPr="00B514F0" w:rsidRDefault="00B514F0" w:rsidP="00302756">
            <w:pPr>
              <w:jc w:val="both"/>
              <w:rPr>
                <w:rFonts w:ascii="Courier New" w:hAnsi="Courier New" w:cs="Courier New"/>
              </w:rPr>
            </w:pPr>
            <w:r w:rsidRPr="00B514F0">
              <w:rPr>
                <w:rFonts w:ascii="Courier New" w:hAnsi="Courier New" w:cs="Courier New"/>
              </w:rPr>
              <w:t>chan_mode=0</w:t>
            </w:r>
          </w:p>
          <w:p w14:paraId="1F72D361" w14:textId="77777777" w:rsidR="00B514F0" w:rsidRPr="00B514F0" w:rsidRDefault="00B514F0" w:rsidP="00302756">
            <w:pPr>
              <w:jc w:val="both"/>
              <w:rPr>
                <w:rFonts w:ascii="Courier New" w:hAnsi="Courier New" w:cs="Courier New"/>
              </w:rPr>
            </w:pPr>
            <w:r w:rsidRPr="00B514F0">
              <w:rPr>
                <w:rFonts w:ascii="Courier New" w:hAnsi="Courier New" w:cs="Courier New"/>
              </w:rPr>
              <w:t>mask=1</w:t>
            </w:r>
          </w:p>
          <w:p w14:paraId="1323FD7E" w14:textId="77777777" w:rsidR="00B514F0" w:rsidRPr="00B514F0" w:rsidRDefault="00B514F0" w:rsidP="00302756">
            <w:pPr>
              <w:jc w:val="both"/>
              <w:rPr>
                <w:rFonts w:ascii="Courier New" w:hAnsi="Courier New" w:cs="Courier New"/>
              </w:rPr>
            </w:pPr>
            <w:r w:rsidRPr="00B514F0">
              <w:rPr>
                <w:rFonts w:ascii="Courier New" w:hAnsi="Courier New" w:cs="Courier New"/>
              </w:rPr>
              <w:t>label=1</w:t>
            </w:r>
          </w:p>
          <w:p w14:paraId="66C088AA" w14:textId="77777777" w:rsidR="00B514F0" w:rsidRPr="00B514F0" w:rsidRDefault="00B514F0" w:rsidP="00302756">
            <w:pPr>
              <w:jc w:val="both"/>
              <w:rPr>
                <w:rFonts w:ascii="Courier New" w:hAnsi="Courier New" w:cs="Courier New"/>
              </w:rPr>
            </w:pPr>
            <w:r w:rsidRPr="00B514F0">
              <w:rPr>
                <w:rFonts w:ascii="Courier New" w:hAnsi="Courier New" w:cs="Courier New"/>
              </w:rPr>
              <w:t>[tasks/task2]</w:t>
            </w:r>
          </w:p>
          <w:p w14:paraId="0347BCF3" w14:textId="77777777" w:rsidR="00B514F0" w:rsidRPr="00B514F0" w:rsidRDefault="00B514F0" w:rsidP="00302756">
            <w:pPr>
              <w:jc w:val="both"/>
              <w:rPr>
                <w:rFonts w:ascii="Courier New" w:hAnsi="Courier New" w:cs="Courier New"/>
              </w:rPr>
            </w:pPr>
            <w:r w:rsidRPr="00B514F0">
              <w:rPr>
                <w:rFonts w:ascii="Courier New" w:hAnsi="Courier New" w:cs="Courier New"/>
              </w:rPr>
              <w:t>type=export_analysis</w:t>
            </w:r>
          </w:p>
          <w:p w14:paraId="72286BEC" w14:textId="77777777" w:rsidR="00B514F0" w:rsidRPr="00B514F0" w:rsidRDefault="00B514F0" w:rsidP="00302756">
            <w:pPr>
              <w:jc w:val="both"/>
              <w:rPr>
                <w:rFonts w:ascii="Courier New" w:hAnsi="Courier New" w:cs="Courier New"/>
              </w:rPr>
            </w:pPr>
            <w:r w:rsidRPr="00B514F0">
              <w:rPr>
                <w:rFonts w:ascii="Courier New" w:hAnsi="Courier New" w:cs="Courier New"/>
              </w:rPr>
              <w:t>time_mode=TM_LAST_POST</w:t>
            </w:r>
          </w:p>
          <w:p w14:paraId="13C13F0A" w14:textId="77777777" w:rsidR="00B514F0" w:rsidRPr="00B514F0" w:rsidRDefault="00B514F0" w:rsidP="00302756">
            <w:pPr>
              <w:jc w:val="both"/>
              <w:rPr>
                <w:rFonts w:ascii="Courier New" w:hAnsi="Courier New" w:cs="Courier New"/>
              </w:rPr>
            </w:pPr>
            <w:r w:rsidRPr="00B514F0">
              <w:rPr>
                <w:rFonts w:ascii="Courier New" w:hAnsi="Courier New" w:cs="Courier New"/>
              </w:rPr>
              <w:t>template=table.html</w:t>
            </w:r>
          </w:p>
          <w:p w14:paraId="779C283D" w14:textId="77777777" w:rsidR="00B514F0" w:rsidRPr="00B514F0" w:rsidRDefault="00B514F0" w:rsidP="00302756">
            <w:pPr>
              <w:jc w:val="both"/>
              <w:rPr>
                <w:rFonts w:ascii="Courier New" w:hAnsi="Courier New" w:cs="Courier New"/>
              </w:rPr>
            </w:pPr>
            <w:r w:rsidRPr="00B514F0">
              <w:rPr>
                <w:rFonts w:ascii="Courier New" w:hAnsi="Courier New" w:cs="Courier New"/>
              </w:rPr>
              <w:t>output=</w:t>
            </w:r>
          </w:p>
          <w:p w14:paraId="3CC0A28C" w14:textId="77777777" w:rsidR="00B514F0" w:rsidRPr="00B514F0" w:rsidRDefault="00B514F0" w:rsidP="00302756">
            <w:pPr>
              <w:jc w:val="both"/>
              <w:rPr>
                <w:rFonts w:ascii="Courier New" w:hAnsi="Courier New" w:cs="Courier New"/>
              </w:rPr>
            </w:pPr>
            <w:r w:rsidRPr="00B514F0">
              <w:rPr>
                <w:rFonts w:ascii="Courier New" w:hAnsi="Courier New" w:cs="Courier New"/>
              </w:rPr>
              <w:t>value_num=13</w:t>
            </w:r>
          </w:p>
          <w:p w14:paraId="4528AE66"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value_name0=comp_center</w:t>
            </w:r>
          </w:p>
          <w:p w14:paraId="44B75B37"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value_name1=comp_size_ui</w:t>
            </w:r>
          </w:p>
          <w:p w14:paraId="493336DB"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value_name2=comp_size_d</w:t>
            </w:r>
          </w:p>
          <w:p w14:paraId="4CCC3C49"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value_name3=comp_phys_size_ui</w:t>
            </w:r>
          </w:p>
          <w:p w14:paraId="5231965C"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value_name4=comp_phys_size_d</w:t>
            </w:r>
          </w:p>
          <w:p w14:paraId="53621918"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value_name5=comp_ext_size_ui</w:t>
            </w:r>
          </w:p>
          <w:p w14:paraId="7569871B"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value_name6=comp_ext_size_d</w:t>
            </w:r>
          </w:p>
          <w:p w14:paraId="6C710B65"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value_name7=comp_mean</w:t>
            </w:r>
          </w:p>
          <w:p w14:paraId="47CF13CF"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value_name8=comp_stdev</w:t>
            </w:r>
          </w:p>
          <w:p w14:paraId="6E37B840"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value_name9=comp_min</w:t>
            </w:r>
          </w:p>
          <w:p w14:paraId="6AA45719"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value_name10=comp_max</w:t>
            </w:r>
          </w:p>
          <w:p w14:paraId="3DAE50FE"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value_name11=comp_distp</w:t>
            </w:r>
          </w:p>
          <w:p w14:paraId="6366043A"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value_name12=comp_pca_lens</w:t>
            </w:r>
          </w:p>
          <w:p w14:paraId="217526F5" w14:textId="5BBD0ABF" w:rsidR="00EF5AD8" w:rsidRDefault="00B514F0" w:rsidP="00302756">
            <w:pPr>
              <w:jc w:val="both"/>
            </w:pPr>
            <w:r w:rsidRPr="00B514F0">
              <w:rPr>
                <w:rFonts w:ascii="Courier New" w:hAnsi="Courier New" w:cs="Courier New"/>
              </w:rPr>
              <w:t>js_value=</w:t>
            </w:r>
          </w:p>
        </w:tc>
      </w:tr>
    </w:tbl>
    <w:p w14:paraId="7221A6F3" w14:textId="0A545C22" w:rsidR="00EF5AD8" w:rsidRDefault="00EF5AD8" w:rsidP="00AF05FB">
      <w:pPr>
        <w:pStyle w:val="Caption"/>
        <w:jc w:val="center"/>
      </w:pPr>
      <w:bookmarkStart w:id="318" w:name="_Ref456784964"/>
      <w:r>
        <w:t xml:space="preserve">List </w:t>
      </w:r>
      <w:fldSimple w:instr=" STYLEREF 1 \s ">
        <w:r w:rsidR="0017337F">
          <w:rPr>
            <w:noProof/>
          </w:rPr>
          <w:t>13</w:t>
        </w:r>
      </w:fldSimple>
      <w:r w:rsidR="00EA324D">
        <w:noBreakHyphen/>
      </w:r>
      <w:fldSimple w:instr=" SEQ List \* ARABIC \s 1 ">
        <w:r w:rsidR="0017337F">
          <w:rPr>
            <w:noProof/>
          </w:rPr>
          <w:t>6</w:t>
        </w:r>
      </w:fldSimple>
      <w:bookmarkEnd w:id="318"/>
      <w:r>
        <w:t xml:space="preserve">. </w:t>
      </w:r>
      <w:r w:rsidR="00CC3428">
        <w:t>S</w:t>
      </w:r>
      <w:r>
        <w:t>cript for component analysis.</w:t>
      </w:r>
    </w:p>
    <w:p w14:paraId="4DB2E167" w14:textId="2D11251C" w:rsidR="00EF5AD8" w:rsidRDefault="00EF5AD8" w:rsidP="00302756">
      <w:pPr>
        <w:jc w:val="both"/>
      </w:pPr>
      <w:r>
        <w:t xml:space="preserve">Example 3, use FluoRender’s tracking feature to generate </w:t>
      </w:r>
      <w:r w:rsidR="009A4126">
        <w:t>a </w:t>
      </w:r>
      <w:r>
        <w:t>selection mask at each time point and perform component analysis:</w:t>
      </w:r>
    </w:p>
    <w:tbl>
      <w:tblPr>
        <w:tblStyle w:val="TableGrid"/>
        <w:tblW w:w="729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290"/>
      </w:tblGrid>
      <w:tr w:rsidR="00EF5AD8" w14:paraId="5C734FDC" w14:textId="77777777" w:rsidTr="00AF05FB">
        <w:tc>
          <w:tcPr>
            <w:tcW w:w="7290" w:type="dxa"/>
            <w:shd w:val="clear" w:color="auto" w:fill="E8F1E2" w:themeFill="accent2" w:themeFillTint="33"/>
          </w:tcPr>
          <w:p w14:paraId="04B21F16" w14:textId="77777777" w:rsidR="00937779" w:rsidRPr="00937779" w:rsidRDefault="00937779" w:rsidP="00302756">
            <w:pPr>
              <w:jc w:val="both"/>
              <w:rPr>
                <w:rFonts w:ascii="Courier New" w:hAnsi="Courier New" w:cs="Courier New"/>
              </w:rPr>
            </w:pPr>
            <w:r w:rsidRPr="00937779">
              <w:rPr>
                <w:rFonts w:ascii="Courier New" w:hAnsi="Courier New" w:cs="Courier New"/>
              </w:rPr>
              <w:t>[tasks]</w:t>
            </w:r>
          </w:p>
          <w:p w14:paraId="405F4CE2" w14:textId="6D68669A" w:rsidR="00937779" w:rsidRPr="00937779" w:rsidRDefault="00937779" w:rsidP="00302756">
            <w:pPr>
              <w:jc w:val="both"/>
              <w:rPr>
                <w:rFonts w:ascii="Courier New" w:hAnsi="Courier New" w:cs="Courier New"/>
              </w:rPr>
            </w:pPr>
            <w:r w:rsidRPr="00937779">
              <w:rPr>
                <w:rFonts w:ascii="Courier New" w:hAnsi="Courier New" w:cs="Courier New"/>
              </w:rPr>
              <w:t>tasknum=</w:t>
            </w:r>
            <w:r w:rsidR="004B0ACF">
              <w:rPr>
                <w:rFonts w:ascii="Courier New" w:hAnsi="Courier New" w:cs="Courier New"/>
              </w:rPr>
              <w:t>4</w:t>
            </w:r>
          </w:p>
          <w:p w14:paraId="2315554B" w14:textId="77777777" w:rsidR="00937779" w:rsidRPr="00937779" w:rsidRDefault="00937779" w:rsidP="00302756">
            <w:pPr>
              <w:jc w:val="both"/>
              <w:rPr>
                <w:rFonts w:ascii="Courier New" w:hAnsi="Courier New" w:cs="Courier New"/>
              </w:rPr>
            </w:pPr>
            <w:r w:rsidRPr="00937779">
              <w:rPr>
                <w:rFonts w:ascii="Courier New" w:hAnsi="Courier New" w:cs="Courier New"/>
              </w:rPr>
              <w:t>[tasks/task0]</w:t>
            </w:r>
          </w:p>
          <w:p w14:paraId="0475D3E6" w14:textId="77777777" w:rsidR="00937779" w:rsidRPr="00937779" w:rsidRDefault="00937779" w:rsidP="00302756">
            <w:pPr>
              <w:jc w:val="both"/>
              <w:rPr>
                <w:rFonts w:ascii="Courier New" w:hAnsi="Courier New" w:cs="Courier New"/>
              </w:rPr>
            </w:pPr>
            <w:r w:rsidRPr="00937779">
              <w:rPr>
                <w:rFonts w:ascii="Courier New" w:hAnsi="Courier New" w:cs="Courier New"/>
              </w:rPr>
              <w:t>type=pre_tracking</w:t>
            </w:r>
          </w:p>
          <w:p w14:paraId="374ED421" w14:textId="77777777" w:rsidR="00937779" w:rsidRPr="00937779" w:rsidRDefault="00937779" w:rsidP="00302756">
            <w:pPr>
              <w:jc w:val="both"/>
              <w:rPr>
                <w:rFonts w:ascii="Courier New" w:hAnsi="Courier New" w:cs="Courier New"/>
              </w:rPr>
            </w:pPr>
            <w:r w:rsidRPr="00937779">
              <w:rPr>
                <w:rFonts w:ascii="Courier New" w:hAnsi="Courier New" w:cs="Courier New"/>
              </w:rPr>
              <w:t>time_mode=TM_ALL_PRE</w:t>
            </w:r>
          </w:p>
          <w:p w14:paraId="662CCAF4" w14:textId="77777777" w:rsidR="00937779" w:rsidRPr="00937779" w:rsidRDefault="00937779" w:rsidP="00302756">
            <w:pPr>
              <w:jc w:val="both"/>
              <w:rPr>
                <w:rFonts w:ascii="Courier New" w:hAnsi="Courier New" w:cs="Courier New"/>
              </w:rPr>
            </w:pPr>
            <w:r w:rsidRPr="00937779">
              <w:rPr>
                <w:rFonts w:ascii="Courier New" w:hAnsi="Courier New" w:cs="Courier New"/>
              </w:rPr>
              <w:t>[tasks/task1]</w:t>
            </w:r>
          </w:p>
          <w:p w14:paraId="5F72F218" w14:textId="77777777" w:rsidR="00937779" w:rsidRPr="00937779" w:rsidRDefault="00937779" w:rsidP="00302756">
            <w:pPr>
              <w:jc w:val="both"/>
              <w:rPr>
                <w:rFonts w:ascii="Courier New" w:hAnsi="Courier New" w:cs="Courier New"/>
              </w:rPr>
            </w:pPr>
            <w:r w:rsidRPr="00937779">
              <w:rPr>
                <w:rFonts w:ascii="Courier New" w:hAnsi="Courier New" w:cs="Courier New"/>
              </w:rPr>
              <w:t>type=fetch_mask</w:t>
            </w:r>
          </w:p>
          <w:p w14:paraId="57BE5B6F" w14:textId="77777777" w:rsidR="00937779" w:rsidRPr="00937779" w:rsidRDefault="00937779" w:rsidP="00302756">
            <w:pPr>
              <w:jc w:val="both"/>
              <w:rPr>
                <w:rFonts w:ascii="Courier New" w:hAnsi="Courier New" w:cs="Courier New"/>
              </w:rPr>
            </w:pPr>
            <w:r w:rsidRPr="00937779">
              <w:rPr>
                <w:rFonts w:ascii="Courier New" w:hAnsi="Courier New" w:cs="Courier New"/>
              </w:rPr>
              <w:t>time_mode=TM_ALL_POST_REWIND</w:t>
            </w:r>
          </w:p>
          <w:p w14:paraId="3CC68D90" w14:textId="77777777" w:rsidR="00937779" w:rsidRPr="00937779" w:rsidRDefault="00937779" w:rsidP="00302756">
            <w:pPr>
              <w:jc w:val="both"/>
              <w:rPr>
                <w:rFonts w:ascii="Courier New" w:hAnsi="Courier New" w:cs="Courier New"/>
              </w:rPr>
            </w:pPr>
            <w:r w:rsidRPr="00937779">
              <w:rPr>
                <w:rFonts w:ascii="Courier New" w:hAnsi="Courier New" w:cs="Courier New"/>
              </w:rPr>
              <w:t>chan_mode=0</w:t>
            </w:r>
          </w:p>
          <w:p w14:paraId="283197CB" w14:textId="77777777" w:rsidR="00937779" w:rsidRPr="00937779" w:rsidRDefault="00937779" w:rsidP="00302756">
            <w:pPr>
              <w:jc w:val="both"/>
              <w:rPr>
                <w:rFonts w:ascii="Courier New" w:hAnsi="Courier New" w:cs="Courier New"/>
              </w:rPr>
            </w:pPr>
            <w:r w:rsidRPr="00937779">
              <w:rPr>
                <w:rFonts w:ascii="Courier New" w:hAnsi="Courier New" w:cs="Courier New"/>
              </w:rPr>
              <w:t>mask=0</w:t>
            </w:r>
          </w:p>
          <w:p w14:paraId="11990F5B" w14:textId="77777777" w:rsidR="00937779" w:rsidRPr="00937779" w:rsidRDefault="00937779" w:rsidP="00302756">
            <w:pPr>
              <w:jc w:val="both"/>
              <w:rPr>
                <w:rFonts w:ascii="Courier New" w:hAnsi="Courier New" w:cs="Courier New"/>
              </w:rPr>
            </w:pPr>
            <w:r w:rsidRPr="00937779">
              <w:rPr>
                <w:rFonts w:ascii="Courier New" w:hAnsi="Courier New" w:cs="Courier New"/>
              </w:rPr>
              <w:t>label=1</w:t>
            </w:r>
          </w:p>
          <w:p w14:paraId="37EEC9E9" w14:textId="77777777" w:rsidR="00937779" w:rsidRPr="00937779" w:rsidRDefault="00937779" w:rsidP="00302756">
            <w:pPr>
              <w:jc w:val="both"/>
              <w:rPr>
                <w:rFonts w:ascii="Courier New" w:hAnsi="Courier New" w:cs="Courier New"/>
              </w:rPr>
            </w:pPr>
            <w:r w:rsidRPr="00937779">
              <w:rPr>
                <w:rFonts w:ascii="Courier New" w:hAnsi="Courier New" w:cs="Courier New"/>
              </w:rPr>
              <w:t>[tasks/task2]</w:t>
            </w:r>
          </w:p>
          <w:p w14:paraId="5EC4BDCB" w14:textId="77777777" w:rsidR="00937779" w:rsidRPr="00937779" w:rsidRDefault="00937779" w:rsidP="00302756">
            <w:pPr>
              <w:jc w:val="both"/>
              <w:rPr>
                <w:rFonts w:ascii="Courier New" w:hAnsi="Courier New" w:cs="Courier New"/>
              </w:rPr>
            </w:pPr>
            <w:r w:rsidRPr="00937779">
              <w:rPr>
                <w:rFonts w:ascii="Courier New" w:hAnsi="Courier New" w:cs="Courier New"/>
              </w:rPr>
              <w:t>type=post_tracking</w:t>
            </w:r>
          </w:p>
          <w:p w14:paraId="270BA6DE" w14:textId="77777777" w:rsidR="00EF5AD8" w:rsidRDefault="00937779" w:rsidP="00302756">
            <w:pPr>
              <w:jc w:val="both"/>
              <w:rPr>
                <w:rFonts w:ascii="Courier New" w:hAnsi="Courier New" w:cs="Courier New"/>
              </w:rPr>
            </w:pPr>
            <w:r w:rsidRPr="00937779">
              <w:rPr>
                <w:rFonts w:ascii="Courier New" w:hAnsi="Courier New" w:cs="Courier New"/>
              </w:rPr>
              <w:t>time_mode=TM_ALL_POST</w:t>
            </w:r>
          </w:p>
          <w:p w14:paraId="56E67A56" w14:textId="1C59580C" w:rsidR="004B0ACF" w:rsidRPr="00B514F0" w:rsidRDefault="004B0ACF" w:rsidP="00302756">
            <w:pPr>
              <w:jc w:val="both"/>
              <w:rPr>
                <w:rFonts w:ascii="Courier New" w:hAnsi="Courier New" w:cs="Courier New"/>
              </w:rPr>
            </w:pPr>
            <w:r w:rsidRPr="00B514F0">
              <w:rPr>
                <w:rFonts w:ascii="Courier New" w:hAnsi="Courier New" w:cs="Courier New"/>
              </w:rPr>
              <w:t>[tasks/task</w:t>
            </w:r>
            <w:r w:rsidR="00CC3428">
              <w:rPr>
                <w:rFonts w:ascii="Courier New" w:hAnsi="Courier New" w:cs="Courier New"/>
              </w:rPr>
              <w:t>3</w:t>
            </w:r>
            <w:r w:rsidRPr="00B514F0">
              <w:rPr>
                <w:rFonts w:ascii="Courier New" w:hAnsi="Courier New" w:cs="Courier New"/>
              </w:rPr>
              <w:t>]</w:t>
            </w:r>
          </w:p>
          <w:p w14:paraId="62F015AC" w14:textId="77777777" w:rsidR="004B0ACF" w:rsidRPr="00B514F0" w:rsidRDefault="004B0ACF" w:rsidP="00302756">
            <w:pPr>
              <w:jc w:val="both"/>
              <w:rPr>
                <w:rFonts w:ascii="Courier New" w:hAnsi="Courier New" w:cs="Courier New"/>
              </w:rPr>
            </w:pPr>
            <w:r w:rsidRPr="00B514F0">
              <w:rPr>
                <w:rFonts w:ascii="Courier New" w:hAnsi="Courier New" w:cs="Courier New"/>
              </w:rPr>
              <w:t>type=export_analysis</w:t>
            </w:r>
          </w:p>
          <w:p w14:paraId="2F7C5EEC" w14:textId="77777777" w:rsidR="004B0ACF" w:rsidRPr="00B514F0" w:rsidRDefault="004B0ACF" w:rsidP="00302756">
            <w:pPr>
              <w:jc w:val="both"/>
              <w:rPr>
                <w:rFonts w:ascii="Courier New" w:hAnsi="Courier New" w:cs="Courier New"/>
              </w:rPr>
            </w:pPr>
            <w:r w:rsidRPr="00B514F0">
              <w:rPr>
                <w:rFonts w:ascii="Courier New" w:hAnsi="Courier New" w:cs="Courier New"/>
              </w:rPr>
              <w:t>time_mode=TM_LAST_POST</w:t>
            </w:r>
          </w:p>
          <w:p w14:paraId="51524BBD" w14:textId="77777777" w:rsidR="004B0ACF" w:rsidRPr="00B514F0" w:rsidRDefault="004B0ACF" w:rsidP="00302756">
            <w:pPr>
              <w:jc w:val="both"/>
              <w:rPr>
                <w:rFonts w:ascii="Courier New" w:hAnsi="Courier New" w:cs="Courier New"/>
              </w:rPr>
            </w:pPr>
            <w:r w:rsidRPr="00B514F0">
              <w:rPr>
                <w:rFonts w:ascii="Courier New" w:hAnsi="Courier New" w:cs="Courier New"/>
              </w:rPr>
              <w:lastRenderedPageBreak/>
              <w:t>template=table.html</w:t>
            </w:r>
          </w:p>
          <w:p w14:paraId="5D3080DA" w14:textId="77777777" w:rsidR="004B0ACF" w:rsidRPr="00B514F0" w:rsidRDefault="004B0ACF" w:rsidP="00302756">
            <w:pPr>
              <w:jc w:val="both"/>
              <w:rPr>
                <w:rFonts w:ascii="Courier New" w:hAnsi="Courier New" w:cs="Courier New"/>
              </w:rPr>
            </w:pPr>
            <w:r w:rsidRPr="00B514F0">
              <w:rPr>
                <w:rFonts w:ascii="Courier New" w:hAnsi="Courier New" w:cs="Courier New"/>
              </w:rPr>
              <w:t>output=</w:t>
            </w:r>
          </w:p>
          <w:p w14:paraId="28CC1A51" w14:textId="77777777" w:rsidR="004B0ACF" w:rsidRPr="00B514F0" w:rsidRDefault="004B0ACF" w:rsidP="00302756">
            <w:pPr>
              <w:jc w:val="both"/>
              <w:rPr>
                <w:rFonts w:ascii="Courier New" w:hAnsi="Courier New" w:cs="Courier New"/>
              </w:rPr>
            </w:pPr>
            <w:r w:rsidRPr="00B514F0">
              <w:rPr>
                <w:rFonts w:ascii="Courier New" w:hAnsi="Courier New" w:cs="Courier New"/>
              </w:rPr>
              <w:t>value_num=13</w:t>
            </w:r>
          </w:p>
          <w:p w14:paraId="391A5737" w14:textId="77777777" w:rsidR="004B0ACF" w:rsidRPr="00B514F0" w:rsidRDefault="004B0ACF" w:rsidP="00302756">
            <w:pPr>
              <w:jc w:val="both"/>
              <w:rPr>
                <w:rFonts w:ascii="Courier New" w:hAnsi="Courier New" w:cs="Courier New"/>
              </w:rPr>
            </w:pPr>
            <w:r w:rsidRPr="00B514F0">
              <w:rPr>
                <w:rFonts w:ascii="Courier New" w:hAnsi="Courier New" w:cs="Courier New"/>
              </w:rPr>
              <w:t>value_name0=comp_center</w:t>
            </w:r>
          </w:p>
          <w:p w14:paraId="42909EE4" w14:textId="77777777" w:rsidR="004B0ACF" w:rsidRPr="00B514F0" w:rsidRDefault="004B0ACF" w:rsidP="00302756">
            <w:pPr>
              <w:jc w:val="both"/>
              <w:rPr>
                <w:rFonts w:ascii="Courier New" w:hAnsi="Courier New" w:cs="Courier New"/>
              </w:rPr>
            </w:pPr>
            <w:r w:rsidRPr="00B514F0">
              <w:rPr>
                <w:rFonts w:ascii="Courier New" w:hAnsi="Courier New" w:cs="Courier New"/>
              </w:rPr>
              <w:t>value_name1=comp_size_ui</w:t>
            </w:r>
          </w:p>
          <w:p w14:paraId="412C565D" w14:textId="77777777" w:rsidR="004B0ACF" w:rsidRPr="00B514F0" w:rsidRDefault="004B0ACF" w:rsidP="00302756">
            <w:pPr>
              <w:jc w:val="both"/>
              <w:rPr>
                <w:rFonts w:ascii="Courier New" w:hAnsi="Courier New" w:cs="Courier New"/>
              </w:rPr>
            </w:pPr>
            <w:r w:rsidRPr="00B514F0">
              <w:rPr>
                <w:rFonts w:ascii="Courier New" w:hAnsi="Courier New" w:cs="Courier New"/>
              </w:rPr>
              <w:t>value_name2=comp_size_d</w:t>
            </w:r>
          </w:p>
          <w:p w14:paraId="5CF9F6D7" w14:textId="77777777" w:rsidR="004B0ACF" w:rsidRPr="00B514F0" w:rsidRDefault="004B0ACF" w:rsidP="00302756">
            <w:pPr>
              <w:jc w:val="both"/>
              <w:rPr>
                <w:rFonts w:ascii="Courier New" w:hAnsi="Courier New" w:cs="Courier New"/>
              </w:rPr>
            </w:pPr>
            <w:r w:rsidRPr="00B514F0">
              <w:rPr>
                <w:rFonts w:ascii="Courier New" w:hAnsi="Courier New" w:cs="Courier New"/>
              </w:rPr>
              <w:t>value_name3=comp_phys_size_ui</w:t>
            </w:r>
          </w:p>
          <w:p w14:paraId="7C7F73C3" w14:textId="77777777" w:rsidR="004B0ACF" w:rsidRPr="00B514F0" w:rsidRDefault="004B0ACF" w:rsidP="00302756">
            <w:pPr>
              <w:jc w:val="both"/>
              <w:rPr>
                <w:rFonts w:ascii="Courier New" w:hAnsi="Courier New" w:cs="Courier New"/>
              </w:rPr>
            </w:pPr>
            <w:r w:rsidRPr="00B514F0">
              <w:rPr>
                <w:rFonts w:ascii="Courier New" w:hAnsi="Courier New" w:cs="Courier New"/>
              </w:rPr>
              <w:t>value_name4=comp_phys_size_d</w:t>
            </w:r>
          </w:p>
          <w:p w14:paraId="408901FE" w14:textId="77777777" w:rsidR="004B0ACF" w:rsidRPr="00B514F0" w:rsidRDefault="004B0ACF" w:rsidP="00302756">
            <w:pPr>
              <w:jc w:val="both"/>
              <w:rPr>
                <w:rFonts w:ascii="Courier New" w:hAnsi="Courier New" w:cs="Courier New"/>
              </w:rPr>
            </w:pPr>
            <w:r w:rsidRPr="00B514F0">
              <w:rPr>
                <w:rFonts w:ascii="Courier New" w:hAnsi="Courier New" w:cs="Courier New"/>
              </w:rPr>
              <w:t>value_name5=comp_ext_size_ui</w:t>
            </w:r>
          </w:p>
          <w:p w14:paraId="631E3461" w14:textId="77777777" w:rsidR="004B0ACF" w:rsidRPr="00B514F0" w:rsidRDefault="004B0ACF" w:rsidP="00302756">
            <w:pPr>
              <w:jc w:val="both"/>
              <w:rPr>
                <w:rFonts w:ascii="Courier New" w:hAnsi="Courier New" w:cs="Courier New"/>
              </w:rPr>
            </w:pPr>
            <w:r w:rsidRPr="00B514F0">
              <w:rPr>
                <w:rFonts w:ascii="Courier New" w:hAnsi="Courier New" w:cs="Courier New"/>
              </w:rPr>
              <w:t>value_name6=comp_ext_size_d</w:t>
            </w:r>
          </w:p>
          <w:p w14:paraId="18CC558B" w14:textId="77777777" w:rsidR="004B0ACF" w:rsidRPr="00B514F0" w:rsidRDefault="004B0ACF" w:rsidP="00302756">
            <w:pPr>
              <w:jc w:val="both"/>
              <w:rPr>
                <w:rFonts w:ascii="Courier New" w:hAnsi="Courier New" w:cs="Courier New"/>
              </w:rPr>
            </w:pPr>
            <w:r w:rsidRPr="00B514F0">
              <w:rPr>
                <w:rFonts w:ascii="Courier New" w:hAnsi="Courier New" w:cs="Courier New"/>
              </w:rPr>
              <w:t>value_name7=comp_mean</w:t>
            </w:r>
          </w:p>
          <w:p w14:paraId="71FA62FA" w14:textId="77777777" w:rsidR="004B0ACF" w:rsidRPr="00B514F0" w:rsidRDefault="004B0ACF" w:rsidP="00302756">
            <w:pPr>
              <w:jc w:val="both"/>
              <w:rPr>
                <w:rFonts w:ascii="Courier New" w:hAnsi="Courier New" w:cs="Courier New"/>
              </w:rPr>
            </w:pPr>
            <w:r w:rsidRPr="00B514F0">
              <w:rPr>
                <w:rFonts w:ascii="Courier New" w:hAnsi="Courier New" w:cs="Courier New"/>
              </w:rPr>
              <w:t>value_name8=comp_stdev</w:t>
            </w:r>
          </w:p>
          <w:p w14:paraId="2DB3F47A" w14:textId="77777777" w:rsidR="004B0ACF" w:rsidRPr="00B514F0" w:rsidRDefault="004B0ACF" w:rsidP="00302756">
            <w:pPr>
              <w:jc w:val="both"/>
              <w:rPr>
                <w:rFonts w:ascii="Courier New" w:hAnsi="Courier New" w:cs="Courier New"/>
              </w:rPr>
            </w:pPr>
            <w:r w:rsidRPr="00B514F0">
              <w:rPr>
                <w:rFonts w:ascii="Courier New" w:hAnsi="Courier New" w:cs="Courier New"/>
              </w:rPr>
              <w:t>value_name9=comp_min</w:t>
            </w:r>
          </w:p>
          <w:p w14:paraId="6BB6B646" w14:textId="77777777" w:rsidR="004B0ACF" w:rsidRPr="00B514F0" w:rsidRDefault="004B0ACF" w:rsidP="00302756">
            <w:pPr>
              <w:jc w:val="both"/>
              <w:rPr>
                <w:rFonts w:ascii="Courier New" w:hAnsi="Courier New" w:cs="Courier New"/>
              </w:rPr>
            </w:pPr>
            <w:r w:rsidRPr="00B514F0">
              <w:rPr>
                <w:rFonts w:ascii="Courier New" w:hAnsi="Courier New" w:cs="Courier New"/>
              </w:rPr>
              <w:t>value_name10=comp_max</w:t>
            </w:r>
          </w:p>
          <w:p w14:paraId="5B7B7FFB" w14:textId="77777777" w:rsidR="004B0ACF" w:rsidRPr="00B514F0" w:rsidRDefault="004B0ACF" w:rsidP="00302756">
            <w:pPr>
              <w:jc w:val="both"/>
              <w:rPr>
                <w:rFonts w:ascii="Courier New" w:hAnsi="Courier New" w:cs="Courier New"/>
              </w:rPr>
            </w:pPr>
            <w:r w:rsidRPr="00B514F0">
              <w:rPr>
                <w:rFonts w:ascii="Courier New" w:hAnsi="Courier New" w:cs="Courier New"/>
              </w:rPr>
              <w:t>value_name11=comp_distp</w:t>
            </w:r>
          </w:p>
          <w:p w14:paraId="2BE9B765" w14:textId="77777777" w:rsidR="004B0ACF" w:rsidRPr="00B514F0" w:rsidRDefault="004B0ACF" w:rsidP="00302756">
            <w:pPr>
              <w:jc w:val="both"/>
              <w:rPr>
                <w:rFonts w:ascii="Courier New" w:hAnsi="Courier New" w:cs="Courier New"/>
              </w:rPr>
            </w:pPr>
            <w:r w:rsidRPr="00B514F0">
              <w:rPr>
                <w:rFonts w:ascii="Courier New" w:hAnsi="Courier New" w:cs="Courier New"/>
              </w:rPr>
              <w:t>value_name12=comp_pca_lens</w:t>
            </w:r>
          </w:p>
          <w:p w14:paraId="670C4300" w14:textId="402D7728" w:rsidR="004B0ACF" w:rsidRDefault="004B0ACF" w:rsidP="00302756">
            <w:pPr>
              <w:jc w:val="both"/>
            </w:pPr>
            <w:r w:rsidRPr="00B514F0">
              <w:rPr>
                <w:rFonts w:ascii="Courier New" w:hAnsi="Courier New" w:cs="Courier New"/>
              </w:rPr>
              <w:t>js_value=</w:t>
            </w:r>
          </w:p>
        </w:tc>
      </w:tr>
    </w:tbl>
    <w:p w14:paraId="4ECB843C" w14:textId="4A3CB27D" w:rsidR="00EF5AD8" w:rsidRDefault="00EF5AD8" w:rsidP="00AF05FB">
      <w:pPr>
        <w:pStyle w:val="Caption"/>
        <w:jc w:val="center"/>
      </w:pPr>
      <w:r>
        <w:lastRenderedPageBreak/>
        <w:t xml:space="preserve">List </w:t>
      </w:r>
      <w:fldSimple w:instr=" STYLEREF 1 \s ">
        <w:r w:rsidR="0017337F">
          <w:rPr>
            <w:noProof/>
          </w:rPr>
          <w:t>13</w:t>
        </w:r>
      </w:fldSimple>
      <w:r w:rsidR="00EA324D">
        <w:noBreakHyphen/>
      </w:r>
      <w:fldSimple w:instr=" SEQ List \* ARABIC \s 1 ">
        <w:r w:rsidR="0017337F">
          <w:rPr>
            <w:noProof/>
          </w:rPr>
          <w:t>7</w:t>
        </w:r>
      </w:fldSimple>
      <w:r>
        <w:t xml:space="preserve">. </w:t>
      </w:r>
      <w:r w:rsidR="00CC3428">
        <w:t>S</w:t>
      </w:r>
      <w:r>
        <w:t>cript for component analysis.</w:t>
      </w:r>
    </w:p>
    <w:p w14:paraId="778F4E57" w14:textId="1424AA2F" w:rsidR="00D903F6" w:rsidRDefault="00D903F6" w:rsidP="00302756">
      <w:pPr>
        <w:jc w:val="both"/>
      </w:pPr>
      <w:r>
        <w:t xml:space="preserve">Example </w:t>
      </w:r>
      <w:r w:rsidR="00E908D9">
        <w:t>4</w:t>
      </w:r>
      <w:r>
        <w:t xml:space="preserve">, </w:t>
      </w:r>
      <w:r w:rsidR="00E908D9">
        <w:t xml:space="preserve">use </w:t>
      </w:r>
      <w:r w:rsidR="00AF05FB">
        <w:t>paintbrush</w:t>
      </w:r>
      <w:r w:rsidR="00E908D9">
        <w:t xml:space="preserve"> to generate ROIs and compute </w:t>
      </w:r>
      <w:r w:rsidR="00EB4AF8">
        <w:t>dF/F for each ROI</w:t>
      </w:r>
      <w:r>
        <w:t>:</w:t>
      </w:r>
    </w:p>
    <w:tbl>
      <w:tblPr>
        <w:tblStyle w:val="TableGrid"/>
        <w:tblW w:w="729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290"/>
      </w:tblGrid>
      <w:tr w:rsidR="00D903F6" w14:paraId="0B769F6E" w14:textId="77777777" w:rsidTr="00AF05FB">
        <w:tc>
          <w:tcPr>
            <w:tcW w:w="7290" w:type="dxa"/>
            <w:shd w:val="clear" w:color="auto" w:fill="E8F1E2" w:themeFill="accent2" w:themeFillTint="33"/>
          </w:tcPr>
          <w:p w14:paraId="304DC2F8" w14:textId="77777777" w:rsidR="00EB4AF8" w:rsidRPr="00EB4AF8" w:rsidRDefault="00EB4AF8" w:rsidP="00302756">
            <w:pPr>
              <w:jc w:val="both"/>
              <w:rPr>
                <w:rFonts w:ascii="Courier New" w:hAnsi="Courier New" w:cs="Courier New"/>
              </w:rPr>
            </w:pPr>
            <w:r w:rsidRPr="00EB4AF8">
              <w:rPr>
                <w:rFonts w:ascii="Courier New" w:hAnsi="Courier New" w:cs="Courier New"/>
              </w:rPr>
              <w:t>[tasks]</w:t>
            </w:r>
          </w:p>
          <w:p w14:paraId="323D6129" w14:textId="77777777" w:rsidR="00EB4AF8" w:rsidRPr="00EB4AF8" w:rsidRDefault="00EB4AF8" w:rsidP="00302756">
            <w:pPr>
              <w:jc w:val="both"/>
              <w:rPr>
                <w:rFonts w:ascii="Courier New" w:hAnsi="Courier New" w:cs="Courier New"/>
              </w:rPr>
            </w:pPr>
            <w:r w:rsidRPr="00EB4AF8">
              <w:rPr>
                <w:rFonts w:ascii="Courier New" w:hAnsi="Courier New" w:cs="Courier New"/>
              </w:rPr>
              <w:t>tasknum=5</w:t>
            </w:r>
          </w:p>
          <w:p w14:paraId="77C53D27" w14:textId="77777777" w:rsidR="00EB4AF8" w:rsidRPr="00EB4AF8" w:rsidRDefault="00EB4AF8" w:rsidP="00302756">
            <w:pPr>
              <w:jc w:val="both"/>
              <w:rPr>
                <w:rFonts w:ascii="Courier New" w:hAnsi="Courier New" w:cs="Courier New"/>
              </w:rPr>
            </w:pPr>
            <w:r w:rsidRPr="00EB4AF8">
              <w:rPr>
                <w:rFonts w:ascii="Courier New" w:hAnsi="Courier New" w:cs="Courier New"/>
              </w:rPr>
              <w:t>[tasks/task0]</w:t>
            </w:r>
          </w:p>
          <w:p w14:paraId="64C80A82" w14:textId="77777777" w:rsidR="00EB4AF8" w:rsidRPr="00EB4AF8" w:rsidRDefault="00EB4AF8" w:rsidP="00302756">
            <w:pPr>
              <w:jc w:val="both"/>
              <w:rPr>
                <w:rFonts w:ascii="Courier New" w:hAnsi="Courier New" w:cs="Courier New"/>
              </w:rPr>
            </w:pPr>
            <w:r w:rsidRPr="00EB4AF8">
              <w:rPr>
                <w:rFonts w:ascii="Courier New" w:hAnsi="Courier New" w:cs="Courier New"/>
              </w:rPr>
              <w:t>type=backg_stat</w:t>
            </w:r>
          </w:p>
          <w:p w14:paraId="69481B7B" w14:textId="77777777" w:rsidR="00EB4AF8" w:rsidRPr="00EB4AF8" w:rsidRDefault="00EB4AF8" w:rsidP="00302756">
            <w:pPr>
              <w:jc w:val="both"/>
              <w:rPr>
                <w:rFonts w:ascii="Courier New" w:hAnsi="Courier New" w:cs="Courier New"/>
              </w:rPr>
            </w:pPr>
            <w:r w:rsidRPr="00EB4AF8">
              <w:rPr>
                <w:rFonts w:ascii="Courier New" w:hAnsi="Courier New" w:cs="Courier New"/>
              </w:rPr>
              <w:t>time_mode=TM_ALL_PRE_LAST_BOTH</w:t>
            </w:r>
          </w:p>
          <w:p w14:paraId="0E531A00" w14:textId="77777777" w:rsidR="00EB4AF8" w:rsidRPr="00EB4AF8" w:rsidRDefault="00EB4AF8" w:rsidP="00302756">
            <w:pPr>
              <w:jc w:val="both"/>
              <w:rPr>
                <w:rFonts w:ascii="Courier New" w:hAnsi="Courier New" w:cs="Courier New"/>
              </w:rPr>
            </w:pPr>
            <w:r w:rsidRPr="00EB4AF8">
              <w:rPr>
                <w:rFonts w:ascii="Courier New" w:hAnsi="Courier New" w:cs="Courier New"/>
              </w:rPr>
              <w:t>chan_mode=0</w:t>
            </w:r>
          </w:p>
          <w:p w14:paraId="25191D16" w14:textId="77777777" w:rsidR="00EB4AF8" w:rsidRPr="00EB4AF8" w:rsidRDefault="00EB4AF8" w:rsidP="00302756">
            <w:pPr>
              <w:jc w:val="both"/>
              <w:rPr>
                <w:rFonts w:ascii="Courier New" w:hAnsi="Courier New" w:cs="Courier New"/>
              </w:rPr>
            </w:pPr>
            <w:r w:rsidRPr="00EB4AF8">
              <w:rPr>
                <w:rFonts w:ascii="Courier New" w:hAnsi="Courier New" w:cs="Courier New"/>
              </w:rPr>
              <w:t>stat_type=0</w:t>
            </w:r>
          </w:p>
          <w:p w14:paraId="4F7D997A" w14:textId="77777777" w:rsidR="00EB4AF8" w:rsidRPr="00EB4AF8" w:rsidRDefault="00EB4AF8" w:rsidP="00302756">
            <w:pPr>
              <w:jc w:val="both"/>
              <w:rPr>
                <w:rFonts w:ascii="Courier New" w:hAnsi="Courier New" w:cs="Courier New"/>
              </w:rPr>
            </w:pPr>
            <w:r w:rsidRPr="00EB4AF8">
              <w:rPr>
                <w:rFonts w:ascii="Courier New" w:hAnsi="Courier New" w:cs="Courier New"/>
              </w:rPr>
              <w:t>stat_indx=0</w:t>
            </w:r>
          </w:p>
          <w:p w14:paraId="2075B7E9" w14:textId="77777777" w:rsidR="00EB4AF8" w:rsidRPr="00EB4AF8" w:rsidRDefault="00EB4AF8" w:rsidP="00302756">
            <w:pPr>
              <w:jc w:val="both"/>
              <w:rPr>
                <w:rFonts w:ascii="Courier New" w:hAnsi="Courier New" w:cs="Courier New"/>
              </w:rPr>
            </w:pPr>
            <w:r w:rsidRPr="00EB4AF8">
              <w:rPr>
                <w:rFonts w:ascii="Courier New" w:hAnsi="Courier New" w:cs="Courier New"/>
              </w:rPr>
              <w:t>kx=100</w:t>
            </w:r>
          </w:p>
          <w:p w14:paraId="5F1D3046" w14:textId="77777777" w:rsidR="00EB4AF8" w:rsidRPr="00EB4AF8" w:rsidRDefault="00EB4AF8" w:rsidP="00302756">
            <w:pPr>
              <w:jc w:val="both"/>
              <w:rPr>
                <w:rFonts w:ascii="Courier New" w:hAnsi="Courier New" w:cs="Courier New"/>
              </w:rPr>
            </w:pPr>
            <w:r w:rsidRPr="00EB4AF8">
              <w:rPr>
                <w:rFonts w:ascii="Courier New" w:hAnsi="Courier New" w:cs="Courier New"/>
              </w:rPr>
              <w:t>ky=100</w:t>
            </w:r>
          </w:p>
          <w:p w14:paraId="7DD1C3F8" w14:textId="77777777" w:rsidR="00EB4AF8" w:rsidRPr="00EB4AF8" w:rsidRDefault="00EB4AF8" w:rsidP="00302756">
            <w:pPr>
              <w:jc w:val="both"/>
              <w:rPr>
                <w:rFonts w:ascii="Courier New" w:hAnsi="Courier New" w:cs="Courier New"/>
              </w:rPr>
            </w:pPr>
            <w:r w:rsidRPr="00EB4AF8">
              <w:rPr>
                <w:rFonts w:ascii="Courier New" w:hAnsi="Courier New" w:cs="Courier New"/>
              </w:rPr>
              <w:t>varth=0.0001</w:t>
            </w:r>
          </w:p>
          <w:p w14:paraId="7357F96D" w14:textId="77777777" w:rsidR="00EB4AF8" w:rsidRPr="00EB4AF8" w:rsidRDefault="00EB4AF8" w:rsidP="00302756">
            <w:pPr>
              <w:jc w:val="both"/>
              <w:rPr>
                <w:rFonts w:ascii="Courier New" w:hAnsi="Courier New" w:cs="Courier New"/>
              </w:rPr>
            </w:pPr>
            <w:r w:rsidRPr="00EB4AF8">
              <w:rPr>
                <w:rFonts w:ascii="Courier New" w:hAnsi="Courier New" w:cs="Courier New"/>
              </w:rPr>
              <w:t>gauth=1</w:t>
            </w:r>
          </w:p>
          <w:p w14:paraId="1108C003" w14:textId="77777777" w:rsidR="00EB4AF8" w:rsidRPr="00EB4AF8" w:rsidRDefault="00EB4AF8" w:rsidP="00302756">
            <w:pPr>
              <w:jc w:val="both"/>
              <w:rPr>
                <w:rFonts w:ascii="Courier New" w:hAnsi="Courier New" w:cs="Courier New"/>
              </w:rPr>
            </w:pPr>
            <w:r w:rsidRPr="00EB4AF8">
              <w:rPr>
                <w:rFonts w:ascii="Courier New" w:hAnsi="Courier New" w:cs="Courier New"/>
              </w:rPr>
              <w:t>[tasks/task1]</w:t>
            </w:r>
          </w:p>
          <w:p w14:paraId="17BAFED8" w14:textId="77777777" w:rsidR="00EB4AF8" w:rsidRPr="00EB4AF8" w:rsidRDefault="00EB4AF8" w:rsidP="00302756">
            <w:pPr>
              <w:jc w:val="both"/>
              <w:rPr>
                <w:rFonts w:ascii="Courier New" w:hAnsi="Courier New" w:cs="Courier New"/>
              </w:rPr>
            </w:pPr>
            <w:r w:rsidRPr="00EB4AF8">
              <w:rPr>
                <w:rFonts w:ascii="Courier New" w:hAnsi="Courier New" w:cs="Courier New"/>
              </w:rPr>
              <w:t>type=comp_analysis</w:t>
            </w:r>
          </w:p>
          <w:p w14:paraId="7BCF7071" w14:textId="77777777" w:rsidR="00EB4AF8" w:rsidRPr="00EB4AF8" w:rsidRDefault="00EB4AF8" w:rsidP="00302756">
            <w:pPr>
              <w:jc w:val="both"/>
              <w:rPr>
                <w:rFonts w:ascii="Courier New" w:hAnsi="Courier New" w:cs="Courier New"/>
              </w:rPr>
            </w:pPr>
            <w:r w:rsidRPr="00EB4AF8">
              <w:rPr>
                <w:rFonts w:ascii="Courier New" w:hAnsi="Courier New" w:cs="Courier New"/>
              </w:rPr>
              <w:t>time_mode=TM_ALL_PRE_LAST_BOTH</w:t>
            </w:r>
          </w:p>
          <w:p w14:paraId="6019A64B" w14:textId="77777777" w:rsidR="00EB4AF8" w:rsidRPr="00EB4AF8" w:rsidRDefault="00EB4AF8" w:rsidP="00302756">
            <w:pPr>
              <w:jc w:val="both"/>
              <w:rPr>
                <w:rFonts w:ascii="Courier New" w:hAnsi="Courier New" w:cs="Courier New"/>
              </w:rPr>
            </w:pPr>
            <w:r w:rsidRPr="00EB4AF8">
              <w:rPr>
                <w:rFonts w:ascii="Courier New" w:hAnsi="Courier New" w:cs="Courier New"/>
              </w:rPr>
              <w:t>chan_mode=0</w:t>
            </w:r>
          </w:p>
          <w:p w14:paraId="530D8634" w14:textId="77777777" w:rsidR="00EB4AF8" w:rsidRPr="00EB4AF8" w:rsidRDefault="00EB4AF8" w:rsidP="00302756">
            <w:pPr>
              <w:jc w:val="both"/>
              <w:rPr>
                <w:rFonts w:ascii="Courier New" w:hAnsi="Courier New" w:cs="Courier New"/>
              </w:rPr>
            </w:pPr>
            <w:r w:rsidRPr="00EB4AF8">
              <w:rPr>
                <w:rFonts w:ascii="Courier New" w:hAnsi="Courier New" w:cs="Courier New"/>
              </w:rPr>
              <w:t>consistent=1</w:t>
            </w:r>
          </w:p>
          <w:p w14:paraId="48E25580" w14:textId="77777777" w:rsidR="00EB4AF8" w:rsidRPr="00EB4AF8" w:rsidRDefault="00EB4AF8" w:rsidP="00302756">
            <w:pPr>
              <w:jc w:val="both"/>
              <w:rPr>
                <w:rFonts w:ascii="Courier New" w:hAnsi="Courier New" w:cs="Courier New"/>
              </w:rPr>
            </w:pPr>
            <w:r w:rsidRPr="00EB4AF8">
              <w:rPr>
                <w:rFonts w:ascii="Courier New" w:hAnsi="Courier New" w:cs="Courier New"/>
              </w:rPr>
              <w:t>selected=1</w:t>
            </w:r>
          </w:p>
          <w:p w14:paraId="2DF6FCD2" w14:textId="77777777" w:rsidR="00EB4AF8" w:rsidRPr="00EB4AF8" w:rsidRDefault="00EB4AF8" w:rsidP="00302756">
            <w:pPr>
              <w:jc w:val="both"/>
              <w:rPr>
                <w:rFonts w:ascii="Courier New" w:hAnsi="Courier New" w:cs="Courier New"/>
              </w:rPr>
            </w:pPr>
            <w:r w:rsidRPr="00EB4AF8">
              <w:rPr>
                <w:rFonts w:ascii="Courier New" w:hAnsi="Courier New" w:cs="Courier New"/>
              </w:rPr>
              <w:t>slimit=500</w:t>
            </w:r>
          </w:p>
          <w:p w14:paraId="774DDEA6" w14:textId="77777777" w:rsidR="00EB4AF8" w:rsidRPr="00EB4AF8" w:rsidRDefault="00EB4AF8" w:rsidP="00302756">
            <w:pPr>
              <w:jc w:val="both"/>
              <w:rPr>
                <w:rFonts w:ascii="Courier New" w:hAnsi="Courier New" w:cs="Courier New"/>
              </w:rPr>
            </w:pPr>
            <w:r w:rsidRPr="00EB4AF8">
              <w:rPr>
                <w:rFonts w:ascii="Courier New" w:hAnsi="Courier New" w:cs="Courier New"/>
              </w:rPr>
              <w:t>[tasks/task2]</w:t>
            </w:r>
          </w:p>
          <w:p w14:paraId="016388C2" w14:textId="77777777" w:rsidR="00EB4AF8" w:rsidRPr="00EB4AF8" w:rsidRDefault="00EB4AF8" w:rsidP="00302756">
            <w:pPr>
              <w:jc w:val="both"/>
              <w:rPr>
                <w:rFonts w:ascii="Courier New" w:hAnsi="Courier New" w:cs="Courier New"/>
              </w:rPr>
            </w:pPr>
            <w:r w:rsidRPr="00EB4AF8">
              <w:rPr>
                <w:rFonts w:ascii="Courier New" w:hAnsi="Courier New" w:cs="Courier New"/>
              </w:rPr>
              <w:t>type=fetch_mask</w:t>
            </w:r>
          </w:p>
          <w:p w14:paraId="62823717" w14:textId="77777777" w:rsidR="00EB4AF8" w:rsidRPr="00EB4AF8" w:rsidRDefault="00EB4AF8" w:rsidP="00302756">
            <w:pPr>
              <w:jc w:val="both"/>
              <w:rPr>
                <w:rFonts w:ascii="Courier New" w:hAnsi="Courier New" w:cs="Courier New"/>
              </w:rPr>
            </w:pPr>
            <w:r w:rsidRPr="00EB4AF8">
              <w:rPr>
                <w:rFonts w:ascii="Courier New" w:hAnsi="Courier New" w:cs="Courier New"/>
              </w:rPr>
              <w:t>time_mode=TM_ALL_POST_REWIND</w:t>
            </w:r>
          </w:p>
          <w:p w14:paraId="38886B89" w14:textId="77777777" w:rsidR="00EB4AF8" w:rsidRPr="00EB4AF8" w:rsidRDefault="00EB4AF8" w:rsidP="00302756">
            <w:pPr>
              <w:jc w:val="both"/>
              <w:rPr>
                <w:rFonts w:ascii="Courier New" w:hAnsi="Courier New" w:cs="Courier New"/>
              </w:rPr>
            </w:pPr>
            <w:r w:rsidRPr="00EB4AF8">
              <w:rPr>
                <w:rFonts w:ascii="Courier New" w:hAnsi="Courier New" w:cs="Courier New"/>
              </w:rPr>
              <w:t>chan_mode=0</w:t>
            </w:r>
          </w:p>
          <w:p w14:paraId="64924793" w14:textId="77777777" w:rsidR="00EB4AF8" w:rsidRPr="00EB4AF8" w:rsidRDefault="00EB4AF8" w:rsidP="00302756">
            <w:pPr>
              <w:jc w:val="both"/>
              <w:rPr>
                <w:rFonts w:ascii="Courier New" w:hAnsi="Courier New" w:cs="Courier New"/>
              </w:rPr>
            </w:pPr>
            <w:r w:rsidRPr="00EB4AF8">
              <w:rPr>
                <w:rFonts w:ascii="Courier New" w:hAnsi="Courier New" w:cs="Courier New"/>
              </w:rPr>
              <w:t>mask=1</w:t>
            </w:r>
          </w:p>
          <w:p w14:paraId="5AD0C651" w14:textId="77777777" w:rsidR="00EB4AF8" w:rsidRPr="00EB4AF8" w:rsidRDefault="00EB4AF8" w:rsidP="00302756">
            <w:pPr>
              <w:jc w:val="both"/>
              <w:rPr>
                <w:rFonts w:ascii="Courier New" w:hAnsi="Courier New" w:cs="Courier New"/>
              </w:rPr>
            </w:pPr>
            <w:r w:rsidRPr="00EB4AF8">
              <w:rPr>
                <w:rFonts w:ascii="Courier New" w:hAnsi="Courier New" w:cs="Courier New"/>
              </w:rPr>
              <w:t>label=1</w:t>
            </w:r>
          </w:p>
          <w:p w14:paraId="1654EB31" w14:textId="77777777" w:rsidR="00EB4AF8" w:rsidRPr="00EB4AF8" w:rsidRDefault="00EB4AF8" w:rsidP="00302756">
            <w:pPr>
              <w:jc w:val="both"/>
              <w:rPr>
                <w:rFonts w:ascii="Courier New" w:hAnsi="Courier New" w:cs="Courier New"/>
              </w:rPr>
            </w:pPr>
            <w:r w:rsidRPr="00EB4AF8">
              <w:rPr>
                <w:rFonts w:ascii="Courier New" w:hAnsi="Courier New" w:cs="Courier New"/>
              </w:rPr>
              <w:t>[tasks/task3]</w:t>
            </w:r>
          </w:p>
          <w:p w14:paraId="52CF8181" w14:textId="77777777" w:rsidR="00EB4AF8" w:rsidRPr="00EB4AF8" w:rsidRDefault="00EB4AF8" w:rsidP="00302756">
            <w:pPr>
              <w:jc w:val="both"/>
              <w:rPr>
                <w:rFonts w:ascii="Courier New" w:hAnsi="Courier New" w:cs="Courier New"/>
              </w:rPr>
            </w:pPr>
            <w:r w:rsidRPr="00EB4AF8">
              <w:rPr>
                <w:rFonts w:ascii="Courier New" w:hAnsi="Courier New" w:cs="Courier New"/>
              </w:rPr>
              <w:t>type=roi_dff</w:t>
            </w:r>
          </w:p>
          <w:p w14:paraId="7DA80F5F" w14:textId="77777777" w:rsidR="00EB4AF8" w:rsidRPr="00EB4AF8" w:rsidRDefault="00EB4AF8" w:rsidP="00302756">
            <w:pPr>
              <w:jc w:val="both"/>
              <w:rPr>
                <w:rFonts w:ascii="Courier New" w:hAnsi="Courier New" w:cs="Courier New"/>
              </w:rPr>
            </w:pPr>
            <w:r w:rsidRPr="00EB4AF8">
              <w:rPr>
                <w:rFonts w:ascii="Courier New" w:hAnsi="Courier New" w:cs="Courier New"/>
              </w:rPr>
              <w:t>time_mode=TM_LAST_POST</w:t>
            </w:r>
          </w:p>
          <w:p w14:paraId="3362A3BA" w14:textId="77777777" w:rsidR="00EB4AF8" w:rsidRPr="00EB4AF8" w:rsidRDefault="00EB4AF8" w:rsidP="00302756">
            <w:pPr>
              <w:jc w:val="both"/>
              <w:rPr>
                <w:rFonts w:ascii="Courier New" w:hAnsi="Courier New" w:cs="Courier New"/>
              </w:rPr>
            </w:pPr>
            <w:r w:rsidRPr="00EB4AF8">
              <w:rPr>
                <w:rFonts w:ascii="Courier New" w:hAnsi="Courier New" w:cs="Courier New"/>
              </w:rPr>
              <w:t>value_name=comp_mean</w:t>
            </w:r>
          </w:p>
          <w:p w14:paraId="6A2FE5EB" w14:textId="77777777" w:rsidR="00EB4AF8" w:rsidRPr="00EB4AF8" w:rsidRDefault="00EB4AF8" w:rsidP="00302756">
            <w:pPr>
              <w:jc w:val="both"/>
              <w:rPr>
                <w:rFonts w:ascii="Courier New" w:hAnsi="Courier New" w:cs="Courier New"/>
              </w:rPr>
            </w:pPr>
            <w:r w:rsidRPr="00EB4AF8">
              <w:rPr>
                <w:rFonts w:ascii="Courier New" w:hAnsi="Courier New" w:cs="Courier New"/>
              </w:rPr>
              <w:t>bg_name=bkg_mean</w:t>
            </w:r>
          </w:p>
          <w:p w14:paraId="4A944FEC" w14:textId="77777777" w:rsidR="00EB4AF8" w:rsidRPr="00EB4AF8" w:rsidRDefault="00EB4AF8" w:rsidP="00302756">
            <w:pPr>
              <w:jc w:val="both"/>
              <w:rPr>
                <w:rFonts w:ascii="Courier New" w:hAnsi="Courier New" w:cs="Courier New"/>
              </w:rPr>
            </w:pPr>
            <w:r w:rsidRPr="00EB4AF8">
              <w:rPr>
                <w:rFonts w:ascii="Courier New" w:hAnsi="Courier New" w:cs="Courier New"/>
              </w:rPr>
              <w:t>var_cut=0.001</w:t>
            </w:r>
          </w:p>
          <w:p w14:paraId="36CAEBA0" w14:textId="77777777" w:rsidR="00EB4AF8" w:rsidRPr="00EB4AF8" w:rsidRDefault="00EB4AF8" w:rsidP="00302756">
            <w:pPr>
              <w:jc w:val="both"/>
              <w:rPr>
                <w:rFonts w:ascii="Courier New" w:hAnsi="Courier New" w:cs="Courier New"/>
              </w:rPr>
            </w:pPr>
            <w:r w:rsidRPr="00EB4AF8">
              <w:rPr>
                <w:rFonts w:ascii="Courier New" w:hAnsi="Courier New" w:cs="Courier New"/>
              </w:rPr>
              <w:t>output_mode=1</w:t>
            </w:r>
          </w:p>
          <w:p w14:paraId="21BE1944" w14:textId="77777777" w:rsidR="00EB4AF8" w:rsidRPr="00EB4AF8" w:rsidRDefault="00EB4AF8" w:rsidP="00302756">
            <w:pPr>
              <w:jc w:val="both"/>
              <w:rPr>
                <w:rFonts w:ascii="Courier New" w:hAnsi="Courier New" w:cs="Courier New"/>
              </w:rPr>
            </w:pPr>
            <w:r w:rsidRPr="00EB4AF8">
              <w:rPr>
                <w:rFonts w:ascii="Courier New" w:hAnsi="Courier New" w:cs="Courier New"/>
              </w:rPr>
              <w:t>[tasks/task4]</w:t>
            </w:r>
          </w:p>
          <w:p w14:paraId="14DC0BC4" w14:textId="77777777" w:rsidR="00EB4AF8" w:rsidRPr="00EB4AF8" w:rsidRDefault="00EB4AF8" w:rsidP="00302756">
            <w:pPr>
              <w:jc w:val="both"/>
              <w:rPr>
                <w:rFonts w:ascii="Courier New" w:hAnsi="Courier New" w:cs="Courier New"/>
              </w:rPr>
            </w:pPr>
            <w:r w:rsidRPr="00EB4AF8">
              <w:rPr>
                <w:rFonts w:ascii="Courier New" w:hAnsi="Courier New" w:cs="Courier New"/>
              </w:rPr>
              <w:t>type=export_spreadsheet</w:t>
            </w:r>
          </w:p>
          <w:p w14:paraId="58BC0B4F" w14:textId="77777777" w:rsidR="00EB4AF8" w:rsidRPr="00EB4AF8" w:rsidRDefault="00EB4AF8" w:rsidP="00302756">
            <w:pPr>
              <w:jc w:val="both"/>
              <w:rPr>
                <w:rFonts w:ascii="Courier New" w:hAnsi="Courier New" w:cs="Courier New"/>
              </w:rPr>
            </w:pPr>
            <w:r w:rsidRPr="00EB4AF8">
              <w:rPr>
                <w:rFonts w:ascii="Courier New" w:hAnsi="Courier New" w:cs="Courier New"/>
              </w:rPr>
              <w:t>time_mode=TM_LAST_POST</w:t>
            </w:r>
          </w:p>
          <w:p w14:paraId="410ABCE0" w14:textId="77777777" w:rsidR="00EB4AF8" w:rsidRPr="00EB4AF8" w:rsidRDefault="00EB4AF8" w:rsidP="00302756">
            <w:pPr>
              <w:jc w:val="both"/>
              <w:rPr>
                <w:rFonts w:ascii="Courier New" w:hAnsi="Courier New" w:cs="Courier New"/>
              </w:rPr>
            </w:pPr>
            <w:r w:rsidRPr="00EB4AF8">
              <w:rPr>
                <w:rFonts w:ascii="Courier New" w:hAnsi="Courier New" w:cs="Courier New"/>
              </w:rPr>
              <w:lastRenderedPageBreak/>
              <w:t>output=</w:t>
            </w:r>
          </w:p>
          <w:p w14:paraId="53FCBBC9" w14:textId="77777777" w:rsidR="00EB4AF8" w:rsidRPr="00EB4AF8" w:rsidRDefault="00EB4AF8" w:rsidP="00302756">
            <w:pPr>
              <w:jc w:val="both"/>
              <w:rPr>
                <w:rFonts w:ascii="Courier New" w:hAnsi="Courier New" w:cs="Courier New"/>
              </w:rPr>
            </w:pPr>
            <w:r w:rsidRPr="00EB4AF8">
              <w:rPr>
                <w:rFonts w:ascii="Courier New" w:hAnsi="Courier New" w:cs="Courier New"/>
              </w:rPr>
              <w:t>value_num=1</w:t>
            </w:r>
          </w:p>
          <w:p w14:paraId="0C1B396C" w14:textId="21BCE2C4" w:rsidR="00D903F6" w:rsidRDefault="00EB4AF8" w:rsidP="00302756">
            <w:pPr>
              <w:jc w:val="both"/>
            </w:pPr>
            <w:r w:rsidRPr="00EB4AF8">
              <w:rPr>
                <w:rFonts w:ascii="Courier New" w:hAnsi="Courier New" w:cs="Courier New"/>
              </w:rPr>
              <w:t>value_name0=roi_dff</w:t>
            </w:r>
          </w:p>
        </w:tc>
      </w:tr>
    </w:tbl>
    <w:p w14:paraId="60CF0577" w14:textId="3A57DFCC" w:rsidR="00D903F6" w:rsidRDefault="00D903F6" w:rsidP="00AF05FB">
      <w:pPr>
        <w:pStyle w:val="Caption"/>
        <w:jc w:val="center"/>
      </w:pPr>
      <w:r>
        <w:lastRenderedPageBreak/>
        <w:t xml:space="preserve">List </w:t>
      </w:r>
      <w:fldSimple w:instr=" STYLEREF 1 \s ">
        <w:r w:rsidR="0017337F">
          <w:rPr>
            <w:noProof/>
          </w:rPr>
          <w:t>13</w:t>
        </w:r>
      </w:fldSimple>
      <w:r>
        <w:noBreakHyphen/>
      </w:r>
      <w:fldSimple w:instr=" SEQ List \* ARABIC \s 1 ">
        <w:r w:rsidR="0017337F">
          <w:rPr>
            <w:noProof/>
          </w:rPr>
          <w:t>8</w:t>
        </w:r>
      </w:fldSimple>
      <w:r>
        <w:t>. Script for component analysis.</w:t>
      </w:r>
    </w:p>
    <w:p w14:paraId="6BD2C2EB" w14:textId="2527087B" w:rsidR="00194075" w:rsidRDefault="00766BFB" w:rsidP="00302756">
      <w:pPr>
        <w:pStyle w:val="Heading3"/>
        <w:jc w:val="both"/>
      </w:pPr>
      <w:r>
        <w:t>Edit Component IDs</w:t>
      </w:r>
    </w:p>
    <w:p w14:paraId="3AAC7F91" w14:textId="6B3FA0C2" w:rsidR="00194075" w:rsidRDefault="0060351F" w:rsidP="00302756">
      <w:pPr>
        <w:jc w:val="both"/>
      </w:pPr>
      <w:r>
        <w:t xml:space="preserve">Task name (type): </w:t>
      </w:r>
      <w:r w:rsidRPr="00BD29AF">
        <w:rPr>
          <w:b/>
          <w:bCs/>
        </w:rPr>
        <w:t>comp_edit</w:t>
      </w:r>
    </w:p>
    <w:p w14:paraId="25542AF5" w14:textId="523C6F2D" w:rsidR="00BD29AF" w:rsidRDefault="00BD29AF" w:rsidP="00302756">
      <w:pPr>
        <w:jc w:val="both"/>
      </w:pPr>
      <w:r>
        <w:t xml:space="preserve">Purpose: </w:t>
      </w:r>
      <w:r w:rsidR="00245CF3">
        <w:t>Reset</w:t>
      </w:r>
      <w:r w:rsidR="008244EA">
        <w:t xml:space="preserve"> component IDs to 0 </w:t>
      </w:r>
      <w:r w:rsidR="00B62C57">
        <w:t>based on the selection mask.</w:t>
      </w:r>
    </w:p>
    <w:p w14:paraId="1CC90CDD" w14:textId="350BD2FE" w:rsidR="00C10B4E" w:rsidRDefault="00C10B4E" w:rsidP="00302756">
      <w:pPr>
        <w:jc w:val="both"/>
      </w:pPr>
      <w:r>
        <w:t>Parameters:</w:t>
      </w:r>
    </w:p>
    <w:p w14:paraId="4E40F77E" w14:textId="75F59E66" w:rsidR="00C10B4E" w:rsidRDefault="00C10B4E" w:rsidP="00302756">
      <w:pPr>
        <w:spacing w:after="120"/>
        <w:jc w:val="both"/>
      </w:pPr>
      <w:r w:rsidRPr="0099391F">
        <w:rPr>
          <w:b/>
          <w:bCs/>
        </w:rPr>
        <w:t>edit_type</w:t>
      </w:r>
      <w:r>
        <w:t xml:space="preserve"> – Set to 0 to clean </w:t>
      </w:r>
      <w:r w:rsidR="00435CBC">
        <w:t>component IDs.</w:t>
      </w:r>
    </w:p>
    <w:p w14:paraId="61D17B92" w14:textId="1B998D18" w:rsidR="00435CBC" w:rsidRDefault="00435CBC" w:rsidP="00302756">
      <w:pPr>
        <w:jc w:val="both"/>
      </w:pPr>
      <w:r w:rsidRPr="0099391F">
        <w:rPr>
          <w:b/>
          <w:bCs/>
        </w:rPr>
        <w:t>mode</w:t>
      </w:r>
      <w:r>
        <w:t xml:space="preserve"> – Set to 0 to clean</w:t>
      </w:r>
      <w:r w:rsidR="004A6A9B">
        <w:t xml:space="preserve"> component IDs for structures not selected by the mask. Otherwise, set it to 1.</w:t>
      </w:r>
    </w:p>
    <w:p w14:paraId="6630E554" w14:textId="1446A3A2" w:rsidR="0099391F" w:rsidRDefault="00D91681" w:rsidP="00302756">
      <w:pPr>
        <w:pStyle w:val="Heading3"/>
        <w:jc w:val="both"/>
      </w:pPr>
      <w:r>
        <w:t>Select components</w:t>
      </w:r>
    </w:p>
    <w:p w14:paraId="4ED538E5" w14:textId="35060393" w:rsidR="00D91681" w:rsidRDefault="00D91681" w:rsidP="00302756">
      <w:pPr>
        <w:jc w:val="both"/>
      </w:pPr>
      <w:r>
        <w:t xml:space="preserve">Task name (type): </w:t>
      </w:r>
      <w:r w:rsidRPr="00D91681">
        <w:rPr>
          <w:b/>
          <w:bCs/>
        </w:rPr>
        <w:t>comp_select</w:t>
      </w:r>
    </w:p>
    <w:p w14:paraId="781DAFA7" w14:textId="5A0480E5" w:rsidR="00D91681" w:rsidRDefault="00D91681" w:rsidP="00302756">
      <w:pPr>
        <w:jc w:val="both"/>
      </w:pPr>
      <w:r>
        <w:t xml:space="preserve">Purpose: </w:t>
      </w:r>
      <w:r w:rsidR="003D732E">
        <w:t>Select structures identified by components for subsequent</w:t>
      </w:r>
      <w:r w:rsidR="003D4CA3">
        <w:t xml:space="preserve"> analysis tasks</w:t>
      </w:r>
      <w:r w:rsidR="003D732E">
        <w:t>. The selec</w:t>
      </w:r>
      <w:r w:rsidR="003D4CA3">
        <w:t>tion of components can be filtered by their size.</w:t>
      </w:r>
    </w:p>
    <w:p w14:paraId="321B0202" w14:textId="3F312605" w:rsidR="003D4CA3" w:rsidRDefault="003D4CA3" w:rsidP="00302756">
      <w:pPr>
        <w:jc w:val="both"/>
      </w:pPr>
      <w:r>
        <w:t>Parameters:</w:t>
      </w:r>
    </w:p>
    <w:p w14:paraId="67A7FA10" w14:textId="293B29E5" w:rsidR="003D4CA3" w:rsidRDefault="00D613F7" w:rsidP="00302756">
      <w:pPr>
        <w:spacing w:after="120"/>
        <w:jc w:val="both"/>
      </w:pPr>
      <w:r w:rsidRPr="000F0632">
        <w:rPr>
          <w:b/>
          <w:bCs/>
        </w:rPr>
        <w:t>mode</w:t>
      </w:r>
      <w:r>
        <w:t xml:space="preserve"> – Set to 0 to select all components. Set to 1 to unselect all components. Set to 2 to select</w:t>
      </w:r>
      <w:r w:rsidR="00F7318B">
        <w:t xml:space="preserve"> components based on size.</w:t>
      </w:r>
    </w:p>
    <w:p w14:paraId="228703FD" w14:textId="1806E379" w:rsidR="00F7318B" w:rsidRDefault="00F7318B" w:rsidP="00302756">
      <w:pPr>
        <w:spacing w:after="120"/>
        <w:jc w:val="both"/>
      </w:pPr>
      <w:r w:rsidRPr="000F0632">
        <w:rPr>
          <w:b/>
          <w:bCs/>
        </w:rPr>
        <w:t>comp_min</w:t>
      </w:r>
      <w:r>
        <w:t xml:space="preserve"> – Set the lower bound of</w:t>
      </w:r>
      <w:r w:rsidR="0073202F">
        <w:t xml:space="preserve"> component size when the selection mode is 2. Set to 0 to ignore the </w:t>
      </w:r>
      <w:r w:rsidR="007035AF">
        <w:t>minimum size.</w:t>
      </w:r>
    </w:p>
    <w:p w14:paraId="2DDAD638" w14:textId="1D636BBF" w:rsidR="007035AF" w:rsidRDefault="007035AF" w:rsidP="00302756">
      <w:pPr>
        <w:jc w:val="both"/>
      </w:pPr>
      <w:r w:rsidRPr="000F0632">
        <w:rPr>
          <w:b/>
          <w:bCs/>
        </w:rPr>
        <w:t>comp_max</w:t>
      </w:r>
      <w:r>
        <w:t xml:space="preserve"> – Set the upper bound of component size when the selection mode is 2. Set to 0 to ignore the maximum size.</w:t>
      </w:r>
    </w:p>
    <w:p w14:paraId="1F4C9830" w14:textId="0FCDD10C" w:rsidR="000F0632" w:rsidRDefault="000F0632" w:rsidP="00302756">
      <w:pPr>
        <w:pStyle w:val="Heading3"/>
        <w:jc w:val="both"/>
      </w:pPr>
      <w:r>
        <w:t>Export analysis results</w:t>
      </w:r>
    </w:p>
    <w:p w14:paraId="1AEE431F" w14:textId="112B4995" w:rsidR="000F0632" w:rsidRDefault="000F0632" w:rsidP="00302756">
      <w:pPr>
        <w:jc w:val="both"/>
      </w:pPr>
      <w:r>
        <w:t xml:space="preserve">Task name (type): </w:t>
      </w:r>
      <w:r w:rsidRPr="000F0632">
        <w:rPr>
          <w:b/>
          <w:bCs/>
        </w:rPr>
        <w:t>export_analysis</w:t>
      </w:r>
    </w:p>
    <w:p w14:paraId="0A759334" w14:textId="11B92349" w:rsidR="000F0632" w:rsidRDefault="000F0632" w:rsidP="00302756">
      <w:pPr>
        <w:jc w:val="both"/>
      </w:pPr>
      <w:r>
        <w:t>Purpose</w:t>
      </w:r>
      <w:r w:rsidR="00FD61CF">
        <w:t>: Show analysis results in an HTML file</w:t>
      </w:r>
      <w:r w:rsidR="004715DE">
        <w:t>. It reads an HTML template and replaces the data</w:t>
      </w:r>
      <w:r w:rsidR="0075338D">
        <w:t xml:space="preserve"> entries in the HTML file with analysis results. Two HTML templates are provided: table.html for</w:t>
      </w:r>
      <w:r w:rsidR="005D3911">
        <w:t xml:space="preserve"> listing analysis results in a spreadsheet and ridgeline.html for showing</w:t>
      </w:r>
      <w:r w:rsidR="007E2843">
        <w:t xml:space="preserve"> one specific value of all analyzed components over time in </w:t>
      </w:r>
      <w:r w:rsidR="009938CD">
        <w:t>a ridgeline graph. The templates use Javascript and D3 librar</w:t>
      </w:r>
      <w:r w:rsidR="007016FE">
        <w:t>ies</w:t>
      </w:r>
      <w:r w:rsidR="009938CD">
        <w:t xml:space="preserve"> to generate the desired infographics. </w:t>
      </w:r>
      <w:r w:rsidR="00F827DD">
        <w:t>Users can also modify the templates or use their own templates</w:t>
      </w:r>
      <w:r w:rsidR="00422193">
        <w:t xml:space="preserve">. See the template HTML files in the Templates folder of </w:t>
      </w:r>
      <w:r w:rsidR="007016FE">
        <w:t>the </w:t>
      </w:r>
      <w:r w:rsidR="00422193">
        <w:t>FluoRender</w:t>
      </w:r>
      <w:r w:rsidR="00326DCE">
        <w:t xml:space="preserve"> installation for more details.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F4E" w14:paraId="6A9CA66B" w14:textId="77777777" w:rsidTr="00557AD1">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22E51BB" w14:textId="77777777" w:rsidR="00765F4E" w:rsidRDefault="00765F4E" w:rsidP="00302756">
            <w:pPr>
              <w:pStyle w:val="Icon"/>
              <w:jc w:val="both"/>
            </w:pPr>
            <w:r>
              <w:rPr>
                <w:noProof/>
                <w:lang w:eastAsia="en-US"/>
              </w:rPr>
              <mc:AlternateContent>
                <mc:Choice Requires="wpg">
                  <w:drawing>
                    <wp:inline distT="0" distB="0" distL="0" distR="0" wp14:anchorId="16A94F49" wp14:editId="78535305">
                      <wp:extent cx="228600" cy="228600"/>
                      <wp:effectExtent l="0" t="0" r="0" b="0"/>
                      <wp:docPr id="40" name="Group 19" descr="P2439C1T8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87" name="Oval 48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40" name="Freeform 46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82D6984" id="Group 19" o:spid="_x0000_s1026" alt="P2439C1T80#y1"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">
                      <v:oval id="Oval 48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" fillcolor="#f24f4f [3204]" stroked="f" strokeweight="0">
                        <v:stroke joinstyle="miter"/>
                        <o:lock v:ext="edit" aspectratio="t"/>
                      </v:oval>
                      <v:shape id="Freeform 46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022045" w14:textId="42690C54" w:rsidR="00765F4E" w:rsidRDefault="00C87975"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Choose a template that uses an online </w:t>
            </w:r>
            <w:r w:rsidR="001F49C3">
              <w:t xml:space="preserve">or local </w:t>
            </w:r>
            <w:r>
              <w:t>vers</w:t>
            </w:r>
            <w:r w:rsidR="001F49C3">
              <w:t>ion of the D3 library depending on the availability of the Internet connection.</w:t>
            </w:r>
            <w:r w:rsidR="00251711">
              <w:t xml:space="preserve"> If the local version template is used, it refers to the D3 library file </w:t>
            </w:r>
            <w:r w:rsidR="001F7A7A">
              <w:t>supplied with the FluoRender installation.</w:t>
            </w:r>
            <w:r w:rsidR="00A35A80">
              <w:t xml:space="preserve"> Therefore, moving the resulting HTML file to a different computer</w:t>
            </w:r>
            <w:r w:rsidR="006D1F19">
              <w:t xml:space="preserve"> without</w:t>
            </w:r>
            <w:r w:rsidR="009D6719">
              <w:t xml:space="preserve"> FluoRender</w:t>
            </w:r>
            <w:r w:rsidR="008D312B">
              <w:t xml:space="preserve"> will make the result invalid.</w:t>
            </w:r>
          </w:p>
        </w:tc>
      </w:tr>
    </w:tbl>
    <w:p w14:paraId="531BC2DD" w14:textId="77777777" w:rsidR="00765F4E" w:rsidRDefault="00765F4E" w:rsidP="00302756">
      <w:pPr>
        <w:spacing w:after="0"/>
        <w:jc w:val="both"/>
      </w:pPr>
    </w:p>
    <w:p w14:paraId="274CCB61" w14:textId="77777777" w:rsidR="00EB4AF8" w:rsidRDefault="00EB4AF8" w:rsidP="00302756">
      <w:pPr>
        <w:spacing w:after="0"/>
        <w:jc w:val="both"/>
      </w:pPr>
    </w:p>
    <w:p w14:paraId="7F5DD05D" w14:textId="022EA926" w:rsidR="00326DCE" w:rsidRDefault="00425BBA" w:rsidP="00302756">
      <w:pPr>
        <w:spacing w:after="120"/>
        <w:jc w:val="both"/>
      </w:pPr>
      <w:r>
        <w:lastRenderedPageBreak/>
        <w:t>Parameters:</w:t>
      </w:r>
    </w:p>
    <w:p w14:paraId="50CE85C2" w14:textId="1F2C091E" w:rsidR="00425BBA" w:rsidRDefault="00425BBA" w:rsidP="00302756">
      <w:pPr>
        <w:jc w:val="both"/>
      </w:pPr>
      <w:r w:rsidRPr="00E11E6F">
        <w:rPr>
          <w:b/>
          <w:bCs/>
        </w:rPr>
        <w:t>template</w:t>
      </w:r>
      <w:r>
        <w:t xml:space="preserve"> – The file name </w:t>
      </w:r>
      <w:r w:rsidR="009B6B83">
        <w:t>for the HTML template. Use the full path of a user-defined</w:t>
      </w:r>
      <w:r w:rsidR="007273F3">
        <w:t xml:space="preserve"> file. Otherwise</w:t>
      </w:r>
      <w:r w:rsidR="00447245">
        <w:t>,</w:t>
      </w:r>
      <w:r w:rsidR="007273F3">
        <w:t xml:space="preserve"> the directory is the Templates folder of </w:t>
      </w:r>
      <w:r w:rsidR="007016FE">
        <w:t>the </w:t>
      </w:r>
      <w:r w:rsidR="007273F3">
        <w:t>FluoRender installation or the same folder</w:t>
      </w:r>
      <w:r w:rsidR="00447245">
        <w:t xml:space="preserve"> of the script file.</w:t>
      </w:r>
    </w:p>
    <w:p w14:paraId="2DF8F03D" w14:textId="6409BF2D" w:rsidR="00447245" w:rsidRDefault="00447245" w:rsidP="00302756">
      <w:pPr>
        <w:spacing w:after="240"/>
        <w:jc w:val="both"/>
      </w:pPr>
      <w:r w:rsidRPr="00E11E6F">
        <w:rPr>
          <w:b/>
          <w:bCs/>
        </w:rPr>
        <w:t>output</w:t>
      </w:r>
      <w:r>
        <w:t xml:space="preserve"> – Specify an output</w:t>
      </w:r>
      <w:r w:rsidR="005253CF">
        <w:t xml:space="preserve"> file for the resulting HTML file. Leave it blank and FluoRender will ask for a</w:t>
      </w:r>
      <w:r w:rsidR="00C834F4">
        <w:t>n output file using a save dialog.</w:t>
      </w:r>
      <w:r w:rsidR="0057139B">
        <w:t xml:space="preserve"> Use the name DATA_DIR to save the results in the sa</w:t>
      </w:r>
      <w:r w:rsidR="00756225">
        <w:t>m</w:t>
      </w:r>
      <w:r w:rsidR="0057139B">
        <w:t>e folder as the data</w:t>
      </w:r>
      <w:r w:rsidR="00966301">
        <w:t xml:space="preserve"> sets to be analyzed.</w:t>
      </w:r>
    </w:p>
    <w:p w14:paraId="129C925D" w14:textId="08A28CA7" w:rsidR="00966301" w:rsidRDefault="00966301" w:rsidP="00302756">
      <w:pPr>
        <w:spacing w:after="120"/>
        <w:jc w:val="both"/>
      </w:pPr>
      <w:r w:rsidRPr="00E11E6F">
        <w:rPr>
          <w:b/>
          <w:bCs/>
        </w:rPr>
        <w:t>value_num</w:t>
      </w:r>
      <w:r>
        <w:t xml:space="preserve"> </w:t>
      </w:r>
      <w:r w:rsidR="00067EEB">
        <w:t>–</w:t>
      </w:r>
      <w:r>
        <w:t xml:space="preserve"> </w:t>
      </w:r>
      <w:r w:rsidR="00067EEB">
        <w:t>The total number of</w:t>
      </w:r>
      <w:r w:rsidR="00596AB4">
        <w:t xml:space="preserve"> values to be exported.</w:t>
      </w:r>
    </w:p>
    <w:p w14:paraId="02319383" w14:textId="45D5122B" w:rsidR="00596AB4" w:rsidRDefault="00596AB4" w:rsidP="00302756">
      <w:pPr>
        <w:spacing w:after="240"/>
        <w:jc w:val="both"/>
      </w:pPr>
      <w:r w:rsidRPr="00E11E6F">
        <w:rPr>
          <w:b/>
          <w:bCs/>
        </w:rPr>
        <w:t>value_name</w:t>
      </w:r>
      <w:r w:rsidR="0079089F" w:rsidRPr="00E11E6F">
        <w:rPr>
          <w:b/>
          <w:bCs/>
        </w:rPr>
        <w:t>#</w:t>
      </w:r>
      <w:r w:rsidR="0079089F">
        <w:t xml:space="preserve"> -- The name of a value from data analysis</w:t>
      </w:r>
      <w:r w:rsidR="006441C8">
        <w:t xml:space="preserve"> to be exported. Value names are numbered sequentially. Refer to the table below for </w:t>
      </w:r>
      <w:r w:rsidR="00BD2EF1">
        <w:t>value names.</w:t>
      </w:r>
    </w:p>
    <w:tbl>
      <w:tblPr>
        <w:tblStyle w:val="GridTable4-Accent2"/>
        <w:tblW w:w="0" w:type="auto"/>
        <w:tblLook w:val="04A0" w:firstRow="1" w:lastRow="0" w:firstColumn="1" w:lastColumn="0" w:noHBand="0" w:noVBand="1"/>
      </w:tblPr>
      <w:tblGrid>
        <w:gridCol w:w="1766"/>
        <w:gridCol w:w="2945"/>
        <w:gridCol w:w="1447"/>
        <w:gridCol w:w="3192"/>
      </w:tblGrid>
      <w:tr w:rsidR="007E4BF5" w14:paraId="15EC8C7E" w14:textId="77777777" w:rsidTr="00C20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29C866D6" w14:textId="7E2BB881" w:rsidR="00BD2EF1" w:rsidRDefault="00445EE0" w:rsidP="00302756">
            <w:pPr>
              <w:jc w:val="both"/>
            </w:pPr>
            <w:r>
              <w:t>Name</w:t>
            </w:r>
          </w:p>
        </w:tc>
        <w:tc>
          <w:tcPr>
            <w:tcW w:w="2945" w:type="dxa"/>
          </w:tcPr>
          <w:p w14:paraId="081DDF49" w14:textId="3C648CF8" w:rsidR="00BD2EF1" w:rsidRDefault="00445EE0" w:rsidP="00302756">
            <w:pPr>
              <w:jc w:val="both"/>
              <w:cnfStyle w:val="100000000000" w:firstRow="1" w:lastRow="0" w:firstColumn="0" w:lastColumn="0" w:oddVBand="0" w:evenVBand="0" w:oddHBand="0" w:evenHBand="0" w:firstRowFirstColumn="0" w:firstRowLastColumn="0" w:lastRowFirstColumn="0" w:lastRowLastColumn="0"/>
            </w:pPr>
            <w:r>
              <w:t>Meaning</w:t>
            </w:r>
          </w:p>
        </w:tc>
        <w:tc>
          <w:tcPr>
            <w:tcW w:w="1447" w:type="dxa"/>
          </w:tcPr>
          <w:p w14:paraId="7D0BA831" w14:textId="075F914C" w:rsidR="00BD2EF1" w:rsidRDefault="00445EE0" w:rsidP="00302756">
            <w:pPr>
              <w:jc w:val="both"/>
              <w:cnfStyle w:val="100000000000" w:firstRow="1" w:lastRow="0" w:firstColumn="0" w:lastColumn="0" w:oddVBand="0" w:evenVBand="0" w:oddHBand="0" w:evenHBand="0" w:firstRowFirstColumn="0" w:firstRowLastColumn="0" w:lastRowFirstColumn="0" w:lastRowLastColumn="0"/>
            </w:pPr>
            <w:r>
              <w:t>Name</w:t>
            </w:r>
          </w:p>
        </w:tc>
        <w:tc>
          <w:tcPr>
            <w:tcW w:w="3192" w:type="dxa"/>
          </w:tcPr>
          <w:p w14:paraId="4340543D" w14:textId="753D8DD2" w:rsidR="00BD2EF1" w:rsidRDefault="00445EE0" w:rsidP="00302756">
            <w:pPr>
              <w:jc w:val="both"/>
              <w:cnfStyle w:val="100000000000" w:firstRow="1" w:lastRow="0" w:firstColumn="0" w:lastColumn="0" w:oddVBand="0" w:evenVBand="0" w:oddHBand="0" w:evenHBand="0" w:firstRowFirstColumn="0" w:firstRowLastColumn="0" w:lastRowFirstColumn="0" w:lastRowLastColumn="0"/>
            </w:pPr>
            <w:r>
              <w:t>Meaning</w:t>
            </w:r>
          </w:p>
        </w:tc>
      </w:tr>
      <w:tr w:rsidR="00C2025B" w14:paraId="4CB4E5FB" w14:textId="77777777" w:rsidTr="00C20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2ED67991" w14:textId="79CE3437" w:rsidR="00C2025B" w:rsidRDefault="00C2025B" w:rsidP="00302756">
            <w:pPr>
              <w:jc w:val="both"/>
            </w:pPr>
            <w:r>
              <w:t>comp_center</w:t>
            </w:r>
          </w:p>
        </w:tc>
        <w:tc>
          <w:tcPr>
            <w:tcW w:w="2945" w:type="dxa"/>
          </w:tcPr>
          <w:p w14:paraId="75028790" w14:textId="4EFB513E" w:rsidR="00C2025B" w:rsidRDefault="00C2025B" w:rsidP="00302756">
            <w:pPr>
              <w:jc w:val="both"/>
              <w:cnfStyle w:val="000000100000" w:firstRow="0" w:lastRow="0" w:firstColumn="0" w:lastColumn="0" w:oddVBand="0" w:evenVBand="0" w:oddHBand="1" w:evenHBand="0" w:firstRowFirstColumn="0" w:firstRowLastColumn="0" w:lastRowFirstColumn="0" w:lastRowLastColumn="0"/>
            </w:pPr>
            <w:r>
              <w:t>The center coordinates of a component</w:t>
            </w:r>
          </w:p>
        </w:tc>
        <w:tc>
          <w:tcPr>
            <w:tcW w:w="1447" w:type="dxa"/>
          </w:tcPr>
          <w:p w14:paraId="7D17A1FC" w14:textId="7965E77B" w:rsidR="00C2025B" w:rsidRPr="00666D25" w:rsidRDefault="00C2025B" w:rsidP="00302756">
            <w:pPr>
              <w:jc w:val="both"/>
              <w:cnfStyle w:val="000000100000" w:firstRow="0" w:lastRow="0" w:firstColumn="0" w:lastColumn="0" w:oddVBand="0" w:evenVBand="0" w:oddHBand="1" w:evenHBand="0" w:firstRowFirstColumn="0" w:firstRowLastColumn="0" w:lastRowFirstColumn="0" w:lastRowLastColumn="0"/>
              <w:rPr>
                <w:b/>
                <w:bCs/>
              </w:rPr>
            </w:pPr>
            <w:r>
              <w:rPr>
                <w:b/>
                <w:bCs/>
              </w:rPr>
              <w:t>comp_min</w:t>
            </w:r>
          </w:p>
        </w:tc>
        <w:tc>
          <w:tcPr>
            <w:tcW w:w="3192" w:type="dxa"/>
          </w:tcPr>
          <w:p w14:paraId="0EAE385C" w14:textId="556E5A42" w:rsidR="00C2025B" w:rsidRDefault="00C2025B" w:rsidP="00302756">
            <w:pPr>
              <w:jc w:val="both"/>
              <w:cnfStyle w:val="000000100000" w:firstRow="0" w:lastRow="0" w:firstColumn="0" w:lastColumn="0" w:oddVBand="0" w:evenVBand="0" w:oddHBand="1" w:evenHBand="0" w:firstRowFirstColumn="0" w:firstRowLastColumn="0" w:lastRowFirstColumn="0" w:lastRowLastColumn="0"/>
            </w:pPr>
            <w:r>
              <w:t>The minimum intensity value of a component</w:t>
            </w:r>
          </w:p>
        </w:tc>
      </w:tr>
      <w:tr w:rsidR="00C2025B" w14:paraId="42858C9A" w14:textId="77777777" w:rsidTr="00C2025B">
        <w:tc>
          <w:tcPr>
            <w:cnfStyle w:val="001000000000" w:firstRow="0" w:lastRow="0" w:firstColumn="1" w:lastColumn="0" w:oddVBand="0" w:evenVBand="0" w:oddHBand="0" w:evenHBand="0" w:firstRowFirstColumn="0" w:firstRowLastColumn="0" w:lastRowFirstColumn="0" w:lastRowLastColumn="0"/>
            <w:tcW w:w="1766" w:type="dxa"/>
          </w:tcPr>
          <w:p w14:paraId="52E7AFBD" w14:textId="647BC644" w:rsidR="00C2025B" w:rsidRDefault="00C2025B" w:rsidP="00302756">
            <w:pPr>
              <w:jc w:val="both"/>
            </w:pPr>
            <w:r>
              <w:t>comp_size_ui</w:t>
            </w:r>
          </w:p>
        </w:tc>
        <w:tc>
          <w:tcPr>
            <w:tcW w:w="2945" w:type="dxa"/>
          </w:tcPr>
          <w:p w14:paraId="1D4DD289" w14:textId="389F6F47" w:rsidR="00C2025B" w:rsidRDefault="00C2025B" w:rsidP="00302756">
            <w:pPr>
              <w:jc w:val="both"/>
              <w:cnfStyle w:val="000000000000" w:firstRow="0" w:lastRow="0" w:firstColumn="0" w:lastColumn="0" w:oddVBand="0" w:evenVBand="0" w:oddHBand="0" w:evenHBand="0" w:firstRowFirstColumn="0" w:firstRowLastColumn="0" w:lastRowFirstColumn="0" w:lastRowLastColumn="0"/>
            </w:pPr>
            <w:r>
              <w:t>The count of voxels of a component</w:t>
            </w:r>
          </w:p>
        </w:tc>
        <w:tc>
          <w:tcPr>
            <w:tcW w:w="1447" w:type="dxa"/>
          </w:tcPr>
          <w:p w14:paraId="4D928253" w14:textId="05898A7E" w:rsidR="00C2025B" w:rsidRPr="00666D25" w:rsidRDefault="00C2025B" w:rsidP="00302756">
            <w:pPr>
              <w:jc w:val="both"/>
              <w:cnfStyle w:val="000000000000" w:firstRow="0" w:lastRow="0" w:firstColumn="0" w:lastColumn="0" w:oddVBand="0" w:evenVBand="0" w:oddHBand="0" w:evenHBand="0" w:firstRowFirstColumn="0" w:firstRowLastColumn="0" w:lastRowFirstColumn="0" w:lastRowLastColumn="0"/>
              <w:rPr>
                <w:b/>
                <w:bCs/>
              </w:rPr>
            </w:pPr>
            <w:r>
              <w:rPr>
                <w:b/>
                <w:bCs/>
              </w:rPr>
              <w:t>comp_max</w:t>
            </w:r>
          </w:p>
        </w:tc>
        <w:tc>
          <w:tcPr>
            <w:tcW w:w="3192" w:type="dxa"/>
          </w:tcPr>
          <w:p w14:paraId="089E789B" w14:textId="0892C890" w:rsidR="00C2025B" w:rsidRDefault="00C2025B" w:rsidP="00302756">
            <w:pPr>
              <w:jc w:val="both"/>
              <w:cnfStyle w:val="000000000000" w:firstRow="0" w:lastRow="0" w:firstColumn="0" w:lastColumn="0" w:oddVBand="0" w:evenVBand="0" w:oddHBand="0" w:evenHBand="0" w:firstRowFirstColumn="0" w:firstRowLastColumn="0" w:lastRowFirstColumn="0" w:lastRowLastColumn="0"/>
            </w:pPr>
            <w:r>
              <w:t>The maximum intensity value of a component</w:t>
            </w:r>
          </w:p>
        </w:tc>
      </w:tr>
      <w:tr w:rsidR="00C2025B" w14:paraId="35303493" w14:textId="77777777" w:rsidTr="00C20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186FD5ED" w14:textId="6147B5D6" w:rsidR="00C2025B" w:rsidRDefault="00C2025B" w:rsidP="00302756">
            <w:pPr>
              <w:jc w:val="both"/>
            </w:pPr>
            <w:r>
              <w:t>comp_size_d</w:t>
            </w:r>
          </w:p>
        </w:tc>
        <w:tc>
          <w:tcPr>
            <w:tcW w:w="2945" w:type="dxa"/>
          </w:tcPr>
          <w:p w14:paraId="156EA0BE" w14:textId="7AA8EFEE" w:rsidR="00C2025B" w:rsidRDefault="00C2025B" w:rsidP="00302756">
            <w:pPr>
              <w:jc w:val="both"/>
              <w:cnfStyle w:val="000000100000" w:firstRow="0" w:lastRow="0" w:firstColumn="0" w:lastColumn="0" w:oddVBand="0" w:evenVBand="0" w:oddHBand="1" w:evenHBand="0" w:firstRowFirstColumn="0" w:firstRowLastColumn="0" w:lastRowFirstColumn="0" w:lastRowLastColumn="0"/>
            </w:pPr>
            <w:r>
              <w:t>The sum of normalized intensity values of a component</w:t>
            </w:r>
          </w:p>
        </w:tc>
        <w:tc>
          <w:tcPr>
            <w:tcW w:w="1447" w:type="dxa"/>
          </w:tcPr>
          <w:p w14:paraId="501962FA" w14:textId="0224E60D" w:rsidR="00C2025B" w:rsidRPr="00666D25" w:rsidRDefault="00C2025B" w:rsidP="00302756">
            <w:pPr>
              <w:jc w:val="both"/>
              <w:cnfStyle w:val="000000100000" w:firstRow="0" w:lastRow="0" w:firstColumn="0" w:lastColumn="0" w:oddVBand="0" w:evenVBand="0" w:oddHBand="1" w:evenHBand="0" w:firstRowFirstColumn="0" w:firstRowLastColumn="0" w:lastRowFirstColumn="0" w:lastRowLastColumn="0"/>
              <w:rPr>
                <w:b/>
                <w:bCs/>
              </w:rPr>
            </w:pPr>
            <w:r>
              <w:rPr>
                <w:b/>
                <w:bCs/>
              </w:rPr>
              <w:t>comp_distp</w:t>
            </w:r>
          </w:p>
        </w:tc>
        <w:tc>
          <w:tcPr>
            <w:tcW w:w="3192" w:type="dxa"/>
          </w:tcPr>
          <w:p w14:paraId="78F6F55F" w14:textId="5C9A3ADE" w:rsidR="00C2025B" w:rsidRDefault="00C2025B" w:rsidP="00302756">
            <w:pPr>
              <w:jc w:val="both"/>
              <w:cnfStyle w:val="000000100000" w:firstRow="0" w:lastRow="0" w:firstColumn="0" w:lastColumn="0" w:oddVBand="0" w:evenVBand="0" w:oddHBand="1" w:evenHBand="0" w:firstRowFirstColumn="0" w:firstRowLastColumn="0" w:lastRowFirstColumn="0" w:lastRowLastColumn="0"/>
            </w:pPr>
            <w:r>
              <w:t>The distance of a component from a specific point</w:t>
            </w:r>
          </w:p>
        </w:tc>
      </w:tr>
      <w:tr w:rsidR="00C2025B" w14:paraId="779E7034" w14:textId="77777777" w:rsidTr="00C2025B">
        <w:tc>
          <w:tcPr>
            <w:cnfStyle w:val="001000000000" w:firstRow="0" w:lastRow="0" w:firstColumn="1" w:lastColumn="0" w:oddVBand="0" w:evenVBand="0" w:oddHBand="0" w:evenHBand="0" w:firstRowFirstColumn="0" w:firstRowLastColumn="0" w:lastRowFirstColumn="0" w:lastRowLastColumn="0"/>
            <w:tcW w:w="1766" w:type="dxa"/>
          </w:tcPr>
          <w:p w14:paraId="155DB702" w14:textId="6BAB1B68" w:rsidR="00C2025B" w:rsidRDefault="00C2025B" w:rsidP="00302756">
            <w:pPr>
              <w:jc w:val="both"/>
            </w:pPr>
            <w:r>
              <w:t>comp_phys_size_ui</w:t>
            </w:r>
          </w:p>
        </w:tc>
        <w:tc>
          <w:tcPr>
            <w:tcW w:w="2945" w:type="dxa"/>
          </w:tcPr>
          <w:p w14:paraId="474285C4" w14:textId="0946699A" w:rsidR="00C2025B" w:rsidRDefault="00C2025B" w:rsidP="00302756">
            <w:pPr>
              <w:jc w:val="both"/>
              <w:cnfStyle w:val="000000000000" w:firstRow="0" w:lastRow="0" w:firstColumn="0" w:lastColumn="0" w:oddVBand="0" w:evenVBand="0" w:oddHBand="0" w:evenHBand="0" w:firstRowFirstColumn="0" w:firstRowLastColumn="0" w:lastRowFirstColumn="0" w:lastRowLastColumn="0"/>
            </w:pPr>
            <w:r>
              <w:t>The physical size of a component</w:t>
            </w:r>
          </w:p>
        </w:tc>
        <w:tc>
          <w:tcPr>
            <w:tcW w:w="1447" w:type="dxa"/>
          </w:tcPr>
          <w:p w14:paraId="5E129953" w14:textId="23D12EB2" w:rsidR="00C2025B" w:rsidRPr="00666D25" w:rsidRDefault="00C2025B" w:rsidP="00302756">
            <w:pPr>
              <w:jc w:val="both"/>
              <w:cnfStyle w:val="000000000000" w:firstRow="0" w:lastRow="0" w:firstColumn="0" w:lastColumn="0" w:oddVBand="0" w:evenVBand="0" w:oddHBand="0" w:evenHBand="0" w:firstRowFirstColumn="0" w:firstRowLastColumn="0" w:lastRowFirstColumn="0" w:lastRowLastColumn="0"/>
              <w:rPr>
                <w:b/>
                <w:bCs/>
              </w:rPr>
            </w:pPr>
            <w:r>
              <w:rPr>
                <w:b/>
                <w:bCs/>
              </w:rPr>
              <w:t>comp_pca_lens</w:t>
            </w:r>
          </w:p>
        </w:tc>
        <w:tc>
          <w:tcPr>
            <w:tcW w:w="3192" w:type="dxa"/>
          </w:tcPr>
          <w:p w14:paraId="0A90FF4A" w14:textId="2AF91731" w:rsidR="00C2025B" w:rsidRDefault="00C2025B" w:rsidP="00302756">
            <w:pPr>
              <w:jc w:val="both"/>
              <w:cnfStyle w:val="000000000000" w:firstRow="0" w:lastRow="0" w:firstColumn="0" w:lastColumn="0" w:oddVBand="0" w:evenVBand="0" w:oddHBand="0" w:evenHBand="0" w:firstRowFirstColumn="0" w:firstRowLastColumn="0" w:lastRowFirstColumn="0" w:lastRowLastColumn="0"/>
            </w:pPr>
            <w:r>
              <w:t>The length of the longest axis of a component from PCA</w:t>
            </w:r>
          </w:p>
        </w:tc>
      </w:tr>
      <w:tr w:rsidR="00C2025B" w14:paraId="6312715C" w14:textId="77777777" w:rsidTr="00C20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14436F2F" w14:textId="30543620" w:rsidR="00C2025B" w:rsidRDefault="00C2025B" w:rsidP="00302756">
            <w:pPr>
              <w:jc w:val="both"/>
            </w:pPr>
            <w:r>
              <w:t>comp_phys_size_d</w:t>
            </w:r>
          </w:p>
        </w:tc>
        <w:tc>
          <w:tcPr>
            <w:tcW w:w="2945" w:type="dxa"/>
          </w:tcPr>
          <w:p w14:paraId="7A0D0DF3" w14:textId="797EE5A9" w:rsidR="00C2025B" w:rsidRDefault="00C2025B" w:rsidP="00302756">
            <w:pPr>
              <w:jc w:val="both"/>
              <w:cnfStyle w:val="000000100000" w:firstRow="0" w:lastRow="0" w:firstColumn="0" w:lastColumn="0" w:oddVBand="0" w:evenVBand="0" w:oddHBand="1" w:evenHBand="0" w:firstRowFirstColumn="0" w:firstRowLastColumn="0" w:lastRowFirstColumn="0" w:lastRowLastColumn="0"/>
            </w:pPr>
            <w:r>
              <w:t>The physical size of a component weighted by its intensity values</w:t>
            </w:r>
          </w:p>
        </w:tc>
        <w:tc>
          <w:tcPr>
            <w:tcW w:w="1447" w:type="dxa"/>
          </w:tcPr>
          <w:p w14:paraId="61DD261A" w14:textId="4DEE0075" w:rsidR="00C2025B" w:rsidRPr="00666D25" w:rsidRDefault="00514836" w:rsidP="00302756">
            <w:pPr>
              <w:jc w:val="both"/>
              <w:cnfStyle w:val="000000100000" w:firstRow="0" w:lastRow="0" w:firstColumn="0" w:lastColumn="0" w:oddVBand="0" w:evenVBand="0" w:oddHBand="1" w:evenHBand="0" w:firstRowFirstColumn="0" w:firstRowLastColumn="0" w:lastRowFirstColumn="0" w:lastRowLastColumn="0"/>
              <w:rPr>
                <w:b/>
                <w:bCs/>
              </w:rPr>
            </w:pPr>
            <w:r>
              <w:rPr>
                <w:b/>
                <w:bCs/>
              </w:rPr>
              <w:t>b</w:t>
            </w:r>
            <w:r w:rsidR="00C2025B">
              <w:rPr>
                <w:b/>
                <w:bCs/>
              </w:rPr>
              <w:t>kg_</w:t>
            </w:r>
            <w:r>
              <w:rPr>
                <w:b/>
                <w:bCs/>
              </w:rPr>
              <w:t>mean</w:t>
            </w:r>
          </w:p>
        </w:tc>
        <w:tc>
          <w:tcPr>
            <w:tcW w:w="3192" w:type="dxa"/>
          </w:tcPr>
          <w:p w14:paraId="7C0B92FA" w14:textId="1383C016" w:rsidR="00C2025B" w:rsidRDefault="00514836" w:rsidP="00302756">
            <w:pPr>
              <w:jc w:val="both"/>
              <w:cnfStyle w:val="000000100000" w:firstRow="0" w:lastRow="0" w:firstColumn="0" w:lastColumn="0" w:oddVBand="0" w:evenVBand="0" w:oddHBand="1" w:evenHBand="0" w:firstRowFirstColumn="0" w:firstRowLastColumn="0" w:lastRowFirstColumn="0" w:lastRowLastColumn="0"/>
            </w:pPr>
            <w:r>
              <w:t>Mean value of backg</w:t>
            </w:r>
            <w:r w:rsidR="004A599A">
              <w:t>round intensity</w:t>
            </w:r>
          </w:p>
        </w:tc>
      </w:tr>
      <w:tr w:rsidR="00C2025B" w14:paraId="5616DEDA" w14:textId="77777777" w:rsidTr="00C2025B">
        <w:tc>
          <w:tcPr>
            <w:cnfStyle w:val="001000000000" w:firstRow="0" w:lastRow="0" w:firstColumn="1" w:lastColumn="0" w:oddVBand="0" w:evenVBand="0" w:oddHBand="0" w:evenHBand="0" w:firstRowFirstColumn="0" w:firstRowLastColumn="0" w:lastRowFirstColumn="0" w:lastRowLastColumn="0"/>
            <w:tcW w:w="1766" w:type="dxa"/>
          </w:tcPr>
          <w:p w14:paraId="5593D008" w14:textId="028A8F30" w:rsidR="00C2025B" w:rsidRDefault="00C2025B" w:rsidP="00302756">
            <w:pPr>
              <w:jc w:val="both"/>
            </w:pPr>
            <w:r>
              <w:t>comp_ext_size_ui</w:t>
            </w:r>
          </w:p>
        </w:tc>
        <w:tc>
          <w:tcPr>
            <w:tcW w:w="2945" w:type="dxa"/>
          </w:tcPr>
          <w:p w14:paraId="22A0952E" w14:textId="4211E62C" w:rsidR="00C2025B" w:rsidRDefault="00C2025B" w:rsidP="00302756">
            <w:pPr>
              <w:jc w:val="both"/>
              <w:cnfStyle w:val="000000000000" w:firstRow="0" w:lastRow="0" w:firstColumn="0" w:lastColumn="0" w:oddVBand="0" w:evenVBand="0" w:oddHBand="0" w:evenHBand="0" w:firstRowFirstColumn="0" w:firstRowLastColumn="0" w:lastRowFirstColumn="0" w:lastRowLastColumn="0"/>
            </w:pPr>
            <w:r>
              <w:t>The count of exterior voxels of a component</w:t>
            </w:r>
          </w:p>
        </w:tc>
        <w:tc>
          <w:tcPr>
            <w:tcW w:w="1447" w:type="dxa"/>
          </w:tcPr>
          <w:p w14:paraId="0587CA20" w14:textId="512DA9B5" w:rsidR="00C2025B" w:rsidRPr="00666D25" w:rsidRDefault="004A599A" w:rsidP="00302756">
            <w:pPr>
              <w:jc w:val="both"/>
              <w:cnfStyle w:val="000000000000" w:firstRow="0" w:lastRow="0" w:firstColumn="0" w:lastColumn="0" w:oddVBand="0" w:evenVBand="0" w:oddHBand="0" w:evenHBand="0" w:firstRowFirstColumn="0" w:firstRowLastColumn="0" w:lastRowFirstColumn="0" w:lastRowLastColumn="0"/>
              <w:rPr>
                <w:b/>
                <w:bCs/>
              </w:rPr>
            </w:pPr>
            <w:r>
              <w:rPr>
                <w:b/>
                <w:bCs/>
              </w:rPr>
              <w:t>bkg_min</w:t>
            </w:r>
          </w:p>
        </w:tc>
        <w:tc>
          <w:tcPr>
            <w:tcW w:w="3192" w:type="dxa"/>
          </w:tcPr>
          <w:p w14:paraId="4561DAE2" w14:textId="20553D84" w:rsidR="00C2025B" w:rsidRDefault="004A599A" w:rsidP="00302756">
            <w:pPr>
              <w:jc w:val="both"/>
              <w:cnfStyle w:val="000000000000" w:firstRow="0" w:lastRow="0" w:firstColumn="0" w:lastColumn="0" w:oddVBand="0" w:evenVBand="0" w:oddHBand="0" w:evenHBand="0" w:firstRowFirstColumn="0" w:firstRowLastColumn="0" w:lastRowFirstColumn="0" w:lastRowLastColumn="0"/>
            </w:pPr>
            <w:r>
              <w:t>Minimum value of background intensity</w:t>
            </w:r>
          </w:p>
        </w:tc>
      </w:tr>
      <w:tr w:rsidR="00C2025B" w14:paraId="3C0ED6F7" w14:textId="77777777" w:rsidTr="00C20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4670275D" w14:textId="40EA3806" w:rsidR="00C2025B" w:rsidRDefault="00C2025B" w:rsidP="00302756">
            <w:pPr>
              <w:jc w:val="both"/>
            </w:pPr>
            <w:r>
              <w:t>comp_ext_size_d</w:t>
            </w:r>
          </w:p>
        </w:tc>
        <w:tc>
          <w:tcPr>
            <w:tcW w:w="2945" w:type="dxa"/>
          </w:tcPr>
          <w:p w14:paraId="57A2F047" w14:textId="54A696D3" w:rsidR="00C2025B" w:rsidRDefault="00C2025B" w:rsidP="00302756">
            <w:pPr>
              <w:jc w:val="both"/>
              <w:cnfStyle w:val="000000100000" w:firstRow="0" w:lastRow="0" w:firstColumn="0" w:lastColumn="0" w:oddVBand="0" w:evenVBand="0" w:oddHBand="1" w:evenHBand="0" w:firstRowFirstColumn="0" w:firstRowLastColumn="0" w:lastRowFirstColumn="0" w:lastRowLastColumn="0"/>
            </w:pPr>
            <w:r>
              <w:t>The sum of normalized intensity values of the exterior voxels of a component</w:t>
            </w:r>
          </w:p>
        </w:tc>
        <w:tc>
          <w:tcPr>
            <w:tcW w:w="1447" w:type="dxa"/>
          </w:tcPr>
          <w:p w14:paraId="20E8B74D" w14:textId="60FEFAE8" w:rsidR="00C2025B" w:rsidRPr="00666D25" w:rsidRDefault="004A599A" w:rsidP="00302756">
            <w:pPr>
              <w:jc w:val="both"/>
              <w:cnfStyle w:val="000000100000" w:firstRow="0" w:lastRow="0" w:firstColumn="0" w:lastColumn="0" w:oddVBand="0" w:evenVBand="0" w:oddHBand="1" w:evenHBand="0" w:firstRowFirstColumn="0" w:firstRowLastColumn="0" w:lastRowFirstColumn="0" w:lastRowLastColumn="0"/>
              <w:rPr>
                <w:b/>
                <w:bCs/>
              </w:rPr>
            </w:pPr>
            <w:r>
              <w:rPr>
                <w:b/>
                <w:bCs/>
              </w:rPr>
              <w:t>bkg_max</w:t>
            </w:r>
          </w:p>
        </w:tc>
        <w:tc>
          <w:tcPr>
            <w:tcW w:w="3192" w:type="dxa"/>
          </w:tcPr>
          <w:p w14:paraId="1ACCC0D8" w14:textId="3441A17B" w:rsidR="00C2025B" w:rsidRDefault="004A599A" w:rsidP="00302756">
            <w:pPr>
              <w:jc w:val="both"/>
              <w:cnfStyle w:val="000000100000" w:firstRow="0" w:lastRow="0" w:firstColumn="0" w:lastColumn="0" w:oddVBand="0" w:evenVBand="0" w:oddHBand="1" w:evenHBand="0" w:firstRowFirstColumn="0" w:firstRowLastColumn="0" w:lastRowFirstColumn="0" w:lastRowLastColumn="0"/>
            </w:pPr>
            <w:r>
              <w:t>Maximum value of background intensity</w:t>
            </w:r>
          </w:p>
        </w:tc>
      </w:tr>
      <w:tr w:rsidR="00C2025B" w14:paraId="4EC69669" w14:textId="77777777" w:rsidTr="00C2025B">
        <w:tc>
          <w:tcPr>
            <w:cnfStyle w:val="001000000000" w:firstRow="0" w:lastRow="0" w:firstColumn="1" w:lastColumn="0" w:oddVBand="0" w:evenVBand="0" w:oddHBand="0" w:evenHBand="0" w:firstRowFirstColumn="0" w:firstRowLastColumn="0" w:lastRowFirstColumn="0" w:lastRowLastColumn="0"/>
            <w:tcW w:w="1766" w:type="dxa"/>
          </w:tcPr>
          <w:p w14:paraId="735E17BF" w14:textId="7E05CD57" w:rsidR="00C2025B" w:rsidRDefault="00C2025B" w:rsidP="00302756">
            <w:pPr>
              <w:jc w:val="both"/>
            </w:pPr>
            <w:r>
              <w:t>comp_mean</w:t>
            </w:r>
          </w:p>
        </w:tc>
        <w:tc>
          <w:tcPr>
            <w:tcW w:w="2945" w:type="dxa"/>
          </w:tcPr>
          <w:p w14:paraId="7BC1FFC1" w14:textId="4A1071CB" w:rsidR="00C2025B" w:rsidRDefault="00C2025B" w:rsidP="00302756">
            <w:pPr>
              <w:jc w:val="both"/>
              <w:cnfStyle w:val="000000000000" w:firstRow="0" w:lastRow="0" w:firstColumn="0" w:lastColumn="0" w:oddVBand="0" w:evenVBand="0" w:oddHBand="0" w:evenHBand="0" w:firstRowFirstColumn="0" w:firstRowLastColumn="0" w:lastRowFirstColumn="0" w:lastRowLastColumn="0"/>
            </w:pPr>
            <w:r>
              <w:t>The mean intensity of a component</w:t>
            </w:r>
          </w:p>
        </w:tc>
        <w:tc>
          <w:tcPr>
            <w:tcW w:w="1447" w:type="dxa"/>
          </w:tcPr>
          <w:p w14:paraId="5C7D9B9A" w14:textId="000CC69B" w:rsidR="00C2025B" w:rsidRPr="00666D25" w:rsidRDefault="006C2DC7" w:rsidP="00302756">
            <w:pPr>
              <w:jc w:val="both"/>
              <w:cnfStyle w:val="000000000000" w:firstRow="0" w:lastRow="0" w:firstColumn="0" w:lastColumn="0" w:oddVBand="0" w:evenVBand="0" w:oddHBand="0" w:evenHBand="0" w:firstRowFirstColumn="0" w:firstRowLastColumn="0" w:lastRowFirstColumn="0" w:lastRowLastColumn="0"/>
              <w:rPr>
                <w:b/>
                <w:bCs/>
              </w:rPr>
            </w:pPr>
            <w:r>
              <w:rPr>
                <w:b/>
                <w:bCs/>
              </w:rPr>
              <w:t>bkg_median</w:t>
            </w:r>
          </w:p>
        </w:tc>
        <w:tc>
          <w:tcPr>
            <w:tcW w:w="3192" w:type="dxa"/>
          </w:tcPr>
          <w:p w14:paraId="59C752F6" w14:textId="6E967C26" w:rsidR="00C2025B" w:rsidRDefault="006C2DC7" w:rsidP="00302756">
            <w:pPr>
              <w:jc w:val="both"/>
              <w:cnfStyle w:val="000000000000" w:firstRow="0" w:lastRow="0" w:firstColumn="0" w:lastColumn="0" w:oddVBand="0" w:evenVBand="0" w:oddHBand="0" w:evenHBand="0" w:firstRowFirstColumn="0" w:firstRowLastColumn="0" w:lastRowFirstColumn="0" w:lastRowLastColumn="0"/>
            </w:pPr>
            <w:r>
              <w:t>Median value of background intensity</w:t>
            </w:r>
          </w:p>
        </w:tc>
      </w:tr>
      <w:tr w:rsidR="00C2025B" w14:paraId="584DAE9B" w14:textId="77777777" w:rsidTr="00C20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4976144F" w14:textId="0EA823B9" w:rsidR="00C2025B" w:rsidRDefault="00C2025B" w:rsidP="00302756">
            <w:pPr>
              <w:jc w:val="both"/>
            </w:pPr>
            <w:r w:rsidRPr="00666D25">
              <w:t>comp</w:t>
            </w:r>
            <w:r>
              <w:t>_stdv</w:t>
            </w:r>
          </w:p>
        </w:tc>
        <w:tc>
          <w:tcPr>
            <w:tcW w:w="2945" w:type="dxa"/>
          </w:tcPr>
          <w:p w14:paraId="51F5E75A" w14:textId="636F2135" w:rsidR="00C2025B" w:rsidRDefault="00C2025B" w:rsidP="00302756">
            <w:pPr>
              <w:jc w:val="both"/>
              <w:cnfStyle w:val="000000100000" w:firstRow="0" w:lastRow="0" w:firstColumn="0" w:lastColumn="0" w:oddVBand="0" w:evenVBand="0" w:oddHBand="1" w:evenHBand="0" w:firstRowFirstColumn="0" w:firstRowLastColumn="0" w:lastRowFirstColumn="0" w:lastRowLastColumn="0"/>
            </w:pPr>
            <w:r>
              <w:t>The standard deviation of the intensity values of a component</w:t>
            </w:r>
          </w:p>
        </w:tc>
        <w:tc>
          <w:tcPr>
            <w:tcW w:w="1447" w:type="dxa"/>
          </w:tcPr>
          <w:p w14:paraId="61B93A90" w14:textId="30FA36F3" w:rsidR="00C2025B" w:rsidRPr="00666D25" w:rsidRDefault="006C2DC7" w:rsidP="00302756">
            <w:pPr>
              <w:jc w:val="both"/>
              <w:cnfStyle w:val="000000100000" w:firstRow="0" w:lastRow="0" w:firstColumn="0" w:lastColumn="0" w:oddVBand="0" w:evenVBand="0" w:oddHBand="1" w:evenHBand="0" w:firstRowFirstColumn="0" w:firstRowLastColumn="0" w:lastRowFirstColumn="0" w:lastRowLastColumn="0"/>
              <w:rPr>
                <w:b/>
                <w:bCs/>
              </w:rPr>
            </w:pPr>
            <w:r>
              <w:rPr>
                <w:b/>
                <w:bCs/>
              </w:rPr>
              <w:t>bkg_mode</w:t>
            </w:r>
          </w:p>
        </w:tc>
        <w:tc>
          <w:tcPr>
            <w:tcW w:w="3192" w:type="dxa"/>
          </w:tcPr>
          <w:p w14:paraId="1A08A279" w14:textId="585B0D24" w:rsidR="00C2025B" w:rsidRDefault="006C2DC7" w:rsidP="00302756">
            <w:pPr>
              <w:jc w:val="both"/>
              <w:cnfStyle w:val="000000100000" w:firstRow="0" w:lastRow="0" w:firstColumn="0" w:lastColumn="0" w:oddVBand="0" w:evenVBand="0" w:oddHBand="1" w:evenHBand="0" w:firstRowFirstColumn="0" w:firstRowLastColumn="0" w:lastRowFirstColumn="0" w:lastRowLastColumn="0"/>
            </w:pPr>
            <w:r>
              <w:t>Mode value of background intensity</w:t>
            </w:r>
          </w:p>
        </w:tc>
      </w:tr>
      <w:tr w:rsidR="0024250D" w14:paraId="0210E667" w14:textId="77777777" w:rsidTr="00557AD1">
        <w:tc>
          <w:tcPr>
            <w:cnfStyle w:val="001000000000" w:firstRow="0" w:lastRow="0" w:firstColumn="1" w:lastColumn="0" w:oddVBand="0" w:evenVBand="0" w:oddHBand="0" w:evenHBand="0" w:firstRowFirstColumn="0" w:firstRowLastColumn="0" w:lastRowFirstColumn="0" w:lastRowLastColumn="0"/>
            <w:tcW w:w="1766" w:type="dxa"/>
          </w:tcPr>
          <w:p w14:paraId="3C13DA1E" w14:textId="4CD48E92" w:rsidR="0024250D" w:rsidRDefault="00924137" w:rsidP="00302756">
            <w:pPr>
              <w:jc w:val="both"/>
            </w:pPr>
            <w:r>
              <w:t>max_int</w:t>
            </w:r>
          </w:p>
        </w:tc>
        <w:tc>
          <w:tcPr>
            <w:tcW w:w="2945" w:type="dxa"/>
          </w:tcPr>
          <w:p w14:paraId="60A3899D" w14:textId="01D0C6B2" w:rsidR="0024250D" w:rsidRDefault="00924137" w:rsidP="00302756">
            <w:pPr>
              <w:jc w:val="both"/>
              <w:cnfStyle w:val="000000000000" w:firstRow="0" w:lastRow="0" w:firstColumn="0" w:lastColumn="0" w:oddVBand="0" w:evenVBand="0" w:oddHBand="0" w:evenHBand="0" w:firstRowFirstColumn="0" w:firstRowLastColumn="0" w:lastRowFirstColumn="0" w:lastRowLastColumn="0"/>
            </w:pPr>
            <w:r>
              <w:t>Maximum intensity sampled along a ruler</w:t>
            </w:r>
          </w:p>
        </w:tc>
        <w:tc>
          <w:tcPr>
            <w:tcW w:w="1447" w:type="dxa"/>
          </w:tcPr>
          <w:p w14:paraId="7CE32845" w14:textId="04F710B8" w:rsidR="0024250D" w:rsidRPr="00666D25" w:rsidRDefault="00924137" w:rsidP="00302756">
            <w:pPr>
              <w:jc w:val="both"/>
              <w:cnfStyle w:val="000000000000" w:firstRow="0" w:lastRow="0" w:firstColumn="0" w:lastColumn="0" w:oddVBand="0" w:evenVBand="0" w:oddHBand="0" w:evenHBand="0" w:firstRowFirstColumn="0" w:firstRowLastColumn="0" w:lastRowFirstColumn="0" w:lastRowLastColumn="0"/>
              <w:rPr>
                <w:b/>
                <w:bCs/>
              </w:rPr>
            </w:pPr>
            <w:r>
              <w:rPr>
                <w:b/>
                <w:bCs/>
              </w:rPr>
              <w:t>max_dist</w:t>
            </w:r>
          </w:p>
        </w:tc>
        <w:tc>
          <w:tcPr>
            <w:tcW w:w="3192" w:type="dxa"/>
          </w:tcPr>
          <w:p w14:paraId="318CCFE9" w14:textId="07D8C866" w:rsidR="0024250D" w:rsidRDefault="00924137" w:rsidP="00302756">
            <w:pPr>
              <w:jc w:val="both"/>
              <w:cnfStyle w:val="000000000000" w:firstRow="0" w:lastRow="0" w:firstColumn="0" w:lastColumn="0" w:oddVBand="0" w:evenVBand="0" w:oddHBand="0" w:evenHBand="0" w:firstRowFirstColumn="0" w:firstRowLastColumn="0" w:lastRowFirstColumn="0" w:lastRowLastColumn="0"/>
            </w:pPr>
            <w:r>
              <w:t>The distance</w:t>
            </w:r>
            <w:r w:rsidR="002153B0">
              <w:t xml:space="preserve"> to the start of a ruler when the maximum intensity is sampled</w:t>
            </w:r>
          </w:p>
        </w:tc>
      </w:tr>
    </w:tbl>
    <w:p w14:paraId="6F99D90A" w14:textId="77777777" w:rsidR="00BD2EF1" w:rsidRDefault="00BD2EF1" w:rsidP="00302756">
      <w:pPr>
        <w:spacing w:after="0"/>
        <w:jc w:val="both"/>
      </w:pPr>
    </w:p>
    <w:p w14:paraId="5045F2AE" w14:textId="7C5EDAAE" w:rsidR="00610760" w:rsidRPr="00194075" w:rsidRDefault="00610760" w:rsidP="00302756">
      <w:pPr>
        <w:jc w:val="both"/>
      </w:pPr>
      <w:r w:rsidRPr="000D69CD">
        <w:rPr>
          <w:b/>
          <w:bCs/>
        </w:rPr>
        <w:t>js_value</w:t>
      </w:r>
      <w:r>
        <w:t xml:space="preserve"> – A Javascript</w:t>
      </w:r>
      <w:r w:rsidR="0009648E">
        <w:t xml:space="preserve"> snippet to control how the values may be used</w:t>
      </w:r>
      <w:r w:rsidR="000D69CD">
        <w:t xml:space="preserve"> to draw an infograph</w:t>
      </w:r>
      <w:r w:rsidR="00756225">
        <w:t>ic</w:t>
      </w:r>
      <w:r w:rsidR="000D69CD">
        <w:t>.</w:t>
      </w:r>
    </w:p>
    <w:p w14:paraId="409F32AC" w14:textId="77777777" w:rsidR="00EF5AD8" w:rsidRDefault="00EF5AD8" w:rsidP="00302756">
      <w:pPr>
        <w:pStyle w:val="Heading3"/>
        <w:jc w:val="both"/>
      </w:pPr>
      <w:r>
        <w:t>Fetch mask</w:t>
      </w:r>
    </w:p>
    <w:p w14:paraId="3C48058E" w14:textId="6E4FCC07" w:rsidR="00EF5AD8" w:rsidRDefault="00EF5AD8" w:rsidP="00302756">
      <w:pPr>
        <w:jc w:val="both"/>
        <w:rPr>
          <w:b/>
        </w:rPr>
      </w:pPr>
      <w:r>
        <w:t xml:space="preserve">Task name (type): </w:t>
      </w:r>
      <w:r w:rsidRPr="00EF5AD8">
        <w:rPr>
          <w:b/>
        </w:rPr>
        <w:t>fetch_mask</w:t>
      </w:r>
    </w:p>
    <w:p w14:paraId="3667B844" w14:textId="6D0A858F" w:rsidR="00EF5AD8" w:rsidRDefault="00EF5AD8" w:rsidP="00302756">
      <w:pPr>
        <w:jc w:val="both"/>
      </w:pPr>
      <w:r>
        <w:t>Purpose: Use this script to let FluoRender load mask files and label file</w:t>
      </w:r>
      <w:r w:rsidR="00756225">
        <w:t>s</w:t>
      </w:r>
      <w:r>
        <w:t xml:space="preserve"> for each time point without engaging actual tracking functions. You may use the UniIDs tool in the Component and Tracking window to process a tracked time sequence so that IDs are consistent through time (see </w:t>
      </w:r>
      <w:r>
        <w:fldChar w:fldCharType="begin" w:fldLock="1"/>
      </w:r>
      <w:r>
        <w:instrText xml:space="preserve"> REF _Ref406749322 \r \h </w:instrText>
      </w:r>
      <w:r w:rsidR="00E620C5">
        <w:instrText xml:space="preserve"> \* MERGEFORMAT </w:instrText>
      </w:r>
      <w:r>
        <w:fldChar w:fldCharType="separate"/>
      </w:r>
      <w:r w:rsidR="00B137B9">
        <w:t>Chapter 19</w:t>
      </w:r>
      <w:r>
        <w:fldChar w:fldCharType="end"/>
      </w:r>
      <w:r>
        <w:t>). Then, use this script to play back the newly generated sequence (</w:t>
      </w:r>
      <w:r>
        <w:fldChar w:fldCharType="begin" w:fldLock="1"/>
      </w:r>
      <w:r>
        <w:instrText xml:space="preserve"> REF _Ref433815117 \h </w:instrText>
      </w:r>
      <w:r w:rsidR="00E620C5">
        <w:instrText xml:space="preserve"> \* MERGEFORMAT </w:instrText>
      </w:r>
      <w:r>
        <w:fldChar w:fldCharType="separate"/>
      </w:r>
      <w:r w:rsidR="00B137B9">
        <w:t xml:space="preserve">List </w:t>
      </w:r>
      <w:r w:rsidR="00B137B9">
        <w:rPr>
          <w:noProof/>
        </w:rPr>
        <w:t>13</w:t>
      </w:r>
      <w:r w:rsidR="00B137B9">
        <w:noBreakHyphen/>
      </w:r>
      <w:r w:rsidR="00B137B9">
        <w:rPr>
          <w:noProof/>
        </w:rPr>
        <w:t>6</w:t>
      </w:r>
      <w:r>
        <w:fldChar w:fldCharType="end"/>
      </w:r>
      <w:r>
        <w:t>).</w:t>
      </w:r>
    </w:p>
    <w:p w14:paraId="5AA5AF77" w14:textId="5B0D0BA1" w:rsidR="00EF5AD8" w:rsidRDefault="00EF5AD8" w:rsidP="00302756">
      <w:pPr>
        <w:jc w:val="both"/>
      </w:pPr>
      <w:r>
        <w:t>Parameters:</w:t>
      </w:r>
    </w:p>
    <w:p w14:paraId="1E840E89" w14:textId="081B45A5" w:rsidR="00373287" w:rsidRDefault="0041323C" w:rsidP="00302756">
      <w:pPr>
        <w:spacing w:after="120"/>
        <w:jc w:val="both"/>
      </w:pPr>
      <w:r w:rsidRPr="00F8365E">
        <w:rPr>
          <w:b/>
          <w:bCs/>
        </w:rPr>
        <w:t>mask</w:t>
      </w:r>
      <w:r>
        <w:t xml:space="preserve"> – fetch the mask data</w:t>
      </w:r>
      <w:r w:rsidR="00225E08">
        <w:t>.</w:t>
      </w:r>
    </w:p>
    <w:p w14:paraId="194B8E74" w14:textId="0F46F73F" w:rsidR="00225E08" w:rsidRDefault="00225E08" w:rsidP="00302756">
      <w:pPr>
        <w:jc w:val="both"/>
      </w:pPr>
      <w:r w:rsidRPr="00F8365E">
        <w:rPr>
          <w:b/>
          <w:bCs/>
        </w:rPr>
        <w:t>label</w:t>
      </w:r>
      <w:r>
        <w:t xml:space="preserve"> – fetch the label data.</w:t>
      </w:r>
    </w:p>
    <w:p w14:paraId="21493E2D" w14:textId="4D4134B1" w:rsidR="00EF5AD8" w:rsidRDefault="00EF5AD8" w:rsidP="00302756">
      <w:pPr>
        <w:jc w:val="both"/>
      </w:pPr>
      <w:r>
        <w:lastRenderedPageBreak/>
        <w:t>Example:</w:t>
      </w:r>
    </w:p>
    <w:tbl>
      <w:tblPr>
        <w:tblStyle w:val="TableGrid"/>
        <w:tblW w:w="729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290"/>
      </w:tblGrid>
      <w:tr w:rsidR="00EF5AD8" w14:paraId="632F1B43" w14:textId="77777777" w:rsidTr="00AF05FB">
        <w:tc>
          <w:tcPr>
            <w:tcW w:w="7290" w:type="dxa"/>
            <w:shd w:val="clear" w:color="auto" w:fill="E8F1E2" w:themeFill="accent2" w:themeFillTint="33"/>
          </w:tcPr>
          <w:p w14:paraId="2C8BAEA4" w14:textId="77777777" w:rsidR="00CB4CB8" w:rsidRPr="00CB4CB8" w:rsidRDefault="00CB4CB8" w:rsidP="00302756">
            <w:pPr>
              <w:jc w:val="both"/>
              <w:rPr>
                <w:rFonts w:ascii="Courier New" w:hAnsi="Courier New" w:cs="Courier New"/>
              </w:rPr>
            </w:pPr>
            <w:r w:rsidRPr="00CB4CB8">
              <w:rPr>
                <w:rFonts w:ascii="Courier New" w:hAnsi="Courier New" w:cs="Courier New"/>
              </w:rPr>
              <w:t>[tasks]</w:t>
            </w:r>
          </w:p>
          <w:p w14:paraId="05B7879F" w14:textId="77777777" w:rsidR="00CB4CB8" w:rsidRPr="00CB4CB8" w:rsidRDefault="00CB4CB8" w:rsidP="00302756">
            <w:pPr>
              <w:jc w:val="both"/>
              <w:rPr>
                <w:rFonts w:ascii="Courier New" w:hAnsi="Courier New" w:cs="Courier New"/>
              </w:rPr>
            </w:pPr>
            <w:r w:rsidRPr="00CB4CB8">
              <w:rPr>
                <w:rFonts w:ascii="Courier New" w:hAnsi="Courier New" w:cs="Courier New"/>
              </w:rPr>
              <w:t>tasknum=1</w:t>
            </w:r>
          </w:p>
          <w:p w14:paraId="6CDAA185" w14:textId="77777777" w:rsidR="00CB4CB8" w:rsidRPr="00CB4CB8" w:rsidRDefault="00CB4CB8" w:rsidP="00302756">
            <w:pPr>
              <w:jc w:val="both"/>
              <w:rPr>
                <w:rFonts w:ascii="Courier New" w:hAnsi="Courier New" w:cs="Courier New"/>
              </w:rPr>
            </w:pPr>
            <w:r w:rsidRPr="00CB4CB8">
              <w:rPr>
                <w:rFonts w:ascii="Courier New" w:hAnsi="Courier New" w:cs="Courier New"/>
              </w:rPr>
              <w:t>[tasks/task0]</w:t>
            </w:r>
          </w:p>
          <w:p w14:paraId="1A736574" w14:textId="77777777" w:rsidR="00CB4CB8" w:rsidRPr="00CB4CB8" w:rsidRDefault="00CB4CB8" w:rsidP="00302756">
            <w:pPr>
              <w:jc w:val="both"/>
              <w:rPr>
                <w:rFonts w:ascii="Courier New" w:hAnsi="Courier New" w:cs="Courier New"/>
              </w:rPr>
            </w:pPr>
            <w:r w:rsidRPr="00CB4CB8">
              <w:rPr>
                <w:rFonts w:ascii="Courier New" w:hAnsi="Courier New" w:cs="Courier New"/>
              </w:rPr>
              <w:t>type=fetch_mask</w:t>
            </w:r>
          </w:p>
          <w:p w14:paraId="5807C99D" w14:textId="77777777" w:rsidR="00CB4CB8" w:rsidRPr="00CB4CB8" w:rsidRDefault="00CB4CB8" w:rsidP="00302756">
            <w:pPr>
              <w:jc w:val="both"/>
              <w:rPr>
                <w:rFonts w:ascii="Courier New" w:hAnsi="Courier New" w:cs="Courier New"/>
              </w:rPr>
            </w:pPr>
            <w:r w:rsidRPr="00CB4CB8">
              <w:rPr>
                <w:rFonts w:ascii="Courier New" w:hAnsi="Courier New" w:cs="Courier New"/>
              </w:rPr>
              <w:t>time_mode=TM_ALL_POST_REWIND</w:t>
            </w:r>
          </w:p>
          <w:p w14:paraId="3DCE67E6" w14:textId="77777777" w:rsidR="00CB4CB8" w:rsidRPr="00CB4CB8" w:rsidRDefault="00CB4CB8" w:rsidP="00302756">
            <w:pPr>
              <w:jc w:val="both"/>
              <w:rPr>
                <w:rFonts w:ascii="Courier New" w:hAnsi="Courier New" w:cs="Courier New"/>
              </w:rPr>
            </w:pPr>
            <w:r w:rsidRPr="00CB4CB8">
              <w:rPr>
                <w:rFonts w:ascii="Courier New" w:hAnsi="Courier New" w:cs="Courier New"/>
              </w:rPr>
              <w:t>chan_mode=0</w:t>
            </w:r>
          </w:p>
          <w:p w14:paraId="3274B08E" w14:textId="77777777" w:rsidR="00CB4CB8" w:rsidRPr="00CB4CB8" w:rsidRDefault="00CB4CB8" w:rsidP="00302756">
            <w:pPr>
              <w:jc w:val="both"/>
              <w:rPr>
                <w:rFonts w:ascii="Courier New" w:hAnsi="Courier New" w:cs="Courier New"/>
              </w:rPr>
            </w:pPr>
            <w:r w:rsidRPr="00CB4CB8">
              <w:rPr>
                <w:rFonts w:ascii="Courier New" w:hAnsi="Courier New" w:cs="Courier New"/>
              </w:rPr>
              <w:t>mask=1</w:t>
            </w:r>
          </w:p>
          <w:p w14:paraId="4BED219B" w14:textId="41A614CC" w:rsidR="00EF5AD8" w:rsidRDefault="00CB4CB8" w:rsidP="00302756">
            <w:pPr>
              <w:jc w:val="both"/>
            </w:pPr>
            <w:r w:rsidRPr="00CB4CB8">
              <w:rPr>
                <w:rFonts w:ascii="Courier New" w:hAnsi="Courier New" w:cs="Courier New"/>
              </w:rPr>
              <w:t>label=1</w:t>
            </w:r>
          </w:p>
        </w:tc>
      </w:tr>
    </w:tbl>
    <w:p w14:paraId="2135BF05" w14:textId="5F0EB2AA" w:rsidR="00EF5AD8" w:rsidRDefault="00EF5AD8" w:rsidP="00AF05FB">
      <w:pPr>
        <w:pStyle w:val="Caption"/>
        <w:jc w:val="center"/>
      </w:pPr>
      <w:bookmarkStart w:id="319" w:name="_Ref433815117"/>
      <w:r>
        <w:t xml:space="preserve">List </w:t>
      </w:r>
      <w:fldSimple w:instr=" STYLEREF 1 \s ">
        <w:r w:rsidR="0017337F">
          <w:rPr>
            <w:noProof/>
          </w:rPr>
          <w:t>13</w:t>
        </w:r>
      </w:fldSimple>
      <w:r w:rsidR="00EA324D">
        <w:noBreakHyphen/>
      </w:r>
      <w:fldSimple w:instr=" SEQ List \* ARABIC \s 1 ">
        <w:r w:rsidR="0017337F">
          <w:rPr>
            <w:noProof/>
          </w:rPr>
          <w:t>9</w:t>
        </w:r>
      </w:fldSimple>
      <w:bookmarkEnd w:id="319"/>
      <w:r>
        <w:t xml:space="preserve">. </w:t>
      </w:r>
      <w:r w:rsidR="00975BD6">
        <w:t>S</w:t>
      </w:r>
      <w:r>
        <w:t>cript for fetching mask.</w:t>
      </w:r>
    </w:p>
    <w:p w14:paraId="25EDE8F4" w14:textId="15CD6D60" w:rsidR="00EF5AD8" w:rsidRDefault="00EF5AD8" w:rsidP="00302756">
      <w:pPr>
        <w:jc w:val="both"/>
      </w:pPr>
      <w:r>
        <w:t>Use this task alone to examine the saved selection mask for each time point. This task can also be used together with other tasks, such as component analysis (</w:t>
      </w:r>
      <w:r w:rsidR="00BF4F10">
        <w:fldChar w:fldCharType="begin" w:fldLock="1"/>
      </w:r>
      <w:r w:rsidR="00BF4F10">
        <w:instrText xml:space="preserve"> REF _Ref456784964 \h </w:instrText>
      </w:r>
      <w:r w:rsidR="00E620C5">
        <w:instrText xml:space="preserve"> \* MERGEFORMAT </w:instrText>
      </w:r>
      <w:r w:rsidR="00BF4F10">
        <w:fldChar w:fldCharType="separate"/>
      </w:r>
      <w:r w:rsidR="00225E08">
        <w:t xml:space="preserve">List </w:t>
      </w:r>
      <w:r w:rsidR="00225E08">
        <w:rPr>
          <w:noProof/>
        </w:rPr>
        <w:t>13</w:t>
      </w:r>
      <w:r w:rsidR="00225E08">
        <w:noBreakHyphen/>
      </w:r>
      <w:r w:rsidR="00AE6258">
        <w:rPr>
          <w:noProof/>
        </w:rPr>
        <w:t>5</w:t>
      </w:r>
      <w:r w:rsidR="00BF4F10">
        <w:fldChar w:fldCharType="end"/>
      </w:r>
      <w:r>
        <w:t>)</w:t>
      </w:r>
      <w:r w:rsidR="00BF4F10">
        <w:t>.</w:t>
      </w:r>
    </w:p>
    <w:p w14:paraId="7359E5B6" w14:textId="67D07A36" w:rsidR="00EF5AD8" w:rsidRDefault="00BF4F10" w:rsidP="00302756">
      <w:pPr>
        <w:pStyle w:val="Heading3"/>
        <w:jc w:val="both"/>
      </w:pPr>
      <w:r>
        <w:t>Generate components</w:t>
      </w:r>
    </w:p>
    <w:p w14:paraId="22812760" w14:textId="170CFF5C" w:rsidR="00BF4F10" w:rsidRDefault="00BF4F10" w:rsidP="00302756">
      <w:pPr>
        <w:jc w:val="both"/>
        <w:rPr>
          <w:b/>
        </w:rPr>
      </w:pPr>
      <w:r>
        <w:t xml:space="preserve">Task name (type): </w:t>
      </w:r>
      <w:r w:rsidRPr="00BF4F10">
        <w:rPr>
          <w:b/>
        </w:rPr>
        <w:t>generate_comp</w:t>
      </w:r>
    </w:p>
    <w:p w14:paraId="6B52F010" w14:textId="4CB340BB" w:rsidR="00BF4F10" w:rsidRDefault="00BF4F10" w:rsidP="00302756">
      <w:pPr>
        <w:jc w:val="both"/>
      </w:pPr>
      <w:r>
        <w:t xml:space="preserve">Purpose: This task is the same </w:t>
      </w:r>
      <w:r w:rsidR="008132D8">
        <w:t>as</w:t>
      </w:r>
      <w:r>
        <w:t xml:space="preserve"> the component generation commands in the “Component Analyzer” window. Use this task to generate labeled components for each time point.</w:t>
      </w:r>
    </w:p>
    <w:p w14:paraId="64588C41" w14:textId="3FDC343E" w:rsidR="00BF4F10" w:rsidRDefault="00BF4F10" w:rsidP="00302756">
      <w:pPr>
        <w:jc w:val="both"/>
      </w:pPr>
      <w:r>
        <w:t>Parameters:</w:t>
      </w:r>
    </w:p>
    <w:p w14:paraId="22D77CD1" w14:textId="1FD9F1DC" w:rsidR="00BF4F10" w:rsidRPr="00861556" w:rsidRDefault="00F8365E" w:rsidP="00302756">
      <w:pPr>
        <w:spacing w:after="120" w:line="240" w:lineRule="auto"/>
        <w:jc w:val="both"/>
        <w:rPr>
          <w:b/>
        </w:rPr>
      </w:pPr>
      <w:r>
        <w:rPr>
          <w:b/>
        </w:rPr>
        <w:t>use_sel</w:t>
      </w:r>
      <w:r w:rsidR="00BF4F10" w:rsidRPr="00861556">
        <w:rPr>
          <w:b/>
        </w:rPr>
        <w:t xml:space="preserve"> – </w:t>
      </w:r>
      <w:r w:rsidR="00A93061" w:rsidRPr="00861556">
        <w:rPr>
          <w:bCs/>
        </w:rPr>
        <w:t>Only generate components on selected regions with the paintbrush</w:t>
      </w:r>
      <w:r w:rsidR="00BF4F10" w:rsidRPr="00861556">
        <w:rPr>
          <w:bCs/>
        </w:rPr>
        <w:t>.</w:t>
      </w:r>
      <w:r w:rsidR="00D765C2" w:rsidRPr="00861556">
        <w:rPr>
          <w:bCs/>
        </w:rPr>
        <w:t xml:space="preserve"> Otherwise, the component generation is applied to the entire volume.</w:t>
      </w:r>
    </w:p>
    <w:p w14:paraId="4F7A8AB7" w14:textId="70A2E9B4" w:rsidR="00BF4F10" w:rsidRPr="00861556" w:rsidRDefault="00D765C2" w:rsidP="00302756">
      <w:pPr>
        <w:spacing w:after="120" w:line="240" w:lineRule="auto"/>
        <w:jc w:val="both"/>
        <w:rPr>
          <w:bCs/>
        </w:rPr>
      </w:pPr>
      <w:r>
        <w:rPr>
          <w:b/>
        </w:rPr>
        <w:t>th_factor</w:t>
      </w:r>
      <w:r w:rsidR="00BF4F10" w:rsidRPr="00861556">
        <w:rPr>
          <w:b/>
        </w:rPr>
        <w:t xml:space="preserve"> – </w:t>
      </w:r>
      <w:r w:rsidR="00336B84" w:rsidRPr="00861556">
        <w:rPr>
          <w:bCs/>
        </w:rPr>
        <w:t>A floating point number factor mul</w:t>
      </w:r>
      <w:r w:rsidR="0053424B" w:rsidRPr="00861556">
        <w:rPr>
          <w:bCs/>
        </w:rPr>
        <w:t xml:space="preserve">tiplied </w:t>
      </w:r>
      <w:r w:rsidR="00756225">
        <w:rPr>
          <w:bCs/>
        </w:rPr>
        <w:t>by</w:t>
      </w:r>
      <w:r w:rsidR="0053424B" w:rsidRPr="00861556">
        <w:rPr>
          <w:bCs/>
        </w:rPr>
        <w:t xml:space="preserve"> the threshold value in the component generation settings</w:t>
      </w:r>
      <w:r w:rsidR="00BF4F10" w:rsidRPr="00861556">
        <w:rPr>
          <w:bCs/>
        </w:rPr>
        <w:t>.</w:t>
      </w:r>
      <w:r w:rsidR="0053424B" w:rsidRPr="00861556">
        <w:rPr>
          <w:bCs/>
        </w:rPr>
        <w:t xml:space="preserve"> When use_sel is set</w:t>
      </w:r>
      <w:r w:rsidR="0099709B" w:rsidRPr="00861556">
        <w:rPr>
          <w:bCs/>
        </w:rPr>
        <w:t xml:space="preserve">, the </w:t>
      </w:r>
      <w:r w:rsidR="008132D8" w:rsidRPr="00861556">
        <w:rPr>
          <w:bCs/>
        </w:rPr>
        <w:t>fact that</w:t>
      </w:r>
      <w:r w:rsidR="0099709B" w:rsidRPr="00861556">
        <w:rPr>
          <w:bCs/>
        </w:rPr>
        <w:t xml:space="preserve"> the regions </w:t>
      </w:r>
      <w:r w:rsidR="00756225">
        <w:rPr>
          <w:bCs/>
        </w:rPr>
        <w:t>are</w:t>
      </w:r>
      <w:r w:rsidR="0099709B" w:rsidRPr="00861556">
        <w:rPr>
          <w:bCs/>
        </w:rPr>
        <w:t xml:space="preserve"> selected by the paintbrush makes component generation ea</w:t>
      </w:r>
      <w:r w:rsidR="00AC3E0E" w:rsidRPr="00861556">
        <w:rPr>
          <w:bCs/>
        </w:rPr>
        <w:t>sier. Usually, a lower threshold value is desired. Set this parameter to a value less than 1.0 to decrease the threshold value.</w:t>
      </w:r>
    </w:p>
    <w:p w14:paraId="0F58623E" w14:textId="5EE38C33" w:rsidR="00A92ADE" w:rsidRDefault="00302426" w:rsidP="00302756">
      <w:pPr>
        <w:jc w:val="both"/>
      </w:pPr>
      <w:r w:rsidRPr="00C86BE6">
        <w:rPr>
          <w:b/>
          <w:bCs/>
        </w:rPr>
        <w:t>c</w:t>
      </w:r>
      <w:r w:rsidR="00A92ADE" w:rsidRPr="00C86BE6">
        <w:rPr>
          <w:b/>
          <w:bCs/>
        </w:rPr>
        <w:t>omp_command</w:t>
      </w:r>
      <w:r w:rsidR="00A92ADE">
        <w:t xml:space="preserve"> </w:t>
      </w:r>
      <w:r>
        <w:t>–</w:t>
      </w:r>
      <w:r w:rsidR="00A92ADE">
        <w:t xml:space="preserve"> </w:t>
      </w:r>
      <w:r>
        <w:t>Specify a file saved from the macro recording in the Component window. The</w:t>
      </w:r>
      <w:r w:rsidR="00C86BE6">
        <w:t xml:space="preserve"> macro commands control how the components are generated. Example command files can be found in the Commands folder of the FluoRender installation.</w:t>
      </w:r>
      <w:r w:rsidR="008B7F19">
        <w:t xml:space="preserve"> Alternatively, place the command file in the same folder as a user-defined script file</w:t>
      </w:r>
      <w:r w:rsidR="001375FE">
        <w:t>. Otherwise, use the full path to the macro command file.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13071" w14:paraId="3EDD9849" w14:textId="77777777" w:rsidTr="0057748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5BC96D5" w14:textId="77777777" w:rsidR="00C13071" w:rsidRDefault="00C13071" w:rsidP="00302756">
            <w:pPr>
              <w:pStyle w:val="Icon"/>
              <w:jc w:val="both"/>
            </w:pPr>
            <w:r>
              <w:rPr>
                <w:noProof/>
                <w:lang w:eastAsia="en-US"/>
              </w:rPr>
              <mc:AlternateContent>
                <mc:Choice Requires="wpg">
                  <w:drawing>
                    <wp:inline distT="0" distB="0" distL="0" distR="0" wp14:anchorId="5627EF7A" wp14:editId="61549B80">
                      <wp:extent cx="228600" cy="228600"/>
                      <wp:effectExtent l="0" t="0" r="0" b="0"/>
                      <wp:docPr id="466" name="Group 19" descr="P2535C1T8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67" name="Oval 46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8" name="Freeform 46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2049D6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qDUiQUAAPU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PI6g1IkFAAD1EQAADgAAAAAAAAAAAAAAAAAuAgAAZHJz&#10;L2Uyb0RvYy54bWxQSwECLQAUAAYACAAAACEA+AwpmdgAAAADAQAADwAAAAAAAAAAAAAAAADjBwAA&#10;ZHJzL2Rvd25yZXYueG1sUEsFBgAAAAAEAAQA8wAAAOgIAAAAAA==&#10;">
                      <v:oval id="Oval 46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" fillcolor="#f24f4f [3204]" stroked="f" strokeweight="0">
                        <v:stroke joinstyle="miter"/>
                        <o:lock v:ext="edit" aspectratio="t"/>
                      </v:oval>
                      <v:shape id="Freeform 46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EF3179C" w14:textId="33FFD7C1" w:rsidR="00C13071" w:rsidRDefault="00C13071" w:rsidP="00302756">
            <w:pPr>
              <w:pStyle w:val="TipText"/>
              <w:jc w:val="both"/>
              <w:cnfStyle w:val="000000000000" w:firstRow="0" w:lastRow="0" w:firstColumn="0" w:lastColumn="0" w:oddVBand="0" w:evenVBand="0" w:oddHBand="0" w:evenHBand="0" w:firstRowFirstColumn="0" w:firstRowLastColumn="0" w:lastRowFirstColumn="0" w:lastRowLastColumn="0"/>
            </w:pPr>
            <w:r>
              <w:t>To save the generated mask at each time point, use the save mask task.</w:t>
            </w:r>
          </w:p>
        </w:tc>
      </w:tr>
    </w:tbl>
    <w:p w14:paraId="035868C4" w14:textId="598D0DC6" w:rsidR="00BF4F10" w:rsidRDefault="00BF4F10" w:rsidP="00302756">
      <w:pPr>
        <w:jc w:val="both"/>
      </w:pPr>
      <w:r>
        <w:t>Example:</w:t>
      </w:r>
    </w:p>
    <w:tbl>
      <w:tblPr>
        <w:tblStyle w:val="TableGrid"/>
        <w:tblW w:w="738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380"/>
      </w:tblGrid>
      <w:tr w:rsidR="00C13071" w14:paraId="13641A38" w14:textId="77777777" w:rsidTr="00AF05FB">
        <w:tc>
          <w:tcPr>
            <w:tcW w:w="7380" w:type="dxa"/>
            <w:shd w:val="clear" w:color="auto" w:fill="E8F1E2" w:themeFill="accent2" w:themeFillTint="33"/>
          </w:tcPr>
          <w:p w14:paraId="7CD10581" w14:textId="77777777" w:rsidR="00FD013F" w:rsidRPr="00FD013F" w:rsidRDefault="00FD013F" w:rsidP="00302756">
            <w:pPr>
              <w:jc w:val="both"/>
              <w:rPr>
                <w:rFonts w:ascii="Courier New" w:hAnsi="Courier New" w:cs="Courier New"/>
              </w:rPr>
            </w:pPr>
            <w:r w:rsidRPr="00FD013F">
              <w:rPr>
                <w:rFonts w:ascii="Courier New" w:hAnsi="Courier New" w:cs="Courier New"/>
              </w:rPr>
              <w:t>[tasks]</w:t>
            </w:r>
          </w:p>
          <w:p w14:paraId="79CD1A3A" w14:textId="77777777" w:rsidR="00FD013F" w:rsidRPr="00FD013F" w:rsidRDefault="00FD013F" w:rsidP="00302756">
            <w:pPr>
              <w:jc w:val="both"/>
              <w:rPr>
                <w:rFonts w:ascii="Courier New" w:hAnsi="Courier New" w:cs="Courier New"/>
              </w:rPr>
            </w:pPr>
            <w:r w:rsidRPr="00FD013F">
              <w:rPr>
                <w:rFonts w:ascii="Courier New" w:hAnsi="Courier New" w:cs="Courier New"/>
              </w:rPr>
              <w:t>tasknum=2</w:t>
            </w:r>
          </w:p>
          <w:p w14:paraId="4C741749" w14:textId="77777777" w:rsidR="00FD013F" w:rsidRPr="00FD013F" w:rsidRDefault="00FD013F" w:rsidP="00302756">
            <w:pPr>
              <w:jc w:val="both"/>
              <w:rPr>
                <w:rFonts w:ascii="Courier New" w:hAnsi="Courier New" w:cs="Courier New"/>
              </w:rPr>
            </w:pPr>
            <w:r w:rsidRPr="00FD013F">
              <w:rPr>
                <w:rFonts w:ascii="Courier New" w:hAnsi="Courier New" w:cs="Courier New"/>
              </w:rPr>
              <w:t>[tasks/task0]</w:t>
            </w:r>
          </w:p>
          <w:p w14:paraId="1CAE1ADF" w14:textId="77777777" w:rsidR="00FD013F" w:rsidRPr="00FD013F" w:rsidRDefault="00FD013F" w:rsidP="00302756">
            <w:pPr>
              <w:jc w:val="both"/>
              <w:rPr>
                <w:rFonts w:ascii="Courier New" w:hAnsi="Courier New" w:cs="Courier New"/>
              </w:rPr>
            </w:pPr>
            <w:r w:rsidRPr="00FD013F">
              <w:rPr>
                <w:rFonts w:ascii="Courier New" w:hAnsi="Courier New" w:cs="Courier New"/>
              </w:rPr>
              <w:t>type=generate_comp</w:t>
            </w:r>
          </w:p>
          <w:p w14:paraId="5E499E33" w14:textId="77777777" w:rsidR="00FD013F" w:rsidRPr="00FD013F" w:rsidRDefault="00FD013F" w:rsidP="00302756">
            <w:pPr>
              <w:jc w:val="both"/>
              <w:rPr>
                <w:rFonts w:ascii="Courier New" w:hAnsi="Courier New" w:cs="Courier New"/>
              </w:rPr>
            </w:pPr>
            <w:r w:rsidRPr="00FD013F">
              <w:rPr>
                <w:rFonts w:ascii="Courier New" w:hAnsi="Courier New" w:cs="Courier New"/>
              </w:rPr>
              <w:t>time_mode=TM_ALL_PRE_LAST_BOTH</w:t>
            </w:r>
          </w:p>
          <w:p w14:paraId="4946E56A" w14:textId="77777777" w:rsidR="00FD013F" w:rsidRPr="00FD013F" w:rsidRDefault="00FD013F" w:rsidP="00302756">
            <w:pPr>
              <w:jc w:val="both"/>
              <w:rPr>
                <w:rFonts w:ascii="Courier New" w:hAnsi="Courier New" w:cs="Courier New"/>
              </w:rPr>
            </w:pPr>
            <w:r w:rsidRPr="00FD013F">
              <w:rPr>
                <w:rFonts w:ascii="Courier New" w:hAnsi="Courier New" w:cs="Courier New"/>
              </w:rPr>
              <w:t>chan_mode=0</w:t>
            </w:r>
          </w:p>
          <w:p w14:paraId="3FDBFA03" w14:textId="77777777" w:rsidR="00FD013F" w:rsidRPr="00FD013F" w:rsidRDefault="00FD013F" w:rsidP="00302756">
            <w:pPr>
              <w:jc w:val="both"/>
              <w:rPr>
                <w:rFonts w:ascii="Courier New" w:hAnsi="Courier New" w:cs="Courier New"/>
              </w:rPr>
            </w:pPr>
            <w:r w:rsidRPr="00FD013F">
              <w:rPr>
                <w:rFonts w:ascii="Courier New" w:hAnsi="Courier New" w:cs="Courier New"/>
              </w:rPr>
              <w:t>use_sel=0</w:t>
            </w:r>
          </w:p>
          <w:p w14:paraId="75130B25" w14:textId="77777777" w:rsidR="00FD013F" w:rsidRPr="00FD013F" w:rsidRDefault="00FD013F" w:rsidP="00302756">
            <w:pPr>
              <w:jc w:val="both"/>
              <w:rPr>
                <w:rFonts w:ascii="Courier New" w:hAnsi="Courier New" w:cs="Courier New"/>
              </w:rPr>
            </w:pPr>
            <w:r w:rsidRPr="00FD013F">
              <w:rPr>
                <w:rFonts w:ascii="Courier New" w:hAnsi="Courier New" w:cs="Courier New"/>
              </w:rPr>
              <w:t>th_factor=1</w:t>
            </w:r>
          </w:p>
          <w:p w14:paraId="769F8446" w14:textId="77777777" w:rsidR="00FD013F" w:rsidRPr="00FD013F" w:rsidRDefault="00FD013F" w:rsidP="00302756">
            <w:pPr>
              <w:jc w:val="both"/>
              <w:rPr>
                <w:rFonts w:ascii="Courier New" w:hAnsi="Courier New" w:cs="Courier New"/>
              </w:rPr>
            </w:pPr>
            <w:r w:rsidRPr="00FD013F">
              <w:rPr>
                <w:rFonts w:ascii="Courier New" w:hAnsi="Courier New" w:cs="Courier New"/>
              </w:rPr>
              <w:t>[tasks/task1]</w:t>
            </w:r>
          </w:p>
          <w:p w14:paraId="60A258C1" w14:textId="77777777" w:rsidR="00FD013F" w:rsidRPr="00FD013F" w:rsidRDefault="00FD013F" w:rsidP="00302756">
            <w:pPr>
              <w:jc w:val="both"/>
              <w:rPr>
                <w:rFonts w:ascii="Courier New" w:hAnsi="Courier New" w:cs="Courier New"/>
              </w:rPr>
            </w:pPr>
            <w:r w:rsidRPr="00FD013F">
              <w:rPr>
                <w:rFonts w:ascii="Courier New" w:hAnsi="Courier New" w:cs="Courier New"/>
              </w:rPr>
              <w:t>type=save_mask</w:t>
            </w:r>
          </w:p>
          <w:p w14:paraId="4F33D089" w14:textId="77777777" w:rsidR="00FD013F" w:rsidRPr="00FD013F" w:rsidRDefault="00FD013F" w:rsidP="00302756">
            <w:pPr>
              <w:jc w:val="both"/>
              <w:rPr>
                <w:rFonts w:ascii="Courier New" w:hAnsi="Courier New" w:cs="Courier New"/>
              </w:rPr>
            </w:pPr>
            <w:r w:rsidRPr="00FD013F">
              <w:rPr>
                <w:rFonts w:ascii="Courier New" w:hAnsi="Courier New" w:cs="Courier New"/>
              </w:rPr>
              <w:t>time_mode=TM_ALL_PRE_LAST_BOTH</w:t>
            </w:r>
          </w:p>
          <w:p w14:paraId="11D3EB3E" w14:textId="77777777" w:rsidR="00FD013F" w:rsidRPr="00FD013F" w:rsidRDefault="00FD013F" w:rsidP="00302756">
            <w:pPr>
              <w:jc w:val="both"/>
              <w:rPr>
                <w:rFonts w:ascii="Courier New" w:hAnsi="Courier New" w:cs="Courier New"/>
              </w:rPr>
            </w:pPr>
            <w:r w:rsidRPr="00FD013F">
              <w:rPr>
                <w:rFonts w:ascii="Courier New" w:hAnsi="Courier New" w:cs="Courier New"/>
              </w:rPr>
              <w:lastRenderedPageBreak/>
              <w:t>chan_mode=0</w:t>
            </w:r>
          </w:p>
          <w:p w14:paraId="09F46A57" w14:textId="77777777" w:rsidR="00FD013F" w:rsidRPr="00FD013F" w:rsidRDefault="00FD013F" w:rsidP="00302756">
            <w:pPr>
              <w:jc w:val="both"/>
              <w:rPr>
                <w:rFonts w:ascii="Courier New" w:hAnsi="Courier New" w:cs="Courier New"/>
              </w:rPr>
            </w:pPr>
            <w:r w:rsidRPr="00FD013F">
              <w:rPr>
                <w:rFonts w:ascii="Courier New" w:hAnsi="Courier New" w:cs="Courier New"/>
              </w:rPr>
              <w:t>mask=1</w:t>
            </w:r>
          </w:p>
          <w:p w14:paraId="6D4BE383" w14:textId="00A043A8" w:rsidR="00C13071" w:rsidRDefault="00FD013F" w:rsidP="00302756">
            <w:pPr>
              <w:jc w:val="both"/>
            </w:pPr>
            <w:r w:rsidRPr="00FD013F">
              <w:rPr>
                <w:rFonts w:ascii="Courier New" w:hAnsi="Courier New" w:cs="Courier New"/>
              </w:rPr>
              <w:t>label=1</w:t>
            </w:r>
          </w:p>
        </w:tc>
      </w:tr>
    </w:tbl>
    <w:p w14:paraId="024E931D" w14:textId="7F03FBB4" w:rsidR="00C13071" w:rsidRDefault="00C13071" w:rsidP="00AF05FB">
      <w:pPr>
        <w:pStyle w:val="Caption"/>
        <w:jc w:val="center"/>
      </w:pPr>
      <w:r>
        <w:lastRenderedPageBreak/>
        <w:t xml:space="preserve">List </w:t>
      </w:r>
      <w:fldSimple w:instr=" STYLEREF 1 \s ">
        <w:r w:rsidR="0017337F">
          <w:rPr>
            <w:noProof/>
          </w:rPr>
          <w:t>13</w:t>
        </w:r>
      </w:fldSimple>
      <w:r w:rsidR="00EA324D">
        <w:noBreakHyphen/>
      </w:r>
      <w:fldSimple w:instr=" SEQ List \* ARABIC \s 1 ">
        <w:r w:rsidR="0017337F">
          <w:rPr>
            <w:noProof/>
          </w:rPr>
          <w:t>10</w:t>
        </w:r>
      </w:fldSimple>
      <w:r>
        <w:t xml:space="preserve">. </w:t>
      </w:r>
      <w:r w:rsidR="00FD013F">
        <w:t>S</w:t>
      </w:r>
      <w:r>
        <w:t xml:space="preserve">cript for </w:t>
      </w:r>
      <w:r w:rsidR="00FD013F">
        <w:t>generating components</w:t>
      </w:r>
      <w:r>
        <w:t>.</w:t>
      </w:r>
    </w:p>
    <w:p w14:paraId="2D6A13F9" w14:textId="023E7691" w:rsidR="00C13071" w:rsidRDefault="00C13071" w:rsidP="00302756">
      <w:pPr>
        <w:jc w:val="both"/>
      </w:pPr>
      <w:r>
        <w:t>This example script generates components for each time point using the parameters set in the “Component Analyzer” window, and then saves the mask.</w:t>
      </w:r>
    </w:p>
    <w:p w14:paraId="64A35882" w14:textId="2FF9F23C" w:rsidR="00500D4E" w:rsidRDefault="00500D4E" w:rsidP="00302756">
      <w:pPr>
        <w:pStyle w:val="Heading3"/>
        <w:jc w:val="both"/>
      </w:pPr>
      <w:r>
        <w:t>Track</w:t>
      </w:r>
      <w:r w:rsidR="00301975">
        <w:t xml:space="preserve"> components</w:t>
      </w:r>
    </w:p>
    <w:p w14:paraId="5138FD28" w14:textId="75CCCCA4" w:rsidR="00301975" w:rsidRDefault="00301975" w:rsidP="00302756">
      <w:pPr>
        <w:jc w:val="both"/>
      </w:pPr>
      <w:r>
        <w:t xml:space="preserve">Task name (type): </w:t>
      </w:r>
      <w:r w:rsidR="006A2BB8" w:rsidRPr="006A2BB8">
        <w:rPr>
          <w:b/>
          <w:bCs/>
        </w:rPr>
        <w:t>mask_tracking</w:t>
      </w:r>
    </w:p>
    <w:p w14:paraId="56B7129E" w14:textId="4C0E0EC9" w:rsidR="006A2BB8" w:rsidRDefault="006A2BB8" w:rsidP="00302756">
      <w:pPr>
        <w:jc w:val="both"/>
      </w:pPr>
      <w:r>
        <w:t>Purpose: track</w:t>
      </w:r>
      <w:r w:rsidR="00E51BEB">
        <w:t xml:space="preserve"> components over time by comparing it</w:t>
      </w:r>
      <w:r w:rsidR="007837DB">
        <w:t xml:space="preserve"> with</w:t>
      </w:r>
      <w:r w:rsidR="004E3CAD">
        <w:t>in a</w:t>
      </w:r>
      <w:r w:rsidR="00DB1DB6">
        <w:t xml:space="preserve"> window.</w:t>
      </w:r>
    </w:p>
    <w:p w14:paraId="495C37E5" w14:textId="79BDD0B9" w:rsidR="00DB1DB6" w:rsidRDefault="00DB1DB6" w:rsidP="00302756">
      <w:pPr>
        <w:jc w:val="both"/>
      </w:pPr>
      <w:r>
        <w:t>Parameters:</w:t>
      </w:r>
    </w:p>
    <w:p w14:paraId="5ED8389F" w14:textId="71DEB9E3" w:rsidR="00861556" w:rsidRPr="00CC6A75" w:rsidRDefault="00861556" w:rsidP="00302756">
      <w:pPr>
        <w:spacing w:after="120" w:line="240" w:lineRule="auto"/>
        <w:jc w:val="both"/>
        <w:rPr>
          <w:bCs/>
        </w:rPr>
      </w:pPr>
      <w:r>
        <w:rPr>
          <w:b/>
        </w:rPr>
        <w:t xml:space="preserve">ext_x, ext_y, ext_z </w:t>
      </w:r>
      <w:r>
        <w:rPr>
          <w:bCs/>
        </w:rPr>
        <w:t xml:space="preserve">– Extent of </w:t>
      </w:r>
      <w:r w:rsidR="00EB7D57">
        <w:rPr>
          <w:bCs/>
        </w:rPr>
        <w:t>the </w:t>
      </w:r>
      <w:r>
        <w:rPr>
          <w:bCs/>
        </w:rPr>
        <w:t xml:space="preserve">initial search area in pixel number for each X, Y, </w:t>
      </w:r>
      <w:r w:rsidR="00EB7D57">
        <w:rPr>
          <w:bCs/>
        </w:rPr>
        <w:t>and </w:t>
      </w:r>
      <w:r>
        <w:rPr>
          <w:bCs/>
        </w:rPr>
        <w:t xml:space="preserve">Z </w:t>
      </w:r>
      <w:r w:rsidR="008132D8">
        <w:rPr>
          <w:bCs/>
        </w:rPr>
        <w:t>direction.</w:t>
      </w:r>
    </w:p>
    <w:p w14:paraId="2801242C" w14:textId="60CB5866" w:rsidR="00861556" w:rsidRPr="00CC6A75" w:rsidRDefault="00861556" w:rsidP="00302756">
      <w:pPr>
        <w:spacing w:after="120" w:line="240" w:lineRule="auto"/>
        <w:jc w:val="both"/>
        <w:rPr>
          <w:bCs/>
        </w:rPr>
      </w:pPr>
      <w:r>
        <w:rPr>
          <w:b/>
        </w:rPr>
        <w:t xml:space="preserve">ext_a, ext_b, ext_c </w:t>
      </w:r>
      <w:r>
        <w:rPr>
          <w:bCs/>
        </w:rPr>
        <w:t xml:space="preserve">– Extent of initial rotation angle in degree for each X, Y, </w:t>
      </w:r>
      <w:r w:rsidR="00EB7D57">
        <w:rPr>
          <w:bCs/>
        </w:rPr>
        <w:t>and </w:t>
      </w:r>
      <w:r>
        <w:rPr>
          <w:bCs/>
        </w:rPr>
        <w:t xml:space="preserve">Z </w:t>
      </w:r>
      <w:r w:rsidR="008132D8">
        <w:rPr>
          <w:bCs/>
        </w:rPr>
        <w:t>axis.</w:t>
      </w:r>
    </w:p>
    <w:p w14:paraId="01EE02B7" w14:textId="76CFE0DF" w:rsidR="009A4053" w:rsidRPr="00861556" w:rsidRDefault="00313E77" w:rsidP="00302756">
      <w:pPr>
        <w:spacing w:after="120" w:line="240" w:lineRule="auto"/>
        <w:jc w:val="both"/>
        <w:rPr>
          <w:bCs/>
        </w:rPr>
      </w:pPr>
      <w:r w:rsidRPr="00861556">
        <w:rPr>
          <w:b/>
        </w:rPr>
        <w:t xml:space="preserve">iter – </w:t>
      </w:r>
      <w:r w:rsidRPr="00861556">
        <w:rPr>
          <w:bCs/>
        </w:rPr>
        <w:t xml:space="preserve">The number of iterations to optimize the fitting of </w:t>
      </w:r>
      <w:r w:rsidR="008E5649" w:rsidRPr="00861556">
        <w:rPr>
          <w:bCs/>
        </w:rPr>
        <w:t>the match between time points.</w:t>
      </w:r>
    </w:p>
    <w:p w14:paraId="409591BD" w14:textId="63F23ECF" w:rsidR="008E5649" w:rsidRPr="00861556" w:rsidRDefault="008E5649" w:rsidP="00302756">
      <w:pPr>
        <w:spacing w:after="120" w:line="240" w:lineRule="auto"/>
        <w:jc w:val="both"/>
        <w:rPr>
          <w:bCs/>
        </w:rPr>
      </w:pPr>
      <w:r w:rsidRPr="00861556">
        <w:rPr>
          <w:b/>
        </w:rPr>
        <w:t xml:space="preserve">eps – </w:t>
      </w:r>
      <w:r w:rsidRPr="00861556">
        <w:rPr>
          <w:bCs/>
        </w:rPr>
        <w:t>The error</w:t>
      </w:r>
      <w:r w:rsidR="00A019C4" w:rsidRPr="00861556">
        <w:rPr>
          <w:bCs/>
        </w:rPr>
        <w:t xml:space="preserve"> threshold to optimize the fitting of the match between time points.</w:t>
      </w:r>
    </w:p>
    <w:p w14:paraId="680556A8" w14:textId="4D703AE1" w:rsidR="00A019C4" w:rsidRPr="00861556" w:rsidRDefault="0031256D" w:rsidP="00302756">
      <w:pPr>
        <w:spacing w:after="120" w:line="240" w:lineRule="auto"/>
        <w:jc w:val="both"/>
        <w:rPr>
          <w:b/>
        </w:rPr>
      </w:pPr>
      <w:r w:rsidRPr="00861556">
        <w:rPr>
          <w:b/>
        </w:rPr>
        <w:t xml:space="preserve">fsize – </w:t>
      </w:r>
      <w:r w:rsidRPr="00861556">
        <w:rPr>
          <w:bCs/>
        </w:rPr>
        <w:t>The filter size to apply a low-pass filter to remove noise.</w:t>
      </w:r>
    </w:p>
    <w:p w14:paraId="4BC1FD14" w14:textId="371D4B91" w:rsidR="0031256D" w:rsidRDefault="0031256D" w:rsidP="00302756">
      <w:pPr>
        <w:jc w:val="both"/>
      </w:pPr>
      <w:r w:rsidRPr="00D1651A">
        <w:rPr>
          <w:b/>
          <w:bCs/>
        </w:rPr>
        <w:t>compare</w:t>
      </w:r>
      <w:r>
        <w:t xml:space="preserve"> – Set to 0 to compare adjacent time points. Set to 1 to compare</w:t>
      </w:r>
      <w:r w:rsidR="00D1651A">
        <w:t xml:space="preserve"> with the starting time point.</w:t>
      </w:r>
    </w:p>
    <w:p w14:paraId="24D98A57" w14:textId="77777777" w:rsidR="00C13071" w:rsidRDefault="00C13071" w:rsidP="00302756">
      <w:pPr>
        <w:pStyle w:val="Heading3"/>
        <w:jc w:val="both"/>
      </w:pPr>
      <w:r>
        <w:t>OpenCL filter</w:t>
      </w:r>
    </w:p>
    <w:p w14:paraId="1E9F6CC0" w14:textId="1B4E24C2" w:rsidR="00C13071" w:rsidRDefault="00C13071" w:rsidP="00302756">
      <w:pPr>
        <w:jc w:val="both"/>
        <w:rPr>
          <w:b/>
        </w:rPr>
      </w:pPr>
      <w:r>
        <w:t xml:space="preserve">Task name (type): </w:t>
      </w:r>
      <w:r w:rsidRPr="00C13071">
        <w:rPr>
          <w:b/>
        </w:rPr>
        <w:t>opencl</w:t>
      </w:r>
    </w:p>
    <w:p w14:paraId="489CE5D1" w14:textId="6B16324C" w:rsidR="00C13071" w:rsidRDefault="00C13071" w:rsidP="00302756">
      <w:pPr>
        <w:jc w:val="both"/>
      </w:pPr>
      <w:r>
        <w:t>Purpose: Use this script to let FluoRender apply a specific OpenCL filter to each time point.</w:t>
      </w:r>
    </w:p>
    <w:p w14:paraId="4D946EB7" w14:textId="52684BE7" w:rsidR="00C13071" w:rsidRDefault="00C13071" w:rsidP="00302756">
      <w:pPr>
        <w:spacing w:after="120"/>
        <w:jc w:val="both"/>
      </w:pPr>
      <w:r>
        <w:t>Parameters:</w:t>
      </w:r>
    </w:p>
    <w:p w14:paraId="462952B0" w14:textId="1EEDA361" w:rsidR="00C13071" w:rsidRPr="007F7851" w:rsidRDefault="00C13071" w:rsidP="00302756">
      <w:pPr>
        <w:spacing w:after="120"/>
        <w:jc w:val="both"/>
      </w:pPr>
      <w:r>
        <w:rPr>
          <w:b/>
        </w:rPr>
        <w:t>clpath</w:t>
      </w:r>
      <w:r>
        <w:t xml:space="preserve"> – A path to the filter file. Make sure that the file exists.</w:t>
      </w:r>
    </w:p>
    <w:p w14:paraId="32FBF9C9" w14:textId="367DF2D1" w:rsidR="00FA50D8" w:rsidRDefault="00FA50D8" w:rsidP="00302756">
      <w:pPr>
        <w:spacing w:after="120" w:line="240" w:lineRule="auto"/>
        <w:jc w:val="both"/>
      </w:pPr>
      <w:r>
        <w:t>Example:</w:t>
      </w:r>
    </w:p>
    <w:tbl>
      <w:tblPr>
        <w:tblStyle w:val="TableGrid"/>
        <w:tblW w:w="738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380"/>
      </w:tblGrid>
      <w:tr w:rsidR="00C13071" w14:paraId="0BF180CF" w14:textId="77777777" w:rsidTr="00AF05FB">
        <w:tc>
          <w:tcPr>
            <w:tcW w:w="7380" w:type="dxa"/>
            <w:shd w:val="clear" w:color="auto" w:fill="E8F1E2" w:themeFill="accent2" w:themeFillTint="33"/>
          </w:tcPr>
          <w:p w14:paraId="7E0167DC" w14:textId="77777777" w:rsidR="00407B0C" w:rsidRPr="00407B0C" w:rsidRDefault="00407B0C" w:rsidP="00302756">
            <w:pPr>
              <w:jc w:val="both"/>
              <w:rPr>
                <w:rFonts w:ascii="Courier New" w:hAnsi="Courier New" w:cs="Courier New"/>
              </w:rPr>
            </w:pPr>
            <w:r w:rsidRPr="00407B0C">
              <w:rPr>
                <w:rFonts w:ascii="Courier New" w:hAnsi="Courier New" w:cs="Courier New"/>
              </w:rPr>
              <w:t>[tasks]</w:t>
            </w:r>
          </w:p>
          <w:p w14:paraId="16FA5304" w14:textId="77777777" w:rsidR="00407B0C" w:rsidRPr="00407B0C" w:rsidRDefault="00407B0C" w:rsidP="00302756">
            <w:pPr>
              <w:jc w:val="both"/>
              <w:rPr>
                <w:rFonts w:ascii="Courier New" w:hAnsi="Courier New" w:cs="Courier New"/>
              </w:rPr>
            </w:pPr>
            <w:r w:rsidRPr="00407B0C">
              <w:rPr>
                <w:rFonts w:ascii="Courier New" w:hAnsi="Courier New" w:cs="Courier New"/>
              </w:rPr>
              <w:t>tasknum=2</w:t>
            </w:r>
          </w:p>
          <w:p w14:paraId="1C4F901B" w14:textId="77777777" w:rsidR="00407B0C" w:rsidRPr="00407B0C" w:rsidRDefault="00407B0C" w:rsidP="00302756">
            <w:pPr>
              <w:jc w:val="both"/>
              <w:rPr>
                <w:rFonts w:ascii="Courier New" w:hAnsi="Courier New" w:cs="Courier New"/>
              </w:rPr>
            </w:pPr>
            <w:r w:rsidRPr="00407B0C">
              <w:rPr>
                <w:rFonts w:ascii="Courier New" w:hAnsi="Courier New" w:cs="Courier New"/>
              </w:rPr>
              <w:t>[tasks/task0]</w:t>
            </w:r>
          </w:p>
          <w:p w14:paraId="33581282" w14:textId="77777777" w:rsidR="00407B0C" w:rsidRPr="00407B0C" w:rsidRDefault="00407B0C" w:rsidP="00302756">
            <w:pPr>
              <w:jc w:val="both"/>
              <w:rPr>
                <w:rFonts w:ascii="Courier New" w:hAnsi="Courier New" w:cs="Courier New"/>
              </w:rPr>
            </w:pPr>
            <w:r w:rsidRPr="00407B0C">
              <w:rPr>
                <w:rFonts w:ascii="Courier New" w:hAnsi="Courier New" w:cs="Courier New"/>
              </w:rPr>
              <w:t>type=opencl</w:t>
            </w:r>
          </w:p>
          <w:p w14:paraId="3C25DAFB" w14:textId="767F238C" w:rsidR="00B905CC" w:rsidRPr="00FD013F" w:rsidRDefault="00407B0C" w:rsidP="00302756">
            <w:pPr>
              <w:jc w:val="both"/>
              <w:rPr>
                <w:rFonts w:ascii="Courier New" w:hAnsi="Courier New" w:cs="Courier New"/>
              </w:rPr>
            </w:pPr>
            <w:r w:rsidRPr="00407B0C">
              <w:rPr>
                <w:rFonts w:ascii="Courier New" w:hAnsi="Courier New" w:cs="Courier New"/>
              </w:rPr>
              <w:t>time_mode=</w:t>
            </w:r>
            <w:r w:rsidR="00B905CC" w:rsidRPr="00FD013F">
              <w:rPr>
                <w:rFonts w:ascii="Courier New" w:hAnsi="Courier New" w:cs="Courier New"/>
              </w:rPr>
              <w:t>TM_ALL_PRE_LAST_BOTH</w:t>
            </w:r>
          </w:p>
          <w:p w14:paraId="7C035529" w14:textId="134EA62E" w:rsidR="00407B0C" w:rsidRPr="00407B0C" w:rsidRDefault="00407B0C" w:rsidP="00302756">
            <w:pPr>
              <w:jc w:val="both"/>
              <w:rPr>
                <w:rFonts w:ascii="Courier New" w:hAnsi="Courier New" w:cs="Courier New"/>
              </w:rPr>
            </w:pPr>
            <w:r w:rsidRPr="00407B0C">
              <w:rPr>
                <w:rFonts w:ascii="Courier New" w:hAnsi="Courier New" w:cs="Courier New"/>
              </w:rPr>
              <w:t>chan_mode=0</w:t>
            </w:r>
          </w:p>
          <w:p w14:paraId="26E6F491" w14:textId="055760FB" w:rsidR="00407B0C" w:rsidRPr="00407B0C" w:rsidRDefault="00407B0C" w:rsidP="00302756">
            <w:pPr>
              <w:jc w:val="both"/>
              <w:rPr>
                <w:rFonts w:ascii="Courier New" w:hAnsi="Courier New" w:cs="Courier New"/>
              </w:rPr>
            </w:pPr>
            <w:r w:rsidRPr="00407B0C">
              <w:rPr>
                <w:rFonts w:ascii="Courier New" w:hAnsi="Courier New" w:cs="Courier New"/>
              </w:rPr>
              <w:t>clpath</w:t>
            </w:r>
            <w:r>
              <w:rPr>
                <w:rFonts w:ascii="Courier New" w:hAnsi="Courier New" w:cs="Courier New"/>
              </w:rPr>
              <w:t>gauss</w:t>
            </w:r>
            <w:r w:rsidRPr="00407B0C">
              <w:rPr>
                <w:rFonts w:ascii="Courier New" w:hAnsi="Courier New" w:cs="Courier New"/>
              </w:rPr>
              <w:t>.cl</w:t>
            </w:r>
          </w:p>
          <w:p w14:paraId="05411D18" w14:textId="77777777" w:rsidR="00407B0C" w:rsidRPr="00407B0C" w:rsidRDefault="00407B0C" w:rsidP="00302756">
            <w:pPr>
              <w:jc w:val="both"/>
              <w:rPr>
                <w:rFonts w:ascii="Courier New" w:hAnsi="Courier New" w:cs="Courier New"/>
              </w:rPr>
            </w:pPr>
            <w:r w:rsidRPr="00407B0C">
              <w:rPr>
                <w:rFonts w:ascii="Courier New" w:hAnsi="Courier New" w:cs="Courier New"/>
              </w:rPr>
              <w:t>[tasks/task1]</w:t>
            </w:r>
          </w:p>
          <w:p w14:paraId="2E05E0F6" w14:textId="77777777" w:rsidR="00407B0C" w:rsidRPr="00407B0C" w:rsidRDefault="00407B0C" w:rsidP="00302756">
            <w:pPr>
              <w:jc w:val="both"/>
              <w:rPr>
                <w:rFonts w:ascii="Courier New" w:hAnsi="Courier New" w:cs="Courier New"/>
              </w:rPr>
            </w:pPr>
            <w:r w:rsidRPr="00407B0C">
              <w:rPr>
                <w:rFonts w:ascii="Courier New" w:hAnsi="Courier New" w:cs="Courier New"/>
              </w:rPr>
              <w:t>type=save_volume</w:t>
            </w:r>
          </w:p>
          <w:p w14:paraId="377BF192" w14:textId="15AB3E4A" w:rsidR="00B905CC" w:rsidRPr="00FD013F" w:rsidRDefault="00407B0C" w:rsidP="00302756">
            <w:pPr>
              <w:jc w:val="both"/>
              <w:rPr>
                <w:rFonts w:ascii="Courier New" w:hAnsi="Courier New" w:cs="Courier New"/>
              </w:rPr>
            </w:pPr>
            <w:r w:rsidRPr="00407B0C">
              <w:rPr>
                <w:rFonts w:ascii="Courier New" w:hAnsi="Courier New" w:cs="Courier New"/>
              </w:rPr>
              <w:t>time_mode=</w:t>
            </w:r>
            <w:r w:rsidR="00B905CC" w:rsidRPr="00FD013F">
              <w:rPr>
                <w:rFonts w:ascii="Courier New" w:hAnsi="Courier New" w:cs="Courier New"/>
              </w:rPr>
              <w:t>TM_ALL_PRE_LAST_BOTH</w:t>
            </w:r>
          </w:p>
          <w:p w14:paraId="0BC28F87" w14:textId="28EF4ED9" w:rsidR="00407B0C" w:rsidRPr="00407B0C" w:rsidRDefault="00407B0C" w:rsidP="00302756">
            <w:pPr>
              <w:jc w:val="both"/>
              <w:rPr>
                <w:rFonts w:ascii="Courier New" w:hAnsi="Courier New" w:cs="Courier New"/>
              </w:rPr>
            </w:pPr>
            <w:r w:rsidRPr="00407B0C">
              <w:rPr>
                <w:rFonts w:ascii="Courier New" w:hAnsi="Courier New" w:cs="Courier New"/>
              </w:rPr>
              <w:t>source=executor</w:t>
            </w:r>
          </w:p>
          <w:p w14:paraId="4208F47A" w14:textId="77777777" w:rsidR="00407B0C" w:rsidRPr="00407B0C" w:rsidRDefault="00407B0C" w:rsidP="00302756">
            <w:pPr>
              <w:jc w:val="both"/>
              <w:rPr>
                <w:rFonts w:ascii="Courier New" w:hAnsi="Courier New" w:cs="Courier New"/>
              </w:rPr>
            </w:pPr>
            <w:r w:rsidRPr="00407B0C">
              <w:rPr>
                <w:rFonts w:ascii="Courier New" w:hAnsi="Courier New" w:cs="Courier New"/>
              </w:rPr>
              <w:t>format=0</w:t>
            </w:r>
          </w:p>
          <w:p w14:paraId="6C97BC44" w14:textId="77777777" w:rsidR="00407B0C" w:rsidRPr="00407B0C" w:rsidRDefault="00407B0C" w:rsidP="00302756">
            <w:pPr>
              <w:jc w:val="both"/>
              <w:rPr>
                <w:rFonts w:ascii="Courier New" w:hAnsi="Courier New" w:cs="Courier New"/>
              </w:rPr>
            </w:pPr>
            <w:r w:rsidRPr="00407B0C">
              <w:rPr>
                <w:rFonts w:ascii="Courier New" w:hAnsi="Courier New" w:cs="Courier New"/>
              </w:rPr>
              <w:t>compress=1</w:t>
            </w:r>
          </w:p>
          <w:p w14:paraId="141E75A4" w14:textId="77777777" w:rsidR="00407B0C" w:rsidRPr="00407B0C" w:rsidRDefault="00407B0C" w:rsidP="00302756">
            <w:pPr>
              <w:jc w:val="both"/>
              <w:rPr>
                <w:rFonts w:ascii="Courier New" w:hAnsi="Courier New" w:cs="Courier New"/>
              </w:rPr>
            </w:pPr>
            <w:r w:rsidRPr="00407B0C">
              <w:rPr>
                <w:rFonts w:ascii="Courier New" w:hAnsi="Courier New" w:cs="Courier New"/>
              </w:rPr>
              <w:t>delete=1</w:t>
            </w:r>
          </w:p>
          <w:p w14:paraId="50CAB794" w14:textId="13C7EA02" w:rsidR="00C13071" w:rsidRDefault="00407B0C" w:rsidP="00302756">
            <w:pPr>
              <w:jc w:val="both"/>
            </w:pPr>
            <w:r w:rsidRPr="00407B0C">
              <w:rPr>
                <w:rFonts w:ascii="Courier New" w:hAnsi="Courier New" w:cs="Courier New"/>
              </w:rPr>
              <w:t>savepath=</w:t>
            </w:r>
          </w:p>
        </w:tc>
      </w:tr>
    </w:tbl>
    <w:p w14:paraId="4AE74915" w14:textId="07795AF7" w:rsidR="00C13071" w:rsidRDefault="00C13071" w:rsidP="00AF05FB">
      <w:pPr>
        <w:pStyle w:val="Caption"/>
        <w:jc w:val="center"/>
      </w:pPr>
      <w:bookmarkStart w:id="320" w:name="_Ref448324990"/>
      <w:r>
        <w:t xml:space="preserve">List </w:t>
      </w:r>
      <w:fldSimple w:instr=" STYLEREF 1 \s ">
        <w:r w:rsidR="0017337F">
          <w:rPr>
            <w:noProof/>
          </w:rPr>
          <w:t>13</w:t>
        </w:r>
      </w:fldSimple>
      <w:r w:rsidR="00EA324D">
        <w:noBreakHyphen/>
      </w:r>
      <w:fldSimple w:instr=" SEQ List \* ARABIC \s 1 ">
        <w:r w:rsidR="0017337F">
          <w:rPr>
            <w:noProof/>
          </w:rPr>
          <w:t>11</w:t>
        </w:r>
      </w:fldSimple>
      <w:bookmarkEnd w:id="320"/>
      <w:r>
        <w:t xml:space="preserve">. </w:t>
      </w:r>
      <w:r w:rsidR="00C04DB6">
        <w:t>S</w:t>
      </w:r>
      <w:r>
        <w:t>cript for applying an OpenCL filter.</w:t>
      </w:r>
    </w:p>
    <w:p w14:paraId="25EB9A33" w14:textId="2133ADB5" w:rsidR="00C13071" w:rsidRDefault="00FA50D8" w:rsidP="00302756">
      <w:pPr>
        <w:jc w:val="both"/>
      </w:pPr>
      <w:r>
        <w:lastRenderedPageBreak/>
        <w:t xml:space="preserve">This example performs Gaussian filtering at each time point. </w:t>
      </w:r>
      <w:r w:rsidR="00C13071">
        <w:t xml:space="preserve">See </w:t>
      </w:r>
      <w:r w:rsidR="00C13071">
        <w:fldChar w:fldCharType="begin" w:fldLock="1"/>
      </w:r>
      <w:r w:rsidR="00C13071">
        <w:instrText xml:space="preserve"> REF _Ref448759940 \r \h </w:instrText>
      </w:r>
      <w:r w:rsidR="00E620C5">
        <w:instrText xml:space="preserve"> \* MERGEFORMAT </w:instrText>
      </w:r>
      <w:r w:rsidR="00C13071">
        <w:fldChar w:fldCharType="separate"/>
      </w:r>
      <w:r w:rsidR="00B137B9">
        <w:t>Chapter 21</w:t>
      </w:r>
      <w:r w:rsidR="00C13071">
        <w:fldChar w:fldCharType="end"/>
      </w:r>
      <w:r w:rsidR="00C13071">
        <w:t xml:space="preserve"> for details on generating and editing OpenCL kernels for image processing.</w:t>
      </w:r>
    </w:p>
    <w:p w14:paraId="2E231FB4" w14:textId="77777777" w:rsidR="00FA50D8" w:rsidRDefault="00FA50D8" w:rsidP="00302756">
      <w:pPr>
        <w:pStyle w:val="Heading3"/>
        <w:jc w:val="both"/>
      </w:pPr>
      <w:r>
        <w:t>Export components as RGB channels</w:t>
      </w:r>
    </w:p>
    <w:p w14:paraId="71622DA7" w14:textId="3FB517ED" w:rsidR="00FA50D8" w:rsidRDefault="00FA50D8" w:rsidP="00302756">
      <w:pPr>
        <w:jc w:val="both"/>
        <w:rPr>
          <w:b/>
        </w:rPr>
      </w:pPr>
      <w:r>
        <w:t xml:space="preserve">Task name (type): </w:t>
      </w:r>
      <w:r w:rsidR="00DB5111" w:rsidRPr="00DB5111">
        <w:rPr>
          <w:b/>
        </w:rPr>
        <w:t>random_colors</w:t>
      </w:r>
    </w:p>
    <w:p w14:paraId="1483F8F0" w14:textId="49612115" w:rsidR="00FA50D8" w:rsidRDefault="00FA50D8" w:rsidP="00302756">
      <w:pPr>
        <w:jc w:val="both"/>
      </w:pPr>
      <w:r>
        <w:t>Purpose: If component analysis is applied to each time point of a sequence, you can use this script to export components as RGB channels, each component assigned with a color.</w:t>
      </w:r>
    </w:p>
    <w:p w14:paraId="2E3EF92C" w14:textId="40E9DEF5" w:rsidR="00FA50D8" w:rsidRDefault="00FA50D8" w:rsidP="00302756">
      <w:pPr>
        <w:jc w:val="both"/>
      </w:pPr>
      <w:r>
        <w:t>Parameters:</w:t>
      </w:r>
    </w:p>
    <w:p w14:paraId="25F1B9AC" w14:textId="77A831D9" w:rsidR="00FA50D8" w:rsidRDefault="001B5DAB" w:rsidP="00302756">
      <w:pPr>
        <w:spacing w:after="120" w:line="240" w:lineRule="auto"/>
        <w:jc w:val="both"/>
      </w:pPr>
      <w:r>
        <w:rPr>
          <w:b/>
        </w:rPr>
        <w:t>huemode</w:t>
      </w:r>
      <w:r w:rsidR="00FA50D8">
        <w:t xml:space="preserve"> – </w:t>
      </w:r>
      <w:r w:rsidR="004219FF">
        <w:t>Choose one</w:t>
      </w:r>
      <w:r w:rsidR="00483CBB">
        <w:t xml:space="preserve"> method to compute the hue value of the exported colors</w:t>
      </w:r>
      <w:r w:rsidR="00FA50D8">
        <w:t>.</w:t>
      </w:r>
    </w:p>
    <w:p w14:paraId="0F105038" w14:textId="7FAB6992" w:rsidR="00FA50D8" w:rsidRDefault="00FA50D8" w:rsidP="00302756">
      <w:pPr>
        <w:spacing w:after="120" w:line="240" w:lineRule="auto"/>
        <w:jc w:val="both"/>
      </w:pPr>
      <w:r>
        <w:t>Example:</w:t>
      </w:r>
    </w:p>
    <w:tbl>
      <w:tblPr>
        <w:tblStyle w:val="TableGrid"/>
        <w:tblW w:w="738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380"/>
      </w:tblGrid>
      <w:tr w:rsidR="00FA50D8" w14:paraId="37311850" w14:textId="77777777" w:rsidTr="00AF05FB">
        <w:tc>
          <w:tcPr>
            <w:tcW w:w="7380" w:type="dxa"/>
            <w:shd w:val="clear" w:color="auto" w:fill="E8F1E2" w:themeFill="accent2" w:themeFillTint="33"/>
          </w:tcPr>
          <w:p w14:paraId="6A522199" w14:textId="77777777" w:rsidR="001A726C" w:rsidRPr="001A726C" w:rsidRDefault="001A726C" w:rsidP="00302756">
            <w:pPr>
              <w:jc w:val="both"/>
              <w:rPr>
                <w:rFonts w:ascii="Courier New" w:hAnsi="Courier New" w:cs="Courier New"/>
              </w:rPr>
            </w:pPr>
            <w:r w:rsidRPr="001A726C">
              <w:rPr>
                <w:rFonts w:ascii="Courier New" w:hAnsi="Courier New" w:cs="Courier New"/>
              </w:rPr>
              <w:t>[tasks]</w:t>
            </w:r>
          </w:p>
          <w:p w14:paraId="6BDFDE32" w14:textId="77777777" w:rsidR="001A726C" w:rsidRPr="001A726C" w:rsidRDefault="001A726C" w:rsidP="00302756">
            <w:pPr>
              <w:jc w:val="both"/>
              <w:rPr>
                <w:rFonts w:ascii="Courier New" w:hAnsi="Courier New" w:cs="Courier New"/>
              </w:rPr>
            </w:pPr>
            <w:r w:rsidRPr="001A726C">
              <w:rPr>
                <w:rFonts w:ascii="Courier New" w:hAnsi="Courier New" w:cs="Courier New"/>
              </w:rPr>
              <w:t>tasknum=3</w:t>
            </w:r>
          </w:p>
          <w:p w14:paraId="065C086C" w14:textId="77777777" w:rsidR="001A726C" w:rsidRPr="001A726C" w:rsidRDefault="001A726C" w:rsidP="00302756">
            <w:pPr>
              <w:jc w:val="both"/>
              <w:rPr>
                <w:rFonts w:ascii="Courier New" w:hAnsi="Courier New" w:cs="Courier New"/>
              </w:rPr>
            </w:pPr>
            <w:r w:rsidRPr="001A726C">
              <w:rPr>
                <w:rFonts w:ascii="Courier New" w:hAnsi="Courier New" w:cs="Courier New"/>
              </w:rPr>
              <w:t>[tasks/task0]</w:t>
            </w:r>
          </w:p>
          <w:p w14:paraId="13BBCC36" w14:textId="77777777" w:rsidR="001A726C" w:rsidRPr="001A726C" w:rsidRDefault="001A726C" w:rsidP="00302756">
            <w:pPr>
              <w:jc w:val="both"/>
              <w:rPr>
                <w:rFonts w:ascii="Courier New" w:hAnsi="Courier New" w:cs="Courier New"/>
              </w:rPr>
            </w:pPr>
            <w:r w:rsidRPr="001A726C">
              <w:rPr>
                <w:rFonts w:ascii="Courier New" w:hAnsi="Courier New" w:cs="Courier New"/>
              </w:rPr>
              <w:t>type=fetch_mask</w:t>
            </w:r>
          </w:p>
          <w:p w14:paraId="2695F734" w14:textId="77777777" w:rsidR="001A726C" w:rsidRPr="001A726C" w:rsidRDefault="001A726C" w:rsidP="00302756">
            <w:pPr>
              <w:jc w:val="both"/>
              <w:rPr>
                <w:rFonts w:ascii="Courier New" w:hAnsi="Courier New" w:cs="Courier New"/>
              </w:rPr>
            </w:pPr>
            <w:r w:rsidRPr="001A726C">
              <w:rPr>
                <w:rFonts w:ascii="Courier New" w:hAnsi="Courier New" w:cs="Courier New"/>
              </w:rPr>
              <w:t>time_mode=TM_ALL_POST_REWIND</w:t>
            </w:r>
          </w:p>
          <w:p w14:paraId="62395995" w14:textId="77777777" w:rsidR="001A726C" w:rsidRPr="001A726C" w:rsidRDefault="001A726C" w:rsidP="00302756">
            <w:pPr>
              <w:jc w:val="both"/>
              <w:rPr>
                <w:rFonts w:ascii="Courier New" w:hAnsi="Courier New" w:cs="Courier New"/>
              </w:rPr>
            </w:pPr>
            <w:r w:rsidRPr="001A726C">
              <w:rPr>
                <w:rFonts w:ascii="Courier New" w:hAnsi="Courier New" w:cs="Courier New"/>
              </w:rPr>
              <w:t>chan_mode=0</w:t>
            </w:r>
          </w:p>
          <w:p w14:paraId="4D2EA536" w14:textId="77777777" w:rsidR="001A726C" w:rsidRPr="001A726C" w:rsidRDefault="001A726C" w:rsidP="00302756">
            <w:pPr>
              <w:jc w:val="both"/>
              <w:rPr>
                <w:rFonts w:ascii="Courier New" w:hAnsi="Courier New" w:cs="Courier New"/>
              </w:rPr>
            </w:pPr>
            <w:r w:rsidRPr="001A726C">
              <w:rPr>
                <w:rFonts w:ascii="Courier New" w:hAnsi="Courier New" w:cs="Courier New"/>
              </w:rPr>
              <w:t>mask=0</w:t>
            </w:r>
          </w:p>
          <w:p w14:paraId="1184DAAB" w14:textId="77777777" w:rsidR="001A726C" w:rsidRPr="001A726C" w:rsidRDefault="001A726C" w:rsidP="00302756">
            <w:pPr>
              <w:jc w:val="both"/>
              <w:rPr>
                <w:rFonts w:ascii="Courier New" w:hAnsi="Courier New" w:cs="Courier New"/>
              </w:rPr>
            </w:pPr>
            <w:r w:rsidRPr="001A726C">
              <w:rPr>
                <w:rFonts w:ascii="Courier New" w:hAnsi="Courier New" w:cs="Courier New"/>
              </w:rPr>
              <w:t>label=1</w:t>
            </w:r>
          </w:p>
          <w:p w14:paraId="30C581A0" w14:textId="77777777" w:rsidR="001A726C" w:rsidRPr="001A726C" w:rsidRDefault="001A726C" w:rsidP="00302756">
            <w:pPr>
              <w:jc w:val="both"/>
              <w:rPr>
                <w:rFonts w:ascii="Courier New" w:hAnsi="Courier New" w:cs="Courier New"/>
              </w:rPr>
            </w:pPr>
            <w:r w:rsidRPr="001A726C">
              <w:rPr>
                <w:rFonts w:ascii="Courier New" w:hAnsi="Courier New" w:cs="Courier New"/>
              </w:rPr>
              <w:t>[tasks/task1]</w:t>
            </w:r>
          </w:p>
          <w:p w14:paraId="240AB71C" w14:textId="77777777" w:rsidR="001A726C" w:rsidRPr="001A726C" w:rsidRDefault="001A726C" w:rsidP="00302756">
            <w:pPr>
              <w:jc w:val="both"/>
              <w:rPr>
                <w:rFonts w:ascii="Courier New" w:hAnsi="Courier New" w:cs="Courier New"/>
              </w:rPr>
            </w:pPr>
            <w:r w:rsidRPr="001A726C">
              <w:rPr>
                <w:rFonts w:ascii="Courier New" w:hAnsi="Courier New" w:cs="Courier New"/>
              </w:rPr>
              <w:t>type=random_colors</w:t>
            </w:r>
          </w:p>
          <w:p w14:paraId="4A1F7ACC" w14:textId="77777777" w:rsidR="001A726C" w:rsidRPr="001A726C" w:rsidRDefault="001A726C" w:rsidP="00302756">
            <w:pPr>
              <w:jc w:val="both"/>
              <w:rPr>
                <w:rFonts w:ascii="Courier New" w:hAnsi="Courier New" w:cs="Courier New"/>
              </w:rPr>
            </w:pPr>
            <w:r w:rsidRPr="001A726C">
              <w:rPr>
                <w:rFonts w:ascii="Courier New" w:hAnsi="Courier New" w:cs="Courier New"/>
              </w:rPr>
              <w:t>time_mode=TM_ALL_PRE_LAST_BOTH</w:t>
            </w:r>
          </w:p>
          <w:p w14:paraId="34B6C4D8" w14:textId="77777777" w:rsidR="001A726C" w:rsidRPr="001A726C" w:rsidRDefault="001A726C" w:rsidP="00302756">
            <w:pPr>
              <w:jc w:val="both"/>
              <w:rPr>
                <w:rFonts w:ascii="Courier New" w:hAnsi="Courier New" w:cs="Courier New"/>
              </w:rPr>
            </w:pPr>
            <w:r w:rsidRPr="001A726C">
              <w:rPr>
                <w:rFonts w:ascii="Courier New" w:hAnsi="Courier New" w:cs="Courier New"/>
              </w:rPr>
              <w:t>chan_mode=0</w:t>
            </w:r>
          </w:p>
          <w:p w14:paraId="62AA590D" w14:textId="77777777" w:rsidR="001A726C" w:rsidRPr="001A726C" w:rsidRDefault="001A726C" w:rsidP="00302756">
            <w:pPr>
              <w:jc w:val="both"/>
              <w:rPr>
                <w:rFonts w:ascii="Courier New" w:hAnsi="Courier New" w:cs="Courier New"/>
              </w:rPr>
            </w:pPr>
            <w:r w:rsidRPr="001A726C">
              <w:rPr>
                <w:rFonts w:ascii="Courier New" w:hAnsi="Courier New" w:cs="Courier New"/>
              </w:rPr>
              <w:t>huemode=0</w:t>
            </w:r>
          </w:p>
          <w:p w14:paraId="3C27259C" w14:textId="77777777" w:rsidR="001A726C" w:rsidRPr="001A726C" w:rsidRDefault="001A726C" w:rsidP="00302756">
            <w:pPr>
              <w:jc w:val="both"/>
              <w:rPr>
                <w:rFonts w:ascii="Courier New" w:hAnsi="Courier New" w:cs="Courier New"/>
              </w:rPr>
            </w:pPr>
            <w:r w:rsidRPr="001A726C">
              <w:rPr>
                <w:rFonts w:ascii="Courier New" w:hAnsi="Courier New" w:cs="Courier New"/>
              </w:rPr>
              <w:t>[tasks/task2]</w:t>
            </w:r>
          </w:p>
          <w:p w14:paraId="44DA9C00" w14:textId="77777777" w:rsidR="001A726C" w:rsidRPr="001A726C" w:rsidRDefault="001A726C" w:rsidP="00302756">
            <w:pPr>
              <w:jc w:val="both"/>
              <w:rPr>
                <w:rFonts w:ascii="Courier New" w:hAnsi="Courier New" w:cs="Courier New"/>
              </w:rPr>
            </w:pPr>
            <w:r w:rsidRPr="001A726C">
              <w:rPr>
                <w:rFonts w:ascii="Courier New" w:hAnsi="Courier New" w:cs="Courier New"/>
              </w:rPr>
              <w:t>type=save_volume</w:t>
            </w:r>
          </w:p>
          <w:p w14:paraId="119F8D09" w14:textId="77777777" w:rsidR="001A726C" w:rsidRPr="001A726C" w:rsidRDefault="001A726C" w:rsidP="00302756">
            <w:pPr>
              <w:jc w:val="both"/>
              <w:rPr>
                <w:rFonts w:ascii="Courier New" w:hAnsi="Courier New" w:cs="Courier New"/>
              </w:rPr>
            </w:pPr>
            <w:r w:rsidRPr="001A726C">
              <w:rPr>
                <w:rFonts w:ascii="Courier New" w:hAnsi="Courier New" w:cs="Courier New"/>
              </w:rPr>
              <w:t>time_mode=TM_ALL_PRE_LAST_BOTH</w:t>
            </w:r>
          </w:p>
          <w:p w14:paraId="30F24E5D" w14:textId="77777777" w:rsidR="001A726C" w:rsidRPr="001A726C" w:rsidRDefault="001A726C" w:rsidP="00302756">
            <w:pPr>
              <w:jc w:val="both"/>
              <w:rPr>
                <w:rFonts w:ascii="Courier New" w:hAnsi="Courier New" w:cs="Courier New"/>
              </w:rPr>
            </w:pPr>
            <w:r w:rsidRPr="001A726C">
              <w:rPr>
                <w:rFonts w:ascii="Courier New" w:hAnsi="Courier New" w:cs="Courier New"/>
              </w:rPr>
              <w:t>source=selector</w:t>
            </w:r>
          </w:p>
          <w:p w14:paraId="5AB5132F" w14:textId="77777777" w:rsidR="001A726C" w:rsidRPr="001A726C" w:rsidRDefault="001A726C" w:rsidP="00302756">
            <w:pPr>
              <w:jc w:val="both"/>
              <w:rPr>
                <w:rFonts w:ascii="Courier New" w:hAnsi="Courier New" w:cs="Courier New"/>
              </w:rPr>
            </w:pPr>
            <w:r w:rsidRPr="001A726C">
              <w:rPr>
                <w:rFonts w:ascii="Courier New" w:hAnsi="Courier New" w:cs="Courier New"/>
              </w:rPr>
              <w:t>format=0</w:t>
            </w:r>
          </w:p>
          <w:p w14:paraId="6FADE443" w14:textId="77777777" w:rsidR="001A726C" w:rsidRPr="001A726C" w:rsidRDefault="001A726C" w:rsidP="00302756">
            <w:pPr>
              <w:jc w:val="both"/>
              <w:rPr>
                <w:rFonts w:ascii="Courier New" w:hAnsi="Courier New" w:cs="Courier New"/>
              </w:rPr>
            </w:pPr>
            <w:r w:rsidRPr="001A726C">
              <w:rPr>
                <w:rFonts w:ascii="Courier New" w:hAnsi="Courier New" w:cs="Courier New"/>
              </w:rPr>
              <w:t>compress=0</w:t>
            </w:r>
          </w:p>
          <w:p w14:paraId="7D1AD7A5" w14:textId="77777777" w:rsidR="001A726C" w:rsidRPr="001A726C" w:rsidRDefault="001A726C" w:rsidP="00302756">
            <w:pPr>
              <w:jc w:val="both"/>
              <w:rPr>
                <w:rFonts w:ascii="Courier New" w:hAnsi="Courier New" w:cs="Courier New"/>
              </w:rPr>
            </w:pPr>
            <w:r w:rsidRPr="001A726C">
              <w:rPr>
                <w:rFonts w:ascii="Courier New" w:hAnsi="Courier New" w:cs="Courier New"/>
              </w:rPr>
              <w:t>delete=1</w:t>
            </w:r>
          </w:p>
          <w:p w14:paraId="12BEA79E" w14:textId="09CFD825" w:rsidR="00FA50D8" w:rsidRDefault="001A726C" w:rsidP="00302756">
            <w:pPr>
              <w:jc w:val="both"/>
            </w:pPr>
            <w:r w:rsidRPr="001A726C">
              <w:rPr>
                <w:rFonts w:ascii="Courier New" w:hAnsi="Courier New" w:cs="Courier New"/>
              </w:rPr>
              <w:t>savepath=</w:t>
            </w:r>
          </w:p>
        </w:tc>
      </w:tr>
    </w:tbl>
    <w:p w14:paraId="717E8C93" w14:textId="26A2160A" w:rsidR="00FA50D8" w:rsidRDefault="00FA50D8" w:rsidP="00AF05FB">
      <w:pPr>
        <w:pStyle w:val="Caption"/>
        <w:jc w:val="center"/>
      </w:pPr>
      <w:bookmarkStart w:id="321" w:name="_Ref406749265"/>
      <w:r>
        <w:t xml:space="preserve">List </w:t>
      </w:r>
      <w:fldSimple w:instr=" STYLEREF 1 \s ">
        <w:r w:rsidR="0017337F">
          <w:rPr>
            <w:noProof/>
          </w:rPr>
          <w:t>13</w:t>
        </w:r>
      </w:fldSimple>
      <w:r w:rsidR="00EA324D">
        <w:noBreakHyphen/>
      </w:r>
      <w:fldSimple w:instr=" SEQ List \* ARABIC \s 1 ">
        <w:r w:rsidR="0017337F">
          <w:rPr>
            <w:noProof/>
          </w:rPr>
          <w:t>12</w:t>
        </w:r>
      </w:fldSimple>
      <w:bookmarkEnd w:id="321"/>
      <w:r>
        <w:t xml:space="preserve">. </w:t>
      </w:r>
      <w:r w:rsidR="00C04DB6">
        <w:t>S</w:t>
      </w:r>
      <w:r>
        <w:t>cript for exporting colored components.</w:t>
      </w:r>
    </w:p>
    <w:p w14:paraId="2CFDFE73" w14:textId="024C659E" w:rsidR="00C96103" w:rsidRDefault="000414DC" w:rsidP="00302756">
      <w:pPr>
        <w:pStyle w:val="Heading3"/>
        <w:jc w:val="both"/>
      </w:pPr>
      <w:r>
        <w:t>Noise reduction</w:t>
      </w:r>
    </w:p>
    <w:p w14:paraId="2A5EFCD0" w14:textId="09E29EEE" w:rsidR="00FA50D8" w:rsidRDefault="00FA50D8" w:rsidP="00302756">
      <w:pPr>
        <w:spacing w:after="240"/>
        <w:jc w:val="both"/>
        <w:rPr>
          <w:b/>
        </w:rPr>
      </w:pPr>
      <w:r>
        <w:t xml:space="preserve">Task name (type): </w:t>
      </w:r>
      <w:r w:rsidRPr="00FA50D8">
        <w:rPr>
          <w:b/>
        </w:rPr>
        <w:t>noise_reduction</w:t>
      </w:r>
    </w:p>
    <w:p w14:paraId="29CF20B3" w14:textId="052A4136" w:rsidR="00201C18" w:rsidRDefault="00FA50D8" w:rsidP="00302756">
      <w:pPr>
        <w:spacing w:after="0"/>
        <w:jc w:val="both"/>
      </w:pPr>
      <w:r>
        <w:t xml:space="preserve">Purpose: </w:t>
      </w:r>
      <w:r w:rsidR="00A85B20">
        <w:t>It applies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rsidR="00A85B20">
        <w:t xml:space="preserve"> to each time point and</w:t>
      </w:r>
      <w:r>
        <w:t xml:space="preserve"> save</w:t>
      </w:r>
      <w:r w:rsidR="00EB7D57">
        <w:t>s</w:t>
      </w:r>
      <w:r>
        <w:t xml:space="preserve"> the result as a new file. The settings correspond to those in the noise reduction window.</w:t>
      </w:r>
    </w:p>
    <w:p w14:paraId="69EB3955" w14:textId="2425CE9A" w:rsidR="00FA50D8" w:rsidRDefault="00FA50D8" w:rsidP="00302756">
      <w:pPr>
        <w:jc w:val="both"/>
      </w:pPr>
      <w:r>
        <w:t>Parameters:</w:t>
      </w:r>
    </w:p>
    <w:p w14:paraId="4C789C35" w14:textId="014C594F" w:rsidR="00201C18" w:rsidRDefault="00FA50D8" w:rsidP="00302756">
      <w:pPr>
        <w:spacing w:after="120" w:line="240" w:lineRule="auto"/>
        <w:jc w:val="both"/>
      </w:pPr>
      <w:r>
        <w:rPr>
          <w:b/>
        </w:rPr>
        <w:t>threshold</w:t>
      </w:r>
      <w:r w:rsidR="00201C18">
        <w:t xml:space="preserve"> –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rsidR="00201C18">
        <w:t xml:space="preserve"> for component analysis;</w:t>
      </w:r>
    </w:p>
    <w:p w14:paraId="7AFAB8EF" w14:textId="170ED369" w:rsidR="00201C18" w:rsidRDefault="00FA50D8" w:rsidP="00302756">
      <w:pPr>
        <w:spacing w:after="120" w:line="240" w:lineRule="auto"/>
        <w:jc w:val="both"/>
      </w:pPr>
      <w:r>
        <w:rPr>
          <w:b/>
        </w:rPr>
        <w:t xml:space="preserve">voxelsize </w:t>
      </w:r>
      <w:r w:rsidR="00201C18">
        <w:t>– The component size to be removed as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rsidR="00201C18">
        <w:t>;</w:t>
      </w:r>
    </w:p>
    <w:p w14:paraId="53CFDBE7" w14:textId="77777777" w:rsidR="00AF05FB" w:rsidRDefault="00AF05FB" w:rsidP="00302756">
      <w:pPr>
        <w:spacing w:after="120" w:line="240" w:lineRule="auto"/>
        <w:jc w:val="both"/>
      </w:pPr>
    </w:p>
    <w:p w14:paraId="7DB98234" w14:textId="77777777" w:rsidR="00AF05FB" w:rsidRDefault="00AF05FB" w:rsidP="00302756">
      <w:pPr>
        <w:spacing w:after="120" w:line="240" w:lineRule="auto"/>
        <w:jc w:val="both"/>
      </w:pPr>
    </w:p>
    <w:p w14:paraId="1D6218AB" w14:textId="77777777" w:rsidR="00AF05FB" w:rsidRDefault="00AF05FB" w:rsidP="00302756">
      <w:pPr>
        <w:spacing w:after="120" w:line="240" w:lineRule="auto"/>
        <w:jc w:val="both"/>
      </w:pPr>
    </w:p>
    <w:p w14:paraId="11FBC1F4" w14:textId="2D0794B6" w:rsidR="000414DC" w:rsidRDefault="00FA50D8" w:rsidP="00302756">
      <w:pPr>
        <w:spacing w:after="120" w:line="240" w:lineRule="auto"/>
        <w:jc w:val="both"/>
      </w:pPr>
      <w:r>
        <w:lastRenderedPageBreak/>
        <w:t>Example:</w:t>
      </w:r>
    </w:p>
    <w:tbl>
      <w:tblPr>
        <w:tblStyle w:val="TableGrid"/>
        <w:tblW w:w="738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380"/>
      </w:tblGrid>
      <w:tr w:rsidR="00A85B20" w14:paraId="75277C5A" w14:textId="77777777" w:rsidTr="00AF05FB">
        <w:tc>
          <w:tcPr>
            <w:tcW w:w="7380" w:type="dxa"/>
            <w:shd w:val="clear" w:color="auto" w:fill="E8F1E2" w:themeFill="accent2" w:themeFillTint="33"/>
          </w:tcPr>
          <w:p w14:paraId="4A31CEAB" w14:textId="77777777" w:rsidR="00023460" w:rsidRPr="00023460" w:rsidRDefault="00023460" w:rsidP="00302756">
            <w:pPr>
              <w:jc w:val="both"/>
              <w:rPr>
                <w:rFonts w:ascii="Courier New" w:hAnsi="Courier New" w:cs="Courier New"/>
              </w:rPr>
            </w:pPr>
            <w:r w:rsidRPr="00023460">
              <w:rPr>
                <w:rFonts w:ascii="Courier New" w:hAnsi="Courier New" w:cs="Courier New"/>
              </w:rPr>
              <w:t>[tasks]</w:t>
            </w:r>
          </w:p>
          <w:p w14:paraId="73D25427" w14:textId="77777777" w:rsidR="00023460" w:rsidRPr="00023460" w:rsidRDefault="00023460" w:rsidP="00302756">
            <w:pPr>
              <w:jc w:val="both"/>
              <w:rPr>
                <w:rFonts w:ascii="Courier New" w:hAnsi="Courier New" w:cs="Courier New"/>
              </w:rPr>
            </w:pPr>
            <w:r w:rsidRPr="00023460">
              <w:rPr>
                <w:rFonts w:ascii="Courier New" w:hAnsi="Courier New" w:cs="Courier New"/>
              </w:rPr>
              <w:t>tasknum=2</w:t>
            </w:r>
          </w:p>
          <w:p w14:paraId="66F35ACB" w14:textId="77777777" w:rsidR="00023460" w:rsidRPr="00023460" w:rsidRDefault="00023460" w:rsidP="00302756">
            <w:pPr>
              <w:jc w:val="both"/>
              <w:rPr>
                <w:rFonts w:ascii="Courier New" w:hAnsi="Courier New" w:cs="Courier New"/>
              </w:rPr>
            </w:pPr>
            <w:r w:rsidRPr="00023460">
              <w:rPr>
                <w:rFonts w:ascii="Courier New" w:hAnsi="Courier New" w:cs="Courier New"/>
              </w:rPr>
              <w:t>[tasks/task0]</w:t>
            </w:r>
          </w:p>
          <w:p w14:paraId="20EF1D0D" w14:textId="77777777" w:rsidR="00023460" w:rsidRPr="00023460" w:rsidRDefault="00023460" w:rsidP="00302756">
            <w:pPr>
              <w:jc w:val="both"/>
              <w:rPr>
                <w:rFonts w:ascii="Courier New" w:hAnsi="Courier New" w:cs="Courier New"/>
              </w:rPr>
            </w:pPr>
            <w:r w:rsidRPr="00023460">
              <w:rPr>
                <w:rFonts w:ascii="Courier New" w:hAnsi="Courier New" w:cs="Courier New"/>
              </w:rPr>
              <w:t>type=noise_reduction</w:t>
            </w:r>
          </w:p>
          <w:p w14:paraId="103A4681" w14:textId="77777777" w:rsidR="00023460" w:rsidRPr="00023460" w:rsidRDefault="00023460" w:rsidP="00302756">
            <w:pPr>
              <w:jc w:val="both"/>
              <w:rPr>
                <w:rFonts w:ascii="Courier New" w:hAnsi="Courier New" w:cs="Courier New"/>
              </w:rPr>
            </w:pPr>
            <w:r w:rsidRPr="00023460">
              <w:rPr>
                <w:rFonts w:ascii="Courier New" w:hAnsi="Courier New" w:cs="Courier New"/>
              </w:rPr>
              <w:t>time_mode=TM_ALL_PRE_LAST_BOTH</w:t>
            </w:r>
          </w:p>
          <w:p w14:paraId="26AF80FB" w14:textId="77777777" w:rsidR="00023460" w:rsidRPr="00023460" w:rsidRDefault="00023460" w:rsidP="00302756">
            <w:pPr>
              <w:jc w:val="both"/>
              <w:rPr>
                <w:rFonts w:ascii="Courier New" w:hAnsi="Courier New" w:cs="Courier New"/>
              </w:rPr>
            </w:pPr>
            <w:r w:rsidRPr="00023460">
              <w:rPr>
                <w:rFonts w:ascii="Courier New" w:hAnsi="Courier New" w:cs="Courier New"/>
              </w:rPr>
              <w:t>chan_mode=0</w:t>
            </w:r>
          </w:p>
          <w:p w14:paraId="35F3E6EA" w14:textId="77777777" w:rsidR="00023460" w:rsidRPr="00023460" w:rsidRDefault="00023460" w:rsidP="00302756">
            <w:pPr>
              <w:jc w:val="both"/>
              <w:rPr>
                <w:rFonts w:ascii="Courier New" w:hAnsi="Courier New" w:cs="Courier New"/>
              </w:rPr>
            </w:pPr>
            <w:r w:rsidRPr="00023460">
              <w:rPr>
                <w:rFonts w:ascii="Courier New" w:hAnsi="Courier New" w:cs="Courier New"/>
              </w:rPr>
              <w:t>threshold=0.5</w:t>
            </w:r>
          </w:p>
          <w:p w14:paraId="68EE6EA8" w14:textId="77777777" w:rsidR="00023460" w:rsidRPr="00023460" w:rsidRDefault="00023460" w:rsidP="00302756">
            <w:pPr>
              <w:jc w:val="both"/>
              <w:rPr>
                <w:rFonts w:ascii="Courier New" w:hAnsi="Courier New" w:cs="Courier New"/>
              </w:rPr>
            </w:pPr>
            <w:r w:rsidRPr="00023460">
              <w:rPr>
                <w:rFonts w:ascii="Courier New" w:hAnsi="Courier New" w:cs="Courier New"/>
              </w:rPr>
              <w:t>voxelsize=20</w:t>
            </w:r>
          </w:p>
          <w:p w14:paraId="1E180018" w14:textId="77777777" w:rsidR="00023460" w:rsidRPr="00023460" w:rsidRDefault="00023460" w:rsidP="00302756">
            <w:pPr>
              <w:jc w:val="both"/>
              <w:rPr>
                <w:rFonts w:ascii="Courier New" w:hAnsi="Courier New" w:cs="Courier New"/>
              </w:rPr>
            </w:pPr>
            <w:r w:rsidRPr="00023460">
              <w:rPr>
                <w:rFonts w:ascii="Courier New" w:hAnsi="Courier New" w:cs="Courier New"/>
              </w:rPr>
              <w:t>[tasks/task1]</w:t>
            </w:r>
          </w:p>
          <w:p w14:paraId="19C86320" w14:textId="77777777" w:rsidR="00023460" w:rsidRPr="00023460" w:rsidRDefault="00023460" w:rsidP="00302756">
            <w:pPr>
              <w:jc w:val="both"/>
              <w:rPr>
                <w:rFonts w:ascii="Courier New" w:hAnsi="Courier New" w:cs="Courier New"/>
              </w:rPr>
            </w:pPr>
            <w:r w:rsidRPr="00023460">
              <w:rPr>
                <w:rFonts w:ascii="Courier New" w:hAnsi="Courier New" w:cs="Courier New"/>
              </w:rPr>
              <w:t>type=save_volume</w:t>
            </w:r>
          </w:p>
          <w:p w14:paraId="378F8443" w14:textId="77777777" w:rsidR="00023460" w:rsidRPr="00023460" w:rsidRDefault="00023460" w:rsidP="00302756">
            <w:pPr>
              <w:jc w:val="both"/>
              <w:rPr>
                <w:rFonts w:ascii="Courier New" w:hAnsi="Courier New" w:cs="Courier New"/>
              </w:rPr>
            </w:pPr>
            <w:r w:rsidRPr="00023460">
              <w:rPr>
                <w:rFonts w:ascii="Courier New" w:hAnsi="Courier New" w:cs="Courier New"/>
              </w:rPr>
              <w:t>time_mode=TM_ALL_PRE_LAST_BOTH</w:t>
            </w:r>
          </w:p>
          <w:p w14:paraId="17D1DCAD" w14:textId="77777777" w:rsidR="00023460" w:rsidRPr="00023460" w:rsidRDefault="00023460" w:rsidP="00302756">
            <w:pPr>
              <w:jc w:val="both"/>
              <w:rPr>
                <w:rFonts w:ascii="Courier New" w:hAnsi="Courier New" w:cs="Courier New"/>
              </w:rPr>
            </w:pPr>
            <w:r w:rsidRPr="00023460">
              <w:rPr>
                <w:rFonts w:ascii="Courier New" w:hAnsi="Courier New" w:cs="Courier New"/>
              </w:rPr>
              <w:t>source=calculator</w:t>
            </w:r>
          </w:p>
          <w:p w14:paraId="690BA69F" w14:textId="77777777" w:rsidR="00023460" w:rsidRPr="00023460" w:rsidRDefault="00023460" w:rsidP="00302756">
            <w:pPr>
              <w:jc w:val="both"/>
              <w:rPr>
                <w:rFonts w:ascii="Courier New" w:hAnsi="Courier New" w:cs="Courier New"/>
              </w:rPr>
            </w:pPr>
            <w:r w:rsidRPr="00023460">
              <w:rPr>
                <w:rFonts w:ascii="Courier New" w:hAnsi="Courier New" w:cs="Courier New"/>
              </w:rPr>
              <w:t>chan_mode=0</w:t>
            </w:r>
          </w:p>
          <w:p w14:paraId="7F04106D" w14:textId="77777777" w:rsidR="00023460" w:rsidRPr="00023460" w:rsidRDefault="00023460" w:rsidP="00302756">
            <w:pPr>
              <w:jc w:val="both"/>
              <w:rPr>
                <w:rFonts w:ascii="Courier New" w:hAnsi="Courier New" w:cs="Courier New"/>
              </w:rPr>
            </w:pPr>
            <w:r w:rsidRPr="00023460">
              <w:rPr>
                <w:rFonts w:ascii="Courier New" w:hAnsi="Courier New" w:cs="Courier New"/>
              </w:rPr>
              <w:t>format=0</w:t>
            </w:r>
          </w:p>
          <w:p w14:paraId="59F730AA" w14:textId="77777777" w:rsidR="00023460" w:rsidRPr="00023460" w:rsidRDefault="00023460" w:rsidP="00302756">
            <w:pPr>
              <w:jc w:val="both"/>
              <w:rPr>
                <w:rFonts w:ascii="Courier New" w:hAnsi="Courier New" w:cs="Courier New"/>
              </w:rPr>
            </w:pPr>
            <w:r w:rsidRPr="00023460">
              <w:rPr>
                <w:rFonts w:ascii="Courier New" w:hAnsi="Courier New" w:cs="Courier New"/>
              </w:rPr>
              <w:t>compress=0</w:t>
            </w:r>
          </w:p>
          <w:p w14:paraId="7B12C864" w14:textId="77777777" w:rsidR="00023460" w:rsidRPr="00023460" w:rsidRDefault="00023460" w:rsidP="00302756">
            <w:pPr>
              <w:jc w:val="both"/>
              <w:rPr>
                <w:rFonts w:ascii="Courier New" w:hAnsi="Courier New" w:cs="Courier New"/>
              </w:rPr>
            </w:pPr>
            <w:r w:rsidRPr="00023460">
              <w:rPr>
                <w:rFonts w:ascii="Courier New" w:hAnsi="Courier New" w:cs="Courier New"/>
              </w:rPr>
              <w:t>delete=1</w:t>
            </w:r>
          </w:p>
          <w:p w14:paraId="7819142A" w14:textId="1A9E8DFB" w:rsidR="00A85B20" w:rsidRDefault="00023460" w:rsidP="00302756">
            <w:pPr>
              <w:jc w:val="both"/>
            </w:pPr>
            <w:r w:rsidRPr="00023460">
              <w:rPr>
                <w:rFonts w:ascii="Courier New" w:hAnsi="Courier New" w:cs="Courier New"/>
              </w:rPr>
              <w:t>savepath=</w:t>
            </w:r>
          </w:p>
        </w:tc>
      </w:tr>
    </w:tbl>
    <w:p w14:paraId="1F8B9AB2" w14:textId="49DE9326" w:rsidR="00A85B20" w:rsidRDefault="00A85B20" w:rsidP="00AF05FB">
      <w:pPr>
        <w:pStyle w:val="Caption"/>
        <w:jc w:val="center"/>
      </w:pPr>
      <w:bookmarkStart w:id="322" w:name="_Ref406748108"/>
      <w:r>
        <w:t xml:space="preserve">List </w:t>
      </w:r>
      <w:fldSimple w:instr=" STYLEREF 1 \s ">
        <w:r w:rsidR="0017337F">
          <w:rPr>
            <w:noProof/>
          </w:rPr>
          <w:t>13</w:t>
        </w:r>
      </w:fldSimple>
      <w:r w:rsidR="00EA324D">
        <w:noBreakHyphen/>
      </w:r>
      <w:fldSimple w:instr=" SEQ List \* ARABIC \s 1 ">
        <w:r w:rsidR="0017337F">
          <w:rPr>
            <w:noProof/>
          </w:rPr>
          <w:t>13</w:t>
        </w:r>
      </w:fldSimple>
      <w:bookmarkEnd w:id="322"/>
      <w:r>
        <w:t xml:space="preserve">. </w:t>
      </w:r>
      <w:r w:rsidR="00C04DB6">
        <w:t>S</w:t>
      </w:r>
      <w:r>
        <w:t>cript for noise reduction.</w:t>
      </w:r>
    </w:p>
    <w:p w14:paraId="796862F0" w14:textId="23199963" w:rsidR="00FA50D8" w:rsidRDefault="00FA50D8" w:rsidP="00302756">
      <w:pPr>
        <w:jc w:val="both"/>
      </w:pPr>
      <w:r>
        <w:t>This example script applied noise reduction to each time point.</w:t>
      </w:r>
    </w:p>
    <w:p w14:paraId="48DAD36E" w14:textId="5457F03F" w:rsidR="00FA50D8" w:rsidRDefault="00FA50D8" w:rsidP="00302756">
      <w:pPr>
        <w:pStyle w:val="Heading3"/>
        <w:jc w:val="both"/>
      </w:pPr>
      <w:r>
        <w:t>Save mask</w:t>
      </w:r>
    </w:p>
    <w:p w14:paraId="0DEDF2D6" w14:textId="7C9FDDF8" w:rsidR="00FA50D8" w:rsidRDefault="00FA50D8" w:rsidP="00302756">
      <w:pPr>
        <w:jc w:val="both"/>
        <w:rPr>
          <w:b/>
        </w:rPr>
      </w:pPr>
      <w:r>
        <w:t xml:space="preserve">Task name (type): </w:t>
      </w:r>
      <w:r>
        <w:rPr>
          <w:b/>
        </w:rPr>
        <w:t>save</w:t>
      </w:r>
      <w:r w:rsidRPr="00EF5AD8">
        <w:rPr>
          <w:b/>
        </w:rPr>
        <w:t>_mask</w:t>
      </w:r>
    </w:p>
    <w:p w14:paraId="7C89C757" w14:textId="60371D33" w:rsidR="00FA50D8" w:rsidRDefault="00FA50D8" w:rsidP="00302756">
      <w:pPr>
        <w:jc w:val="both"/>
      </w:pPr>
      <w:r>
        <w:t xml:space="preserve">Purpose: Use this script to save </w:t>
      </w:r>
      <w:r w:rsidR="00243EBC">
        <w:t>the </w:t>
      </w:r>
      <w:r>
        <w:t>selection mask for each time point.</w:t>
      </w:r>
    </w:p>
    <w:p w14:paraId="4C0D7071" w14:textId="77777777" w:rsidR="00E5577E" w:rsidRDefault="00E5577E" w:rsidP="00302756">
      <w:pPr>
        <w:jc w:val="both"/>
      </w:pPr>
      <w:r>
        <w:t>Parameters:</w:t>
      </w:r>
    </w:p>
    <w:p w14:paraId="3A9F79A4" w14:textId="77777777" w:rsidR="00E5577E" w:rsidRDefault="00E5577E" w:rsidP="00302756">
      <w:pPr>
        <w:spacing w:after="120"/>
        <w:jc w:val="both"/>
      </w:pPr>
      <w:r w:rsidRPr="00F8365E">
        <w:rPr>
          <w:b/>
          <w:bCs/>
        </w:rPr>
        <w:t>mask</w:t>
      </w:r>
      <w:r>
        <w:t xml:space="preserve"> – fetch the mask data.</w:t>
      </w:r>
    </w:p>
    <w:p w14:paraId="130A5336" w14:textId="77777777" w:rsidR="00E5577E" w:rsidRDefault="00E5577E" w:rsidP="00302756">
      <w:pPr>
        <w:jc w:val="both"/>
      </w:pPr>
      <w:r w:rsidRPr="00F8365E">
        <w:rPr>
          <w:b/>
          <w:bCs/>
        </w:rPr>
        <w:t>label</w:t>
      </w:r>
      <w:r>
        <w:t xml:space="preserve"> – fetch the label data.</w:t>
      </w:r>
    </w:p>
    <w:p w14:paraId="4BA4A8A3" w14:textId="533FEAC7" w:rsidR="00FA50D8" w:rsidRDefault="00FA50D8" w:rsidP="00302756">
      <w:pPr>
        <w:jc w:val="both"/>
      </w:pPr>
      <w:r>
        <w:t>Example:</w:t>
      </w:r>
    </w:p>
    <w:tbl>
      <w:tblPr>
        <w:tblStyle w:val="TableGrid"/>
        <w:tblW w:w="738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380"/>
      </w:tblGrid>
      <w:tr w:rsidR="00FA50D8" w14:paraId="0C05563E" w14:textId="77777777" w:rsidTr="00AF05FB">
        <w:tc>
          <w:tcPr>
            <w:tcW w:w="7380" w:type="dxa"/>
            <w:shd w:val="clear" w:color="auto" w:fill="E8F1E2" w:themeFill="accent2" w:themeFillTint="33"/>
          </w:tcPr>
          <w:p w14:paraId="1C599D20" w14:textId="77777777" w:rsidR="00C04DB6" w:rsidRPr="00C04DB6" w:rsidRDefault="00C04DB6" w:rsidP="00302756">
            <w:pPr>
              <w:jc w:val="both"/>
              <w:rPr>
                <w:rFonts w:ascii="Courier New" w:hAnsi="Courier New" w:cs="Courier New"/>
              </w:rPr>
            </w:pPr>
            <w:r w:rsidRPr="00C04DB6">
              <w:rPr>
                <w:rFonts w:ascii="Courier New" w:hAnsi="Courier New" w:cs="Courier New"/>
              </w:rPr>
              <w:t>[tasks]</w:t>
            </w:r>
          </w:p>
          <w:p w14:paraId="34ED92E4" w14:textId="77777777" w:rsidR="00C04DB6" w:rsidRPr="00C04DB6" w:rsidRDefault="00C04DB6" w:rsidP="00302756">
            <w:pPr>
              <w:jc w:val="both"/>
              <w:rPr>
                <w:rFonts w:ascii="Courier New" w:hAnsi="Courier New" w:cs="Courier New"/>
              </w:rPr>
            </w:pPr>
            <w:r w:rsidRPr="00C04DB6">
              <w:rPr>
                <w:rFonts w:ascii="Courier New" w:hAnsi="Courier New" w:cs="Courier New"/>
              </w:rPr>
              <w:t>tasknum=2</w:t>
            </w:r>
          </w:p>
          <w:p w14:paraId="19290C7F" w14:textId="77777777" w:rsidR="00C04DB6" w:rsidRPr="00C04DB6" w:rsidRDefault="00C04DB6" w:rsidP="00302756">
            <w:pPr>
              <w:jc w:val="both"/>
              <w:rPr>
                <w:rFonts w:ascii="Courier New" w:hAnsi="Courier New" w:cs="Courier New"/>
              </w:rPr>
            </w:pPr>
            <w:r w:rsidRPr="00C04DB6">
              <w:rPr>
                <w:rFonts w:ascii="Courier New" w:hAnsi="Courier New" w:cs="Courier New"/>
              </w:rPr>
              <w:t>[tasks/task0]</w:t>
            </w:r>
          </w:p>
          <w:p w14:paraId="56D12B8B" w14:textId="77777777" w:rsidR="00C04DB6" w:rsidRPr="00C04DB6" w:rsidRDefault="00C04DB6" w:rsidP="00302756">
            <w:pPr>
              <w:jc w:val="both"/>
              <w:rPr>
                <w:rFonts w:ascii="Courier New" w:hAnsi="Courier New" w:cs="Courier New"/>
              </w:rPr>
            </w:pPr>
            <w:r w:rsidRPr="00C04DB6">
              <w:rPr>
                <w:rFonts w:ascii="Courier New" w:hAnsi="Courier New" w:cs="Courier New"/>
              </w:rPr>
              <w:t>type=fetch_mask</w:t>
            </w:r>
          </w:p>
          <w:p w14:paraId="3180514F" w14:textId="77777777" w:rsidR="00C04DB6" w:rsidRPr="00C04DB6" w:rsidRDefault="00C04DB6" w:rsidP="00302756">
            <w:pPr>
              <w:jc w:val="both"/>
              <w:rPr>
                <w:rFonts w:ascii="Courier New" w:hAnsi="Courier New" w:cs="Courier New"/>
              </w:rPr>
            </w:pPr>
            <w:r w:rsidRPr="00C04DB6">
              <w:rPr>
                <w:rFonts w:ascii="Courier New" w:hAnsi="Courier New" w:cs="Courier New"/>
              </w:rPr>
              <w:t>time_mode=TM_ALL_POST_REWIND</w:t>
            </w:r>
          </w:p>
          <w:p w14:paraId="22BC0710" w14:textId="77777777" w:rsidR="00C04DB6" w:rsidRPr="00C04DB6" w:rsidRDefault="00C04DB6" w:rsidP="00302756">
            <w:pPr>
              <w:jc w:val="both"/>
              <w:rPr>
                <w:rFonts w:ascii="Courier New" w:hAnsi="Courier New" w:cs="Courier New"/>
              </w:rPr>
            </w:pPr>
            <w:r w:rsidRPr="00C04DB6">
              <w:rPr>
                <w:rFonts w:ascii="Courier New" w:hAnsi="Courier New" w:cs="Courier New"/>
              </w:rPr>
              <w:t>chan_mode=0</w:t>
            </w:r>
          </w:p>
          <w:p w14:paraId="2267AF9B" w14:textId="77777777" w:rsidR="00C04DB6" w:rsidRPr="00C04DB6" w:rsidRDefault="00C04DB6" w:rsidP="00302756">
            <w:pPr>
              <w:jc w:val="both"/>
              <w:rPr>
                <w:rFonts w:ascii="Courier New" w:hAnsi="Courier New" w:cs="Courier New"/>
              </w:rPr>
            </w:pPr>
            <w:r w:rsidRPr="00C04DB6">
              <w:rPr>
                <w:rFonts w:ascii="Courier New" w:hAnsi="Courier New" w:cs="Courier New"/>
              </w:rPr>
              <w:t>mask=1</w:t>
            </w:r>
          </w:p>
          <w:p w14:paraId="7EC88906" w14:textId="77777777" w:rsidR="00C04DB6" w:rsidRPr="00C04DB6" w:rsidRDefault="00C04DB6" w:rsidP="00302756">
            <w:pPr>
              <w:jc w:val="both"/>
              <w:rPr>
                <w:rFonts w:ascii="Courier New" w:hAnsi="Courier New" w:cs="Courier New"/>
              </w:rPr>
            </w:pPr>
            <w:r w:rsidRPr="00C04DB6">
              <w:rPr>
                <w:rFonts w:ascii="Courier New" w:hAnsi="Courier New" w:cs="Courier New"/>
              </w:rPr>
              <w:t>label=1</w:t>
            </w:r>
          </w:p>
          <w:p w14:paraId="6E3DA277" w14:textId="77777777" w:rsidR="00C04DB6" w:rsidRPr="00C04DB6" w:rsidRDefault="00C04DB6" w:rsidP="00302756">
            <w:pPr>
              <w:jc w:val="both"/>
              <w:rPr>
                <w:rFonts w:ascii="Courier New" w:hAnsi="Courier New" w:cs="Courier New"/>
              </w:rPr>
            </w:pPr>
            <w:r w:rsidRPr="00C04DB6">
              <w:rPr>
                <w:rFonts w:ascii="Courier New" w:hAnsi="Courier New" w:cs="Courier New"/>
              </w:rPr>
              <w:t>[tasks/task1]</w:t>
            </w:r>
          </w:p>
          <w:p w14:paraId="4D8E8FAA" w14:textId="77777777" w:rsidR="00C04DB6" w:rsidRPr="00C04DB6" w:rsidRDefault="00C04DB6" w:rsidP="00302756">
            <w:pPr>
              <w:jc w:val="both"/>
              <w:rPr>
                <w:rFonts w:ascii="Courier New" w:hAnsi="Courier New" w:cs="Courier New"/>
              </w:rPr>
            </w:pPr>
            <w:r w:rsidRPr="00C04DB6">
              <w:rPr>
                <w:rFonts w:ascii="Courier New" w:hAnsi="Courier New" w:cs="Courier New"/>
              </w:rPr>
              <w:t>type=save_mask</w:t>
            </w:r>
          </w:p>
          <w:p w14:paraId="712A3DE7" w14:textId="77777777" w:rsidR="00C04DB6" w:rsidRPr="00C04DB6" w:rsidRDefault="00C04DB6" w:rsidP="00302756">
            <w:pPr>
              <w:jc w:val="both"/>
              <w:rPr>
                <w:rFonts w:ascii="Courier New" w:hAnsi="Courier New" w:cs="Courier New"/>
              </w:rPr>
            </w:pPr>
            <w:r w:rsidRPr="00C04DB6">
              <w:rPr>
                <w:rFonts w:ascii="Courier New" w:hAnsi="Courier New" w:cs="Courier New"/>
              </w:rPr>
              <w:t>time_mode=TM_ALL_PRE_REWIND</w:t>
            </w:r>
          </w:p>
          <w:p w14:paraId="7C95BC41" w14:textId="77777777" w:rsidR="00C04DB6" w:rsidRPr="00C04DB6" w:rsidRDefault="00C04DB6" w:rsidP="00302756">
            <w:pPr>
              <w:jc w:val="both"/>
              <w:rPr>
                <w:rFonts w:ascii="Courier New" w:hAnsi="Courier New" w:cs="Courier New"/>
              </w:rPr>
            </w:pPr>
            <w:r w:rsidRPr="00C04DB6">
              <w:rPr>
                <w:rFonts w:ascii="Courier New" w:hAnsi="Courier New" w:cs="Courier New"/>
              </w:rPr>
              <w:t>chan_mode=0</w:t>
            </w:r>
          </w:p>
          <w:p w14:paraId="1763F4D7" w14:textId="77777777" w:rsidR="00C04DB6" w:rsidRPr="00C04DB6" w:rsidRDefault="00C04DB6" w:rsidP="00302756">
            <w:pPr>
              <w:jc w:val="both"/>
              <w:rPr>
                <w:rFonts w:ascii="Courier New" w:hAnsi="Courier New" w:cs="Courier New"/>
              </w:rPr>
            </w:pPr>
            <w:r w:rsidRPr="00C04DB6">
              <w:rPr>
                <w:rFonts w:ascii="Courier New" w:hAnsi="Courier New" w:cs="Courier New"/>
              </w:rPr>
              <w:t>mask=1</w:t>
            </w:r>
          </w:p>
          <w:p w14:paraId="2BD45673" w14:textId="70B48CE2" w:rsidR="00FA50D8" w:rsidRDefault="00C04DB6" w:rsidP="00302756">
            <w:pPr>
              <w:jc w:val="both"/>
            </w:pPr>
            <w:r w:rsidRPr="00C04DB6">
              <w:rPr>
                <w:rFonts w:ascii="Courier New" w:hAnsi="Courier New" w:cs="Courier New"/>
              </w:rPr>
              <w:t>label=1</w:t>
            </w:r>
          </w:p>
        </w:tc>
      </w:tr>
    </w:tbl>
    <w:p w14:paraId="43CA418B" w14:textId="24A4947F" w:rsidR="00FA50D8" w:rsidRDefault="00FA50D8" w:rsidP="00AF05FB">
      <w:pPr>
        <w:pStyle w:val="Caption"/>
        <w:jc w:val="center"/>
      </w:pPr>
      <w:r>
        <w:t xml:space="preserve">List </w:t>
      </w:r>
      <w:fldSimple w:instr=" STYLEREF 1 \s ">
        <w:r w:rsidR="0017337F">
          <w:rPr>
            <w:noProof/>
          </w:rPr>
          <w:t>13</w:t>
        </w:r>
      </w:fldSimple>
      <w:r w:rsidR="00EA324D">
        <w:noBreakHyphen/>
      </w:r>
      <w:fldSimple w:instr=" SEQ List \* ARABIC \s 1 ">
        <w:r w:rsidR="0017337F">
          <w:rPr>
            <w:noProof/>
          </w:rPr>
          <w:t>14</w:t>
        </w:r>
      </w:fldSimple>
      <w:r>
        <w:t xml:space="preserve">. </w:t>
      </w:r>
      <w:r w:rsidR="00C04DB6">
        <w:t>S</w:t>
      </w:r>
      <w:r>
        <w:t xml:space="preserve">cript for </w:t>
      </w:r>
      <w:r w:rsidR="00BF6388">
        <w:t>saving</w:t>
      </w:r>
      <w:r>
        <w:t xml:space="preserve"> mask.</w:t>
      </w:r>
    </w:p>
    <w:p w14:paraId="4141541A" w14:textId="7B772003" w:rsidR="00FA50D8" w:rsidRDefault="00BF6388" w:rsidP="00302756">
      <w:pPr>
        <w:jc w:val="both"/>
      </w:pPr>
      <w:r>
        <w:lastRenderedPageBreak/>
        <w:t>This example can be used to manually generate/modify selection masks for a time sequence. Use the paintbrush tool to generate a mask. When you step to the next time point, it automatically saves the mask and get</w:t>
      </w:r>
      <w:r w:rsidR="00243EBC">
        <w:t>s</w:t>
      </w:r>
      <w:r>
        <w:t xml:space="preserve"> the mask for the next time point.</w:t>
      </w:r>
    </w:p>
    <w:p w14:paraId="1C94AA6B" w14:textId="00B2B011" w:rsidR="00BF6388" w:rsidRDefault="00BF6388" w:rsidP="00302756">
      <w:pPr>
        <w:pStyle w:val="Heading3"/>
        <w:jc w:val="both"/>
      </w:pPr>
      <w:r>
        <w:t>Selection tracking</w:t>
      </w:r>
    </w:p>
    <w:p w14:paraId="7B56D6BE" w14:textId="1BD3AEA9" w:rsidR="00BF6388" w:rsidRDefault="00BF6388" w:rsidP="00302756">
      <w:pPr>
        <w:jc w:val="both"/>
        <w:rPr>
          <w:b/>
        </w:rPr>
      </w:pPr>
      <w:r>
        <w:t xml:space="preserve">Task name (type): </w:t>
      </w:r>
      <w:r w:rsidR="002054DA">
        <w:rPr>
          <w:b/>
        </w:rPr>
        <w:t>pre</w:t>
      </w:r>
      <w:r w:rsidRPr="00BF6388">
        <w:rPr>
          <w:b/>
        </w:rPr>
        <w:t>_tracking</w:t>
      </w:r>
      <w:r w:rsidR="002054DA">
        <w:rPr>
          <w:b/>
        </w:rPr>
        <w:t>/post_tracking</w:t>
      </w:r>
    </w:p>
    <w:p w14:paraId="0E5A86BE" w14:textId="51C5FCAB" w:rsidR="00BF6388" w:rsidRDefault="00BF6388" w:rsidP="00302756">
      <w:pPr>
        <w:jc w:val="both"/>
      </w:pPr>
      <w:r>
        <w:t xml:space="preserve">Purpose: To view automatically tracked results, to correct and proofread automatically tracked results, or to manually track a time sequence, use this script to let FluoRender know that label files are </w:t>
      </w:r>
      <w:r w:rsidR="008132D8">
        <w:t>present,</w:t>
      </w:r>
      <w:r>
        <w:t xml:space="preserve"> and IDs need to be linked.</w:t>
      </w:r>
    </w:p>
    <w:p w14:paraId="1A1C0E6F" w14:textId="10B48F44" w:rsidR="00BF6388" w:rsidRDefault="00BF6388" w:rsidP="00302756">
      <w:pPr>
        <w:jc w:val="both"/>
      </w:pPr>
      <w:r>
        <w:t>Parameters: None.</w:t>
      </w:r>
    </w:p>
    <w:p w14:paraId="7AC272A1" w14:textId="144A94DF" w:rsidR="00BF6388" w:rsidRDefault="00BF6388" w:rsidP="00302756">
      <w:pPr>
        <w:jc w:val="both"/>
      </w:pPr>
      <w:r>
        <w:t>Example</w:t>
      </w:r>
      <w:r w:rsidR="00615E9B">
        <w:t xml:space="preserve"> 1, </w:t>
      </w:r>
      <w:r w:rsidR="008E4D1C">
        <w:t>view</w:t>
      </w:r>
      <w:r w:rsidR="00EC5158">
        <w:t>ing</w:t>
      </w:r>
      <w:r w:rsidR="008E4D1C">
        <w:t xml:space="preserve"> tracking results:</w:t>
      </w:r>
    </w:p>
    <w:tbl>
      <w:tblPr>
        <w:tblStyle w:val="TableGrid"/>
        <w:tblW w:w="738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380"/>
      </w:tblGrid>
      <w:tr w:rsidR="00BF6388" w14:paraId="42278EEC" w14:textId="77777777" w:rsidTr="00AF05FB">
        <w:tc>
          <w:tcPr>
            <w:tcW w:w="7380" w:type="dxa"/>
            <w:shd w:val="clear" w:color="auto" w:fill="E8F1E2" w:themeFill="accent2" w:themeFillTint="33"/>
          </w:tcPr>
          <w:p w14:paraId="1962965B" w14:textId="77777777" w:rsidR="002054DA" w:rsidRPr="002054DA" w:rsidRDefault="002054DA" w:rsidP="00302756">
            <w:pPr>
              <w:jc w:val="both"/>
              <w:rPr>
                <w:rFonts w:ascii="Courier New" w:hAnsi="Courier New" w:cs="Courier New"/>
              </w:rPr>
            </w:pPr>
            <w:r w:rsidRPr="002054DA">
              <w:rPr>
                <w:rFonts w:ascii="Courier New" w:hAnsi="Courier New" w:cs="Courier New"/>
              </w:rPr>
              <w:t>[tasks]</w:t>
            </w:r>
          </w:p>
          <w:p w14:paraId="762EEE4F" w14:textId="77777777" w:rsidR="002054DA" w:rsidRPr="002054DA" w:rsidRDefault="002054DA" w:rsidP="00302756">
            <w:pPr>
              <w:jc w:val="both"/>
              <w:rPr>
                <w:rFonts w:ascii="Courier New" w:hAnsi="Courier New" w:cs="Courier New"/>
              </w:rPr>
            </w:pPr>
            <w:r w:rsidRPr="002054DA">
              <w:rPr>
                <w:rFonts w:ascii="Courier New" w:hAnsi="Courier New" w:cs="Courier New"/>
              </w:rPr>
              <w:t>tasknum=3</w:t>
            </w:r>
          </w:p>
          <w:p w14:paraId="017930F5" w14:textId="77777777" w:rsidR="002054DA" w:rsidRPr="002054DA" w:rsidRDefault="002054DA" w:rsidP="00302756">
            <w:pPr>
              <w:jc w:val="both"/>
              <w:rPr>
                <w:rFonts w:ascii="Courier New" w:hAnsi="Courier New" w:cs="Courier New"/>
              </w:rPr>
            </w:pPr>
            <w:r w:rsidRPr="002054DA">
              <w:rPr>
                <w:rFonts w:ascii="Courier New" w:hAnsi="Courier New" w:cs="Courier New"/>
              </w:rPr>
              <w:t>[tasks/task0]</w:t>
            </w:r>
          </w:p>
          <w:p w14:paraId="2157DBFB" w14:textId="77777777" w:rsidR="002054DA" w:rsidRPr="002054DA" w:rsidRDefault="002054DA" w:rsidP="00302756">
            <w:pPr>
              <w:jc w:val="both"/>
              <w:rPr>
                <w:rFonts w:ascii="Courier New" w:hAnsi="Courier New" w:cs="Courier New"/>
              </w:rPr>
            </w:pPr>
            <w:r w:rsidRPr="002054DA">
              <w:rPr>
                <w:rFonts w:ascii="Courier New" w:hAnsi="Courier New" w:cs="Courier New"/>
              </w:rPr>
              <w:t>type=pre_tracking</w:t>
            </w:r>
          </w:p>
          <w:p w14:paraId="429EEFC5" w14:textId="77777777" w:rsidR="002054DA" w:rsidRPr="002054DA" w:rsidRDefault="002054DA" w:rsidP="00302756">
            <w:pPr>
              <w:jc w:val="both"/>
              <w:rPr>
                <w:rFonts w:ascii="Courier New" w:hAnsi="Courier New" w:cs="Courier New"/>
              </w:rPr>
            </w:pPr>
            <w:r w:rsidRPr="002054DA">
              <w:rPr>
                <w:rFonts w:ascii="Courier New" w:hAnsi="Courier New" w:cs="Courier New"/>
              </w:rPr>
              <w:t>time_mode=TM_ALL_PRE</w:t>
            </w:r>
          </w:p>
          <w:p w14:paraId="666137C3" w14:textId="77777777" w:rsidR="002054DA" w:rsidRPr="002054DA" w:rsidRDefault="002054DA" w:rsidP="00302756">
            <w:pPr>
              <w:jc w:val="both"/>
              <w:rPr>
                <w:rFonts w:ascii="Courier New" w:hAnsi="Courier New" w:cs="Courier New"/>
              </w:rPr>
            </w:pPr>
            <w:r w:rsidRPr="002054DA">
              <w:rPr>
                <w:rFonts w:ascii="Courier New" w:hAnsi="Courier New" w:cs="Courier New"/>
              </w:rPr>
              <w:t>[tasks/task1]</w:t>
            </w:r>
          </w:p>
          <w:p w14:paraId="3AA5183F" w14:textId="77777777" w:rsidR="002054DA" w:rsidRPr="002054DA" w:rsidRDefault="002054DA" w:rsidP="00302756">
            <w:pPr>
              <w:jc w:val="both"/>
              <w:rPr>
                <w:rFonts w:ascii="Courier New" w:hAnsi="Courier New" w:cs="Courier New"/>
              </w:rPr>
            </w:pPr>
            <w:r w:rsidRPr="002054DA">
              <w:rPr>
                <w:rFonts w:ascii="Courier New" w:hAnsi="Courier New" w:cs="Courier New"/>
              </w:rPr>
              <w:t>type=fetch_mask</w:t>
            </w:r>
          </w:p>
          <w:p w14:paraId="6A9FEBA5" w14:textId="77777777" w:rsidR="002054DA" w:rsidRPr="002054DA" w:rsidRDefault="002054DA" w:rsidP="00302756">
            <w:pPr>
              <w:jc w:val="both"/>
              <w:rPr>
                <w:rFonts w:ascii="Courier New" w:hAnsi="Courier New" w:cs="Courier New"/>
              </w:rPr>
            </w:pPr>
            <w:r w:rsidRPr="002054DA">
              <w:rPr>
                <w:rFonts w:ascii="Courier New" w:hAnsi="Courier New" w:cs="Courier New"/>
              </w:rPr>
              <w:t>time_mode=TM_ALL_POST_REWIND</w:t>
            </w:r>
          </w:p>
          <w:p w14:paraId="14201314" w14:textId="77777777" w:rsidR="002054DA" w:rsidRPr="002054DA" w:rsidRDefault="002054DA" w:rsidP="00302756">
            <w:pPr>
              <w:jc w:val="both"/>
              <w:rPr>
                <w:rFonts w:ascii="Courier New" w:hAnsi="Courier New" w:cs="Courier New"/>
              </w:rPr>
            </w:pPr>
            <w:r w:rsidRPr="002054DA">
              <w:rPr>
                <w:rFonts w:ascii="Courier New" w:hAnsi="Courier New" w:cs="Courier New"/>
              </w:rPr>
              <w:t>chan_mode=0</w:t>
            </w:r>
          </w:p>
          <w:p w14:paraId="2D889C97" w14:textId="77777777" w:rsidR="002054DA" w:rsidRPr="002054DA" w:rsidRDefault="002054DA" w:rsidP="00302756">
            <w:pPr>
              <w:jc w:val="both"/>
              <w:rPr>
                <w:rFonts w:ascii="Courier New" w:hAnsi="Courier New" w:cs="Courier New"/>
              </w:rPr>
            </w:pPr>
            <w:r w:rsidRPr="002054DA">
              <w:rPr>
                <w:rFonts w:ascii="Courier New" w:hAnsi="Courier New" w:cs="Courier New"/>
              </w:rPr>
              <w:t>mask=0</w:t>
            </w:r>
          </w:p>
          <w:p w14:paraId="6CEC1AC7" w14:textId="77777777" w:rsidR="002054DA" w:rsidRPr="002054DA" w:rsidRDefault="002054DA" w:rsidP="00302756">
            <w:pPr>
              <w:jc w:val="both"/>
              <w:rPr>
                <w:rFonts w:ascii="Courier New" w:hAnsi="Courier New" w:cs="Courier New"/>
              </w:rPr>
            </w:pPr>
            <w:r w:rsidRPr="002054DA">
              <w:rPr>
                <w:rFonts w:ascii="Courier New" w:hAnsi="Courier New" w:cs="Courier New"/>
              </w:rPr>
              <w:t>label=1</w:t>
            </w:r>
          </w:p>
          <w:p w14:paraId="38CC40E6" w14:textId="77777777" w:rsidR="002054DA" w:rsidRPr="002054DA" w:rsidRDefault="002054DA" w:rsidP="00302756">
            <w:pPr>
              <w:jc w:val="both"/>
              <w:rPr>
                <w:rFonts w:ascii="Courier New" w:hAnsi="Courier New" w:cs="Courier New"/>
              </w:rPr>
            </w:pPr>
            <w:r w:rsidRPr="002054DA">
              <w:rPr>
                <w:rFonts w:ascii="Courier New" w:hAnsi="Courier New" w:cs="Courier New"/>
              </w:rPr>
              <w:t>[tasks/task2]</w:t>
            </w:r>
          </w:p>
          <w:p w14:paraId="0EE29418" w14:textId="77777777" w:rsidR="002054DA" w:rsidRPr="002054DA" w:rsidRDefault="002054DA" w:rsidP="00302756">
            <w:pPr>
              <w:jc w:val="both"/>
              <w:rPr>
                <w:rFonts w:ascii="Courier New" w:hAnsi="Courier New" w:cs="Courier New"/>
              </w:rPr>
            </w:pPr>
            <w:r w:rsidRPr="002054DA">
              <w:rPr>
                <w:rFonts w:ascii="Courier New" w:hAnsi="Courier New" w:cs="Courier New"/>
              </w:rPr>
              <w:t>type=post_tracking</w:t>
            </w:r>
          </w:p>
          <w:p w14:paraId="77097DAF" w14:textId="25581CB6" w:rsidR="00BF6388" w:rsidRDefault="002054DA" w:rsidP="00302756">
            <w:pPr>
              <w:jc w:val="both"/>
            </w:pPr>
            <w:r w:rsidRPr="002054DA">
              <w:rPr>
                <w:rFonts w:ascii="Courier New" w:hAnsi="Courier New" w:cs="Courier New"/>
              </w:rPr>
              <w:t>time_mode=TM_ALL_POST</w:t>
            </w:r>
          </w:p>
        </w:tc>
      </w:tr>
    </w:tbl>
    <w:p w14:paraId="02A2C064" w14:textId="19EA56A6" w:rsidR="00BF6388" w:rsidRDefault="00BF6388" w:rsidP="00AF05FB">
      <w:pPr>
        <w:pStyle w:val="Caption"/>
        <w:jc w:val="center"/>
      </w:pPr>
      <w:bookmarkStart w:id="323" w:name="_Ref406862664"/>
      <w:r>
        <w:t xml:space="preserve">List </w:t>
      </w:r>
      <w:fldSimple w:instr=" STYLEREF 1 \s ">
        <w:r w:rsidR="0017337F">
          <w:rPr>
            <w:noProof/>
          </w:rPr>
          <w:t>13</w:t>
        </w:r>
      </w:fldSimple>
      <w:r w:rsidR="00EA324D">
        <w:noBreakHyphen/>
      </w:r>
      <w:fldSimple w:instr=" SEQ List \* ARABIC \s 1 ">
        <w:r w:rsidR="0017337F">
          <w:rPr>
            <w:noProof/>
          </w:rPr>
          <w:t>15</w:t>
        </w:r>
      </w:fldSimple>
      <w:bookmarkEnd w:id="323"/>
      <w:r>
        <w:t xml:space="preserve">. </w:t>
      </w:r>
      <w:r w:rsidR="00703EB2">
        <w:t>S</w:t>
      </w:r>
      <w:r>
        <w:t xml:space="preserve">cript for </w:t>
      </w:r>
      <w:r w:rsidR="00EC5158">
        <w:t>viewing</w:t>
      </w:r>
      <w:r>
        <w:t xml:space="preserve"> tracking</w:t>
      </w:r>
      <w:r w:rsidR="00EC5158">
        <w:t xml:space="preserve"> results</w:t>
      </w:r>
      <w:r>
        <w:t>.</w:t>
      </w:r>
    </w:p>
    <w:p w14:paraId="38BB68D6" w14:textId="54227C10" w:rsidR="00BF6388" w:rsidRDefault="00BF6388" w:rsidP="00302756">
      <w:pPr>
        <w:jc w:val="both"/>
      </w:pPr>
      <w:r>
        <w:t xml:space="preserve">You need to perform manual or automatic tracking using the tools provided in FluoRender before you </w:t>
      </w:r>
      <w:r w:rsidR="008132D8">
        <w:t>can</w:t>
      </w:r>
      <w:r>
        <w:t xml:space="preserve"> use this script. For details on tracking, see </w:t>
      </w:r>
      <w:r>
        <w:fldChar w:fldCharType="begin" w:fldLock="1"/>
      </w:r>
      <w:r>
        <w:instrText xml:space="preserve"> REF _Ref406749322 \r \h </w:instrText>
      </w:r>
      <w:r w:rsidR="00E620C5">
        <w:instrText xml:space="preserve"> \* MERGEFORMAT </w:instrText>
      </w:r>
      <w:r>
        <w:fldChar w:fldCharType="separate"/>
      </w:r>
      <w:r w:rsidR="00B137B9">
        <w:t>Chapter 19</w:t>
      </w:r>
      <w:r>
        <w:fldChar w:fldCharType="end"/>
      </w:r>
      <w:r>
        <w:t>.</w:t>
      </w:r>
    </w:p>
    <w:p w14:paraId="5794B172" w14:textId="3AA54841" w:rsidR="008E4D1C" w:rsidRDefault="008E4D1C" w:rsidP="00302756">
      <w:pPr>
        <w:jc w:val="both"/>
      </w:pPr>
      <w:r>
        <w:t>Example 2, semi-automatic tracking:</w:t>
      </w:r>
    </w:p>
    <w:tbl>
      <w:tblPr>
        <w:tblStyle w:val="TableGrid"/>
        <w:tblW w:w="738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380"/>
      </w:tblGrid>
      <w:tr w:rsidR="008E4D1C" w14:paraId="22B1F81D" w14:textId="77777777" w:rsidTr="00AF05FB">
        <w:tc>
          <w:tcPr>
            <w:tcW w:w="7380" w:type="dxa"/>
            <w:shd w:val="clear" w:color="auto" w:fill="E8F1E2" w:themeFill="accent2" w:themeFillTint="33"/>
          </w:tcPr>
          <w:p w14:paraId="452E0FB9" w14:textId="77777777" w:rsidR="00703EB2" w:rsidRPr="00703EB2" w:rsidRDefault="00703EB2" w:rsidP="00302756">
            <w:pPr>
              <w:jc w:val="both"/>
              <w:rPr>
                <w:rFonts w:ascii="Courier New" w:hAnsi="Courier New" w:cs="Courier New"/>
              </w:rPr>
            </w:pPr>
            <w:r w:rsidRPr="00703EB2">
              <w:rPr>
                <w:rFonts w:ascii="Courier New" w:hAnsi="Courier New" w:cs="Courier New"/>
              </w:rPr>
              <w:t>[tasks]</w:t>
            </w:r>
          </w:p>
          <w:p w14:paraId="131E0D04" w14:textId="77777777" w:rsidR="00703EB2" w:rsidRPr="00703EB2" w:rsidRDefault="00703EB2" w:rsidP="00302756">
            <w:pPr>
              <w:jc w:val="both"/>
              <w:rPr>
                <w:rFonts w:ascii="Courier New" w:hAnsi="Courier New" w:cs="Courier New"/>
              </w:rPr>
            </w:pPr>
            <w:r w:rsidRPr="00703EB2">
              <w:rPr>
                <w:rFonts w:ascii="Courier New" w:hAnsi="Courier New" w:cs="Courier New"/>
              </w:rPr>
              <w:t>tasknum=8</w:t>
            </w:r>
          </w:p>
          <w:p w14:paraId="02E62002" w14:textId="77777777" w:rsidR="00703EB2" w:rsidRPr="00703EB2" w:rsidRDefault="00703EB2" w:rsidP="00302756">
            <w:pPr>
              <w:jc w:val="both"/>
              <w:rPr>
                <w:rFonts w:ascii="Courier New" w:hAnsi="Courier New" w:cs="Courier New"/>
              </w:rPr>
            </w:pPr>
            <w:r w:rsidRPr="00703EB2">
              <w:rPr>
                <w:rFonts w:ascii="Courier New" w:hAnsi="Courier New" w:cs="Courier New"/>
              </w:rPr>
              <w:t>[tasks/task0]</w:t>
            </w:r>
          </w:p>
          <w:p w14:paraId="5166A020" w14:textId="77777777" w:rsidR="00703EB2" w:rsidRPr="00703EB2" w:rsidRDefault="00703EB2" w:rsidP="00302756">
            <w:pPr>
              <w:jc w:val="both"/>
              <w:rPr>
                <w:rFonts w:ascii="Courier New" w:hAnsi="Courier New" w:cs="Courier New"/>
              </w:rPr>
            </w:pPr>
            <w:r w:rsidRPr="00703EB2">
              <w:rPr>
                <w:rFonts w:ascii="Courier New" w:hAnsi="Courier New" w:cs="Courier New"/>
              </w:rPr>
              <w:t>type=generate_comp</w:t>
            </w:r>
          </w:p>
          <w:p w14:paraId="6919DCB1" w14:textId="77777777" w:rsidR="00703EB2" w:rsidRPr="00703EB2" w:rsidRDefault="00703EB2" w:rsidP="00302756">
            <w:pPr>
              <w:jc w:val="both"/>
              <w:rPr>
                <w:rFonts w:ascii="Courier New" w:hAnsi="Courier New" w:cs="Courier New"/>
              </w:rPr>
            </w:pPr>
            <w:r w:rsidRPr="00703EB2">
              <w:rPr>
                <w:rFonts w:ascii="Courier New" w:hAnsi="Courier New" w:cs="Courier New"/>
              </w:rPr>
              <w:t>time_mode=TM_ALL_PRE</w:t>
            </w:r>
          </w:p>
          <w:p w14:paraId="203466D1" w14:textId="77777777" w:rsidR="00703EB2" w:rsidRPr="00703EB2" w:rsidRDefault="00703EB2" w:rsidP="00302756">
            <w:pPr>
              <w:jc w:val="both"/>
              <w:rPr>
                <w:rFonts w:ascii="Courier New" w:hAnsi="Courier New" w:cs="Courier New"/>
              </w:rPr>
            </w:pPr>
            <w:r w:rsidRPr="00703EB2">
              <w:rPr>
                <w:rFonts w:ascii="Courier New" w:hAnsi="Courier New" w:cs="Courier New"/>
              </w:rPr>
              <w:t>chan_mode=0</w:t>
            </w:r>
          </w:p>
          <w:p w14:paraId="155924B6" w14:textId="77777777" w:rsidR="00703EB2" w:rsidRPr="00703EB2" w:rsidRDefault="00703EB2" w:rsidP="00302756">
            <w:pPr>
              <w:jc w:val="both"/>
              <w:rPr>
                <w:rFonts w:ascii="Courier New" w:hAnsi="Courier New" w:cs="Courier New"/>
              </w:rPr>
            </w:pPr>
            <w:r w:rsidRPr="00703EB2">
              <w:rPr>
                <w:rFonts w:ascii="Courier New" w:hAnsi="Courier New" w:cs="Courier New"/>
              </w:rPr>
              <w:t>use_sel=1</w:t>
            </w:r>
          </w:p>
          <w:p w14:paraId="17E22A38" w14:textId="77777777" w:rsidR="00703EB2" w:rsidRPr="00703EB2" w:rsidRDefault="00703EB2" w:rsidP="00302756">
            <w:pPr>
              <w:jc w:val="both"/>
              <w:rPr>
                <w:rFonts w:ascii="Courier New" w:hAnsi="Courier New" w:cs="Courier New"/>
              </w:rPr>
            </w:pPr>
            <w:r w:rsidRPr="00703EB2">
              <w:rPr>
                <w:rFonts w:ascii="Courier New" w:hAnsi="Courier New" w:cs="Courier New"/>
              </w:rPr>
              <w:t>th_factor=0.35</w:t>
            </w:r>
          </w:p>
          <w:p w14:paraId="5A7A607D" w14:textId="77777777" w:rsidR="00703EB2" w:rsidRPr="00703EB2" w:rsidRDefault="00703EB2" w:rsidP="00302756">
            <w:pPr>
              <w:jc w:val="both"/>
              <w:rPr>
                <w:rFonts w:ascii="Courier New" w:hAnsi="Courier New" w:cs="Courier New"/>
              </w:rPr>
            </w:pPr>
            <w:r w:rsidRPr="00703EB2">
              <w:rPr>
                <w:rFonts w:ascii="Courier New" w:hAnsi="Courier New" w:cs="Courier New"/>
              </w:rPr>
              <w:t>[tasks/task1]</w:t>
            </w:r>
          </w:p>
          <w:p w14:paraId="23D47374" w14:textId="77777777" w:rsidR="00703EB2" w:rsidRPr="00703EB2" w:rsidRDefault="00703EB2" w:rsidP="00302756">
            <w:pPr>
              <w:jc w:val="both"/>
              <w:rPr>
                <w:rFonts w:ascii="Courier New" w:hAnsi="Courier New" w:cs="Courier New"/>
              </w:rPr>
            </w:pPr>
            <w:r w:rsidRPr="00703EB2">
              <w:rPr>
                <w:rFonts w:ascii="Courier New" w:hAnsi="Courier New" w:cs="Courier New"/>
              </w:rPr>
              <w:t>type=pre_tracking</w:t>
            </w:r>
          </w:p>
          <w:p w14:paraId="285DED07" w14:textId="77777777" w:rsidR="00703EB2" w:rsidRPr="00703EB2" w:rsidRDefault="00703EB2" w:rsidP="00302756">
            <w:pPr>
              <w:jc w:val="both"/>
              <w:rPr>
                <w:rFonts w:ascii="Courier New" w:hAnsi="Courier New" w:cs="Courier New"/>
              </w:rPr>
            </w:pPr>
            <w:r w:rsidRPr="00703EB2">
              <w:rPr>
                <w:rFonts w:ascii="Courier New" w:hAnsi="Courier New" w:cs="Courier New"/>
              </w:rPr>
              <w:t>time_mode=TM_ALL_PRE</w:t>
            </w:r>
          </w:p>
          <w:p w14:paraId="365AEEC0" w14:textId="77777777" w:rsidR="00703EB2" w:rsidRPr="00703EB2" w:rsidRDefault="00703EB2" w:rsidP="00302756">
            <w:pPr>
              <w:jc w:val="both"/>
              <w:rPr>
                <w:rFonts w:ascii="Courier New" w:hAnsi="Courier New" w:cs="Courier New"/>
              </w:rPr>
            </w:pPr>
            <w:r w:rsidRPr="00703EB2">
              <w:rPr>
                <w:rFonts w:ascii="Courier New" w:hAnsi="Courier New" w:cs="Courier New"/>
              </w:rPr>
              <w:t>[tasks/task2]</w:t>
            </w:r>
          </w:p>
          <w:p w14:paraId="598600FC" w14:textId="77777777" w:rsidR="00703EB2" w:rsidRPr="00703EB2" w:rsidRDefault="00703EB2" w:rsidP="00302756">
            <w:pPr>
              <w:jc w:val="both"/>
              <w:rPr>
                <w:rFonts w:ascii="Courier New" w:hAnsi="Courier New" w:cs="Courier New"/>
              </w:rPr>
            </w:pPr>
            <w:r w:rsidRPr="00703EB2">
              <w:rPr>
                <w:rFonts w:ascii="Courier New" w:hAnsi="Courier New" w:cs="Courier New"/>
              </w:rPr>
              <w:t>type=unlink_cells</w:t>
            </w:r>
          </w:p>
          <w:p w14:paraId="04E09719" w14:textId="77777777" w:rsidR="00703EB2" w:rsidRPr="00703EB2" w:rsidRDefault="00703EB2" w:rsidP="00302756">
            <w:pPr>
              <w:jc w:val="both"/>
              <w:rPr>
                <w:rFonts w:ascii="Courier New" w:hAnsi="Courier New" w:cs="Courier New"/>
              </w:rPr>
            </w:pPr>
            <w:r w:rsidRPr="00703EB2">
              <w:rPr>
                <w:rFonts w:ascii="Courier New" w:hAnsi="Courier New" w:cs="Courier New"/>
              </w:rPr>
              <w:t>time_mode=TM_ALL_PRE</w:t>
            </w:r>
          </w:p>
          <w:p w14:paraId="37113B80" w14:textId="77777777" w:rsidR="00703EB2" w:rsidRPr="00703EB2" w:rsidRDefault="00703EB2" w:rsidP="00302756">
            <w:pPr>
              <w:jc w:val="both"/>
              <w:rPr>
                <w:rFonts w:ascii="Courier New" w:hAnsi="Courier New" w:cs="Courier New"/>
              </w:rPr>
            </w:pPr>
            <w:r w:rsidRPr="00703EB2">
              <w:rPr>
                <w:rFonts w:ascii="Courier New" w:hAnsi="Courier New" w:cs="Courier New"/>
              </w:rPr>
              <w:t>chan_mode=0</w:t>
            </w:r>
          </w:p>
          <w:p w14:paraId="2B2477CA" w14:textId="77777777" w:rsidR="00703EB2" w:rsidRPr="00703EB2" w:rsidRDefault="00703EB2" w:rsidP="00302756">
            <w:pPr>
              <w:jc w:val="both"/>
              <w:rPr>
                <w:rFonts w:ascii="Courier New" w:hAnsi="Courier New" w:cs="Courier New"/>
              </w:rPr>
            </w:pPr>
            <w:r w:rsidRPr="00703EB2">
              <w:rPr>
                <w:rFonts w:ascii="Courier New" w:hAnsi="Courier New" w:cs="Courier New"/>
              </w:rPr>
              <w:t>[tasks/task3]</w:t>
            </w:r>
          </w:p>
          <w:p w14:paraId="31145581" w14:textId="77777777" w:rsidR="00703EB2" w:rsidRPr="00703EB2" w:rsidRDefault="00703EB2" w:rsidP="00302756">
            <w:pPr>
              <w:jc w:val="both"/>
              <w:rPr>
                <w:rFonts w:ascii="Courier New" w:hAnsi="Courier New" w:cs="Courier New"/>
              </w:rPr>
            </w:pPr>
            <w:r w:rsidRPr="00703EB2">
              <w:rPr>
                <w:rFonts w:ascii="Courier New" w:hAnsi="Courier New" w:cs="Courier New"/>
              </w:rPr>
              <w:t>type=save_mask</w:t>
            </w:r>
          </w:p>
          <w:p w14:paraId="7420F686" w14:textId="77777777" w:rsidR="00703EB2" w:rsidRPr="00703EB2" w:rsidRDefault="00703EB2" w:rsidP="00302756">
            <w:pPr>
              <w:jc w:val="both"/>
              <w:rPr>
                <w:rFonts w:ascii="Courier New" w:hAnsi="Courier New" w:cs="Courier New"/>
              </w:rPr>
            </w:pPr>
            <w:r w:rsidRPr="00703EB2">
              <w:rPr>
                <w:rFonts w:ascii="Courier New" w:hAnsi="Courier New" w:cs="Courier New"/>
              </w:rPr>
              <w:lastRenderedPageBreak/>
              <w:t>time_mode=TM_ALL_PRE_LAST_BOTH</w:t>
            </w:r>
          </w:p>
          <w:p w14:paraId="2F9E6984" w14:textId="77777777" w:rsidR="00703EB2" w:rsidRPr="00703EB2" w:rsidRDefault="00703EB2" w:rsidP="00302756">
            <w:pPr>
              <w:jc w:val="both"/>
              <w:rPr>
                <w:rFonts w:ascii="Courier New" w:hAnsi="Courier New" w:cs="Courier New"/>
              </w:rPr>
            </w:pPr>
            <w:r w:rsidRPr="00703EB2">
              <w:rPr>
                <w:rFonts w:ascii="Courier New" w:hAnsi="Courier New" w:cs="Courier New"/>
              </w:rPr>
              <w:t>chan_mode=0</w:t>
            </w:r>
          </w:p>
          <w:p w14:paraId="6B42CA16" w14:textId="77777777" w:rsidR="00703EB2" w:rsidRPr="00703EB2" w:rsidRDefault="00703EB2" w:rsidP="00302756">
            <w:pPr>
              <w:jc w:val="both"/>
              <w:rPr>
                <w:rFonts w:ascii="Courier New" w:hAnsi="Courier New" w:cs="Courier New"/>
              </w:rPr>
            </w:pPr>
            <w:r w:rsidRPr="00703EB2">
              <w:rPr>
                <w:rFonts w:ascii="Courier New" w:hAnsi="Courier New" w:cs="Courier New"/>
              </w:rPr>
              <w:t>mask=1</w:t>
            </w:r>
          </w:p>
          <w:p w14:paraId="7C4FA5B9" w14:textId="77777777" w:rsidR="00703EB2" w:rsidRPr="00703EB2" w:rsidRDefault="00703EB2" w:rsidP="00302756">
            <w:pPr>
              <w:jc w:val="both"/>
              <w:rPr>
                <w:rFonts w:ascii="Courier New" w:hAnsi="Courier New" w:cs="Courier New"/>
              </w:rPr>
            </w:pPr>
            <w:r w:rsidRPr="00703EB2">
              <w:rPr>
                <w:rFonts w:ascii="Courier New" w:hAnsi="Courier New" w:cs="Courier New"/>
              </w:rPr>
              <w:t>label=1</w:t>
            </w:r>
          </w:p>
          <w:p w14:paraId="1695B49A" w14:textId="77777777" w:rsidR="00703EB2" w:rsidRPr="00703EB2" w:rsidRDefault="00703EB2" w:rsidP="00302756">
            <w:pPr>
              <w:jc w:val="both"/>
              <w:rPr>
                <w:rFonts w:ascii="Courier New" w:hAnsi="Courier New" w:cs="Courier New"/>
              </w:rPr>
            </w:pPr>
            <w:r w:rsidRPr="00703EB2">
              <w:rPr>
                <w:rFonts w:ascii="Courier New" w:hAnsi="Courier New" w:cs="Courier New"/>
              </w:rPr>
              <w:t>[tasks/task4]</w:t>
            </w:r>
          </w:p>
          <w:p w14:paraId="083E3E4F" w14:textId="77777777" w:rsidR="00703EB2" w:rsidRPr="00703EB2" w:rsidRDefault="00703EB2" w:rsidP="00302756">
            <w:pPr>
              <w:jc w:val="both"/>
              <w:rPr>
                <w:rFonts w:ascii="Courier New" w:hAnsi="Courier New" w:cs="Courier New"/>
              </w:rPr>
            </w:pPr>
            <w:r w:rsidRPr="00703EB2">
              <w:rPr>
                <w:rFonts w:ascii="Courier New" w:hAnsi="Courier New" w:cs="Courier New"/>
              </w:rPr>
              <w:t>type=pre_tracking</w:t>
            </w:r>
          </w:p>
          <w:p w14:paraId="56E8FF51" w14:textId="77777777" w:rsidR="00703EB2" w:rsidRPr="00703EB2" w:rsidRDefault="00703EB2" w:rsidP="00302756">
            <w:pPr>
              <w:jc w:val="both"/>
              <w:rPr>
                <w:rFonts w:ascii="Courier New" w:hAnsi="Courier New" w:cs="Courier New"/>
              </w:rPr>
            </w:pPr>
            <w:r w:rsidRPr="00703EB2">
              <w:rPr>
                <w:rFonts w:ascii="Courier New" w:hAnsi="Courier New" w:cs="Courier New"/>
              </w:rPr>
              <w:t>time_mode=TM_ALL_PRE</w:t>
            </w:r>
          </w:p>
          <w:p w14:paraId="43979D1E" w14:textId="77777777" w:rsidR="00703EB2" w:rsidRPr="00703EB2" w:rsidRDefault="00703EB2" w:rsidP="00302756">
            <w:pPr>
              <w:jc w:val="both"/>
              <w:rPr>
                <w:rFonts w:ascii="Courier New" w:hAnsi="Courier New" w:cs="Courier New"/>
              </w:rPr>
            </w:pPr>
            <w:r w:rsidRPr="00703EB2">
              <w:rPr>
                <w:rFonts w:ascii="Courier New" w:hAnsi="Courier New" w:cs="Courier New"/>
              </w:rPr>
              <w:t>[tasks/task5]</w:t>
            </w:r>
          </w:p>
          <w:p w14:paraId="2A7367CF" w14:textId="77777777" w:rsidR="00703EB2" w:rsidRPr="00703EB2" w:rsidRDefault="00703EB2" w:rsidP="00302756">
            <w:pPr>
              <w:jc w:val="both"/>
              <w:rPr>
                <w:rFonts w:ascii="Courier New" w:hAnsi="Courier New" w:cs="Courier New"/>
              </w:rPr>
            </w:pPr>
            <w:r w:rsidRPr="00703EB2">
              <w:rPr>
                <w:rFonts w:ascii="Courier New" w:hAnsi="Courier New" w:cs="Courier New"/>
              </w:rPr>
              <w:t>type=add_cells</w:t>
            </w:r>
          </w:p>
          <w:p w14:paraId="286236DC" w14:textId="77777777" w:rsidR="00703EB2" w:rsidRPr="00703EB2" w:rsidRDefault="00703EB2" w:rsidP="00302756">
            <w:pPr>
              <w:jc w:val="both"/>
              <w:rPr>
                <w:rFonts w:ascii="Courier New" w:hAnsi="Courier New" w:cs="Courier New"/>
              </w:rPr>
            </w:pPr>
            <w:r w:rsidRPr="00703EB2">
              <w:rPr>
                <w:rFonts w:ascii="Courier New" w:hAnsi="Courier New" w:cs="Courier New"/>
              </w:rPr>
              <w:t>time_mode=TM_ALL_PRE</w:t>
            </w:r>
          </w:p>
          <w:p w14:paraId="5ADF5469" w14:textId="77777777" w:rsidR="00703EB2" w:rsidRPr="00703EB2" w:rsidRDefault="00703EB2" w:rsidP="00302756">
            <w:pPr>
              <w:jc w:val="both"/>
              <w:rPr>
                <w:rFonts w:ascii="Courier New" w:hAnsi="Courier New" w:cs="Courier New"/>
              </w:rPr>
            </w:pPr>
            <w:r w:rsidRPr="00703EB2">
              <w:rPr>
                <w:rFonts w:ascii="Courier New" w:hAnsi="Courier New" w:cs="Courier New"/>
              </w:rPr>
              <w:t>chan_mode=0</w:t>
            </w:r>
          </w:p>
          <w:p w14:paraId="44B62CB7" w14:textId="77777777" w:rsidR="00703EB2" w:rsidRPr="00703EB2" w:rsidRDefault="00703EB2" w:rsidP="00302756">
            <w:pPr>
              <w:jc w:val="both"/>
              <w:rPr>
                <w:rFonts w:ascii="Courier New" w:hAnsi="Courier New" w:cs="Courier New"/>
              </w:rPr>
            </w:pPr>
            <w:r w:rsidRPr="00703EB2">
              <w:rPr>
                <w:rFonts w:ascii="Courier New" w:hAnsi="Courier New" w:cs="Courier New"/>
              </w:rPr>
              <w:t>[tasks/task6]</w:t>
            </w:r>
          </w:p>
          <w:p w14:paraId="1BDE49E4" w14:textId="77777777" w:rsidR="00703EB2" w:rsidRPr="00703EB2" w:rsidRDefault="00703EB2" w:rsidP="00302756">
            <w:pPr>
              <w:jc w:val="both"/>
              <w:rPr>
                <w:rFonts w:ascii="Courier New" w:hAnsi="Courier New" w:cs="Courier New"/>
              </w:rPr>
            </w:pPr>
            <w:r w:rsidRPr="00703EB2">
              <w:rPr>
                <w:rFonts w:ascii="Courier New" w:hAnsi="Courier New" w:cs="Courier New"/>
              </w:rPr>
              <w:t>type=link_cells</w:t>
            </w:r>
          </w:p>
          <w:p w14:paraId="39C56866" w14:textId="77777777" w:rsidR="00703EB2" w:rsidRPr="00703EB2" w:rsidRDefault="00703EB2" w:rsidP="00302756">
            <w:pPr>
              <w:jc w:val="both"/>
              <w:rPr>
                <w:rFonts w:ascii="Courier New" w:hAnsi="Courier New" w:cs="Courier New"/>
              </w:rPr>
            </w:pPr>
            <w:r w:rsidRPr="00703EB2">
              <w:rPr>
                <w:rFonts w:ascii="Courier New" w:hAnsi="Courier New" w:cs="Courier New"/>
              </w:rPr>
              <w:t>time_mode=TM_ALL_PRE</w:t>
            </w:r>
          </w:p>
          <w:p w14:paraId="6542F036" w14:textId="77777777" w:rsidR="00703EB2" w:rsidRPr="00703EB2" w:rsidRDefault="00703EB2" w:rsidP="00302756">
            <w:pPr>
              <w:jc w:val="both"/>
              <w:rPr>
                <w:rFonts w:ascii="Courier New" w:hAnsi="Courier New" w:cs="Courier New"/>
              </w:rPr>
            </w:pPr>
            <w:r w:rsidRPr="00703EB2">
              <w:rPr>
                <w:rFonts w:ascii="Courier New" w:hAnsi="Courier New" w:cs="Courier New"/>
              </w:rPr>
              <w:t>chan_mode=0</w:t>
            </w:r>
          </w:p>
          <w:p w14:paraId="54063BAE" w14:textId="77777777" w:rsidR="00703EB2" w:rsidRPr="00703EB2" w:rsidRDefault="00703EB2" w:rsidP="00302756">
            <w:pPr>
              <w:jc w:val="both"/>
              <w:rPr>
                <w:rFonts w:ascii="Courier New" w:hAnsi="Courier New" w:cs="Courier New"/>
              </w:rPr>
            </w:pPr>
            <w:r w:rsidRPr="00703EB2">
              <w:rPr>
                <w:rFonts w:ascii="Courier New" w:hAnsi="Courier New" w:cs="Courier New"/>
              </w:rPr>
              <w:t>[tasks/task7]</w:t>
            </w:r>
          </w:p>
          <w:p w14:paraId="0E2C69EA" w14:textId="77777777" w:rsidR="00703EB2" w:rsidRPr="00703EB2" w:rsidRDefault="00703EB2" w:rsidP="00302756">
            <w:pPr>
              <w:jc w:val="both"/>
              <w:rPr>
                <w:rFonts w:ascii="Courier New" w:hAnsi="Courier New" w:cs="Courier New"/>
              </w:rPr>
            </w:pPr>
            <w:r w:rsidRPr="00703EB2">
              <w:rPr>
                <w:rFonts w:ascii="Courier New" w:hAnsi="Courier New" w:cs="Courier New"/>
              </w:rPr>
              <w:t>type=fetch_mask</w:t>
            </w:r>
          </w:p>
          <w:p w14:paraId="58E7F878" w14:textId="77777777" w:rsidR="00703EB2" w:rsidRPr="00703EB2" w:rsidRDefault="00703EB2" w:rsidP="00302756">
            <w:pPr>
              <w:jc w:val="both"/>
              <w:rPr>
                <w:rFonts w:ascii="Courier New" w:hAnsi="Courier New" w:cs="Courier New"/>
              </w:rPr>
            </w:pPr>
            <w:r w:rsidRPr="00703EB2">
              <w:rPr>
                <w:rFonts w:ascii="Courier New" w:hAnsi="Courier New" w:cs="Courier New"/>
              </w:rPr>
              <w:t>time_mode=TM_ALL_POST_REWIND</w:t>
            </w:r>
          </w:p>
          <w:p w14:paraId="5633F1DA" w14:textId="77777777" w:rsidR="00703EB2" w:rsidRPr="00703EB2" w:rsidRDefault="00703EB2" w:rsidP="00302756">
            <w:pPr>
              <w:jc w:val="both"/>
              <w:rPr>
                <w:rFonts w:ascii="Courier New" w:hAnsi="Courier New" w:cs="Courier New"/>
              </w:rPr>
            </w:pPr>
            <w:r w:rsidRPr="00703EB2">
              <w:rPr>
                <w:rFonts w:ascii="Courier New" w:hAnsi="Courier New" w:cs="Courier New"/>
              </w:rPr>
              <w:t>mask=1</w:t>
            </w:r>
          </w:p>
          <w:p w14:paraId="67F7A641" w14:textId="21D2255E" w:rsidR="008E4D1C" w:rsidRDefault="00703EB2" w:rsidP="00302756">
            <w:pPr>
              <w:jc w:val="both"/>
            </w:pPr>
            <w:r w:rsidRPr="00703EB2">
              <w:rPr>
                <w:rFonts w:ascii="Courier New" w:hAnsi="Courier New" w:cs="Courier New"/>
              </w:rPr>
              <w:t>label=1</w:t>
            </w:r>
          </w:p>
        </w:tc>
      </w:tr>
    </w:tbl>
    <w:p w14:paraId="20883B9E" w14:textId="19E96344" w:rsidR="008E4D1C" w:rsidRDefault="008E4D1C" w:rsidP="00AF05FB">
      <w:pPr>
        <w:pStyle w:val="Caption"/>
        <w:jc w:val="center"/>
      </w:pPr>
      <w:r>
        <w:lastRenderedPageBreak/>
        <w:t xml:space="preserve">List </w:t>
      </w:r>
      <w:fldSimple w:instr=" STYLEREF 1 \s ">
        <w:r w:rsidR="0017337F">
          <w:rPr>
            <w:noProof/>
          </w:rPr>
          <w:t>13</w:t>
        </w:r>
      </w:fldSimple>
      <w:r w:rsidR="00EA324D">
        <w:noBreakHyphen/>
      </w:r>
      <w:fldSimple w:instr=" SEQ List \* ARABIC \s 1 ">
        <w:r w:rsidR="0017337F">
          <w:rPr>
            <w:noProof/>
          </w:rPr>
          <w:t>16</w:t>
        </w:r>
      </w:fldSimple>
      <w:r>
        <w:t xml:space="preserve">. </w:t>
      </w:r>
      <w:r w:rsidR="00703EB2">
        <w:t>S</w:t>
      </w:r>
      <w:r>
        <w:t xml:space="preserve">cript for </w:t>
      </w:r>
      <w:r w:rsidR="00EC5158">
        <w:t>semi-automatic</w:t>
      </w:r>
      <w:r>
        <w:t xml:space="preserve"> tracking.</w:t>
      </w:r>
    </w:p>
    <w:p w14:paraId="58C49819" w14:textId="0D1E8C8C" w:rsidR="00BF6388" w:rsidRDefault="00347CB0" w:rsidP="00302756">
      <w:pPr>
        <w:pStyle w:val="Heading3"/>
        <w:jc w:val="both"/>
      </w:pPr>
      <w:r>
        <w:t>Save</w:t>
      </w:r>
      <w:r w:rsidR="008B6C6A">
        <w:t xml:space="preserve"> volume data</w:t>
      </w:r>
    </w:p>
    <w:p w14:paraId="2DF47283" w14:textId="206855CA" w:rsidR="00BF6388" w:rsidRDefault="00BF6388" w:rsidP="00302756">
      <w:pPr>
        <w:jc w:val="both"/>
        <w:rPr>
          <w:b/>
        </w:rPr>
      </w:pPr>
      <w:r>
        <w:t xml:space="preserve">Task name (type): </w:t>
      </w:r>
      <w:r w:rsidR="008B6C6A">
        <w:rPr>
          <w:b/>
        </w:rPr>
        <w:t>save_volume</w:t>
      </w:r>
    </w:p>
    <w:p w14:paraId="2B28F14A" w14:textId="20A2E0C6" w:rsidR="00201C18" w:rsidRDefault="00BF6388" w:rsidP="00302756">
      <w:pPr>
        <w:spacing w:after="240"/>
        <w:jc w:val="both"/>
      </w:pPr>
      <w:r>
        <w:t xml:space="preserve">Purpose: </w:t>
      </w:r>
      <w:r w:rsidR="00D9729D">
        <w:fldChar w:fldCharType="begin"/>
      </w:r>
      <w:r w:rsidR="00D9729D">
        <w:instrText xml:space="preserve"> </w:instrText>
      </w:r>
      <w:r w:rsidR="00D9729D" w:rsidRPr="00985B65">
        <w:instrText>XE "</w:instrText>
      </w:r>
      <w:r w:rsidR="00985B65" w:rsidRPr="00985B65">
        <w:instrText>C</w:instrText>
      </w:r>
      <w:r w:rsidR="00D9729D" w:rsidRPr="00985B65">
        <w:instrText>hannels"</w:instrText>
      </w:r>
      <w:r w:rsidR="00D9729D">
        <w:instrText xml:space="preserve"> </w:instrText>
      </w:r>
      <w:r w:rsidR="00D9729D">
        <w:fldChar w:fldCharType="end"/>
      </w:r>
      <w:r w:rsidR="008B6C6A">
        <w:t>Save a volume channel from a designated source</w:t>
      </w:r>
      <w:r>
        <w:t>.</w:t>
      </w:r>
    </w:p>
    <w:p w14:paraId="06639988" w14:textId="3198D607" w:rsidR="00BF6388" w:rsidRDefault="00BF6388" w:rsidP="00302756">
      <w:pPr>
        <w:spacing w:after="120"/>
        <w:jc w:val="both"/>
      </w:pPr>
      <w:r>
        <w:t>Parameters:</w:t>
      </w:r>
    </w:p>
    <w:p w14:paraId="6C7AE1FB" w14:textId="3BB5A38D" w:rsidR="00CC6A75" w:rsidRDefault="00CC6A75" w:rsidP="00302756">
      <w:pPr>
        <w:spacing w:after="120" w:line="240" w:lineRule="auto"/>
        <w:jc w:val="both"/>
        <w:rPr>
          <w:bCs/>
        </w:rPr>
      </w:pPr>
      <w:r>
        <w:rPr>
          <w:b/>
        </w:rPr>
        <w:t xml:space="preserve">source </w:t>
      </w:r>
      <w:r>
        <w:rPr>
          <w:bCs/>
        </w:rPr>
        <w:t>– The source of the volume channel to be saved.</w:t>
      </w:r>
    </w:p>
    <w:tbl>
      <w:tblPr>
        <w:tblStyle w:val="GridTable4-Accent2"/>
        <w:tblW w:w="0" w:type="auto"/>
        <w:jc w:val="center"/>
        <w:tblLook w:val="04A0" w:firstRow="1" w:lastRow="0" w:firstColumn="1" w:lastColumn="0" w:noHBand="0" w:noVBand="1"/>
      </w:tblPr>
      <w:tblGrid>
        <w:gridCol w:w="1530"/>
        <w:gridCol w:w="3780"/>
      </w:tblGrid>
      <w:tr w:rsidR="004D342F" w14:paraId="2446DEDF" w14:textId="77777777" w:rsidTr="004A0F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3E9523F3" w14:textId="05E59A4D" w:rsidR="004D342F" w:rsidRPr="00CD789A" w:rsidRDefault="004D342F" w:rsidP="00302756">
            <w:pPr>
              <w:spacing w:after="120"/>
              <w:jc w:val="both"/>
              <w:rPr>
                <w:b w:val="0"/>
              </w:rPr>
            </w:pPr>
            <w:r w:rsidRPr="00CD789A">
              <w:t>Values</w:t>
            </w:r>
          </w:p>
        </w:tc>
        <w:tc>
          <w:tcPr>
            <w:tcW w:w="3780" w:type="dxa"/>
          </w:tcPr>
          <w:p w14:paraId="7A90E8FB" w14:textId="59068E8F" w:rsidR="004D342F" w:rsidRPr="00CD789A" w:rsidRDefault="00580A66" w:rsidP="00302756">
            <w:pPr>
              <w:spacing w:after="120"/>
              <w:jc w:val="both"/>
              <w:cnfStyle w:val="100000000000" w:firstRow="1" w:lastRow="0" w:firstColumn="0" w:lastColumn="0" w:oddVBand="0" w:evenVBand="0" w:oddHBand="0" w:evenHBand="0" w:firstRowFirstColumn="0" w:firstRowLastColumn="0" w:lastRowFirstColumn="0" w:lastRowLastColumn="0"/>
              <w:rPr>
                <w:b w:val="0"/>
              </w:rPr>
            </w:pPr>
            <w:r w:rsidRPr="00CD789A">
              <w:t>Meanings</w:t>
            </w:r>
          </w:p>
        </w:tc>
      </w:tr>
      <w:tr w:rsidR="004D342F" w14:paraId="046ECCE6" w14:textId="77777777" w:rsidTr="004A0F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4DE0C3E3" w14:textId="04279809" w:rsidR="004D342F" w:rsidRPr="00CD789A" w:rsidRDefault="00580A66" w:rsidP="00302756">
            <w:pPr>
              <w:spacing w:after="120"/>
              <w:jc w:val="both"/>
              <w:rPr>
                <w:b w:val="0"/>
              </w:rPr>
            </w:pPr>
            <w:r w:rsidRPr="00CD789A">
              <w:t>channels</w:t>
            </w:r>
          </w:p>
        </w:tc>
        <w:tc>
          <w:tcPr>
            <w:tcW w:w="3780" w:type="dxa"/>
          </w:tcPr>
          <w:p w14:paraId="42C7C21E" w14:textId="7B7578B7" w:rsidR="004D342F" w:rsidRDefault="00580A66" w:rsidP="00302756">
            <w:pPr>
              <w:spacing w:after="120"/>
              <w:jc w:val="both"/>
              <w:cnfStyle w:val="000000100000" w:firstRow="0" w:lastRow="0" w:firstColumn="0" w:lastColumn="0" w:oddVBand="0" w:evenVBand="0" w:oddHBand="1" w:evenHBand="0" w:firstRowFirstColumn="0" w:firstRowLastColumn="0" w:lastRowFirstColumn="0" w:lastRowLastColumn="0"/>
              <w:rPr>
                <w:bCs/>
              </w:rPr>
            </w:pPr>
            <w:r>
              <w:rPr>
                <w:bCs/>
              </w:rPr>
              <w:t>Channels already loaded</w:t>
            </w:r>
          </w:p>
        </w:tc>
      </w:tr>
      <w:tr w:rsidR="004D342F" w14:paraId="0D81917B" w14:textId="77777777" w:rsidTr="004A0F06">
        <w:trPr>
          <w:jc w:val="center"/>
        </w:trPr>
        <w:tc>
          <w:tcPr>
            <w:cnfStyle w:val="001000000000" w:firstRow="0" w:lastRow="0" w:firstColumn="1" w:lastColumn="0" w:oddVBand="0" w:evenVBand="0" w:oddHBand="0" w:evenHBand="0" w:firstRowFirstColumn="0" w:firstRowLastColumn="0" w:lastRowFirstColumn="0" w:lastRowLastColumn="0"/>
            <w:tcW w:w="1530" w:type="dxa"/>
          </w:tcPr>
          <w:p w14:paraId="29B7386C" w14:textId="743B3AA6" w:rsidR="004D342F" w:rsidRPr="00CD789A" w:rsidRDefault="00580A66" w:rsidP="00302756">
            <w:pPr>
              <w:spacing w:after="120"/>
              <w:jc w:val="both"/>
              <w:rPr>
                <w:b w:val="0"/>
              </w:rPr>
            </w:pPr>
            <w:r w:rsidRPr="00CD789A">
              <w:t>calculator</w:t>
            </w:r>
          </w:p>
        </w:tc>
        <w:tc>
          <w:tcPr>
            <w:tcW w:w="3780" w:type="dxa"/>
          </w:tcPr>
          <w:p w14:paraId="74FC48CB" w14:textId="50C2760E" w:rsidR="004D342F" w:rsidRDefault="00CA0F4C" w:rsidP="00302756">
            <w:pPr>
              <w:spacing w:after="120"/>
              <w:jc w:val="both"/>
              <w:cnfStyle w:val="000000000000" w:firstRow="0" w:lastRow="0" w:firstColumn="0" w:lastColumn="0" w:oddVBand="0" w:evenVBand="0" w:oddHBand="0" w:evenHBand="0" w:firstRowFirstColumn="0" w:firstRowLastColumn="0" w:lastRowFirstColumn="0" w:lastRowLastColumn="0"/>
              <w:rPr>
                <w:bCs/>
              </w:rPr>
            </w:pPr>
            <w:r>
              <w:rPr>
                <w:bCs/>
              </w:rPr>
              <w:t>Calculated results</w:t>
            </w:r>
          </w:p>
        </w:tc>
      </w:tr>
      <w:tr w:rsidR="004D342F" w14:paraId="1A4A7470" w14:textId="77777777" w:rsidTr="004A0F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3EB6C75E" w14:textId="1C1E223F" w:rsidR="004D342F" w:rsidRPr="00CD789A" w:rsidRDefault="00CA0F4C" w:rsidP="00302756">
            <w:pPr>
              <w:spacing w:after="120"/>
              <w:jc w:val="both"/>
              <w:rPr>
                <w:b w:val="0"/>
              </w:rPr>
            </w:pPr>
            <w:r w:rsidRPr="00CD789A">
              <w:t>selector</w:t>
            </w:r>
          </w:p>
        </w:tc>
        <w:tc>
          <w:tcPr>
            <w:tcW w:w="3780" w:type="dxa"/>
          </w:tcPr>
          <w:p w14:paraId="050B3705" w14:textId="1A0CC1D7" w:rsidR="004D342F" w:rsidRDefault="00CD789A" w:rsidP="00302756">
            <w:pPr>
              <w:spacing w:after="120"/>
              <w:jc w:val="both"/>
              <w:cnfStyle w:val="000000100000" w:firstRow="0" w:lastRow="0" w:firstColumn="0" w:lastColumn="0" w:oddVBand="0" w:evenVBand="0" w:oddHBand="1" w:evenHBand="0" w:firstRowFirstColumn="0" w:firstRowLastColumn="0" w:lastRowFirstColumn="0" w:lastRowLastColumn="0"/>
              <w:rPr>
                <w:bCs/>
              </w:rPr>
            </w:pPr>
            <w:r>
              <w:rPr>
                <w:bCs/>
              </w:rPr>
              <w:t>Selected results</w:t>
            </w:r>
          </w:p>
        </w:tc>
      </w:tr>
      <w:tr w:rsidR="004D342F" w14:paraId="7A0EABB0" w14:textId="77777777" w:rsidTr="004A0F06">
        <w:trPr>
          <w:jc w:val="center"/>
        </w:trPr>
        <w:tc>
          <w:tcPr>
            <w:cnfStyle w:val="001000000000" w:firstRow="0" w:lastRow="0" w:firstColumn="1" w:lastColumn="0" w:oddVBand="0" w:evenVBand="0" w:oddHBand="0" w:evenHBand="0" w:firstRowFirstColumn="0" w:firstRowLastColumn="0" w:lastRowFirstColumn="0" w:lastRowLastColumn="0"/>
            <w:tcW w:w="1530" w:type="dxa"/>
          </w:tcPr>
          <w:p w14:paraId="3561BA50" w14:textId="73E79744" w:rsidR="004D342F" w:rsidRPr="00CD789A" w:rsidRDefault="00CD789A" w:rsidP="00302756">
            <w:pPr>
              <w:spacing w:after="120"/>
              <w:jc w:val="both"/>
              <w:rPr>
                <w:b w:val="0"/>
              </w:rPr>
            </w:pPr>
            <w:r w:rsidRPr="00CD789A">
              <w:t>executor</w:t>
            </w:r>
          </w:p>
        </w:tc>
        <w:tc>
          <w:tcPr>
            <w:tcW w:w="3780" w:type="dxa"/>
          </w:tcPr>
          <w:p w14:paraId="01356FCD" w14:textId="5654B7B1" w:rsidR="004D342F" w:rsidRDefault="00CD789A" w:rsidP="00302756">
            <w:pPr>
              <w:spacing w:after="120"/>
              <w:jc w:val="both"/>
              <w:cnfStyle w:val="000000000000" w:firstRow="0" w:lastRow="0" w:firstColumn="0" w:lastColumn="0" w:oddVBand="0" w:evenVBand="0" w:oddHBand="0" w:evenHBand="0" w:firstRowFirstColumn="0" w:firstRowLastColumn="0" w:lastRowFirstColumn="0" w:lastRowLastColumn="0"/>
              <w:rPr>
                <w:bCs/>
              </w:rPr>
            </w:pPr>
            <w:r>
              <w:rPr>
                <w:bCs/>
              </w:rPr>
              <w:t>OpenCL filter results</w:t>
            </w:r>
          </w:p>
        </w:tc>
      </w:tr>
      <w:tr w:rsidR="001862F5" w14:paraId="684247AF" w14:textId="77777777" w:rsidTr="004A0F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32ED8ABE" w14:textId="380D2539" w:rsidR="001862F5" w:rsidRPr="00CD789A" w:rsidRDefault="000673AE" w:rsidP="00302756">
            <w:pPr>
              <w:spacing w:after="120"/>
              <w:jc w:val="both"/>
            </w:pPr>
            <w:r>
              <w:t>registrator</w:t>
            </w:r>
          </w:p>
        </w:tc>
        <w:tc>
          <w:tcPr>
            <w:tcW w:w="3780" w:type="dxa"/>
          </w:tcPr>
          <w:p w14:paraId="5DF056E4" w14:textId="5F7C481E" w:rsidR="001862F5" w:rsidRDefault="000673AE" w:rsidP="00302756">
            <w:pPr>
              <w:spacing w:after="120"/>
              <w:jc w:val="both"/>
              <w:cnfStyle w:val="000000100000" w:firstRow="0" w:lastRow="0" w:firstColumn="0" w:lastColumn="0" w:oddVBand="0" w:evenVBand="0" w:oddHBand="1" w:evenHBand="0" w:firstRowFirstColumn="0" w:firstRowLastColumn="0" w:lastRowFirstColumn="0" w:lastRowLastColumn="0"/>
              <w:rPr>
                <w:bCs/>
              </w:rPr>
            </w:pPr>
            <w:r>
              <w:rPr>
                <w:bCs/>
              </w:rPr>
              <w:t>Image registration results</w:t>
            </w:r>
          </w:p>
        </w:tc>
      </w:tr>
    </w:tbl>
    <w:p w14:paraId="42503A27" w14:textId="77777777" w:rsidR="007D7C92" w:rsidRPr="00CC6A75" w:rsidRDefault="007D7C92" w:rsidP="00302756">
      <w:pPr>
        <w:spacing w:after="120" w:line="240" w:lineRule="auto"/>
        <w:jc w:val="both"/>
        <w:rPr>
          <w:bCs/>
        </w:rPr>
      </w:pPr>
    </w:p>
    <w:p w14:paraId="01C51FE8" w14:textId="42F2823B" w:rsidR="00201C18" w:rsidRDefault="00BF6388" w:rsidP="00302756">
      <w:pPr>
        <w:spacing w:after="120" w:line="240" w:lineRule="auto"/>
        <w:jc w:val="both"/>
      </w:pPr>
      <w:r>
        <w:rPr>
          <w:b/>
        </w:rPr>
        <w:t>b</w:t>
      </w:r>
      <w:r w:rsidR="00201C18">
        <w:rPr>
          <w:b/>
        </w:rPr>
        <w:t>ake</w:t>
      </w:r>
      <w:r w:rsidR="008812F7">
        <w:rPr>
          <w:b/>
        </w:rPr>
        <w:fldChar w:fldCharType="begin"/>
      </w:r>
      <w:r w:rsidR="008812F7">
        <w:instrText xml:space="preserve"> XE "</w:instrText>
      </w:r>
      <w:r w:rsidR="008812F7" w:rsidRPr="00AB17CF">
        <w:instrText>Bake</w:instrText>
      </w:r>
      <w:r w:rsidR="008812F7">
        <w:instrText xml:space="preserve">" </w:instrText>
      </w:r>
      <w:r w:rsidR="008812F7">
        <w:rPr>
          <w:b/>
        </w:rPr>
        <w:fldChar w:fldCharType="end"/>
      </w:r>
      <w:r w:rsidR="00201C18">
        <w:t xml:space="preserve"> – </w:t>
      </w:r>
      <w:r w:rsidR="002A4C39">
        <w:t>Whether</w:t>
      </w:r>
      <w:r w:rsidR="00201C18">
        <w:t xml:space="preserve"> volume properties are applied when saving</w:t>
      </w:r>
      <w:r w:rsidR="004D404F">
        <w:t xml:space="preserve"> (It can be used to apply volume properties to non-RGB volumes as well)</w:t>
      </w:r>
      <w:r w:rsidR="00201C18">
        <w:t>;</w:t>
      </w:r>
    </w:p>
    <w:p w14:paraId="0265BBE3" w14:textId="0065D648" w:rsidR="00201C18" w:rsidRDefault="00BF6388" w:rsidP="00302756">
      <w:pPr>
        <w:spacing w:after="120" w:line="240" w:lineRule="auto"/>
        <w:jc w:val="both"/>
      </w:pPr>
      <w:r>
        <w:rPr>
          <w:b/>
        </w:rPr>
        <w:t>f</w:t>
      </w:r>
      <w:r w:rsidR="00201C18" w:rsidRPr="00201C18">
        <w:rPr>
          <w:b/>
        </w:rPr>
        <w:t>ormat</w:t>
      </w:r>
      <w:r w:rsidR="00201C18">
        <w:t xml:space="preserve"> – The file format to be saved;</w:t>
      </w:r>
    </w:p>
    <w:p w14:paraId="13E59437" w14:textId="46DAA61E" w:rsidR="00201C18" w:rsidRDefault="00BF6388" w:rsidP="00302756">
      <w:pPr>
        <w:spacing w:after="120" w:line="240" w:lineRule="auto"/>
        <w:jc w:val="both"/>
      </w:pPr>
      <w:r>
        <w:rPr>
          <w:b/>
        </w:rPr>
        <w:t>compress</w:t>
      </w:r>
      <w:r w:rsidR="00201C18">
        <w:t xml:space="preserve"> – </w:t>
      </w:r>
      <w:r w:rsidR="006D42D3">
        <w:t>Whether</w:t>
      </w:r>
      <w:r w:rsidR="00201C18">
        <w:t xml:space="preserve"> the file is to be compressed;</w:t>
      </w:r>
    </w:p>
    <w:p w14:paraId="6973B48D" w14:textId="2FE191D9" w:rsidR="00201C18" w:rsidRDefault="00BF6388" w:rsidP="00302756">
      <w:pPr>
        <w:spacing w:after="120" w:line="240" w:lineRule="auto"/>
        <w:jc w:val="both"/>
      </w:pPr>
      <w:r>
        <w:rPr>
          <w:b/>
        </w:rPr>
        <w:t>savepath</w:t>
      </w:r>
      <w:r w:rsidR="00201C18">
        <w:t xml:space="preserve"> – </w:t>
      </w:r>
      <w:r w:rsidR="009D7F8B">
        <w:t>Specify an output file for the resulting volume. Leave it blank and FluoRender will ask for an output file using a save dialog. Use the name DATA_DIR to save the results in the sa</w:t>
      </w:r>
      <w:r w:rsidR="00BA31DD">
        <w:t>m</w:t>
      </w:r>
      <w:r w:rsidR="009D7F8B">
        <w:t>e folder as the data sets to be analyzed.</w:t>
      </w:r>
    </w:p>
    <w:p w14:paraId="4C7F1DE3" w14:textId="072D65F6" w:rsidR="000673AE" w:rsidRDefault="00180540" w:rsidP="00302756">
      <w:pPr>
        <w:spacing w:line="240" w:lineRule="auto"/>
        <w:jc w:val="both"/>
      </w:pPr>
      <w:r w:rsidRPr="00180540">
        <w:rPr>
          <w:b/>
          <w:bCs/>
        </w:rPr>
        <w:t>smooth</w:t>
      </w:r>
      <w:r>
        <w:t xml:space="preserve"> – The number of frames to be </w:t>
      </w:r>
      <w:r w:rsidR="007D2BE5">
        <w:t xml:space="preserve">smoothed for motion vector when the results </w:t>
      </w:r>
      <w:r w:rsidR="008132D8">
        <w:t>come</w:t>
      </w:r>
      <w:r w:rsidR="007D2BE5">
        <w:t xml:space="preserve"> from image registration.</w:t>
      </w:r>
    </w:p>
    <w:p w14:paraId="002291A4" w14:textId="3F1ECE3E" w:rsidR="00CC0C43" w:rsidRDefault="00CC0C43" w:rsidP="00302756">
      <w:pPr>
        <w:spacing w:line="240" w:lineRule="auto"/>
        <w:jc w:val="both"/>
      </w:pPr>
      <w:r>
        <w:t>Example:</w:t>
      </w:r>
      <w:r w:rsidR="00D44CD2">
        <w:t xml:space="preserve"> It separates multiple channels and saves them as individual files.</w:t>
      </w:r>
    </w:p>
    <w:p w14:paraId="744ABC0F" w14:textId="77777777" w:rsidR="00AF05FB" w:rsidRDefault="00AF05FB" w:rsidP="00302756">
      <w:pPr>
        <w:spacing w:line="240" w:lineRule="auto"/>
        <w:jc w:val="both"/>
      </w:pPr>
    </w:p>
    <w:tbl>
      <w:tblPr>
        <w:tblStyle w:val="TableGrid"/>
        <w:tblW w:w="729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290"/>
      </w:tblGrid>
      <w:tr w:rsidR="00201C18" w14:paraId="1886A7CF" w14:textId="77777777" w:rsidTr="00AF05FB">
        <w:tc>
          <w:tcPr>
            <w:tcW w:w="7290" w:type="dxa"/>
            <w:shd w:val="clear" w:color="auto" w:fill="E8F1E2" w:themeFill="accent2" w:themeFillTint="33"/>
          </w:tcPr>
          <w:p w14:paraId="35A210E1" w14:textId="77777777" w:rsidR="007E228E" w:rsidRPr="007E228E" w:rsidRDefault="007E228E" w:rsidP="00302756">
            <w:pPr>
              <w:jc w:val="both"/>
              <w:rPr>
                <w:rFonts w:ascii="Courier New" w:hAnsi="Courier New" w:cs="Courier New"/>
              </w:rPr>
            </w:pPr>
            <w:r w:rsidRPr="007E228E">
              <w:rPr>
                <w:rFonts w:ascii="Courier New" w:hAnsi="Courier New" w:cs="Courier New"/>
              </w:rPr>
              <w:lastRenderedPageBreak/>
              <w:t>[tasks]</w:t>
            </w:r>
          </w:p>
          <w:p w14:paraId="256E50CC" w14:textId="77777777" w:rsidR="007E228E" w:rsidRPr="007E228E" w:rsidRDefault="007E228E" w:rsidP="00302756">
            <w:pPr>
              <w:jc w:val="both"/>
              <w:rPr>
                <w:rFonts w:ascii="Courier New" w:hAnsi="Courier New" w:cs="Courier New"/>
              </w:rPr>
            </w:pPr>
            <w:r w:rsidRPr="007E228E">
              <w:rPr>
                <w:rFonts w:ascii="Courier New" w:hAnsi="Courier New" w:cs="Courier New"/>
              </w:rPr>
              <w:t>tasknum=1</w:t>
            </w:r>
          </w:p>
          <w:p w14:paraId="141E5969" w14:textId="77777777" w:rsidR="007E228E" w:rsidRPr="007E228E" w:rsidRDefault="007E228E" w:rsidP="00302756">
            <w:pPr>
              <w:jc w:val="both"/>
              <w:rPr>
                <w:rFonts w:ascii="Courier New" w:hAnsi="Courier New" w:cs="Courier New"/>
              </w:rPr>
            </w:pPr>
            <w:r w:rsidRPr="007E228E">
              <w:rPr>
                <w:rFonts w:ascii="Courier New" w:hAnsi="Courier New" w:cs="Courier New"/>
              </w:rPr>
              <w:t>[tasks/task0]</w:t>
            </w:r>
          </w:p>
          <w:p w14:paraId="6B58C691" w14:textId="77777777" w:rsidR="007E228E" w:rsidRPr="007E228E" w:rsidRDefault="007E228E" w:rsidP="00302756">
            <w:pPr>
              <w:jc w:val="both"/>
              <w:rPr>
                <w:rFonts w:ascii="Courier New" w:hAnsi="Courier New" w:cs="Courier New"/>
              </w:rPr>
            </w:pPr>
            <w:r w:rsidRPr="007E228E">
              <w:rPr>
                <w:rFonts w:ascii="Courier New" w:hAnsi="Courier New" w:cs="Courier New"/>
              </w:rPr>
              <w:t>type=save_volume</w:t>
            </w:r>
          </w:p>
          <w:p w14:paraId="47C69612" w14:textId="77777777" w:rsidR="007E228E" w:rsidRPr="007E228E" w:rsidRDefault="007E228E" w:rsidP="00302756">
            <w:pPr>
              <w:jc w:val="both"/>
              <w:rPr>
                <w:rFonts w:ascii="Courier New" w:hAnsi="Courier New" w:cs="Courier New"/>
              </w:rPr>
            </w:pPr>
            <w:r w:rsidRPr="007E228E">
              <w:rPr>
                <w:rFonts w:ascii="Courier New" w:hAnsi="Courier New" w:cs="Courier New"/>
              </w:rPr>
              <w:t>time_mode=TM_ALL_PRE_LAST_BOTH</w:t>
            </w:r>
          </w:p>
          <w:p w14:paraId="287811DF" w14:textId="77777777" w:rsidR="007E228E" w:rsidRPr="007E228E" w:rsidRDefault="007E228E" w:rsidP="00302756">
            <w:pPr>
              <w:jc w:val="both"/>
              <w:rPr>
                <w:rFonts w:ascii="Courier New" w:hAnsi="Courier New" w:cs="Courier New"/>
              </w:rPr>
            </w:pPr>
            <w:r w:rsidRPr="007E228E">
              <w:rPr>
                <w:rFonts w:ascii="Courier New" w:hAnsi="Courier New" w:cs="Courier New"/>
              </w:rPr>
              <w:t>source=</w:t>
            </w:r>
          </w:p>
          <w:p w14:paraId="21526FFB" w14:textId="77777777" w:rsidR="007E228E" w:rsidRPr="007E228E" w:rsidRDefault="007E228E" w:rsidP="00302756">
            <w:pPr>
              <w:jc w:val="both"/>
              <w:rPr>
                <w:rFonts w:ascii="Courier New" w:hAnsi="Courier New" w:cs="Courier New"/>
              </w:rPr>
            </w:pPr>
            <w:r w:rsidRPr="007E228E">
              <w:rPr>
                <w:rFonts w:ascii="Courier New" w:hAnsi="Courier New" w:cs="Courier New"/>
              </w:rPr>
              <w:t>chan_mode=0</w:t>
            </w:r>
          </w:p>
          <w:p w14:paraId="729EAD19" w14:textId="77777777" w:rsidR="007E228E" w:rsidRPr="007E228E" w:rsidRDefault="007E228E" w:rsidP="00302756">
            <w:pPr>
              <w:jc w:val="both"/>
              <w:rPr>
                <w:rFonts w:ascii="Courier New" w:hAnsi="Courier New" w:cs="Courier New"/>
              </w:rPr>
            </w:pPr>
            <w:r w:rsidRPr="007E228E">
              <w:rPr>
                <w:rFonts w:ascii="Courier New" w:hAnsi="Courier New" w:cs="Courier New"/>
              </w:rPr>
              <w:t>format=0</w:t>
            </w:r>
          </w:p>
          <w:p w14:paraId="4C638BC5" w14:textId="77777777" w:rsidR="007E228E" w:rsidRPr="007E228E" w:rsidRDefault="007E228E" w:rsidP="00302756">
            <w:pPr>
              <w:jc w:val="both"/>
              <w:rPr>
                <w:rFonts w:ascii="Courier New" w:hAnsi="Courier New" w:cs="Courier New"/>
              </w:rPr>
            </w:pPr>
            <w:r w:rsidRPr="007E228E">
              <w:rPr>
                <w:rFonts w:ascii="Courier New" w:hAnsi="Courier New" w:cs="Courier New"/>
              </w:rPr>
              <w:t>compress=0</w:t>
            </w:r>
          </w:p>
          <w:p w14:paraId="21F5EFCA" w14:textId="77777777" w:rsidR="007E228E" w:rsidRPr="007E228E" w:rsidRDefault="007E228E" w:rsidP="00302756">
            <w:pPr>
              <w:jc w:val="both"/>
              <w:rPr>
                <w:rFonts w:ascii="Courier New" w:hAnsi="Courier New" w:cs="Courier New"/>
              </w:rPr>
            </w:pPr>
            <w:r w:rsidRPr="007E228E">
              <w:rPr>
                <w:rFonts w:ascii="Courier New" w:hAnsi="Courier New" w:cs="Courier New"/>
              </w:rPr>
              <w:t>delete=0</w:t>
            </w:r>
          </w:p>
          <w:p w14:paraId="3407564D" w14:textId="72FCEF72" w:rsidR="00201C18" w:rsidRDefault="007E228E" w:rsidP="00302756">
            <w:pPr>
              <w:jc w:val="both"/>
            </w:pPr>
            <w:r w:rsidRPr="007E228E">
              <w:rPr>
                <w:rFonts w:ascii="Courier New" w:hAnsi="Courier New" w:cs="Courier New"/>
              </w:rPr>
              <w:t>savepath=</w:t>
            </w:r>
          </w:p>
        </w:tc>
      </w:tr>
    </w:tbl>
    <w:p w14:paraId="00E06FE4" w14:textId="486F06D4" w:rsidR="00201C18" w:rsidRDefault="00201C18" w:rsidP="00AF05FB">
      <w:pPr>
        <w:pStyle w:val="Caption"/>
        <w:jc w:val="center"/>
      </w:pPr>
      <w:bookmarkStart w:id="324" w:name="_Ref406748762"/>
      <w:r>
        <w:t xml:space="preserve">List </w:t>
      </w:r>
      <w:fldSimple w:instr=" STYLEREF 1 \s ">
        <w:r w:rsidR="0017337F">
          <w:rPr>
            <w:noProof/>
          </w:rPr>
          <w:t>13</w:t>
        </w:r>
      </w:fldSimple>
      <w:r w:rsidR="00EA324D">
        <w:noBreakHyphen/>
      </w:r>
      <w:fldSimple w:instr=" SEQ List \* ARABIC \s 1 ">
        <w:r w:rsidR="0017337F">
          <w:rPr>
            <w:noProof/>
          </w:rPr>
          <w:t>17</w:t>
        </w:r>
      </w:fldSimple>
      <w:bookmarkEnd w:id="324"/>
      <w:r>
        <w:t xml:space="preserve">. </w:t>
      </w:r>
      <w:r w:rsidR="00F036D7">
        <w:t>S</w:t>
      </w:r>
      <w:r>
        <w:t>cript for RGB channel separation.</w:t>
      </w:r>
    </w:p>
    <w:p w14:paraId="16CEB7A0" w14:textId="6389E4AE" w:rsidR="0032194A" w:rsidRDefault="000D528E" w:rsidP="00302756">
      <w:pPr>
        <w:pStyle w:val="Heading3"/>
        <w:jc w:val="both"/>
      </w:pPr>
      <w:r>
        <w:t>Export ruler profiles</w:t>
      </w:r>
    </w:p>
    <w:p w14:paraId="13672408" w14:textId="73761054" w:rsidR="0032194A" w:rsidRDefault="0032194A" w:rsidP="00302756">
      <w:pPr>
        <w:jc w:val="both"/>
        <w:rPr>
          <w:b/>
        </w:rPr>
      </w:pPr>
      <w:r>
        <w:t xml:space="preserve">Task name (type): </w:t>
      </w:r>
      <w:r w:rsidR="006C5CFF" w:rsidRPr="006C5CFF">
        <w:rPr>
          <w:b/>
        </w:rPr>
        <w:t>ruler_profile</w:t>
      </w:r>
    </w:p>
    <w:p w14:paraId="76DE1581" w14:textId="321A1288" w:rsidR="0032194A" w:rsidRDefault="0032194A" w:rsidP="00302756">
      <w:pPr>
        <w:jc w:val="both"/>
      </w:pPr>
      <w:r>
        <w:t xml:space="preserve">Purpose: </w:t>
      </w:r>
      <w:r w:rsidR="00272556">
        <w:t xml:space="preserve">Create rulers for time sequence data and use this script to export the ruler profile for each </w:t>
      </w:r>
      <w:r w:rsidR="00F03222">
        <w:t>time point</w:t>
      </w:r>
      <w:r>
        <w:t xml:space="preserve">. </w:t>
      </w:r>
      <w:r w:rsidR="008F263E">
        <w:t>If you use non-transient rulers, it samples the same</w:t>
      </w:r>
      <w:r w:rsidR="00A20E59">
        <w:t xml:space="preserve"> locations through time. </w:t>
      </w:r>
      <w:r w:rsidR="00855CCD">
        <w:t xml:space="preserve">See </w:t>
      </w:r>
      <w:r w:rsidR="00855CCD">
        <w:fldChar w:fldCharType="begin" w:fldLock="1"/>
      </w:r>
      <w:r w:rsidR="00855CCD">
        <w:instrText xml:space="preserve"> REF _Ref497386965 \r \h </w:instrText>
      </w:r>
      <w:r w:rsidR="00E620C5">
        <w:instrText xml:space="preserve"> \* MERGEFORMAT </w:instrText>
      </w:r>
      <w:r w:rsidR="00855CCD">
        <w:fldChar w:fldCharType="separate"/>
      </w:r>
      <w:r w:rsidR="00855CCD">
        <w:t>Chapter 16</w:t>
      </w:r>
      <w:r w:rsidR="00855CCD">
        <w:fldChar w:fldCharType="end"/>
      </w:r>
      <w:r w:rsidR="00855CCD">
        <w:t xml:space="preserve"> for more details about rulers.</w:t>
      </w:r>
    </w:p>
    <w:p w14:paraId="40EBE475" w14:textId="588D0DD0" w:rsidR="0032194A" w:rsidRDefault="0032194A" w:rsidP="00302756">
      <w:pPr>
        <w:jc w:val="both"/>
      </w:pPr>
      <w:r>
        <w:t>Parameters:</w:t>
      </w:r>
    </w:p>
    <w:p w14:paraId="06BF9F53" w14:textId="28A4668D" w:rsidR="001E7E63" w:rsidRPr="005766D3" w:rsidRDefault="001E7E63" w:rsidP="00302756">
      <w:pPr>
        <w:spacing w:after="120" w:line="240" w:lineRule="auto"/>
        <w:jc w:val="both"/>
        <w:rPr>
          <w:b/>
        </w:rPr>
      </w:pPr>
      <w:r w:rsidRPr="005766D3">
        <w:rPr>
          <w:b/>
        </w:rPr>
        <w:t xml:space="preserve">fsize – </w:t>
      </w:r>
      <w:r w:rsidRPr="005766D3">
        <w:rPr>
          <w:bCs/>
        </w:rPr>
        <w:t xml:space="preserve">The window size </w:t>
      </w:r>
      <w:r w:rsidR="009B08F7">
        <w:rPr>
          <w:bCs/>
        </w:rPr>
        <w:t>of pixels to sample around</w:t>
      </w:r>
      <w:r w:rsidR="00467E9C">
        <w:rPr>
          <w:bCs/>
        </w:rPr>
        <w:t xml:space="preserve"> a point on </w:t>
      </w:r>
      <w:r w:rsidR="00BA31DD">
        <w:rPr>
          <w:bCs/>
        </w:rPr>
        <w:t>a </w:t>
      </w:r>
      <w:r w:rsidR="00467E9C">
        <w:rPr>
          <w:bCs/>
        </w:rPr>
        <w:t>ruler</w:t>
      </w:r>
      <w:r w:rsidRPr="005766D3">
        <w:rPr>
          <w:bCs/>
        </w:rPr>
        <w:t>;</w:t>
      </w:r>
    </w:p>
    <w:p w14:paraId="004FED4D" w14:textId="7146CB34" w:rsidR="001E7E63" w:rsidRPr="005766D3" w:rsidRDefault="00467E9C" w:rsidP="00302756">
      <w:pPr>
        <w:spacing w:after="120" w:line="240" w:lineRule="auto"/>
        <w:jc w:val="both"/>
        <w:rPr>
          <w:bCs/>
        </w:rPr>
      </w:pPr>
      <w:r>
        <w:rPr>
          <w:b/>
        </w:rPr>
        <w:t>sample_type</w:t>
      </w:r>
      <w:r w:rsidR="001E7E63" w:rsidRPr="005766D3">
        <w:rPr>
          <w:b/>
        </w:rPr>
        <w:t xml:space="preserve"> – </w:t>
      </w:r>
      <w:r w:rsidR="001E7E63" w:rsidRPr="005766D3">
        <w:rPr>
          <w:bCs/>
        </w:rPr>
        <w:t xml:space="preserve">The </w:t>
      </w:r>
      <w:r w:rsidR="00570149">
        <w:rPr>
          <w:bCs/>
        </w:rPr>
        <w:t>method to get one sample value</w:t>
      </w:r>
      <w:r w:rsidR="001E7E63" w:rsidRPr="005766D3">
        <w:rPr>
          <w:bCs/>
        </w:rPr>
        <w:t xml:space="preserve">: 0 – </w:t>
      </w:r>
      <w:r w:rsidR="00570149">
        <w:rPr>
          <w:bCs/>
        </w:rPr>
        <w:t>nearest neighbor</w:t>
      </w:r>
      <w:r w:rsidR="001E7E63" w:rsidRPr="005766D3">
        <w:rPr>
          <w:bCs/>
        </w:rPr>
        <w:t xml:space="preserve">; 1 – </w:t>
      </w:r>
      <w:r w:rsidR="00332A80">
        <w:rPr>
          <w:bCs/>
        </w:rPr>
        <w:t>bilinear interpolation</w:t>
      </w:r>
      <w:r w:rsidR="001E7E63" w:rsidRPr="005766D3">
        <w:rPr>
          <w:bCs/>
        </w:rPr>
        <w:t>;</w:t>
      </w:r>
    </w:p>
    <w:p w14:paraId="154F54A7" w14:textId="6E77CAF8" w:rsidR="001E7E63" w:rsidRDefault="00332A80" w:rsidP="00302756">
      <w:pPr>
        <w:spacing w:line="240" w:lineRule="auto"/>
        <w:jc w:val="both"/>
      </w:pPr>
      <w:r>
        <w:rPr>
          <w:b/>
          <w:bCs/>
        </w:rPr>
        <w:t>step_len</w:t>
      </w:r>
      <w:r w:rsidR="001E7E63" w:rsidRPr="005766D3">
        <w:rPr>
          <w:b/>
          <w:bCs/>
        </w:rPr>
        <w:t xml:space="preserve"> –</w:t>
      </w:r>
      <w:r w:rsidR="001E7E63">
        <w:t xml:space="preserve"> </w:t>
      </w:r>
      <w:r>
        <w:t xml:space="preserve">The </w:t>
      </w:r>
      <w:r w:rsidR="00A82314">
        <w:t>distance between two sample points along a ruler</w:t>
      </w:r>
      <w:r w:rsidR="001E7E63">
        <w:t>.</w:t>
      </w:r>
    </w:p>
    <w:p w14:paraId="34A83A3D" w14:textId="3BDA5CC0" w:rsidR="0032194A" w:rsidRDefault="0032194A" w:rsidP="00302756">
      <w:pPr>
        <w:spacing w:line="240" w:lineRule="auto"/>
        <w:jc w:val="both"/>
      </w:pPr>
      <w:r>
        <w:t>Example:</w:t>
      </w:r>
      <w:r w:rsidR="00612F91">
        <w:t xml:space="preserve"> Run this script to </w:t>
      </w:r>
      <w:r w:rsidR="00562D2F">
        <w:t xml:space="preserve">generate a ridgeline graph of intensity changes </w:t>
      </w:r>
      <w:r w:rsidR="0047365C">
        <w:t xml:space="preserve">at sample points </w:t>
      </w:r>
      <w:r w:rsidR="00562D2F">
        <w:t>over time</w:t>
      </w:r>
      <w:r w:rsidR="0047365C">
        <w:t>.</w:t>
      </w:r>
    </w:p>
    <w:tbl>
      <w:tblPr>
        <w:tblStyle w:val="TableGrid"/>
        <w:tblW w:w="729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290"/>
      </w:tblGrid>
      <w:tr w:rsidR="0032194A" w14:paraId="17B0EAA1" w14:textId="77777777" w:rsidTr="00AF05FB">
        <w:tc>
          <w:tcPr>
            <w:tcW w:w="7290" w:type="dxa"/>
            <w:shd w:val="clear" w:color="auto" w:fill="E8F1E2" w:themeFill="accent2" w:themeFillTint="33"/>
          </w:tcPr>
          <w:p w14:paraId="4E3BB537" w14:textId="77777777" w:rsidR="00E61759" w:rsidRPr="00E61759" w:rsidRDefault="00E61759" w:rsidP="00302756">
            <w:pPr>
              <w:jc w:val="both"/>
              <w:rPr>
                <w:rFonts w:ascii="Courier New" w:hAnsi="Courier New" w:cs="Courier New"/>
              </w:rPr>
            </w:pPr>
            <w:r w:rsidRPr="00E61759">
              <w:rPr>
                <w:rFonts w:ascii="Courier New" w:hAnsi="Courier New" w:cs="Courier New"/>
              </w:rPr>
              <w:t>[tasks]</w:t>
            </w:r>
          </w:p>
          <w:p w14:paraId="63A3EDF3" w14:textId="77777777" w:rsidR="00E61759" w:rsidRPr="00E61759" w:rsidRDefault="00E61759" w:rsidP="00302756">
            <w:pPr>
              <w:jc w:val="both"/>
              <w:rPr>
                <w:rFonts w:ascii="Courier New" w:hAnsi="Courier New" w:cs="Courier New"/>
              </w:rPr>
            </w:pPr>
            <w:r w:rsidRPr="00E61759">
              <w:rPr>
                <w:rFonts w:ascii="Courier New" w:hAnsi="Courier New" w:cs="Courier New"/>
              </w:rPr>
              <w:t>tasknum=2</w:t>
            </w:r>
          </w:p>
          <w:p w14:paraId="22EC5D7E" w14:textId="77777777" w:rsidR="00E61759" w:rsidRPr="00E61759" w:rsidRDefault="00E61759" w:rsidP="00302756">
            <w:pPr>
              <w:jc w:val="both"/>
              <w:rPr>
                <w:rFonts w:ascii="Courier New" w:hAnsi="Courier New" w:cs="Courier New"/>
              </w:rPr>
            </w:pPr>
            <w:r w:rsidRPr="00E61759">
              <w:rPr>
                <w:rFonts w:ascii="Courier New" w:hAnsi="Courier New" w:cs="Courier New"/>
              </w:rPr>
              <w:t>[tasks/task0]</w:t>
            </w:r>
          </w:p>
          <w:p w14:paraId="60CB78EC" w14:textId="77777777" w:rsidR="00E61759" w:rsidRPr="00E61759" w:rsidRDefault="00E61759" w:rsidP="00302756">
            <w:pPr>
              <w:jc w:val="both"/>
              <w:rPr>
                <w:rFonts w:ascii="Courier New" w:hAnsi="Courier New" w:cs="Courier New"/>
              </w:rPr>
            </w:pPr>
            <w:r w:rsidRPr="00E61759">
              <w:rPr>
                <w:rFonts w:ascii="Courier New" w:hAnsi="Courier New" w:cs="Courier New"/>
              </w:rPr>
              <w:t>type=ruler_profile</w:t>
            </w:r>
          </w:p>
          <w:p w14:paraId="78EAE0E1" w14:textId="77777777" w:rsidR="00E61759" w:rsidRPr="00E61759" w:rsidRDefault="00E61759" w:rsidP="00302756">
            <w:pPr>
              <w:jc w:val="both"/>
              <w:rPr>
                <w:rFonts w:ascii="Courier New" w:hAnsi="Courier New" w:cs="Courier New"/>
              </w:rPr>
            </w:pPr>
            <w:r w:rsidRPr="00E61759">
              <w:rPr>
                <w:rFonts w:ascii="Courier New" w:hAnsi="Courier New" w:cs="Courier New"/>
              </w:rPr>
              <w:t>time_mode=TM_ALL_PRE_LAST_BOTH</w:t>
            </w:r>
          </w:p>
          <w:p w14:paraId="65C20E33" w14:textId="77777777" w:rsidR="00E61759" w:rsidRPr="00E61759" w:rsidRDefault="00E61759" w:rsidP="00302756">
            <w:pPr>
              <w:jc w:val="both"/>
              <w:rPr>
                <w:rFonts w:ascii="Courier New" w:hAnsi="Courier New" w:cs="Courier New"/>
              </w:rPr>
            </w:pPr>
            <w:r w:rsidRPr="00E61759">
              <w:rPr>
                <w:rFonts w:ascii="Courier New" w:hAnsi="Courier New" w:cs="Courier New"/>
              </w:rPr>
              <w:t>chan_mode=0</w:t>
            </w:r>
          </w:p>
          <w:p w14:paraId="60A79B1C" w14:textId="77777777" w:rsidR="00E61759" w:rsidRPr="00E61759" w:rsidRDefault="00E61759" w:rsidP="00302756">
            <w:pPr>
              <w:jc w:val="both"/>
              <w:rPr>
                <w:rFonts w:ascii="Courier New" w:hAnsi="Courier New" w:cs="Courier New"/>
              </w:rPr>
            </w:pPr>
            <w:r w:rsidRPr="00E61759">
              <w:rPr>
                <w:rFonts w:ascii="Courier New" w:hAnsi="Courier New" w:cs="Courier New"/>
              </w:rPr>
              <w:t>fsize=0</w:t>
            </w:r>
          </w:p>
          <w:p w14:paraId="18F6602F" w14:textId="77777777" w:rsidR="00E61759" w:rsidRPr="00E61759" w:rsidRDefault="00E61759" w:rsidP="00302756">
            <w:pPr>
              <w:jc w:val="both"/>
              <w:rPr>
                <w:rFonts w:ascii="Courier New" w:hAnsi="Courier New" w:cs="Courier New"/>
              </w:rPr>
            </w:pPr>
            <w:r w:rsidRPr="00E61759">
              <w:rPr>
                <w:rFonts w:ascii="Courier New" w:hAnsi="Courier New" w:cs="Courier New"/>
              </w:rPr>
              <w:t>sample_type=1</w:t>
            </w:r>
          </w:p>
          <w:p w14:paraId="3ED4AAD7" w14:textId="77777777" w:rsidR="00E61759" w:rsidRPr="00E61759" w:rsidRDefault="00E61759" w:rsidP="00302756">
            <w:pPr>
              <w:jc w:val="both"/>
              <w:rPr>
                <w:rFonts w:ascii="Courier New" w:hAnsi="Courier New" w:cs="Courier New"/>
              </w:rPr>
            </w:pPr>
            <w:r w:rsidRPr="00E61759">
              <w:rPr>
                <w:rFonts w:ascii="Courier New" w:hAnsi="Courier New" w:cs="Courier New"/>
              </w:rPr>
              <w:t>step_len=1</w:t>
            </w:r>
          </w:p>
          <w:p w14:paraId="7FAAC3AE" w14:textId="77777777" w:rsidR="00E61759" w:rsidRPr="00E61759" w:rsidRDefault="00E61759" w:rsidP="00302756">
            <w:pPr>
              <w:jc w:val="both"/>
              <w:rPr>
                <w:rFonts w:ascii="Courier New" w:hAnsi="Courier New" w:cs="Courier New"/>
              </w:rPr>
            </w:pPr>
            <w:r w:rsidRPr="00E61759">
              <w:rPr>
                <w:rFonts w:ascii="Courier New" w:hAnsi="Courier New" w:cs="Courier New"/>
              </w:rPr>
              <w:t>[tasks/task1]</w:t>
            </w:r>
          </w:p>
          <w:p w14:paraId="5521F8A6" w14:textId="77777777" w:rsidR="00E61759" w:rsidRPr="00E61759" w:rsidRDefault="00E61759" w:rsidP="00302756">
            <w:pPr>
              <w:jc w:val="both"/>
              <w:rPr>
                <w:rFonts w:ascii="Courier New" w:hAnsi="Courier New" w:cs="Courier New"/>
              </w:rPr>
            </w:pPr>
            <w:r w:rsidRPr="00E61759">
              <w:rPr>
                <w:rFonts w:ascii="Courier New" w:hAnsi="Courier New" w:cs="Courier New"/>
              </w:rPr>
              <w:t>type=export_analysis</w:t>
            </w:r>
          </w:p>
          <w:p w14:paraId="134CDDB0" w14:textId="77777777" w:rsidR="00E61759" w:rsidRPr="00E61759" w:rsidRDefault="00E61759" w:rsidP="00302756">
            <w:pPr>
              <w:jc w:val="both"/>
              <w:rPr>
                <w:rFonts w:ascii="Courier New" w:hAnsi="Courier New" w:cs="Courier New"/>
              </w:rPr>
            </w:pPr>
            <w:r w:rsidRPr="00E61759">
              <w:rPr>
                <w:rFonts w:ascii="Courier New" w:hAnsi="Courier New" w:cs="Courier New"/>
              </w:rPr>
              <w:t>time_mode=TM_LAST_POST</w:t>
            </w:r>
          </w:p>
          <w:p w14:paraId="06E15333" w14:textId="77777777" w:rsidR="00E61759" w:rsidRPr="00E61759" w:rsidRDefault="00E61759" w:rsidP="00302756">
            <w:pPr>
              <w:jc w:val="both"/>
              <w:rPr>
                <w:rFonts w:ascii="Courier New" w:hAnsi="Courier New" w:cs="Courier New"/>
              </w:rPr>
            </w:pPr>
            <w:r w:rsidRPr="00E61759">
              <w:rPr>
                <w:rFonts w:ascii="Courier New" w:hAnsi="Courier New" w:cs="Courier New"/>
              </w:rPr>
              <w:t>template=ridgeline.html</w:t>
            </w:r>
          </w:p>
          <w:p w14:paraId="0D419017" w14:textId="77777777" w:rsidR="00E61759" w:rsidRPr="00E61759" w:rsidRDefault="00E61759" w:rsidP="00302756">
            <w:pPr>
              <w:jc w:val="both"/>
              <w:rPr>
                <w:rFonts w:ascii="Courier New" w:hAnsi="Courier New" w:cs="Courier New"/>
              </w:rPr>
            </w:pPr>
            <w:r w:rsidRPr="00E61759">
              <w:rPr>
                <w:rFonts w:ascii="Courier New" w:hAnsi="Courier New" w:cs="Courier New"/>
              </w:rPr>
              <w:t>output=</w:t>
            </w:r>
          </w:p>
          <w:p w14:paraId="27417D8D" w14:textId="77777777" w:rsidR="00E61759" w:rsidRPr="00E61759" w:rsidRDefault="00E61759" w:rsidP="00302756">
            <w:pPr>
              <w:jc w:val="both"/>
              <w:rPr>
                <w:rFonts w:ascii="Courier New" w:hAnsi="Courier New" w:cs="Courier New"/>
              </w:rPr>
            </w:pPr>
            <w:r w:rsidRPr="00E61759">
              <w:rPr>
                <w:rFonts w:ascii="Courier New" w:hAnsi="Courier New" w:cs="Courier New"/>
              </w:rPr>
              <w:t>value_num=1</w:t>
            </w:r>
          </w:p>
          <w:p w14:paraId="167A50BC" w14:textId="77777777" w:rsidR="00E61759" w:rsidRPr="00E61759" w:rsidRDefault="00E61759" w:rsidP="00302756">
            <w:pPr>
              <w:jc w:val="both"/>
              <w:rPr>
                <w:rFonts w:ascii="Courier New" w:hAnsi="Courier New" w:cs="Courier New"/>
              </w:rPr>
            </w:pPr>
            <w:r w:rsidRPr="00E61759">
              <w:rPr>
                <w:rFonts w:ascii="Courier New" w:hAnsi="Courier New" w:cs="Courier New"/>
              </w:rPr>
              <w:t>value_name0=max_int</w:t>
            </w:r>
          </w:p>
          <w:p w14:paraId="5856DEDF" w14:textId="6D77ECD9" w:rsidR="0032194A" w:rsidRDefault="00E61759" w:rsidP="00302756">
            <w:pPr>
              <w:jc w:val="both"/>
            </w:pPr>
            <w:r w:rsidRPr="00E61759">
              <w:rPr>
                <w:rFonts w:ascii="Courier New" w:hAnsi="Courier New" w:cs="Courier New"/>
              </w:rPr>
              <w:t>js_value=(+d.max_int)</w:t>
            </w:r>
          </w:p>
        </w:tc>
      </w:tr>
    </w:tbl>
    <w:p w14:paraId="7925DF41" w14:textId="76BF21A5" w:rsidR="0032194A" w:rsidRDefault="0032194A" w:rsidP="00AF05FB">
      <w:pPr>
        <w:pStyle w:val="Caption"/>
        <w:jc w:val="center"/>
      </w:pPr>
      <w:r>
        <w:t xml:space="preserve">List </w:t>
      </w:r>
      <w:fldSimple w:instr=" STYLEREF 1 \s ">
        <w:r w:rsidR="0017337F">
          <w:rPr>
            <w:noProof/>
          </w:rPr>
          <w:t>13</w:t>
        </w:r>
      </w:fldSimple>
      <w:r w:rsidR="00EA324D">
        <w:noBreakHyphen/>
      </w:r>
      <w:fldSimple w:instr=" SEQ List \* ARABIC \s 1 ">
        <w:r w:rsidR="0017337F">
          <w:rPr>
            <w:noProof/>
          </w:rPr>
          <w:t>18</w:t>
        </w:r>
      </w:fldSimple>
      <w:r>
        <w:t xml:space="preserve">. </w:t>
      </w:r>
      <w:r w:rsidR="00F036D7">
        <w:t>S</w:t>
      </w:r>
      <w:r>
        <w:t xml:space="preserve">cript for </w:t>
      </w:r>
      <w:r w:rsidR="003A503C">
        <w:t>exporting ruler profiles</w:t>
      </w:r>
      <w:r>
        <w:t>.</w:t>
      </w:r>
    </w:p>
    <w:p w14:paraId="0D677BAD" w14:textId="0A617B08" w:rsidR="00653950" w:rsidRDefault="00944B4B" w:rsidP="00302756">
      <w:pPr>
        <w:pStyle w:val="Heading3"/>
        <w:jc w:val="both"/>
      </w:pPr>
      <w:r>
        <w:t>Analyze</w:t>
      </w:r>
      <w:r w:rsidR="00653950">
        <w:t xml:space="preserve"> ruler point locations</w:t>
      </w:r>
    </w:p>
    <w:p w14:paraId="56005F0F" w14:textId="4D6B7817" w:rsidR="00653950" w:rsidRDefault="00653950" w:rsidP="00302756">
      <w:pPr>
        <w:jc w:val="both"/>
        <w:rPr>
          <w:b/>
        </w:rPr>
      </w:pPr>
      <w:r>
        <w:t xml:space="preserve">Task name (type): </w:t>
      </w:r>
      <w:r w:rsidRPr="006C5CFF">
        <w:rPr>
          <w:b/>
        </w:rPr>
        <w:t>ruler_</w:t>
      </w:r>
      <w:r>
        <w:rPr>
          <w:b/>
        </w:rPr>
        <w:t>info</w:t>
      </w:r>
    </w:p>
    <w:p w14:paraId="674B99AA" w14:textId="087A290E" w:rsidR="00653950" w:rsidRDefault="00653950" w:rsidP="00302756">
      <w:pPr>
        <w:jc w:val="both"/>
      </w:pPr>
      <w:r>
        <w:t xml:space="preserve">Purpose: </w:t>
      </w:r>
      <w:r w:rsidR="00555E88">
        <w:t>Create rulers and animate them over time</w:t>
      </w:r>
      <w:r>
        <w:t>.</w:t>
      </w:r>
      <w:r w:rsidR="00555E88">
        <w:t xml:space="preserve"> The</w:t>
      </w:r>
      <w:r w:rsidR="00E64F5D">
        <w:t xml:space="preserve"> 3D locations of a ruler at different time points are </w:t>
      </w:r>
      <w:r w:rsidR="00FB37F1">
        <w:t>analyzed</w:t>
      </w:r>
      <w:r w:rsidR="00E64F5D">
        <w:t xml:space="preserve"> using this script task.</w:t>
      </w:r>
      <w:r>
        <w:t xml:space="preserve"> See </w:t>
      </w:r>
      <w:r>
        <w:fldChar w:fldCharType="begin" w:fldLock="1"/>
      </w:r>
      <w:r>
        <w:instrText xml:space="preserve"> REF _Ref497386965 \r \h  \* MERGEFORMAT </w:instrText>
      </w:r>
      <w:r>
        <w:fldChar w:fldCharType="separate"/>
      </w:r>
      <w:r>
        <w:t>Chapter 16</w:t>
      </w:r>
      <w:r>
        <w:fldChar w:fldCharType="end"/>
      </w:r>
      <w:r>
        <w:t xml:space="preserve"> for more details about rulers.</w:t>
      </w:r>
    </w:p>
    <w:p w14:paraId="17333B33" w14:textId="77F44392" w:rsidR="00653950" w:rsidRPr="0040110F" w:rsidRDefault="00653950" w:rsidP="00302756">
      <w:pPr>
        <w:jc w:val="both"/>
        <w:rPr>
          <w:bCs/>
        </w:rPr>
      </w:pPr>
      <w:r>
        <w:lastRenderedPageBreak/>
        <w:t>Parameters:</w:t>
      </w:r>
      <w:r w:rsidR="00FB37F1">
        <w:rPr>
          <w:b/>
        </w:rPr>
        <w:t xml:space="preserve"> </w:t>
      </w:r>
      <w:r w:rsidR="00FB37F1" w:rsidRPr="0040110F">
        <w:rPr>
          <w:bCs/>
        </w:rPr>
        <w:t>none</w:t>
      </w:r>
      <w:r w:rsidRPr="0040110F">
        <w:rPr>
          <w:bCs/>
        </w:rPr>
        <w:t>.</w:t>
      </w:r>
    </w:p>
    <w:p w14:paraId="2372D7CA" w14:textId="5EB0AD8B" w:rsidR="00653950" w:rsidRDefault="00653950" w:rsidP="00302756">
      <w:pPr>
        <w:spacing w:line="240" w:lineRule="auto"/>
        <w:jc w:val="both"/>
      </w:pPr>
      <w:r>
        <w:t xml:space="preserve">Example: Run this script to </w:t>
      </w:r>
      <w:r w:rsidR="0040110F">
        <w:t>export point locations of animated rulers</w:t>
      </w:r>
      <w:r>
        <w:t>.</w:t>
      </w:r>
    </w:p>
    <w:tbl>
      <w:tblPr>
        <w:tblStyle w:val="TableGrid"/>
        <w:tblW w:w="729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290"/>
      </w:tblGrid>
      <w:tr w:rsidR="00653950" w14:paraId="18AC8DA5" w14:textId="77777777" w:rsidTr="00AF05FB">
        <w:tc>
          <w:tcPr>
            <w:tcW w:w="7290" w:type="dxa"/>
            <w:shd w:val="clear" w:color="auto" w:fill="E8F1E2" w:themeFill="accent2" w:themeFillTint="33"/>
          </w:tcPr>
          <w:p w14:paraId="741947FB" w14:textId="77777777" w:rsidR="0040110F" w:rsidRPr="0040110F" w:rsidRDefault="0040110F" w:rsidP="00302756">
            <w:pPr>
              <w:jc w:val="both"/>
              <w:rPr>
                <w:rFonts w:ascii="Courier New" w:hAnsi="Courier New" w:cs="Courier New"/>
              </w:rPr>
            </w:pPr>
            <w:r w:rsidRPr="0040110F">
              <w:rPr>
                <w:rFonts w:ascii="Courier New" w:hAnsi="Courier New" w:cs="Courier New"/>
              </w:rPr>
              <w:t>[tasks]</w:t>
            </w:r>
          </w:p>
          <w:p w14:paraId="08EB585B" w14:textId="77777777" w:rsidR="0040110F" w:rsidRPr="0040110F" w:rsidRDefault="0040110F" w:rsidP="00302756">
            <w:pPr>
              <w:jc w:val="both"/>
              <w:rPr>
                <w:rFonts w:ascii="Courier New" w:hAnsi="Courier New" w:cs="Courier New"/>
              </w:rPr>
            </w:pPr>
            <w:r w:rsidRPr="0040110F">
              <w:rPr>
                <w:rFonts w:ascii="Courier New" w:hAnsi="Courier New" w:cs="Courier New"/>
              </w:rPr>
              <w:t>tasknum=2</w:t>
            </w:r>
          </w:p>
          <w:p w14:paraId="47A94B63" w14:textId="77777777" w:rsidR="0040110F" w:rsidRPr="0040110F" w:rsidRDefault="0040110F" w:rsidP="00302756">
            <w:pPr>
              <w:jc w:val="both"/>
              <w:rPr>
                <w:rFonts w:ascii="Courier New" w:hAnsi="Courier New" w:cs="Courier New"/>
              </w:rPr>
            </w:pPr>
            <w:r w:rsidRPr="0040110F">
              <w:rPr>
                <w:rFonts w:ascii="Courier New" w:hAnsi="Courier New" w:cs="Courier New"/>
              </w:rPr>
              <w:t>[tasks/task0]</w:t>
            </w:r>
          </w:p>
          <w:p w14:paraId="44BDF4E0" w14:textId="77777777" w:rsidR="0040110F" w:rsidRPr="0040110F" w:rsidRDefault="0040110F" w:rsidP="00302756">
            <w:pPr>
              <w:jc w:val="both"/>
              <w:rPr>
                <w:rFonts w:ascii="Courier New" w:hAnsi="Courier New" w:cs="Courier New"/>
              </w:rPr>
            </w:pPr>
            <w:r w:rsidRPr="0040110F">
              <w:rPr>
                <w:rFonts w:ascii="Courier New" w:hAnsi="Courier New" w:cs="Courier New"/>
              </w:rPr>
              <w:t>type=ruler_info</w:t>
            </w:r>
          </w:p>
          <w:p w14:paraId="4667FC08" w14:textId="77777777" w:rsidR="0040110F" w:rsidRPr="0040110F" w:rsidRDefault="0040110F" w:rsidP="00302756">
            <w:pPr>
              <w:jc w:val="both"/>
              <w:rPr>
                <w:rFonts w:ascii="Courier New" w:hAnsi="Courier New" w:cs="Courier New"/>
              </w:rPr>
            </w:pPr>
            <w:r w:rsidRPr="0040110F">
              <w:rPr>
                <w:rFonts w:ascii="Courier New" w:hAnsi="Courier New" w:cs="Courier New"/>
              </w:rPr>
              <w:t>time_mode=TM_ALL_PRE</w:t>
            </w:r>
          </w:p>
          <w:p w14:paraId="1E3CA3C3" w14:textId="77777777" w:rsidR="0040110F" w:rsidRPr="0040110F" w:rsidRDefault="0040110F" w:rsidP="00302756">
            <w:pPr>
              <w:jc w:val="both"/>
              <w:rPr>
                <w:rFonts w:ascii="Courier New" w:hAnsi="Courier New" w:cs="Courier New"/>
              </w:rPr>
            </w:pPr>
            <w:r w:rsidRPr="0040110F">
              <w:rPr>
                <w:rFonts w:ascii="Courier New" w:hAnsi="Courier New" w:cs="Courier New"/>
              </w:rPr>
              <w:t>[tasks/task1]</w:t>
            </w:r>
          </w:p>
          <w:p w14:paraId="1763360D" w14:textId="77777777" w:rsidR="0040110F" w:rsidRPr="0040110F" w:rsidRDefault="0040110F" w:rsidP="00302756">
            <w:pPr>
              <w:jc w:val="both"/>
              <w:rPr>
                <w:rFonts w:ascii="Courier New" w:hAnsi="Courier New" w:cs="Courier New"/>
              </w:rPr>
            </w:pPr>
            <w:r w:rsidRPr="0040110F">
              <w:rPr>
                <w:rFonts w:ascii="Courier New" w:hAnsi="Courier New" w:cs="Courier New"/>
              </w:rPr>
              <w:t>type=export_info</w:t>
            </w:r>
          </w:p>
          <w:p w14:paraId="541D4BC4" w14:textId="77777777" w:rsidR="0040110F" w:rsidRPr="0040110F" w:rsidRDefault="0040110F" w:rsidP="00302756">
            <w:pPr>
              <w:jc w:val="both"/>
              <w:rPr>
                <w:rFonts w:ascii="Courier New" w:hAnsi="Courier New" w:cs="Courier New"/>
              </w:rPr>
            </w:pPr>
            <w:r w:rsidRPr="0040110F">
              <w:rPr>
                <w:rFonts w:ascii="Courier New" w:hAnsi="Courier New" w:cs="Courier New"/>
              </w:rPr>
              <w:t>time_mode=TM_LAST_POST</w:t>
            </w:r>
          </w:p>
          <w:p w14:paraId="02F07D24" w14:textId="77777777" w:rsidR="0040110F" w:rsidRPr="0040110F" w:rsidRDefault="0040110F" w:rsidP="00302756">
            <w:pPr>
              <w:jc w:val="both"/>
              <w:rPr>
                <w:rFonts w:ascii="Courier New" w:hAnsi="Courier New" w:cs="Courier New"/>
              </w:rPr>
            </w:pPr>
            <w:r w:rsidRPr="0040110F">
              <w:rPr>
                <w:rFonts w:ascii="Courier New" w:hAnsi="Courier New" w:cs="Courier New"/>
              </w:rPr>
              <w:t>output=</w:t>
            </w:r>
          </w:p>
          <w:p w14:paraId="5EFD86DF" w14:textId="77777777" w:rsidR="0040110F" w:rsidRPr="0040110F" w:rsidRDefault="0040110F" w:rsidP="00302756">
            <w:pPr>
              <w:jc w:val="both"/>
              <w:rPr>
                <w:rFonts w:ascii="Courier New" w:hAnsi="Courier New" w:cs="Courier New"/>
              </w:rPr>
            </w:pPr>
            <w:r w:rsidRPr="0040110F">
              <w:rPr>
                <w:rFonts w:ascii="Courier New" w:hAnsi="Courier New" w:cs="Courier New"/>
              </w:rPr>
              <w:t>type_num=1</w:t>
            </w:r>
          </w:p>
          <w:p w14:paraId="7599645F" w14:textId="3F2C0D14" w:rsidR="00653950" w:rsidRDefault="0040110F" w:rsidP="00302756">
            <w:pPr>
              <w:jc w:val="both"/>
            </w:pPr>
            <w:r w:rsidRPr="0040110F">
              <w:rPr>
                <w:rFonts w:ascii="Courier New" w:hAnsi="Courier New" w:cs="Courier New"/>
              </w:rPr>
              <w:t>type_name0=ruler_info</w:t>
            </w:r>
          </w:p>
        </w:tc>
      </w:tr>
    </w:tbl>
    <w:p w14:paraId="2EC2BEFF" w14:textId="0FA8A2F6" w:rsidR="00653950" w:rsidRDefault="00653950" w:rsidP="00AF05FB">
      <w:pPr>
        <w:pStyle w:val="Caption"/>
        <w:jc w:val="center"/>
      </w:pPr>
      <w:r>
        <w:t xml:space="preserve">List </w:t>
      </w:r>
      <w:fldSimple w:instr=" STYLEREF 1 \s ">
        <w:r w:rsidR="0017337F">
          <w:rPr>
            <w:noProof/>
          </w:rPr>
          <w:t>13</w:t>
        </w:r>
      </w:fldSimple>
      <w:r w:rsidR="00EA324D">
        <w:noBreakHyphen/>
      </w:r>
      <w:fldSimple w:instr=" SEQ List \* ARABIC \s 1 ">
        <w:r w:rsidR="0017337F">
          <w:rPr>
            <w:noProof/>
          </w:rPr>
          <w:t>19</w:t>
        </w:r>
      </w:fldSimple>
      <w:r>
        <w:t xml:space="preserve">. Script for exporting ruler </w:t>
      </w:r>
      <w:r w:rsidR="0040110F">
        <w:t>point locations</w:t>
      </w:r>
      <w:r>
        <w:t>.</w:t>
      </w:r>
    </w:p>
    <w:p w14:paraId="229DB5F5" w14:textId="3B84282E" w:rsidR="0072168F" w:rsidRDefault="0072168F" w:rsidP="00302756">
      <w:pPr>
        <w:pStyle w:val="Heading3"/>
        <w:jc w:val="both"/>
      </w:pPr>
      <w:r>
        <w:t xml:space="preserve">Analyze </w:t>
      </w:r>
      <w:r w:rsidR="00890A62">
        <w:t>fluorescence intensity change within ROIs</w:t>
      </w:r>
    </w:p>
    <w:p w14:paraId="175A38D2" w14:textId="37308AAD" w:rsidR="0072168F" w:rsidRDefault="0072168F" w:rsidP="00302756">
      <w:pPr>
        <w:jc w:val="both"/>
        <w:rPr>
          <w:b/>
        </w:rPr>
      </w:pPr>
      <w:r>
        <w:t xml:space="preserve">Task name (type): </w:t>
      </w:r>
      <w:r w:rsidR="00890A62">
        <w:rPr>
          <w:b/>
        </w:rPr>
        <w:t>roi</w:t>
      </w:r>
    </w:p>
    <w:p w14:paraId="7B428855" w14:textId="5A4268DB" w:rsidR="0072168F" w:rsidRDefault="0072168F" w:rsidP="00302756">
      <w:pPr>
        <w:jc w:val="both"/>
      </w:pPr>
      <w:r>
        <w:t xml:space="preserve">Purpose: </w:t>
      </w:r>
      <w:r w:rsidR="0030785C">
        <w:t>Compute the mean intensity values for each ROI and volume channel</w:t>
      </w:r>
      <w:r w:rsidR="00554C66">
        <w:t xml:space="preserve"> (depending on the channel mode)</w:t>
      </w:r>
      <w:r>
        <w:t>.</w:t>
      </w:r>
    </w:p>
    <w:p w14:paraId="42751FFC" w14:textId="77777777" w:rsidR="0072168F" w:rsidRDefault="0072168F" w:rsidP="00302756">
      <w:pPr>
        <w:jc w:val="both"/>
        <w:rPr>
          <w:bCs/>
        </w:rPr>
      </w:pPr>
      <w:r>
        <w:t>Parameters:</w:t>
      </w:r>
      <w:r>
        <w:rPr>
          <w:b/>
        </w:rPr>
        <w:t xml:space="preserve"> </w:t>
      </w:r>
      <w:r w:rsidRPr="0040110F">
        <w:rPr>
          <w:bCs/>
        </w:rPr>
        <w:t>none.</w:t>
      </w:r>
    </w:p>
    <w:p w14:paraId="2D077476" w14:textId="4489B569" w:rsidR="00554C66" w:rsidRDefault="00554C66" w:rsidP="00302756">
      <w:pPr>
        <w:jc w:val="both"/>
        <w:rPr>
          <w:b/>
        </w:rPr>
      </w:pPr>
      <w:r>
        <w:rPr>
          <w:bCs/>
        </w:rPr>
        <w:t xml:space="preserve">Task name (type): </w:t>
      </w:r>
      <w:r w:rsidRPr="00554C66">
        <w:rPr>
          <w:b/>
        </w:rPr>
        <w:t>roi_dff</w:t>
      </w:r>
    </w:p>
    <w:p w14:paraId="2D62206A" w14:textId="75FAAF27" w:rsidR="00554C66" w:rsidRDefault="00554C66" w:rsidP="00302756">
      <w:pPr>
        <w:jc w:val="both"/>
        <w:rPr>
          <w:bCs/>
        </w:rPr>
      </w:pPr>
      <w:r w:rsidRPr="00554C66">
        <w:rPr>
          <w:bCs/>
        </w:rPr>
        <w:t>Purp</w:t>
      </w:r>
      <w:r>
        <w:rPr>
          <w:bCs/>
        </w:rPr>
        <w:t>o</w:t>
      </w:r>
      <w:r w:rsidRPr="00554C66">
        <w:rPr>
          <w:bCs/>
        </w:rPr>
        <w:t>se</w:t>
      </w:r>
      <w:r>
        <w:rPr>
          <w:bCs/>
        </w:rPr>
        <w:t>:</w:t>
      </w:r>
      <w:r w:rsidR="00E34FD7">
        <w:rPr>
          <w:bCs/>
        </w:rPr>
        <w:t xml:space="preserve"> Collect the values computed from the</w:t>
      </w:r>
      <w:r w:rsidR="002D6DF0">
        <w:rPr>
          <w:bCs/>
        </w:rPr>
        <w:t xml:space="preserve"> roi task and compute the change rate over time. </w:t>
      </w:r>
      <w:r w:rsidR="00CC5148">
        <w:rPr>
          <w:bCs/>
        </w:rPr>
        <w:t>A resting</w:t>
      </w:r>
      <w:r w:rsidR="00BA31DD">
        <w:rPr>
          <w:bCs/>
        </w:rPr>
        <w:t>-</w:t>
      </w:r>
      <w:r w:rsidR="00CC5148">
        <w:rPr>
          <w:bCs/>
        </w:rPr>
        <w:t>state intensity is estimated from the background intensity</w:t>
      </w:r>
      <w:r w:rsidR="00423878">
        <w:rPr>
          <w:bCs/>
        </w:rPr>
        <w:t xml:space="preserve">. The difference </w:t>
      </w:r>
      <w:r w:rsidR="000E0830">
        <w:rPr>
          <w:bCs/>
        </w:rPr>
        <w:t xml:space="preserve">between the ROI intensity and its resting state </w:t>
      </w:r>
      <w:r w:rsidR="00614B57">
        <w:rPr>
          <w:bCs/>
        </w:rPr>
        <w:t>is used to compute a ratio: ΔF/F</w:t>
      </w:r>
      <w:r w:rsidR="00D908B1">
        <w:rPr>
          <w:bCs/>
        </w:rPr>
        <w:t>, where F is the resting state and ΔF the difference.</w:t>
      </w:r>
    </w:p>
    <w:p w14:paraId="6EDE5137" w14:textId="41843A02" w:rsidR="00814BD6" w:rsidRDefault="00814BD6" w:rsidP="00302756">
      <w:pPr>
        <w:jc w:val="both"/>
        <w:rPr>
          <w:bCs/>
        </w:rPr>
      </w:pPr>
      <w:r>
        <w:rPr>
          <w:bCs/>
        </w:rPr>
        <w:t>Parameter:</w:t>
      </w:r>
    </w:p>
    <w:p w14:paraId="23C5B16C" w14:textId="5AE124FC" w:rsidR="00814BD6" w:rsidRDefault="00814BD6" w:rsidP="00302756">
      <w:pPr>
        <w:jc w:val="both"/>
        <w:rPr>
          <w:bCs/>
        </w:rPr>
      </w:pPr>
      <w:r w:rsidRPr="001A6E69">
        <w:rPr>
          <w:b/>
        </w:rPr>
        <w:t xml:space="preserve">value_name </w:t>
      </w:r>
      <w:r w:rsidR="00594040" w:rsidRPr="001A6E69">
        <w:rPr>
          <w:b/>
        </w:rPr>
        <w:t>–</w:t>
      </w:r>
      <w:r>
        <w:rPr>
          <w:bCs/>
        </w:rPr>
        <w:t xml:space="preserve"> </w:t>
      </w:r>
      <w:r w:rsidR="00594040">
        <w:rPr>
          <w:bCs/>
        </w:rPr>
        <w:t>Usually “roi_mean”, the mean intensity values from the task roi.</w:t>
      </w:r>
    </w:p>
    <w:p w14:paraId="5DA73314" w14:textId="4FAB4532" w:rsidR="00594040" w:rsidRDefault="00594040" w:rsidP="00302756">
      <w:pPr>
        <w:jc w:val="both"/>
        <w:rPr>
          <w:bCs/>
        </w:rPr>
      </w:pPr>
      <w:r w:rsidRPr="001A6E69">
        <w:rPr>
          <w:b/>
        </w:rPr>
        <w:t xml:space="preserve">bg_name </w:t>
      </w:r>
      <w:r w:rsidR="000940F6" w:rsidRPr="001A6E69">
        <w:rPr>
          <w:b/>
        </w:rPr>
        <w:t>–</w:t>
      </w:r>
      <w:r>
        <w:rPr>
          <w:bCs/>
        </w:rPr>
        <w:t xml:space="preserve"> </w:t>
      </w:r>
      <w:r w:rsidR="000940F6">
        <w:rPr>
          <w:bCs/>
        </w:rPr>
        <w:t>Usually “bkg_mean”, the mean intensity values from the task bkg_stat</w:t>
      </w:r>
      <w:r w:rsidR="009D787B">
        <w:rPr>
          <w:bCs/>
        </w:rPr>
        <w:t>.</w:t>
      </w:r>
    </w:p>
    <w:p w14:paraId="48E13BC4" w14:textId="076F9B35" w:rsidR="009D787B" w:rsidRDefault="009D787B" w:rsidP="00302756">
      <w:pPr>
        <w:jc w:val="both"/>
        <w:rPr>
          <w:bCs/>
        </w:rPr>
      </w:pPr>
      <w:r w:rsidRPr="001A6E69">
        <w:rPr>
          <w:b/>
        </w:rPr>
        <w:t>var_cut –</w:t>
      </w:r>
      <w:r>
        <w:rPr>
          <w:bCs/>
        </w:rPr>
        <w:t xml:space="preserve"> A threshold for the variance to compute the resting state</w:t>
      </w:r>
      <w:r w:rsidR="009409C9">
        <w:rPr>
          <w:bCs/>
        </w:rPr>
        <w:t>.</w:t>
      </w:r>
    </w:p>
    <w:p w14:paraId="40477B59" w14:textId="33C8E396" w:rsidR="009409C9" w:rsidRPr="00554C66" w:rsidRDefault="009409C9" w:rsidP="00302756">
      <w:pPr>
        <w:jc w:val="both"/>
        <w:rPr>
          <w:bCs/>
        </w:rPr>
      </w:pPr>
      <w:r w:rsidRPr="001A6E69">
        <w:rPr>
          <w:b/>
        </w:rPr>
        <w:t>output_mode –</w:t>
      </w:r>
      <w:r>
        <w:rPr>
          <w:bCs/>
        </w:rPr>
        <w:t xml:space="preserve"> 0: output for </w:t>
      </w:r>
      <w:r w:rsidR="001A6E69">
        <w:rPr>
          <w:bCs/>
        </w:rPr>
        <w:t>inforgraphs using a template; 1: output to a spreadsheet.</w:t>
      </w:r>
    </w:p>
    <w:p w14:paraId="2258F12C" w14:textId="036CD818" w:rsidR="0072168F" w:rsidRDefault="0072168F" w:rsidP="00302756">
      <w:pPr>
        <w:spacing w:line="240" w:lineRule="auto"/>
        <w:jc w:val="both"/>
      </w:pPr>
      <w:r>
        <w:t xml:space="preserve">Example: </w:t>
      </w:r>
      <w:r w:rsidR="004A1A11">
        <w:t>First create ROIs using the ruler tools</w:t>
      </w:r>
      <w:r>
        <w:t>.</w:t>
      </w:r>
      <w:r w:rsidR="004A1A11">
        <w:t xml:space="preserve"> Then, run this script to get</w:t>
      </w:r>
      <w:r w:rsidR="0030626C">
        <w:t xml:space="preserve"> the </w:t>
      </w:r>
      <w:r w:rsidR="0030626C">
        <w:rPr>
          <w:bCs/>
        </w:rPr>
        <w:t>ΔF/F over time for each ROI.</w:t>
      </w:r>
    </w:p>
    <w:tbl>
      <w:tblPr>
        <w:tblStyle w:val="TableGrid"/>
        <w:tblW w:w="729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290"/>
      </w:tblGrid>
      <w:tr w:rsidR="0072168F" w14:paraId="01AEBCEA" w14:textId="77777777" w:rsidTr="00AF05FB">
        <w:tc>
          <w:tcPr>
            <w:tcW w:w="7290" w:type="dxa"/>
            <w:shd w:val="clear" w:color="auto" w:fill="E8F1E2" w:themeFill="accent2" w:themeFillTint="33"/>
          </w:tcPr>
          <w:p w14:paraId="73E05D7C" w14:textId="77777777" w:rsidR="00FE3BA1" w:rsidRPr="00FE3BA1" w:rsidRDefault="00FE3BA1" w:rsidP="00302756">
            <w:pPr>
              <w:jc w:val="both"/>
              <w:rPr>
                <w:rFonts w:ascii="Courier New" w:hAnsi="Courier New" w:cs="Courier New"/>
              </w:rPr>
            </w:pPr>
            <w:r w:rsidRPr="00FE3BA1">
              <w:rPr>
                <w:rFonts w:ascii="Courier New" w:hAnsi="Courier New" w:cs="Courier New"/>
              </w:rPr>
              <w:t>[tasks]</w:t>
            </w:r>
          </w:p>
          <w:p w14:paraId="016F5E1A" w14:textId="77777777" w:rsidR="00FE3BA1" w:rsidRPr="00FE3BA1" w:rsidRDefault="00FE3BA1" w:rsidP="00302756">
            <w:pPr>
              <w:jc w:val="both"/>
              <w:rPr>
                <w:rFonts w:ascii="Courier New" w:hAnsi="Courier New" w:cs="Courier New"/>
              </w:rPr>
            </w:pPr>
            <w:r w:rsidRPr="00FE3BA1">
              <w:rPr>
                <w:rFonts w:ascii="Courier New" w:hAnsi="Courier New" w:cs="Courier New"/>
              </w:rPr>
              <w:t>tasknum=4</w:t>
            </w:r>
          </w:p>
          <w:p w14:paraId="2879CF42" w14:textId="77777777" w:rsidR="00FE3BA1" w:rsidRPr="00FE3BA1" w:rsidRDefault="00FE3BA1" w:rsidP="00302756">
            <w:pPr>
              <w:jc w:val="both"/>
              <w:rPr>
                <w:rFonts w:ascii="Courier New" w:hAnsi="Courier New" w:cs="Courier New"/>
              </w:rPr>
            </w:pPr>
            <w:r w:rsidRPr="00FE3BA1">
              <w:rPr>
                <w:rFonts w:ascii="Courier New" w:hAnsi="Courier New" w:cs="Courier New"/>
              </w:rPr>
              <w:t>[tasks/task0]</w:t>
            </w:r>
          </w:p>
          <w:p w14:paraId="6410D936" w14:textId="77777777" w:rsidR="00FE3BA1" w:rsidRPr="00FE3BA1" w:rsidRDefault="00FE3BA1" w:rsidP="00302756">
            <w:pPr>
              <w:jc w:val="both"/>
              <w:rPr>
                <w:rFonts w:ascii="Courier New" w:hAnsi="Courier New" w:cs="Courier New"/>
              </w:rPr>
            </w:pPr>
            <w:r w:rsidRPr="00FE3BA1">
              <w:rPr>
                <w:rFonts w:ascii="Courier New" w:hAnsi="Courier New" w:cs="Courier New"/>
              </w:rPr>
              <w:t>type=backg_stat</w:t>
            </w:r>
          </w:p>
          <w:p w14:paraId="7569E7D5" w14:textId="77777777" w:rsidR="00FE3BA1" w:rsidRPr="00FE3BA1" w:rsidRDefault="00FE3BA1" w:rsidP="00302756">
            <w:pPr>
              <w:jc w:val="both"/>
              <w:rPr>
                <w:rFonts w:ascii="Courier New" w:hAnsi="Courier New" w:cs="Courier New"/>
              </w:rPr>
            </w:pPr>
            <w:r w:rsidRPr="00FE3BA1">
              <w:rPr>
                <w:rFonts w:ascii="Courier New" w:hAnsi="Courier New" w:cs="Courier New"/>
              </w:rPr>
              <w:t>time_mode=TM_ALL_PRE_LAST_BOTH</w:t>
            </w:r>
          </w:p>
          <w:p w14:paraId="7AEFDE98" w14:textId="77777777" w:rsidR="00FE3BA1" w:rsidRPr="00FE3BA1" w:rsidRDefault="00FE3BA1" w:rsidP="00302756">
            <w:pPr>
              <w:jc w:val="both"/>
              <w:rPr>
                <w:rFonts w:ascii="Courier New" w:hAnsi="Courier New" w:cs="Courier New"/>
              </w:rPr>
            </w:pPr>
            <w:r w:rsidRPr="00FE3BA1">
              <w:rPr>
                <w:rFonts w:ascii="Courier New" w:hAnsi="Courier New" w:cs="Courier New"/>
              </w:rPr>
              <w:lastRenderedPageBreak/>
              <w:t>chan_mode=0</w:t>
            </w:r>
          </w:p>
          <w:p w14:paraId="5F3B761C" w14:textId="77777777" w:rsidR="00FE3BA1" w:rsidRPr="00FE3BA1" w:rsidRDefault="00FE3BA1" w:rsidP="00302756">
            <w:pPr>
              <w:jc w:val="both"/>
              <w:rPr>
                <w:rFonts w:ascii="Courier New" w:hAnsi="Courier New" w:cs="Courier New"/>
              </w:rPr>
            </w:pPr>
            <w:r w:rsidRPr="00FE3BA1">
              <w:rPr>
                <w:rFonts w:ascii="Courier New" w:hAnsi="Courier New" w:cs="Courier New"/>
              </w:rPr>
              <w:t>stat_type=0</w:t>
            </w:r>
          </w:p>
          <w:p w14:paraId="072F0AFC" w14:textId="77777777" w:rsidR="00FE3BA1" w:rsidRPr="00FE3BA1" w:rsidRDefault="00FE3BA1" w:rsidP="00302756">
            <w:pPr>
              <w:jc w:val="both"/>
              <w:rPr>
                <w:rFonts w:ascii="Courier New" w:hAnsi="Courier New" w:cs="Courier New"/>
              </w:rPr>
            </w:pPr>
            <w:r w:rsidRPr="00FE3BA1">
              <w:rPr>
                <w:rFonts w:ascii="Courier New" w:hAnsi="Courier New" w:cs="Courier New"/>
              </w:rPr>
              <w:t>stat_indx=0</w:t>
            </w:r>
          </w:p>
          <w:p w14:paraId="32C50DDC" w14:textId="77777777" w:rsidR="00FE3BA1" w:rsidRPr="00FE3BA1" w:rsidRDefault="00FE3BA1" w:rsidP="00302756">
            <w:pPr>
              <w:jc w:val="both"/>
              <w:rPr>
                <w:rFonts w:ascii="Courier New" w:hAnsi="Courier New" w:cs="Courier New"/>
              </w:rPr>
            </w:pPr>
            <w:r w:rsidRPr="00FE3BA1">
              <w:rPr>
                <w:rFonts w:ascii="Courier New" w:hAnsi="Courier New" w:cs="Courier New"/>
              </w:rPr>
              <w:t>kx=100</w:t>
            </w:r>
          </w:p>
          <w:p w14:paraId="4CB1801F" w14:textId="77777777" w:rsidR="00FE3BA1" w:rsidRPr="00FE3BA1" w:rsidRDefault="00FE3BA1" w:rsidP="00302756">
            <w:pPr>
              <w:jc w:val="both"/>
              <w:rPr>
                <w:rFonts w:ascii="Courier New" w:hAnsi="Courier New" w:cs="Courier New"/>
              </w:rPr>
            </w:pPr>
            <w:r w:rsidRPr="00FE3BA1">
              <w:rPr>
                <w:rFonts w:ascii="Courier New" w:hAnsi="Courier New" w:cs="Courier New"/>
              </w:rPr>
              <w:t>ky=100</w:t>
            </w:r>
          </w:p>
          <w:p w14:paraId="508CFEE0" w14:textId="77777777" w:rsidR="00FE3BA1" w:rsidRPr="00FE3BA1" w:rsidRDefault="00FE3BA1" w:rsidP="00302756">
            <w:pPr>
              <w:jc w:val="both"/>
              <w:rPr>
                <w:rFonts w:ascii="Courier New" w:hAnsi="Courier New" w:cs="Courier New"/>
              </w:rPr>
            </w:pPr>
            <w:r w:rsidRPr="00FE3BA1">
              <w:rPr>
                <w:rFonts w:ascii="Courier New" w:hAnsi="Courier New" w:cs="Courier New"/>
              </w:rPr>
              <w:t>varth=0.0001</w:t>
            </w:r>
          </w:p>
          <w:p w14:paraId="4C1ABA81" w14:textId="77777777" w:rsidR="00FE3BA1" w:rsidRPr="00FE3BA1" w:rsidRDefault="00FE3BA1" w:rsidP="00302756">
            <w:pPr>
              <w:jc w:val="both"/>
              <w:rPr>
                <w:rFonts w:ascii="Courier New" w:hAnsi="Courier New" w:cs="Courier New"/>
              </w:rPr>
            </w:pPr>
            <w:r w:rsidRPr="00FE3BA1">
              <w:rPr>
                <w:rFonts w:ascii="Courier New" w:hAnsi="Courier New" w:cs="Courier New"/>
              </w:rPr>
              <w:t>gauth=1</w:t>
            </w:r>
          </w:p>
          <w:p w14:paraId="3871CC9E" w14:textId="77777777" w:rsidR="00FE3BA1" w:rsidRPr="00FE3BA1" w:rsidRDefault="00FE3BA1" w:rsidP="00302756">
            <w:pPr>
              <w:jc w:val="both"/>
              <w:rPr>
                <w:rFonts w:ascii="Courier New" w:hAnsi="Courier New" w:cs="Courier New"/>
              </w:rPr>
            </w:pPr>
            <w:r w:rsidRPr="00FE3BA1">
              <w:rPr>
                <w:rFonts w:ascii="Courier New" w:hAnsi="Courier New" w:cs="Courier New"/>
              </w:rPr>
              <w:t>[tasks/task1]</w:t>
            </w:r>
          </w:p>
          <w:p w14:paraId="00C39681" w14:textId="77777777" w:rsidR="00FE3BA1" w:rsidRPr="00FE3BA1" w:rsidRDefault="00FE3BA1" w:rsidP="00302756">
            <w:pPr>
              <w:jc w:val="both"/>
              <w:rPr>
                <w:rFonts w:ascii="Courier New" w:hAnsi="Courier New" w:cs="Courier New"/>
              </w:rPr>
            </w:pPr>
            <w:r w:rsidRPr="00FE3BA1">
              <w:rPr>
                <w:rFonts w:ascii="Courier New" w:hAnsi="Courier New" w:cs="Courier New"/>
              </w:rPr>
              <w:t>type=roi</w:t>
            </w:r>
          </w:p>
          <w:p w14:paraId="6A7182D1" w14:textId="77777777" w:rsidR="00FE3BA1" w:rsidRPr="00FE3BA1" w:rsidRDefault="00FE3BA1" w:rsidP="00302756">
            <w:pPr>
              <w:jc w:val="both"/>
              <w:rPr>
                <w:rFonts w:ascii="Courier New" w:hAnsi="Courier New" w:cs="Courier New"/>
              </w:rPr>
            </w:pPr>
            <w:r w:rsidRPr="00FE3BA1">
              <w:rPr>
                <w:rFonts w:ascii="Courier New" w:hAnsi="Courier New" w:cs="Courier New"/>
              </w:rPr>
              <w:t>time_mode=TM_ALL_PRE_LAST_BOTH</w:t>
            </w:r>
          </w:p>
          <w:p w14:paraId="1FB46F5C" w14:textId="77777777" w:rsidR="00FE3BA1" w:rsidRPr="00FE3BA1" w:rsidRDefault="00FE3BA1" w:rsidP="00302756">
            <w:pPr>
              <w:jc w:val="both"/>
              <w:rPr>
                <w:rFonts w:ascii="Courier New" w:hAnsi="Courier New" w:cs="Courier New"/>
              </w:rPr>
            </w:pPr>
            <w:r w:rsidRPr="00FE3BA1">
              <w:rPr>
                <w:rFonts w:ascii="Courier New" w:hAnsi="Courier New" w:cs="Courier New"/>
              </w:rPr>
              <w:t>chan_mode=0</w:t>
            </w:r>
          </w:p>
          <w:p w14:paraId="6820DCC8" w14:textId="77777777" w:rsidR="00FE3BA1" w:rsidRPr="00FE3BA1" w:rsidRDefault="00FE3BA1" w:rsidP="00302756">
            <w:pPr>
              <w:jc w:val="both"/>
              <w:rPr>
                <w:rFonts w:ascii="Courier New" w:hAnsi="Courier New" w:cs="Courier New"/>
              </w:rPr>
            </w:pPr>
            <w:r w:rsidRPr="00FE3BA1">
              <w:rPr>
                <w:rFonts w:ascii="Courier New" w:hAnsi="Courier New" w:cs="Courier New"/>
              </w:rPr>
              <w:t>[tasks/task2]</w:t>
            </w:r>
          </w:p>
          <w:p w14:paraId="4FC2E5FB" w14:textId="77777777" w:rsidR="00FE3BA1" w:rsidRPr="00FE3BA1" w:rsidRDefault="00FE3BA1" w:rsidP="00302756">
            <w:pPr>
              <w:jc w:val="both"/>
              <w:rPr>
                <w:rFonts w:ascii="Courier New" w:hAnsi="Courier New" w:cs="Courier New"/>
              </w:rPr>
            </w:pPr>
            <w:r w:rsidRPr="00FE3BA1">
              <w:rPr>
                <w:rFonts w:ascii="Courier New" w:hAnsi="Courier New" w:cs="Courier New"/>
              </w:rPr>
              <w:t>type=roi_dff</w:t>
            </w:r>
          </w:p>
          <w:p w14:paraId="02FDBBA8" w14:textId="77777777" w:rsidR="00FE3BA1" w:rsidRPr="00FE3BA1" w:rsidRDefault="00FE3BA1" w:rsidP="00302756">
            <w:pPr>
              <w:jc w:val="both"/>
              <w:rPr>
                <w:rFonts w:ascii="Courier New" w:hAnsi="Courier New" w:cs="Courier New"/>
              </w:rPr>
            </w:pPr>
            <w:r w:rsidRPr="00FE3BA1">
              <w:rPr>
                <w:rFonts w:ascii="Courier New" w:hAnsi="Courier New" w:cs="Courier New"/>
              </w:rPr>
              <w:t>time_mode=TM_LAST_POST</w:t>
            </w:r>
          </w:p>
          <w:p w14:paraId="5B14DDF8" w14:textId="77777777" w:rsidR="00FE3BA1" w:rsidRPr="00FE3BA1" w:rsidRDefault="00FE3BA1" w:rsidP="00302756">
            <w:pPr>
              <w:jc w:val="both"/>
              <w:rPr>
                <w:rFonts w:ascii="Courier New" w:hAnsi="Courier New" w:cs="Courier New"/>
              </w:rPr>
            </w:pPr>
            <w:r w:rsidRPr="00FE3BA1">
              <w:rPr>
                <w:rFonts w:ascii="Courier New" w:hAnsi="Courier New" w:cs="Courier New"/>
              </w:rPr>
              <w:t>value_name=roi_mean</w:t>
            </w:r>
          </w:p>
          <w:p w14:paraId="4A9446F1" w14:textId="77777777" w:rsidR="00FE3BA1" w:rsidRPr="00FE3BA1" w:rsidRDefault="00FE3BA1" w:rsidP="00302756">
            <w:pPr>
              <w:jc w:val="both"/>
              <w:rPr>
                <w:rFonts w:ascii="Courier New" w:hAnsi="Courier New" w:cs="Courier New"/>
              </w:rPr>
            </w:pPr>
            <w:r w:rsidRPr="00FE3BA1">
              <w:rPr>
                <w:rFonts w:ascii="Courier New" w:hAnsi="Courier New" w:cs="Courier New"/>
              </w:rPr>
              <w:t>bg_name=bkg_mean</w:t>
            </w:r>
          </w:p>
          <w:p w14:paraId="35725FD9" w14:textId="77777777" w:rsidR="00FE3BA1" w:rsidRPr="00FE3BA1" w:rsidRDefault="00FE3BA1" w:rsidP="00302756">
            <w:pPr>
              <w:jc w:val="both"/>
              <w:rPr>
                <w:rFonts w:ascii="Courier New" w:hAnsi="Courier New" w:cs="Courier New"/>
              </w:rPr>
            </w:pPr>
            <w:r w:rsidRPr="00FE3BA1">
              <w:rPr>
                <w:rFonts w:ascii="Courier New" w:hAnsi="Courier New" w:cs="Courier New"/>
              </w:rPr>
              <w:t>var_cut=0.001</w:t>
            </w:r>
          </w:p>
          <w:p w14:paraId="7FD3C891" w14:textId="77777777" w:rsidR="00FE3BA1" w:rsidRPr="00FE3BA1" w:rsidRDefault="00FE3BA1" w:rsidP="00302756">
            <w:pPr>
              <w:jc w:val="both"/>
              <w:rPr>
                <w:rFonts w:ascii="Courier New" w:hAnsi="Courier New" w:cs="Courier New"/>
              </w:rPr>
            </w:pPr>
            <w:r w:rsidRPr="00FE3BA1">
              <w:rPr>
                <w:rFonts w:ascii="Courier New" w:hAnsi="Courier New" w:cs="Courier New"/>
              </w:rPr>
              <w:t>output_mode=1</w:t>
            </w:r>
          </w:p>
          <w:p w14:paraId="7AC2607A" w14:textId="77777777" w:rsidR="00FE3BA1" w:rsidRPr="00FE3BA1" w:rsidRDefault="00FE3BA1" w:rsidP="00302756">
            <w:pPr>
              <w:jc w:val="both"/>
              <w:rPr>
                <w:rFonts w:ascii="Courier New" w:hAnsi="Courier New" w:cs="Courier New"/>
              </w:rPr>
            </w:pPr>
            <w:r w:rsidRPr="00FE3BA1">
              <w:rPr>
                <w:rFonts w:ascii="Courier New" w:hAnsi="Courier New" w:cs="Courier New"/>
              </w:rPr>
              <w:t>[tasks/task3]</w:t>
            </w:r>
          </w:p>
          <w:p w14:paraId="0DFC27A0" w14:textId="77777777" w:rsidR="00FE3BA1" w:rsidRPr="00FE3BA1" w:rsidRDefault="00FE3BA1" w:rsidP="00302756">
            <w:pPr>
              <w:jc w:val="both"/>
              <w:rPr>
                <w:rFonts w:ascii="Courier New" w:hAnsi="Courier New" w:cs="Courier New"/>
              </w:rPr>
            </w:pPr>
            <w:r w:rsidRPr="00FE3BA1">
              <w:rPr>
                <w:rFonts w:ascii="Courier New" w:hAnsi="Courier New" w:cs="Courier New"/>
              </w:rPr>
              <w:t>type=export_spreadsheet</w:t>
            </w:r>
          </w:p>
          <w:p w14:paraId="1D88EFFB" w14:textId="77777777" w:rsidR="00FE3BA1" w:rsidRPr="00FE3BA1" w:rsidRDefault="00FE3BA1" w:rsidP="00302756">
            <w:pPr>
              <w:jc w:val="both"/>
              <w:rPr>
                <w:rFonts w:ascii="Courier New" w:hAnsi="Courier New" w:cs="Courier New"/>
              </w:rPr>
            </w:pPr>
            <w:r w:rsidRPr="00FE3BA1">
              <w:rPr>
                <w:rFonts w:ascii="Courier New" w:hAnsi="Courier New" w:cs="Courier New"/>
              </w:rPr>
              <w:t>time_mode=TM_LAST_POST</w:t>
            </w:r>
          </w:p>
          <w:p w14:paraId="296B3545" w14:textId="77777777" w:rsidR="00FE3BA1" w:rsidRPr="00FE3BA1" w:rsidRDefault="00FE3BA1" w:rsidP="00302756">
            <w:pPr>
              <w:jc w:val="both"/>
              <w:rPr>
                <w:rFonts w:ascii="Courier New" w:hAnsi="Courier New" w:cs="Courier New"/>
              </w:rPr>
            </w:pPr>
            <w:r w:rsidRPr="00FE3BA1">
              <w:rPr>
                <w:rFonts w:ascii="Courier New" w:hAnsi="Courier New" w:cs="Courier New"/>
              </w:rPr>
              <w:t>output=</w:t>
            </w:r>
          </w:p>
          <w:p w14:paraId="10E75DAE" w14:textId="77777777" w:rsidR="00FE3BA1" w:rsidRPr="00FE3BA1" w:rsidRDefault="00FE3BA1" w:rsidP="00302756">
            <w:pPr>
              <w:jc w:val="both"/>
              <w:rPr>
                <w:rFonts w:ascii="Courier New" w:hAnsi="Courier New" w:cs="Courier New"/>
              </w:rPr>
            </w:pPr>
            <w:r w:rsidRPr="00FE3BA1">
              <w:rPr>
                <w:rFonts w:ascii="Courier New" w:hAnsi="Courier New" w:cs="Courier New"/>
              </w:rPr>
              <w:t>value_num=1</w:t>
            </w:r>
          </w:p>
          <w:p w14:paraId="404A6919" w14:textId="170185E0" w:rsidR="0072168F" w:rsidRDefault="00FE3BA1" w:rsidP="00302756">
            <w:pPr>
              <w:jc w:val="both"/>
            </w:pPr>
            <w:r w:rsidRPr="00FE3BA1">
              <w:rPr>
                <w:rFonts w:ascii="Courier New" w:hAnsi="Courier New" w:cs="Courier New"/>
              </w:rPr>
              <w:t>value_name0=roi_dff</w:t>
            </w:r>
          </w:p>
        </w:tc>
      </w:tr>
    </w:tbl>
    <w:p w14:paraId="27920A1E" w14:textId="1378BF87" w:rsidR="0072168F" w:rsidRDefault="0072168F" w:rsidP="00AF05FB">
      <w:pPr>
        <w:pStyle w:val="Caption"/>
        <w:jc w:val="center"/>
      </w:pPr>
      <w:r>
        <w:lastRenderedPageBreak/>
        <w:t xml:space="preserve">List </w:t>
      </w:r>
      <w:fldSimple w:instr=" STYLEREF 1 \s ">
        <w:r w:rsidR="0017337F">
          <w:rPr>
            <w:noProof/>
          </w:rPr>
          <w:t>13</w:t>
        </w:r>
      </w:fldSimple>
      <w:r>
        <w:noBreakHyphen/>
      </w:r>
      <w:fldSimple w:instr=" SEQ List \* ARABIC \s 1 ">
        <w:r w:rsidR="0017337F">
          <w:rPr>
            <w:noProof/>
          </w:rPr>
          <w:t>20</w:t>
        </w:r>
      </w:fldSimple>
      <w:r>
        <w:t xml:space="preserve">. Script for </w:t>
      </w:r>
      <w:r w:rsidR="00FE3BA1">
        <w:t>analyzing fluorescence intensity change over time</w:t>
      </w:r>
      <w:r>
        <w:t>.</w:t>
      </w:r>
    </w:p>
    <w:p w14:paraId="700CEE3D" w14:textId="68A5C2B9" w:rsidR="0040110F" w:rsidRDefault="0040110F" w:rsidP="00302756">
      <w:pPr>
        <w:pStyle w:val="Heading3"/>
        <w:jc w:val="both"/>
      </w:pPr>
      <w:r>
        <w:t xml:space="preserve">Export </w:t>
      </w:r>
      <w:r w:rsidR="00944B4B">
        <w:t>analyzed information</w:t>
      </w:r>
    </w:p>
    <w:p w14:paraId="3B1C89E1" w14:textId="0771A42C" w:rsidR="0040110F" w:rsidRDefault="0040110F" w:rsidP="00302756">
      <w:pPr>
        <w:jc w:val="both"/>
        <w:rPr>
          <w:b/>
        </w:rPr>
      </w:pPr>
      <w:r>
        <w:t xml:space="preserve">Task name (type): </w:t>
      </w:r>
      <w:r w:rsidR="00944B4B">
        <w:rPr>
          <w:b/>
        </w:rPr>
        <w:t>export</w:t>
      </w:r>
      <w:r w:rsidRPr="006C5CFF">
        <w:rPr>
          <w:b/>
        </w:rPr>
        <w:t>_</w:t>
      </w:r>
      <w:r>
        <w:rPr>
          <w:b/>
        </w:rPr>
        <w:t>info</w:t>
      </w:r>
    </w:p>
    <w:p w14:paraId="50E24FFC" w14:textId="1AB2ED47" w:rsidR="0040110F" w:rsidRDefault="0040110F" w:rsidP="00302756">
      <w:pPr>
        <w:jc w:val="both"/>
      </w:pPr>
      <w:r>
        <w:t xml:space="preserve">Purpose: </w:t>
      </w:r>
      <w:r w:rsidR="00A63C9A">
        <w:t>Export information from previously save</w:t>
      </w:r>
      <w:r w:rsidR="00340445">
        <w:t>d</w:t>
      </w:r>
      <w:r w:rsidR="00A63C9A">
        <w:t xml:space="preserve"> analysis re</w:t>
      </w:r>
      <w:r w:rsidR="00340445">
        <w:t>sul</w:t>
      </w:r>
      <w:r w:rsidR="00A63C9A">
        <w:t xml:space="preserve">ts to </w:t>
      </w:r>
      <w:r w:rsidR="00777066">
        <w:t xml:space="preserve">a spreadsheet file in </w:t>
      </w:r>
      <w:r w:rsidR="00340445">
        <w:t>CSV</w:t>
      </w:r>
      <w:r w:rsidR="00777066">
        <w:t xml:space="preserve"> format</w:t>
      </w:r>
      <w:r>
        <w:t xml:space="preserve">. </w:t>
      </w:r>
      <w:r w:rsidR="00777066">
        <w:t xml:space="preserve">The </w:t>
      </w:r>
      <w:r w:rsidR="00340445">
        <w:t>CSV</w:t>
      </w:r>
      <w:r w:rsidR="00777066">
        <w:t xml:space="preserve"> file is opened by the default spreadsheet editor of the operating system</w:t>
      </w:r>
      <w:r w:rsidR="006F14BB">
        <w:t>, e.g., Microsoft Excel</w:t>
      </w:r>
      <w:r>
        <w:t>.</w:t>
      </w:r>
    </w:p>
    <w:p w14:paraId="152348D2" w14:textId="4CB788EC" w:rsidR="0040110F" w:rsidRDefault="0040110F" w:rsidP="00302756">
      <w:pPr>
        <w:jc w:val="both"/>
      </w:pPr>
      <w:r>
        <w:t>Parameters:</w:t>
      </w:r>
    </w:p>
    <w:p w14:paraId="2FB11921" w14:textId="63CB9764" w:rsidR="006F14BB" w:rsidRPr="005766D3" w:rsidRDefault="006F14BB" w:rsidP="00302756">
      <w:pPr>
        <w:spacing w:after="120" w:line="240" w:lineRule="auto"/>
        <w:jc w:val="both"/>
        <w:rPr>
          <w:b/>
        </w:rPr>
      </w:pPr>
      <w:r>
        <w:rPr>
          <w:b/>
        </w:rPr>
        <w:t>output</w:t>
      </w:r>
      <w:r w:rsidRPr="005766D3">
        <w:rPr>
          <w:b/>
        </w:rPr>
        <w:t xml:space="preserve"> – </w:t>
      </w:r>
      <w:r w:rsidR="00C27648">
        <w:rPr>
          <w:bCs/>
        </w:rPr>
        <w:t>The file name to save the information</w:t>
      </w:r>
      <w:r w:rsidRPr="005766D3">
        <w:rPr>
          <w:bCs/>
        </w:rPr>
        <w:t>;</w:t>
      </w:r>
    </w:p>
    <w:p w14:paraId="381DE28D" w14:textId="000477FD" w:rsidR="006F14BB" w:rsidRPr="005766D3" w:rsidRDefault="005E799C" w:rsidP="00302756">
      <w:pPr>
        <w:spacing w:after="120" w:line="240" w:lineRule="auto"/>
        <w:jc w:val="both"/>
        <w:rPr>
          <w:bCs/>
        </w:rPr>
      </w:pPr>
      <w:r>
        <w:rPr>
          <w:b/>
        </w:rPr>
        <w:t>type_num</w:t>
      </w:r>
      <w:r w:rsidR="006F14BB" w:rsidRPr="005766D3">
        <w:rPr>
          <w:b/>
        </w:rPr>
        <w:t xml:space="preserve"> – </w:t>
      </w:r>
      <w:r>
        <w:rPr>
          <w:bCs/>
        </w:rPr>
        <w:t xml:space="preserve">The total number of </w:t>
      </w:r>
      <w:r w:rsidR="00C27648">
        <w:rPr>
          <w:bCs/>
        </w:rPr>
        <w:t>tasks for export</w:t>
      </w:r>
      <w:r w:rsidR="006F14BB" w:rsidRPr="005766D3">
        <w:rPr>
          <w:bCs/>
        </w:rPr>
        <w:t>;</w:t>
      </w:r>
    </w:p>
    <w:p w14:paraId="53BC53CD" w14:textId="3EEB2DB0" w:rsidR="006F14BB" w:rsidRPr="006F14BB" w:rsidRDefault="005E799C" w:rsidP="00302756">
      <w:pPr>
        <w:spacing w:line="240" w:lineRule="auto"/>
        <w:jc w:val="both"/>
      </w:pPr>
      <w:r>
        <w:rPr>
          <w:b/>
          <w:bCs/>
        </w:rPr>
        <w:t>type_name</w:t>
      </w:r>
      <w:r w:rsidR="0028433A">
        <w:rPr>
          <w:b/>
          <w:bCs/>
        </w:rPr>
        <w:t>#</w:t>
      </w:r>
      <w:r w:rsidR="006F14BB" w:rsidRPr="005766D3">
        <w:rPr>
          <w:b/>
          <w:bCs/>
        </w:rPr>
        <w:t xml:space="preserve"> –</w:t>
      </w:r>
      <w:r w:rsidR="006F14BB">
        <w:t xml:space="preserve"> </w:t>
      </w:r>
      <w:r>
        <w:t xml:space="preserve">A task used to </w:t>
      </w:r>
      <w:r w:rsidR="008132D8">
        <w:t>generate</w:t>
      </w:r>
      <w:r>
        <w:t xml:space="preserve"> the analysis results</w:t>
      </w:r>
      <w:r w:rsidR="006F14BB">
        <w:t>.</w:t>
      </w:r>
    </w:p>
    <w:p w14:paraId="05AD64B4" w14:textId="20F2263E" w:rsidR="0040110F" w:rsidRDefault="0040110F" w:rsidP="00302756">
      <w:pPr>
        <w:spacing w:line="240" w:lineRule="auto"/>
        <w:jc w:val="both"/>
      </w:pPr>
      <w:r>
        <w:t xml:space="preserve">Example: </w:t>
      </w:r>
      <w:r w:rsidR="005B7A73">
        <w:t>See</w:t>
      </w:r>
      <w:r w:rsidR="00944B4B">
        <w:t xml:space="preserve"> </w:t>
      </w:r>
      <w:r w:rsidR="00A63C9A" w:rsidRPr="00D1645F">
        <w:rPr>
          <w:b/>
          <w:bCs/>
        </w:rPr>
        <w:t>ruler_info</w:t>
      </w:r>
      <w:r>
        <w:t>.</w:t>
      </w:r>
    </w:p>
    <w:p w14:paraId="3A27180F" w14:textId="12E023DE" w:rsidR="005D100E" w:rsidRDefault="00975B8D" w:rsidP="00302756">
      <w:pPr>
        <w:pStyle w:val="Heading3"/>
        <w:jc w:val="both"/>
      </w:pPr>
      <w:r>
        <w:t>Image Registration</w:t>
      </w:r>
    </w:p>
    <w:p w14:paraId="42C65EB5" w14:textId="47F66602" w:rsidR="00975B8D" w:rsidRDefault="00975B8D" w:rsidP="00302756">
      <w:pPr>
        <w:jc w:val="both"/>
        <w:rPr>
          <w:b/>
        </w:rPr>
      </w:pPr>
      <w:r>
        <w:t xml:space="preserve">Task name (type): </w:t>
      </w:r>
      <w:r w:rsidR="008709BB">
        <w:rPr>
          <w:b/>
        </w:rPr>
        <w:t>registration</w:t>
      </w:r>
    </w:p>
    <w:p w14:paraId="4F2C0DD6" w14:textId="26D7AD14" w:rsidR="00975B8D" w:rsidRDefault="00975B8D" w:rsidP="00302756">
      <w:pPr>
        <w:jc w:val="both"/>
      </w:pPr>
      <w:r>
        <w:t xml:space="preserve">Purpose: </w:t>
      </w:r>
      <w:r w:rsidR="00B238AD">
        <w:t>Perform rigid-body registration to align structures over time in a time sequence</w:t>
      </w:r>
      <w:r>
        <w:t>.</w:t>
      </w:r>
    </w:p>
    <w:p w14:paraId="681B9A8A" w14:textId="77777777" w:rsidR="00975B8D" w:rsidRDefault="00975B8D" w:rsidP="00302756">
      <w:pPr>
        <w:jc w:val="both"/>
      </w:pPr>
      <w:r>
        <w:t>Parameters:</w:t>
      </w:r>
    </w:p>
    <w:p w14:paraId="29E63E49" w14:textId="1E1BF4AC" w:rsidR="005D68C7" w:rsidRPr="00CC6A75" w:rsidRDefault="005D68C7" w:rsidP="00302756">
      <w:pPr>
        <w:spacing w:after="120" w:line="240" w:lineRule="auto"/>
        <w:jc w:val="both"/>
        <w:rPr>
          <w:bCs/>
        </w:rPr>
      </w:pPr>
      <w:r>
        <w:rPr>
          <w:b/>
        </w:rPr>
        <w:t xml:space="preserve">use_mask </w:t>
      </w:r>
      <w:r>
        <w:rPr>
          <w:bCs/>
        </w:rPr>
        <w:t>– 0</w:t>
      </w:r>
      <w:r w:rsidR="00D26C6C">
        <w:rPr>
          <w:bCs/>
        </w:rPr>
        <w:t xml:space="preserve"> – perform registration on the entire data set; 1 – perform registration only within the paint mask region</w:t>
      </w:r>
      <w:r>
        <w:rPr>
          <w:bCs/>
        </w:rPr>
        <w:t>;</w:t>
      </w:r>
    </w:p>
    <w:p w14:paraId="325227C0" w14:textId="7645D821" w:rsidR="00975B8D" w:rsidRPr="00CC6A75" w:rsidRDefault="00DF18DA" w:rsidP="00302756">
      <w:pPr>
        <w:spacing w:after="120" w:line="240" w:lineRule="auto"/>
        <w:jc w:val="both"/>
        <w:rPr>
          <w:bCs/>
        </w:rPr>
      </w:pPr>
      <w:r>
        <w:rPr>
          <w:b/>
        </w:rPr>
        <w:t>ext_x, ext_y, ext_z</w:t>
      </w:r>
      <w:r w:rsidR="00975B8D">
        <w:rPr>
          <w:b/>
        </w:rPr>
        <w:t xml:space="preserve"> </w:t>
      </w:r>
      <w:r w:rsidR="00975B8D">
        <w:rPr>
          <w:bCs/>
        </w:rPr>
        <w:t xml:space="preserve">– </w:t>
      </w:r>
      <w:r w:rsidR="008709BB">
        <w:rPr>
          <w:bCs/>
        </w:rPr>
        <w:t>Extent</w:t>
      </w:r>
      <w:r w:rsidR="00000048">
        <w:rPr>
          <w:bCs/>
        </w:rPr>
        <w:t xml:space="preserve"> of </w:t>
      </w:r>
      <w:r w:rsidR="00340445">
        <w:rPr>
          <w:bCs/>
        </w:rPr>
        <w:t>the </w:t>
      </w:r>
      <w:r w:rsidR="00000048">
        <w:rPr>
          <w:bCs/>
        </w:rPr>
        <w:t xml:space="preserve">initial search area </w:t>
      </w:r>
      <w:r w:rsidR="007C7398">
        <w:rPr>
          <w:bCs/>
        </w:rPr>
        <w:t>in pixel number for</w:t>
      </w:r>
      <w:r w:rsidR="00000048">
        <w:rPr>
          <w:bCs/>
        </w:rPr>
        <w:t xml:space="preserve"> each X, Y, </w:t>
      </w:r>
      <w:r w:rsidR="00340445">
        <w:rPr>
          <w:bCs/>
        </w:rPr>
        <w:t xml:space="preserve">and </w:t>
      </w:r>
      <w:r w:rsidR="00000048">
        <w:rPr>
          <w:bCs/>
        </w:rPr>
        <w:t>Z direction</w:t>
      </w:r>
      <w:r w:rsidR="00DF3202">
        <w:rPr>
          <w:bCs/>
        </w:rPr>
        <w:t>;</w:t>
      </w:r>
    </w:p>
    <w:p w14:paraId="62CAD5EB" w14:textId="2B189A5A" w:rsidR="00DF18DA" w:rsidRPr="00CC6A75" w:rsidRDefault="00DF18DA" w:rsidP="00302756">
      <w:pPr>
        <w:spacing w:after="120" w:line="240" w:lineRule="auto"/>
        <w:jc w:val="both"/>
        <w:rPr>
          <w:bCs/>
        </w:rPr>
      </w:pPr>
      <w:r>
        <w:rPr>
          <w:b/>
        </w:rPr>
        <w:lastRenderedPageBreak/>
        <w:t>ext_</w:t>
      </w:r>
      <w:r w:rsidR="00586D2E">
        <w:rPr>
          <w:b/>
        </w:rPr>
        <w:t>a</w:t>
      </w:r>
      <w:r>
        <w:rPr>
          <w:b/>
        </w:rPr>
        <w:t>, ext_</w:t>
      </w:r>
      <w:r w:rsidR="00586D2E">
        <w:rPr>
          <w:b/>
        </w:rPr>
        <w:t>b</w:t>
      </w:r>
      <w:r>
        <w:rPr>
          <w:b/>
        </w:rPr>
        <w:t>, ext_</w:t>
      </w:r>
      <w:r w:rsidR="00586D2E">
        <w:rPr>
          <w:b/>
        </w:rPr>
        <w:t>c</w:t>
      </w:r>
      <w:r>
        <w:rPr>
          <w:b/>
        </w:rPr>
        <w:t xml:space="preserve"> </w:t>
      </w:r>
      <w:r>
        <w:rPr>
          <w:bCs/>
        </w:rPr>
        <w:t xml:space="preserve">– Extent of initial </w:t>
      </w:r>
      <w:r w:rsidR="007C7398">
        <w:rPr>
          <w:bCs/>
        </w:rPr>
        <w:t>rotation angle</w:t>
      </w:r>
      <w:r>
        <w:rPr>
          <w:bCs/>
        </w:rPr>
        <w:t xml:space="preserve"> </w:t>
      </w:r>
      <w:r w:rsidR="007C7398">
        <w:rPr>
          <w:bCs/>
        </w:rPr>
        <w:t>in degree for</w:t>
      </w:r>
      <w:r>
        <w:rPr>
          <w:bCs/>
        </w:rPr>
        <w:t xml:space="preserve"> each X, Y, </w:t>
      </w:r>
      <w:r w:rsidR="00340445">
        <w:rPr>
          <w:bCs/>
        </w:rPr>
        <w:t>and </w:t>
      </w:r>
      <w:r>
        <w:rPr>
          <w:bCs/>
        </w:rPr>
        <w:t xml:space="preserve">Z </w:t>
      </w:r>
      <w:r w:rsidR="007C7398">
        <w:rPr>
          <w:bCs/>
        </w:rPr>
        <w:t>axis</w:t>
      </w:r>
      <w:r w:rsidR="00DF3202">
        <w:rPr>
          <w:bCs/>
        </w:rPr>
        <w:t>;</w:t>
      </w:r>
    </w:p>
    <w:p w14:paraId="68811C07" w14:textId="4F51647C" w:rsidR="00975B8D" w:rsidRDefault="00DF3202" w:rsidP="00302756">
      <w:pPr>
        <w:spacing w:after="120" w:line="240" w:lineRule="auto"/>
        <w:jc w:val="both"/>
      </w:pPr>
      <w:r>
        <w:rPr>
          <w:b/>
        </w:rPr>
        <w:t>iter</w:t>
      </w:r>
      <w:r w:rsidR="00975B8D">
        <w:t xml:space="preserve"> – </w:t>
      </w:r>
      <w:r>
        <w:t>The maximum iteration number</w:t>
      </w:r>
      <w:r w:rsidR="00D34D76">
        <w:t xml:space="preserve"> that the registration algorithm is allowed to run</w:t>
      </w:r>
      <w:r w:rsidR="00975B8D">
        <w:t>;</w:t>
      </w:r>
    </w:p>
    <w:p w14:paraId="3C1D1AC6" w14:textId="4C9BC412" w:rsidR="00975B8D" w:rsidRPr="005766D3" w:rsidRDefault="00623822" w:rsidP="00302756">
      <w:pPr>
        <w:spacing w:after="120" w:line="240" w:lineRule="auto"/>
        <w:jc w:val="both"/>
        <w:rPr>
          <w:bCs/>
        </w:rPr>
      </w:pPr>
      <w:r>
        <w:rPr>
          <w:b/>
        </w:rPr>
        <w:t>plevel</w:t>
      </w:r>
      <w:r w:rsidR="00975B8D" w:rsidRPr="005766D3">
        <w:rPr>
          <w:b/>
        </w:rPr>
        <w:t xml:space="preserve"> – </w:t>
      </w:r>
      <w:r w:rsidRPr="005766D3">
        <w:rPr>
          <w:bCs/>
        </w:rPr>
        <w:t xml:space="preserve">The precision level that the registration </w:t>
      </w:r>
      <w:r w:rsidR="00AF3BAB" w:rsidRPr="005766D3">
        <w:rPr>
          <w:bCs/>
        </w:rPr>
        <w:t>can reach</w:t>
      </w:r>
      <w:r w:rsidR="00975B8D" w:rsidRPr="005766D3">
        <w:rPr>
          <w:bCs/>
        </w:rPr>
        <w:t>;</w:t>
      </w:r>
    </w:p>
    <w:p w14:paraId="4398FCCA" w14:textId="47BD225D" w:rsidR="00975B8D" w:rsidRPr="005766D3" w:rsidRDefault="00AF3BAB" w:rsidP="00302756">
      <w:pPr>
        <w:spacing w:after="120" w:line="240" w:lineRule="auto"/>
        <w:jc w:val="both"/>
        <w:rPr>
          <w:bCs/>
        </w:rPr>
      </w:pPr>
      <w:r>
        <w:rPr>
          <w:b/>
        </w:rPr>
        <w:t>eps</w:t>
      </w:r>
      <w:r w:rsidR="00975B8D" w:rsidRPr="005766D3">
        <w:rPr>
          <w:b/>
        </w:rPr>
        <w:t xml:space="preserve"> – </w:t>
      </w:r>
      <w:r w:rsidR="00147442" w:rsidRPr="005766D3">
        <w:rPr>
          <w:bCs/>
        </w:rPr>
        <w:t>The margin of error of the registration</w:t>
      </w:r>
      <w:r w:rsidR="004521FD" w:rsidRPr="005766D3">
        <w:rPr>
          <w:bCs/>
        </w:rPr>
        <w:t>;</w:t>
      </w:r>
    </w:p>
    <w:p w14:paraId="48CD908C" w14:textId="3797C7BD" w:rsidR="00147442" w:rsidRPr="005766D3" w:rsidRDefault="005870A2" w:rsidP="00302756">
      <w:pPr>
        <w:spacing w:after="120" w:line="240" w:lineRule="auto"/>
        <w:jc w:val="both"/>
        <w:rPr>
          <w:b/>
        </w:rPr>
      </w:pPr>
      <w:r w:rsidRPr="005766D3">
        <w:rPr>
          <w:b/>
        </w:rPr>
        <w:t xml:space="preserve">fsize – </w:t>
      </w:r>
      <w:r w:rsidRPr="005766D3">
        <w:rPr>
          <w:bCs/>
        </w:rPr>
        <w:t xml:space="preserve">The window size of a low-pass filter that </w:t>
      </w:r>
      <w:r w:rsidR="006701C8">
        <w:rPr>
          <w:bCs/>
        </w:rPr>
        <w:t>is </w:t>
      </w:r>
      <w:r w:rsidRPr="005766D3">
        <w:rPr>
          <w:bCs/>
        </w:rPr>
        <w:t>applied to the images before registration</w:t>
      </w:r>
      <w:r w:rsidR="004521FD" w:rsidRPr="005766D3">
        <w:rPr>
          <w:bCs/>
        </w:rPr>
        <w:t>;</w:t>
      </w:r>
    </w:p>
    <w:p w14:paraId="6ED259B1" w14:textId="2FB96F6E" w:rsidR="004521FD" w:rsidRPr="005766D3" w:rsidRDefault="004521FD" w:rsidP="00302756">
      <w:pPr>
        <w:spacing w:after="120" w:line="240" w:lineRule="auto"/>
        <w:jc w:val="both"/>
        <w:rPr>
          <w:bCs/>
        </w:rPr>
      </w:pPr>
      <w:r w:rsidRPr="005766D3">
        <w:rPr>
          <w:b/>
        </w:rPr>
        <w:t xml:space="preserve">compare – </w:t>
      </w:r>
      <w:r w:rsidRPr="005766D3">
        <w:rPr>
          <w:bCs/>
        </w:rPr>
        <w:t>The compare method</w:t>
      </w:r>
      <w:r w:rsidR="00CF4CC0" w:rsidRPr="005766D3">
        <w:rPr>
          <w:bCs/>
        </w:rPr>
        <w:t>: 0 – compare with previous time point; 1 – compare with first time point;</w:t>
      </w:r>
    </w:p>
    <w:p w14:paraId="1F0A4F55" w14:textId="2138CC9D" w:rsidR="00F0327F" w:rsidRDefault="00F0327F" w:rsidP="00302756">
      <w:pPr>
        <w:spacing w:line="240" w:lineRule="auto"/>
        <w:jc w:val="both"/>
      </w:pPr>
      <w:r w:rsidRPr="005766D3">
        <w:rPr>
          <w:b/>
          <w:bCs/>
        </w:rPr>
        <w:t>sim –</w:t>
      </w:r>
      <w:r>
        <w:t xml:space="preserve"> The error term: 0 </w:t>
      </w:r>
      <w:r w:rsidR="003023C1">
        <w:t>– dot product</w:t>
      </w:r>
      <w:r w:rsidR="005766D3">
        <w:t>; 1 – Euclidean distance squared.</w:t>
      </w:r>
    </w:p>
    <w:p w14:paraId="5F26A992" w14:textId="269D2E1E" w:rsidR="00975B8D" w:rsidRDefault="00975B8D" w:rsidP="00302756">
      <w:pPr>
        <w:spacing w:line="240" w:lineRule="auto"/>
        <w:jc w:val="both"/>
      </w:pPr>
      <w:r>
        <w:t>Example</w:t>
      </w:r>
      <w:r w:rsidR="009D0764">
        <w:t xml:space="preserve"> 1</w:t>
      </w:r>
      <w:r>
        <w:t xml:space="preserve">: </w:t>
      </w:r>
      <w:r w:rsidR="004F2FCE">
        <w:t>Run this script to perform registration</w:t>
      </w:r>
      <w:r w:rsidR="00507810">
        <w:t xml:space="preserve"> of a time sequence. </w:t>
      </w:r>
      <w:r w:rsidR="00A22F92">
        <w:t xml:space="preserve">If more than one channel is present, the highlighted channel </w:t>
      </w:r>
      <w:r w:rsidR="00D040DC">
        <w:t>is</w:t>
      </w:r>
      <w:r w:rsidR="00A22F92">
        <w:t xml:space="preserve"> used for</w:t>
      </w:r>
      <w:r w:rsidR="00257EB6">
        <w:t xml:space="preserve"> registration, and the same transformation is applied to other channels.</w:t>
      </w:r>
      <w:r w:rsidR="00D040DC">
        <w:t xml:space="preserve"> The result is shown in the render view a</w:t>
      </w:r>
      <w:r w:rsidR="009D0764">
        <w:t xml:space="preserve">s the sequence plays and </w:t>
      </w:r>
      <w:r w:rsidR="006701C8">
        <w:t>is </w:t>
      </w:r>
      <w:r w:rsidR="009D0764">
        <w:t>saved in a different folder as specified in the save_volume task.</w:t>
      </w:r>
      <w:r w:rsidR="00AA3CDB">
        <w:t xml:space="preserve"> When the smooth parameter for saving volume files is set, </w:t>
      </w:r>
      <w:r w:rsidR="006B1502">
        <w:t xml:space="preserve">the number of frames </w:t>
      </w:r>
      <w:r w:rsidR="008132D8">
        <w:t>is</w:t>
      </w:r>
      <w:r w:rsidR="006B1502">
        <w:t xml:space="preserve"> smoothed for the motion vectors generated from image registration. It is helpful to </w:t>
      </w:r>
      <w:r w:rsidR="00EE578D">
        <w:t>correct the drift movement during imaging.</w:t>
      </w:r>
    </w:p>
    <w:tbl>
      <w:tblPr>
        <w:tblStyle w:val="TableGrid"/>
        <w:tblW w:w="720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200"/>
      </w:tblGrid>
      <w:tr w:rsidR="00975B8D" w14:paraId="4A41F5B2" w14:textId="77777777" w:rsidTr="00AF05FB">
        <w:tc>
          <w:tcPr>
            <w:tcW w:w="7200" w:type="dxa"/>
            <w:shd w:val="clear" w:color="auto" w:fill="E8F1E2" w:themeFill="accent2" w:themeFillTint="33"/>
          </w:tcPr>
          <w:p w14:paraId="7759AFB9" w14:textId="77777777" w:rsidR="00885FD5" w:rsidRPr="00885FD5" w:rsidRDefault="00885FD5" w:rsidP="00302756">
            <w:pPr>
              <w:jc w:val="both"/>
              <w:rPr>
                <w:rFonts w:ascii="Courier New" w:hAnsi="Courier New" w:cs="Courier New"/>
              </w:rPr>
            </w:pPr>
            <w:r w:rsidRPr="00885FD5">
              <w:rPr>
                <w:rFonts w:ascii="Courier New" w:hAnsi="Courier New" w:cs="Courier New"/>
              </w:rPr>
              <w:t>[tasks]</w:t>
            </w:r>
          </w:p>
          <w:p w14:paraId="46B74691" w14:textId="77777777" w:rsidR="00885FD5" w:rsidRPr="00885FD5" w:rsidRDefault="00885FD5" w:rsidP="00302756">
            <w:pPr>
              <w:jc w:val="both"/>
              <w:rPr>
                <w:rFonts w:ascii="Courier New" w:hAnsi="Courier New" w:cs="Courier New"/>
              </w:rPr>
            </w:pPr>
            <w:r w:rsidRPr="00885FD5">
              <w:rPr>
                <w:rFonts w:ascii="Courier New" w:hAnsi="Courier New" w:cs="Courier New"/>
              </w:rPr>
              <w:t>tasknum=2</w:t>
            </w:r>
          </w:p>
          <w:p w14:paraId="001B0AE9" w14:textId="77777777" w:rsidR="00885FD5" w:rsidRPr="00885FD5" w:rsidRDefault="00885FD5" w:rsidP="00302756">
            <w:pPr>
              <w:jc w:val="both"/>
              <w:rPr>
                <w:rFonts w:ascii="Courier New" w:hAnsi="Courier New" w:cs="Courier New"/>
              </w:rPr>
            </w:pPr>
            <w:r w:rsidRPr="00885FD5">
              <w:rPr>
                <w:rFonts w:ascii="Courier New" w:hAnsi="Courier New" w:cs="Courier New"/>
              </w:rPr>
              <w:t>[tasks/task0]</w:t>
            </w:r>
          </w:p>
          <w:p w14:paraId="287E4524" w14:textId="77777777" w:rsidR="00885FD5" w:rsidRPr="00885FD5" w:rsidRDefault="00885FD5" w:rsidP="00302756">
            <w:pPr>
              <w:jc w:val="both"/>
              <w:rPr>
                <w:rFonts w:ascii="Courier New" w:hAnsi="Courier New" w:cs="Courier New"/>
              </w:rPr>
            </w:pPr>
            <w:r w:rsidRPr="00885FD5">
              <w:rPr>
                <w:rFonts w:ascii="Courier New" w:hAnsi="Courier New" w:cs="Courier New"/>
              </w:rPr>
              <w:t>type=registration</w:t>
            </w:r>
          </w:p>
          <w:p w14:paraId="0F2F4E46" w14:textId="77777777" w:rsidR="00885FD5" w:rsidRPr="00885FD5" w:rsidRDefault="00885FD5" w:rsidP="00302756">
            <w:pPr>
              <w:jc w:val="both"/>
              <w:rPr>
                <w:rFonts w:ascii="Courier New" w:hAnsi="Courier New" w:cs="Courier New"/>
              </w:rPr>
            </w:pPr>
            <w:r w:rsidRPr="00885FD5">
              <w:rPr>
                <w:rFonts w:ascii="Courier New" w:hAnsi="Courier New" w:cs="Courier New"/>
              </w:rPr>
              <w:t>time_mode=TM_ALL_POST_REWIND</w:t>
            </w:r>
          </w:p>
          <w:p w14:paraId="44646BA1" w14:textId="77777777" w:rsidR="00116305" w:rsidRPr="00116305" w:rsidRDefault="00116305" w:rsidP="00302756">
            <w:pPr>
              <w:jc w:val="both"/>
              <w:rPr>
                <w:rFonts w:ascii="Courier New" w:hAnsi="Courier New" w:cs="Courier New"/>
              </w:rPr>
            </w:pPr>
            <w:r w:rsidRPr="00116305">
              <w:rPr>
                <w:rFonts w:ascii="Courier New" w:hAnsi="Courier New" w:cs="Courier New"/>
              </w:rPr>
              <w:t>ext_x=10</w:t>
            </w:r>
          </w:p>
          <w:p w14:paraId="5B81E264" w14:textId="77777777" w:rsidR="00116305" w:rsidRPr="00116305" w:rsidRDefault="00116305" w:rsidP="00302756">
            <w:pPr>
              <w:jc w:val="both"/>
              <w:rPr>
                <w:rFonts w:ascii="Courier New" w:hAnsi="Courier New" w:cs="Courier New"/>
              </w:rPr>
            </w:pPr>
            <w:r w:rsidRPr="00116305">
              <w:rPr>
                <w:rFonts w:ascii="Courier New" w:hAnsi="Courier New" w:cs="Courier New"/>
              </w:rPr>
              <w:t>ext_y=10</w:t>
            </w:r>
          </w:p>
          <w:p w14:paraId="20D70D8B" w14:textId="77777777" w:rsidR="00116305" w:rsidRPr="00116305" w:rsidRDefault="00116305" w:rsidP="00302756">
            <w:pPr>
              <w:jc w:val="both"/>
              <w:rPr>
                <w:rFonts w:ascii="Courier New" w:hAnsi="Courier New" w:cs="Courier New"/>
              </w:rPr>
            </w:pPr>
            <w:r w:rsidRPr="00116305">
              <w:rPr>
                <w:rFonts w:ascii="Courier New" w:hAnsi="Courier New" w:cs="Courier New"/>
              </w:rPr>
              <w:t>ext_z=10</w:t>
            </w:r>
          </w:p>
          <w:p w14:paraId="752F4098" w14:textId="77777777" w:rsidR="00116305" w:rsidRPr="00116305" w:rsidRDefault="00116305" w:rsidP="00302756">
            <w:pPr>
              <w:jc w:val="both"/>
              <w:rPr>
                <w:rFonts w:ascii="Courier New" w:hAnsi="Courier New" w:cs="Courier New"/>
              </w:rPr>
            </w:pPr>
            <w:r w:rsidRPr="00116305">
              <w:rPr>
                <w:rFonts w:ascii="Courier New" w:hAnsi="Courier New" w:cs="Courier New"/>
              </w:rPr>
              <w:t>ext_a=0</w:t>
            </w:r>
          </w:p>
          <w:p w14:paraId="30CE02C7" w14:textId="77777777" w:rsidR="00116305" w:rsidRPr="00116305" w:rsidRDefault="00116305" w:rsidP="00302756">
            <w:pPr>
              <w:jc w:val="both"/>
              <w:rPr>
                <w:rFonts w:ascii="Courier New" w:hAnsi="Courier New" w:cs="Courier New"/>
              </w:rPr>
            </w:pPr>
            <w:r w:rsidRPr="00116305">
              <w:rPr>
                <w:rFonts w:ascii="Courier New" w:hAnsi="Courier New" w:cs="Courier New"/>
              </w:rPr>
              <w:t>ext_b=0</w:t>
            </w:r>
          </w:p>
          <w:p w14:paraId="6A4D53FF" w14:textId="77777777" w:rsidR="00116305" w:rsidRPr="00116305" w:rsidRDefault="00116305" w:rsidP="00302756">
            <w:pPr>
              <w:jc w:val="both"/>
              <w:rPr>
                <w:rFonts w:ascii="Courier New" w:hAnsi="Courier New" w:cs="Courier New"/>
              </w:rPr>
            </w:pPr>
            <w:r w:rsidRPr="00116305">
              <w:rPr>
                <w:rFonts w:ascii="Courier New" w:hAnsi="Courier New" w:cs="Courier New"/>
              </w:rPr>
              <w:t>ext_c=3</w:t>
            </w:r>
          </w:p>
          <w:p w14:paraId="339C5752" w14:textId="77777777" w:rsidR="00116305" w:rsidRPr="00116305" w:rsidRDefault="00116305" w:rsidP="00302756">
            <w:pPr>
              <w:jc w:val="both"/>
              <w:rPr>
                <w:rFonts w:ascii="Courier New" w:hAnsi="Courier New" w:cs="Courier New"/>
              </w:rPr>
            </w:pPr>
            <w:r w:rsidRPr="00116305">
              <w:rPr>
                <w:rFonts w:ascii="Courier New" w:hAnsi="Courier New" w:cs="Courier New"/>
              </w:rPr>
              <w:t>iter=50</w:t>
            </w:r>
          </w:p>
          <w:p w14:paraId="0FCEBE08" w14:textId="77777777" w:rsidR="00116305" w:rsidRPr="00116305" w:rsidRDefault="00116305" w:rsidP="00302756">
            <w:pPr>
              <w:jc w:val="both"/>
              <w:rPr>
                <w:rFonts w:ascii="Courier New" w:hAnsi="Courier New" w:cs="Courier New"/>
              </w:rPr>
            </w:pPr>
            <w:r w:rsidRPr="00116305">
              <w:rPr>
                <w:rFonts w:ascii="Courier New" w:hAnsi="Courier New" w:cs="Courier New"/>
              </w:rPr>
              <w:t>plevel=4</w:t>
            </w:r>
          </w:p>
          <w:p w14:paraId="095CF933" w14:textId="77777777" w:rsidR="00116305" w:rsidRPr="00116305" w:rsidRDefault="00116305" w:rsidP="00302756">
            <w:pPr>
              <w:jc w:val="both"/>
              <w:rPr>
                <w:rFonts w:ascii="Courier New" w:hAnsi="Courier New" w:cs="Courier New"/>
              </w:rPr>
            </w:pPr>
            <w:r w:rsidRPr="00116305">
              <w:rPr>
                <w:rFonts w:ascii="Courier New" w:hAnsi="Courier New" w:cs="Courier New"/>
              </w:rPr>
              <w:t>eps=1e-3</w:t>
            </w:r>
          </w:p>
          <w:p w14:paraId="4ED0C728" w14:textId="77777777" w:rsidR="00116305" w:rsidRPr="00116305" w:rsidRDefault="00116305" w:rsidP="00302756">
            <w:pPr>
              <w:jc w:val="both"/>
              <w:rPr>
                <w:rFonts w:ascii="Courier New" w:hAnsi="Courier New" w:cs="Courier New"/>
              </w:rPr>
            </w:pPr>
            <w:r w:rsidRPr="00116305">
              <w:rPr>
                <w:rFonts w:ascii="Courier New" w:hAnsi="Courier New" w:cs="Courier New"/>
              </w:rPr>
              <w:t>fsize=5</w:t>
            </w:r>
          </w:p>
          <w:p w14:paraId="3A753B20" w14:textId="77777777" w:rsidR="00116305" w:rsidRPr="00116305" w:rsidRDefault="00116305" w:rsidP="00302756">
            <w:pPr>
              <w:jc w:val="both"/>
              <w:rPr>
                <w:rFonts w:ascii="Courier New" w:hAnsi="Courier New" w:cs="Courier New"/>
              </w:rPr>
            </w:pPr>
            <w:r w:rsidRPr="00116305">
              <w:rPr>
                <w:rFonts w:ascii="Courier New" w:hAnsi="Courier New" w:cs="Courier New"/>
              </w:rPr>
              <w:t>compare=1</w:t>
            </w:r>
          </w:p>
          <w:p w14:paraId="5AF828ED" w14:textId="480A161B" w:rsidR="00116305" w:rsidRDefault="00116305" w:rsidP="00302756">
            <w:pPr>
              <w:jc w:val="both"/>
              <w:rPr>
                <w:rFonts w:ascii="Courier New" w:hAnsi="Courier New" w:cs="Courier New"/>
              </w:rPr>
            </w:pPr>
            <w:r w:rsidRPr="00116305">
              <w:rPr>
                <w:rFonts w:ascii="Courier New" w:hAnsi="Courier New" w:cs="Courier New"/>
              </w:rPr>
              <w:t>sim=1</w:t>
            </w:r>
          </w:p>
          <w:p w14:paraId="2A95CDBD" w14:textId="2923BC36" w:rsidR="00885FD5" w:rsidRPr="00885FD5" w:rsidRDefault="00885FD5" w:rsidP="00302756">
            <w:pPr>
              <w:jc w:val="both"/>
              <w:rPr>
                <w:rFonts w:ascii="Courier New" w:hAnsi="Courier New" w:cs="Courier New"/>
              </w:rPr>
            </w:pPr>
            <w:r w:rsidRPr="00885FD5">
              <w:rPr>
                <w:rFonts w:ascii="Courier New" w:hAnsi="Courier New" w:cs="Courier New"/>
              </w:rPr>
              <w:t>[tasks/task1]</w:t>
            </w:r>
          </w:p>
          <w:p w14:paraId="500292C4" w14:textId="77777777" w:rsidR="00885FD5" w:rsidRPr="00885FD5" w:rsidRDefault="00885FD5" w:rsidP="00302756">
            <w:pPr>
              <w:jc w:val="both"/>
              <w:rPr>
                <w:rFonts w:ascii="Courier New" w:hAnsi="Courier New" w:cs="Courier New"/>
              </w:rPr>
            </w:pPr>
            <w:r w:rsidRPr="00885FD5">
              <w:rPr>
                <w:rFonts w:ascii="Courier New" w:hAnsi="Courier New" w:cs="Courier New"/>
              </w:rPr>
              <w:t>type=save_volume</w:t>
            </w:r>
          </w:p>
          <w:p w14:paraId="0DC55182" w14:textId="77777777" w:rsidR="00885FD5" w:rsidRPr="00885FD5" w:rsidRDefault="00885FD5" w:rsidP="00302756">
            <w:pPr>
              <w:jc w:val="both"/>
              <w:rPr>
                <w:rFonts w:ascii="Courier New" w:hAnsi="Courier New" w:cs="Courier New"/>
              </w:rPr>
            </w:pPr>
            <w:r w:rsidRPr="00885FD5">
              <w:rPr>
                <w:rFonts w:ascii="Courier New" w:hAnsi="Courier New" w:cs="Courier New"/>
              </w:rPr>
              <w:t>time_mode=TM_ALL_PRE_LAST_BOTH</w:t>
            </w:r>
          </w:p>
          <w:p w14:paraId="65D495B5" w14:textId="77777777" w:rsidR="00885FD5" w:rsidRPr="00885FD5" w:rsidRDefault="00885FD5" w:rsidP="00302756">
            <w:pPr>
              <w:jc w:val="both"/>
              <w:rPr>
                <w:rFonts w:ascii="Courier New" w:hAnsi="Courier New" w:cs="Courier New"/>
              </w:rPr>
            </w:pPr>
            <w:r w:rsidRPr="00885FD5">
              <w:rPr>
                <w:rFonts w:ascii="Courier New" w:hAnsi="Courier New" w:cs="Courier New"/>
              </w:rPr>
              <w:t>source=registrator</w:t>
            </w:r>
          </w:p>
          <w:p w14:paraId="27802469" w14:textId="77777777" w:rsidR="00885FD5" w:rsidRPr="00885FD5" w:rsidRDefault="00885FD5" w:rsidP="00302756">
            <w:pPr>
              <w:jc w:val="both"/>
              <w:rPr>
                <w:rFonts w:ascii="Courier New" w:hAnsi="Courier New" w:cs="Courier New"/>
              </w:rPr>
            </w:pPr>
            <w:r w:rsidRPr="00885FD5">
              <w:rPr>
                <w:rFonts w:ascii="Courier New" w:hAnsi="Courier New" w:cs="Courier New"/>
              </w:rPr>
              <w:t>chan_mode=1</w:t>
            </w:r>
          </w:p>
          <w:p w14:paraId="7A0199F2" w14:textId="77777777" w:rsidR="00885FD5" w:rsidRPr="00885FD5" w:rsidRDefault="00885FD5" w:rsidP="00302756">
            <w:pPr>
              <w:jc w:val="both"/>
              <w:rPr>
                <w:rFonts w:ascii="Courier New" w:hAnsi="Courier New" w:cs="Courier New"/>
              </w:rPr>
            </w:pPr>
            <w:r w:rsidRPr="00885FD5">
              <w:rPr>
                <w:rFonts w:ascii="Courier New" w:hAnsi="Courier New" w:cs="Courier New"/>
              </w:rPr>
              <w:t>format=0</w:t>
            </w:r>
          </w:p>
          <w:p w14:paraId="2A7BD5E5" w14:textId="77777777" w:rsidR="00885FD5" w:rsidRPr="00885FD5" w:rsidRDefault="00885FD5" w:rsidP="00302756">
            <w:pPr>
              <w:jc w:val="both"/>
              <w:rPr>
                <w:rFonts w:ascii="Courier New" w:hAnsi="Courier New" w:cs="Courier New"/>
              </w:rPr>
            </w:pPr>
            <w:r w:rsidRPr="00885FD5">
              <w:rPr>
                <w:rFonts w:ascii="Courier New" w:hAnsi="Courier New" w:cs="Courier New"/>
              </w:rPr>
              <w:t>filter=2</w:t>
            </w:r>
          </w:p>
          <w:p w14:paraId="6BC98B21" w14:textId="77777777" w:rsidR="00885FD5" w:rsidRPr="00885FD5" w:rsidRDefault="00885FD5" w:rsidP="00302756">
            <w:pPr>
              <w:jc w:val="both"/>
              <w:rPr>
                <w:rFonts w:ascii="Courier New" w:hAnsi="Courier New" w:cs="Courier New"/>
              </w:rPr>
            </w:pPr>
            <w:r w:rsidRPr="00885FD5">
              <w:rPr>
                <w:rFonts w:ascii="Courier New" w:hAnsi="Courier New" w:cs="Courier New"/>
              </w:rPr>
              <w:t>compress=0</w:t>
            </w:r>
          </w:p>
          <w:p w14:paraId="2DEB6222" w14:textId="77777777" w:rsidR="00885FD5" w:rsidRDefault="00885FD5" w:rsidP="00302756">
            <w:pPr>
              <w:jc w:val="both"/>
              <w:rPr>
                <w:rFonts w:ascii="Courier New" w:hAnsi="Courier New" w:cs="Courier New"/>
              </w:rPr>
            </w:pPr>
            <w:r w:rsidRPr="00885FD5">
              <w:rPr>
                <w:rFonts w:ascii="Courier New" w:hAnsi="Courier New" w:cs="Courier New"/>
              </w:rPr>
              <w:t>delete=0</w:t>
            </w:r>
          </w:p>
          <w:p w14:paraId="45222779" w14:textId="37208F5D" w:rsidR="00AA3CDB" w:rsidRPr="00885FD5" w:rsidRDefault="00AA3CDB" w:rsidP="00302756">
            <w:pPr>
              <w:jc w:val="both"/>
              <w:rPr>
                <w:rFonts w:ascii="Courier New" w:hAnsi="Courier New" w:cs="Courier New"/>
              </w:rPr>
            </w:pPr>
            <w:r w:rsidRPr="00AA3CDB">
              <w:rPr>
                <w:rFonts w:ascii="Courier New" w:hAnsi="Courier New" w:cs="Courier New"/>
              </w:rPr>
              <w:t>smooth=5</w:t>
            </w:r>
          </w:p>
          <w:p w14:paraId="1B20895A" w14:textId="3A20709E" w:rsidR="00975B8D" w:rsidRDefault="00885FD5" w:rsidP="00302756">
            <w:pPr>
              <w:jc w:val="both"/>
            </w:pPr>
            <w:r w:rsidRPr="00885FD5">
              <w:rPr>
                <w:rFonts w:ascii="Courier New" w:hAnsi="Courier New" w:cs="Courier New"/>
              </w:rPr>
              <w:t>savepath=</w:t>
            </w:r>
          </w:p>
        </w:tc>
      </w:tr>
    </w:tbl>
    <w:p w14:paraId="5F7B89C0" w14:textId="5F33C7C0" w:rsidR="00975B8D" w:rsidRDefault="00975B8D" w:rsidP="00AF05FB">
      <w:pPr>
        <w:pStyle w:val="Caption"/>
        <w:jc w:val="center"/>
      </w:pPr>
      <w:r>
        <w:t xml:space="preserve">List </w:t>
      </w:r>
      <w:fldSimple w:instr=" STYLEREF 1 \s ">
        <w:r w:rsidR="0017337F">
          <w:rPr>
            <w:noProof/>
          </w:rPr>
          <w:t>13</w:t>
        </w:r>
      </w:fldSimple>
      <w:r w:rsidR="00EA324D">
        <w:noBreakHyphen/>
      </w:r>
      <w:fldSimple w:instr=" SEQ List \* ARABIC \s 1 ">
        <w:r w:rsidR="0017337F">
          <w:rPr>
            <w:noProof/>
          </w:rPr>
          <w:t>21</w:t>
        </w:r>
      </w:fldSimple>
      <w:r>
        <w:t xml:space="preserve">. </w:t>
      </w:r>
      <w:r w:rsidR="009D0764">
        <w:t>Perform image registration and resave</w:t>
      </w:r>
      <w:r>
        <w:t>.</w:t>
      </w:r>
    </w:p>
    <w:p w14:paraId="57A35772" w14:textId="31907862" w:rsidR="009D0764" w:rsidRDefault="009D0764" w:rsidP="00302756">
      <w:pPr>
        <w:spacing w:line="240" w:lineRule="auto"/>
        <w:jc w:val="both"/>
      </w:pPr>
      <w:r>
        <w:t>Example 2: Run this script to make intensity measurement</w:t>
      </w:r>
      <w:r w:rsidR="003B5386">
        <w:t>s on a moving structure</w:t>
      </w:r>
      <w:r>
        <w:t>.</w:t>
      </w:r>
      <w:r w:rsidR="003B5386">
        <w:t xml:space="preserve"> The movement is stabilized by the registration task</w:t>
      </w:r>
      <w:r w:rsidR="00BB5B5D">
        <w:t>. Create ruler tools on the str</w:t>
      </w:r>
      <w:r w:rsidR="001F102F">
        <w:t xml:space="preserve">ucture to measure in the first time point. The ruler tool will stay </w:t>
      </w:r>
      <w:r w:rsidR="009F703F">
        <w:t xml:space="preserve">still relative to the structure. </w:t>
      </w:r>
      <w:r w:rsidR="004D040F">
        <w:t>The export_anal</w:t>
      </w:r>
      <w:r w:rsidR="00F427EC">
        <w:t>ysis task generates an HTML file containing the measurement results.</w:t>
      </w:r>
    </w:p>
    <w:tbl>
      <w:tblPr>
        <w:tblStyle w:val="TableGrid"/>
        <w:tblW w:w="729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290"/>
      </w:tblGrid>
      <w:tr w:rsidR="009D0764" w14:paraId="0ED621FA" w14:textId="77777777" w:rsidTr="00AF05FB">
        <w:tc>
          <w:tcPr>
            <w:tcW w:w="7290" w:type="dxa"/>
            <w:shd w:val="clear" w:color="auto" w:fill="E8F1E2" w:themeFill="accent2" w:themeFillTint="33"/>
          </w:tcPr>
          <w:p w14:paraId="38F0D164" w14:textId="77777777" w:rsidR="00F427EC" w:rsidRPr="00F427EC" w:rsidRDefault="00F427EC" w:rsidP="00302756">
            <w:pPr>
              <w:jc w:val="both"/>
              <w:rPr>
                <w:rFonts w:ascii="Courier New" w:hAnsi="Courier New" w:cs="Courier New"/>
              </w:rPr>
            </w:pPr>
            <w:r w:rsidRPr="00F427EC">
              <w:rPr>
                <w:rFonts w:ascii="Courier New" w:hAnsi="Courier New" w:cs="Courier New"/>
              </w:rPr>
              <w:t>[tasks]</w:t>
            </w:r>
          </w:p>
          <w:p w14:paraId="099DA905" w14:textId="77777777" w:rsidR="00F427EC" w:rsidRPr="00F427EC" w:rsidRDefault="00F427EC" w:rsidP="00302756">
            <w:pPr>
              <w:jc w:val="both"/>
              <w:rPr>
                <w:rFonts w:ascii="Courier New" w:hAnsi="Courier New" w:cs="Courier New"/>
              </w:rPr>
            </w:pPr>
            <w:r w:rsidRPr="00F427EC">
              <w:rPr>
                <w:rFonts w:ascii="Courier New" w:hAnsi="Courier New" w:cs="Courier New"/>
              </w:rPr>
              <w:t>tasknum=3</w:t>
            </w:r>
          </w:p>
          <w:p w14:paraId="0069E76F" w14:textId="77777777" w:rsidR="00F427EC" w:rsidRPr="00F427EC" w:rsidRDefault="00F427EC" w:rsidP="00302756">
            <w:pPr>
              <w:jc w:val="both"/>
              <w:rPr>
                <w:rFonts w:ascii="Courier New" w:hAnsi="Courier New" w:cs="Courier New"/>
              </w:rPr>
            </w:pPr>
            <w:r w:rsidRPr="00F427EC">
              <w:rPr>
                <w:rFonts w:ascii="Courier New" w:hAnsi="Courier New" w:cs="Courier New"/>
              </w:rPr>
              <w:t>[tasks/task0]</w:t>
            </w:r>
          </w:p>
          <w:p w14:paraId="79E02CCA" w14:textId="77777777" w:rsidR="00F427EC" w:rsidRPr="00F427EC" w:rsidRDefault="00F427EC" w:rsidP="00302756">
            <w:pPr>
              <w:jc w:val="both"/>
              <w:rPr>
                <w:rFonts w:ascii="Courier New" w:hAnsi="Courier New" w:cs="Courier New"/>
              </w:rPr>
            </w:pPr>
            <w:r w:rsidRPr="00F427EC">
              <w:rPr>
                <w:rFonts w:ascii="Courier New" w:hAnsi="Courier New" w:cs="Courier New"/>
              </w:rPr>
              <w:t>type=registration</w:t>
            </w:r>
          </w:p>
          <w:p w14:paraId="28234CAE" w14:textId="77777777" w:rsidR="00F427EC" w:rsidRPr="00F427EC" w:rsidRDefault="00F427EC" w:rsidP="00302756">
            <w:pPr>
              <w:jc w:val="both"/>
              <w:rPr>
                <w:rFonts w:ascii="Courier New" w:hAnsi="Courier New" w:cs="Courier New"/>
              </w:rPr>
            </w:pPr>
            <w:r w:rsidRPr="00F427EC">
              <w:rPr>
                <w:rFonts w:ascii="Courier New" w:hAnsi="Courier New" w:cs="Courier New"/>
              </w:rPr>
              <w:lastRenderedPageBreak/>
              <w:t>time_mode=TM_ALL_POST_REWIND</w:t>
            </w:r>
          </w:p>
          <w:p w14:paraId="6D41647C" w14:textId="77777777" w:rsidR="00F427EC" w:rsidRPr="00F427EC" w:rsidRDefault="00F427EC" w:rsidP="00302756">
            <w:pPr>
              <w:jc w:val="both"/>
              <w:rPr>
                <w:rFonts w:ascii="Courier New" w:hAnsi="Courier New" w:cs="Courier New"/>
              </w:rPr>
            </w:pPr>
            <w:r w:rsidRPr="00F427EC">
              <w:rPr>
                <w:rFonts w:ascii="Courier New" w:hAnsi="Courier New" w:cs="Courier New"/>
              </w:rPr>
              <w:t>ext_x=10</w:t>
            </w:r>
          </w:p>
          <w:p w14:paraId="00B8C882" w14:textId="77777777" w:rsidR="00F427EC" w:rsidRPr="00F427EC" w:rsidRDefault="00F427EC" w:rsidP="00302756">
            <w:pPr>
              <w:jc w:val="both"/>
              <w:rPr>
                <w:rFonts w:ascii="Courier New" w:hAnsi="Courier New" w:cs="Courier New"/>
              </w:rPr>
            </w:pPr>
            <w:r w:rsidRPr="00F427EC">
              <w:rPr>
                <w:rFonts w:ascii="Courier New" w:hAnsi="Courier New" w:cs="Courier New"/>
              </w:rPr>
              <w:t>ext_y=10</w:t>
            </w:r>
          </w:p>
          <w:p w14:paraId="4BF0E696" w14:textId="77777777" w:rsidR="00F427EC" w:rsidRPr="00F427EC" w:rsidRDefault="00F427EC" w:rsidP="00302756">
            <w:pPr>
              <w:jc w:val="both"/>
              <w:rPr>
                <w:rFonts w:ascii="Courier New" w:hAnsi="Courier New" w:cs="Courier New"/>
              </w:rPr>
            </w:pPr>
            <w:r w:rsidRPr="00F427EC">
              <w:rPr>
                <w:rFonts w:ascii="Courier New" w:hAnsi="Courier New" w:cs="Courier New"/>
              </w:rPr>
              <w:t>ext_z=10</w:t>
            </w:r>
          </w:p>
          <w:p w14:paraId="73CAEDA5" w14:textId="77777777" w:rsidR="00F427EC" w:rsidRPr="00F427EC" w:rsidRDefault="00F427EC" w:rsidP="00302756">
            <w:pPr>
              <w:jc w:val="both"/>
              <w:rPr>
                <w:rFonts w:ascii="Courier New" w:hAnsi="Courier New" w:cs="Courier New"/>
              </w:rPr>
            </w:pPr>
            <w:r w:rsidRPr="00F427EC">
              <w:rPr>
                <w:rFonts w:ascii="Courier New" w:hAnsi="Courier New" w:cs="Courier New"/>
              </w:rPr>
              <w:t>ext_a=10</w:t>
            </w:r>
          </w:p>
          <w:p w14:paraId="4B0BC07C" w14:textId="77777777" w:rsidR="00F427EC" w:rsidRPr="00F427EC" w:rsidRDefault="00F427EC" w:rsidP="00302756">
            <w:pPr>
              <w:jc w:val="both"/>
              <w:rPr>
                <w:rFonts w:ascii="Courier New" w:hAnsi="Courier New" w:cs="Courier New"/>
              </w:rPr>
            </w:pPr>
            <w:r w:rsidRPr="00F427EC">
              <w:rPr>
                <w:rFonts w:ascii="Courier New" w:hAnsi="Courier New" w:cs="Courier New"/>
              </w:rPr>
              <w:t>ext_b=10</w:t>
            </w:r>
          </w:p>
          <w:p w14:paraId="1CE44478" w14:textId="77777777" w:rsidR="00F427EC" w:rsidRPr="00F427EC" w:rsidRDefault="00F427EC" w:rsidP="00302756">
            <w:pPr>
              <w:jc w:val="both"/>
              <w:rPr>
                <w:rFonts w:ascii="Courier New" w:hAnsi="Courier New" w:cs="Courier New"/>
              </w:rPr>
            </w:pPr>
            <w:r w:rsidRPr="00F427EC">
              <w:rPr>
                <w:rFonts w:ascii="Courier New" w:hAnsi="Courier New" w:cs="Courier New"/>
              </w:rPr>
              <w:t>ext_c=10</w:t>
            </w:r>
          </w:p>
          <w:p w14:paraId="7C2366E3" w14:textId="77777777" w:rsidR="00F427EC" w:rsidRPr="00F427EC" w:rsidRDefault="00F427EC" w:rsidP="00302756">
            <w:pPr>
              <w:jc w:val="both"/>
              <w:rPr>
                <w:rFonts w:ascii="Courier New" w:hAnsi="Courier New" w:cs="Courier New"/>
              </w:rPr>
            </w:pPr>
            <w:r w:rsidRPr="00F427EC">
              <w:rPr>
                <w:rFonts w:ascii="Courier New" w:hAnsi="Courier New" w:cs="Courier New"/>
              </w:rPr>
              <w:t>iter=100</w:t>
            </w:r>
          </w:p>
          <w:p w14:paraId="752F149D" w14:textId="77777777" w:rsidR="00F427EC" w:rsidRPr="00F427EC" w:rsidRDefault="00F427EC" w:rsidP="00302756">
            <w:pPr>
              <w:jc w:val="both"/>
              <w:rPr>
                <w:rFonts w:ascii="Courier New" w:hAnsi="Courier New" w:cs="Courier New"/>
              </w:rPr>
            </w:pPr>
            <w:r w:rsidRPr="00F427EC">
              <w:rPr>
                <w:rFonts w:ascii="Courier New" w:hAnsi="Courier New" w:cs="Courier New"/>
              </w:rPr>
              <w:t>plevel=4</w:t>
            </w:r>
          </w:p>
          <w:p w14:paraId="2A36B882" w14:textId="77777777" w:rsidR="00F427EC" w:rsidRPr="00F427EC" w:rsidRDefault="00F427EC" w:rsidP="00302756">
            <w:pPr>
              <w:jc w:val="both"/>
              <w:rPr>
                <w:rFonts w:ascii="Courier New" w:hAnsi="Courier New" w:cs="Courier New"/>
              </w:rPr>
            </w:pPr>
            <w:r w:rsidRPr="00F427EC">
              <w:rPr>
                <w:rFonts w:ascii="Courier New" w:hAnsi="Courier New" w:cs="Courier New"/>
              </w:rPr>
              <w:t>eps=1e-3</w:t>
            </w:r>
          </w:p>
          <w:p w14:paraId="1051153E" w14:textId="77777777" w:rsidR="00F427EC" w:rsidRPr="00F427EC" w:rsidRDefault="00F427EC" w:rsidP="00302756">
            <w:pPr>
              <w:jc w:val="both"/>
              <w:rPr>
                <w:rFonts w:ascii="Courier New" w:hAnsi="Courier New" w:cs="Courier New"/>
              </w:rPr>
            </w:pPr>
            <w:r w:rsidRPr="00F427EC">
              <w:rPr>
                <w:rFonts w:ascii="Courier New" w:hAnsi="Courier New" w:cs="Courier New"/>
              </w:rPr>
              <w:t>fsize=5</w:t>
            </w:r>
          </w:p>
          <w:p w14:paraId="11A89FFA" w14:textId="77777777" w:rsidR="00F427EC" w:rsidRPr="00F427EC" w:rsidRDefault="00F427EC" w:rsidP="00302756">
            <w:pPr>
              <w:jc w:val="both"/>
              <w:rPr>
                <w:rFonts w:ascii="Courier New" w:hAnsi="Courier New" w:cs="Courier New"/>
              </w:rPr>
            </w:pPr>
            <w:r w:rsidRPr="00F427EC">
              <w:rPr>
                <w:rFonts w:ascii="Courier New" w:hAnsi="Courier New" w:cs="Courier New"/>
              </w:rPr>
              <w:t>compare=1</w:t>
            </w:r>
          </w:p>
          <w:p w14:paraId="0D0DF2FE" w14:textId="77777777" w:rsidR="00F427EC" w:rsidRPr="00F427EC" w:rsidRDefault="00F427EC" w:rsidP="00302756">
            <w:pPr>
              <w:jc w:val="both"/>
              <w:rPr>
                <w:rFonts w:ascii="Courier New" w:hAnsi="Courier New" w:cs="Courier New"/>
              </w:rPr>
            </w:pPr>
            <w:r w:rsidRPr="00F427EC">
              <w:rPr>
                <w:rFonts w:ascii="Courier New" w:hAnsi="Courier New" w:cs="Courier New"/>
              </w:rPr>
              <w:t>sim=1</w:t>
            </w:r>
          </w:p>
          <w:p w14:paraId="6B2FC473" w14:textId="77777777" w:rsidR="00F427EC" w:rsidRPr="00F427EC" w:rsidRDefault="00F427EC" w:rsidP="00302756">
            <w:pPr>
              <w:jc w:val="both"/>
              <w:rPr>
                <w:rFonts w:ascii="Courier New" w:hAnsi="Courier New" w:cs="Courier New"/>
              </w:rPr>
            </w:pPr>
            <w:r w:rsidRPr="00F427EC">
              <w:rPr>
                <w:rFonts w:ascii="Courier New" w:hAnsi="Courier New" w:cs="Courier New"/>
              </w:rPr>
              <w:t>[tasks/task1]</w:t>
            </w:r>
          </w:p>
          <w:p w14:paraId="2290693D" w14:textId="77777777" w:rsidR="00F427EC" w:rsidRPr="00F427EC" w:rsidRDefault="00F427EC" w:rsidP="00302756">
            <w:pPr>
              <w:jc w:val="both"/>
              <w:rPr>
                <w:rFonts w:ascii="Courier New" w:hAnsi="Courier New" w:cs="Courier New"/>
              </w:rPr>
            </w:pPr>
            <w:r w:rsidRPr="00F427EC">
              <w:rPr>
                <w:rFonts w:ascii="Courier New" w:hAnsi="Courier New" w:cs="Courier New"/>
              </w:rPr>
              <w:t>type=ruler_profile</w:t>
            </w:r>
          </w:p>
          <w:p w14:paraId="19220D93" w14:textId="77777777" w:rsidR="00F427EC" w:rsidRPr="00F427EC" w:rsidRDefault="00F427EC" w:rsidP="00302756">
            <w:pPr>
              <w:jc w:val="both"/>
              <w:rPr>
                <w:rFonts w:ascii="Courier New" w:hAnsi="Courier New" w:cs="Courier New"/>
              </w:rPr>
            </w:pPr>
            <w:r w:rsidRPr="00F427EC">
              <w:rPr>
                <w:rFonts w:ascii="Courier New" w:hAnsi="Courier New" w:cs="Courier New"/>
              </w:rPr>
              <w:t>time_mode=TM_ALL_PRE_LAST_BOTH</w:t>
            </w:r>
          </w:p>
          <w:p w14:paraId="4A6F6DA9" w14:textId="77777777" w:rsidR="00F427EC" w:rsidRPr="00F427EC" w:rsidRDefault="00F427EC" w:rsidP="00302756">
            <w:pPr>
              <w:jc w:val="both"/>
              <w:rPr>
                <w:rFonts w:ascii="Courier New" w:hAnsi="Courier New" w:cs="Courier New"/>
              </w:rPr>
            </w:pPr>
            <w:r w:rsidRPr="00F427EC">
              <w:rPr>
                <w:rFonts w:ascii="Courier New" w:hAnsi="Courier New" w:cs="Courier New"/>
              </w:rPr>
              <w:t>chan_mode=0</w:t>
            </w:r>
          </w:p>
          <w:p w14:paraId="2FCEBB25" w14:textId="77777777" w:rsidR="00F427EC" w:rsidRPr="00F427EC" w:rsidRDefault="00F427EC" w:rsidP="00302756">
            <w:pPr>
              <w:jc w:val="both"/>
              <w:rPr>
                <w:rFonts w:ascii="Courier New" w:hAnsi="Courier New" w:cs="Courier New"/>
              </w:rPr>
            </w:pPr>
            <w:r w:rsidRPr="00F427EC">
              <w:rPr>
                <w:rFonts w:ascii="Courier New" w:hAnsi="Courier New" w:cs="Courier New"/>
              </w:rPr>
              <w:t>fsize=0</w:t>
            </w:r>
          </w:p>
          <w:p w14:paraId="28EE509C" w14:textId="77777777" w:rsidR="00F427EC" w:rsidRPr="00F427EC" w:rsidRDefault="00F427EC" w:rsidP="00302756">
            <w:pPr>
              <w:jc w:val="both"/>
              <w:rPr>
                <w:rFonts w:ascii="Courier New" w:hAnsi="Courier New" w:cs="Courier New"/>
              </w:rPr>
            </w:pPr>
            <w:r w:rsidRPr="00F427EC">
              <w:rPr>
                <w:rFonts w:ascii="Courier New" w:hAnsi="Courier New" w:cs="Courier New"/>
              </w:rPr>
              <w:t>sample_type=1</w:t>
            </w:r>
          </w:p>
          <w:p w14:paraId="5997462A" w14:textId="77777777" w:rsidR="00F427EC" w:rsidRPr="00F427EC" w:rsidRDefault="00F427EC" w:rsidP="00302756">
            <w:pPr>
              <w:jc w:val="both"/>
              <w:rPr>
                <w:rFonts w:ascii="Courier New" w:hAnsi="Courier New" w:cs="Courier New"/>
              </w:rPr>
            </w:pPr>
            <w:r w:rsidRPr="00F427EC">
              <w:rPr>
                <w:rFonts w:ascii="Courier New" w:hAnsi="Courier New" w:cs="Courier New"/>
              </w:rPr>
              <w:t>step_len=1</w:t>
            </w:r>
          </w:p>
          <w:p w14:paraId="1B6B9CC4" w14:textId="77777777" w:rsidR="00F427EC" w:rsidRPr="00F427EC" w:rsidRDefault="00F427EC" w:rsidP="00302756">
            <w:pPr>
              <w:jc w:val="both"/>
              <w:rPr>
                <w:rFonts w:ascii="Courier New" w:hAnsi="Courier New" w:cs="Courier New"/>
              </w:rPr>
            </w:pPr>
            <w:r w:rsidRPr="00F427EC">
              <w:rPr>
                <w:rFonts w:ascii="Courier New" w:hAnsi="Courier New" w:cs="Courier New"/>
              </w:rPr>
              <w:t>[tasks/task2]</w:t>
            </w:r>
          </w:p>
          <w:p w14:paraId="0A69C713" w14:textId="77777777" w:rsidR="00F427EC" w:rsidRPr="00F427EC" w:rsidRDefault="00F427EC" w:rsidP="00302756">
            <w:pPr>
              <w:jc w:val="both"/>
              <w:rPr>
                <w:rFonts w:ascii="Courier New" w:hAnsi="Courier New" w:cs="Courier New"/>
              </w:rPr>
            </w:pPr>
            <w:r w:rsidRPr="00F427EC">
              <w:rPr>
                <w:rFonts w:ascii="Courier New" w:hAnsi="Courier New" w:cs="Courier New"/>
              </w:rPr>
              <w:t>type=export_analysis</w:t>
            </w:r>
          </w:p>
          <w:p w14:paraId="1706DC67" w14:textId="77777777" w:rsidR="00F427EC" w:rsidRPr="00F427EC" w:rsidRDefault="00F427EC" w:rsidP="00302756">
            <w:pPr>
              <w:jc w:val="both"/>
              <w:rPr>
                <w:rFonts w:ascii="Courier New" w:hAnsi="Courier New" w:cs="Courier New"/>
              </w:rPr>
            </w:pPr>
            <w:r w:rsidRPr="00F427EC">
              <w:rPr>
                <w:rFonts w:ascii="Courier New" w:hAnsi="Courier New" w:cs="Courier New"/>
              </w:rPr>
              <w:t>time_mode=TM_LAST_POST</w:t>
            </w:r>
          </w:p>
          <w:p w14:paraId="7D420D3E" w14:textId="77777777" w:rsidR="00F427EC" w:rsidRPr="00F427EC" w:rsidRDefault="00F427EC" w:rsidP="00302756">
            <w:pPr>
              <w:jc w:val="both"/>
              <w:rPr>
                <w:rFonts w:ascii="Courier New" w:hAnsi="Courier New" w:cs="Courier New"/>
              </w:rPr>
            </w:pPr>
            <w:r w:rsidRPr="00F427EC">
              <w:rPr>
                <w:rFonts w:ascii="Courier New" w:hAnsi="Courier New" w:cs="Courier New"/>
              </w:rPr>
              <w:t>template=ridgeline.html</w:t>
            </w:r>
          </w:p>
          <w:p w14:paraId="6A02FBB5" w14:textId="77777777" w:rsidR="00F427EC" w:rsidRPr="00F427EC" w:rsidRDefault="00F427EC" w:rsidP="00302756">
            <w:pPr>
              <w:jc w:val="both"/>
              <w:rPr>
                <w:rFonts w:ascii="Courier New" w:hAnsi="Courier New" w:cs="Courier New"/>
              </w:rPr>
            </w:pPr>
            <w:r w:rsidRPr="00F427EC">
              <w:rPr>
                <w:rFonts w:ascii="Courier New" w:hAnsi="Courier New" w:cs="Courier New"/>
              </w:rPr>
              <w:t>output=</w:t>
            </w:r>
          </w:p>
          <w:p w14:paraId="0F7F3615" w14:textId="77777777" w:rsidR="00F427EC" w:rsidRPr="00F427EC" w:rsidRDefault="00F427EC" w:rsidP="00302756">
            <w:pPr>
              <w:jc w:val="both"/>
              <w:rPr>
                <w:rFonts w:ascii="Courier New" w:hAnsi="Courier New" w:cs="Courier New"/>
              </w:rPr>
            </w:pPr>
            <w:r w:rsidRPr="00F427EC">
              <w:rPr>
                <w:rFonts w:ascii="Courier New" w:hAnsi="Courier New" w:cs="Courier New"/>
              </w:rPr>
              <w:t>value_num=1</w:t>
            </w:r>
          </w:p>
          <w:p w14:paraId="1E4A899D" w14:textId="77777777" w:rsidR="00F427EC" w:rsidRPr="00F427EC" w:rsidRDefault="00F427EC" w:rsidP="00302756">
            <w:pPr>
              <w:jc w:val="both"/>
              <w:rPr>
                <w:rFonts w:ascii="Courier New" w:hAnsi="Courier New" w:cs="Courier New"/>
              </w:rPr>
            </w:pPr>
            <w:r w:rsidRPr="00F427EC">
              <w:rPr>
                <w:rFonts w:ascii="Courier New" w:hAnsi="Courier New" w:cs="Courier New"/>
              </w:rPr>
              <w:t>value_name0=max_int</w:t>
            </w:r>
          </w:p>
          <w:p w14:paraId="2CE2AB66" w14:textId="2C8E188A" w:rsidR="009D0764" w:rsidRDefault="00F427EC" w:rsidP="00302756">
            <w:pPr>
              <w:jc w:val="both"/>
            </w:pPr>
            <w:r w:rsidRPr="00F427EC">
              <w:rPr>
                <w:rFonts w:ascii="Courier New" w:hAnsi="Courier New" w:cs="Courier New"/>
              </w:rPr>
              <w:t>js_value=(+d.max_int)</w:t>
            </w:r>
          </w:p>
        </w:tc>
      </w:tr>
    </w:tbl>
    <w:p w14:paraId="47E236F5" w14:textId="5B7145B0" w:rsidR="009D0764" w:rsidRDefault="009D0764" w:rsidP="00AF05FB">
      <w:pPr>
        <w:pStyle w:val="Caption"/>
        <w:jc w:val="center"/>
      </w:pPr>
      <w:r>
        <w:lastRenderedPageBreak/>
        <w:t xml:space="preserve">List </w:t>
      </w:r>
      <w:fldSimple w:instr=" STYLEREF 1 \s ">
        <w:r w:rsidR="0017337F">
          <w:rPr>
            <w:noProof/>
          </w:rPr>
          <w:t>13</w:t>
        </w:r>
      </w:fldSimple>
      <w:r w:rsidR="00EA324D">
        <w:noBreakHyphen/>
      </w:r>
      <w:fldSimple w:instr=" SEQ List \* ARABIC \s 1 ">
        <w:r w:rsidR="0017337F">
          <w:rPr>
            <w:noProof/>
          </w:rPr>
          <w:t>22</w:t>
        </w:r>
      </w:fldSimple>
      <w:r>
        <w:t>. Perform image registration and resave.</w:t>
      </w:r>
    </w:p>
    <w:p w14:paraId="7745CFCB" w14:textId="68381BF5" w:rsidR="00E856B2" w:rsidRDefault="00112D0B" w:rsidP="00302756">
      <w:pPr>
        <w:pStyle w:val="Heading3"/>
        <w:jc w:val="both"/>
      </w:pPr>
      <w:r>
        <w:t xml:space="preserve">Create </w:t>
      </w:r>
      <w:r w:rsidR="006701C8">
        <w:t>a </w:t>
      </w:r>
      <w:r>
        <w:t>DeepLabCut configuration file</w:t>
      </w:r>
    </w:p>
    <w:p w14:paraId="3E32F4E4" w14:textId="32CFBC17" w:rsidR="00F55357" w:rsidRDefault="00F55357" w:rsidP="00302756">
      <w:pPr>
        <w:jc w:val="both"/>
      </w:pPr>
      <w:r>
        <w:t xml:space="preserve">Task name (type): </w:t>
      </w:r>
      <w:r w:rsidRPr="00F55357">
        <w:rPr>
          <w:b/>
          <w:bCs/>
        </w:rPr>
        <w:t>create_va_config</w:t>
      </w:r>
    </w:p>
    <w:p w14:paraId="5D725893" w14:textId="62C5F09A" w:rsidR="00F55357" w:rsidRDefault="00F55357" w:rsidP="00302756">
      <w:pPr>
        <w:jc w:val="both"/>
      </w:pPr>
      <w:r>
        <w:t xml:space="preserve">Purpose: </w:t>
      </w:r>
      <w:r w:rsidR="00FD0637">
        <w:t>Create the configuration file for model training with DeepLabCut.</w:t>
      </w:r>
    </w:p>
    <w:p w14:paraId="4AAD77C3" w14:textId="1447AC23" w:rsidR="00D6619C" w:rsidRDefault="00D6619C" w:rsidP="00302756">
      <w:pPr>
        <w:jc w:val="both"/>
      </w:pPr>
      <w:r>
        <w:t>Parameters:</w:t>
      </w:r>
    </w:p>
    <w:p w14:paraId="00FBD59D" w14:textId="6AEF9EAE" w:rsidR="00D6619C" w:rsidRDefault="00D6619C" w:rsidP="00302756">
      <w:pPr>
        <w:jc w:val="both"/>
      </w:pPr>
      <w:r w:rsidRPr="00C5030C">
        <w:rPr>
          <w:b/>
          <w:bCs/>
        </w:rPr>
        <w:t>config</w:t>
      </w:r>
      <w:r>
        <w:t xml:space="preserve"> – The path and file name of the configuration file. If</w:t>
      </w:r>
      <w:r w:rsidR="00E5424D">
        <w:t xml:space="preserve"> left blank, it will prompt </w:t>
      </w:r>
      <w:r w:rsidR="008132D8">
        <w:t>the user</w:t>
      </w:r>
      <w:r w:rsidR="00E5424D">
        <w:t xml:space="preserve"> to select a configuration file from a dialog window.</w:t>
      </w:r>
    </w:p>
    <w:p w14:paraId="20F613F6" w14:textId="74E9570C" w:rsidR="00C5030C" w:rsidRDefault="00C5030C" w:rsidP="00302756">
      <w:pPr>
        <w:pStyle w:val="Heading3"/>
        <w:jc w:val="both"/>
      </w:pPr>
      <w:r>
        <w:t>Create</w:t>
      </w:r>
      <w:r w:rsidR="00520F3C">
        <w:t xml:space="preserve"> labeled frames for DeepLabCut training</w:t>
      </w:r>
    </w:p>
    <w:p w14:paraId="6B7B889B" w14:textId="1A9C5E5B" w:rsidR="00520F3C" w:rsidRDefault="00520F3C" w:rsidP="00302756">
      <w:pPr>
        <w:jc w:val="both"/>
      </w:pPr>
      <w:r>
        <w:t xml:space="preserve">Task name (type): </w:t>
      </w:r>
      <w:r w:rsidRPr="003D717D">
        <w:rPr>
          <w:b/>
          <w:bCs/>
        </w:rPr>
        <w:t>create_va_label</w:t>
      </w:r>
    </w:p>
    <w:p w14:paraId="00EF4D8D" w14:textId="395E8B52" w:rsidR="007B329D" w:rsidRDefault="007B329D" w:rsidP="00302756">
      <w:pPr>
        <w:jc w:val="both"/>
      </w:pPr>
      <w:r>
        <w:t>Purpose: Create an image for each video frame where</w:t>
      </w:r>
      <w:r w:rsidR="00754903">
        <w:t xml:space="preserve"> tracking points are set. When the last frame of the video is reached, it launches</w:t>
      </w:r>
      <w:r w:rsidR="00D34156">
        <w:t xml:space="preserve"> DeepLabCut to start generating the model</w:t>
      </w:r>
      <w:r w:rsidR="00E65061">
        <w:t>.</w:t>
      </w:r>
    </w:p>
    <w:p w14:paraId="03663DA6" w14:textId="61AEC6D0" w:rsidR="00E65061" w:rsidRDefault="00E65061" w:rsidP="00302756">
      <w:pPr>
        <w:jc w:val="both"/>
      </w:pPr>
      <w:r>
        <w:t>Parameters:</w:t>
      </w:r>
    </w:p>
    <w:p w14:paraId="540AFA94" w14:textId="54A06FBC" w:rsidR="00E65061" w:rsidRDefault="00E65061" w:rsidP="00302756">
      <w:pPr>
        <w:jc w:val="both"/>
      </w:pPr>
      <w:r w:rsidRPr="003D717D">
        <w:rPr>
          <w:b/>
          <w:bCs/>
        </w:rPr>
        <w:t>maxiters</w:t>
      </w:r>
      <w:r>
        <w:t xml:space="preserve"> – The maximum iteration number that can be used for model training. </w:t>
      </w:r>
      <w:r w:rsidR="00231ECA">
        <w:t>The unit is 1K (1000).</w:t>
      </w:r>
    </w:p>
    <w:p w14:paraId="47B4D20E" w14:textId="3FCE1BDF" w:rsidR="003D717D" w:rsidRDefault="003D717D" w:rsidP="00302756">
      <w:pPr>
        <w:jc w:val="both"/>
      </w:pPr>
      <w:r>
        <w:lastRenderedPageBreak/>
        <w:t xml:space="preserve">Example 1: Run this script to </w:t>
      </w:r>
      <w:r w:rsidR="00C062A6">
        <w:t xml:space="preserve">train models. </w:t>
      </w:r>
      <w:r w:rsidR="006701C8">
        <w:t>The u</w:t>
      </w:r>
      <w:r w:rsidR="00C062A6">
        <w:t xml:space="preserve">ser needs to create rulers for tracking points before running the script. </w:t>
      </w:r>
      <w:r w:rsidR="000872B0">
        <w:t xml:space="preserve">A </w:t>
      </w:r>
      <w:r w:rsidR="00A5706E">
        <w:t>subset</w:t>
      </w:r>
      <w:r w:rsidR="000872B0">
        <w:t xml:space="preserve"> of video frames can have</w:t>
      </w:r>
      <w:r w:rsidR="00350496">
        <w:t xml:space="preserve"> modified ruler point positions to reflect the movements of an animal in the video.</w:t>
      </w:r>
      <w:r w:rsidR="00A5706E">
        <w:t xml:space="preserve"> Only the frames with modified ruler points are exported for training.</w:t>
      </w:r>
    </w:p>
    <w:tbl>
      <w:tblPr>
        <w:tblStyle w:val="TableGrid"/>
        <w:tblW w:w="729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290"/>
      </w:tblGrid>
      <w:tr w:rsidR="00B0381F" w14:paraId="1C25B1D2" w14:textId="77777777" w:rsidTr="00AF05FB">
        <w:tc>
          <w:tcPr>
            <w:tcW w:w="7290" w:type="dxa"/>
            <w:shd w:val="clear" w:color="auto" w:fill="E8F1E2" w:themeFill="accent2" w:themeFillTint="33"/>
          </w:tcPr>
          <w:p w14:paraId="73B628B2" w14:textId="77777777" w:rsidR="00B0381F" w:rsidRPr="00B0381F" w:rsidRDefault="00B0381F" w:rsidP="00302756">
            <w:pPr>
              <w:jc w:val="both"/>
              <w:rPr>
                <w:rFonts w:ascii="Courier New" w:hAnsi="Courier New" w:cs="Courier New"/>
              </w:rPr>
            </w:pPr>
            <w:r w:rsidRPr="00B0381F">
              <w:rPr>
                <w:rFonts w:ascii="Courier New" w:hAnsi="Courier New" w:cs="Courier New"/>
              </w:rPr>
              <w:t>[tasks]</w:t>
            </w:r>
          </w:p>
          <w:p w14:paraId="2E442F06" w14:textId="77777777" w:rsidR="00B0381F" w:rsidRPr="00B0381F" w:rsidRDefault="00B0381F" w:rsidP="00302756">
            <w:pPr>
              <w:jc w:val="both"/>
              <w:rPr>
                <w:rFonts w:ascii="Courier New" w:hAnsi="Courier New" w:cs="Courier New"/>
              </w:rPr>
            </w:pPr>
            <w:r w:rsidRPr="00B0381F">
              <w:rPr>
                <w:rFonts w:ascii="Courier New" w:hAnsi="Courier New" w:cs="Courier New"/>
              </w:rPr>
              <w:t>tasknum=2</w:t>
            </w:r>
          </w:p>
          <w:p w14:paraId="08CCC47C" w14:textId="77777777" w:rsidR="00B0381F" w:rsidRPr="00B0381F" w:rsidRDefault="00B0381F" w:rsidP="00302756">
            <w:pPr>
              <w:jc w:val="both"/>
              <w:rPr>
                <w:rFonts w:ascii="Courier New" w:hAnsi="Courier New" w:cs="Courier New"/>
              </w:rPr>
            </w:pPr>
            <w:r w:rsidRPr="00B0381F">
              <w:rPr>
                <w:rFonts w:ascii="Courier New" w:hAnsi="Courier New" w:cs="Courier New"/>
              </w:rPr>
              <w:t>[tasks/task0]</w:t>
            </w:r>
          </w:p>
          <w:p w14:paraId="329A9194" w14:textId="77777777" w:rsidR="00B0381F" w:rsidRPr="00B0381F" w:rsidRDefault="00B0381F" w:rsidP="00302756">
            <w:pPr>
              <w:jc w:val="both"/>
              <w:rPr>
                <w:rFonts w:ascii="Courier New" w:hAnsi="Courier New" w:cs="Courier New"/>
              </w:rPr>
            </w:pPr>
            <w:r w:rsidRPr="00B0381F">
              <w:rPr>
                <w:rFonts w:ascii="Courier New" w:hAnsi="Courier New" w:cs="Courier New"/>
              </w:rPr>
              <w:t>type=create_va_config</w:t>
            </w:r>
          </w:p>
          <w:p w14:paraId="6ECFAE02" w14:textId="77777777" w:rsidR="00B0381F" w:rsidRPr="00B0381F" w:rsidRDefault="00B0381F" w:rsidP="00302756">
            <w:pPr>
              <w:jc w:val="both"/>
              <w:rPr>
                <w:rFonts w:ascii="Courier New" w:hAnsi="Courier New" w:cs="Courier New"/>
              </w:rPr>
            </w:pPr>
            <w:r w:rsidRPr="00B0381F">
              <w:rPr>
                <w:rFonts w:ascii="Courier New" w:hAnsi="Courier New" w:cs="Courier New"/>
              </w:rPr>
              <w:t>time_mode=TM_FIRST_PRE</w:t>
            </w:r>
          </w:p>
          <w:p w14:paraId="30537B5D" w14:textId="77777777" w:rsidR="00B0381F" w:rsidRPr="00B0381F" w:rsidRDefault="00B0381F" w:rsidP="00302756">
            <w:pPr>
              <w:jc w:val="both"/>
              <w:rPr>
                <w:rFonts w:ascii="Courier New" w:hAnsi="Courier New" w:cs="Courier New"/>
              </w:rPr>
            </w:pPr>
            <w:r w:rsidRPr="00B0381F">
              <w:rPr>
                <w:rFonts w:ascii="Courier New" w:hAnsi="Courier New" w:cs="Courier New"/>
              </w:rPr>
              <w:t>conifg=""</w:t>
            </w:r>
          </w:p>
          <w:p w14:paraId="0DB06359" w14:textId="77777777" w:rsidR="00B0381F" w:rsidRPr="00B0381F" w:rsidRDefault="00B0381F" w:rsidP="00302756">
            <w:pPr>
              <w:jc w:val="both"/>
              <w:rPr>
                <w:rFonts w:ascii="Courier New" w:hAnsi="Courier New" w:cs="Courier New"/>
              </w:rPr>
            </w:pPr>
            <w:r w:rsidRPr="00B0381F">
              <w:rPr>
                <w:rFonts w:ascii="Courier New" w:hAnsi="Courier New" w:cs="Courier New"/>
              </w:rPr>
              <w:t>[tasks/task1]</w:t>
            </w:r>
          </w:p>
          <w:p w14:paraId="42E00887" w14:textId="77777777" w:rsidR="00B0381F" w:rsidRPr="00B0381F" w:rsidRDefault="00B0381F" w:rsidP="00302756">
            <w:pPr>
              <w:jc w:val="both"/>
              <w:rPr>
                <w:rFonts w:ascii="Courier New" w:hAnsi="Courier New" w:cs="Courier New"/>
              </w:rPr>
            </w:pPr>
            <w:r w:rsidRPr="00B0381F">
              <w:rPr>
                <w:rFonts w:ascii="Courier New" w:hAnsi="Courier New" w:cs="Courier New"/>
              </w:rPr>
              <w:t>type=create_va_label</w:t>
            </w:r>
          </w:p>
          <w:p w14:paraId="27B3E98D" w14:textId="77777777" w:rsidR="00B0381F" w:rsidRPr="00B0381F" w:rsidRDefault="00B0381F" w:rsidP="00302756">
            <w:pPr>
              <w:jc w:val="both"/>
              <w:rPr>
                <w:rFonts w:ascii="Courier New" w:hAnsi="Courier New" w:cs="Courier New"/>
              </w:rPr>
            </w:pPr>
            <w:r w:rsidRPr="00B0381F">
              <w:rPr>
                <w:rFonts w:ascii="Courier New" w:hAnsi="Courier New" w:cs="Courier New"/>
              </w:rPr>
              <w:t>time_mode=TM_ALL_POST</w:t>
            </w:r>
          </w:p>
          <w:p w14:paraId="777344DC" w14:textId="3C139D24" w:rsidR="00B0381F" w:rsidRDefault="00B0381F" w:rsidP="00302756">
            <w:pPr>
              <w:jc w:val="both"/>
            </w:pPr>
            <w:r w:rsidRPr="00B0381F">
              <w:rPr>
                <w:rFonts w:ascii="Courier New" w:hAnsi="Courier New" w:cs="Courier New"/>
              </w:rPr>
              <w:t>maxiters=300</w:t>
            </w:r>
          </w:p>
        </w:tc>
      </w:tr>
    </w:tbl>
    <w:p w14:paraId="6D238F8A" w14:textId="63EBC6CB" w:rsidR="00B0381F" w:rsidRDefault="00B0381F" w:rsidP="00AF05FB">
      <w:pPr>
        <w:pStyle w:val="Caption"/>
        <w:jc w:val="center"/>
      </w:pPr>
      <w:r>
        <w:t xml:space="preserve">List </w:t>
      </w:r>
      <w:fldSimple w:instr=" STYLEREF 1 \s ">
        <w:r w:rsidR="0017337F">
          <w:rPr>
            <w:noProof/>
          </w:rPr>
          <w:t>13</w:t>
        </w:r>
      </w:fldSimple>
      <w:r>
        <w:noBreakHyphen/>
      </w:r>
      <w:fldSimple w:instr=" SEQ List \* ARABIC \s 1 ">
        <w:r w:rsidR="0017337F">
          <w:rPr>
            <w:noProof/>
          </w:rPr>
          <w:t>23</w:t>
        </w:r>
      </w:fldSimple>
      <w:r>
        <w:t xml:space="preserve">. </w:t>
      </w:r>
      <w:r w:rsidR="000F6A06">
        <w:t>Perform model training for video analysis</w:t>
      </w:r>
      <w:r>
        <w:t>.</w:t>
      </w:r>
    </w:p>
    <w:p w14:paraId="54F0380B" w14:textId="1ECDEBD8" w:rsidR="00B0381F" w:rsidRDefault="004E5AA2" w:rsidP="00302756">
      <w:pPr>
        <w:pStyle w:val="Heading3"/>
        <w:jc w:val="both"/>
      </w:pPr>
      <w:r>
        <w:t>Analyze a video file for animal postures</w:t>
      </w:r>
    </w:p>
    <w:p w14:paraId="11EC0268" w14:textId="75DF9812" w:rsidR="004E5AA2" w:rsidRDefault="004E5AA2" w:rsidP="00302756">
      <w:pPr>
        <w:jc w:val="both"/>
      </w:pPr>
      <w:r>
        <w:t xml:space="preserve">Task name (type): </w:t>
      </w:r>
      <w:r w:rsidRPr="00F14668">
        <w:rPr>
          <w:b/>
          <w:bCs/>
        </w:rPr>
        <w:t>video_analysis</w:t>
      </w:r>
    </w:p>
    <w:p w14:paraId="6A40880A" w14:textId="18AB51E9" w:rsidR="004E5AA2" w:rsidRDefault="004E5AA2" w:rsidP="00302756">
      <w:pPr>
        <w:jc w:val="both"/>
      </w:pPr>
      <w:r>
        <w:t xml:space="preserve">Purpose: </w:t>
      </w:r>
      <w:r w:rsidR="003B16CE">
        <w:t>Launch DeepLabCut and start video analysis to generate tracked</w:t>
      </w:r>
      <w:r w:rsidR="00DA1DEC">
        <w:t xml:space="preserve"> points as skeleton</w:t>
      </w:r>
      <w:r w:rsidR="006701C8">
        <w:t>s</w:t>
      </w:r>
      <w:r w:rsidR="00DA1DEC">
        <w:t xml:space="preserve"> of an animal in a video file.</w:t>
      </w:r>
    </w:p>
    <w:p w14:paraId="14FB1898" w14:textId="29098F53" w:rsidR="00DA1DEC" w:rsidRDefault="00DA1DEC" w:rsidP="00302756">
      <w:pPr>
        <w:jc w:val="both"/>
      </w:pPr>
      <w:r>
        <w:t>Parameters:</w:t>
      </w:r>
    </w:p>
    <w:p w14:paraId="456318A9" w14:textId="14AFB5E8" w:rsidR="005E1B5F" w:rsidRDefault="005E1B5F" w:rsidP="00302756">
      <w:pPr>
        <w:jc w:val="both"/>
      </w:pPr>
      <w:r w:rsidRPr="00F14668">
        <w:rPr>
          <w:b/>
          <w:bCs/>
        </w:rPr>
        <w:t>config</w:t>
      </w:r>
      <w:r>
        <w:t xml:space="preserve"> – The path and file name to a DeepLabCut configuration file, which should already be</w:t>
      </w:r>
      <w:r w:rsidR="00F14668">
        <w:t xml:space="preserve"> generated, and model trained. If left blank, it will ask </w:t>
      </w:r>
      <w:r w:rsidR="00373F27">
        <w:t>the user</w:t>
      </w:r>
      <w:r w:rsidR="00F14668">
        <w:t xml:space="preserve"> to select a configuration file from a dialog window.</w:t>
      </w:r>
    </w:p>
    <w:p w14:paraId="6F52A0F9" w14:textId="761CD452" w:rsidR="00F14668" w:rsidRDefault="00A01A5B" w:rsidP="00302756">
      <w:pPr>
        <w:pStyle w:val="Heading3"/>
        <w:jc w:val="both"/>
      </w:pPr>
      <w:r>
        <w:t>Generate rulers from video analysis results</w:t>
      </w:r>
    </w:p>
    <w:p w14:paraId="431527CA" w14:textId="695D5B80" w:rsidR="00A01A5B" w:rsidRDefault="00A01A5B" w:rsidP="00302756">
      <w:pPr>
        <w:jc w:val="both"/>
      </w:pPr>
      <w:r>
        <w:t xml:space="preserve">Task name (type): </w:t>
      </w:r>
      <w:r w:rsidRPr="00525A24">
        <w:rPr>
          <w:b/>
          <w:bCs/>
        </w:rPr>
        <w:t>get_rulers</w:t>
      </w:r>
    </w:p>
    <w:p w14:paraId="644CB370" w14:textId="6F9F075E" w:rsidR="00A01A5B" w:rsidRDefault="00A01A5B" w:rsidP="00302756">
      <w:pPr>
        <w:jc w:val="both"/>
      </w:pPr>
      <w:r>
        <w:t xml:space="preserve">Purpose: </w:t>
      </w:r>
      <w:r w:rsidR="00373F27">
        <w:t>It gets</w:t>
      </w:r>
      <w:r w:rsidR="00456765">
        <w:t xml:space="preserve"> the coordinates of the tracked points from DeepLabCut and converts them to ruler points. The result will be shown immediately </w:t>
      </w:r>
      <w:r w:rsidR="00FE1039">
        <w:t>upon the accomplishment of video analysis.</w:t>
      </w:r>
      <w:r w:rsidR="009420E9">
        <w:t xml:space="preserve"> Otherwise, the video playback will restart after reaching the end.</w:t>
      </w:r>
    </w:p>
    <w:p w14:paraId="74309826" w14:textId="4BC962FE" w:rsidR="001A789C" w:rsidRDefault="001A789C" w:rsidP="00302756">
      <w:pPr>
        <w:jc w:val="both"/>
      </w:pPr>
      <w:r>
        <w:t>Parameters:</w:t>
      </w:r>
    </w:p>
    <w:p w14:paraId="4C262B74" w14:textId="32004AAB" w:rsidR="001A789C" w:rsidRDefault="001A789C" w:rsidP="00302756">
      <w:pPr>
        <w:jc w:val="both"/>
      </w:pPr>
      <w:r w:rsidRPr="00525A24">
        <w:rPr>
          <w:b/>
          <w:bCs/>
        </w:rPr>
        <w:t>time_offset</w:t>
      </w:r>
      <w:r>
        <w:t xml:space="preserve"> – DeepLabCut may</w:t>
      </w:r>
      <w:r w:rsidR="00EC5992">
        <w:t xml:space="preserve"> throw errors </w:t>
      </w:r>
      <w:r w:rsidR="00F9545E">
        <w:t>in</w:t>
      </w:r>
      <w:r w:rsidR="00EC5992">
        <w:t xml:space="preserve"> decoding several frames of the </w:t>
      </w:r>
      <w:r w:rsidR="00067929">
        <w:t xml:space="preserve">video file, resulting </w:t>
      </w:r>
      <w:r w:rsidR="00F9545E">
        <w:t>in </w:t>
      </w:r>
      <w:r w:rsidR="00067929">
        <w:t xml:space="preserve">an inconsistency of video frame numbers. Set an offset value to </w:t>
      </w:r>
      <w:r w:rsidR="00525A24">
        <w:t>pad several frames if that happens.</w:t>
      </w:r>
    </w:p>
    <w:p w14:paraId="03524752" w14:textId="1076CE3F" w:rsidR="00525A24" w:rsidRDefault="00525A24" w:rsidP="00302756">
      <w:pPr>
        <w:jc w:val="both"/>
      </w:pPr>
      <w:r>
        <w:t xml:space="preserve">Example 1: Run this script to analyze a video file for animal postures. </w:t>
      </w:r>
      <w:r w:rsidR="005E52E5">
        <w:t xml:space="preserve">A trained model from DeepLabCut is needed for the analysis. Depending on the </w:t>
      </w:r>
      <w:r w:rsidR="00457F42">
        <w:t>computing power of a system, the analysis may not finish when the entire video file finishes playing.</w:t>
      </w:r>
      <w:r w:rsidR="003B7E14">
        <w:t xml:space="preserve"> It will loop the playback until the analysis results are generated. Then, the results will be shown as rulers.</w:t>
      </w:r>
    </w:p>
    <w:tbl>
      <w:tblPr>
        <w:tblStyle w:val="TableGrid"/>
        <w:tblW w:w="729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290"/>
      </w:tblGrid>
      <w:tr w:rsidR="00525A24" w14:paraId="66F44B45" w14:textId="77777777" w:rsidTr="00AF05FB">
        <w:tc>
          <w:tcPr>
            <w:tcW w:w="7290" w:type="dxa"/>
            <w:shd w:val="clear" w:color="auto" w:fill="E8F1E2" w:themeFill="accent2" w:themeFillTint="33"/>
          </w:tcPr>
          <w:p w14:paraId="0686C81E" w14:textId="77777777" w:rsidR="00525A24" w:rsidRPr="00B0381F" w:rsidRDefault="00525A24" w:rsidP="00302756">
            <w:pPr>
              <w:jc w:val="both"/>
              <w:rPr>
                <w:rFonts w:ascii="Courier New" w:hAnsi="Courier New" w:cs="Courier New"/>
              </w:rPr>
            </w:pPr>
            <w:r w:rsidRPr="00B0381F">
              <w:rPr>
                <w:rFonts w:ascii="Courier New" w:hAnsi="Courier New" w:cs="Courier New"/>
              </w:rPr>
              <w:t>[tasks]</w:t>
            </w:r>
          </w:p>
          <w:p w14:paraId="7BB7EAA2" w14:textId="77777777" w:rsidR="00525A24" w:rsidRPr="00B0381F" w:rsidRDefault="00525A24" w:rsidP="00302756">
            <w:pPr>
              <w:jc w:val="both"/>
              <w:rPr>
                <w:rFonts w:ascii="Courier New" w:hAnsi="Courier New" w:cs="Courier New"/>
              </w:rPr>
            </w:pPr>
            <w:r w:rsidRPr="00B0381F">
              <w:rPr>
                <w:rFonts w:ascii="Courier New" w:hAnsi="Courier New" w:cs="Courier New"/>
              </w:rPr>
              <w:t>tasknum=2</w:t>
            </w:r>
          </w:p>
          <w:p w14:paraId="59B1417A" w14:textId="77777777" w:rsidR="00525A24" w:rsidRPr="00B0381F" w:rsidRDefault="00525A24" w:rsidP="00302756">
            <w:pPr>
              <w:jc w:val="both"/>
              <w:rPr>
                <w:rFonts w:ascii="Courier New" w:hAnsi="Courier New" w:cs="Courier New"/>
              </w:rPr>
            </w:pPr>
            <w:r w:rsidRPr="00B0381F">
              <w:rPr>
                <w:rFonts w:ascii="Courier New" w:hAnsi="Courier New" w:cs="Courier New"/>
              </w:rPr>
              <w:t>[tasks/task0]</w:t>
            </w:r>
          </w:p>
          <w:p w14:paraId="0029C0F6" w14:textId="77777777" w:rsidR="00525A24" w:rsidRPr="00B0381F" w:rsidRDefault="00525A24" w:rsidP="00302756">
            <w:pPr>
              <w:jc w:val="both"/>
              <w:rPr>
                <w:rFonts w:ascii="Courier New" w:hAnsi="Courier New" w:cs="Courier New"/>
              </w:rPr>
            </w:pPr>
            <w:r w:rsidRPr="00B0381F">
              <w:rPr>
                <w:rFonts w:ascii="Courier New" w:hAnsi="Courier New" w:cs="Courier New"/>
              </w:rPr>
              <w:t>type=create_va_config</w:t>
            </w:r>
          </w:p>
          <w:p w14:paraId="5CDC5676" w14:textId="77777777" w:rsidR="00525A24" w:rsidRPr="00B0381F" w:rsidRDefault="00525A24" w:rsidP="00302756">
            <w:pPr>
              <w:jc w:val="both"/>
              <w:rPr>
                <w:rFonts w:ascii="Courier New" w:hAnsi="Courier New" w:cs="Courier New"/>
              </w:rPr>
            </w:pPr>
            <w:r w:rsidRPr="00B0381F">
              <w:rPr>
                <w:rFonts w:ascii="Courier New" w:hAnsi="Courier New" w:cs="Courier New"/>
              </w:rPr>
              <w:t>time_mode=TM_FIRST_PRE</w:t>
            </w:r>
          </w:p>
          <w:p w14:paraId="0BEDD672" w14:textId="77777777" w:rsidR="00525A24" w:rsidRPr="00B0381F" w:rsidRDefault="00525A24" w:rsidP="00302756">
            <w:pPr>
              <w:jc w:val="both"/>
              <w:rPr>
                <w:rFonts w:ascii="Courier New" w:hAnsi="Courier New" w:cs="Courier New"/>
              </w:rPr>
            </w:pPr>
            <w:r w:rsidRPr="00B0381F">
              <w:rPr>
                <w:rFonts w:ascii="Courier New" w:hAnsi="Courier New" w:cs="Courier New"/>
              </w:rPr>
              <w:t>conifg=""</w:t>
            </w:r>
          </w:p>
          <w:p w14:paraId="3E4892A7" w14:textId="77777777" w:rsidR="00525A24" w:rsidRPr="00B0381F" w:rsidRDefault="00525A24" w:rsidP="00302756">
            <w:pPr>
              <w:jc w:val="both"/>
              <w:rPr>
                <w:rFonts w:ascii="Courier New" w:hAnsi="Courier New" w:cs="Courier New"/>
              </w:rPr>
            </w:pPr>
            <w:r w:rsidRPr="00B0381F">
              <w:rPr>
                <w:rFonts w:ascii="Courier New" w:hAnsi="Courier New" w:cs="Courier New"/>
              </w:rPr>
              <w:lastRenderedPageBreak/>
              <w:t>[tasks/task1]</w:t>
            </w:r>
          </w:p>
          <w:p w14:paraId="012EF633" w14:textId="77777777" w:rsidR="00525A24" w:rsidRPr="00B0381F" w:rsidRDefault="00525A24" w:rsidP="00302756">
            <w:pPr>
              <w:jc w:val="both"/>
              <w:rPr>
                <w:rFonts w:ascii="Courier New" w:hAnsi="Courier New" w:cs="Courier New"/>
              </w:rPr>
            </w:pPr>
            <w:r w:rsidRPr="00B0381F">
              <w:rPr>
                <w:rFonts w:ascii="Courier New" w:hAnsi="Courier New" w:cs="Courier New"/>
              </w:rPr>
              <w:t>type=create_va_label</w:t>
            </w:r>
          </w:p>
          <w:p w14:paraId="01A7BABA" w14:textId="77777777" w:rsidR="00525A24" w:rsidRPr="00B0381F" w:rsidRDefault="00525A24" w:rsidP="00302756">
            <w:pPr>
              <w:jc w:val="both"/>
              <w:rPr>
                <w:rFonts w:ascii="Courier New" w:hAnsi="Courier New" w:cs="Courier New"/>
              </w:rPr>
            </w:pPr>
            <w:r w:rsidRPr="00B0381F">
              <w:rPr>
                <w:rFonts w:ascii="Courier New" w:hAnsi="Courier New" w:cs="Courier New"/>
              </w:rPr>
              <w:t>time_mode=TM_ALL_POST</w:t>
            </w:r>
          </w:p>
          <w:p w14:paraId="1AB32DE4" w14:textId="77777777" w:rsidR="00525A24" w:rsidRDefault="00525A24" w:rsidP="00302756">
            <w:pPr>
              <w:jc w:val="both"/>
            </w:pPr>
            <w:r w:rsidRPr="00B0381F">
              <w:rPr>
                <w:rFonts w:ascii="Courier New" w:hAnsi="Courier New" w:cs="Courier New"/>
              </w:rPr>
              <w:t>maxiters=300</w:t>
            </w:r>
          </w:p>
        </w:tc>
      </w:tr>
    </w:tbl>
    <w:p w14:paraId="44F8738A" w14:textId="64C40D73" w:rsidR="00525A24" w:rsidRDefault="00525A24" w:rsidP="00AF05FB">
      <w:pPr>
        <w:pStyle w:val="Caption"/>
        <w:jc w:val="center"/>
      </w:pPr>
      <w:r>
        <w:lastRenderedPageBreak/>
        <w:t xml:space="preserve">List </w:t>
      </w:r>
      <w:fldSimple w:instr=" STYLEREF 1 \s ">
        <w:r w:rsidR="0017337F">
          <w:rPr>
            <w:noProof/>
          </w:rPr>
          <w:t>13</w:t>
        </w:r>
      </w:fldSimple>
      <w:r>
        <w:noBreakHyphen/>
      </w:r>
      <w:fldSimple w:instr=" SEQ List \* ARABIC \s 1 ">
        <w:r w:rsidR="0017337F">
          <w:rPr>
            <w:noProof/>
          </w:rPr>
          <w:t>24</w:t>
        </w:r>
      </w:fldSimple>
      <w:r>
        <w:t>. Perform model training for video analysis.</w:t>
      </w:r>
    </w:p>
    <w:p w14:paraId="126B96B1" w14:textId="4336F553" w:rsidR="00D850EA" w:rsidRDefault="000F1652" w:rsidP="00302756">
      <w:pPr>
        <w:pStyle w:val="Heading3"/>
        <w:jc w:val="both"/>
      </w:pPr>
      <w:r>
        <w:t>Switch volume</w:t>
      </w:r>
    </w:p>
    <w:p w14:paraId="4480B59B" w14:textId="4D3523FC" w:rsidR="00D850EA" w:rsidRDefault="00D850EA" w:rsidP="00302756">
      <w:pPr>
        <w:jc w:val="both"/>
        <w:rPr>
          <w:b/>
        </w:rPr>
      </w:pPr>
      <w:r>
        <w:t xml:space="preserve">Task name (type): </w:t>
      </w:r>
      <w:r w:rsidR="000F1652">
        <w:rPr>
          <w:b/>
        </w:rPr>
        <w:t>change_data</w:t>
      </w:r>
    </w:p>
    <w:p w14:paraId="18C3C2B8" w14:textId="5886DBED" w:rsidR="00D850EA" w:rsidRDefault="00D850EA" w:rsidP="00302756">
      <w:pPr>
        <w:jc w:val="both"/>
      </w:pPr>
      <w:r>
        <w:t xml:space="preserve">Purpose: </w:t>
      </w:r>
      <w:r w:rsidR="000B7CEA">
        <w:t>Load a different volume data set</w:t>
      </w:r>
      <w:r>
        <w:t>.</w:t>
      </w:r>
    </w:p>
    <w:p w14:paraId="2911C44B" w14:textId="2515496F" w:rsidR="00D850EA" w:rsidRDefault="00D850EA" w:rsidP="00302756">
      <w:pPr>
        <w:jc w:val="both"/>
        <w:rPr>
          <w:b/>
        </w:rPr>
      </w:pPr>
      <w:r>
        <w:t>Parameters:</w:t>
      </w:r>
    </w:p>
    <w:p w14:paraId="56A77C9E" w14:textId="741C4BD8" w:rsidR="000B7CEA" w:rsidRPr="00CC6A75" w:rsidRDefault="005C5EE1" w:rsidP="00302756">
      <w:pPr>
        <w:spacing w:after="120" w:line="240" w:lineRule="auto"/>
        <w:jc w:val="both"/>
        <w:rPr>
          <w:bCs/>
        </w:rPr>
      </w:pPr>
      <w:r>
        <w:rPr>
          <w:b/>
        </w:rPr>
        <w:t>clear</w:t>
      </w:r>
      <w:r w:rsidR="000B7CEA">
        <w:rPr>
          <w:b/>
        </w:rPr>
        <w:t xml:space="preserve"> </w:t>
      </w:r>
      <w:r w:rsidR="000B7CEA">
        <w:rPr>
          <w:bCs/>
        </w:rPr>
        <w:t xml:space="preserve">– </w:t>
      </w:r>
      <w:r>
        <w:rPr>
          <w:bCs/>
        </w:rPr>
        <w:t>Remove all existing data sets</w:t>
      </w:r>
      <w:r w:rsidR="000B7CEA">
        <w:rPr>
          <w:bCs/>
        </w:rPr>
        <w:t>;</w:t>
      </w:r>
    </w:p>
    <w:p w14:paraId="726495EF" w14:textId="78B9BAAB" w:rsidR="000B7CEA" w:rsidRPr="00CC6A75" w:rsidRDefault="005C5EE1" w:rsidP="00302756">
      <w:pPr>
        <w:spacing w:after="120" w:line="240" w:lineRule="auto"/>
        <w:jc w:val="both"/>
        <w:rPr>
          <w:bCs/>
        </w:rPr>
      </w:pPr>
      <w:r>
        <w:rPr>
          <w:b/>
        </w:rPr>
        <w:t>input</w:t>
      </w:r>
      <w:r w:rsidR="000B7CEA">
        <w:rPr>
          <w:b/>
        </w:rPr>
        <w:t xml:space="preserve"> </w:t>
      </w:r>
      <w:r w:rsidR="000B7CEA">
        <w:rPr>
          <w:bCs/>
        </w:rPr>
        <w:t xml:space="preserve">– </w:t>
      </w:r>
      <w:r>
        <w:rPr>
          <w:bCs/>
        </w:rPr>
        <w:t>File name of the volume data to be loaded</w:t>
      </w:r>
      <w:r w:rsidR="000B7CEA">
        <w:rPr>
          <w:bCs/>
        </w:rPr>
        <w:t>;</w:t>
      </w:r>
    </w:p>
    <w:p w14:paraId="1AC8E0AF" w14:textId="4DA88FD1" w:rsidR="000B7CEA" w:rsidRDefault="005C5EE1" w:rsidP="00302756">
      <w:pPr>
        <w:spacing w:after="120" w:line="240" w:lineRule="auto"/>
        <w:jc w:val="both"/>
        <w:rPr>
          <w:bCs/>
        </w:rPr>
      </w:pPr>
      <w:r>
        <w:rPr>
          <w:b/>
        </w:rPr>
        <w:t>imagej</w:t>
      </w:r>
      <w:r w:rsidR="000B7CEA">
        <w:rPr>
          <w:b/>
        </w:rPr>
        <w:t xml:space="preserve"> </w:t>
      </w:r>
      <w:r w:rsidR="000B7CEA">
        <w:rPr>
          <w:bCs/>
        </w:rPr>
        <w:t xml:space="preserve">– </w:t>
      </w:r>
      <w:r>
        <w:rPr>
          <w:bCs/>
        </w:rPr>
        <w:t>Use the ImageJ extension function to load the data</w:t>
      </w:r>
      <w:r w:rsidR="005665C9">
        <w:rPr>
          <w:bCs/>
        </w:rPr>
        <w:t>.</w:t>
      </w:r>
    </w:p>
    <w:p w14:paraId="0E350B68" w14:textId="77777777" w:rsidR="0019312E" w:rsidRDefault="0019312E" w:rsidP="00302756">
      <w:pPr>
        <w:spacing w:after="120" w:line="240" w:lineRule="auto"/>
        <w:jc w:val="both"/>
        <w:rPr>
          <w:bCs/>
        </w:rPr>
      </w:pPr>
    </w:p>
    <w:p w14:paraId="2A286F4F" w14:textId="738BBC09" w:rsidR="0019312E" w:rsidRDefault="0019312E" w:rsidP="00302756">
      <w:pPr>
        <w:pStyle w:val="Heading3"/>
        <w:jc w:val="both"/>
      </w:pPr>
      <w:r>
        <w:t>Switch script</w:t>
      </w:r>
    </w:p>
    <w:p w14:paraId="6C42FDEB" w14:textId="16006251" w:rsidR="0019312E" w:rsidRDefault="0019312E" w:rsidP="00302756">
      <w:pPr>
        <w:jc w:val="both"/>
        <w:rPr>
          <w:b/>
        </w:rPr>
      </w:pPr>
      <w:r>
        <w:t xml:space="preserve">Task name (type): </w:t>
      </w:r>
      <w:r>
        <w:rPr>
          <w:b/>
        </w:rPr>
        <w:t>change_script</w:t>
      </w:r>
    </w:p>
    <w:p w14:paraId="61140081" w14:textId="3AF516E7" w:rsidR="0019312E" w:rsidRDefault="0019312E" w:rsidP="00302756">
      <w:pPr>
        <w:jc w:val="both"/>
      </w:pPr>
      <w:r>
        <w:t xml:space="preserve">Purpose: Load a different script </w:t>
      </w:r>
      <w:r w:rsidR="00AF6C43">
        <w:t>for data processing</w:t>
      </w:r>
      <w:r>
        <w:t>.</w:t>
      </w:r>
      <w:r w:rsidR="00AF6C43">
        <w:t xml:space="preserve"> The task is usually performed after finishing an existing script</w:t>
      </w:r>
      <w:r w:rsidR="006C3AC3">
        <w:t>. For example, use one script for preprocessing and another for analysis.</w:t>
      </w:r>
    </w:p>
    <w:p w14:paraId="57643080" w14:textId="77777777" w:rsidR="0019312E" w:rsidRDefault="0019312E" w:rsidP="00302756">
      <w:pPr>
        <w:jc w:val="both"/>
        <w:rPr>
          <w:b/>
        </w:rPr>
      </w:pPr>
      <w:r>
        <w:t>Parameters:</w:t>
      </w:r>
    </w:p>
    <w:p w14:paraId="39A57DF6" w14:textId="069D2550" w:rsidR="0019312E" w:rsidRPr="00CC6A75" w:rsidRDefault="00CF2FBE" w:rsidP="00302756">
      <w:pPr>
        <w:spacing w:after="120" w:line="240" w:lineRule="auto"/>
        <w:jc w:val="both"/>
        <w:rPr>
          <w:bCs/>
        </w:rPr>
      </w:pPr>
      <w:r>
        <w:rPr>
          <w:b/>
        </w:rPr>
        <w:t>run_script</w:t>
      </w:r>
      <w:r w:rsidR="0019312E">
        <w:rPr>
          <w:b/>
        </w:rPr>
        <w:t xml:space="preserve"> </w:t>
      </w:r>
      <w:r w:rsidR="0019312E">
        <w:rPr>
          <w:bCs/>
        </w:rPr>
        <w:t xml:space="preserve">– </w:t>
      </w:r>
      <w:r w:rsidR="00B83EE1">
        <w:rPr>
          <w:bCs/>
        </w:rPr>
        <w:t>Controls if the script can be run</w:t>
      </w:r>
      <w:r w:rsidR="005665C9">
        <w:rPr>
          <w:bCs/>
        </w:rPr>
        <w:t xml:space="preserve"> again</w:t>
      </w:r>
      <w:r w:rsidR="0019312E">
        <w:rPr>
          <w:bCs/>
        </w:rPr>
        <w:t>;</w:t>
      </w:r>
    </w:p>
    <w:p w14:paraId="1CDE0995" w14:textId="4C50DDE6" w:rsidR="0019312E" w:rsidRPr="00CC6A75" w:rsidRDefault="005665C9" w:rsidP="00302756">
      <w:pPr>
        <w:spacing w:after="120" w:line="240" w:lineRule="auto"/>
        <w:jc w:val="both"/>
        <w:rPr>
          <w:bCs/>
        </w:rPr>
      </w:pPr>
      <w:r>
        <w:rPr>
          <w:b/>
        </w:rPr>
        <w:t>script_file</w:t>
      </w:r>
      <w:r w:rsidR="0019312E">
        <w:rPr>
          <w:b/>
        </w:rPr>
        <w:t xml:space="preserve"> </w:t>
      </w:r>
      <w:r w:rsidR="0019312E">
        <w:rPr>
          <w:bCs/>
        </w:rPr>
        <w:t xml:space="preserve">– </w:t>
      </w:r>
      <w:r>
        <w:rPr>
          <w:bCs/>
        </w:rPr>
        <w:t xml:space="preserve">The name </w:t>
      </w:r>
      <w:r w:rsidR="00F9545E">
        <w:rPr>
          <w:bCs/>
        </w:rPr>
        <w:t>of</w:t>
      </w:r>
      <w:r>
        <w:rPr>
          <w:bCs/>
        </w:rPr>
        <w:t xml:space="preserve"> the script file</w:t>
      </w:r>
      <w:r w:rsidR="0019312E">
        <w:rPr>
          <w:bCs/>
        </w:rPr>
        <w:t>;</w:t>
      </w:r>
    </w:p>
    <w:p w14:paraId="7697C801" w14:textId="77777777" w:rsidR="0019312E" w:rsidRPr="0040110F" w:rsidRDefault="0019312E" w:rsidP="00302756">
      <w:pPr>
        <w:spacing w:after="120" w:line="240" w:lineRule="auto"/>
        <w:jc w:val="both"/>
        <w:rPr>
          <w:bCs/>
        </w:rPr>
      </w:pPr>
    </w:p>
    <w:p w14:paraId="2197AC79" w14:textId="4BD52195" w:rsidR="0019312E" w:rsidRDefault="000245AE" w:rsidP="00302756">
      <w:pPr>
        <w:pStyle w:val="Heading3"/>
        <w:jc w:val="both"/>
      </w:pPr>
      <w:r>
        <w:t>Load project</w:t>
      </w:r>
    </w:p>
    <w:p w14:paraId="52C06D3B" w14:textId="2E0E117D" w:rsidR="0019312E" w:rsidRDefault="0019312E" w:rsidP="00302756">
      <w:pPr>
        <w:jc w:val="both"/>
        <w:rPr>
          <w:b/>
        </w:rPr>
      </w:pPr>
      <w:r>
        <w:t xml:space="preserve">Task name (type): </w:t>
      </w:r>
      <w:r w:rsidR="000245AE">
        <w:rPr>
          <w:b/>
        </w:rPr>
        <w:t>load_project</w:t>
      </w:r>
    </w:p>
    <w:p w14:paraId="3B2B5104" w14:textId="51815E08" w:rsidR="0019312E" w:rsidRDefault="0019312E" w:rsidP="00302756">
      <w:pPr>
        <w:jc w:val="both"/>
      </w:pPr>
      <w:r>
        <w:t xml:space="preserve">Purpose: Load a </w:t>
      </w:r>
      <w:r w:rsidR="000245AE">
        <w:t>project</w:t>
      </w:r>
      <w:r>
        <w:t>.</w:t>
      </w:r>
    </w:p>
    <w:p w14:paraId="07CFE577" w14:textId="77777777" w:rsidR="0019312E" w:rsidRDefault="0019312E" w:rsidP="00302756">
      <w:pPr>
        <w:jc w:val="both"/>
        <w:rPr>
          <w:b/>
        </w:rPr>
      </w:pPr>
      <w:r>
        <w:t>Parameters:</w:t>
      </w:r>
    </w:p>
    <w:p w14:paraId="29D9D30F" w14:textId="069FD6FC" w:rsidR="0019312E" w:rsidRPr="0040110F" w:rsidRDefault="005665C9" w:rsidP="00302756">
      <w:pPr>
        <w:spacing w:after="120" w:line="240" w:lineRule="auto"/>
        <w:jc w:val="both"/>
        <w:rPr>
          <w:bCs/>
        </w:rPr>
      </w:pPr>
      <w:r>
        <w:rPr>
          <w:b/>
        </w:rPr>
        <w:t>project_file</w:t>
      </w:r>
      <w:r w:rsidR="0019312E">
        <w:rPr>
          <w:b/>
        </w:rPr>
        <w:t xml:space="preserve"> </w:t>
      </w:r>
      <w:r w:rsidR="0019312E">
        <w:rPr>
          <w:bCs/>
        </w:rPr>
        <w:t xml:space="preserve">– </w:t>
      </w:r>
      <w:r>
        <w:rPr>
          <w:bCs/>
        </w:rPr>
        <w:t>The name to the project file.</w:t>
      </w:r>
    </w:p>
    <w:p w14:paraId="646BB8F3" w14:textId="77777777" w:rsidR="0019312E" w:rsidRPr="0040110F" w:rsidRDefault="0019312E" w:rsidP="00302756">
      <w:pPr>
        <w:spacing w:after="120" w:line="240" w:lineRule="auto"/>
        <w:jc w:val="both"/>
        <w:rPr>
          <w:bCs/>
        </w:rPr>
      </w:pPr>
    </w:p>
    <w:p w14:paraId="6F96FD0F" w14:textId="6584CFAB" w:rsidR="00F036D7" w:rsidRDefault="00F61315" w:rsidP="00302756">
      <w:pPr>
        <w:pStyle w:val="Heading3"/>
        <w:jc w:val="both"/>
      </w:pPr>
      <w:r>
        <w:t>Fully automated analysis</w:t>
      </w:r>
      <w:r w:rsidR="005D60E5">
        <w:t xml:space="preserve"> workflow</w:t>
      </w:r>
    </w:p>
    <w:p w14:paraId="39C5268B" w14:textId="7929BE2C" w:rsidR="005D60E5" w:rsidRDefault="005D60E5" w:rsidP="00302756">
      <w:pPr>
        <w:spacing w:after="120"/>
        <w:jc w:val="both"/>
      </w:pPr>
      <w:r>
        <w:t xml:space="preserve">Here is an example to implement a fully automated analysis workflow. </w:t>
      </w:r>
      <w:r w:rsidR="00236991">
        <w:t xml:space="preserve">A user can load a time sequence, click the channel to be analyzed and run the script. </w:t>
      </w:r>
      <w:r w:rsidR="008E5C85">
        <w:t>The script generates components for the starting time point, filter</w:t>
      </w:r>
      <w:r w:rsidR="00D6345C">
        <w:t>s</w:t>
      </w:r>
      <w:r w:rsidR="008E5C85">
        <w:t xml:space="preserve"> the components based on size, </w:t>
      </w:r>
      <w:r w:rsidR="00D6345C">
        <w:t xml:space="preserve">cleans the components with small sizes, tracks the components over time, analyzes the intensity distribution of the components </w:t>
      </w:r>
      <w:r w:rsidR="00D6345C">
        <w:lastRenderedPageBreak/>
        <w:t>for each time point, and displays the analysis results</w:t>
      </w:r>
      <w:r w:rsidR="00770D98">
        <w:t xml:space="preserve"> in an HTML file. Additionally, the background intensity value of each time point is also extracted</w:t>
      </w:r>
      <w:r w:rsidR="0087548E">
        <w:t>, which is then subtracted from the component intensity for a normalized result.</w:t>
      </w:r>
    </w:p>
    <w:tbl>
      <w:tblPr>
        <w:tblStyle w:val="TableGrid"/>
        <w:tblW w:w="738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380"/>
      </w:tblGrid>
      <w:tr w:rsidR="0087548E" w14:paraId="6CE29524" w14:textId="77777777" w:rsidTr="00AF05FB">
        <w:tc>
          <w:tcPr>
            <w:tcW w:w="7380" w:type="dxa"/>
            <w:shd w:val="clear" w:color="auto" w:fill="E8F1E2" w:themeFill="accent2" w:themeFillTint="33"/>
          </w:tcPr>
          <w:p w14:paraId="235E3CC6" w14:textId="77777777" w:rsidR="00EE5DD1" w:rsidRPr="00EE5DD1" w:rsidRDefault="00EE5DD1" w:rsidP="00302756">
            <w:pPr>
              <w:jc w:val="both"/>
              <w:rPr>
                <w:rFonts w:ascii="Courier New" w:hAnsi="Courier New" w:cs="Courier New"/>
              </w:rPr>
            </w:pPr>
            <w:r w:rsidRPr="00EE5DD1">
              <w:rPr>
                <w:rFonts w:ascii="Courier New" w:hAnsi="Courier New" w:cs="Courier New"/>
              </w:rPr>
              <w:t>[tasks]</w:t>
            </w:r>
          </w:p>
          <w:p w14:paraId="714E4A93" w14:textId="77777777" w:rsidR="00EE5DD1" w:rsidRPr="00EE5DD1" w:rsidRDefault="00EE5DD1" w:rsidP="00302756">
            <w:pPr>
              <w:jc w:val="both"/>
              <w:rPr>
                <w:rFonts w:ascii="Courier New" w:hAnsi="Courier New" w:cs="Courier New"/>
              </w:rPr>
            </w:pPr>
            <w:r w:rsidRPr="00EE5DD1">
              <w:rPr>
                <w:rFonts w:ascii="Courier New" w:hAnsi="Courier New" w:cs="Courier New"/>
              </w:rPr>
              <w:t>tasknum=10</w:t>
            </w:r>
          </w:p>
          <w:p w14:paraId="638FD0A7" w14:textId="77777777" w:rsidR="00EE5DD1" w:rsidRPr="00EE5DD1" w:rsidRDefault="00EE5DD1" w:rsidP="00302756">
            <w:pPr>
              <w:jc w:val="both"/>
              <w:rPr>
                <w:rFonts w:ascii="Courier New" w:hAnsi="Courier New" w:cs="Courier New"/>
              </w:rPr>
            </w:pPr>
            <w:r w:rsidRPr="00EE5DD1">
              <w:rPr>
                <w:rFonts w:ascii="Courier New" w:hAnsi="Courier New" w:cs="Courier New"/>
              </w:rPr>
              <w:t>[tasks/task0]</w:t>
            </w:r>
          </w:p>
          <w:p w14:paraId="1F447C33" w14:textId="77777777" w:rsidR="00EE5DD1" w:rsidRPr="00EE5DD1" w:rsidRDefault="00EE5DD1" w:rsidP="00302756">
            <w:pPr>
              <w:jc w:val="both"/>
              <w:rPr>
                <w:rFonts w:ascii="Courier New" w:hAnsi="Courier New" w:cs="Courier New"/>
              </w:rPr>
            </w:pPr>
            <w:r w:rsidRPr="00EE5DD1">
              <w:rPr>
                <w:rFonts w:ascii="Courier New" w:hAnsi="Courier New" w:cs="Courier New"/>
              </w:rPr>
              <w:t>type=generate_comp</w:t>
            </w:r>
          </w:p>
          <w:p w14:paraId="215D68BA" w14:textId="77777777" w:rsidR="00EE5DD1" w:rsidRPr="00EE5DD1" w:rsidRDefault="00EE5DD1" w:rsidP="00302756">
            <w:pPr>
              <w:jc w:val="both"/>
              <w:rPr>
                <w:rFonts w:ascii="Courier New" w:hAnsi="Courier New" w:cs="Courier New"/>
              </w:rPr>
            </w:pPr>
            <w:r w:rsidRPr="00EE5DD1">
              <w:rPr>
                <w:rFonts w:ascii="Courier New" w:hAnsi="Courier New" w:cs="Courier New"/>
              </w:rPr>
              <w:t>time_mode=TM_FIRST_PRE</w:t>
            </w:r>
          </w:p>
          <w:p w14:paraId="178763E4" w14:textId="77777777" w:rsidR="00EE5DD1" w:rsidRPr="00EE5DD1" w:rsidRDefault="00EE5DD1" w:rsidP="00302756">
            <w:pPr>
              <w:jc w:val="both"/>
              <w:rPr>
                <w:rFonts w:ascii="Courier New" w:hAnsi="Courier New" w:cs="Courier New"/>
              </w:rPr>
            </w:pPr>
            <w:r w:rsidRPr="00EE5DD1">
              <w:rPr>
                <w:rFonts w:ascii="Courier New" w:hAnsi="Courier New" w:cs="Courier New"/>
              </w:rPr>
              <w:t>chan_mode=0</w:t>
            </w:r>
          </w:p>
          <w:p w14:paraId="400FDDC5" w14:textId="77777777" w:rsidR="00EE5DD1" w:rsidRPr="00EE5DD1" w:rsidRDefault="00EE5DD1" w:rsidP="00302756">
            <w:pPr>
              <w:jc w:val="both"/>
              <w:rPr>
                <w:rFonts w:ascii="Courier New" w:hAnsi="Courier New" w:cs="Courier New"/>
              </w:rPr>
            </w:pPr>
            <w:r w:rsidRPr="00EE5DD1">
              <w:rPr>
                <w:rFonts w:ascii="Courier New" w:hAnsi="Courier New" w:cs="Courier New"/>
              </w:rPr>
              <w:t>use_sel=0</w:t>
            </w:r>
          </w:p>
          <w:p w14:paraId="3BBBB465" w14:textId="77777777" w:rsidR="00EE5DD1" w:rsidRPr="00EE5DD1" w:rsidRDefault="00EE5DD1" w:rsidP="00302756">
            <w:pPr>
              <w:jc w:val="both"/>
              <w:rPr>
                <w:rFonts w:ascii="Courier New" w:hAnsi="Courier New" w:cs="Courier New"/>
              </w:rPr>
            </w:pPr>
            <w:r w:rsidRPr="00EE5DD1">
              <w:rPr>
                <w:rFonts w:ascii="Courier New" w:hAnsi="Courier New" w:cs="Courier New"/>
              </w:rPr>
              <w:t>th_factor=1</w:t>
            </w:r>
          </w:p>
          <w:p w14:paraId="2B045AC3" w14:textId="77777777" w:rsidR="00EE5DD1" w:rsidRPr="00EE5DD1" w:rsidRDefault="00EE5DD1" w:rsidP="00302756">
            <w:pPr>
              <w:jc w:val="both"/>
              <w:rPr>
                <w:rFonts w:ascii="Courier New" w:hAnsi="Courier New" w:cs="Courier New"/>
              </w:rPr>
            </w:pPr>
            <w:r w:rsidRPr="00EE5DD1">
              <w:rPr>
                <w:rFonts w:ascii="Courier New" w:hAnsi="Courier New" w:cs="Courier New"/>
              </w:rPr>
              <w:t>comp_command=cell_50.txt</w:t>
            </w:r>
          </w:p>
          <w:p w14:paraId="611ABD09" w14:textId="77777777" w:rsidR="00EE5DD1" w:rsidRPr="00EE5DD1" w:rsidRDefault="00EE5DD1" w:rsidP="00302756">
            <w:pPr>
              <w:jc w:val="both"/>
              <w:rPr>
                <w:rFonts w:ascii="Courier New" w:hAnsi="Courier New" w:cs="Courier New"/>
              </w:rPr>
            </w:pPr>
            <w:r w:rsidRPr="00EE5DD1">
              <w:rPr>
                <w:rFonts w:ascii="Courier New" w:hAnsi="Courier New" w:cs="Courier New"/>
              </w:rPr>
              <w:t>[tasks/task1]</w:t>
            </w:r>
          </w:p>
          <w:p w14:paraId="59D2E613" w14:textId="77777777" w:rsidR="00EE5DD1" w:rsidRPr="00EE5DD1" w:rsidRDefault="00EE5DD1" w:rsidP="00302756">
            <w:pPr>
              <w:jc w:val="both"/>
              <w:rPr>
                <w:rFonts w:ascii="Courier New" w:hAnsi="Courier New" w:cs="Courier New"/>
              </w:rPr>
            </w:pPr>
            <w:r w:rsidRPr="00EE5DD1">
              <w:rPr>
                <w:rFonts w:ascii="Courier New" w:hAnsi="Courier New" w:cs="Courier New"/>
              </w:rPr>
              <w:t>type=comp_select</w:t>
            </w:r>
          </w:p>
          <w:p w14:paraId="0AD13EA6" w14:textId="77777777" w:rsidR="00EE5DD1" w:rsidRPr="00EE5DD1" w:rsidRDefault="00EE5DD1" w:rsidP="00302756">
            <w:pPr>
              <w:jc w:val="both"/>
              <w:rPr>
                <w:rFonts w:ascii="Courier New" w:hAnsi="Courier New" w:cs="Courier New"/>
              </w:rPr>
            </w:pPr>
            <w:r w:rsidRPr="00EE5DD1">
              <w:rPr>
                <w:rFonts w:ascii="Courier New" w:hAnsi="Courier New" w:cs="Courier New"/>
              </w:rPr>
              <w:t>time_mode=TM_FIRST_PRE</w:t>
            </w:r>
          </w:p>
          <w:p w14:paraId="185D0E52" w14:textId="77777777" w:rsidR="00EE5DD1" w:rsidRPr="00EE5DD1" w:rsidRDefault="00EE5DD1" w:rsidP="00302756">
            <w:pPr>
              <w:jc w:val="both"/>
              <w:rPr>
                <w:rFonts w:ascii="Courier New" w:hAnsi="Courier New" w:cs="Courier New"/>
              </w:rPr>
            </w:pPr>
            <w:r w:rsidRPr="00EE5DD1">
              <w:rPr>
                <w:rFonts w:ascii="Courier New" w:hAnsi="Courier New" w:cs="Courier New"/>
              </w:rPr>
              <w:t>chan_mode=0</w:t>
            </w:r>
          </w:p>
          <w:p w14:paraId="44FB131D" w14:textId="77777777" w:rsidR="00EE5DD1" w:rsidRPr="00EE5DD1" w:rsidRDefault="00EE5DD1" w:rsidP="00302756">
            <w:pPr>
              <w:jc w:val="both"/>
              <w:rPr>
                <w:rFonts w:ascii="Courier New" w:hAnsi="Courier New" w:cs="Courier New"/>
              </w:rPr>
            </w:pPr>
            <w:r w:rsidRPr="00EE5DD1">
              <w:rPr>
                <w:rFonts w:ascii="Courier New" w:hAnsi="Courier New" w:cs="Courier New"/>
              </w:rPr>
              <w:t>mode=2</w:t>
            </w:r>
          </w:p>
          <w:p w14:paraId="6F1929A2" w14:textId="77777777" w:rsidR="00EE5DD1" w:rsidRPr="00EE5DD1" w:rsidRDefault="00EE5DD1" w:rsidP="00302756">
            <w:pPr>
              <w:jc w:val="both"/>
              <w:rPr>
                <w:rFonts w:ascii="Courier New" w:hAnsi="Courier New" w:cs="Courier New"/>
              </w:rPr>
            </w:pPr>
            <w:r w:rsidRPr="00EE5DD1">
              <w:rPr>
                <w:rFonts w:ascii="Courier New" w:hAnsi="Courier New" w:cs="Courier New"/>
              </w:rPr>
              <w:t>comp_min=300</w:t>
            </w:r>
          </w:p>
          <w:p w14:paraId="335F0D7C" w14:textId="77777777" w:rsidR="00EE5DD1" w:rsidRPr="00EE5DD1" w:rsidRDefault="00EE5DD1" w:rsidP="00302756">
            <w:pPr>
              <w:jc w:val="both"/>
              <w:rPr>
                <w:rFonts w:ascii="Courier New" w:hAnsi="Courier New" w:cs="Courier New"/>
              </w:rPr>
            </w:pPr>
            <w:r w:rsidRPr="00EE5DD1">
              <w:rPr>
                <w:rFonts w:ascii="Courier New" w:hAnsi="Courier New" w:cs="Courier New"/>
              </w:rPr>
              <w:t>[tasks/task2]</w:t>
            </w:r>
          </w:p>
          <w:p w14:paraId="60951B99" w14:textId="77777777" w:rsidR="00EE5DD1" w:rsidRPr="00EE5DD1" w:rsidRDefault="00EE5DD1" w:rsidP="00302756">
            <w:pPr>
              <w:jc w:val="both"/>
              <w:rPr>
                <w:rFonts w:ascii="Courier New" w:hAnsi="Courier New" w:cs="Courier New"/>
              </w:rPr>
            </w:pPr>
            <w:r w:rsidRPr="00EE5DD1">
              <w:rPr>
                <w:rFonts w:ascii="Courier New" w:hAnsi="Courier New" w:cs="Courier New"/>
              </w:rPr>
              <w:t>type=comp_edit</w:t>
            </w:r>
          </w:p>
          <w:p w14:paraId="53509658" w14:textId="77777777" w:rsidR="00EE5DD1" w:rsidRPr="00EE5DD1" w:rsidRDefault="00EE5DD1" w:rsidP="00302756">
            <w:pPr>
              <w:jc w:val="both"/>
              <w:rPr>
                <w:rFonts w:ascii="Courier New" w:hAnsi="Courier New" w:cs="Courier New"/>
              </w:rPr>
            </w:pPr>
            <w:r w:rsidRPr="00EE5DD1">
              <w:rPr>
                <w:rFonts w:ascii="Courier New" w:hAnsi="Courier New" w:cs="Courier New"/>
              </w:rPr>
              <w:t>time_mode=TM_FIRST_PRE</w:t>
            </w:r>
          </w:p>
          <w:p w14:paraId="55A49F09" w14:textId="77777777" w:rsidR="00EE5DD1" w:rsidRPr="00EE5DD1" w:rsidRDefault="00EE5DD1" w:rsidP="00302756">
            <w:pPr>
              <w:jc w:val="both"/>
              <w:rPr>
                <w:rFonts w:ascii="Courier New" w:hAnsi="Courier New" w:cs="Courier New"/>
              </w:rPr>
            </w:pPr>
            <w:r w:rsidRPr="00EE5DD1">
              <w:rPr>
                <w:rFonts w:ascii="Courier New" w:hAnsi="Courier New" w:cs="Courier New"/>
              </w:rPr>
              <w:t>edit_type=0</w:t>
            </w:r>
          </w:p>
          <w:p w14:paraId="2775F9C8" w14:textId="77777777" w:rsidR="00EE5DD1" w:rsidRPr="00EE5DD1" w:rsidRDefault="00EE5DD1" w:rsidP="00302756">
            <w:pPr>
              <w:jc w:val="both"/>
              <w:rPr>
                <w:rFonts w:ascii="Courier New" w:hAnsi="Courier New" w:cs="Courier New"/>
              </w:rPr>
            </w:pPr>
            <w:r w:rsidRPr="00EE5DD1">
              <w:rPr>
                <w:rFonts w:ascii="Courier New" w:hAnsi="Courier New" w:cs="Courier New"/>
              </w:rPr>
              <w:t>mode=0</w:t>
            </w:r>
          </w:p>
          <w:p w14:paraId="73FC3B81" w14:textId="77777777" w:rsidR="00EE5DD1" w:rsidRPr="00EE5DD1" w:rsidRDefault="00EE5DD1" w:rsidP="00302756">
            <w:pPr>
              <w:jc w:val="both"/>
              <w:rPr>
                <w:rFonts w:ascii="Courier New" w:hAnsi="Courier New" w:cs="Courier New"/>
              </w:rPr>
            </w:pPr>
            <w:r w:rsidRPr="00EE5DD1">
              <w:rPr>
                <w:rFonts w:ascii="Courier New" w:hAnsi="Courier New" w:cs="Courier New"/>
              </w:rPr>
              <w:t>[tasks/task3]</w:t>
            </w:r>
          </w:p>
          <w:p w14:paraId="2E83B981" w14:textId="77777777" w:rsidR="00EE5DD1" w:rsidRPr="00EE5DD1" w:rsidRDefault="00EE5DD1" w:rsidP="00302756">
            <w:pPr>
              <w:jc w:val="both"/>
              <w:rPr>
                <w:rFonts w:ascii="Courier New" w:hAnsi="Courier New" w:cs="Courier New"/>
              </w:rPr>
            </w:pPr>
            <w:r w:rsidRPr="00EE5DD1">
              <w:rPr>
                <w:rFonts w:ascii="Courier New" w:hAnsi="Courier New" w:cs="Courier New"/>
              </w:rPr>
              <w:t>type=save_mask</w:t>
            </w:r>
          </w:p>
          <w:p w14:paraId="0E70443C" w14:textId="77777777" w:rsidR="00EE5DD1" w:rsidRPr="00EE5DD1" w:rsidRDefault="00EE5DD1" w:rsidP="00302756">
            <w:pPr>
              <w:jc w:val="both"/>
              <w:rPr>
                <w:rFonts w:ascii="Courier New" w:hAnsi="Courier New" w:cs="Courier New"/>
              </w:rPr>
            </w:pPr>
            <w:r w:rsidRPr="00EE5DD1">
              <w:rPr>
                <w:rFonts w:ascii="Courier New" w:hAnsi="Courier New" w:cs="Courier New"/>
              </w:rPr>
              <w:t>time_mode=TM_FIRST_PRE</w:t>
            </w:r>
          </w:p>
          <w:p w14:paraId="03F67862" w14:textId="77777777" w:rsidR="00EE5DD1" w:rsidRPr="00EE5DD1" w:rsidRDefault="00EE5DD1" w:rsidP="00302756">
            <w:pPr>
              <w:jc w:val="both"/>
              <w:rPr>
                <w:rFonts w:ascii="Courier New" w:hAnsi="Courier New" w:cs="Courier New"/>
              </w:rPr>
            </w:pPr>
            <w:r w:rsidRPr="00EE5DD1">
              <w:rPr>
                <w:rFonts w:ascii="Courier New" w:hAnsi="Courier New" w:cs="Courier New"/>
              </w:rPr>
              <w:t>chan_mode=0</w:t>
            </w:r>
          </w:p>
          <w:p w14:paraId="2174FF20" w14:textId="77777777" w:rsidR="00EE5DD1" w:rsidRPr="00EE5DD1" w:rsidRDefault="00EE5DD1" w:rsidP="00302756">
            <w:pPr>
              <w:jc w:val="both"/>
              <w:rPr>
                <w:rFonts w:ascii="Courier New" w:hAnsi="Courier New" w:cs="Courier New"/>
              </w:rPr>
            </w:pPr>
            <w:r w:rsidRPr="00EE5DD1">
              <w:rPr>
                <w:rFonts w:ascii="Courier New" w:hAnsi="Courier New" w:cs="Courier New"/>
              </w:rPr>
              <w:t>mask=1</w:t>
            </w:r>
          </w:p>
          <w:p w14:paraId="206C38F5" w14:textId="77777777" w:rsidR="00EE5DD1" w:rsidRPr="00EE5DD1" w:rsidRDefault="00EE5DD1" w:rsidP="00302756">
            <w:pPr>
              <w:jc w:val="both"/>
              <w:rPr>
                <w:rFonts w:ascii="Courier New" w:hAnsi="Courier New" w:cs="Courier New"/>
              </w:rPr>
            </w:pPr>
            <w:r w:rsidRPr="00EE5DD1">
              <w:rPr>
                <w:rFonts w:ascii="Courier New" w:hAnsi="Courier New" w:cs="Courier New"/>
              </w:rPr>
              <w:t>label=1</w:t>
            </w:r>
          </w:p>
          <w:p w14:paraId="72D1C9AC" w14:textId="77777777" w:rsidR="00EE5DD1" w:rsidRPr="00EE5DD1" w:rsidRDefault="00EE5DD1" w:rsidP="00302756">
            <w:pPr>
              <w:jc w:val="both"/>
              <w:rPr>
                <w:rFonts w:ascii="Courier New" w:hAnsi="Courier New" w:cs="Courier New"/>
              </w:rPr>
            </w:pPr>
            <w:r w:rsidRPr="00EE5DD1">
              <w:rPr>
                <w:rFonts w:ascii="Courier New" w:hAnsi="Courier New" w:cs="Courier New"/>
              </w:rPr>
              <w:t>[tasks/task4]</w:t>
            </w:r>
          </w:p>
          <w:p w14:paraId="7532ADF0" w14:textId="77777777" w:rsidR="00EE5DD1" w:rsidRPr="00EE5DD1" w:rsidRDefault="00EE5DD1" w:rsidP="00302756">
            <w:pPr>
              <w:jc w:val="both"/>
              <w:rPr>
                <w:rFonts w:ascii="Courier New" w:hAnsi="Courier New" w:cs="Courier New"/>
              </w:rPr>
            </w:pPr>
            <w:r w:rsidRPr="00EE5DD1">
              <w:rPr>
                <w:rFonts w:ascii="Courier New" w:hAnsi="Courier New" w:cs="Courier New"/>
              </w:rPr>
              <w:t>type=backg_stat</w:t>
            </w:r>
          </w:p>
          <w:p w14:paraId="3447C41A" w14:textId="77777777" w:rsidR="00EE5DD1" w:rsidRPr="00EE5DD1" w:rsidRDefault="00EE5DD1" w:rsidP="00302756">
            <w:pPr>
              <w:jc w:val="both"/>
              <w:rPr>
                <w:rFonts w:ascii="Courier New" w:hAnsi="Courier New" w:cs="Courier New"/>
              </w:rPr>
            </w:pPr>
            <w:r w:rsidRPr="00EE5DD1">
              <w:rPr>
                <w:rFonts w:ascii="Courier New" w:hAnsi="Courier New" w:cs="Courier New"/>
              </w:rPr>
              <w:t>time_mode=TM_ALL_PRE_LAST_BOTH</w:t>
            </w:r>
          </w:p>
          <w:p w14:paraId="403AF349" w14:textId="77777777" w:rsidR="00EE5DD1" w:rsidRPr="00EE5DD1" w:rsidRDefault="00EE5DD1" w:rsidP="00302756">
            <w:pPr>
              <w:jc w:val="both"/>
              <w:rPr>
                <w:rFonts w:ascii="Courier New" w:hAnsi="Courier New" w:cs="Courier New"/>
              </w:rPr>
            </w:pPr>
            <w:r w:rsidRPr="00EE5DD1">
              <w:rPr>
                <w:rFonts w:ascii="Courier New" w:hAnsi="Courier New" w:cs="Courier New"/>
              </w:rPr>
              <w:t>chan_mode=0</w:t>
            </w:r>
          </w:p>
          <w:p w14:paraId="30940931" w14:textId="77777777" w:rsidR="00EE5DD1" w:rsidRPr="00EE5DD1" w:rsidRDefault="00EE5DD1" w:rsidP="00302756">
            <w:pPr>
              <w:jc w:val="both"/>
              <w:rPr>
                <w:rFonts w:ascii="Courier New" w:hAnsi="Courier New" w:cs="Courier New"/>
              </w:rPr>
            </w:pPr>
            <w:r w:rsidRPr="00EE5DD1">
              <w:rPr>
                <w:rFonts w:ascii="Courier New" w:hAnsi="Courier New" w:cs="Courier New"/>
              </w:rPr>
              <w:t>stat_type=2</w:t>
            </w:r>
          </w:p>
          <w:p w14:paraId="3A317631" w14:textId="77777777" w:rsidR="00EE5DD1" w:rsidRPr="00EE5DD1" w:rsidRDefault="00EE5DD1" w:rsidP="00302756">
            <w:pPr>
              <w:jc w:val="both"/>
              <w:rPr>
                <w:rFonts w:ascii="Courier New" w:hAnsi="Courier New" w:cs="Courier New"/>
              </w:rPr>
            </w:pPr>
            <w:r w:rsidRPr="00EE5DD1">
              <w:rPr>
                <w:rFonts w:ascii="Courier New" w:hAnsi="Courier New" w:cs="Courier New"/>
              </w:rPr>
              <w:t>stat_indx=0</w:t>
            </w:r>
          </w:p>
          <w:p w14:paraId="16900407" w14:textId="77777777" w:rsidR="00EE5DD1" w:rsidRPr="00EE5DD1" w:rsidRDefault="00EE5DD1" w:rsidP="00302756">
            <w:pPr>
              <w:jc w:val="both"/>
              <w:rPr>
                <w:rFonts w:ascii="Courier New" w:hAnsi="Courier New" w:cs="Courier New"/>
              </w:rPr>
            </w:pPr>
            <w:r w:rsidRPr="00EE5DD1">
              <w:rPr>
                <w:rFonts w:ascii="Courier New" w:hAnsi="Courier New" w:cs="Courier New"/>
              </w:rPr>
              <w:t>kx=10</w:t>
            </w:r>
          </w:p>
          <w:p w14:paraId="2DF74C4C" w14:textId="77777777" w:rsidR="00EE5DD1" w:rsidRPr="00EE5DD1" w:rsidRDefault="00EE5DD1" w:rsidP="00302756">
            <w:pPr>
              <w:jc w:val="both"/>
              <w:rPr>
                <w:rFonts w:ascii="Courier New" w:hAnsi="Courier New" w:cs="Courier New"/>
              </w:rPr>
            </w:pPr>
            <w:r w:rsidRPr="00EE5DD1">
              <w:rPr>
                <w:rFonts w:ascii="Courier New" w:hAnsi="Courier New" w:cs="Courier New"/>
              </w:rPr>
              <w:t>ky=10</w:t>
            </w:r>
          </w:p>
          <w:p w14:paraId="0336CB97" w14:textId="77777777" w:rsidR="00EE5DD1" w:rsidRPr="00EE5DD1" w:rsidRDefault="00EE5DD1" w:rsidP="00302756">
            <w:pPr>
              <w:jc w:val="both"/>
              <w:rPr>
                <w:rFonts w:ascii="Courier New" w:hAnsi="Courier New" w:cs="Courier New"/>
              </w:rPr>
            </w:pPr>
            <w:r w:rsidRPr="00EE5DD1">
              <w:rPr>
                <w:rFonts w:ascii="Courier New" w:hAnsi="Courier New" w:cs="Courier New"/>
              </w:rPr>
              <w:t>varth=0.0001</w:t>
            </w:r>
          </w:p>
          <w:p w14:paraId="682D1A5F" w14:textId="77777777" w:rsidR="00EE5DD1" w:rsidRPr="00EE5DD1" w:rsidRDefault="00EE5DD1" w:rsidP="00302756">
            <w:pPr>
              <w:jc w:val="both"/>
              <w:rPr>
                <w:rFonts w:ascii="Courier New" w:hAnsi="Courier New" w:cs="Courier New"/>
              </w:rPr>
            </w:pPr>
            <w:r w:rsidRPr="00EE5DD1">
              <w:rPr>
                <w:rFonts w:ascii="Courier New" w:hAnsi="Courier New" w:cs="Courier New"/>
              </w:rPr>
              <w:t>gauth=1</w:t>
            </w:r>
          </w:p>
          <w:p w14:paraId="2559A966" w14:textId="77777777" w:rsidR="00EE5DD1" w:rsidRPr="00EE5DD1" w:rsidRDefault="00EE5DD1" w:rsidP="00302756">
            <w:pPr>
              <w:jc w:val="both"/>
              <w:rPr>
                <w:rFonts w:ascii="Courier New" w:hAnsi="Courier New" w:cs="Courier New"/>
              </w:rPr>
            </w:pPr>
            <w:r w:rsidRPr="00EE5DD1">
              <w:rPr>
                <w:rFonts w:ascii="Courier New" w:hAnsi="Courier New" w:cs="Courier New"/>
              </w:rPr>
              <w:t>[tasks/task5]</w:t>
            </w:r>
          </w:p>
          <w:p w14:paraId="7BC47456" w14:textId="77777777" w:rsidR="00EE5DD1" w:rsidRPr="00EE5DD1" w:rsidRDefault="00EE5DD1" w:rsidP="00302756">
            <w:pPr>
              <w:jc w:val="both"/>
              <w:rPr>
                <w:rFonts w:ascii="Courier New" w:hAnsi="Courier New" w:cs="Courier New"/>
              </w:rPr>
            </w:pPr>
            <w:r w:rsidRPr="00EE5DD1">
              <w:rPr>
                <w:rFonts w:ascii="Courier New" w:hAnsi="Courier New" w:cs="Courier New"/>
              </w:rPr>
              <w:t>type=mask_tracking</w:t>
            </w:r>
          </w:p>
          <w:p w14:paraId="3AAFEF9E" w14:textId="77777777" w:rsidR="00EE5DD1" w:rsidRPr="00EE5DD1" w:rsidRDefault="00EE5DD1" w:rsidP="00302756">
            <w:pPr>
              <w:jc w:val="both"/>
              <w:rPr>
                <w:rFonts w:ascii="Courier New" w:hAnsi="Courier New" w:cs="Courier New"/>
              </w:rPr>
            </w:pPr>
            <w:r w:rsidRPr="00EE5DD1">
              <w:rPr>
                <w:rFonts w:ascii="Courier New" w:hAnsi="Courier New" w:cs="Courier New"/>
              </w:rPr>
              <w:t>time_mode=TM_ALL_POST</w:t>
            </w:r>
          </w:p>
          <w:p w14:paraId="0A885B4A" w14:textId="77777777" w:rsidR="00EE5DD1" w:rsidRPr="00EE5DD1" w:rsidRDefault="00EE5DD1" w:rsidP="00302756">
            <w:pPr>
              <w:jc w:val="both"/>
              <w:rPr>
                <w:rFonts w:ascii="Courier New" w:hAnsi="Courier New" w:cs="Courier New"/>
              </w:rPr>
            </w:pPr>
            <w:r w:rsidRPr="00EE5DD1">
              <w:rPr>
                <w:rFonts w:ascii="Courier New" w:hAnsi="Courier New" w:cs="Courier New"/>
              </w:rPr>
              <w:t>ext_x=0.1</w:t>
            </w:r>
          </w:p>
          <w:p w14:paraId="2C22E606" w14:textId="77777777" w:rsidR="00EE5DD1" w:rsidRPr="00EE5DD1" w:rsidRDefault="00EE5DD1" w:rsidP="00302756">
            <w:pPr>
              <w:jc w:val="both"/>
              <w:rPr>
                <w:rFonts w:ascii="Courier New" w:hAnsi="Courier New" w:cs="Courier New"/>
              </w:rPr>
            </w:pPr>
            <w:r w:rsidRPr="00EE5DD1">
              <w:rPr>
                <w:rFonts w:ascii="Courier New" w:hAnsi="Courier New" w:cs="Courier New"/>
              </w:rPr>
              <w:t>ext_y=0.1</w:t>
            </w:r>
          </w:p>
          <w:p w14:paraId="51DF3A3D" w14:textId="77777777" w:rsidR="00EE5DD1" w:rsidRPr="00EE5DD1" w:rsidRDefault="00EE5DD1" w:rsidP="00302756">
            <w:pPr>
              <w:jc w:val="both"/>
              <w:rPr>
                <w:rFonts w:ascii="Courier New" w:hAnsi="Courier New" w:cs="Courier New"/>
              </w:rPr>
            </w:pPr>
            <w:r w:rsidRPr="00EE5DD1">
              <w:rPr>
                <w:rFonts w:ascii="Courier New" w:hAnsi="Courier New" w:cs="Courier New"/>
              </w:rPr>
              <w:t>ext_z=0.1</w:t>
            </w:r>
          </w:p>
          <w:p w14:paraId="7BCA09A0" w14:textId="77777777" w:rsidR="00EE5DD1" w:rsidRPr="00EE5DD1" w:rsidRDefault="00EE5DD1" w:rsidP="00302756">
            <w:pPr>
              <w:jc w:val="both"/>
              <w:rPr>
                <w:rFonts w:ascii="Courier New" w:hAnsi="Courier New" w:cs="Courier New"/>
              </w:rPr>
            </w:pPr>
            <w:r w:rsidRPr="00EE5DD1">
              <w:rPr>
                <w:rFonts w:ascii="Courier New" w:hAnsi="Courier New" w:cs="Courier New"/>
              </w:rPr>
              <w:t>iter=50</w:t>
            </w:r>
          </w:p>
          <w:p w14:paraId="10E04CAB" w14:textId="77777777" w:rsidR="00EE5DD1" w:rsidRPr="00EE5DD1" w:rsidRDefault="00EE5DD1" w:rsidP="00302756">
            <w:pPr>
              <w:jc w:val="both"/>
              <w:rPr>
                <w:rFonts w:ascii="Courier New" w:hAnsi="Courier New" w:cs="Courier New"/>
              </w:rPr>
            </w:pPr>
            <w:r w:rsidRPr="00EE5DD1">
              <w:rPr>
                <w:rFonts w:ascii="Courier New" w:hAnsi="Courier New" w:cs="Courier New"/>
              </w:rPr>
              <w:t>eps=1e-2</w:t>
            </w:r>
          </w:p>
          <w:p w14:paraId="07E9F43F" w14:textId="77777777" w:rsidR="00EE5DD1" w:rsidRPr="00EE5DD1" w:rsidRDefault="00EE5DD1" w:rsidP="00302756">
            <w:pPr>
              <w:jc w:val="both"/>
              <w:rPr>
                <w:rFonts w:ascii="Courier New" w:hAnsi="Courier New" w:cs="Courier New"/>
              </w:rPr>
            </w:pPr>
            <w:r w:rsidRPr="00EE5DD1">
              <w:rPr>
                <w:rFonts w:ascii="Courier New" w:hAnsi="Courier New" w:cs="Courier New"/>
              </w:rPr>
              <w:t>fsize=1</w:t>
            </w:r>
          </w:p>
          <w:p w14:paraId="354BCA3D" w14:textId="77777777" w:rsidR="00EE5DD1" w:rsidRPr="00EE5DD1" w:rsidRDefault="00EE5DD1" w:rsidP="00302756">
            <w:pPr>
              <w:jc w:val="both"/>
              <w:rPr>
                <w:rFonts w:ascii="Courier New" w:hAnsi="Courier New" w:cs="Courier New"/>
              </w:rPr>
            </w:pPr>
            <w:r w:rsidRPr="00EE5DD1">
              <w:rPr>
                <w:rFonts w:ascii="Courier New" w:hAnsi="Courier New" w:cs="Courier New"/>
              </w:rPr>
              <w:t>compare=1</w:t>
            </w:r>
          </w:p>
          <w:p w14:paraId="379A463A" w14:textId="77777777" w:rsidR="00EE5DD1" w:rsidRPr="00EE5DD1" w:rsidRDefault="00EE5DD1" w:rsidP="00302756">
            <w:pPr>
              <w:jc w:val="both"/>
              <w:rPr>
                <w:rFonts w:ascii="Courier New" w:hAnsi="Courier New" w:cs="Courier New"/>
              </w:rPr>
            </w:pPr>
            <w:r w:rsidRPr="00EE5DD1">
              <w:rPr>
                <w:rFonts w:ascii="Courier New" w:hAnsi="Courier New" w:cs="Courier New"/>
              </w:rPr>
              <w:t>[tasks/task6]</w:t>
            </w:r>
          </w:p>
          <w:p w14:paraId="3484DE29" w14:textId="77777777" w:rsidR="00EE5DD1" w:rsidRPr="00EE5DD1" w:rsidRDefault="00EE5DD1" w:rsidP="00302756">
            <w:pPr>
              <w:jc w:val="both"/>
              <w:rPr>
                <w:rFonts w:ascii="Courier New" w:hAnsi="Courier New" w:cs="Courier New"/>
              </w:rPr>
            </w:pPr>
            <w:r w:rsidRPr="00EE5DD1">
              <w:rPr>
                <w:rFonts w:ascii="Courier New" w:hAnsi="Courier New" w:cs="Courier New"/>
              </w:rPr>
              <w:t>type=fetch_mask</w:t>
            </w:r>
          </w:p>
          <w:p w14:paraId="684BA27C" w14:textId="77777777" w:rsidR="00EE5DD1" w:rsidRPr="00EE5DD1" w:rsidRDefault="00EE5DD1" w:rsidP="00302756">
            <w:pPr>
              <w:jc w:val="both"/>
              <w:rPr>
                <w:rFonts w:ascii="Courier New" w:hAnsi="Courier New" w:cs="Courier New"/>
              </w:rPr>
            </w:pPr>
            <w:r w:rsidRPr="00EE5DD1">
              <w:rPr>
                <w:rFonts w:ascii="Courier New" w:hAnsi="Courier New" w:cs="Courier New"/>
              </w:rPr>
              <w:t>time_mode=TM_ALL_POST_REWIND</w:t>
            </w:r>
          </w:p>
          <w:p w14:paraId="38A555D9" w14:textId="77777777" w:rsidR="00EE5DD1" w:rsidRPr="00EE5DD1" w:rsidRDefault="00EE5DD1" w:rsidP="00302756">
            <w:pPr>
              <w:jc w:val="both"/>
              <w:rPr>
                <w:rFonts w:ascii="Courier New" w:hAnsi="Courier New" w:cs="Courier New"/>
              </w:rPr>
            </w:pPr>
            <w:r w:rsidRPr="00EE5DD1">
              <w:rPr>
                <w:rFonts w:ascii="Courier New" w:hAnsi="Courier New" w:cs="Courier New"/>
              </w:rPr>
              <w:t>chan_mode=0</w:t>
            </w:r>
          </w:p>
          <w:p w14:paraId="39DB47C4" w14:textId="77777777" w:rsidR="00EE5DD1" w:rsidRPr="00EE5DD1" w:rsidRDefault="00EE5DD1" w:rsidP="00302756">
            <w:pPr>
              <w:jc w:val="both"/>
              <w:rPr>
                <w:rFonts w:ascii="Courier New" w:hAnsi="Courier New" w:cs="Courier New"/>
              </w:rPr>
            </w:pPr>
            <w:r w:rsidRPr="00EE5DD1">
              <w:rPr>
                <w:rFonts w:ascii="Courier New" w:hAnsi="Courier New" w:cs="Courier New"/>
              </w:rPr>
              <w:t>mask=0</w:t>
            </w:r>
          </w:p>
          <w:p w14:paraId="2C5CED31" w14:textId="77777777" w:rsidR="00EE5DD1" w:rsidRPr="00EE5DD1" w:rsidRDefault="00EE5DD1" w:rsidP="00302756">
            <w:pPr>
              <w:jc w:val="both"/>
              <w:rPr>
                <w:rFonts w:ascii="Courier New" w:hAnsi="Courier New" w:cs="Courier New"/>
              </w:rPr>
            </w:pPr>
            <w:r w:rsidRPr="00EE5DD1">
              <w:rPr>
                <w:rFonts w:ascii="Courier New" w:hAnsi="Courier New" w:cs="Courier New"/>
              </w:rPr>
              <w:t>label=1</w:t>
            </w:r>
          </w:p>
          <w:p w14:paraId="0404331E" w14:textId="77777777" w:rsidR="00EE5DD1" w:rsidRPr="00EE5DD1" w:rsidRDefault="00EE5DD1" w:rsidP="00302756">
            <w:pPr>
              <w:jc w:val="both"/>
              <w:rPr>
                <w:rFonts w:ascii="Courier New" w:hAnsi="Courier New" w:cs="Courier New"/>
              </w:rPr>
            </w:pPr>
            <w:r w:rsidRPr="00EE5DD1">
              <w:rPr>
                <w:rFonts w:ascii="Courier New" w:hAnsi="Courier New" w:cs="Courier New"/>
              </w:rPr>
              <w:t>[tasks/task7]</w:t>
            </w:r>
          </w:p>
          <w:p w14:paraId="3029AFDC" w14:textId="77777777" w:rsidR="00EE5DD1" w:rsidRPr="00EE5DD1" w:rsidRDefault="00EE5DD1" w:rsidP="00302756">
            <w:pPr>
              <w:jc w:val="both"/>
              <w:rPr>
                <w:rFonts w:ascii="Courier New" w:hAnsi="Courier New" w:cs="Courier New"/>
              </w:rPr>
            </w:pPr>
            <w:r w:rsidRPr="00EE5DD1">
              <w:rPr>
                <w:rFonts w:ascii="Courier New" w:hAnsi="Courier New" w:cs="Courier New"/>
              </w:rPr>
              <w:t>type=comp_select</w:t>
            </w:r>
          </w:p>
          <w:p w14:paraId="4A4C59F9" w14:textId="77777777" w:rsidR="00EE5DD1" w:rsidRPr="00EE5DD1" w:rsidRDefault="00EE5DD1" w:rsidP="00302756">
            <w:pPr>
              <w:jc w:val="both"/>
              <w:rPr>
                <w:rFonts w:ascii="Courier New" w:hAnsi="Courier New" w:cs="Courier New"/>
              </w:rPr>
            </w:pPr>
            <w:r w:rsidRPr="00EE5DD1">
              <w:rPr>
                <w:rFonts w:ascii="Courier New" w:hAnsi="Courier New" w:cs="Courier New"/>
              </w:rPr>
              <w:lastRenderedPageBreak/>
              <w:t>time_mode=TM_ALL_POST_REWIND</w:t>
            </w:r>
          </w:p>
          <w:p w14:paraId="6E247122" w14:textId="77777777" w:rsidR="00EE5DD1" w:rsidRPr="00EE5DD1" w:rsidRDefault="00EE5DD1" w:rsidP="00302756">
            <w:pPr>
              <w:jc w:val="both"/>
              <w:rPr>
                <w:rFonts w:ascii="Courier New" w:hAnsi="Courier New" w:cs="Courier New"/>
              </w:rPr>
            </w:pPr>
            <w:r w:rsidRPr="00EE5DD1">
              <w:rPr>
                <w:rFonts w:ascii="Courier New" w:hAnsi="Courier New" w:cs="Courier New"/>
              </w:rPr>
              <w:t>chan_mode=0</w:t>
            </w:r>
          </w:p>
          <w:p w14:paraId="071510BA" w14:textId="77777777" w:rsidR="00EE5DD1" w:rsidRPr="00EE5DD1" w:rsidRDefault="00EE5DD1" w:rsidP="00302756">
            <w:pPr>
              <w:jc w:val="both"/>
              <w:rPr>
                <w:rFonts w:ascii="Courier New" w:hAnsi="Courier New" w:cs="Courier New"/>
              </w:rPr>
            </w:pPr>
            <w:r w:rsidRPr="00EE5DD1">
              <w:rPr>
                <w:rFonts w:ascii="Courier New" w:hAnsi="Courier New" w:cs="Courier New"/>
              </w:rPr>
              <w:t>mode=0</w:t>
            </w:r>
          </w:p>
          <w:p w14:paraId="4E2F6E49" w14:textId="77777777" w:rsidR="00EE5DD1" w:rsidRPr="00EE5DD1" w:rsidRDefault="00EE5DD1" w:rsidP="00302756">
            <w:pPr>
              <w:jc w:val="both"/>
              <w:rPr>
                <w:rFonts w:ascii="Courier New" w:hAnsi="Courier New" w:cs="Courier New"/>
              </w:rPr>
            </w:pPr>
            <w:r w:rsidRPr="00EE5DD1">
              <w:rPr>
                <w:rFonts w:ascii="Courier New" w:hAnsi="Courier New" w:cs="Courier New"/>
              </w:rPr>
              <w:t>[tasks/task8]</w:t>
            </w:r>
          </w:p>
          <w:p w14:paraId="0CA6C1A3" w14:textId="77777777" w:rsidR="00EE5DD1" w:rsidRPr="00EE5DD1" w:rsidRDefault="00EE5DD1" w:rsidP="00302756">
            <w:pPr>
              <w:jc w:val="both"/>
              <w:rPr>
                <w:rFonts w:ascii="Courier New" w:hAnsi="Courier New" w:cs="Courier New"/>
              </w:rPr>
            </w:pPr>
            <w:r w:rsidRPr="00EE5DD1">
              <w:rPr>
                <w:rFonts w:ascii="Courier New" w:hAnsi="Courier New" w:cs="Courier New"/>
              </w:rPr>
              <w:t>type=comp_analysis</w:t>
            </w:r>
          </w:p>
          <w:p w14:paraId="745F38E4" w14:textId="77777777" w:rsidR="00EE5DD1" w:rsidRPr="00EE5DD1" w:rsidRDefault="00EE5DD1" w:rsidP="00302756">
            <w:pPr>
              <w:jc w:val="both"/>
              <w:rPr>
                <w:rFonts w:ascii="Courier New" w:hAnsi="Courier New" w:cs="Courier New"/>
              </w:rPr>
            </w:pPr>
            <w:r w:rsidRPr="00EE5DD1">
              <w:rPr>
                <w:rFonts w:ascii="Courier New" w:hAnsi="Courier New" w:cs="Courier New"/>
              </w:rPr>
              <w:t>time_mode=TM_ALL_PRE_LAST_BOTH</w:t>
            </w:r>
          </w:p>
          <w:p w14:paraId="04168941" w14:textId="77777777" w:rsidR="00EE5DD1" w:rsidRPr="00EE5DD1" w:rsidRDefault="00EE5DD1" w:rsidP="00302756">
            <w:pPr>
              <w:jc w:val="both"/>
              <w:rPr>
                <w:rFonts w:ascii="Courier New" w:hAnsi="Courier New" w:cs="Courier New"/>
              </w:rPr>
            </w:pPr>
            <w:r w:rsidRPr="00EE5DD1">
              <w:rPr>
                <w:rFonts w:ascii="Courier New" w:hAnsi="Courier New" w:cs="Courier New"/>
              </w:rPr>
              <w:t>chan_mode=0</w:t>
            </w:r>
          </w:p>
          <w:p w14:paraId="6F9C30FE" w14:textId="77777777" w:rsidR="00EE5DD1" w:rsidRPr="00EE5DD1" w:rsidRDefault="00EE5DD1" w:rsidP="00302756">
            <w:pPr>
              <w:jc w:val="both"/>
              <w:rPr>
                <w:rFonts w:ascii="Courier New" w:hAnsi="Courier New" w:cs="Courier New"/>
              </w:rPr>
            </w:pPr>
            <w:r w:rsidRPr="00EE5DD1">
              <w:rPr>
                <w:rFonts w:ascii="Courier New" w:hAnsi="Courier New" w:cs="Courier New"/>
              </w:rPr>
              <w:t>consistent=1</w:t>
            </w:r>
          </w:p>
          <w:p w14:paraId="56106AD2" w14:textId="77777777" w:rsidR="00EE5DD1" w:rsidRPr="00EE5DD1" w:rsidRDefault="00EE5DD1" w:rsidP="00302756">
            <w:pPr>
              <w:jc w:val="both"/>
              <w:rPr>
                <w:rFonts w:ascii="Courier New" w:hAnsi="Courier New" w:cs="Courier New"/>
              </w:rPr>
            </w:pPr>
            <w:r w:rsidRPr="00EE5DD1">
              <w:rPr>
                <w:rFonts w:ascii="Courier New" w:hAnsi="Courier New" w:cs="Courier New"/>
              </w:rPr>
              <w:t>selected=0</w:t>
            </w:r>
          </w:p>
          <w:p w14:paraId="4EDEDF84" w14:textId="77777777" w:rsidR="00EE5DD1" w:rsidRPr="00EE5DD1" w:rsidRDefault="00EE5DD1" w:rsidP="00302756">
            <w:pPr>
              <w:jc w:val="both"/>
              <w:rPr>
                <w:rFonts w:ascii="Courier New" w:hAnsi="Courier New" w:cs="Courier New"/>
              </w:rPr>
            </w:pPr>
            <w:r w:rsidRPr="00EE5DD1">
              <w:rPr>
                <w:rFonts w:ascii="Courier New" w:hAnsi="Courier New" w:cs="Courier New"/>
              </w:rPr>
              <w:t>slimit=5</w:t>
            </w:r>
          </w:p>
          <w:p w14:paraId="5731B400" w14:textId="77777777" w:rsidR="00EE5DD1" w:rsidRPr="00EE5DD1" w:rsidRDefault="00EE5DD1" w:rsidP="00302756">
            <w:pPr>
              <w:jc w:val="both"/>
              <w:rPr>
                <w:rFonts w:ascii="Courier New" w:hAnsi="Courier New" w:cs="Courier New"/>
              </w:rPr>
            </w:pPr>
            <w:r w:rsidRPr="00EE5DD1">
              <w:rPr>
                <w:rFonts w:ascii="Courier New" w:hAnsi="Courier New" w:cs="Courier New"/>
              </w:rPr>
              <w:t>[tasks/task9]</w:t>
            </w:r>
          </w:p>
          <w:p w14:paraId="28D3572B" w14:textId="77777777" w:rsidR="00EE5DD1" w:rsidRPr="00EE5DD1" w:rsidRDefault="00EE5DD1" w:rsidP="00302756">
            <w:pPr>
              <w:jc w:val="both"/>
              <w:rPr>
                <w:rFonts w:ascii="Courier New" w:hAnsi="Courier New" w:cs="Courier New"/>
              </w:rPr>
            </w:pPr>
            <w:r w:rsidRPr="00EE5DD1">
              <w:rPr>
                <w:rFonts w:ascii="Courier New" w:hAnsi="Courier New" w:cs="Courier New"/>
              </w:rPr>
              <w:t>type=export_analysis</w:t>
            </w:r>
          </w:p>
          <w:p w14:paraId="4EC3C711" w14:textId="77777777" w:rsidR="00EE5DD1" w:rsidRPr="00EE5DD1" w:rsidRDefault="00EE5DD1" w:rsidP="00302756">
            <w:pPr>
              <w:jc w:val="both"/>
              <w:rPr>
                <w:rFonts w:ascii="Courier New" w:hAnsi="Courier New" w:cs="Courier New"/>
              </w:rPr>
            </w:pPr>
            <w:r w:rsidRPr="00EE5DD1">
              <w:rPr>
                <w:rFonts w:ascii="Courier New" w:hAnsi="Courier New" w:cs="Courier New"/>
              </w:rPr>
              <w:t>time_mode=TM_LAST_POST</w:t>
            </w:r>
          </w:p>
          <w:p w14:paraId="47B8A4BA" w14:textId="77777777" w:rsidR="00EE5DD1" w:rsidRPr="00EE5DD1" w:rsidRDefault="00EE5DD1" w:rsidP="00302756">
            <w:pPr>
              <w:jc w:val="both"/>
              <w:rPr>
                <w:rFonts w:ascii="Courier New" w:hAnsi="Courier New" w:cs="Courier New"/>
              </w:rPr>
            </w:pPr>
            <w:r w:rsidRPr="00EE5DD1">
              <w:rPr>
                <w:rFonts w:ascii="Courier New" w:hAnsi="Courier New" w:cs="Courier New"/>
              </w:rPr>
              <w:t>template=ridgeline.html</w:t>
            </w:r>
          </w:p>
          <w:p w14:paraId="11944D56" w14:textId="77777777" w:rsidR="00EE5DD1" w:rsidRPr="00EE5DD1" w:rsidRDefault="00EE5DD1" w:rsidP="00302756">
            <w:pPr>
              <w:jc w:val="both"/>
              <w:rPr>
                <w:rFonts w:ascii="Courier New" w:hAnsi="Courier New" w:cs="Courier New"/>
              </w:rPr>
            </w:pPr>
            <w:r w:rsidRPr="00EE5DD1">
              <w:rPr>
                <w:rFonts w:ascii="Courier New" w:hAnsi="Courier New" w:cs="Courier New"/>
              </w:rPr>
              <w:t>output=DATA_DIR</w:t>
            </w:r>
          </w:p>
          <w:p w14:paraId="0167A6F3" w14:textId="77777777" w:rsidR="00EE5DD1" w:rsidRPr="00EE5DD1" w:rsidRDefault="00EE5DD1" w:rsidP="00302756">
            <w:pPr>
              <w:jc w:val="both"/>
              <w:rPr>
                <w:rFonts w:ascii="Courier New" w:hAnsi="Courier New" w:cs="Courier New"/>
              </w:rPr>
            </w:pPr>
            <w:r w:rsidRPr="00EE5DD1">
              <w:rPr>
                <w:rFonts w:ascii="Courier New" w:hAnsi="Courier New" w:cs="Courier New"/>
              </w:rPr>
              <w:t>value_num=2</w:t>
            </w:r>
          </w:p>
          <w:p w14:paraId="007C6F6E" w14:textId="77777777" w:rsidR="00EE5DD1" w:rsidRPr="00EE5DD1" w:rsidRDefault="00EE5DD1" w:rsidP="00302756">
            <w:pPr>
              <w:jc w:val="both"/>
              <w:rPr>
                <w:rFonts w:ascii="Courier New" w:hAnsi="Courier New" w:cs="Courier New"/>
              </w:rPr>
            </w:pPr>
            <w:r w:rsidRPr="00EE5DD1">
              <w:rPr>
                <w:rFonts w:ascii="Courier New" w:hAnsi="Courier New" w:cs="Courier New"/>
              </w:rPr>
              <w:t>value_name0=comp_mean</w:t>
            </w:r>
          </w:p>
          <w:p w14:paraId="40CB7673" w14:textId="77777777" w:rsidR="00EE5DD1" w:rsidRPr="00EE5DD1" w:rsidRDefault="00EE5DD1" w:rsidP="00302756">
            <w:pPr>
              <w:jc w:val="both"/>
              <w:rPr>
                <w:rFonts w:ascii="Courier New" w:hAnsi="Courier New" w:cs="Courier New"/>
              </w:rPr>
            </w:pPr>
            <w:r w:rsidRPr="00EE5DD1">
              <w:rPr>
                <w:rFonts w:ascii="Courier New" w:hAnsi="Courier New" w:cs="Courier New"/>
              </w:rPr>
              <w:t>value_name1=bkg_median</w:t>
            </w:r>
          </w:p>
          <w:p w14:paraId="52DC6A30" w14:textId="588BF48D" w:rsidR="0087548E" w:rsidRDefault="00EE5DD1" w:rsidP="00302756">
            <w:pPr>
              <w:jc w:val="both"/>
            </w:pPr>
            <w:r w:rsidRPr="00EE5DD1">
              <w:rPr>
                <w:rFonts w:ascii="Courier New" w:hAnsi="Courier New" w:cs="Courier New"/>
              </w:rPr>
              <w:t>js_value=(+d.comp_mean - +d.bkg_median) / (+d.bkg_median)</w:t>
            </w:r>
          </w:p>
        </w:tc>
      </w:tr>
    </w:tbl>
    <w:p w14:paraId="4B8080E3" w14:textId="7824DF42" w:rsidR="0087548E" w:rsidRDefault="0087548E" w:rsidP="00AF05FB">
      <w:pPr>
        <w:pStyle w:val="Caption"/>
        <w:jc w:val="center"/>
      </w:pPr>
      <w:r>
        <w:lastRenderedPageBreak/>
        <w:t xml:space="preserve">List </w:t>
      </w:r>
      <w:fldSimple w:instr=" STYLEREF 1 \s ">
        <w:r w:rsidR="0017337F">
          <w:rPr>
            <w:noProof/>
          </w:rPr>
          <w:t>13</w:t>
        </w:r>
      </w:fldSimple>
      <w:r w:rsidR="00EA324D">
        <w:noBreakHyphen/>
      </w:r>
      <w:fldSimple w:instr=" SEQ List \* ARABIC \s 1 ">
        <w:r w:rsidR="0017337F">
          <w:rPr>
            <w:noProof/>
          </w:rPr>
          <w:t>25</w:t>
        </w:r>
      </w:fldSimple>
      <w:r>
        <w:t xml:space="preserve">. Script </w:t>
      </w:r>
      <w:r w:rsidR="00EE5DD1">
        <w:t>a fully automated analysis workflow</w:t>
      </w:r>
      <w:r>
        <w:t>.</w:t>
      </w:r>
    </w:p>
    <w:p w14:paraId="1786B2F1" w14:textId="77777777" w:rsidR="00C13071" w:rsidRDefault="00C13071" w:rsidP="00302756">
      <w:pPr>
        <w:jc w:val="both"/>
      </w:pPr>
      <w:r>
        <w:br w:type="page"/>
      </w:r>
    </w:p>
    <w:p w14:paraId="5009EE3D" w14:textId="46B9EFB2" w:rsidR="00FF7058" w:rsidRDefault="008A31FF" w:rsidP="00302756">
      <w:pPr>
        <w:pStyle w:val="Heading1"/>
        <w:jc w:val="both"/>
      </w:pPr>
      <w:bookmarkStart w:id="325" w:name="_Toc406755676"/>
      <w:bookmarkStart w:id="326" w:name="_Toc406770749"/>
      <w:bookmarkStart w:id="327" w:name="_Ref140850061"/>
      <w:bookmarkStart w:id="328" w:name="_Ref165036666"/>
      <w:bookmarkStart w:id="329" w:name="_Toc406575233"/>
      <w:bookmarkStart w:id="330" w:name="_Toc183178673"/>
      <w:r>
        <w:lastRenderedPageBreak/>
        <w:t xml:space="preserve">Managing </w:t>
      </w:r>
      <w:r w:rsidR="00AA706C" w:rsidRPr="00AA706C">
        <w:t>Project</w:t>
      </w:r>
      <w:r>
        <w:t>s</w:t>
      </w:r>
      <w:bookmarkEnd w:id="325"/>
      <w:bookmarkEnd w:id="326"/>
      <w:bookmarkEnd w:id="327"/>
      <w:bookmarkEnd w:id="328"/>
      <w:bookmarkEnd w:id="330"/>
    </w:p>
    <w:p w14:paraId="149B077A" w14:textId="263BE1D4" w:rsidR="00AA706C" w:rsidRDefault="008A31FF" w:rsidP="00302756">
      <w:pPr>
        <w:jc w:val="both"/>
      </w:pPr>
      <w:r>
        <w:t>Work in FluoRender can be saved as projects</w:t>
      </w:r>
      <w:r w:rsidR="006B2529">
        <w:fldChar w:fldCharType="begin"/>
      </w:r>
      <w:r w:rsidR="006B2529">
        <w:instrText xml:space="preserve"> XE "</w:instrText>
      </w:r>
      <w:r w:rsidR="00985B65">
        <w:instrText>P</w:instrText>
      </w:r>
      <w:r w:rsidR="006B2529" w:rsidRPr="00E24113">
        <w:instrText>roject</w:instrText>
      </w:r>
      <w:r w:rsidR="006B2529">
        <w:instrText xml:space="preserve">" </w:instrText>
      </w:r>
      <w:r w:rsidR="006B2529">
        <w:fldChar w:fldCharType="end"/>
      </w:r>
      <w:r>
        <w:t xml:space="preserve">. To save a project, click “Save Project” </w:t>
      </w:r>
      <w:r>
        <w:rPr>
          <w:noProof/>
          <w:lang w:eastAsia="en-US"/>
        </w:rPr>
        <w:drawing>
          <wp:inline distT="0" distB="0" distL="0" distR="0" wp14:anchorId="4A0F0C36" wp14:editId="05DE6E45">
            <wp:extent cx="612648" cy="31089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HP2\SkyDrive\FluoRender\save_project.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2648" cy="310896"/>
                    </a:xfrm>
                    <a:prstGeom prst="rect">
                      <a:avLst/>
                    </a:prstGeom>
                    <a:noFill/>
                    <a:ln>
                      <a:noFill/>
                    </a:ln>
                  </pic:spPr>
                </pic:pic>
              </a:graphicData>
            </a:graphic>
          </wp:inline>
        </w:drawing>
      </w:r>
      <w:r>
        <w:t xml:space="preserve"> in the ma</w:t>
      </w:r>
      <w:r w:rsidR="00A4579A">
        <w:t>in toolbar. In the file browser</w:t>
      </w:r>
      <w:r>
        <w:t xml:space="preserve"> dialog, choose a directory to save a project file (</w:t>
      </w:r>
      <w:r>
        <w:fldChar w:fldCharType="begin" w:fldLock="1"/>
      </w:r>
      <w:r>
        <w:instrText xml:space="preserve"> REF _Ref406594671 \h </w:instrText>
      </w:r>
      <w:r w:rsidR="00E620C5">
        <w:instrText xml:space="preserve"> \* MERGEFORMAT </w:instrText>
      </w:r>
      <w:r>
        <w:fldChar w:fldCharType="separate"/>
      </w:r>
      <w:r w:rsidR="00B137B9">
        <w:t xml:space="preserve">Figure </w:t>
      </w:r>
      <w:r w:rsidR="00B137B9">
        <w:rPr>
          <w:noProof/>
        </w:rPr>
        <w:t>14</w:t>
      </w:r>
      <w:r w:rsidR="00B137B9">
        <w:noBreakHyphen/>
      </w:r>
      <w:r w:rsidR="00B137B9">
        <w:rPr>
          <w:noProof/>
        </w:rPr>
        <w:t>1</w:t>
      </w:r>
      <w:r>
        <w:fldChar w:fldCharType="end"/>
      </w:r>
      <w:r>
        <w:t>).</w:t>
      </w:r>
    </w:p>
    <w:p w14:paraId="4F9B6AAA" w14:textId="257750C0" w:rsidR="008A31FF" w:rsidRDefault="008A31FF" w:rsidP="00AF05FB">
      <w:pPr>
        <w:spacing w:after="120"/>
        <w:jc w:val="center"/>
      </w:pPr>
      <w:r>
        <w:rPr>
          <w:noProof/>
          <w:lang w:eastAsia="en-US"/>
        </w:rPr>
        <w:drawing>
          <wp:inline distT="0" distB="0" distL="0" distR="0" wp14:anchorId="3B0EC5B3" wp14:editId="600DC3EB">
            <wp:extent cx="3530934" cy="3255264"/>
            <wp:effectExtent l="0" t="0" r="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HP2\SkyDrive\FluoRender\project_save_diag.png"/>
                    <pic:cNvPicPr>
                      <a:picLocks noChangeAspect="1" noChangeArrowheads="1"/>
                    </pic:cNvPicPr>
                  </pic:nvPicPr>
                  <pic:blipFill>
                    <a:blip r:embed="rId140"/>
                    <a:stretch>
                      <a:fillRect/>
                    </a:stretch>
                  </pic:blipFill>
                  <pic:spPr bwMode="auto">
                    <a:xfrm>
                      <a:off x="0" y="0"/>
                      <a:ext cx="3530934" cy="3255264"/>
                    </a:xfrm>
                    <a:prstGeom prst="rect">
                      <a:avLst/>
                    </a:prstGeom>
                    <a:noFill/>
                    <a:ln>
                      <a:noFill/>
                    </a:ln>
                  </pic:spPr>
                </pic:pic>
              </a:graphicData>
            </a:graphic>
          </wp:inline>
        </w:drawing>
      </w:r>
    </w:p>
    <w:p w14:paraId="02663120" w14:textId="3A9E1CFB" w:rsidR="008A31FF" w:rsidRDefault="008A31FF" w:rsidP="00AF05FB">
      <w:pPr>
        <w:pStyle w:val="Caption"/>
        <w:jc w:val="center"/>
      </w:pPr>
      <w:bookmarkStart w:id="331" w:name="_Ref406594671"/>
      <w:bookmarkStart w:id="332" w:name="_Toc183178775"/>
      <w:r>
        <w:t xml:space="preserve">Figure </w:t>
      </w:r>
      <w:fldSimple w:instr=" STYLEREF 1 \s ">
        <w:r w:rsidR="0017337F">
          <w:rPr>
            <w:noProof/>
          </w:rPr>
          <w:t>14</w:t>
        </w:r>
      </w:fldSimple>
      <w:r w:rsidR="00586A6E">
        <w:noBreakHyphen/>
      </w:r>
      <w:fldSimple w:instr=" SEQ Figure \* ARABIC \s 1 ">
        <w:r w:rsidR="0017337F">
          <w:rPr>
            <w:noProof/>
          </w:rPr>
          <w:t>1</w:t>
        </w:r>
      </w:fldSimple>
      <w:bookmarkEnd w:id="331"/>
      <w:r>
        <w:t>. Save project dialog.</w:t>
      </w:r>
      <w:bookmarkEnd w:id="332"/>
    </w:p>
    <w:p w14:paraId="277D8D81" w14:textId="651D5B98" w:rsidR="008A31FF" w:rsidRDefault="008A31FF" w:rsidP="00302756">
      <w:pPr>
        <w:jc w:val="both"/>
      </w:pPr>
      <w:r>
        <w:t>Two options are available when saving a project.</w:t>
      </w:r>
    </w:p>
    <w:p w14:paraId="30C51A10" w14:textId="2CFA98A2" w:rsidR="008A31FF" w:rsidRDefault="008A31FF" w:rsidP="00302756">
      <w:pPr>
        <w:jc w:val="both"/>
      </w:pPr>
      <w:r w:rsidRPr="00AA348B">
        <w:rPr>
          <w:b/>
        </w:rPr>
        <w:t>Embed all files in the project folder.</w:t>
      </w:r>
      <w:r>
        <w:t xml:space="preserve"> When checked, FluoRender copies currently</w:t>
      </w:r>
      <w:r w:rsidR="00AA348B">
        <w:t xml:space="preserve"> opened files and saves them in a folder with the project file. If you choose this option, make sure you copy the folder with the project file.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A348B" w14:paraId="1A47E425"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168BBD" w14:textId="77777777" w:rsidR="00AA348B" w:rsidRDefault="00AA348B" w:rsidP="00302756">
            <w:pPr>
              <w:pStyle w:val="Icon"/>
              <w:jc w:val="both"/>
            </w:pPr>
            <w:r>
              <w:rPr>
                <w:noProof/>
                <w:lang w:eastAsia="en-US"/>
              </w:rPr>
              <mc:AlternateContent>
                <mc:Choice Requires="wpg">
                  <w:drawing>
                    <wp:inline distT="0" distB="0" distL="0" distR="0" wp14:anchorId="53082799" wp14:editId="44F5EDBA">
                      <wp:extent cx="228600" cy="228600"/>
                      <wp:effectExtent l="0" t="0" r="0" b="0"/>
                      <wp:docPr id="185" name="Group 19" descr="P2848C1T9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6" name="Oval 1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7" name="Freeform 1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705905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GkAiA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lGkAiAUAAPURAAAOAAAAAAAAAAAAAAAAAC4CAABkcnMv&#10;ZTJvRG9jLnhtbFBLAQItABQABgAIAAAAIQD4DCmZ2AAAAAMBAAAPAAAAAAAAAAAAAAAAAOIHAABk&#10;cnMvZG93bnJldi54bWxQSwUGAAAAAAQABADzAAAA5wgAAAAA&#10;">
                      <v:oval id="Oval 18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" fillcolor="#f24f4f [3204]" stroked="f" strokeweight="0">
                        <v:stroke joinstyle="miter"/>
                        <o:lock v:ext="edit" aspectratio="t"/>
                      </v:oval>
                      <v:shape id="Freeform 18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EFBBB28" w14:textId="5D5F0572" w:rsidR="00AA348B" w:rsidRDefault="00AA348B" w:rsidP="00302756">
            <w:pPr>
              <w:pStyle w:val="TipText"/>
              <w:jc w:val="both"/>
              <w:cnfStyle w:val="000000000000" w:firstRow="0" w:lastRow="0" w:firstColumn="0" w:lastColumn="0" w:oddVBand="0" w:evenVBand="0" w:oddHBand="0" w:evenHBand="0" w:firstRowFirstColumn="0" w:firstRowLastColumn="0" w:lastRowFirstColumn="0" w:lastRowLastColumn="0"/>
            </w:pPr>
            <w:r>
              <w:t>FluoRender does not save data files (volumes, mesh objects</w:t>
            </w:r>
            <w:r w:rsidR="004F09D8">
              <w:t>, etc.</w:t>
            </w:r>
            <w:r>
              <w:t xml:space="preserve">) within a project file. It saves paths instead. If you moved data files or project files, there might be missing links in a project file. When missing links are detected during project loading, FluoRender first searches within the directories containing the project file </w:t>
            </w:r>
            <w:r w:rsidR="00451314">
              <w:t>and looks for files that match</w:t>
            </w:r>
            <w:r>
              <w:t xml:space="preserve"> the saved names. If missing links cannot be found, the project may not be loaded correctly. You can manually edit a project file using a text editor if this happens.</w:t>
            </w:r>
          </w:p>
        </w:tc>
      </w:tr>
      <w:tr w:rsidR="00AA348B" w14:paraId="2EDF611C" w14:textId="77777777" w:rsidTr="00AA348B">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A476DA" w14:textId="77777777" w:rsidR="00AA348B" w:rsidRDefault="00AA348B" w:rsidP="00302756">
            <w:pPr>
              <w:pStyle w:val="Icon"/>
              <w:jc w:val="both"/>
            </w:pPr>
            <w:r>
              <w:rPr>
                <w:noProof/>
                <w:lang w:eastAsia="en-US"/>
              </w:rPr>
              <mc:AlternateContent>
                <mc:Choice Requires="wpg">
                  <w:drawing>
                    <wp:inline distT="0" distB="0" distL="0" distR="0" wp14:anchorId="4A9D444A" wp14:editId="29ADC659">
                      <wp:extent cx="228600" cy="228600"/>
                      <wp:effectExtent l="0" t="0" r="0" b="0"/>
                      <wp:docPr id="188" name="Group 19" descr="P2851C3T9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9" name="Oval 1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0" name="Freeform 1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E12894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qCiMThQUAAPURAAAOAAAAAAAAAAAAAAAAAC4CAABkcnMvZTJv&#10;RG9jLnhtbFBLAQItABQABgAIAAAAIQD4DCmZ2AAAAAMBAAAPAAAAAAAAAAAAAAAAAN8HAABkcnMv&#10;ZG93bnJldi54bWxQSwUGAAAAAAQABADzAAAA5AgAAAAA&#10;">
                      <v:oval id="Oval 18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" fillcolor="#f24f4f [3204]" stroked="f" strokeweight="0">
                        <v:stroke joinstyle="miter"/>
                        <o:lock v:ext="edit" aspectratio="t"/>
                      </v:oval>
                      <v:shape id="Freeform 19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B7050FA" w14:textId="259320B0" w:rsidR="00AA348B" w:rsidRDefault="00AA348B" w:rsidP="00302756">
            <w:pPr>
              <w:pStyle w:val="TipText"/>
              <w:jc w:val="both"/>
              <w:cnfStyle w:val="000000000000" w:firstRow="0" w:lastRow="0" w:firstColumn="0" w:lastColumn="0" w:oddVBand="0" w:evenVBand="0" w:oddHBand="0" w:evenHBand="0" w:firstRowFirstColumn="0" w:firstRowLastColumn="0" w:lastRowFirstColumn="0" w:lastRowLastColumn="0"/>
            </w:pPr>
            <w:r>
              <w:t>Volumes will be saved in TIFF format, disregarding their</w:t>
            </w:r>
            <w:r w:rsidR="00DA3DA8">
              <w:t xml:space="preserve"> original formats.</w:t>
            </w:r>
          </w:p>
        </w:tc>
      </w:tr>
    </w:tbl>
    <w:p w14:paraId="7B57FCCB" w14:textId="77777777" w:rsidR="00AA348B" w:rsidRDefault="00AA348B" w:rsidP="00302756">
      <w:pPr>
        <w:jc w:val="both"/>
      </w:pPr>
    </w:p>
    <w:p w14:paraId="43AD2299" w14:textId="49B3FC96" w:rsidR="00AA348B" w:rsidRDefault="00AA348B" w:rsidP="00302756">
      <w:pPr>
        <w:jc w:val="both"/>
      </w:pPr>
      <w:r w:rsidRPr="00DA3DA8">
        <w:rPr>
          <w:b/>
        </w:rPr>
        <w:t>Lempel-Ziv-Welch compression.</w:t>
      </w:r>
      <w:r>
        <w:t xml:space="preserve"> When enabled, FluoRender uses LZW compression for saving TIFF formats.</w:t>
      </w:r>
    </w:p>
    <w:p w14:paraId="234AD1D4" w14:textId="13E90A5E" w:rsidR="00BF54AB" w:rsidRDefault="00806808" w:rsidP="00302756">
      <w:pPr>
        <w:jc w:val="both"/>
      </w:pPr>
      <w:r>
        <w:lastRenderedPageBreak/>
        <w:t>Projects can</w:t>
      </w:r>
      <w:r w:rsidR="00BF54AB">
        <w:t xml:space="preserve"> be automatically saved when capturing a render </w:t>
      </w:r>
      <w:r w:rsidR="000C5C38">
        <w:t>view or</w:t>
      </w:r>
      <w:r w:rsidR="00BF54AB">
        <w:t xml:space="preserve"> exporting a movie. This setting can be enabled in the setting dialog. See </w:t>
      </w:r>
      <w:r w:rsidR="008132D8">
        <w:fldChar w:fldCharType="begin"/>
      </w:r>
      <w:r w:rsidR="008132D8">
        <w:instrText xml:space="preserve"> REF _Ref165468116 \r \h </w:instrText>
      </w:r>
      <w:r w:rsidR="00302756">
        <w:instrText xml:space="preserve"> \* MERGEFORMAT </w:instrText>
      </w:r>
      <w:r w:rsidR="008132D8">
        <w:fldChar w:fldCharType="separate"/>
      </w:r>
      <w:r w:rsidR="0017337F">
        <w:t>Chapter 23</w:t>
      </w:r>
      <w:r w:rsidR="008132D8">
        <w:fldChar w:fldCharType="end"/>
      </w:r>
      <w:r w:rsidR="00BF54AB">
        <w:t xml:space="preserve"> for more details.</w:t>
      </w:r>
    </w:p>
    <w:p w14:paraId="1FBB2DDA" w14:textId="5948EAB2" w:rsidR="002C00E8" w:rsidRDefault="00C418C3" w:rsidP="00302756">
      <w:pPr>
        <w:jc w:val="both"/>
      </w:pPr>
      <w:r>
        <w:t xml:space="preserve">When the incremental project saving is turned on in the Settings, </w:t>
      </w:r>
      <w:r w:rsidR="00156E10">
        <w:t xml:space="preserve">Click Save Project will save the project in a new file. Use the incremental saving to </w:t>
      </w:r>
      <w:r w:rsidR="00892F4B">
        <w:t>save a series of project files representing the history of changes.</w:t>
      </w:r>
    </w:p>
    <w:p w14:paraId="2D5BC502" w14:textId="70F656F9" w:rsidR="00E476FF" w:rsidRDefault="00E476FF" w:rsidP="00302756">
      <w:pPr>
        <w:jc w:val="both"/>
      </w:pPr>
      <w:r>
        <w:t>If a project is already saved, clicking Save Project will overwrite the file without showing the</w:t>
      </w:r>
      <w:r w:rsidR="00C001B3">
        <w:t xml:space="preserve"> dialog window.</w:t>
      </w:r>
    </w:p>
    <w:p w14:paraId="4DC53B16" w14:textId="0774B714" w:rsidR="007970C9" w:rsidRDefault="007970C9" w:rsidP="00302756">
      <w:pPr>
        <w:jc w:val="both"/>
      </w:pPr>
      <w:r>
        <w:t>If you don’t want to overwrite an existing project</w:t>
      </w:r>
      <w:r w:rsidR="00633592">
        <w:t xml:space="preserve"> or save </w:t>
      </w:r>
      <w:r w:rsidR="006B22AD">
        <w:t>a </w:t>
      </w:r>
      <w:r w:rsidR="00633592">
        <w:t>project incrementally, use the menu item Save</w:t>
      </w:r>
      <w:r w:rsidR="00332C56">
        <w:t xml:space="preserve"> As Project under File in the main menu. </w:t>
      </w:r>
      <w:r w:rsidR="00E91388">
        <w:t xml:space="preserve">A dialog window will always show to allow you </w:t>
      </w:r>
      <w:r w:rsidR="006B22AD">
        <w:t>to </w:t>
      </w:r>
      <w:r w:rsidR="00E91388">
        <w:t>name or rename the project.</w:t>
      </w:r>
    </w:p>
    <w:p w14:paraId="6BFB62D0" w14:textId="48D6EA46" w:rsidR="008F03B5" w:rsidRDefault="008F03B5" w:rsidP="00302756">
      <w:pPr>
        <w:jc w:val="both"/>
      </w:pPr>
      <w:r>
        <w:t>To open a saved project, click “Open Project”</w:t>
      </w:r>
      <w:r w:rsidRPr="008F03B5">
        <w:rPr>
          <w:noProof/>
          <w:lang w:eastAsia="en-US"/>
        </w:rPr>
        <w:t xml:space="preserve"> </w:t>
      </w:r>
      <w:r>
        <w:rPr>
          <w:noProof/>
          <w:lang w:eastAsia="en-US"/>
        </w:rPr>
        <w:drawing>
          <wp:inline distT="0" distB="0" distL="0" distR="0" wp14:anchorId="6CA2465E" wp14:editId="0A9F0CA4">
            <wp:extent cx="621792" cy="310896"/>
            <wp:effectExtent l="0" t="0" r="6985" b="0"/>
            <wp:docPr id="502" name="Picture 502" descr="E:\OneDrive\FluoRender\open_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open_project.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21792" cy="310896"/>
                    </a:xfrm>
                    <a:prstGeom prst="rect">
                      <a:avLst/>
                    </a:prstGeom>
                    <a:noFill/>
                    <a:ln>
                      <a:noFill/>
                    </a:ln>
                  </pic:spPr>
                </pic:pic>
              </a:graphicData>
            </a:graphic>
          </wp:inline>
        </w:drawing>
      </w:r>
      <w:r>
        <w:t xml:space="preserve"> in the main toolbar and choose the project file from the file browser dialog. </w:t>
      </w:r>
    </w:p>
    <w:p w14:paraId="765316BC" w14:textId="77777777" w:rsidR="00BF54AB" w:rsidRDefault="00BF54AB" w:rsidP="00302756">
      <w:pPr>
        <w:jc w:val="both"/>
      </w:pPr>
      <w:r>
        <w:br w:type="page"/>
      </w:r>
    </w:p>
    <w:p w14:paraId="1859D7AE" w14:textId="16AF3A71" w:rsidR="00DA3DA8" w:rsidRDefault="00BF54AB" w:rsidP="00302756">
      <w:pPr>
        <w:pStyle w:val="Heading1"/>
        <w:jc w:val="both"/>
      </w:pPr>
      <w:bookmarkStart w:id="333" w:name="_Toc406755677"/>
      <w:bookmarkStart w:id="334" w:name="_Ref406761841"/>
      <w:bookmarkStart w:id="335" w:name="_Toc406770750"/>
      <w:bookmarkStart w:id="336" w:name="_Ref407094692"/>
      <w:bookmarkStart w:id="337" w:name="_Ref407099846"/>
      <w:bookmarkStart w:id="338" w:name="_Ref428196568"/>
      <w:bookmarkStart w:id="339" w:name="_Ref433193735"/>
      <w:bookmarkStart w:id="340" w:name="_Ref464140305"/>
      <w:bookmarkStart w:id="341" w:name="_Ref497393127"/>
      <w:bookmarkStart w:id="342" w:name="_Ref497393137"/>
      <w:bookmarkStart w:id="343" w:name="_Ref497393152"/>
      <w:bookmarkStart w:id="344" w:name="_Ref509931804"/>
      <w:bookmarkStart w:id="345" w:name="_Ref520381431"/>
      <w:bookmarkStart w:id="346" w:name="_Ref10799800"/>
      <w:bookmarkStart w:id="347" w:name="_Ref17815049"/>
      <w:bookmarkStart w:id="348" w:name="_Ref17815062"/>
      <w:bookmarkStart w:id="349" w:name="_Ref17815148"/>
      <w:bookmarkStart w:id="350" w:name="_Ref17815524"/>
      <w:bookmarkStart w:id="351" w:name="_Ref17815862"/>
      <w:bookmarkStart w:id="352" w:name="_Ref22638126"/>
      <w:bookmarkStart w:id="353" w:name="_Ref29478071"/>
      <w:bookmarkStart w:id="354" w:name="_Ref29478929"/>
      <w:bookmarkStart w:id="355" w:name="_Ref29558862"/>
      <w:bookmarkStart w:id="356" w:name="_Ref36805205"/>
      <w:bookmarkStart w:id="357" w:name="_Ref36806165"/>
      <w:bookmarkStart w:id="358" w:name="_Ref63171983"/>
      <w:bookmarkStart w:id="359" w:name="_Ref165035310"/>
      <w:bookmarkStart w:id="360" w:name="_Toc183178674"/>
      <w:r w:rsidRPr="00BF54AB">
        <w:lastRenderedPageBreak/>
        <w:t xml:space="preserve">Paint </w:t>
      </w:r>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r w:rsidR="008132D8">
        <w:t>Brush</w:t>
      </w:r>
      <w:bookmarkEnd w:id="360"/>
    </w:p>
    <w:p w14:paraId="27D79B54" w14:textId="267017E7" w:rsidR="00564DE6" w:rsidRDefault="00B71BC2" w:rsidP="00302756">
      <w:pPr>
        <w:jc w:val="both"/>
      </w:pPr>
      <w:r>
        <w:t>FluoRender allows selecting</w:t>
      </w:r>
      <w:r w:rsidR="00EB53C4">
        <w:fldChar w:fldCharType="begin"/>
      </w:r>
      <w:r w:rsidR="00EB53C4">
        <w:instrText xml:space="preserve"> XE "</w:instrText>
      </w:r>
      <w:r w:rsidR="00EB53C4" w:rsidRPr="004C7396">
        <w:instrText>Paint selection</w:instrText>
      </w:r>
      <w:r w:rsidR="00EB53C4">
        <w:instrText xml:space="preserve">" </w:instrText>
      </w:r>
      <w:r w:rsidR="00EB53C4">
        <w:fldChar w:fldCharType="end"/>
      </w:r>
      <w:r>
        <w:t xml:space="preserve"> a portion of a volume channel based on underlying structures. Users can directly paint on visualizations </w:t>
      </w:r>
      <w:r w:rsidR="0067545E">
        <w:t>in</w:t>
      </w:r>
      <w:r>
        <w:t xml:space="preserve"> render view and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desired structures. Selected structures become the basis of </w:t>
      </w:r>
      <w:r w:rsidR="00E50FE8">
        <w:t xml:space="preserve">many </w:t>
      </w:r>
      <w:r>
        <w:t xml:space="preserve">subsequent analysis and processing </w:t>
      </w:r>
      <w:r w:rsidR="00E50FE8">
        <w:t>operations</w:t>
      </w:r>
      <w:r>
        <w:t>.</w:t>
      </w:r>
      <w:r w:rsidR="00E50FE8">
        <w:t xml:space="preserve"> </w:t>
      </w:r>
      <w:r w:rsidR="00494DAE">
        <w:t>The</w:t>
      </w:r>
      <w:r w:rsidR="00E50FE8">
        <w:t xml:space="preserve"> paint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rsidR="00E50FE8">
        <w:t xml:space="preserve"> are in the “</w:t>
      </w:r>
      <w:r w:rsidR="00564DE6">
        <w:t>Paint Brush</w:t>
      </w:r>
      <w:r w:rsidR="00E50FE8">
        <w:t>” dialog. To open the “</w:t>
      </w:r>
      <w:r w:rsidR="00564DE6">
        <w:t>Paint Brush</w:t>
      </w:r>
      <w:r w:rsidR="00E50FE8">
        <w:t xml:space="preserve">” dialog, click </w:t>
      </w:r>
      <w:r w:rsidR="00EE5BD8">
        <w:rPr>
          <w:noProof/>
          <w:lang w:eastAsia="en-US"/>
        </w:rPr>
        <w:drawing>
          <wp:inline distT="0" distB="0" distL="0" distR="0" wp14:anchorId="40AB459F" wp14:editId="059AC75F">
            <wp:extent cx="703580" cy="320040"/>
            <wp:effectExtent l="0" t="0" r="0" b="3810"/>
            <wp:docPr id="442" name="Picture 442" descr="E:\OneDrive\FluoRender\icon_paint_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703580" cy="320040"/>
                    </a:xfrm>
                    <a:prstGeom prst="rect">
                      <a:avLst/>
                    </a:prstGeom>
                    <a:noFill/>
                    <a:ln>
                      <a:noFill/>
                    </a:ln>
                  </pic:spPr>
                </pic:pic>
              </a:graphicData>
            </a:graphic>
          </wp:inline>
        </w:drawing>
      </w:r>
      <w:r w:rsidR="00E50FE8">
        <w:t xml:space="preserve"> </w:t>
      </w:r>
      <w:r w:rsidR="00564DE6">
        <w:t xml:space="preserve">on the main toolbar. If the button is not currently showing, </w:t>
      </w:r>
      <w:r w:rsidR="00EE5BD8">
        <w:t>it can be found in a drop-down list by clicking the arrow beside the current tool button</w:t>
      </w:r>
      <w:r w:rsidR="00564DE6">
        <w:t>.</w:t>
      </w:r>
    </w:p>
    <w:p w14:paraId="2081F847" w14:textId="73E9757D" w:rsidR="00B71BC2" w:rsidRDefault="00E50FE8" w:rsidP="00302756">
      <w:pPr>
        <w:jc w:val="both"/>
      </w:pPr>
      <w:r>
        <w:t xml:space="preserve">The </w:t>
      </w:r>
      <w:r w:rsidR="00564DE6">
        <w:t>Paint Brush</w:t>
      </w:r>
      <w:r>
        <w:t xml:space="preserve"> dialog controls the behavior of paintbrushes through a series of settings</w:t>
      </w:r>
      <w:r w:rsidR="00406B51">
        <w:t xml:space="preserve"> (</w:t>
      </w:r>
      <w:r w:rsidR="00406B51">
        <w:fldChar w:fldCharType="begin" w:fldLock="1"/>
      </w:r>
      <w:r w:rsidR="00406B51">
        <w:instrText xml:space="preserve"> REF _Ref406597855 \h </w:instrText>
      </w:r>
      <w:r w:rsidR="00E620C5">
        <w:instrText xml:space="preserve"> \* MERGEFORMAT </w:instrText>
      </w:r>
      <w:r w:rsidR="00406B51">
        <w:fldChar w:fldCharType="separate"/>
      </w:r>
      <w:r w:rsidR="00B137B9">
        <w:t xml:space="preserve">Figure </w:t>
      </w:r>
      <w:r w:rsidR="00B137B9">
        <w:rPr>
          <w:noProof/>
        </w:rPr>
        <w:t>15</w:t>
      </w:r>
      <w:r w:rsidR="00B137B9">
        <w:noBreakHyphen/>
      </w:r>
      <w:r w:rsidR="00B137B9">
        <w:rPr>
          <w:noProof/>
        </w:rPr>
        <w:t>1</w:t>
      </w:r>
      <w:r w:rsidR="00406B51">
        <w:fldChar w:fldCharType="end"/>
      </w:r>
      <w:r w:rsidR="00406B51">
        <w:t>)</w:t>
      </w:r>
      <w:r>
        <w:t>.</w:t>
      </w:r>
    </w:p>
    <w:p w14:paraId="202146A1" w14:textId="714BAC5C" w:rsidR="00E50FE8" w:rsidRDefault="00E50FE8" w:rsidP="00AF05FB">
      <w:pPr>
        <w:spacing w:after="120"/>
        <w:jc w:val="center"/>
      </w:pPr>
      <w:r>
        <w:rPr>
          <w:noProof/>
          <w:lang w:eastAsia="en-US"/>
        </w:rPr>
        <w:drawing>
          <wp:inline distT="0" distB="0" distL="0" distR="0" wp14:anchorId="6BA3FE32" wp14:editId="07823F60">
            <wp:extent cx="2696848" cy="3511296"/>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Users\HP2\SkyDrive\FluoRender\selection_diag.png"/>
                    <pic:cNvPicPr>
                      <a:picLocks noChangeAspect="1" noChangeArrowheads="1"/>
                    </pic:cNvPicPr>
                  </pic:nvPicPr>
                  <pic:blipFill>
                    <a:blip r:embed="rId143"/>
                    <a:stretch>
                      <a:fillRect/>
                    </a:stretch>
                  </pic:blipFill>
                  <pic:spPr bwMode="auto">
                    <a:xfrm>
                      <a:off x="0" y="0"/>
                      <a:ext cx="2696848" cy="3511296"/>
                    </a:xfrm>
                    <a:prstGeom prst="rect">
                      <a:avLst/>
                    </a:prstGeom>
                    <a:noFill/>
                    <a:ln>
                      <a:noFill/>
                    </a:ln>
                  </pic:spPr>
                </pic:pic>
              </a:graphicData>
            </a:graphic>
          </wp:inline>
        </w:drawing>
      </w:r>
    </w:p>
    <w:p w14:paraId="0BA919B3" w14:textId="5018DBA5" w:rsidR="00E50FE8" w:rsidRDefault="00E50FE8" w:rsidP="00AF05FB">
      <w:pPr>
        <w:pStyle w:val="Caption"/>
        <w:jc w:val="center"/>
      </w:pPr>
      <w:bookmarkStart w:id="361" w:name="_Ref406597855"/>
      <w:bookmarkStart w:id="362" w:name="_Toc183178776"/>
      <w:r>
        <w:t xml:space="preserve">Figure </w:t>
      </w:r>
      <w:fldSimple w:instr=" STYLEREF 1 \s ">
        <w:r w:rsidR="0017337F">
          <w:rPr>
            <w:noProof/>
          </w:rPr>
          <w:t>15</w:t>
        </w:r>
      </w:fldSimple>
      <w:r w:rsidR="00586A6E">
        <w:noBreakHyphen/>
      </w:r>
      <w:fldSimple w:instr=" SEQ Figure \* ARABIC \s 1 ">
        <w:r w:rsidR="0017337F">
          <w:rPr>
            <w:noProof/>
          </w:rPr>
          <w:t>1</w:t>
        </w:r>
      </w:fldSimple>
      <w:bookmarkEnd w:id="361"/>
      <w:r>
        <w:t xml:space="preserve">. </w:t>
      </w:r>
      <w:r w:rsidR="00406B51">
        <w:t xml:space="preserve">The </w:t>
      </w:r>
      <w:r w:rsidR="00564DE6">
        <w:t xml:space="preserve">Paint Brush </w:t>
      </w:r>
      <w:r w:rsidR="00406B51">
        <w:t>dialog.</w:t>
      </w:r>
      <w:bookmarkEnd w:id="362"/>
    </w:p>
    <w:p w14:paraId="79E266F6" w14:textId="3ADF1398" w:rsidR="00406B51" w:rsidRDefault="00406B51" w:rsidP="00302756">
      <w:pPr>
        <w:pStyle w:val="Heading2"/>
      </w:pPr>
      <w:bookmarkStart w:id="363" w:name="_Toc406755678"/>
      <w:bookmarkStart w:id="364" w:name="_Toc406770751"/>
      <w:bookmarkStart w:id="365" w:name="_Toc183178675"/>
      <w:r>
        <w:t>Brush Types</w:t>
      </w:r>
      <w:bookmarkEnd w:id="363"/>
      <w:bookmarkEnd w:id="364"/>
      <w:bookmarkEnd w:id="365"/>
    </w:p>
    <w:p w14:paraId="53C8011A" w14:textId="09E4B253" w:rsidR="00406B51" w:rsidRDefault="00406B51" w:rsidP="00302756">
      <w:pPr>
        <w:jc w:val="both"/>
      </w:pPr>
      <w:r>
        <w:t>There are three brush types.</w:t>
      </w:r>
      <w:r w:rsidR="00E81B3F">
        <w:t xml:space="preserve"> They are accessed by clicking the toolbar buttons in the “Analyze” dialog. When any of the following </w:t>
      </w:r>
      <w:r w:rsidR="00A74FC6">
        <w:t xml:space="preserve">brush types </w:t>
      </w:r>
      <w:r w:rsidR="00AF05FB">
        <w:t>are</w:t>
      </w:r>
      <w:r w:rsidR="00A74FC6">
        <w:t xml:space="preserve"> selected, </w:t>
      </w:r>
      <w:r w:rsidR="00C51B29">
        <w:t>the </w:t>
      </w:r>
      <w:r w:rsidR="00A74FC6">
        <w:t>user can start painting in render view using a mouse or similar pointing device.</w:t>
      </w:r>
    </w:p>
    <w:p w14:paraId="0BC00BC0" w14:textId="59CFF43E" w:rsidR="007660AF" w:rsidRDefault="00176CB2" w:rsidP="00302756">
      <w:pPr>
        <w:jc w:val="both"/>
      </w:pPr>
      <w:r>
        <w:rPr>
          <w:noProof/>
        </w:rPr>
        <w:drawing>
          <wp:inline distT="0" distB="0" distL="0" distR="0" wp14:anchorId="5A141473" wp14:editId="6DA105F0">
            <wp:extent cx="155448" cy="155448"/>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w:t>
      </w:r>
      <w:r w:rsidR="007660AF" w:rsidRPr="00176CB2">
        <w:rPr>
          <w:b/>
          <w:bCs/>
        </w:rPr>
        <w:t>Grow.</w:t>
      </w:r>
      <w:r w:rsidR="007660AF">
        <w:t xml:space="preserve"> </w:t>
      </w:r>
      <w:r w:rsidR="008A083F">
        <w:t xml:space="preserve">When enabled, click on a </w:t>
      </w:r>
      <w:r w:rsidR="00CF2425">
        <w:t>structure</w:t>
      </w:r>
      <w:r w:rsidR="00AF6E1B">
        <w:t xml:space="preserve"> to select it. The selection mask grow</w:t>
      </w:r>
      <w:r>
        <w:t>s</w:t>
      </w:r>
      <w:r w:rsidR="00AF6E1B">
        <w:t xml:space="preserve"> from </w:t>
      </w:r>
      <w:r w:rsidR="00956A00">
        <w:t>a point where the mouse clicks</w:t>
      </w:r>
      <w:r>
        <w:t>. Hold down the mouse button to continuously grow the selection mask.</w:t>
      </w:r>
      <w:r w:rsidR="0031374D">
        <w:t xml:space="preserve"> It can be useful to find all connected structures to a point.</w:t>
      </w:r>
      <w:r w:rsidR="009A3F39">
        <w:t xml:space="preserve"> </w:t>
      </w:r>
      <w:r w:rsidR="00E01F49">
        <w:t xml:space="preserve">When the </w:t>
      </w:r>
      <w:r w:rsidR="009649E5">
        <w:t xml:space="preserve">growth of </w:t>
      </w:r>
      <w:r w:rsidR="006D642B">
        <w:t>a structure such as nerves</w:t>
      </w:r>
      <w:r w:rsidR="00180157">
        <w:t xml:space="preserve"> is dominant in one direction, </w:t>
      </w:r>
      <w:r w:rsidR="0053207A">
        <w:t xml:space="preserve">drag the mouse to that direction to </w:t>
      </w:r>
      <w:r w:rsidR="00E951AC">
        <w:t>constrain</w:t>
      </w:r>
      <w:r w:rsidR="00DA1972">
        <w:t xml:space="preserve"> the grow</w:t>
      </w:r>
      <w:r w:rsidR="00C51B29">
        <w:t>th</w:t>
      </w:r>
      <w:r w:rsidR="00DA1972">
        <w:t xml:space="preserve"> selection.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A76B0" w14:paraId="066B1360" w14:textId="77777777" w:rsidTr="00B01F3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F4F313E" w14:textId="77777777" w:rsidR="00BA76B0" w:rsidRDefault="00BA76B0" w:rsidP="00302756">
            <w:pPr>
              <w:pStyle w:val="Icon"/>
              <w:jc w:val="both"/>
            </w:pPr>
            <w:r>
              <w:rPr>
                <w:noProof/>
                <w:lang w:eastAsia="en-US"/>
              </w:rPr>
              <w:lastRenderedPageBreak/>
              <mc:AlternateContent>
                <mc:Choice Requires="wpg">
                  <w:drawing>
                    <wp:inline distT="0" distB="0" distL="0" distR="0" wp14:anchorId="54D3000C" wp14:editId="3DB5B2B6">
                      <wp:extent cx="228600" cy="228600"/>
                      <wp:effectExtent l="0" t="0" r="0" b="0"/>
                      <wp:docPr id="563" name="Group 19" descr="P2867C1T9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0" name="Oval 57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4" name="Freeform 2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58CEF1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axdGqHBQAA9REAAA4AAAAAAAAAAAAAAAAALgIAAGRycy9l&#10;Mm9Eb2MueG1sUEsBAi0AFAAGAAgAAAAhAPgMKZnYAAAAAwEAAA8AAAAAAAAAAAAAAAAA4QcAAGRy&#10;cy9kb3ducmV2LnhtbFBLBQYAAAAABAAEAPMAAADmCAAAAAA=&#10;">
                      <v:oval id="Oval 57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" fillcolor="#f24f4f [3204]" stroked="f" strokeweight="0">
                        <v:stroke joinstyle="miter"/>
                        <o:lock v:ext="edit" aspectratio="t"/>
                      </v:oval>
                      <v:shape id="Freeform 20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C20EE84" w14:textId="7F606C71" w:rsidR="00BA76B0" w:rsidRDefault="004816D5" w:rsidP="00302756">
            <w:pPr>
              <w:pStyle w:val="TipText"/>
              <w:jc w:val="both"/>
              <w:cnfStyle w:val="000000000000" w:firstRow="0" w:lastRow="0" w:firstColumn="0" w:lastColumn="0" w:oddVBand="0" w:evenVBand="0" w:oddHBand="0" w:evenHBand="0" w:firstRowFirstColumn="0" w:firstRowLastColumn="0" w:lastRowFirstColumn="0" w:lastRowLastColumn="0"/>
            </w:pPr>
            <w:r>
              <w:t>Divide a large data set into multiple bricks</w:t>
            </w:r>
            <w:r w:rsidR="00CE2304">
              <w:t xml:space="preserve"> to accelerate the selection speed. Avoid growing to all bricks</w:t>
            </w:r>
            <w:r w:rsidR="003F761A">
              <w:t xml:space="preserve"> in one click</w:t>
            </w:r>
            <w:r w:rsidR="00110515">
              <w:t xml:space="preserve">. </w:t>
            </w:r>
            <w:r w:rsidR="00035CD6">
              <w:t>Multiple clicks</w:t>
            </w:r>
            <w:r w:rsidR="00B46E86">
              <w:t xml:space="preserve"> </w:t>
            </w:r>
            <w:r w:rsidR="006C319C">
              <w:t>limit</w:t>
            </w:r>
            <w:r w:rsidR="00B46E86">
              <w:t xml:space="preserve"> the comput</w:t>
            </w:r>
            <w:r w:rsidR="006C319C">
              <w:t>ation to a small region of the entire data set. Interactive speed can then be achieved.</w:t>
            </w:r>
          </w:p>
        </w:tc>
      </w:tr>
    </w:tbl>
    <w:p w14:paraId="1B37FA75" w14:textId="19F09454" w:rsidR="00406B51" w:rsidRDefault="00BD0C2D" w:rsidP="00302756">
      <w:pPr>
        <w:jc w:val="both"/>
      </w:pPr>
      <w:r>
        <w:rPr>
          <w:b/>
          <w:noProof/>
          <w:lang w:eastAsia="en-US"/>
        </w:rPr>
        <w:drawing>
          <wp:inline distT="0" distB="0" distL="0" distR="0" wp14:anchorId="23BA7EE0" wp14:editId="2964FE00">
            <wp:extent cx="192024" cy="192024"/>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brushes-0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rPr>
          <w:b/>
        </w:rPr>
        <w:t xml:space="preserve"> </w:t>
      </w:r>
      <w:r w:rsidR="00406B51" w:rsidRPr="00B9368C">
        <w:rPr>
          <w:b/>
        </w:rPr>
        <w:t>Select.</w:t>
      </w:r>
      <w:r w:rsidR="00406B51">
        <w:t xml:space="preserve"> </w:t>
      </w:r>
      <w:r w:rsidR="00E76613">
        <w:t xml:space="preserve">When enabled, </w:t>
      </w:r>
      <w:r w:rsidR="00C51B29">
        <w:t>the </w:t>
      </w:r>
      <w:r w:rsidR="00E76613">
        <w:t xml:space="preserve">user can paint on visualizations in render view to initialize </w:t>
      </w:r>
      <w:r w:rsidR="00A87ABA">
        <w:t>the </w:t>
      </w:r>
      <w:r w:rsidR="00E76613">
        <w:t xml:space="preserve">selection of desired structures. The brush is typically equipped with two strokes, whose stamps are indicated by two concentric circles. The inner circle, called </w:t>
      </w:r>
      <w:r w:rsidR="00A87ABA">
        <w:t>the </w:t>
      </w:r>
      <w:r w:rsidR="00E76613">
        <w:t xml:space="preserve">center stroke stamp, defines seeds for selection. Seeds are selected based on the “Threshold” value in the “Selection Settings”. The outer circle called </w:t>
      </w:r>
      <w:r w:rsidR="00327A51">
        <w:t>the </w:t>
      </w:r>
      <w:r w:rsidR="00E76613">
        <w:t xml:space="preserve">diffuse stroke stamp, defines a </w:t>
      </w:r>
      <w:r w:rsidR="00B9368C">
        <w:t>diffusion</w:t>
      </w:r>
      <w:r w:rsidR="00E76613">
        <w:t xml:space="preserve"> region for seeds. Seeds can </w:t>
      </w:r>
      <w:r w:rsidR="00B9368C">
        <w:t>diffuse or grow within the diffusion region based on a diffusion equation.</w:t>
      </w:r>
    </w:p>
    <w:p w14:paraId="79139780" w14:textId="7D4DCE3A" w:rsidR="00406B51" w:rsidRDefault="00BD0C2D" w:rsidP="00302756">
      <w:pPr>
        <w:jc w:val="both"/>
      </w:pPr>
      <w:r>
        <w:rPr>
          <w:b/>
          <w:noProof/>
          <w:lang w:eastAsia="en-US"/>
        </w:rPr>
        <w:drawing>
          <wp:inline distT="0" distB="0" distL="0" distR="0" wp14:anchorId="59B5C9DB" wp14:editId="4638EF22">
            <wp:extent cx="192024" cy="192024"/>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rPr>
          <w:b/>
        </w:rPr>
        <w:t xml:space="preserve"> </w:t>
      </w:r>
      <w:r w:rsidR="00406B51" w:rsidRPr="00B9368C">
        <w:rPr>
          <w:b/>
        </w:rPr>
        <w:t>Diffuse.</w:t>
      </w:r>
      <w:r w:rsidR="00406B51">
        <w:t xml:space="preserve"> </w:t>
      </w:r>
      <w:r w:rsidR="00B9368C">
        <w:t xml:space="preserve">When enabled, </w:t>
      </w:r>
      <w:r w:rsidR="00327A51">
        <w:t>the </w:t>
      </w:r>
      <w:r w:rsidR="00B9368C">
        <w:t>user can paint on visualizations in render view to diffuse or grow existing selected structures. The diffusion brush is exactly a selection brush without the center stamp for seeding. It is used for selecting structures that are three-dimensionally connected to existing selections.</w:t>
      </w:r>
      <w:r w:rsidR="00E80214">
        <w:t xml:space="preserve">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rsidR="00E80214">
        <w:t xml:space="preserve"> complex 3D structures, such as nerves, neuron axons, and dendrites.</w:t>
      </w:r>
    </w:p>
    <w:p w14:paraId="6F4BD84A" w14:textId="3CD5B2FE" w:rsidR="0078369E" w:rsidRDefault="0078369E" w:rsidP="00302756">
      <w:pPr>
        <w:jc w:val="both"/>
      </w:pPr>
      <w:r>
        <w:rPr>
          <w:noProof/>
          <w:lang w:eastAsia="en-US"/>
        </w:rPr>
        <w:drawing>
          <wp:inline distT="0" distB="0" distL="0" distR="0" wp14:anchorId="511B23F9" wp14:editId="2929BD4D">
            <wp:extent cx="192024" cy="1828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neDrive\FluoRender\brushes_solid-04.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2024" cy="182880"/>
                    </a:xfrm>
                    <a:prstGeom prst="rect">
                      <a:avLst/>
                    </a:prstGeom>
                    <a:noFill/>
                    <a:ln>
                      <a:noFill/>
                    </a:ln>
                  </pic:spPr>
                </pic:pic>
              </a:graphicData>
            </a:graphic>
          </wp:inline>
        </w:drawing>
      </w:r>
      <w:r>
        <w:t xml:space="preserve"> </w:t>
      </w:r>
      <w:r w:rsidRPr="0078369E">
        <w:rPr>
          <w:b/>
        </w:rPr>
        <w:t>Solid.</w:t>
      </w:r>
      <w:r>
        <w:t xml:space="preserve"> When enabled, </w:t>
      </w:r>
      <w:r w:rsidR="00B02541">
        <w:t>the </w:t>
      </w:r>
      <w:r>
        <w:t xml:space="preserve">user can create masks of fully selected regions disregarding the underlying structures. You can use this brush to create masks even on completely empty regions of the data. It is useful when </w:t>
      </w:r>
      <w:r w:rsidR="008132D8">
        <w:t>part</w:t>
      </w:r>
      <w:r>
        <w:t xml:space="preserve"> or </w:t>
      </w:r>
      <w:r w:rsidR="008132D8">
        <w:t xml:space="preserve">an </w:t>
      </w:r>
      <w:r>
        <w:t xml:space="preserve">entire data </w:t>
      </w:r>
      <w:r w:rsidR="008132D8">
        <w:t xml:space="preserve">set </w:t>
      </w:r>
      <w:r>
        <w:t>need</w:t>
      </w:r>
      <w:r w:rsidR="008132D8">
        <w:t>s</w:t>
      </w:r>
      <w:r>
        <w:t xml:space="preserve"> to be selected and analyzed without missing any information (including empty space). The solid brush is enabled when the </w:t>
      </w:r>
      <w:r w:rsidR="0020583B">
        <w:t xml:space="preserve">“Shift” key is held down in </w:t>
      </w:r>
      <w:r w:rsidR="00B02541">
        <w:t>the </w:t>
      </w:r>
      <w:r w:rsidR="0020583B">
        <w:t xml:space="preserve">“Probe” </w:t>
      </w:r>
      <w:r w:rsidR="0020583B">
        <w:rPr>
          <w:noProof/>
          <w:lang w:eastAsia="en-US"/>
        </w:rPr>
        <w:drawing>
          <wp:inline distT="0" distB="0" distL="0" distR="0" wp14:anchorId="06932A6C" wp14:editId="39C51666">
            <wp:extent cx="201168" cy="201168"/>
            <wp:effectExtent l="0" t="0" r="889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neDrive\FluoRender\drill.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20583B">
        <w:t xml:space="preserve"> measurement tool. See </w:t>
      </w:r>
      <w:r w:rsidR="0020583B">
        <w:fldChar w:fldCharType="begin" w:fldLock="1"/>
      </w:r>
      <w:r w:rsidR="0020583B">
        <w:instrText xml:space="preserve"> REF _Ref420662628 \r \h </w:instrText>
      </w:r>
      <w:r w:rsidR="00E620C5">
        <w:instrText xml:space="preserve"> \* MERGEFORMAT </w:instrText>
      </w:r>
      <w:r w:rsidR="0020583B">
        <w:fldChar w:fldCharType="separate"/>
      </w:r>
      <w:r w:rsidR="00B137B9">
        <w:t>Chapter 16</w:t>
      </w:r>
      <w:r w:rsidR="0020583B">
        <w:fldChar w:fldCharType="end"/>
      </w:r>
      <w:r w:rsidR="0020583B">
        <w:t xml:space="preserve"> for more details.</w:t>
      </w:r>
    </w:p>
    <w:p w14:paraId="2BF7F7A9" w14:textId="40D045E0" w:rsidR="00406B51" w:rsidRDefault="00BD0C2D" w:rsidP="00302756">
      <w:pPr>
        <w:jc w:val="both"/>
      </w:pPr>
      <w:r>
        <w:rPr>
          <w:b/>
          <w:noProof/>
          <w:lang w:eastAsia="en-US"/>
        </w:rPr>
        <w:drawing>
          <wp:inline distT="0" distB="0" distL="0" distR="0" wp14:anchorId="055F6F8C" wp14:editId="68592157">
            <wp:extent cx="192024" cy="192024"/>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brushes-03.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rPr>
          <w:b/>
        </w:rPr>
        <w:t xml:space="preserve"> </w:t>
      </w:r>
      <w:r w:rsidR="00406B51" w:rsidRPr="00B9368C">
        <w:rPr>
          <w:b/>
        </w:rPr>
        <w:t>Unselect.</w:t>
      </w:r>
      <w:r w:rsidR="00406B51">
        <w:t xml:space="preserve"> </w:t>
      </w:r>
      <w:r w:rsidR="00B9368C">
        <w:t xml:space="preserve">When enabled, </w:t>
      </w:r>
      <w:r w:rsidR="008132D8">
        <w:t>the user</w:t>
      </w:r>
      <w:r w:rsidR="00B9368C">
        <w:t xml:space="preserve"> can paint on visualizations in render view and remove selected structures. It behaves like an eraser for masks.</w:t>
      </w:r>
    </w:p>
    <w:p w14:paraId="7777E648" w14:textId="2E2ED43E" w:rsidR="00E81B3F" w:rsidRDefault="00E81B3F" w:rsidP="00302756">
      <w:pPr>
        <w:jc w:val="both"/>
      </w:pPr>
      <w:r>
        <w:t xml:space="preserve">In addition, “Reset All” </w:t>
      </w:r>
      <w:r>
        <w:rPr>
          <w:noProof/>
          <w:lang w:eastAsia="en-US"/>
        </w:rPr>
        <w:drawing>
          <wp:inline distT="0" distB="0" distL="0" distR="0" wp14:anchorId="1C8B52D6" wp14:editId="69F3D167">
            <wp:extent cx="201168" cy="201168"/>
            <wp:effectExtent l="0" t="0" r="889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C:\Users\HP2\SkyDrive\FluoRender\edit_clear.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can be used to clear all selections.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74FC6" w14:paraId="344C7045" w14:textId="77777777" w:rsidTr="00E7661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49C2B12" w14:textId="77777777" w:rsidR="00A74FC6" w:rsidRDefault="00A74FC6" w:rsidP="00302756">
            <w:pPr>
              <w:pStyle w:val="Icon"/>
              <w:jc w:val="both"/>
            </w:pPr>
            <w:r>
              <w:rPr>
                <w:noProof/>
                <w:lang w:eastAsia="en-US"/>
              </w:rPr>
              <mc:AlternateContent>
                <mc:Choice Requires="wpg">
                  <w:drawing>
                    <wp:inline distT="0" distB="0" distL="0" distR="0" wp14:anchorId="737BDE94" wp14:editId="49B548EA">
                      <wp:extent cx="228600" cy="228600"/>
                      <wp:effectExtent l="0" t="0" r="0" b="0"/>
                      <wp:docPr id="200" name="Group 19" descr="P2875C1T9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1" name="Oval 2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2" name="Freeform 2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47BF0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vTvTe4AFAAD1EQAADgAAAAAAAAAAAAAAAAAuAgAAZHJzL2Uyb0RvYy54&#10;bWxQSwECLQAUAAYACAAAACEA+AwpmdgAAAADAQAADwAAAAAAAAAAAAAAAADaBwAAZHJzL2Rvd25y&#10;ZXYueG1sUEsFBgAAAAAEAAQA8wAAAN8IAAAAAA==&#10;">
                      <v:oval id="Oval 20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" fillcolor="#f24f4f [3204]" stroked="f" strokeweight="0">
                        <v:stroke joinstyle="miter"/>
                        <o:lock v:ext="edit" aspectratio="t"/>
                      </v:oval>
                      <v:shape id="Freeform 20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2D5617" w14:textId="5A0CCB06" w:rsidR="00A74FC6" w:rsidRDefault="00A74FC6" w:rsidP="00302756">
            <w:pPr>
              <w:pStyle w:val="TipText"/>
              <w:jc w:val="both"/>
              <w:cnfStyle w:val="000000000000" w:firstRow="0" w:lastRow="0" w:firstColumn="0" w:lastColumn="0" w:oddVBand="0" w:evenVBand="0" w:oddHBand="0" w:evenHBand="0" w:firstRowFirstColumn="0" w:firstRowLastColumn="0" w:lastRowFirstColumn="0" w:lastRowLastColumn="0"/>
            </w:pPr>
            <w:r>
              <w:t>The same set of buttons are found in the “Workspace” toolbar. Alternatively, these keyboard shortcuts can be used: holding “Shift” – Select; holding “z” – Diffuse; holding “x” – unselect.</w:t>
            </w:r>
          </w:p>
        </w:tc>
      </w:tr>
      <w:tr w:rsidR="00B9368C" w14:paraId="38343A6C" w14:textId="77777777" w:rsidTr="00B9368C">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EDF1406" w14:textId="77777777" w:rsidR="00B9368C" w:rsidRDefault="00B9368C" w:rsidP="00302756">
            <w:pPr>
              <w:pStyle w:val="Icon"/>
              <w:jc w:val="both"/>
            </w:pPr>
            <w:r>
              <w:rPr>
                <w:noProof/>
                <w:lang w:eastAsia="en-US"/>
              </w:rPr>
              <mc:AlternateContent>
                <mc:Choice Requires="wpg">
                  <w:drawing>
                    <wp:inline distT="0" distB="0" distL="0" distR="0" wp14:anchorId="46B22364" wp14:editId="4ABB1372">
                      <wp:extent cx="228600" cy="228600"/>
                      <wp:effectExtent l="0" t="0" r="0" b="0"/>
                      <wp:docPr id="154" name="Group 19" descr="P2878C3T9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5" name="Oval 1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6" name="Freeform 19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1DEEE2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BzkO1+HBQAA9REAAA4AAAAAAAAAAAAAAAAALgIAAGRycy9l&#10;Mm9Eb2MueG1sUEsBAi0AFAAGAAgAAAAhAPgMKZnYAAAAAwEAAA8AAAAAAAAAAAAAAAAA4QcAAGRy&#10;cy9kb3ducmV2LnhtbFBLBQYAAAAABAAEAPMAAADmCAAAAAA=&#10;">
                      <v:oval id="Oval 15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" fillcolor="#f24f4f [3204]" stroked="f" strokeweight="0">
                        <v:stroke joinstyle="miter"/>
                        <o:lock v:ext="edit" aspectratio="t"/>
                      </v:oval>
                      <v:shape id="Freeform 19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F101CF8" w14:textId="1FBFF4F3" w:rsidR="00B9368C" w:rsidRDefault="00B9368C"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Selected structures are indicated by a mask with a different color than </w:t>
            </w:r>
            <w:r w:rsidR="008132D8">
              <w:t>the original</w:t>
            </w:r>
            <w:r>
              <w:t xml:space="preserve"> volume channel. The mask color is calculated from the original color and should provide sufficient contrast to be distinguished from the original. For information on assigning IDs and changing mask colors, see the chapter on components and tracking.</w:t>
            </w:r>
          </w:p>
        </w:tc>
      </w:tr>
      <w:tr w:rsidR="0071276D" w14:paraId="736FDE4A" w14:textId="77777777" w:rsidTr="00953FA5">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32BBB9F" w14:textId="77777777" w:rsidR="0071276D" w:rsidRDefault="0071276D" w:rsidP="00302756">
            <w:pPr>
              <w:pStyle w:val="Icon"/>
              <w:jc w:val="both"/>
            </w:pPr>
            <w:r>
              <w:rPr>
                <w:noProof/>
                <w:lang w:eastAsia="en-US"/>
              </w:rPr>
              <mc:AlternateContent>
                <mc:Choice Requires="wpg">
                  <w:drawing>
                    <wp:inline distT="0" distB="0" distL="0" distR="0" wp14:anchorId="25AFAA81" wp14:editId="5F2CE6CF">
                      <wp:extent cx="228600" cy="228600"/>
                      <wp:effectExtent l="0" t="0" r="0" b="0"/>
                      <wp:docPr id="232" name="Group 19" descr="P2883C1T9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3" name="Oval 2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4" name="Freeform 2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C42FF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CnHOqhQUAAPURAAAOAAAAAAAAAAAAAAAAAC4CAABkcnMvZTJv&#10;RG9jLnhtbFBLAQItABQABgAIAAAAIQD4DCmZ2AAAAAMBAAAPAAAAAAAAAAAAAAAAAN8HAABkcnMv&#10;ZG93bnJldi54bWxQSwUGAAAAAAQABADzAAAA5AgAAAAA&#10;">
                      <v:oval id="Oval 2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" fillcolor="#f24f4f [3204]" stroked="f" strokeweight="0">
                        <v:stroke joinstyle="miter"/>
                        <o:lock v:ext="edit" aspectratio="t"/>
                      </v:oval>
                      <v:shape id="Freeform 2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FC99541" w14:textId="0AD6885B" w:rsidR="0071276D" w:rsidRDefault="0071276D"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Many settings that </w:t>
            </w:r>
            <w:r w:rsidR="0029579D">
              <w:t>change</w:t>
            </w:r>
            <w:r>
              <w:t xml:space="preserve"> the visualization of a volume channel can influence the paint selected result. Volume properties take part in the calculation of selected results. For example, voxels out of the threshold value range in the volume proper settings are not selected by the paintbrush. One important feature is to use </w:t>
            </w:r>
            <w:r w:rsidR="00580E29">
              <w:t>of </w:t>
            </w:r>
            <w:r>
              <w:t xml:space="preserve">clipping planes to restrict paint selection. For example, when you set the opposite clipping planes in an axis with </w:t>
            </w:r>
            <w:r w:rsidR="003A34CD">
              <w:t>a section</w:t>
            </w:r>
            <w:r>
              <w:t xml:space="preserve"> of one, it essentially allows you to perform paint selection on image sections.</w:t>
            </w:r>
          </w:p>
        </w:tc>
      </w:tr>
      <w:tr w:rsidR="0071276D" w14:paraId="431BE643" w14:textId="77777777" w:rsidTr="0071276D">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64984B02" w14:textId="3A5560BB" w:rsidR="0071276D" w:rsidRDefault="0071276D" w:rsidP="00302756">
            <w:pPr>
              <w:pStyle w:val="Icon"/>
              <w:jc w:val="both"/>
              <w:rPr>
                <w:noProof/>
                <w:lang w:eastAsia="en-US"/>
              </w:rPr>
            </w:pPr>
            <w:r>
              <w:rPr>
                <w:noProof/>
                <w:lang w:eastAsia="en-US"/>
              </w:rPr>
              <w:lastRenderedPageBreak/>
              <mc:AlternateContent>
                <mc:Choice Requires="wpg">
                  <w:drawing>
                    <wp:inline distT="0" distB="0" distL="0" distR="0" wp14:anchorId="786CBF78" wp14:editId="7EFA611E">
                      <wp:extent cx="228600" cy="228600"/>
                      <wp:effectExtent l="0" t="0" r="0" b="0"/>
                      <wp:docPr id="597" name="Group 19" descr="P2886C3T9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06" name="Oval 60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08" name="Freeform 2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D80B66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">
                      <v:oval id="Oval 60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" fillcolor="#f24f4f [3204]" stroked="f" strokeweight="0">
                        <v:stroke joinstyle="miter"/>
                        <o:lock v:ext="edit" aspectratio="t"/>
                      </v:oval>
                      <v:shape id="Freeform 2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418269A6" w14:textId="7198989E" w:rsidR="0071276D" w:rsidRDefault="007A2647" w:rsidP="00302756">
            <w:pPr>
              <w:pStyle w:val="TipText"/>
              <w:jc w:val="both"/>
              <w:cnfStyle w:val="000000000000" w:firstRow="0" w:lastRow="0" w:firstColumn="0" w:lastColumn="0" w:oddVBand="0" w:evenVBand="0" w:oddHBand="0" w:evenHBand="0" w:firstRowFirstColumn="0" w:firstRowLastColumn="0" w:lastRowFirstColumn="0" w:lastRowLastColumn="0"/>
            </w:pPr>
            <w:r>
              <w:t>Enable large data streaming and set a proper brick size for paint selecti</w:t>
            </w:r>
            <w:r w:rsidR="00580E29">
              <w:t>on</w:t>
            </w:r>
            <w:r>
              <w:t xml:space="preserve"> on a large data set. Only bricks covered by a paint brush stroke are included in the computation to reduce</w:t>
            </w:r>
            <w:r w:rsidR="00FD4BCA">
              <w:t xml:space="preserve"> processing time.</w:t>
            </w:r>
          </w:p>
        </w:tc>
      </w:tr>
    </w:tbl>
    <w:p w14:paraId="3DDFE30A" w14:textId="77777777" w:rsidR="0071276D" w:rsidRDefault="0071276D" w:rsidP="00302756">
      <w:pPr>
        <w:jc w:val="both"/>
      </w:pPr>
    </w:p>
    <w:p w14:paraId="28EA22D4" w14:textId="6EADA3DA" w:rsidR="002B3B25" w:rsidRDefault="002B3B25" w:rsidP="00302756">
      <w:pPr>
        <w:pStyle w:val="Heading2"/>
      </w:pPr>
      <w:bookmarkStart w:id="366" w:name="_Toc183178676"/>
      <w:r>
        <w:t>Brush History</w:t>
      </w:r>
      <w:bookmarkEnd w:id="366"/>
    </w:p>
    <w:p w14:paraId="7451516C" w14:textId="0D51B78B" w:rsidR="002B3B25" w:rsidRDefault="002B3B25" w:rsidP="00302756">
      <w:pPr>
        <w:jc w:val="both"/>
      </w:pPr>
      <w:r>
        <w:t>You can let FluoRender keep a history of the most recent brush strokes, and undo/redo the operations. By default, the history setting is turned off. You need to first choose the number of strokes to be kept in history in the FluoRender Settings (</w:t>
      </w:r>
      <w:r w:rsidR="008132D8">
        <w:fldChar w:fldCharType="begin"/>
      </w:r>
      <w:r w:rsidR="008132D8">
        <w:instrText xml:space="preserve"> REF _Ref165468762 \r \h </w:instrText>
      </w:r>
      <w:r w:rsidR="00302756">
        <w:instrText xml:space="preserve"> \* MERGEFORMAT </w:instrText>
      </w:r>
      <w:r w:rsidR="008132D8">
        <w:fldChar w:fldCharType="separate"/>
      </w:r>
      <w:r w:rsidR="0017337F">
        <w:t>Chapter 23</w:t>
      </w:r>
      <w:r w:rsidR="008132D8">
        <w:fldChar w:fldCharType="end"/>
      </w:r>
      <w:r>
        <w:t xml:space="preserve">). Once the brush history is turned on, you can use the </w:t>
      </w:r>
      <w:r w:rsidRPr="002B3B25">
        <w:rPr>
          <w:b/>
        </w:rPr>
        <w:t>Undo</w:t>
      </w:r>
      <w:r>
        <w:t xml:space="preserve"> and </w:t>
      </w:r>
      <w:r w:rsidRPr="002B3B25">
        <w:rPr>
          <w:b/>
        </w:rPr>
        <w:t>Redo</w:t>
      </w:r>
      <w:r>
        <w:t xml:space="preserve"> buttons to step through the brush stroke history.</w:t>
      </w:r>
    </w:p>
    <w:tbl>
      <w:tblPr>
        <w:tblStyle w:val="TipTable"/>
        <w:tblW w:w="3865" w:type="pct"/>
        <w:tblLook w:val="04A0" w:firstRow="1" w:lastRow="0" w:firstColumn="1" w:lastColumn="0" w:noHBand="0" w:noVBand="1"/>
      </w:tblPr>
      <w:tblGrid>
        <w:gridCol w:w="501"/>
        <w:gridCol w:w="6734"/>
      </w:tblGrid>
      <w:tr w:rsidR="002B3B25" w14:paraId="18708742"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C80392F" w14:textId="77777777" w:rsidR="002B3B25" w:rsidRDefault="002B3B25" w:rsidP="00302756">
            <w:pPr>
              <w:pStyle w:val="Icon"/>
              <w:jc w:val="both"/>
            </w:pPr>
            <w:r>
              <w:rPr>
                <w:noProof/>
                <w:lang w:eastAsia="en-US"/>
              </w:rPr>
              <mc:AlternateContent>
                <mc:Choice Requires="wpg">
                  <w:drawing>
                    <wp:inline distT="0" distB="0" distL="0" distR="0" wp14:anchorId="3001AFB7" wp14:editId="3C4ABBCF">
                      <wp:extent cx="228600" cy="228600"/>
                      <wp:effectExtent l="0" t="0" r="0" b="0"/>
                      <wp:docPr id="416" name="Group 19" descr="P2892C1T10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17" name="Oval 41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18" name="Freeform 41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8BA5D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iAiQ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D/4gIkFAAD1EQAADgAAAAAAAAAAAAAAAAAuAgAAZHJz&#10;L2Uyb0RvYy54bWxQSwECLQAUAAYACAAAACEA+AwpmdgAAAADAQAADwAAAAAAAAAAAAAAAADjBwAA&#10;ZHJzL2Rvd25yZXYueG1sUEsFBgAAAAAEAAQA8wAAAOgIAAAAAA==&#10;">
                      <v:oval id="Oval 41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" fillcolor="#f24f4f [3204]" stroked="f" strokeweight="0">
                        <v:stroke joinstyle="miter"/>
                        <o:lock v:ext="edit" aspectratio="t"/>
                      </v:oval>
                      <v:shape id="Freeform 41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E1EA36E" w14:textId="77BB83C9" w:rsidR="002B3B25" w:rsidRDefault="002B3B25" w:rsidP="00302756">
            <w:pPr>
              <w:pStyle w:val="TipText"/>
              <w:jc w:val="both"/>
              <w:cnfStyle w:val="000000000000" w:firstRow="0" w:lastRow="0" w:firstColumn="0" w:lastColumn="0" w:oddVBand="0" w:evenVBand="0" w:oddHBand="0" w:evenHBand="0" w:firstRowFirstColumn="0" w:firstRowLastColumn="0" w:lastRowFirstColumn="0" w:lastRowLastColumn="0"/>
            </w:pPr>
            <w:r>
              <w:t>It consumes more memory and slows down the operations when the brush history is enabled. Disable this feature if you are not working with brushes.</w:t>
            </w:r>
          </w:p>
        </w:tc>
      </w:tr>
    </w:tbl>
    <w:p w14:paraId="5E879E13" w14:textId="0411EA4B" w:rsidR="002B3B25" w:rsidRDefault="002B3B25" w:rsidP="00302756">
      <w:pPr>
        <w:jc w:val="both"/>
      </w:pPr>
    </w:p>
    <w:p w14:paraId="31666573" w14:textId="7A053117" w:rsidR="00B9368C" w:rsidRDefault="00B9368C" w:rsidP="00302756">
      <w:pPr>
        <w:pStyle w:val="Heading2"/>
      </w:pPr>
      <w:bookmarkStart w:id="367" w:name="_Toc406755679"/>
      <w:bookmarkStart w:id="368" w:name="_Toc406770752"/>
      <w:bookmarkStart w:id="369" w:name="_Toc183178677"/>
      <w:r>
        <w:t>Selection Settings</w:t>
      </w:r>
      <w:bookmarkEnd w:id="367"/>
      <w:bookmarkEnd w:id="368"/>
      <w:bookmarkEnd w:id="369"/>
    </w:p>
    <w:p w14:paraId="25103670" w14:textId="02704B07" w:rsidR="00B9368C" w:rsidRDefault="001D4A09" w:rsidP="00302756">
      <w:pPr>
        <w:jc w:val="both"/>
      </w:pPr>
      <w:r>
        <w:t>The behavior of bushes can be further refined using the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t>.</w:t>
      </w:r>
    </w:p>
    <w:p w14:paraId="68AB7117" w14:textId="393615D5" w:rsidR="001D4A09" w:rsidRDefault="00E80214" w:rsidP="00302756">
      <w:pPr>
        <w:jc w:val="both"/>
      </w:pPr>
      <w:r w:rsidRPr="00E80214">
        <w:rPr>
          <w:b/>
        </w:rPr>
        <w:t xml:space="preserve">Auto </w:t>
      </w:r>
      <w:r w:rsidR="00AC3A9E">
        <w:rPr>
          <w:b/>
        </w:rPr>
        <w:t>clear</w:t>
      </w:r>
      <w:r w:rsidRPr="00E80214">
        <w:rPr>
          <w:b/>
        </w:rPr>
        <w:t>.</w:t>
      </w:r>
      <w:r>
        <w:t xml:space="preserve"> When enabled, it automatically estimates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the selection brush. The threshold estimation is calculated </w:t>
      </w:r>
      <w:r w:rsidR="008132D8">
        <w:t>based on a</w:t>
      </w:r>
      <w:r>
        <w:t xml:space="preserve"> local histogram under a brush stroke. When a stroke is finished, the estimated threshold values </w:t>
      </w:r>
      <w:r w:rsidR="008132D8">
        <w:t>are</w:t>
      </w:r>
      <w:r>
        <w:t xml:space="preserve"> updated.</w:t>
      </w:r>
      <w:r w:rsidR="00BD2381">
        <w:t xml:space="preserve"> It clears </w:t>
      </w:r>
      <w:r w:rsidR="004B4F5F">
        <w:t>the </w:t>
      </w:r>
      <w:r w:rsidR="00BD2381">
        <w:t>previously selected region.</w:t>
      </w:r>
    </w:p>
    <w:p w14:paraId="678FA3D3" w14:textId="1EEF7737" w:rsidR="00E80214" w:rsidRDefault="00E80214" w:rsidP="00302756">
      <w:pPr>
        <w:jc w:val="both"/>
      </w:pPr>
      <w:r w:rsidRPr="00E80214">
        <w:rPr>
          <w:b/>
        </w:rPr>
        <w:t>Edge detect</w:t>
      </w:r>
      <w:r w:rsidR="008132D8">
        <w:rPr>
          <w:b/>
        </w:rPr>
        <w:t>ion</w:t>
      </w:r>
      <w:r w:rsidR="00CE0081">
        <w:rPr>
          <w:b/>
        </w:rPr>
        <w:fldChar w:fldCharType="begin"/>
      </w:r>
      <w:r w:rsidR="00CE0081">
        <w:instrText xml:space="preserve"> XE "</w:instrText>
      </w:r>
      <w:r w:rsidR="00CE0081" w:rsidRPr="00EA001F">
        <w:instrText>Edge detect</w:instrText>
      </w:r>
      <w:r w:rsidR="00CE0081">
        <w:instrText xml:space="preserve">" </w:instrText>
      </w:r>
      <w:r w:rsidR="00CE0081">
        <w:rPr>
          <w:b/>
        </w:rPr>
        <w:fldChar w:fldCharType="end"/>
      </w:r>
      <w:r w:rsidRPr="00E80214">
        <w:rPr>
          <w:b/>
        </w:rPr>
        <w:t>.</w:t>
      </w:r>
      <w:r>
        <w:t xml:space="preserve">  When enabled, it </w:t>
      </w:r>
      <w:r w:rsidR="00E80E67">
        <w:t>incorporates</w:t>
      </w:r>
      <w:r>
        <w:t xml:space="preserve"> local contrast information into the diffusion process. When high local contrast (usually structure boundaries or edges) is detected, the diffusion stops.</w:t>
      </w:r>
      <w:r w:rsidR="00EB53C4">
        <w:t xml:space="preserve"> You can further adjust the strength of edge detection by the </w:t>
      </w:r>
      <w:r w:rsidR="00EB53C4" w:rsidRPr="00EB53C4">
        <w:rPr>
          <w:b/>
        </w:rPr>
        <w:t>Edge STR</w:t>
      </w:r>
      <w:r w:rsidR="00EB53C4">
        <w:t xml:space="preserve"> settings when edge detection is enabled.</w:t>
      </w:r>
    </w:p>
    <w:p w14:paraId="2E511D25" w14:textId="489F9728" w:rsidR="00E80214" w:rsidRDefault="00E80214" w:rsidP="00302756">
      <w:pPr>
        <w:jc w:val="both"/>
      </w:pPr>
      <w:r w:rsidRPr="00E80214">
        <w:rPr>
          <w:b/>
        </w:rPr>
        <w:t>Visible only.</w:t>
      </w:r>
      <w:r>
        <w:t xml:space="preserve"> When enabled, in the seeding process, seeds occluded in 3D are not selected.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densely packed structures, such as cells.</w:t>
      </w:r>
    </w:p>
    <w:p w14:paraId="2D76B159" w14:textId="74D3AD91" w:rsidR="00BD2381" w:rsidRDefault="00BD2381" w:rsidP="00302756">
      <w:pPr>
        <w:jc w:val="both"/>
      </w:pPr>
      <w:r w:rsidRPr="00E217A9">
        <w:rPr>
          <w:b/>
          <w:bCs/>
        </w:rPr>
        <w:t>Accurate bricks.</w:t>
      </w:r>
      <w:r>
        <w:t xml:space="preserve"> When there are multiple bricks</w:t>
      </w:r>
      <w:r w:rsidR="00BA5B6F">
        <w:t xml:space="preserve">, the diffusion may not go across brick borders. Check this option to allow diffusion to go across brick </w:t>
      </w:r>
      <w:r w:rsidR="008132D8">
        <w:t>borders</w:t>
      </w:r>
      <w:r w:rsidR="00BA5B6F">
        <w:t>. It may slow down the brush operation</w:t>
      </w:r>
      <w:r w:rsidR="00E217A9">
        <w:t>s significantly.</w:t>
      </w:r>
    </w:p>
    <w:p w14:paraId="3A1F15B8" w14:textId="096802E1" w:rsidR="00E80214" w:rsidRDefault="00D82678" w:rsidP="00302756">
      <w:pPr>
        <w:jc w:val="both"/>
      </w:pPr>
      <w:r>
        <w:rPr>
          <w:b/>
        </w:rPr>
        <w:t>Apply to</w:t>
      </w:r>
      <w:r w:rsidR="00FC3D75" w:rsidRPr="00FC3D75">
        <w:rPr>
          <w:b/>
        </w:rPr>
        <w:t xml:space="preserve"> group.</w:t>
      </w:r>
      <w:r w:rsidR="00FC3D75">
        <w:t xml:space="preserve"> When enabled, brush strokes are applied to structures from different volume channels within the same group of </w:t>
      </w:r>
      <w:r w:rsidR="004B4F5F">
        <w:t>the </w:t>
      </w:r>
      <w:r w:rsidR="00FC3D75">
        <w:t>current selection. It can be used to study colocalized</w:t>
      </w:r>
      <w:r w:rsidR="0018205D">
        <w:fldChar w:fldCharType="begin"/>
      </w:r>
      <w:r w:rsidR="0018205D">
        <w:instrText xml:space="preserve"> XE "</w:instrText>
      </w:r>
      <w:r w:rsidR="00985B65">
        <w:instrText>C</w:instrText>
      </w:r>
      <w:r w:rsidR="0018205D" w:rsidRPr="00A8470F">
        <w:instrText>olocalized</w:instrText>
      </w:r>
      <w:r w:rsidR="0018205D">
        <w:instrText xml:space="preserve">" </w:instrText>
      </w:r>
      <w:r w:rsidR="0018205D">
        <w:fldChar w:fldCharType="end"/>
      </w:r>
      <w:r w:rsidR="00FC3D75">
        <w:t xml:space="preserve"> structures within a region defined by brush strokes.</w:t>
      </w:r>
    </w:p>
    <w:p w14:paraId="78052E65" w14:textId="695ED9F9" w:rsidR="00FC3D75" w:rsidRDefault="00FC3D75" w:rsidP="00302756">
      <w:pPr>
        <w:jc w:val="both"/>
      </w:pPr>
      <w:r w:rsidRPr="00346E7A">
        <w:rPr>
          <w:b/>
        </w:rPr>
        <w:t>Threshold.</w:t>
      </w:r>
      <w:r>
        <w:t xml:space="preserve"> It is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seed</w:t>
      </w:r>
      <w:r w:rsidR="00346E7A">
        <w:t>ing within the center stroke stamp region. It is also used to determine the strength of the diffusion process. Th</w:t>
      </w:r>
      <w:r w:rsidR="004B4F5F">
        <w:t>e th</w:t>
      </w:r>
      <w:r w:rsidR="00346E7A">
        <w:t>reshold value can be estimated by enabling the auto threshold function.</w:t>
      </w:r>
      <w:r w:rsidR="0014700E">
        <w:t xml:space="preserve"> </w:t>
      </w:r>
      <w:r w:rsidR="0049284B">
        <w:t>To find a proper threshold value, adjust</w:t>
      </w:r>
      <w:r w:rsidR="008150E6">
        <w:t xml:space="preserve"> the setting after painting with a brush tool. The selection result is updated automatically with the change of the threshold </w:t>
      </w:r>
      <w:r w:rsidR="008132D8">
        <w:t>if</w:t>
      </w:r>
      <w:r w:rsidR="008150E6">
        <w:t xml:space="preserve"> the viewing direction is unchanged.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46E7A" w14:paraId="78A0F692"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7A10FEF" w14:textId="77777777" w:rsidR="00346E7A" w:rsidRDefault="00346E7A" w:rsidP="00302756">
            <w:pPr>
              <w:pStyle w:val="Icon"/>
              <w:jc w:val="both"/>
            </w:pPr>
            <w:r>
              <w:rPr>
                <w:noProof/>
                <w:lang w:eastAsia="en-US"/>
              </w:rPr>
              <w:lastRenderedPageBreak/>
              <mc:AlternateContent>
                <mc:Choice Requires="wpg">
                  <w:drawing>
                    <wp:inline distT="0" distB="0" distL="0" distR="0" wp14:anchorId="52202637" wp14:editId="1A13DB27">
                      <wp:extent cx="228600" cy="228600"/>
                      <wp:effectExtent l="0" t="0" r="0" b="0"/>
                      <wp:docPr id="197" name="Group 19" descr="P2904C1T10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8" name="Oval 1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3" name="Freeform 2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DB00C8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mPMHIkFAAD1EQAADgAAAAAAAAAAAAAAAAAuAgAAZHJz&#10;L2Uyb0RvYy54bWxQSwECLQAUAAYACAAAACEA+AwpmdgAAAADAQAADwAAAAAAAAAAAAAAAADjBwAA&#10;ZHJzL2Rvd25yZXYueG1sUEsFBgAAAAAEAAQA8wAAAOgIAAAAAA==&#10;">
                      <v:oval id="Oval 19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" fillcolor="#f24f4f [3204]" stroked="f" strokeweight="0">
                        <v:stroke joinstyle="miter"/>
                        <o:lock v:ext="edit" aspectratio="t"/>
                      </v:oval>
                      <v:shape id="Freeform 20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8ED09E2" w14:textId="1D70574C" w:rsidR="00346E7A" w:rsidRDefault="00346E7A"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If auto threshold estimation cannot generate a satisfactory result, </w:t>
            </w:r>
            <w:r w:rsidR="00111D98">
              <w:t>the </w:t>
            </w:r>
            <w:r>
              <w:t>user can still change the threshold value manually with the auto threshold option enabled. However, only diffusion brush becomes available for selecting structures.</w:t>
            </w:r>
          </w:p>
        </w:tc>
      </w:tr>
    </w:tbl>
    <w:p w14:paraId="44F6884C" w14:textId="77777777" w:rsidR="00346E7A" w:rsidRDefault="00346E7A" w:rsidP="00302756">
      <w:pPr>
        <w:jc w:val="both"/>
      </w:pPr>
    </w:p>
    <w:p w14:paraId="55E11C47" w14:textId="56D60F90" w:rsidR="00494DAE" w:rsidRDefault="00494DAE" w:rsidP="00302756">
      <w:pPr>
        <w:jc w:val="both"/>
      </w:pPr>
      <w:r w:rsidRPr="00494DAE">
        <w:rPr>
          <w:b/>
        </w:rPr>
        <w:t>Edge STR.</w:t>
      </w:r>
      <w:r>
        <w:t xml:space="preserve"> The edge strength value adjustment is enabled when edge detection is checked. It sets the strength for edge detection. A high value of edge strength prevents the diffusion to select neighboring structures. When the edge strength value is 0, it is equivalent to turning off edge detection.</w:t>
      </w:r>
    </w:p>
    <w:p w14:paraId="312C24F6" w14:textId="7BC7CFF3" w:rsidR="00346E7A" w:rsidRDefault="00346E7A" w:rsidP="00302756">
      <w:pPr>
        <w:pStyle w:val="Heading2"/>
      </w:pPr>
      <w:bookmarkStart w:id="370" w:name="_Toc406755680"/>
      <w:bookmarkStart w:id="371" w:name="_Toc406770753"/>
      <w:bookmarkStart w:id="372" w:name="_Toc183178678"/>
      <w:r>
        <w:t>Brush Properties</w:t>
      </w:r>
      <w:bookmarkEnd w:id="370"/>
      <w:bookmarkEnd w:id="371"/>
      <w:bookmarkEnd w:id="372"/>
    </w:p>
    <w:p w14:paraId="6C43B01A" w14:textId="35E4479F" w:rsidR="00346E7A" w:rsidRDefault="00346E7A" w:rsidP="00302756">
      <w:pPr>
        <w:jc w:val="both"/>
      </w:pPr>
      <w:r>
        <w:t>Brush diffusion strength and stamp sizes are controlled using the following settings.</w:t>
      </w:r>
    </w:p>
    <w:p w14:paraId="5B841500" w14:textId="7B17DE12" w:rsidR="00346E7A" w:rsidRDefault="00346E7A" w:rsidP="00302756">
      <w:pPr>
        <w:jc w:val="both"/>
      </w:pPr>
      <w:r w:rsidRPr="00346E7A">
        <w:rPr>
          <w:b/>
        </w:rPr>
        <w:t>Growth.</w:t>
      </w:r>
      <w:r>
        <w:t xml:space="preserve"> It provides three strength levels for the diffusion process. It essentially determines how many iterations are used for evaluating the diffusion equation. Stronger means more iterations. When more iterations are used, diffusion tends to grow further, but it may take more time to calculate. Use </w:t>
      </w:r>
      <w:r w:rsidR="00D87F87">
        <w:t xml:space="preserve">a </w:t>
      </w:r>
      <w:r>
        <w:t>strong growth strength for coarse selection of large structures. Use weak growth strength for selecting finely</w:t>
      </w:r>
      <w:r w:rsidR="00461033">
        <w:t xml:space="preserve"> </w:t>
      </w:r>
      <w:r>
        <w:t>detailed structures.</w:t>
      </w:r>
    </w:p>
    <w:p w14:paraId="169C3464" w14:textId="58993A0D" w:rsidR="00D87F87" w:rsidRDefault="00D87F87" w:rsidP="00302756">
      <w:pPr>
        <w:jc w:val="both"/>
      </w:pPr>
      <w:r w:rsidRPr="00F05813">
        <w:rPr>
          <w:b/>
        </w:rPr>
        <w:t>Dependent.</w:t>
      </w:r>
      <w:r>
        <w:t xml:space="preserve"> It determines the unit</w:t>
      </w:r>
      <w:r w:rsidR="00567843">
        <w:t xml:space="preserve"> of the brush size. Two options are available.</w:t>
      </w:r>
      <w:r w:rsidR="00845DB9">
        <w:t xml:space="preserve"> Choose the data-dependent size to match brush size with a certain structure in the data.</w:t>
      </w:r>
    </w:p>
    <w:p w14:paraId="68E5F47E" w14:textId="484AC4F9" w:rsidR="00567843" w:rsidRDefault="00567843" w:rsidP="00302756">
      <w:pPr>
        <w:pStyle w:val="ListParagraph"/>
        <w:numPr>
          <w:ilvl w:val="0"/>
          <w:numId w:val="11"/>
        </w:numPr>
        <w:jc w:val="both"/>
      </w:pPr>
      <w:r>
        <w:t>Data</w:t>
      </w:r>
      <w:r w:rsidR="00F05813">
        <w:t>.</w:t>
      </w:r>
      <w:r w:rsidR="00EF2797">
        <w:t xml:space="preserve"> Brush size uses </w:t>
      </w:r>
      <w:r w:rsidR="00111D98">
        <w:t>a </w:t>
      </w:r>
      <w:r w:rsidR="00EF2797">
        <w:t xml:space="preserve">voxel as </w:t>
      </w:r>
      <w:r w:rsidR="00A6277F">
        <w:t>the</w:t>
      </w:r>
      <w:r w:rsidR="00111D98">
        <w:t> </w:t>
      </w:r>
      <w:r w:rsidR="00EF2797">
        <w:t xml:space="preserve">unit. </w:t>
      </w:r>
      <w:r w:rsidR="00FD285D">
        <w:t>The b</w:t>
      </w:r>
      <w:r w:rsidR="00EF2797">
        <w:t>rush changes</w:t>
      </w:r>
      <w:r w:rsidR="008D282F">
        <w:t xml:space="preserve"> its size to match zooming.</w:t>
      </w:r>
    </w:p>
    <w:p w14:paraId="335BBF47" w14:textId="7B37CE16" w:rsidR="00F05813" w:rsidRDefault="00F05813" w:rsidP="00302756">
      <w:pPr>
        <w:pStyle w:val="ListParagraph"/>
        <w:numPr>
          <w:ilvl w:val="0"/>
          <w:numId w:val="11"/>
        </w:numPr>
        <w:jc w:val="both"/>
      </w:pPr>
      <w:r>
        <w:t xml:space="preserve">Screen. </w:t>
      </w:r>
      <w:r w:rsidR="008D282F">
        <w:t>Brush size uses screen pixel</w:t>
      </w:r>
      <w:r w:rsidR="00111D98">
        <w:t>s</w:t>
      </w:r>
      <w:r w:rsidR="008D282F">
        <w:t xml:space="preserve"> as </w:t>
      </w:r>
      <w:r w:rsidR="00A6277F">
        <w:t>the </w:t>
      </w:r>
      <w:r w:rsidR="008D282F">
        <w:t xml:space="preserve">unit. </w:t>
      </w:r>
      <w:r w:rsidR="008F7F6F">
        <w:t>The b</w:t>
      </w:r>
      <w:r w:rsidR="008D282F">
        <w:t>rush</w:t>
      </w:r>
      <w:r w:rsidR="00795DCB">
        <w:t xml:space="preserve"> keeps its size when zooming.</w:t>
      </w:r>
    </w:p>
    <w:p w14:paraId="2C71E57C" w14:textId="3218A17D" w:rsidR="00346E7A" w:rsidRDefault="00F30514" w:rsidP="00302756">
      <w:pPr>
        <w:jc w:val="both"/>
      </w:pPr>
      <w:r w:rsidRPr="00F30514">
        <w:rPr>
          <w:b/>
        </w:rPr>
        <w:t>Center size.</w:t>
      </w:r>
      <w:r w:rsidR="00346E7A">
        <w:t xml:space="preserve"> It is the center stroke stamp size in screen pixels. It determines the </w:t>
      </w:r>
      <w:r>
        <w:t>region th</w:t>
      </w:r>
      <w:r w:rsidR="00FD285D">
        <w:t>e</w:t>
      </w:r>
      <w:r>
        <w:t xml:space="preserve"> seed can be chosen by the selection brush.</w:t>
      </w:r>
    </w:p>
    <w:p w14:paraId="694ED2E6" w14:textId="2CFCCF28" w:rsidR="00F30514" w:rsidRDefault="00F30514" w:rsidP="00302756">
      <w:pPr>
        <w:jc w:val="both"/>
      </w:pPr>
      <w:r w:rsidRPr="00F30514">
        <w:rPr>
          <w:b/>
        </w:rPr>
        <w:t>Grow size.</w:t>
      </w:r>
      <w:r>
        <w:t xml:space="preserve"> It is the outer stroke stamp size in screen pixels. It determines the region </w:t>
      </w:r>
      <w:r w:rsidR="00674E42">
        <w:t>in </w:t>
      </w:r>
      <w:r w:rsidR="00FD285D">
        <w:t>which</w:t>
      </w:r>
      <w:r>
        <w:t xml:space="preserve"> </w:t>
      </w:r>
      <w:r w:rsidR="008132D8">
        <w:t>seeds</w:t>
      </w:r>
      <w:r>
        <w:t xml:space="preserve"> can grow. The grow</w:t>
      </w:r>
      <w:r w:rsidR="00674E42">
        <w:t>ing</w:t>
      </w:r>
      <w:r>
        <w:t xml:space="preserve"> size can also be disabled. When disabled, the selection brush uses the center stroke stamp only. So, the selection brush is for seeding only. The selection will strictly follow the threshold setting. In addition, both the diffusion brush and un-selection brush use the center size for their stamps.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30514" w14:paraId="5BFF261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3E9A5FF" w14:textId="77777777" w:rsidR="00F30514" w:rsidRDefault="00F30514" w:rsidP="00302756">
            <w:pPr>
              <w:pStyle w:val="Icon"/>
              <w:jc w:val="both"/>
            </w:pPr>
            <w:r>
              <w:rPr>
                <w:noProof/>
                <w:lang w:eastAsia="en-US"/>
              </w:rPr>
              <mc:AlternateContent>
                <mc:Choice Requires="wpg">
                  <w:drawing>
                    <wp:inline distT="0" distB="0" distL="0" distR="0" wp14:anchorId="66666274" wp14:editId="06CB30AD">
                      <wp:extent cx="228600" cy="228600"/>
                      <wp:effectExtent l="0" t="0" r="0" b="0"/>
                      <wp:docPr id="204" name="Group 19" descr="P2917C1T10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5" name="Oval 2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6" name="Freeform 2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0B174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8kYpxgwb8/WVr0/WfF6EY9dygNQD0+/41W1dbgn+iVFLfaQmDiVPkYe&#10;mN4GTxRsDe70W5QFR7U5q8mrnq2z3zv7zAb/+jyXPM8hQL3qPUAHR7q4HDjRRhTeUeL6EbjLYOfy&#10;MMrsDbnu9jqMw+tN1932qGhUDYZgl3bPhlfbPJWS6Er1m8xwUaPbk5ueD5R0MzfR2pyn0o/Ss25m&#10;hview3niBBJ1hiG8lz3+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jbq0viAUAAPURAAAOAAAAAAAAAAAAAAAAAC4CAABkcnMv&#10;ZTJvRG9jLnhtbFBLAQItABQABgAIAAAAIQD4DCmZ2AAAAAMBAAAPAAAAAAAAAAAAAAAAAOIHAABk&#10;cnMvZG93bnJldi54bWxQSwUGAAAAAAQABADzAAAA5wgAAAAA&#10;">
                      <v:oval id="Oval 20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" fillcolor="#f24f4f [3204]" stroked="f" strokeweight="0">
                        <v:stroke joinstyle="miter"/>
                        <o:lock v:ext="edit" aspectratio="t"/>
                      </v:oval>
                      <v:shape id="Freeform 20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1F8B5" w14:textId="0DF24D3E" w:rsidR="00F30514" w:rsidRDefault="00F30514"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When the brush types are enabled, </w:t>
            </w:r>
            <w:r w:rsidR="00674E42">
              <w:t>the </w:t>
            </w:r>
            <w:r>
              <w:t>user can use</w:t>
            </w:r>
            <w:r w:rsidR="008D4CA7">
              <w:t xml:space="preserve"> the mouse wheel to adjust the stamp sizes. For the selection brush, the mouse wheel adjusts the grow size only.</w:t>
            </w:r>
            <w:r w:rsidR="00B20DB4">
              <w:t xml:space="preserve"> Hold the Ctrl key</w:t>
            </w:r>
            <w:r w:rsidR="004C7C6A">
              <w:t xml:space="preserve"> to adjust the center size.</w:t>
            </w:r>
          </w:p>
        </w:tc>
      </w:tr>
    </w:tbl>
    <w:p w14:paraId="29D5601F" w14:textId="2CEFF980" w:rsidR="00167B9E" w:rsidRDefault="00167B9E" w:rsidP="00302756">
      <w:pPr>
        <w:pStyle w:val="Heading2"/>
      </w:pPr>
      <w:bookmarkStart w:id="373" w:name="_Toc406755681"/>
      <w:bookmarkStart w:id="374" w:name="_Toc406770754"/>
      <w:bookmarkStart w:id="375" w:name="_Toc183178679"/>
      <w:r>
        <w:t>Wacom Tablet and Display Tablet Support</w:t>
      </w:r>
      <w:bookmarkEnd w:id="375"/>
    </w:p>
    <w:p w14:paraId="0D435D7F" w14:textId="31A33D05" w:rsidR="00167B9E" w:rsidRDefault="00B249D4" w:rsidP="00302756">
      <w:pPr>
        <w:jc w:val="both"/>
      </w:pPr>
      <w:r>
        <w:t>Use a pressure-sensitive stylus for</w:t>
      </w:r>
      <w:r w:rsidR="000A21D9">
        <w:t xml:space="preserve"> intuitive paint operations. The pressure of the stylus controls t</w:t>
      </w:r>
      <w:r w:rsidR="007A357E">
        <w:t>hese settings:</w:t>
      </w:r>
    </w:p>
    <w:p w14:paraId="5E68C49A" w14:textId="5DE3D4C0" w:rsidR="007A357E" w:rsidRDefault="007A357E" w:rsidP="00302756">
      <w:pPr>
        <w:jc w:val="both"/>
      </w:pPr>
      <w:r w:rsidRPr="00764250">
        <w:rPr>
          <w:b/>
        </w:rPr>
        <w:t>Threshold.</w:t>
      </w:r>
      <w:r>
        <w:t xml:space="preserve"> Increase the stylus pressure t</w:t>
      </w:r>
      <w:r w:rsidR="00AB770B">
        <w:t>o lower the threshold setting, so that low</w:t>
      </w:r>
      <w:r w:rsidR="00674E42">
        <w:t>-</w:t>
      </w:r>
      <w:r w:rsidR="00AB770B">
        <w:t>intensity structures are selected.</w:t>
      </w:r>
    </w:p>
    <w:p w14:paraId="4156D575" w14:textId="6EBB1DC1" w:rsidR="00AB770B" w:rsidRDefault="00AB770B" w:rsidP="00302756">
      <w:pPr>
        <w:jc w:val="both"/>
      </w:pPr>
      <w:r w:rsidRPr="00764250">
        <w:rPr>
          <w:b/>
        </w:rPr>
        <w:t>Edge STR.</w:t>
      </w:r>
      <w:r>
        <w:t xml:space="preserve"> </w:t>
      </w:r>
      <w:r w:rsidR="004D4150">
        <w:t xml:space="preserve">Increase the stylus pressure to lower the edge strength setting, so that </w:t>
      </w:r>
      <w:r w:rsidR="00890AFB">
        <w:t>dimly connected structures are selected.</w:t>
      </w:r>
    </w:p>
    <w:p w14:paraId="1B716F2D" w14:textId="7D1D2B10" w:rsidR="00890AFB" w:rsidRDefault="00890AFB" w:rsidP="00302756">
      <w:pPr>
        <w:jc w:val="both"/>
      </w:pPr>
      <w:r w:rsidRPr="00764250">
        <w:rPr>
          <w:b/>
        </w:rPr>
        <w:lastRenderedPageBreak/>
        <w:t>Brush size.</w:t>
      </w:r>
      <w:r>
        <w:t xml:space="preserve"> Pressure on the stylus</w:t>
      </w:r>
      <w:r w:rsidR="004305EF">
        <w:t xml:space="preserve"> changes </w:t>
      </w:r>
      <w:r w:rsidR="00376036">
        <w:t>the </w:t>
      </w:r>
      <w:r w:rsidR="004305EF">
        <w:t>brush size slightly. This is a visual indicator for</w:t>
      </w:r>
      <w:r w:rsidR="00764250">
        <w:t xml:space="preserve"> pressure value. The change </w:t>
      </w:r>
      <w:r w:rsidR="00376036">
        <w:t>in</w:t>
      </w:r>
      <w:r w:rsidR="00764250">
        <w:t xml:space="preserve"> brush size is insignificant to </w:t>
      </w:r>
      <w:r w:rsidR="00376036">
        <w:t>the </w:t>
      </w:r>
      <w:r w:rsidR="00764250">
        <w:t>select</w:t>
      </w:r>
      <w:r w:rsidR="002E5C5E">
        <w:t>ed</w:t>
      </w:r>
      <w:r w:rsidR="00764250">
        <w:t xml:space="preserve"> results.</w:t>
      </w:r>
    </w:p>
    <w:p w14:paraId="7E5CD56D" w14:textId="44A5E47F" w:rsidR="000961A9" w:rsidRPr="00167B9E" w:rsidRDefault="000961A9" w:rsidP="00302756">
      <w:pPr>
        <w:jc w:val="both"/>
      </w:pPr>
      <w:r>
        <w:t>When a Wacom-branded tablet or display tablet is connected, a</w:t>
      </w:r>
      <w:r w:rsidR="00A668F7">
        <w:t xml:space="preserve"> Wacom Airbrush may be used. The Airbrush is equipped with a </w:t>
      </w:r>
      <w:r w:rsidR="0059448D">
        <w:t>wheel on the stylus body, which can be used to adjust the brush size.</w:t>
      </w:r>
    </w:p>
    <w:p w14:paraId="23DF7E9E" w14:textId="04A0D9EF" w:rsidR="008D4CA7" w:rsidRDefault="008D4CA7" w:rsidP="00302756">
      <w:pPr>
        <w:pStyle w:val="Heading2"/>
      </w:pPr>
      <w:bookmarkStart w:id="376" w:name="_Toc183178680"/>
      <w:r>
        <w:t>Creating New Channels from Selection</w:t>
      </w:r>
      <w:bookmarkEnd w:id="373"/>
      <w:bookmarkEnd w:id="374"/>
      <w:bookmarkEnd w:id="376"/>
    </w:p>
    <w:p w14:paraId="315CF525" w14:textId="4AE80DC2" w:rsidR="008D4CA7" w:rsidRDefault="008D4CA7" w:rsidP="00302756">
      <w:pPr>
        <w:jc w:val="both"/>
      </w:pPr>
      <w:r>
        <w:t xml:space="preserve">FluoRender allows </w:t>
      </w:r>
      <w:r w:rsidR="002E5C5E">
        <w:t>the </w:t>
      </w:r>
      <w:r>
        <w:t>creati</w:t>
      </w:r>
      <w:r w:rsidR="007C7A3D">
        <w:t>on</w:t>
      </w:r>
      <w:r>
        <w:t xml:space="preserve"> </w:t>
      </w:r>
      <w:r w:rsidR="002E5C5E">
        <w:t>of </w:t>
      </w:r>
      <w:r>
        <w:t>new 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t xml:space="preserve"> based on selection. When a structure is selected within a volume channel, two operations are available to create new channels. They </w:t>
      </w:r>
      <w:r w:rsidR="008132D8">
        <w:t>are in</w:t>
      </w:r>
      <w:r>
        <w:t xml:space="preserve"> the toolbars of the Analyze window and Workspace panel.</w:t>
      </w:r>
    </w:p>
    <w:p w14:paraId="01B9E518" w14:textId="6D69FB63" w:rsidR="008D4CA7" w:rsidRDefault="00BD0C2D" w:rsidP="00302756">
      <w:pPr>
        <w:jc w:val="both"/>
      </w:pPr>
      <w:r>
        <w:rPr>
          <w:b/>
          <w:noProof/>
          <w:lang w:eastAsia="en-US"/>
        </w:rPr>
        <w:drawing>
          <wp:inline distT="0" distB="0" distL="0" distR="0" wp14:anchorId="52601823" wp14:editId="3C171798">
            <wp:extent cx="201168" cy="201168"/>
            <wp:effectExtent l="0" t="0" r="889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eraser.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8D4CA7" w:rsidRPr="0018205D">
        <w:rPr>
          <w:b/>
        </w:rPr>
        <w:t>Erase.</w:t>
      </w:r>
      <w:r w:rsidR="008D4CA7">
        <w:t xml:space="preserve"> </w:t>
      </w:r>
      <w:r w:rsidR="001D6308">
        <w:t xml:space="preserve">It creates a new channel from </w:t>
      </w:r>
      <w:r w:rsidR="008132D8">
        <w:t>the original</w:t>
      </w:r>
      <w:r w:rsidR="001D6308">
        <w:t xml:space="preserve"> volume without the selected structures.</w:t>
      </w:r>
    </w:p>
    <w:p w14:paraId="0F3FDE9A" w14:textId="59174B33" w:rsidR="001D6308" w:rsidRDefault="00000000" w:rsidP="00302756">
      <w:pPr>
        <w:jc w:val="both"/>
      </w:pPr>
      <w:r>
        <w:pict w14:anchorId="79E7F089">
          <v:shape id="Picture 351" o:spid="_x0000_i1043" type="#_x0000_t75" style="width:16.85pt;height:16.85pt;visibility:visible;mso-wrap-style:square">
            <v:imagedata r:id="rId152" o:title=""/>
          </v:shape>
        </w:pict>
      </w:r>
      <w:r w:rsidR="00BD0C2D">
        <w:rPr>
          <w:b/>
        </w:rPr>
        <w:t xml:space="preserve"> </w:t>
      </w:r>
      <w:r w:rsidR="001D6308" w:rsidRPr="0018205D">
        <w:rPr>
          <w:b/>
        </w:rPr>
        <w:t>Extract.</w:t>
      </w:r>
      <w:r w:rsidR="001D6308">
        <w:t xml:space="preserve"> It creates a new channel from </w:t>
      </w:r>
      <w:r w:rsidR="008132D8">
        <w:t>the original</w:t>
      </w:r>
      <w:r w:rsidR="001D6308">
        <w:t xml:space="preserve"> volume with only the selected structures included.</w:t>
      </w:r>
    </w:p>
    <w:p w14:paraId="647AA3A9" w14:textId="15C88A76" w:rsidR="0024449B" w:rsidRDefault="006D7DCA" w:rsidP="00302756">
      <w:pPr>
        <w:jc w:val="both"/>
      </w:pPr>
      <w:r>
        <w:t>The newly created channels inherit settings from the original channel, including</w:t>
      </w:r>
      <w:r w:rsidR="002625D3">
        <w:t xml:space="preserve"> the bit-depths.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D6308" w14:paraId="7A9AC2F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6CAC0" w14:textId="77777777" w:rsidR="001D6308" w:rsidRDefault="001D6308" w:rsidP="00302756">
            <w:pPr>
              <w:pStyle w:val="Icon"/>
              <w:jc w:val="both"/>
            </w:pPr>
            <w:r>
              <w:rPr>
                <w:noProof/>
                <w:lang w:eastAsia="en-US"/>
              </w:rPr>
              <mc:AlternateContent>
                <mc:Choice Requires="wpg">
                  <w:drawing>
                    <wp:inline distT="0" distB="0" distL="0" distR="0" wp14:anchorId="1E37A6F3" wp14:editId="5CF0E547">
                      <wp:extent cx="228600" cy="228600"/>
                      <wp:effectExtent l="0" t="0" r="0" b="0"/>
                      <wp:docPr id="209" name="Group 19" descr="P2931C1T10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0" name="Oval 21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1" name="Freeform 21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D7321A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HQ1nfhQUAAPURAAAOAAAAAAAAAAAAAAAAAC4CAABkcnMvZTJv&#10;RG9jLnhtbFBLAQItABQABgAIAAAAIQD4DCmZ2AAAAAMBAAAPAAAAAAAAAAAAAAAAAN8HAABkcnMv&#10;ZG93bnJldi54bWxQSwUGAAAAAAQABADzAAAA5AgAAAAA&#10;">
                      <v:oval id="Oval 21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" fillcolor="#f24f4f [3204]" stroked="f" strokeweight="0">
                        <v:stroke joinstyle="miter"/>
                        <o:lock v:ext="edit" aspectratio="t"/>
                      </v:oval>
                      <v:shape id="Freeform 21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45CE3C6" w14:textId="42A8C07F" w:rsidR="001D6308" w:rsidRDefault="001D6308"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You can keep creating new channels using the extract operations. However, the erase operation behaves differently. It creates a new channel and </w:t>
            </w:r>
            <w:r w:rsidR="008132D8">
              <w:t>appends</w:t>
            </w:r>
            <w:r>
              <w:t xml:space="preserve"> “_DELETED”</w:t>
            </w:r>
            <w:r w:rsidR="00726A90">
              <w:t xml:space="preserve"> to the end of </w:t>
            </w:r>
            <w:r w:rsidR="007C7A3D">
              <w:t>the </w:t>
            </w:r>
            <w:r w:rsidR="00726A90">
              <w:t>channel name. If you select some structures from the newly created channel and use the erase operation again, it will operate directly on that channel, without creating a new one. “_DELETED” is used to identify a channel so that it will not create a new channel for repetitive erase operations. If you do not want this behavior, make sure you change the channel name to one without “_DELETED”. Additionally, make sure a file name does not include “_DELETED” if you do not want to erase directly on the volume channel.</w:t>
            </w:r>
          </w:p>
        </w:tc>
      </w:tr>
    </w:tbl>
    <w:p w14:paraId="4FA32898" w14:textId="7468E52F" w:rsidR="002625D3" w:rsidRDefault="002625D3" w:rsidP="00302756">
      <w:pPr>
        <w:jc w:val="both"/>
      </w:pPr>
    </w:p>
    <w:p w14:paraId="77E43225" w14:textId="77777777" w:rsidR="00513C04" w:rsidRDefault="00513C04" w:rsidP="00302756">
      <w:pPr>
        <w:pStyle w:val="Heading2"/>
      </w:pPr>
      <w:bookmarkStart w:id="377" w:name="_Toc183178681"/>
      <w:r>
        <w:t>Mask Copy and Paste</w:t>
      </w:r>
      <w:bookmarkEnd w:id="377"/>
    </w:p>
    <w:p w14:paraId="0864BC64" w14:textId="5C131E83" w:rsidR="00513C04" w:rsidRDefault="00513C04" w:rsidP="00302756">
      <w:pPr>
        <w:jc w:val="both"/>
      </w:pPr>
      <w:r>
        <w:t>Copy an existing mask from one channel to another so that they share the exact same mask. Two masks can be calculated to generate a new mask. The original intensities can also be used as a mask.</w:t>
      </w:r>
    </w:p>
    <w:p w14:paraId="1B9C010D" w14:textId="3E8A3ED7" w:rsidR="00513C04" w:rsidRPr="001717AF" w:rsidRDefault="001037E5" w:rsidP="00302756">
      <w:pPr>
        <w:jc w:val="both"/>
      </w:pPr>
      <w:r>
        <w:rPr>
          <w:noProof/>
        </w:rPr>
        <w:drawing>
          <wp:inline distT="0" distB="0" distL="0" distR="0" wp14:anchorId="1EAD2044" wp14:editId="1BC739A5">
            <wp:extent cx="164592" cy="164592"/>
            <wp:effectExtent l="0" t="0" r="6985" b="69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052605">
        <w:t>Copy</w:t>
      </w:r>
      <w:r w:rsidR="00D76213">
        <w:t xml:space="preserve">. Select a channel from the Workspace panel. </w:t>
      </w:r>
      <w:r w:rsidR="00986539">
        <w:t>It copies the mask of the selected channel to be pasted into another channel.</w:t>
      </w:r>
    </w:p>
    <w:p w14:paraId="772D3EF9" w14:textId="5F049921" w:rsidR="00513C04" w:rsidRDefault="005D168C" w:rsidP="00302756">
      <w:pPr>
        <w:jc w:val="both"/>
      </w:pPr>
      <w:r>
        <w:rPr>
          <w:noProof/>
        </w:rPr>
        <w:drawing>
          <wp:inline distT="0" distB="0" distL="0" distR="0" wp14:anchorId="2560294E" wp14:editId="530EADF2">
            <wp:extent cx="164592" cy="173736"/>
            <wp:effectExtent l="0" t="0" r="698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64592" cy="173736"/>
                    </a:xfrm>
                    <a:prstGeom prst="rect">
                      <a:avLst/>
                    </a:prstGeom>
                    <a:noFill/>
                    <a:ln>
                      <a:noFill/>
                    </a:ln>
                  </pic:spPr>
                </pic:pic>
              </a:graphicData>
            </a:graphic>
          </wp:inline>
        </w:drawing>
      </w:r>
      <w:r w:rsidR="00986539">
        <w:t xml:space="preserve">Data-Mask. </w:t>
      </w:r>
      <w:r w:rsidR="00D6622A">
        <w:t>It copies the original data of the selected channel, which is used as a mask to be pasted into another channel as the mask.</w:t>
      </w:r>
    </w:p>
    <w:p w14:paraId="3083F23D" w14:textId="0225CBE4" w:rsidR="00D6622A" w:rsidRDefault="005D168C" w:rsidP="00302756">
      <w:pPr>
        <w:jc w:val="both"/>
      </w:pPr>
      <w:r>
        <w:rPr>
          <w:noProof/>
        </w:rPr>
        <w:drawing>
          <wp:inline distT="0" distB="0" distL="0" distR="0" wp14:anchorId="7F0BABC3" wp14:editId="6E6AFBF9">
            <wp:extent cx="164592" cy="164592"/>
            <wp:effectExtent l="0" t="0" r="6985" b="698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6971EF">
        <w:t>Paste. Select a channel from the Workspace panel. It pastes the copied mask into the selected channel.</w:t>
      </w:r>
    </w:p>
    <w:p w14:paraId="09656365" w14:textId="1FDF7842" w:rsidR="006971EF" w:rsidRDefault="005D168C" w:rsidP="00302756">
      <w:pPr>
        <w:jc w:val="both"/>
      </w:pPr>
      <w:r>
        <w:rPr>
          <w:noProof/>
        </w:rPr>
        <w:drawing>
          <wp:inline distT="0" distB="0" distL="0" distR="0" wp14:anchorId="0B906D9E" wp14:editId="42836FA8">
            <wp:extent cx="164592" cy="164592"/>
            <wp:effectExtent l="0" t="0" r="6985" b="698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5B28A5">
        <w:t>Merge. It merges a copied mask</w:t>
      </w:r>
      <w:r w:rsidR="00804639">
        <w:t xml:space="preserve"> into the selected channel with its existing mask. The result is the union of two masks.</w:t>
      </w:r>
    </w:p>
    <w:p w14:paraId="0665A791" w14:textId="7E7233DD" w:rsidR="0043591C" w:rsidRDefault="005D168C" w:rsidP="00302756">
      <w:pPr>
        <w:jc w:val="both"/>
      </w:pPr>
      <w:r>
        <w:rPr>
          <w:noProof/>
        </w:rPr>
        <w:drawing>
          <wp:inline distT="0" distB="0" distL="0" distR="0" wp14:anchorId="2176661A" wp14:editId="0DA4E598">
            <wp:extent cx="164592" cy="164592"/>
            <wp:effectExtent l="0" t="0" r="6985" b="698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037E5">
        <w:t xml:space="preserve">Exclude. It pastes a copied mask into the selected channel and </w:t>
      </w:r>
      <w:r w:rsidR="008132D8">
        <w:t>subtracts</w:t>
      </w:r>
      <w:r w:rsidR="001A6E28">
        <w:t xml:space="preserve"> it from the existing mask.</w:t>
      </w:r>
    </w:p>
    <w:p w14:paraId="0130DCF6" w14:textId="16CEE4F5" w:rsidR="001A6E28" w:rsidRDefault="005D168C" w:rsidP="00302756">
      <w:pPr>
        <w:jc w:val="both"/>
      </w:pPr>
      <w:r>
        <w:rPr>
          <w:noProof/>
        </w:rPr>
        <w:lastRenderedPageBreak/>
        <w:drawing>
          <wp:inline distT="0" distB="0" distL="0" distR="0" wp14:anchorId="322E4AFA" wp14:editId="1A8D7841">
            <wp:extent cx="164592" cy="164592"/>
            <wp:effectExtent l="0" t="0" r="6985" b="698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A6E28">
        <w:t>Intersect. It pastes a copied mask into the selected channel and computes the intersection between the two masks.</w:t>
      </w:r>
    </w:p>
    <w:p w14:paraId="201BE30C" w14:textId="52F5E679" w:rsidR="00F80377" w:rsidRDefault="00F80377" w:rsidP="00302756">
      <w:pPr>
        <w:pStyle w:val="Heading2"/>
      </w:pPr>
      <w:bookmarkStart w:id="378" w:name="_Toc183178682"/>
      <w:r>
        <w:t>Output</w:t>
      </w:r>
      <w:bookmarkEnd w:id="378"/>
    </w:p>
    <w:p w14:paraId="3E97A3DF" w14:textId="1127668E" w:rsidR="00F80377" w:rsidRDefault="00717740" w:rsidP="00302756">
      <w:pPr>
        <w:jc w:val="both"/>
      </w:pPr>
      <w:r>
        <w:t>You can get the size information on the s</w:t>
      </w:r>
      <w:r w:rsidR="003D2860">
        <w:t>elect regions from the output. If you are using a</w:t>
      </w:r>
      <w:r w:rsidR="009117C5">
        <w:t xml:space="preserve"> fast computer system, you may get real-time information</w:t>
      </w:r>
      <w:r w:rsidR="00E76621">
        <w:t>, as it updates with each brush selection operation.</w:t>
      </w:r>
    </w:p>
    <w:p w14:paraId="2F95FF19" w14:textId="7E937706" w:rsidR="00E76621" w:rsidRDefault="00DC6E29" w:rsidP="00302756">
      <w:pPr>
        <w:jc w:val="both"/>
      </w:pPr>
      <w:r w:rsidRPr="00516E36">
        <w:rPr>
          <w:b/>
          <w:bCs/>
        </w:rPr>
        <w:t>Get Sel. Size.</w:t>
      </w:r>
      <w:r>
        <w:t xml:space="preserve"> Use the brush tool to select a region</w:t>
      </w:r>
      <w:r w:rsidR="00516E36">
        <w:t xml:space="preserve"> first. Click this button to get the size information on the selected region.</w:t>
      </w:r>
    </w:p>
    <w:p w14:paraId="7A4A0DBF" w14:textId="59F36B42" w:rsidR="00516E36" w:rsidRDefault="00BC6000" w:rsidP="00302756">
      <w:pPr>
        <w:jc w:val="both"/>
      </w:pPr>
      <w:r w:rsidRPr="00AF0AF7">
        <w:rPr>
          <w:b/>
          <w:bCs/>
        </w:rPr>
        <w:t>Auto Update.</w:t>
      </w:r>
      <w:r>
        <w:t xml:space="preserve"> It is an option that can be enabled or disabled. When this button is pushed down, </w:t>
      </w:r>
      <w:r w:rsidR="00AF0AF7">
        <w:t>the size information is updated automatically after each brush operation.</w:t>
      </w:r>
    </w:p>
    <w:p w14:paraId="6A669BFD" w14:textId="1A6F45A7" w:rsidR="00AF0AF7" w:rsidRDefault="00AF0AF7" w:rsidP="00302756">
      <w:pPr>
        <w:jc w:val="both"/>
      </w:pPr>
      <w:r w:rsidRPr="0089058F">
        <w:rPr>
          <w:b/>
          <w:bCs/>
        </w:rPr>
        <w:t>Hold History.</w:t>
      </w:r>
      <w:r>
        <w:t xml:space="preserve"> </w:t>
      </w:r>
      <w:r w:rsidR="009A260C">
        <w:t>Check this option to keep a list of size infor</w:t>
      </w:r>
      <w:r w:rsidR="00913360">
        <w:t>mation entries. Each time a new size information entry is generated</w:t>
      </w:r>
      <w:r w:rsidR="00425EA9">
        <w:t xml:space="preserve"> by either clicking the get selection size button or by brush painting when auto</w:t>
      </w:r>
      <w:r w:rsidR="008D1CEA">
        <w:t>-</w:t>
      </w:r>
      <w:r w:rsidR="00425EA9">
        <w:t xml:space="preserve">update is on, </w:t>
      </w:r>
      <w:r w:rsidR="000D5FBC">
        <w:t>the information entry is inserted to the top of the list.</w:t>
      </w:r>
      <w:r w:rsidR="00BF6A09">
        <w:t xml:space="preserve"> You can use this feature to make several size measurements on a single structure, such as a cell, and compute an averaged value. </w:t>
      </w:r>
      <w:r w:rsidR="0029579D">
        <w:t>Or</w:t>
      </w:r>
      <w:r w:rsidR="00BF6A09">
        <w:t xml:space="preserve"> you can select multiple</w:t>
      </w:r>
      <w:r w:rsidR="0089058F">
        <w:t xml:space="preserve"> structures individually and get a list representing their size distribution.</w:t>
      </w:r>
    </w:p>
    <w:p w14:paraId="76A9B7DF" w14:textId="6DAA98EC" w:rsidR="0089058F" w:rsidRDefault="0089058F" w:rsidP="00302756">
      <w:pPr>
        <w:jc w:val="both"/>
      </w:pPr>
      <w:r w:rsidRPr="004C25F3">
        <w:rPr>
          <w:b/>
          <w:bCs/>
        </w:rPr>
        <w:t>Clear History.</w:t>
      </w:r>
      <w:r>
        <w:t xml:space="preserve"> The </w:t>
      </w:r>
      <w:r w:rsidR="004C25F3">
        <w:t>data entries in the list are cleared.</w:t>
      </w:r>
    </w:p>
    <w:p w14:paraId="44B988F9" w14:textId="54926042" w:rsidR="004C25F3" w:rsidRDefault="006E426E" w:rsidP="00302756">
      <w:pPr>
        <w:jc w:val="both"/>
      </w:pPr>
      <w:r>
        <w:t xml:space="preserve">There are four data entries </w:t>
      </w:r>
      <w:r w:rsidR="00195DDE">
        <w:t>displayed</w:t>
      </w:r>
      <w:r>
        <w:t xml:space="preserve"> every time </w:t>
      </w:r>
      <w:r w:rsidR="00195DDE">
        <w:t>the size information is computed.</w:t>
      </w:r>
    </w:p>
    <w:p w14:paraId="0E83B07A" w14:textId="00F335D7" w:rsidR="00195DDE" w:rsidRDefault="00195DDE" w:rsidP="00302756">
      <w:pPr>
        <w:jc w:val="both"/>
      </w:pPr>
      <w:r w:rsidRPr="00D85894">
        <w:rPr>
          <w:b/>
          <w:bCs/>
        </w:rPr>
        <w:t>Voxel Count.</w:t>
      </w:r>
      <w:r>
        <w:t xml:space="preserve"> The total number of voxels within the selected region. A voxel is counted </w:t>
      </w:r>
      <w:r w:rsidR="008132D8">
        <w:t>if</w:t>
      </w:r>
      <w:r>
        <w:t xml:space="preserve"> its </w:t>
      </w:r>
      <w:r w:rsidR="009606B8">
        <w:t>mask value is greater than 0.</w:t>
      </w:r>
    </w:p>
    <w:p w14:paraId="58ADB3E8" w14:textId="30DCCB46" w:rsidR="009606B8" w:rsidRDefault="009606B8" w:rsidP="00302756">
      <w:pPr>
        <w:jc w:val="both"/>
      </w:pPr>
      <w:r w:rsidRPr="00D85894">
        <w:rPr>
          <w:b/>
          <w:bCs/>
        </w:rPr>
        <w:t>Voxel Count (Int. Weighted).</w:t>
      </w:r>
      <w:r>
        <w:t xml:space="preserve"> The </w:t>
      </w:r>
      <w:r w:rsidR="00C83069">
        <w:t>sum of the intensity values of all counted voxels</w:t>
      </w:r>
      <w:r w:rsidR="003B01E8">
        <w:t>. The intensity value for each</w:t>
      </w:r>
      <w:r w:rsidR="00C40D9C">
        <w:t xml:space="preserve"> voxel is a normalized value within the range [0, 1], where 1 represents the</w:t>
      </w:r>
      <w:r w:rsidR="00D46668">
        <w:t xml:space="preserve"> value 255 for 8-bit data and the max intensity for 16-bit data</w:t>
      </w:r>
      <w:r w:rsidR="00C40D9C">
        <w:t xml:space="preserve">. </w:t>
      </w:r>
      <w:r w:rsidR="003B01E8">
        <w:t>The intensity-weighted voxel count can be significantly</w:t>
      </w:r>
      <w:r w:rsidR="007217E6">
        <w:t xml:space="preserve"> smaller than the</w:t>
      </w:r>
      <w:r w:rsidR="00D85894">
        <w:t xml:space="preserve"> voxel </w:t>
      </w:r>
      <w:r w:rsidR="008132D8">
        <w:t>counts</w:t>
      </w:r>
      <w:r w:rsidR="00D85894">
        <w:t xml:space="preserve"> for low</w:t>
      </w:r>
      <w:r w:rsidR="008D1CEA">
        <w:t>-</w:t>
      </w:r>
      <w:r w:rsidR="00D85894">
        <w:t>intensity structures.</w:t>
      </w:r>
    </w:p>
    <w:p w14:paraId="21A9E04C" w14:textId="69790D81" w:rsidR="0071765E" w:rsidRDefault="0071765E" w:rsidP="00302756">
      <w:pPr>
        <w:jc w:val="both"/>
      </w:pPr>
      <w:r w:rsidRPr="009F65C3">
        <w:rPr>
          <w:b/>
          <w:bCs/>
        </w:rPr>
        <w:t>Average Intensity.</w:t>
      </w:r>
      <w:r>
        <w:t xml:space="preserve"> The average intensity is computed as</w:t>
      </w:r>
      <w:r w:rsidR="009F65C3">
        <w:t xml:space="preserve"> (Intensity weighted voxel count) / (voxel count).</w:t>
      </w:r>
    </w:p>
    <w:p w14:paraId="4E25A8A6" w14:textId="4EF84693" w:rsidR="00D85894" w:rsidRDefault="00CB3106" w:rsidP="00302756">
      <w:pPr>
        <w:jc w:val="both"/>
      </w:pPr>
      <w:r w:rsidRPr="0071765E">
        <w:rPr>
          <w:b/>
          <w:bCs/>
        </w:rPr>
        <w:t>Physical Size.</w:t>
      </w:r>
      <w:r>
        <w:t xml:space="preserve"> </w:t>
      </w:r>
      <w:r w:rsidR="002C3E28">
        <w:t>The physical size of the selected region is computed by multiplying the voxel count with the voxel size</w:t>
      </w:r>
      <w:r w:rsidR="007A44AB">
        <w:t xml:space="preserve">. The voxel size is retrieved from metadata or set by </w:t>
      </w:r>
      <w:r w:rsidR="00A6223A">
        <w:t>the </w:t>
      </w:r>
      <w:r w:rsidR="007A44AB">
        <w:t>user in the volume property panel.</w:t>
      </w:r>
    </w:p>
    <w:p w14:paraId="09476892" w14:textId="723DFABA" w:rsidR="00045124" w:rsidRDefault="007A44AB" w:rsidP="00302756">
      <w:pPr>
        <w:jc w:val="both"/>
      </w:pPr>
      <w:r w:rsidRPr="0071765E">
        <w:rPr>
          <w:b/>
          <w:bCs/>
        </w:rPr>
        <w:t>Physical Size (Int. Weighted).</w:t>
      </w:r>
      <w:r>
        <w:t xml:space="preserve"> </w:t>
      </w:r>
      <w:r w:rsidR="008132D8">
        <w:t>Like</w:t>
      </w:r>
      <w:r w:rsidR="005D509B">
        <w:t xml:space="preserve"> the voxel count, it is weighted by intensity values.</w:t>
      </w:r>
    </w:p>
    <w:p w14:paraId="3B02A3B8" w14:textId="172D6C61" w:rsidR="00045124" w:rsidRDefault="00045124" w:rsidP="00302756">
      <w:pPr>
        <w:pStyle w:val="Heading2"/>
      </w:pPr>
      <w:bookmarkStart w:id="379" w:name="_Toc183178683"/>
      <w:r>
        <w:t>Align Render View to Selection Mask</w:t>
      </w:r>
      <w:bookmarkEnd w:id="379"/>
    </w:p>
    <w:p w14:paraId="6F4F8ABB" w14:textId="695D216F" w:rsidR="00045124" w:rsidRDefault="00045124" w:rsidP="00302756">
      <w:pPr>
        <w:jc w:val="both"/>
      </w:pPr>
      <w:r>
        <w:t>Rotate the render view so that the screen space XYZ axes are aligned to the selection mask.</w:t>
      </w:r>
    </w:p>
    <w:p w14:paraId="783C4B04" w14:textId="369C98F9" w:rsidR="00B04C7C" w:rsidRDefault="00B04C7C" w:rsidP="00302756">
      <w:pPr>
        <w:jc w:val="both"/>
      </w:pPr>
      <w:r w:rsidRPr="00CF07D7">
        <w:rPr>
          <w:b/>
          <w:bCs/>
        </w:rPr>
        <w:t>Move to center.</w:t>
      </w:r>
      <w:r>
        <w:t xml:space="preserve"> When this option is enabled, it also pans the render view when an axis option is selected, so that the center of the </w:t>
      </w:r>
      <w:r w:rsidR="00B61175">
        <w:t>selection mask</w:t>
      </w:r>
      <w:r>
        <w:t xml:space="preserve"> is aligned with the render view center.</w:t>
      </w:r>
    </w:p>
    <w:p w14:paraId="51E48966" w14:textId="592439F7" w:rsidR="00B04C7C" w:rsidRDefault="00B04C7C" w:rsidP="00302756">
      <w:pPr>
        <w:jc w:val="both"/>
      </w:pPr>
      <w:r w:rsidRPr="00CF07D7">
        <w:rPr>
          <w:b/>
          <w:bCs/>
        </w:rPr>
        <w:t>Tri axes.</w:t>
      </w:r>
      <w:r>
        <w:t xml:space="preserve"> Three axes are computed from </w:t>
      </w:r>
      <w:r w:rsidR="00B61175">
        <w:t>the voxels of the selection mask</w:t>
      </w:r>
      <w:r>
        <w:t xml:space="preserve"> using the </w:t>
      </w:r>
      <w:r w:rsidR="008132D8">
        <w:t>principal</w:t>
      </w:r>
      <w:r>
        <w:t xml:space="preserve"> component analysis method. Then, the render view is rotated so that the three computed axes are aligned with the screen space XYZ axes.</w:t>
      </w:r>
    </w:p>
    <w:tbl>
      <w:tblPr>
        <w:tblStyle w:val="TipTable"/>
        <w:tblW w:w="3865" w:type="pct"/>
        <w:tblLook w:val="04A0" w:firstRow="1" w:lastRow="0" w:firstColumn="1" w:lastColumn="0" w:noHBand="0" w:noVBand="1"/>
      </w:tblPr>
      <w:tblGrid>
        <w:gridCol w:w="501"/>
        <w:gridCol w:w="6734"/>
      </w:tblGrid>
      <w:tr w:rsidR="00045124" w14:paraId="0372F993" w14:textId="77777777" w:rsidTr="004D661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45412D6" w14:textId="77777777" w:rsidR="00045124" w:rsidRDefault="00045124" w:rsidP="00302756">
            <w:pPr>
              <w:pStyle w:val="Icon"/>
              <w:jc w:val="both"/>
            </w:pPr>
            <w:r>
              <w:rPr>
                <w:noProof/>
                <w:lang w:eastAsia="en-US"/>
              </w:rPr>
              <w:lastRenderedPageBreak/>
              <mc:AlternateContent>
                <mc:Choice Requires="wpg">
                  <w:drawing>
                    <wp:inline distT="0" distB="0" distL="0" distR="0" wp14:anchorId="00DBD430" wp14:editId="0C67F7E7">
                      <wp:extent cx="228600" cy="228600"/>
                      <wp:effectExtent l="0" t="0" r="0" b="0"/>
                      <wp:docPr id="564" name="Group 19" descr="P2959C1T10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65" name="Oval 5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11"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1F0B7F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Ch8zz4kFAAD1EQAADgAAAAAAAAAAAAAAAAAuAgAAZHJz&#10;L2Uyb0RvYy54bWxQSwECLQAUAAYACAAAACEA+AwpmdgAAAADAQAADwAAAAAAAAAAAAAAAADjBwAA&#10;ZHJzL2Rvd25yZXYueG1sUEsFBgAAAAAEAAQA8wAAAOgIAAAAAA==&#10;">
                      <v:oval id="Oval 56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86345A1" w14:textId="021AC459" w:rsidR="00045124" w:rsidRDefault="00045124"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Set the rotation angles after alignment as the zeros in render view, so that they can be recovered easily. See </w:t>
            </w:r>
            <w:r>
              <w:fldChar w:fldCharType="begin" w:fldLock="1"/>
            </w:r>
            <w:r>
              <w:instrText xml:space="preserve"> REF _Ref29559711 \r \h </w:instrText>
            </w:r>
            <w:r w:rsidR="004D661D">
              <w:instrText xml:space="preserve"> \* MERGEFORMAT </w:instrText>
            </w:r>
            <w:r>
              <w:fldChar w:fldCharType="separate"/>
            </w:r>
            <w:r>
              <w:t>Chapter 7</w:t>
            </w:r>
            <w:r>
              <w:fldChar w:fldCharType="end"/>
            </w:r>
            <w:r>
              <w:t xml:space="preserve"> for more details.</w:t>
            </w:r>
          </w:p>
        </w:tc>
      </w:tr>
    </w:tbl>
    <w:p w14:paraId="3B349CB6" w14:textId="77777777" w:rsidR="00045124" w:rsidRDefault="00045124" w:rsidP="00302756">
      <w:pPr>
        <w:jc w:val="both"/>
      </w:pPr>
    </w:p>
    <w:p w14:paraId="736BA6DD" w14:textId="157EC412" w:rsidR="002625D3" w:rsidRDefault="002625D3" w:rsidP="00302756">
      <w:pPr>
        <w:jc w:val="both"/>
      </w:pPr>
      <w:r>
        <w:br w:type="page"/>
      </w:r>
    </w:p>
    <w:p w14:paraId="3CC95C50" w14:textId="644A8465" w:rsidR="00726A90" w:rsidRDefault="00726A90" w:rsidP="00302756">
      <w:pPr>
        <w:pStyle w:val="Heading1"/>
        <w:jc w:val="both"/>
      </w:pPr>
      <w:bookmarkStart w:id="380" w:name="_Toc406755682"/>
      <w:bookmarkStart w:id="381" w:name="_Ref406761902"/>
      <w:bookmarkStart w:id="382" w:name="_Toc406770755"/>
      <w:bookmarkStart w:id="383" w:name="_Ref414535485"/>
      <w:bookmarkStart w:id="384" w:name="_Ref420071289"/>
      <w:bookmarkStart w:id="385" w:name="_Ref420662628"/>
      <w:bookmarkStart w:id="386" w:name="_Ref428197053"/>
      <w:bookmarkStart w:id="387" w:name="_Ref433808918"/>
      <w:bookmarkStart w:id="388" w:name="_Ref497386965"/>
      <w:bookmarkStart w:id="389" w:name="_Ref520377736"/>
      <w:bookmarkStart w:id="390" w:name="_Ref10800507"/>
      <w:bookmarkStart w:id="391" w:name="_Ref10801733"/>
      <w:bookmarkStart w:id="392" w:name="_Ref10802555"/>
      <w:bookmarkStart w:id="393" w:name="_Ref10802663"/>
      <w:bookmarkStart w:id="394" w:name="_Ref17815738"/>
      <w:bookmarkStart w:id="395" w:name="_Ref29477598"/>
      <w:bookmarkStart w:id="396" w:name="_Ref29477923"/>
      <w:bookmarkStart w:id="397" w:name="_Ref29478203"/>
      <w:bookmarkStart w:id="398" w:name="_Ref29478821"/>
      <w:bookmarkStart w:id="399" w:name="_Ref29558875"/>
      <w:bookmarkStart w:id="400" w:name="_Ref36805642"/>
      <w:bookmarkStart w:id="401" w:name="_Ref36805772"/>
      <w:bookmarkStart w:id="402" w:name="_Ref36805905"/>
      <w:bookmarkStart w:id="403" w:name="_Ref63170963"/>
      <w:bookmarkStart w:id="404" w:name="_Ref63173802"/>
      <w:bookmarkStart w:id="405" w:name="_Ref76479796"/>
      <w:bookmarkStart w:id="406" w:name="_Ref108100857"/>
      <w:bookmarkStart w:id="407" w:name="_Ref108101073"/>
      <w:bookmarkStart w:id="408" w:name="_Ref108102280"/>
      <w:bookmarkStart w:id="409" w:name="_Ref123206774"/>
      <w:bookmarkStart w:id="410" w:name="_Ref126671431"/>
      <w:bookmarkStart w:id="411" w:name="_Ref126671772"/>
      <w:bookmarkStart w:id="412" w:name="_Ref130208527"/>
      <w:bookmarkStart w:id="413" w:name="_Ref140850154"/>
      <w:bookmarkStart w:id="414" w:name="_Ref165035332"/>
      <w:bookmarkStart w:id="415" w:name="_Ref182476158"/>
      <w:bookmarkStart w:id="416" w:name="_Toc183178684"/>
      <w:r>
        <w:lastRenderedPageBreak/>
        <w:t>Measurement</w:t>
      </w:r>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p>
    <w:p w14:paraId="5E12C099" w14:textId="4D02ED2C" w:rsidR="00C63B7F" w:rsidRDefault="006E1905" w:rsidP="00302756">
      <w:pPr>
        <w:jc w:val="both"/>
      </w:pPr>
      <w:r>
        <w:t>Measurement</w:t>
      </w:r>
      <w:r w:rsidR="006B2529">
        <w:fldChar w:fldCharType="begin"/>
      </w:r>
      <w:r w:rsidR="006B2529">
        <w:instrText xml:space="preserve"> XE "</w:instrText>
      </w:r>
      <w:r w:rsidR="006B2529" w:rsidRPr="00D90FFE">
        <w:instrText>Measurement</w:instrText>
      </w:r>
      <w:r w:rsidR="006B2529">
        <w:instrText xml:space="preserve">" </w:instrText>
      </w:r>
      <w:r w:rsidR="006B2529">
        <w:fldChar w:fldCharType="end"/>
      </w:r>
      <w:r>
        <w:t xml:space="preserve"> functions allow user</w:t>
      </w:r>
      <w:r w:rsidR="00425AF1">
        <w:t>s</w:t>
      </w:r>
      <w:r>
        <w:t xml:space="preserve"> to create locators and rulers to get position information and measure length. To use the measurement functions, </w:t>
      </w:r>
      <w:r w:rsidR="00C63B7F">
        <w:t xml:space="preserve">click “Measurement” </w:t>
      </w:r>
      <w:r w:rsidR="00C63B7F">
        <w:rPr>
          <w:noProof/>
          <w:lang w:eastAsia="en-US"/>
        </w:rPr>
        <w:drawing>
          <wp:inline distT="0" distB="0" distL="0" distR="0" wp14:anchorId="1073A7F1" wp14:editId="2098C470">
            <wp:extent cx="685800" cy="320040"/>
            <wp:effectExtent l="0" t="0" r="0" b="381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rsidR="00C63B7F">
        <w:t xml:space="preserve"> on the main toolbar. If the button is not currently showing, use the drop-down list </w:t>
      </w:r>
      <w:r w:rsidR="00425DE1">
        <w:t>next to the tool that is currently showing</w:t>
      </w:r>
      <w:r w:rsidR="00C63B7F">
        <w:t>.</w:t>
      </w:r>
    </w:p>
    <w:p w14:paraId="208A2DCD" w14:textId="09535C90" w:rsidR="006E1905" w:rsidRDefault="006E1905" w:rsidP="00AF05FB">
      <w:pPr>
        <w:spacing w:after="120"/>
        <w:jc w:val="center"/>
      </w:pPr>
      <w:r>
        <w:rPr>
          <w:noProof/>
          <w:lang w:eastAsia="en-US"/>
        </w:rPr>
        <w:drawing>
          <wp:inline distT="0" distB="0" distL="0" distR="0" wp14:anchorId="4D7034DC" wp14:editId="1FB4C8E4">
            <wp:extent cx="1325880" cy="1819656"/>
            <wp:effectExtent l="0" t="0" r="762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P2\SkyDrive\FluoRender\open_measurement.png"/>
                    <pic:cNvPicPr>
                      <a:picLocks noChangeAspect="1" noChangeArrowheads="1"/>
                    </pic:cNvPicPr>
                  </pic:nvPicPr>
                  <pic:blipFill>
                    <a:blip r:embed="rId160">
                      <a:extLst>
                        <a:ext uri="{28A0092B-C50C-407E-A947-70E740481C1C}">
                          <a14:useLocalDpi xmlns:a14="http://schemas.microsoft.com/office/drawing/2010/main" val="0"/>
                        </a:ext>
                      </a:extLst>
                    </a:blip>
                    <a:stretch>
                      <a:fillRect/>
                    </a:stretch>
                  </pic:blipFill>
                  <pic:spPr bwMode="auto">
                    <a:xfrm>
                      <a:off x="0" y="0"/>
                      <a:ext cx="1325880" cy="1819656"/>
                    </a:xfrm>
                    <a:prstGeom prst="rect">
                      <a:avLst/>
                    </a:prstGeom>
                    <a:noFill/>
                    <a:ln>
                      <a:noFill/>
                    </a:ln>
                  </pic:spPr>
                </pic:pic>
              </a:graphicData>
            </a:graphic>
          </wp:inline>
        </w:drawing>
      </w:r>
    </w:p>
    <w:p w14:paraId="4351E54A" w14:textId="170F5AB6" w:rsidR="006E1905" w:rsidRDefault="006E1905" w:rsidP="00AF05FB">
      <w:pPr>
        <w:pStyle w:val="Caption"/>
        <w:jc w:val="center"/>
      </w:pPr>
      <w:bookmarkStart w:id="417" w:name="_Ref406667193"/>
      <w:bookmarkStart w:id="418" w:name="_Toc183178777"/>
      <w:r>
        <w:t xml:space="preserve">Figure </w:t>
      </w:r>
      <w:fldSimple w:instr=" STYLEREF 1 \s ">
        <w:r w:rsidR="0017337F">
          <w:rPr>
            <w:noProof/>
          </w:rPr>
          <w:t>16</w:t>
        </w:r>
      </w:fldSimple>
      <w:r w:rsidR="00586A6E">
        <w:noBreakHyphen/>
      </w:r>
      <w:fldSimple w:instr=" SEQ Figure \* ARABIC \s 1 ">
        <w:r w:rsidR="0017337F">
          <w:rPr>
            <w:noProof/>
          </w:rPr>
          <w:t>1</w:t>
        </w:r>
      </w:fldSimple>
      <w:bookmarkEnd w:id="417"/>
      <w:r>
        <w:t xml:space="preserve">. Launch </w:t>
      </w:r>
      <w:r w:rsidR="00AF05FB">
        <w:t xml:space="preserve">the </w:t>
      </w:r>
      <w:r w:rsidR="00425AF1">
        <w:t>Measurement window from</w:t>
      </w:r>
      <w:r w:rsidR="00425DE1">
        <w:t xml:space="preserve"> the</w:t>
      </w:r>
      <w:r w:rsidR="00425AF1">
        <w:t xml:space="preserve"> main toolbar.</w:t>
      </w:r>
      <w:bookmarkEnd w:id="418"/>
    </w:p>
    <w:p w14:paraId="37EA8C33" w14:textId="49CE882B" w:rsidR="00425AF1" w:rsidRDefault="00425AF1" w:rsidP="00302756">
      <w:pPr>
        <w:spacing w:after="120"/>
        <w:jc w:val="both"/>
      </w:pPr>
      <w:r>
        <w:t>The Measurement window is shown in</w:t>
      </w:r>
      <w:r w:rsidR="0014598B">
        <w:t xml:space="preserve"> </w:t>
      </w:r>
      <w:r w:rsidR="0014598B">
        <w:fldChar w:fldCharType="begin" w:fldLock="1"/>
      </w:r>
      <w:r w:rsidR="0014598B">
        <w:instrText xml:space="preserve"> REF _Ref406667419 \h </w:instrText>
      </w:r>
      <w:r w:rsidR="00E620C5">
        <w:instrText xml:space="preserve"> \* MERGEFORMAT </w:instrText>
      </w:r>
      <w:r w:rsidR="0014598B">
        <w:fldChar w:fldCharType="separate"/>
      </w:r>
      <w:r w:rsidR="00B137B9">
        <w:t xml:space="preserve">Figure </w:t>
      </w:r>
      <w:r w:rsidR="00B137B9">
        <w:rPr>
          <w:noProof/>
        </w:rPr>
        <w:t>16</w:t>
      </w:r>
      <w:r w:rsidR="00B137B9">
        <w:noBreakHyphen/>
      </w:r>
      <w:r w:rsidR="00B137B9">
        <w:rPr>
          <w:noProof/>
        </w:rPr>
        <w:t>2</w:t>
      </w:r>
      <w:r w:rsidR="0014598B">
        <w:fldChar w:fldCharType="end"/>
      </w:r>
      <w:r w:rsidR="0014598B">
        <w:t>.</w:t>
      </w:r>
    </w:p>
    <w:p w14:paraId="79D64BD4" w14:textId="63164F89" w:rsidR="00425AF1" w:rsidRDefault="003B5909" w:rsidP="00AF05FB">
      <w:pPr>
        <w:spacing w:after="120"/>
        <w:jc w:val="center"/>
      </w:pPr>
      <w:r>
        <w:rPr>
          <w:noProof/>
          <w:lang w:eastAsia="en-US"/>
        </w:rPr>
        <w:drawing>
          <wp:inline distT="0" distB="0" distL="0" distR="0" wp14:anchorId="3CA9A89D" wp14:editId="5AA5D0EE">
            <wp:extent cx="2664774" cy="3884174"/>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61"/>
                    <a:stretch>
                      <a:fillRect/>
                    </a:stretch>
                  </pic:blipFill>
                  <pic:spPr bwMode="auto">
                    <a:xfrm>
                      <a:off x="0" y="0"/>
                      <a:ext cx="2664774" cy="3884174"/>
                    </a:xfrm>
                    <a:prstGeom prst="rect">
                      <a:avLst/>
                    </a:prstGeom>
                    <a:noFill/>
                    <a:ln>
                      <a:noFill/>
                    </a:ln>
                  </pic:spPr>
                </pic:pic>
              </a:graphicData>
            </a:graphic>
          </wp:inline>
        </w:drawing>
      </w:r>
    </w:p>
    <w:p w14:paraId="4FD7D632" w14:textId="3D37AF57" w:rsidR="00425AF1" w:rsidRDefault="00425AF1" w:rsidP="00AF05FB">
      <w:pPr>
        <w:pStyle w:val="Caption"/>
        <w:jc w:val="center"/>
      </w:pPr>
      <w:bookmarkStart w:id="419" w:name="_Ref406667419"/>
      <w:bookmarkStart w:id="420" w:name="_Toc183178778"/>
      <w:r>
        <w:t xml:space="preserve">Figure </w:t>
      </w:r>
      <w:fldSimple w:instr=" STYLEREF 1 \s ">
        <w:r w:rsidR="0017337F">
          <w:rPr>
            <w:noProof/>
          </w:rPr>
          <w:t>16</w:t>
        </w:r>
      </w:fldSimple>
      <w:r w:rsidR="00586A6E">
        <w:noBreakHyphen/>
      </w:r>
      <w:fldSimple w:instr=" SEQ Figure \* ARABIC \s 1 ">
        <w:r w:rsidR="0017337F">
          <w:rPr>
            <w:noProof/>
          </w:rPr>
          <w:t>2</w:t>
        </w:r>
      </w:fldSimple>
      <w:bookmarkEnd w:id="419"/>
      <w:r>
        <w:t>. Measurement window.</w:t>
      </w:r>
      <w:bookmarkEnd w:id="420"/>
    </w:p>
    <w:p w14:paraId="66C607FE" w14:textId="608E1157" w:rsidR="00230BE0" w:rsidRPr="00230BE0" w:rsidRDefault="00EB53C4" w:rsidP="00302756">
      <w:pPr>
        <w:pStyle w:val="Heading2"/>
      </w:pPr>
      <w:bookmarkStart w:id="421" w:name="_Toc406755683"/>
      <w:bookmarkStart w:id="422" w:name="_Toc406770756"/>
      <w:bookmarkStart w:id="423" w:name="_Toc183178685"/>
      <w:r>
        <w:lastRenderedPageBreak/>
        <w:t>Measurement Tool</w:t>
      </w:r>
      <w:r w:rsidR="00230BE0">
        <w:t xml:space="preserve"> Types</w:t>
      </w:r>
      <w:bookmarkEnd w:id="421"/>
      <w:bookmarkEnd w:id="422"/>
      <w:bookmarkEnd w:id="423"/>
    </w:p>
    <w:p w14:paraId="5DBCF652" w14:textId="57999CD5" w:rsidR="00425AF1" w:rsidRDefault="0014598B" w:rsidP="00302756">
      <w:pPr>
        <w:jc w:val="both"/>
      </w:pPr>
      <w:r>
        <w:t xml:space="preserve">There are </w:t>
      </w:r>
      <w:r w:rsidR="005D4409">
        <w:t>five</w:t>
      </w:r>
      <w:r>
        <w:t xml:space="preserve"> types of measurement tools </w:t>
      </w:r>
      <w:r w:rsidR="00001582">
        <w:t xml:space="preserve">that </w:t>
      </w:r>
      <w:r>
        <w:t>you can create.</w:t>
      </w:r>
    </w:p>
    <w:p w14:paraId="2F94999E" w14:textId="2A8C6D32" w:rsidR="0014598B" w:rsidRDefault="001269AC" w:rsidP="00302756">
      <w:pPr>
        <w:jc w:val="both"/>
      </w:pPr>
      <w:r>
        <w:rPr>
          <w:b/>
          <w:noProof/>
          <w:lang w:eastAsia="en-US"/>
        </w:rPr>
        <w:drawing>
          <wp:inline distT="0" distB="0" distL="0" distR="0" wp14:anchorId="22B7F102" wp14:editId="08DC5FC6">
            <wp:extent cx="164592" cy="164592"/>
            <wp:effectExtent l="0" t="0" r="6985" b="698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listicon_locator.png"/>
                    <pic:cNvPicPr/>
                  </pic:nvPicPr>
                  <pic:blipFill>
                    <a:blip r:embed="rId162">
                      <a:extLst>
                        <a:ext uri="{28A0092B-C50C-407E-A947-70E740481C1C}">
                          <a14:useLocalDpi xmlns:a14="http://schemas.microsoft.com/office/drawing/2010/main" val="0"/>
                        </a:ext>
                      </a:extLst>
                    </a:blip>
                    <a:stretch>
                      <a:fillRect/>
                    </a:stretch>
                  </pic:blipFill>
                  <pic:spPr>
                    <a:xfrm>
                      <a:off x="0" y="0"/>
                      <a:ext cx="164592" cy="164592"/>
                    </a:xfrm>
                    <a:prstGeom prst="rect">
                      <a:avLst/>
                    </a:prstGeom>
                  </pic:spPr>
                </pic:pic>
              </a:graphicData>
            </a:graphic>
          </wp:inline>
        </w:drawing>
      </w:r>
      <w:r>
        <w:rPr>
          <w:b/>
        </w:rPr>
        <w:t xml:space="preserve"> </w:t>
      </w:r>
      <w:r w:rsidR="0014598B" w:rsidRPr="00230BE0">
        <w:rPr>
          <w:b/>
        </w:rPr>
        <w:t>Locator.</w:t>
      </w:r>
      <w:r w:rsidR="0014598B">
        <w:t xml:space="preserve"> First</w:t>
      </w:r>
      <w:r w:rsidR="006E0E83">
        <w:t>,</w:t>
      </w:r>
      <w:r w:rsidR="0014598B">
        <w:t xml:space="preserve"> click the icon of </w:t>
      </w:r>
      <w:r w:rsidR="00232DE7">
        <w:t>the </w:t>
      </w:r>
      <w:r w:rsidR="0014598B">
        <w:t xml:space="preserve">locator. Then, </w:t>
      </w:r>
      <w:r w:rsidR="00425DE1">
        <w:t>click</w:t>
      </w:r>
      <w:r w:rsidR="0014598B">
        <w:t xml:space="preserve"> render view to create a locator. A locator is a single point in 3D space, which measures its position in X, Y, and Z coordinates. The newly created locator is added to the list in the measurement window along with its</w:t>
      </w:r>
      <w:r w:rsidR="00230BE0">
        <w:t xml:space="preserve"> information. The </w:t>
      </w:r>
      <w:r w:rsidR="00A36CFF">
        <w:t>coordinate</w:t>
      </w:r>
      <w:r w:rsidR="00230BE0">
        <w:t xml:space="preserve"> of the locator is listed under “Start/End Points (X, Y, Z)”. You can keep clicking in render view to create more locators, as long as the toolbar icon is checked.</w:t>
      </w:r>
    </w:p>
    <w:p w14:paraId="7716EE5D" w14:textId="47245C99" w:rsidR="001269AC" w:rsidRDefault="001269AC" w:rsidP="00302756">
      <w:pPr>
        <w:jc w:val="both"/>
      </w:pPr>
      <w:r>
        <w:rPr>
          <w:noProof/>
          <w:lang w:eastAsia="en-US"/>
        </w:rPr>
        <w:drawing>
          <wp:inline distT="0" distB="0" distL="0" distR="0" wp14:anchorId="74461B1F" wp14:editId="0952DF69">
            <wp:extent cx="201168" cy="201168"/>
            <wp:effectExtent l="0" t="0" r="889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neDrive\FluoRender\drill.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1269AC">
        <w:rPr>
          <w:b/>
        </w:rPr>
        <w:t>Probe.</w:t>
      </w:r>
      <w:r>
        <w:t xml:space="preserve"> </w:t>
      </w:r>
      <w:r w:rsidR="00824D38">
        <w:t>The p</w:t>
      </w:r>
      <w:r>
        <w:t>robe</w:t>
      </w:r>
      <w:r w:rsidR="00FF63E0">
        <w:fldChar w:fldCharType="begin"/>
      </w:r>
      <w:r w:rsidR="00FF63E0">
        <w:instrText xml:space="preserve"> XE "P</w:instrText>
      </w:r>
      <w:r w:rsidR="00FF63E0" w:rsidRPr="001847F7">
        <w:instrText>robe</w:instrText>
      </w:r>
      <w:r w:rsidR="00FF63E0">
        <w:instrText xml:space="preserve">" </w:instrText>
      </w:r>
      <w:r w:rsidR="00FF63E0">
        <w:fldChar w:fldCharType="end"/>
      </w:r>
      <w:r>
        <w:t xml:space="preserve"> tool allows you to create a two-point ruler that goes through the data from the current viewing direction. First</w:t>
      </w:r>
      <w:r w:rsidR="006A2F01">
        <w:t>,</w:t>
      </w:r>
      <w:r>
        <w:t xml:space="preserve"> find a viewing direction </w:t>
      </w:r>
      <w:r w:rsidR="00425DE1">
        <w:t>by rotating</w:t>
      </w:r>
      <w:r>
        <w:t xml:space="preserve"> the view. Then, click once in the render view with the probe tool selected. The newly created probe is added to the list in the measurement window along with its information.</w:t>
      </w:r>
      <w:r w:rsidR="00FF63E0">
        <w:t xml:space="preserve"> The probe tool is mainly used with the paintbrush tool and profile tool to generate an averaged intensity profile along the viewing direction. See the profile tool for more details.</w:t>
      </w:r>
    </w:p>
    <w:p w14:paraId="400C79AD" w14:textId="2E710463" w:rsidR="005F39AF" w:rsidRDefault="005F39AF" w:rsidP="00302756">
      <w:pPr>
        <w:jc w:val="both"/>
      </w:pPr>
      <w:r>
        <w:rPr>
          <w:b/>
          <w:noProof/>
          <w:lang w:eastAsia="en-US"/>
        </w:rPr>
        <w:drawing>
          <wp:inline distT="0" distB="0" distL="0" distR="0" wp14:anchorId="39A4AAE7" wp14:editId="7D3D3D93">
            <wp:extent cx="164592" cy="164592"/>
            <wp:effectExtent l="0" t="0" r="6985"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163"/>
                    <a:stretch>
                      <a:fillRect/>
                    </a:stretch>
                  </pic:blipFill>
                  <pic:spPr bwMode="auto">
                    <a:xfrm>
                      <a:off x="0" y="0"/>
                      <a:ext cx="164592" cy="164592"/>
                    </a:xfrm>
                    <a:prstGeom prst="rect">
                      <a:avLst/>
                    </a:prstGeom>
                    <a:noFill/>
                    <a:ln>
                      <a:noFill/>
                    </a:ln>
                  </pic:spPr>
                </pic:pic>
              </a:graphicData>
            </a:graphic>
          </wp:inline>
        </w:drawing>
      </w:r>
      <w:r>
        <w:rPr>
          <w:b/>
        </w:rPr>
        <w:t xml:space="preserve"> </w:t>
      </w:r>
      <w:r w:rsidR="00A36CFF">
        <w:rPr>
          <w:b/>
        </w:rPr>
        <w:t>Line</w:t>
      </w:r>
      <w:r w:rsidRPr="00230BE0">
        <w:rPr>
          <w:b/>
        </w:rPr>
        <w:t>.</w:t>
      </w:r>
      <w:r>
        <w:t xml:space="preserve"> First</w:t>
      </w:r>
      <w:r w:rsidR="00824D38">
        <w:t>,</w:t>
      </w:r>
      <w:r>
        <w:t xml:space="preserve"> click the icon of </w:t>
      </w:r>
      <w:r w:rsidR="00425DE1">
        <w:t>the two</w:t>
      </w:r>
      <w:r>
        <w:t>-point ruler. Then, click in render view twice to create the ruler with two endpoints. The newly created ruler is added to the list in the measurement window along with its information. The length, angle</w:t>
      </w:r>
      <w:r w:rsidR="00824D38">
        <w:t>,</w:t>
      </w:r>
      <w:r>
        <w:t xml:space="preserve"> and start/end points can be found in the list as well. You can keep clicking in render view to create more two-point rulers, as long as the toolbar icon is checked.</w:t>
      </w:r>
    </w:p>
    <w:p w14:paraId="16E3C181" w14:textId="26A47B90" w:rsidR="005D4409" w:rsidRDefault="00000000" w:rsidP="00302756">
      <w:pPr>
        <w:jc w:val="both"/>
      </w:pPr>
      <w:r>
        <w:pict w14:anchorId="50FE1762">
          <v:shape id="_x0000_i1044" type="#_x0000_t75" style="width:16.85pt;height:16.85pt;visibility:visible;mso-wrap-style:square">
            <v:imagedata r:id="rId164" o:title=""/>
          </v:shape>
        </w:pict>
      </w:r>
      <w:r w:rsidR="005D4409">
        <w:t xml:space="preserve"> </w:t>
      </w:r>
      <w:r w:rsidR="00A36CFF">
        <w:rPr>
          <w:b/>
        </w:rPr>
        <w:t>Angle</w:t>
      </w:r>
      <w:r w:rsidR="005D4409" w:rsidRPr="005D4409">
        <w:rPr>
          <w:b/>
        </w:rPr>
        <w:t>.</w:t>
      </w:r>
      <w:r w:rsidR="005D4409">
        <w:t xml:space="preserve"> </w:t>
      </w:r>
      <w:r w:rsidR="00425DE1">
        <w:t>A contractor</w:t>
      </w:r>
      <w:r w:rsidR="00D82678">
        <w:t xml:space="preserve"> allows you to measure the angle</w:t>
      </w:r>
      <w:r w:rsidR="005D4409">
        <w:t xml:space="preserve"> between two lines. Click three times in the render view to create an angle measurement. The angle value in degrees is shown in the list of the measurement dialog window.</w:t>
      </w:r>
    </w:p>
    <w:p w14:paraId="1EC99595" w14:textId="1D0CA62A" w:rsidR="005F39AF" w:rsidRDefault="00000000" w:rsidP="00302756">
      <w:pPr>
        <w:jc w:val="both"/>
      </w:pPr>
      <w:r>
        <w:pict w14:anchorId="54E85ECB">
          <v:shape id="_x0000_i1045" type="#_x0000_t75" style="width:16.85pt;height:16.85pt;visibility:visible;mso-wrap-style:square">
            <v:imagedata r:id="rId165" o:title=""/>
          </v:shape>
        </w:pict>
      </w:r>
      <w:r w:rsidR="009A1DFB">
        <w:rPr>
          <w:b/>
        </w:rPr>
        <w:t xml:space="preserve"> Ellipse</w:t>
      </w:r>
      <w:r w:rsidR="009A1DFB" w:rsidRPr="00A43132">
        <w:rPr>
          <w:b/>
        </w:rPr>
        <w:t>.</w:t>
      </w:r>
      <w:r w:rsidR="009A1DFB">
        <w:t xml:space="preserve"> First</w:t>
      </w:r>
      <w:r w:rsidR="00824D38">
        <w:t>,</w:t>
      </w:r>
      <w:r w:rsidR="009A1DFB">
        <w:t xml:space="preserve"> click the icon of </w:t>
      </w:r>
      <w:r w:rsidR="00425DE1">
        <w:t>the two</w:t>
      </w:r>
      <w:r w:rsidR="009A1DFB">
        <w:t xml:space="preserve">-plus-point ruler. Then, click </w:t>
      </w:r>
      <w:r w:rsidR="00036F9C">
        <w:t>o</w:t>
      </w:r>
      <w:r w:rsidR="009A1DFB">
        <w:t xml:space="preserve">n render view to create the ruler with multiple points. You can end the ruler by right-clicking. </w:t>
      </w:r>
      <w:r w:rsidR="00A36CFF">
        <w:t>Or</w:t>
      </w:r>
      <w:r w:rsidR="009A1DFB">
        <w:t xml:space="preserve"> you can uncheck the toolbar icon to end the ruler. The length and start/end points can be found in the list of measurement</w:t>
      </w:r>
      <w:r w:rsidR="00824D38">
        <w:t>s</w:t>
      </w:r>
      <w:r w:rsidR="009A1DFB">
        <w:t>. After ending a ruler by right-clicking, you can keep creating more rulers, as long as the toolbar icon is checked.</w:t>
      </w:r>
      <w:r w:rsidR="005F591D">
        <w:t xml:space="preserve"> An ellipse ruler can be used to define an ROI, within which </w:t>
      </w:r>
      <w:r w:rsidR="00626C44">
        <w:t xml:space="preserve">intensity values from a volume channel can be sampled. See </w:t>
      </w:r>
      <w:r w:rsidR="00626C44">
        <w:fldChar w:fldCharType="begin"/>
      </w:r>
      <w:r w:rsidR="00626C44">
        <w:instrText xml:space="preserve"> REF _Ref126672352 \r \h </w:instrText>
      </w:r>
      <w:r w:rsidR="00302756">
        <w:instrText xml:space="preserve"> \* MERGEFORMAT </w:instrText>
      </w:r>
      <w:r w:rsidR="00626C44">
        <w:fldChar w:fldCharType="separate"/>
      </w:r>
      <w:r w:rsidR="0017337F">
        <w:t>Chapter 13</w:t>
      </w:r>
      <w:r w:rsidR="00626C44">
        <w:fldChar w:fldCharType="end"/>
      </w:r>
      <w:r w:rsidR="00626C44">
        <w:t xml:space="preserve"> for more information.</w:t>
      </w:r>
    </w:p>
    <w:p w14:paraId="7761128F" w14:textId="1F147F7E" w:rsidR="00230BE0" w:rsidRDefault="00161C17" w:rsidP="00302756">
      <w:pPr>
        <w:jc w:val="both"/>
      </w:pPr>
      <w:r>
        <w:rPr>
          <w:noProof/>
        </w:rPr>
        <w:drawing>
          <wp:inline distT="0" distB="0" distL="0" distR="0" wp14:anchorId="16B71E22" wp14:editId="7DDF725D">
            <wp:extent cx="164592" cy="164592"/>
            <wp:effectExtent l="0" t="0" r="6985" b="698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A36CFF">
        <w:rPr>
          <w:b/>
        </w:rPr>
        <w:t>Polyline</w:t>
      </w:r>
      <w:r w:rsidR="00230BE0" w:rsidRPr="00A43132">
        <w:rPr>
          <w:b/>
        </w:rPr>
        <w:t>.</w:t>
      </w:r>
      <w:r w:rsidR="00230BE0">
        <w:t xml:space="preserve"> First</w:t>
      </w:r>
      <w:r w:rsidR="00036F9C">
        <w:t>,</w:t>
      </w:r>
      <w:r w:rsidR="00230BE0">
        <w:t xml:space="preserve"> click the icon of </w:t>
      </w:r>
      <w:r w:rsidR="00036F9C">
        <w:t>the </w:t>
      </w:r>
      <w:r w:rsidR="005B4607">
        <w:t>multi</w:t>
      </w:r>
      <w:r w:rsidR="00230BE0">
        <w:t xml:space="preserve">point ruler. Then, click </w:t>
      </w:r>
      <w:r w:rsidR="00036F9C">
        <w:t>o</w:t>
      </w:r>
      <w:r w:rsidR="00230BE0">
        <w:t xml:space="preserve">n render view to create the ruler with multiple points. You can end the ruler by right-clicking. </w:t>
      </w:r>
      <w:r w:rsidR="00A36CFF">
        <w:t>Or</w:t>
      </w:r>
      <w:r w:rsidR="00230BE0">
        <w:t xml:space="preserve"> you can uncheck the toolbar icon to end the ruler. The length and start/end points can be found in the list of measurem</w:t>
      </w:r>
      <w:r w:rsidR="00677C16">
        <w:t>ents</w:t>
      </w:r>
      <w:r w:rsidR="00230BE0">
        <w:t>. After ending a ruler by right-clicking, you can keep creating more rulers, as long as the toolbar icon is checked.</w:t>
      </w:r>
      <w:r w:rsidR="001C083E">
        <w:t xml:space="preserve"> The multipoint ruler also supports </w:t>
      </w:r>
      <w:r w:rsidR="009E2BB3">
        <w:t>branches. To create a branch, click on an existing ruler point</w:t>
      </w:r>
      <w:r w:rsidR="00322AFA">
        <w:t>, which becomes the</w:t>
      </w:r>
      <w:r w:rsidR="00B81A64">
        <w:t xml:space="preserve"> root of the branch. Then, click subsequent points for the branch.</w:t>
      </w:r>
      <w:r w:rsidR="00071399">
        <w:t xml:space="preserve"> There is no limit on the number </w:t>
      </w:r>
      <w:r w:rsidR="001C14AE">
        <w:t>of branches or how the branches are created.</w:t>
      </w:r>
      <w:r w:rsidR="00EF6066">
        <w:t xml:space="preserve"> When a ruler with multiple branches </w:t>
      </w:r>
      <w:r w:rsidR="00A36CFF">
        <w:t>is</w:t>
      </w:r>
      <w:r w:rsidR="00EF6066">
        <w:t xml:space="preserve"> created, its </w:t>
      </w:r>
      <w:r w:rsidR="000166CD">
        <w:t>branch count is listed.</w:t>
      </w:r>
    </w:p>
    <w:p w14:paraId="3A6C01A8" w14:textId="42289B01" w:rsidR="00542190" w:rsidRDefault="00000000" w:rsidP="00302756">
      <w:pPr>
        <w:jc w:val="both"/>
      </w:pPr>
      <w:r>
        <w:pict w14:anchorId="3D648946">
          <v:shape id="Picture 606" o:spid="_x0000_i1046" type="#_x0000_t75" style="width:9.35pt;height:9.35pt;visibility:visible;mso-wrap-style:square">
            <v:imagedata r:id="rId167" o:title=""/>
          </v:shape>
        </w:pict>
      </w:r>
      <w:r w:rsidR="00751E0B" w:rsidRPr="003D4015">
        <w:rPr>
          <w:b/>
          <w:bCs/>
        </w:rPr>
        <w:t>Pencil.</w:t>
      </w:r>
      <w:r w:rsidR="00751E0B">
        <w:t xml:space="preserve"> </w:t>
      </w:r>
      <w:r w:rsidR="00D15703">
        <w:t>Click and drag the mouse to create a ruler using the pencil tool.</w:t>
      </w:r>
      <w:r w:rsidR="009F70F9">
        <w:t xml:space="preserve"> </w:t>
      </w:r>
      <w:r w:rsidR="00B83725">
        <w:t>Ruler points are added when the mouse cursor is moved</w:t>
      </w:r>
      <w:r w:rsidR="0080519D">
        <w:t xml:space="preserve"> away from</w:t>
      </w:r>
      <w:r w:rsidR="00A20B1B">
        <w:t xml:space="preserve"> </w:t>
      </w:r>
      <w:r w:rsidR="00425DE1">
        <w:t>the previous</w:t>
      </w:r>
      <w:r w:rsidR="00A20B1B">
        <w:t xml:space="preserve"> ruler point. </w:t>
      </w:r>
      <w:r w:rsidR="00506D70">
        <w:t>Since the ruler point distance is determined in screen space, z</w:t>
      </w:r>
      <w:r w:rsidR="00AE1FB3">
        <w:t>oom in to create a ruler with dense points</w:t>
      </w:r>
      <w:r w:rsidR="005D1FD0">
        <w:t>, and zoom out for co</w:t>
      </w:r>
      <w:r w:rsidR="0018160F">
        <w:t>arse ruler points.</w:t>
      </w:r>
      <w:r w:rsidR="00A04686">
        <w:t xml:space="preserve"> Branches can be created by </w:t>
      </w:r>
      <w:r w:rsidR="008132D8">
        <w:t>starting to draw</w:t>
      </w:r>
      <w:r w:rsidR="00D17A08">
        <w:t xml:space="preserve"> from an existing ruler point.</w:t>
      </w:r>
      <w:r w:rsidR="00486853">
        <w:t xml:space="preserve"> The projected </w:t>
      </w:r>
      <w:r w:rsidR="00946CEA">
        <w:t>distance between two ruler point</w:t>
      </w:r>
      <w:r w:rsidR="00677C16">
        <w:t>s</w:t>
      </w:r>
      <w:r w:rsidR="00946CEA">
        <w:t xml:space="preserve"> in the screen space can be adjusted in the </w:t>
      </w:r>
      <w:r w:rsidR="008132D8">
        <w:t>configuration window</w:t>
      </w:r>
      <w:r w:rsidR="00893E63">
        <w:t xml:space="preserve"> (</w:t>
      </w:r>
      <w:r w:rsidR="00774E4D">
        <w:fldChar w:fldCharType="begin"/>
      </w:r>
      <w:r w:rsidR="00774E4D">
        <w:instrText xml:space="preserve"> REF _Ref165466335 \r \h </w:instrText>
      </w:r>
      <w:r w:rsidR="00302756">
        <w:instrText xml:space="preserve"> \* MERGEFORMAT </w:instrText>
      </w:r>
      <w:r w:rsidR="00774E4D">
        <w:fldChar w:fldCharType="separate"/>
      </w:r>
      <w:r w:rsidR="0017337F">
        <w:t>Chapter 23</w:t>
      </w:r>
      <w:r w:rsidR="00774E4D">
        <w:fldChar w:fldCharType="end"/>
      </w:r>
      <w:r w:rsidR="00893E63">
        <w:t>)</w:t>
      </w:r>
    </w:p>
    <w:p w14:paraId="0B1D3C4A" w14:textId="7BDD0A32" w:rsidR="006F0A6D" w:rsidRDefault="006F0A6D" w:rsidP="00302756">
      <w:pPr>
        <w:jc w:val="both"/>
      </w:pPr>
      <w:r>
        <w:rPr>
          <w:noProof/>
        </w:rPr>
        <w:lastRenderedPageBreak/>
        <w:drawing>
          <wp:inline distT="0" distB="0" distL="0" distR="0" wp14:anchorId="4FA2B7D5" wp14:editId="6D5A16BE">
            <wp:extent cx="210710" cy="21071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17177" cy="217177"/>
                    </a:xfrm>
                    <a:prstGeom prst="rect">
                      <a:avLst/>
                    </a:prstGeom>
                    <a:noFill/>
                    <a:ln>
                      <a:noFill/>
                    </a:ln>
                  </pic:spPr>
                </pic:pic>
              </a:graphicData>
            </a:graphic>
          </wp:inline>
        </w:drawing>
      </w:r>
      <w:r w:rsidRPr="002D6557">
        <w:rPr>
          <w:b/>
          <w:bCs/>
        </w:rPr>
        <w:t>Grow.</w:t>
      </w:r>
      <w:r>
        <w:t xml:space="preserve"> </w:t>
      </w:r>
      <w:r w:rsidR="00B94096">
        <w:t>The grow ruler is used the same as the grow selection tool in the Paint Brush</w:t>
      </w:r>
      <w:r w:rsidR="00F42F38">
        <w:t xml:space="preserve"> tools. Click </w:t>
      </w:r>
      <w:r w:rsidR="00227E93">
        <w:t xml:space="preserve">on the starting point </w:t>
      </w:r>
      <w:r w:rsidR="00D02CCB">
        <w:t xml:space="preserve">of a structure and hold the left mouse button. </w:t>
      </w:r>
      <w:r w:rsidR="001C1D2E">
        <w:t xml:space="preserve">A selection mask is created and </w:t>
      </w:r>
      <w:r w:rsidR="00425DE1">
        <w:t>starts</w:t>
      </w:r>
      <w:r w:rsidR="006C67F3">
        <w:t xml:space="preserve"> to diffuse from the starting point. </w:t>
      </w:r>
      <w:r w:rsidR="006E5997">
        <w:t xml:space="preserve">For each growth step, the </w:t>
      </w:r>
      <w:r w:rsidR="00B30546">
        <w:t>newly grown structures are analyzed</w:t>
      </w:r>
      <w:r w:rsidR="0036566F">
        <w:t>. Separate ruler points are created</w:t>
      </w:r>
      <w:r w:rsidR="00D31B91">
        <w:t xml:space="preserve"> for </w:t>
      </w:r>
      <w:r w:rsidR="00BF07CA">
        <w:t>branching</w:t>
      </w:r>
      <w:r w:rsidR="00D31B91">
        <w:t xml:space="preserve"> structures.</w:t>
      </w:r>
      <w:r w:rsidR="00CE3E1E">
        <w:t xml:space="preserve"> When the grow ruler tool is enabled, </w:t>
      </w:r>
      <w:r w:rsidR="001D6082">
        <w:t>successive operations add</w:t>
      </w:r>
      <w:r w:rsidR="00B07007">
        <w:t xml:space="preserve"> ruler points to the latest ruler.</w:t>
      </w:r>
      <w:r w:rsidR="00321E00">
        <w:t xml:space="preserve"> </w:t>
      </w:r>
      <w:r w:rsidR="006B77A4">
        <w:t>The value [ruler/size thresh] controls</w:t>
      </w:r>
      <w:r w:rsidR="001F00D1">
        <w:t xml:space="preserve"> how structures are connected when the grow tool is used. The default value is 2, which connects</w:t>
      </w:r>
      <w:r w:rsidR="003751CF">
        <w:t xml:space="preserve"> small </w:t>
      </w:r>
      <w:r w:rsidR="008132D8">
        <w:t>structures</w:t>
      </w:r>
      <w:r w:rsidR="003751CF">
        <w:t xml:space="preserve"> together. If that’s not desired, open the setting file fluorender.</w:t>
      </w:r>
      <w:r w:rsidR="00425DE1">
        <w:t>ini</w:t>
      </w:r>
      <w:r w:rsidR="003751CF">
        <w:t xml:space="preserve"> with a text editor and increase the value.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30BE0" w14:paraId="18DF6ED8" w14:textId="77777777" w:rsidTr="00CB0B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7B25A4" w14:textId="77777777" w:rsidR="00230BE0" w:rsidRDefault="00230BE0" w:rsidP="00302756">
            <w:pPr>
              <w:pStyle w:val="Icon"/>
              <w:jc w:val="both"/>
            </w:pPr>
            <w:r>
              <w:rPr>
                <w:noProof/>
                <w:lang w:eastAsia="en-US"/>
              </w:rPr>
              <mc:AlternateContent>
                <mc:Choice Requires="wpg">
                  <w:drawing>
                    <wp:inline distT="0" distB="0" distL="0" distR="0" wp14:anchorId="4EAC1907" wp14:editId="4DF556D8">
                      <wp:extent cx="228600" cy="228600"/>
                      <wp:effectExtent l="0" t="0" r="0" b="0"/>
                      <wp:docPr id="217" name="Group 19" descr="P2981C1T10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8" name="Oval 2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9" name="Freeform 2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C5B2B1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nN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cnNiAUAAPURAAAOAAAAAAAAAAAAAAAAAC4CAABkcnMv&#10;ZTJvRG9jLnhtbFBLAQItABQABgAIAAAAIQD4DCmZ2AAAAAMBAAAPAAAAAAAAAAAAAAAAAOIHAABk&#10;cnMvZG93bnJldi54bWxQSwUGAAAAAAQABADzAAAA5wgAAAAA&#10;">
                      <v:oval id="Oval 21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" fillcolor="#f24f4f [3204]" stroked="f" strokeweight="0">
                        <v:stroke joinstyle="miter"/>
                        <o:lock v:ext="edit" aspectratio="t"/>
                      </v:oval>
                      <v:shape id="Freeform 21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45FC397" w14:textId="63E7BE55" w:rsidR="00230BE0" w:rsidRDefault="00677C16" w:rsidP="00302756">
            <w:pPr>
              <w:pStyle w:val="TipText"/>
              <w:jc w:val="both"/>
              <w:cnfStyle w:val="000000000000" w:firstRow="0" w:lastRow="0" w:firstColumn="0" w:lastColumn="0" w:oddVBand="0" w:evenVBand="0" w:oddHBand="0" w:evenHBand="0" w:firstRowFirstColumn="0" w:firstRowLastColumn="0" w:lastRowFirstColumn="0" w:lastRowLastColumn="0"/>
            </w:pPr>
            <w:r>
              <w:t>The p</w:t>
            </w:r>
            <w:r w:rsidR="00AC15EA">
              <w:t>aint selection brush can be activated when a ruler tool is enabled. It can be used to measure the volume of paint</w:t>
            </w:r>
            <w:r>
              <w:t>-</w:t>
            </w:r>
            <w:r w:rsidR="00AC15EA">
              <w:t xml:space="preserve">selected structures. To activate </w:t>
            </w:r>
            <w:r>
              <w:t>the </w:t>
            </w:r>
            <w:r w:rsidR="00AC15EA">
              <w:t xml:space="preserve">paintbrush during ruler measurement, you </w:t>
            </w:r>
            <w:r w:rsidR="00425DE1">
              <w:t>must</w:t>
            </w:r>
            <w:r w:rsidR="00AC15EA">
              <w:t xml:space="preserve"> use the keyboard shortcut. Hold down the “Shift” key and then paint. A new ruler point is created or appended. The volume of the selection is listed under “Volumes” of the measurement list.</w:t>
            </w:r>
            <w:r w:rsidR="00374CB5">
              <w:t xml:space="preserve"> The coordinates of a locator or ruler point </w:t>
            </w:r>
            <w:r>
              <w:t>are</w:t>
            </w:r>
            <w:r w:rsidR="00374CB5">
              <w:t xml:space="preserve"> the centroid of the selected volume structure.</w:t>
            </w:r>
          </w:p>
        </w:tc>
      </w:tr>
      <w:tr w:rsidR="00A43132" w14:paraId="7239FA2F" w14:textId="77777777" w:rsidTr="00C4555A">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C1DF1E9" w14:textId="77777777" w:rsidR="00A43132" w:rsidRDefault="00A43132" w:rsidP="00302756">
            <w:pPr>
              <w:pStyle w:val="Icon"/>
              <w:jc w:val="both"/>
            </w:pPr>
            <w:r>
              <w:rPr>
                <w:noProof/>
                <w:lang w:eastAsia="en-US"/>
              </w:rPr>
              <mc:AlternateContent>
                <mc:Choice Requires="wpg">
                  <w:drawing>
                    <wp:inline distT="0" distB="0" distL="0" distR="0" wp14:anchorId="353FD975" wp14:editId="58117B07">
                      <wp:extent cx="228600" cy="228600"/>
                      <wp:effectExtent l="0" t="0" r="0" b="0"/>
                      <wp:docPr id="220" name="Group 19" descr="P2984C3T10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1" name="Oval 2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2" name="Freeform 2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9710E1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Caa/gaEBQAA9REAAA4AAAAAAAAAAAAAAAAALgIAAGRycy9lMm9E&#10;b2MueG1sUEsBAi0AFAAGAAgAAAAhAPgMKZnYAAAAAwEAAA8AAAAAAAAAAAAAAAAA3gcAAGRycy9k&#10;b3ducmV2LnhtbFBLBQYAAAAABAAEAPMAAADjCAAAAAA=&#10;">
                      <v:oval id="Oval 22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" fillcolor="#f24f4f [3204]" stroked="f" strokeweight="0">
                        <v:stroke joinstyle="miter"/>
                        <o:lock v:ext="edit" aspectratio="t"/>
                      </v:oval>
                      <v:shape id="Freeform 2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23D66052" w14:textId="33D61E3E" w:rsidR="00A43132" w:rsidRDefault="00A43132" w:rsidP="00302756">
            <w:pPr>
              <w:pStyle w:val="TipText"/>
              <w:jc w:val="both"/>
              <w:cnfStyle w:val="000000000000" w:firstRow="0" w:lastRow="0" w:firstColumn="0" w:lastColumn="0" w:oddVBand="0" w:evenVBand="0" w:oddHBand="0" w:evenHBand="0" w:firstRowFirstColumn="0" w:firstRowLastColumn="0" w:lastRowFirstColumn="0" w:lastRowLastColumn="0"/>
            </w:pPr>
            <w:r>
              <w:t>Measurement tools disable normal render view interaction</w:t>
            </w:r>
            <w:r w:rsidR="00CB0B0C">
              <w:t>s</w:t>
            </w:r>
            <w:r>
              <w:t>. To interact with render view with measurement tools enabled, hold down the “Alt” key and use normal render view interactions, including rotation, zooming, and panning.</w:t>
            </w:r>
          </w:p>
        </w:tc>
      </w:tr>
    </w:tbl>
    <w:p w14:paraId="41A91B24" w14:textId="1333948D" w:rsidR="00B740DF" w:rsidRDefault="00B740DF" w:rsidP="00302756">
      <w:pPr>
        <w:pStyle w:val="Heading2"/>
      </w:pPr>
      <w:bookmarkStart w:id="424" w:name="_Toc183178686"/>
      <w:r>
        <w:t>Averaging</w:t>
      </w:r>
      <w:bookmarkEnd w:id="424"/>
    </w:p>
    <w:p w14:paraId="51AE2144" w14:textId="367F90AD" w:rsidR="00B740DF" w:rsidRDefault="00996132" w:rsidP="00302756">
      <w:pPr>
        <w:jc w:val="both"/>
      </w:pPr>
      <w:r>
        <w:rPr>
          <w:noProof/>
          <w:lang w:eastAsia="en-US"/>
        </w:rPr>
        <w:drawing>
          <wp:inline distT="0" distB="0" distL="0" distR="0" wp14:anchorId="31402B7B" wp14:editId="31A99E3A">
            <wp:extent cx="209005" cy="219456"/>
            <wp:effectExtent l="0" t="0" r="635"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neDrive\FluoRender\prof_curve.png"/>
                    <pic:cNvPicPr>
                      <a:picLocks noChangeAspect="1" noChangeArrowheads="1"/>
                    </pic:cNvPicPr>
                  </pic:nvPicPr>
                  <pic:blipFill>
                    <a:blip r:embed="rId168"/>
                    <a:stretch>
                      <a:fillRect/>
                    </a:stretch>
                  </pic:blipFill>
                  <pic:spPr bwMode="auto">
                    <a:xfrm>
                      <a:off x="0" y="0"/>
                      <a:ext cx="209005" cy="219456"/>
                    </a:xfrm>
                    <a:prstGeom prst="rect">
                      <a:avLst/>
                    </a:prstGeom>
                    <a:noFill/>
                    <a:ln>
                      <a:noFill/>
                    </a:ln>
                  </pic:spPr>
                </pic:pic>
              </a:graphicData>
            </a:graphic>
          </wp:inline>
        </w:drawing>
      </w:r>
      <w:r w:rsidR="00420339">
        <w:t xml:space="preserve"> The average tool computes the average of the centers of </w:t>
      </w:r>
      <w:r w:rsidR="00425DE1">
        <w:t>several</w:t>
      </w:r>
      <w:r w:rsidR="00420339">
        <w:t xml:space="preserve"> ruler tools and creates a locator at the</w:t>
      </w:r>
      <w:r w:rsidR="00F1671B">
        <w:t xml:space="preserve"> averaged center. </w:t>
      </w:r>
      <w:r w:rsidR="00103E8F">
        <w:t xml:space="preserve">At least one ruler needs to be created already for the </w:t>
      </w:r>
      <w:r w:rsidR="00425DE1">
        <w:t>average</w:t>
      </w:r>
      <w:r w:rsidR="00103E8F">
        <w:t xml:space="preserve"> to work</w:t>
      </w:r>
      <w:r w:rsidR="000A1EE6">
        <w:t>. When multiple ruler tools are created, you can select</w:t>
      </w:r>
      <w:r w:rsidR="00562124">
        <w:t xml:space="preserve"> </w:t>
      </w:r>
      <w:r w:rsidR="00675AE2">
        <w:t xml:space="preserve">several among them </w:t>
      </w:r>
      <w:r w:rsidR="00562124">
        <w:t xml:space="preserve">for the averaging </w:t>
      </w:r>
      <w:r w:rsidR="00675AE2">
        <w:t>calculation. When no</w:t>
      </w:r>
      <w:r w:rsidR="00872490">
        <w:t xml:space="preserve"> ruler is selected, all rulers will be used for calculating the average.</w:t>
      </w:r>
    </w:p>
    <w:p w14:paraId="5EC07652" w14:textId="1FB2399C" w:rsidR="001269AC" w:rsidRDefault="00A36CFF" w:rsidP="00302756">
      <w:pPr>
        <w:pStyle w:val="Heading2"/>
      </w:pPr>
      <w:bookmarkStart w:id="425" w:name="_Toc406755684"/>
      <w:bookmarkStart w:id="426" w:name="_Toc406770757"/>
      <w:bookmarkStart w:id="427" w:name="_Toc183178687"/>
      <w:r>
        <w:t>Sample</w:t>
      </w:r>
      <w:bookmarkEnd w:id="427"/>
    </w:p>
    <w:p w14:paraId="133AA145" w14:textId="35311BC3" w:rsidR="001269AC" w:rsidRDefault="001269AC" w:rsidP="00302756">
      <w:pPr>
        <w:jc w:val="both"/>
      </w:pPr>
      <w:r>
        <w:rPr>
          <w:noProof/>
          <w:lang w:eastAsia="en-US"/>
        </w:rPr>
        <w:drawing>
          <wp:inline distT="0" distB="0" distL="0" distR="0" wp14:anchorId="254A4F63" wp14:editId="52AE46A5">
            <wp:extent cx="192024" cy="192024"/>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pic:cNvPicPr>
                      <a:picLocks noChangeAspect="1" noChangeArrowheads="1"/>
                    </pic:cNvPicPr>
                  </pic:nvPicPr>
                  <pic:blipFill>
                    <a:blip r:embed="rId169"/>
                    <a:stretch>
                      <a:fillRect/>
                    </a:stretch>
                  </pic:blipFill>
                  <pic:spPr bwMode="auto">
                    <a:xfrm>
                      <a:off x="0" y="0"/>
                      <a:ext cx="192024" cy="192024"/>
                    </a:xfrm>
                    <a:prstGeom prst="rect">
                      <a:avLst/>
                    </a:prstGeom>
                    <a:noFill/>
                    <a:ln>
                      <a:noFill/>
                    </a:ln>
                  </pic:spPr>
                </pic:pic>
              </a:graphicData>
            </a:graphic>
          </wp:inline>
        </w:drawing>
      </w:r>
      <w:r w:rsidR="00266CC8">
        <w:t xml:space="preserve"> The </w:t>
      </w:r>
      <w:r w:rsidR="001A53A1">
        <w:t>sample</w:t>
      </w:r>
      <w:r w:rsidR="00FF63E0">
        <w:fldChar w:fldCharType="begin"/>
      </w:r>
      <w:r w:rsidR="00FF63E0">
        <w:instrText xml:space="preserve"> XE "P</w:instrText>
      </w:r>
      <w:r w:rsidR="00FF63E0" w:rsidRPr="00B22B6B">
        <w:instrText>rofile</w:instrText>
      </w:r>
      <w:r w:rsidR="00FF63E0">
        <w:instrText xml:space="preserve">" </w:instrText>
      </w:r>
      <w:r w:rsidR="00FF63E0">
        <w:fldChar w:fldCharType="end"/>
      </w:r>
      <w:r w:rsidR="00266CC8">
        <w:t xml:space="preserve"> tool generates an intensity profile within a volume along a selected ruler. </w:t>
      </w:r>
      <w:r w:rsidR="005C430A">
        <w:t xml:space="preserve">The intensity value is shown in the ruler list for each ruler. For a locator, the intensity value is </w:t>
      </w:r>
      <w:r w:rsidR="005E2825">
        <w:t>sampled from the exact location. For rulers with certain lengths, the maximum intensity value is shown.</w:t>
      </w:r>
    </w:p>
    <w:p w14:paraId="1766AED8" w14:textId="23B34B8E" w:rsidR="007D10B9" w:rsidRDefault="000900BC" w:rsidP="00302756">
      <w:pPr>
        <w:pStyle w:val="Heading2"/>
      </w:pPr>
      <w:bookmarkStart w:id="428" w:name="_Toc183178688"/>
      <w:r>
        <w:t>Length</w:t>
      </w:r>
      <w:bookmarkEnd w:id="428"/>
    </w:p>
    <w:p w14:paraId="6B2970BA" w14:textId="0B644F84" w:rsidR="007D10B9" w:rsidRDefault="001438D9" w:rsidP="00302756">
      <w:pPr>
        <w:jc w:val="both"/>
      </w:pPr>
      <w:r>
        <w:rPr>
          <w:noProof/>
        </w:rPr>
        <w:drawing>
          <wp:inline distT="0" distB="0" distL="0" distR="0" wp14:anchorId="6ABF94E1" wp14:editId="39D6FFEB">
            <wp:extent cx="190500" cy="19050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w:t>
      </w:r>
      <w:r w:rsidR="00FD22E3">
        <w:t>The distance tool computes the distances between a selected ruler tool and analyzed components. You need to first generate and an</w:t>
      </w:r>
      <w:r w:rsidR="00D426A1">
        <w:t xml:space="preserve">alyze the components and then select </w:t>
      </w:r>
      <w:r w:rsidR="007C3EAC">
        <w:t>a ruler tool to apply this function. The resulting distances are output in a text file</w:t>
      </w:r>
      <w:r w:rsidR="00876F8B">
        <w:t xml:space="preserve"> that is Excel-compatible.</w:t>
      </w:r>
    </w:p>
    <w:p w14:paraId="224B225E" w14:textId="742482D3" w:rsidR="00CB4EE7" w:rsidRDefault="00CB4EE7" w:rsidP="00302756">
      <w:pPr>
        <w:pStyle w:val="Heading2"/>
      </w:pPr>
      <w:bookmarkStart w:id="429" w:name="_Toc183178689"/>
      <w:r>
        <w:t>Project</w:t>
      </w:r>
      <w:bookmarkEnd w:id="429"/>
    </w:p>
    <w:p w14:paraId="37BBD350" w14:textId="0D728A1D" w:rsidR="00CF0C9F" w:rsidRPr="00CF0C9F" w:rsidRDefault="00CF0C9F" w:rsidP="00302756">
      <w:pPr>
        <w:jc w:val="both"/>
      </w:pPr>
      <w:r>
        <w:rPr>
          <w:noProof/>
          <w:lang w:eastAsia="en-US"/>
        </w:rPr>
        <w:drawing>
          <wp:inline distT="0" distB="0" distL="0" distR="0" wp14:anchorId="510FE379" wp14:editId="699671AB">
            <wp:extent cx="219456" cy="219456"/>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neDrive\FluoRender\prof_curve.png"/>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219456" cy="219456"/>
                    </a:xfrm>
                    <a:prstGeom prst="rect">
                      <a:avLst/>
                    </a:prstGeom>
                    <a:noFill/>
                    <a:ln>
                      <a:noFill/>
                    </a:ln>
                  </pic:spPr>
                </pic:pic>
              </a:graphicData>
            </a:graphic>
          </wp:inline>
        </w:drawing>
      </w:r>
      <w:r>
        <w:t xml:space="preserve"> </w:t>
      </w:r>
      <w:r w:rsidR="006F734B">
        <w:t xml:space="preserve">The project tool </w:t>
      </w:r>
      <w:r w:rsidR="000A4E62">
        <w:t xml:space="preserve">projects analyzed </w:t>
      </w:r>
      <w:r w:rsidR="005F2539">
        <w:t>the </w:t>
      </w:r>
      <w:r w:rsidR="000A4E62">
        <w:t xml:space="preserve">components </w:t>
      </w:r>
      <w:r w:rsidR="005F2539">
        <w:t>of</w:t>
      </w:r>
      <w:r w:rsidR="000A4E62">
        <w:t xml:space="preserve"> a selected ruler. Perform a component analysis first in the Component window</w:t>
      </w:r>
      <w:r w:rsidR="00DD3E32">
        <w:t xml:space="preserve"> (see </w:t>
      </w:r>
      <w:r w:rsidR="00DD3E32">
        <w:fldChar w:fldCharType="begin" w:fldLock="1"/>
      </w:r>
      <w:r w:rsidR="00DD3E32">
        <w:instrText xml:space="preserve"> REF _Ref406746597 \r \h </w:instrText>
      </w:r>
      <w:r w:rsidR="00302756">
        <w:instrText xml:space="preserve"> \* MERGEFORMAT </w:instrText>
      </w:r>
      <w:r w:rsidR="00DD3E32">
        <w:fldChar w:fldCharType="separate"/>
      </w:r>
      <w:r w:rsidR="00DD3E32">
        <w:t>Chapter 17</w:t>
      </w:r>
      <w:r w:rsidR="00DD3E32">
        <w:fldChar w:fldCharType="end"/>
      </w:r>
      <w:r w:rsidR="00DD3E32">
        <w:t>)</w:t>
      </w:r>
      <w:r w:rsidR="009A04D1">
        <w:t xml:space="preserve">. Then, select a ruler from the list and </w:t>
      </w:r>
      <w:r w:rsidR="00B33EAD">
        <w:t xml:space="preserve">compute the projected components. The </w:t>
      </w:r>
      <w:r w:rsidR="00FD51B6">
        <w:t>results are saved in a text file</w:t>
      </w:r>
      <w:r w:rsidR="004F301B">
        <w:t>, which can be read by Microsoft Excel.</w:t>
      </w:r>
      <w:r w:rsidR="00A30720">
        <w:t xml:space="preserve"> The results</w:t>
      </w:r>
      <w:r w:rsidR="00AC651A">
        <w:t xml:space="preserve"> </w:t>
      </w:r>
      <w:r w:rsidR="001F5B85">
        <w:t>contain</w:t>
      </w:r>
      <w:r w:rsidR="00AC651A">
        <w:t xml:space="preserve"> the ID of each component and </w:t>
      </w:r>
      <w:r w:rsidR="00917065">
        <w:t>the distance of its centroid to the selected ruler.</w:t>
      </w:r>
    </w:p>
    <w:p w14:paraId="37F39A96" w14:textId="11524D3E" w:rsidR="00AC15EA" w:rsidRDefault="00AC15EA" w:rsidP="00302756">
      <w:pPr>
        <w:pStyle w:val="Heading2"/>
      </w:pPr>
      <w:bookmarkStart w:id="430" w:name="_Toc183178690"/>
      <w:r>
        <w:lastRenderedPageBreak/>
        <w:t xml:space="preserve">Making Changes to </w:t>
      </w:r>
      <w:r w:rsidR="00714C4F">
        <w:t>Measurement Tools</w:t>
      </w:r>
      <w:bookmarkEnd w:id="425"/>
      <w:bookmarkEnd w:id="426"/>
      <w:bookmarkEnd w:id="430"/>
    </w:p>
    <w:p w14:paraId="0566D12B" w14:textId="57463E05" w:rsidR="00AC15EA" w:rsidRDefault="00714C4F" w:rsidP="00302756">
      <w:pPr>
        <w:jc w:val="both"/>
      </w:pPr>
      <w:r>
        <w:t xml:space="preserve">You can change the position of locators or ruler points after they have been created. In addition, you can change the settings to </w:t>
      </w:r>
      <w:r w:rsidR="00425DE1">
        <w:t>set the position of locators and ruler points more easily</w:t>
      </w:r>
      <w:r>
        <w:t xml:space="preserve"> in 3D. These settings and tools are available to make </w:t>
      </w:r>
      <w:r w:rsidR="00425DE1">
        <w:t>changes</w:t>
      </w:r>
      <w:r>
        <w:t xml:space="preserve"> to measurement tools.</w:t>
      </w:r>
    </w:p>
    <w:p w14:paraId="32B5DDBE" w14:textId="7F5FB590" w:rsidR="004B2929" w:rsidRDefault="00C33F3C" w:rsidP="00302756">
      <w:pPr>
        <w:jc w:val="both"/>
      </w:pPr>
      <w:r>
        <w:rPr>
          <w:noProof/>
        </w:rPr>
        <w:drawing>
          <wp:inline distT="0" distB="0" distL="0" distR="0" wp14:anchorId="23D67AA8" wp14:editId="2A16BD41">
            <wp:extent cx="190500" cy="190500"/>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w:t>
      </w:r>
      <w:r w:rsidRPr="00404AC6">
        <w:rPr>
          <w:b/>
          <w:bCs/>
        </w:rPr>
        <w:t>Flip ruler.</w:t>
      </w:r>
      <w:r>
        <w:t xml:space="preserve"> When a ruler has</w:t>
      </w:r>
      <w:r w:rsidR="00D0211B">
        <w:t xml:space="preserve"> more than 1 point, the order of ruler points can be flipped by clicking this button.</w:t>
      </w:r>
      <w:r w:rsidR="00404AC6">
        <w:t xml:space="preserve"> In the ruler list, the start and end points are swapped after flipping</w:t>
      </w:r>
      <w:r w:rsidR="004B2782">
        <w:t>.</w:t>
      </w:r>
    </w:p>
    <w:p w14:paraId="247548D3" w14:textId="00513C56" w:rsidR="003B5909" w:rsidRDefault="003B5909" w:rsidP="00302756">
      <w:pPr>
        <w:jc w:val="both"/>
      </w:pPr>
      <w:r w:rsidRPr="003B5909">
        <w:rPr>
          <w:b/>
        </w:rPr>
        <w:t>Name.</w:t>
      </w:r>
      <w:r>
        <w:t xml:space="preserve"> Click a measurement tool in the list. A text edit box </w:t>
      </w:r>
      <w:r w:rsidR="00E97D0D">
        <w:t>allows</w:t>
      </w:r>
      <w:r>
        <w:t xml:space="preserve"> you </w:t>
      </w:r>
      <w:r w:rsidR="00E97D0D">
        <w:t>to </w:t>
      </w:r>
      <w:r>
        <w:t>change the name of the selected tool. When you type in the text edit box, the name of the selected tool is updated in the render viewport at the same time.</w:t>
      </w:r>
    </w:p>
    <w:p w14:paraId="5A7E31E1" w14:textId="6166F3EE" w:rsidR="003B5909" w:rsidRDefault="003B5909" w:rsidP="00302756">
      <w:pPr>
        <w:jc w:val="both"/>
      </w:pPr>
      <w:r w:rsidRPr="003B5909">
        <w:rPr>
          <w:b/>
        </w:rPr>
        <w:t>Color.</w:t>
      </w:r>
      <w:r>
        <w:t xml:space="preserve"> Click a measurement tool in the list. A color button shows</w:t>
      </w:r>
      <w:r w:rsidR="008132D8">
        <w:t xml:space="preserve"> and</w:t>
      </w:r>
      <w:r>
        <w:t xml:space="preserve"> allow</w:t>
      </w:r>
      <w:r w:rsidR="008132D8">
        <w:t>s</w:t>
      </w:r>
      <w:r>
        <w:t xml:space="preserve"> </w:t>
      </w:r>
      <w:r w:rsidR="008132D8">
        <w:t>changes to</w:t>
      </w:r>
      <w:r>
        <w:t xml:space="preserve"> the color of the selected tool. Click the color button. It shows a color selector dialog window. Choose the desired color and close the dialog window. A new color is updated to the selected tool in the render viewport at the same time.</w:t>
      </w:r>
      <w:r w:rsidR="00E03E22">
        <w:t xml:space="preserve"> Select mul</w:t>
      </w:r>
      <w:r w:rsidR="007C3504">
        <w:t xml:space="preserve">tiple rulers from the list and change their colors together. Rulers can be selected by dragging a box </w:t>
      </w:r>
      <w:r w:rsidR="00E97D0D">
        <w:t>or </w:t>
      </w:r>
      <w:r w:rsidR="001C3BB9">
        <w:t>using Ctrl or Shift keys.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B5909" w14:paraId="13764DC6" w14:textId="77777777" w:rsidTr="0078369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AF9F2F8" w14:textId="77777777" w:rsidR="003B5909" w:rsidRDefault="003B5909" w:rsidP="00302756">
            <w:pPr>
              <w:pStyle w:val="Icon"/>
              <w:jc w:val="both"/>
            </w:pPr>
            <w:r>
              <w:rPr>
                <w:noProof/>
                <w:lang w:eastAsia="en-US"/>
              </w:rPr>
              <mc:AlternateContent>
                <mc:Choice Requires="wpg">
                  <w:drawing>
                    <wp:inline distT="0" distB="0" distL="0" distR="0" wp14:anchorId="3C9268D1" wp14:editId="0824AE72">
                      <wp:extent cx="228600" cy="228600"/>
                      <wp:effectExtent l="0" t="0" r="0" b="0"/>
                      <wp:docPr id="21" name="Group 19" descr="P3000C1T10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 name="Oval 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 name="Freeform 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BC40D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NaOkCCEBQAA8BEAAA4AAAAAAAAAAAAAAAAALgIAAGRycy9lMm9E&#10;b2MueG1sUEsBAi0AFAAGAAgAAAAhAPgMKZnYAAAAAwEAAA8AAAAAAAAAAAAAAAAA3gcAAGRycy9k&#10;b3ducmV2LnhtbFBLBQYAAAAABAAEAPMAAADjCAAAAAA=&#10;">
                      <v:oval id="Oval 2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" fillcolor="#f24f4f [3204]" stroked="f" strokeweight="0">
                        <v:stroke joinstyle="miter"/>
                        <o:lock v:ext="edit" aspectratio="t"/>
                      </v:oval>
                      <v:shape id="Freeform 2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EB1AF7" w14:textId="51F71BD7" w:rsidR="003B5909" w:rsidRDefault="003B5909"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When no color is set for a measurement tool, it uses an automatically calculated color so that it is visible against </w:t>
            </w:r>
            <w:r w:rsidR="00E97D0D">
              <w:t>the </w:t>
            </w:r>
            <w:r>
              <w:t>current background.</w:t>
            </w:r>
          </w:p>
        </w:tc>
      </w:tr>
    </w:tbl>
    <w:p w14:paraId="5E1EF179" w14:textId="0F7BF3D6" w:rsidR="003B5909" w:rsidRDefault="003B5909" w:rsidP="00302756">
      <w:pPr>
        <w:jc w:val="both"/>
      </w:pPr>
    </w:p>
    <w:p w14:paraId="214604E1" w14:textId="102DC168" w:rsidR="00343D3B" w:rsidRDefault="00847B45" w:rsidP="00302756">
      <w:pPr>
        <w:jc w:val="both"/>
      </w:pPr>
      <w:r>
        <w:rPr>
          <w:b/>
          <w:bCs/>
        </w:rPr>
        <w:t xml:space="preserve">New </w:t>
      </w:r>
      <w:r w:rsidR="00343D3B" w:rsidRPr="0085506C">
        <w:rPr>
          <w:b/>
          <w:bCs/>
        </w:rPr>
        <w:t>Group.</w:t>
      </w:r>
      <w:r w:rsidR="00343D3B">
        <w:t xml:space="preserve"> </w:t>
      </w:r>
      <w:r w:rsidR="00427BD4">
        <w:t xml:space="preserve">Rulers can be organized under a group </w:t>
      </w:r>
      <w:r w:rsidR="00FA0E29">
        <w:t>ID</w:t>
      </w:r>
      <w:r w:rsidR="00427BD4">
        <w:t>. The group number start</w:t>
      </w:r>
      <w:r w:rsidR="008132D8">
        <w:t>s</w:t>
      </w:r>
      <w:r w:rsidR="00427BD4">
        <w:t xml:space="preserve"> with 0. Click “New Group” to increase the group number by one. Subsequently created rulers </w:t>
      </w:r>
      <w:r w:rsidR="00AC7BF5">
        <w:t xml:space="preserve">are grouped under the new </w:t>
      </w:r>
      <w:r w:rsidR="00FA0E29">
        <w:t>ID</w:t>
      </w:r>
      <w:r w:rsidR="00AC7BF5">
        <w:t>.</w:t>
      </w:r>
    </w:p>
    <w:p w14:paraId="156B2DED" w14:textId="47F0074C" w:rsidR="00847B45" w:rsidRDefault="00847B45" w:rsidP="00302756">
      <w:pPr>
        <w:jc w:val="both"/>
      </w:pPr>
      <w:r w:rsidRPr="00F37696">
        <w:rPr>
          <w:b/>
          <w:bCs/>
        </w:rPr>
        <w:t>Change</w:t>
      </w:r>
      <w:r w:rsidR="00DB2106" w:rsidRPr="00F37696">
        <w:rPr>
          <w:b/>
          <w:bCs/>
        </w:rPr>
        <w:t>.</w:t>
      </w:r>
      <w:r w:rsidR="00DB2106">
        <w:t xml:space="preserve"> Type in a group ID in the text box and click the button to change the selected rulers</w:t>
      </w:r>
      <w:r w:rsidR="006C1996">
        <w:t xml:space="preserve"> to the group. </w:t>
      </w:r>
      <w:r w:rsidR="00F37696">
        <w:t>Subsequently created rulers will be placed in the group too.</w:t>
      </w:r>
    </w:p>
    <w:p w14:paraId="5E54C633" w14:textId="6A2E129B" w:rsidR="00F37696" w:rsidRDefault="00F37696" w:rsidP="00302756">
      <w:pPr>
        <w:jc w:val="both"/>
      </w:pPr>
      <w:r w:rsidRPr="009B36A9">
        <w:rPr>
          <w:b/>
          <w:bCs/>
        </w:rPr>
        <w:t>Select.</w:t>
      </w:r>
      <w:r>
        <w:t xml:space="preserve"> Type in a group ID in the text box and click the button to select all rulers in the group </w:t>
      </w:r>
      <w:r w:rsidR="009B36A9">
        <w:t>from the list.</w:t>
      </w:r>
    </w:p>
    <w:p w14:paraId="048CB90D" w14:textId="37C44785" w:rsidR="009B36A9" w:rsidRDefault="009B36A9" w:rsidP="00302756">
      <w:pPr>
        <w:jc w:val="both"/>
      </w:pPr>
      <w:r w:rsidRPr="009B36A9">
        <w:rPr>
          <w:b/>
          <w:bCs/>
        </w:rPr>
        <w:t>Display.</w:t>
      </w:r>
      <w:r>
        <w:t xml:space="preserve"> Type in a group ID in the text box and click the button to show or hide all rulers in the group.</w:t>
      </w:r>
      <w:r w:rsidR="00DD4EBB">
        <w:t xml:space="preserve"> To show or hide the rulers selected from the list, right-click the list and </w:t>
      </w:r>
      <w:r w:rsidR="009877FC">
        <w:t>select Toggle Display on the pop-up menu.</w:t>
      </w:r>
    </w:p>
    <w:p w14:paraId="4C938414" w14:textId="01FB3506" w:rsidR="00795D67" w:rsidRDefault="00B53C8A" w:rsidP="00302756">
      <w:pPr>
        <w:jc w:val="both"/>
      </w:pPr>
      <w:r>
        <w:rPr>
          <w:noProof/>
        </w:rPr>
        <w:drawing>
          <wp:inline distT="0" distB="0" distL="0" distR="0" wp14:anchorId="78A5CD3A" wp14:editId="1487DCCA">
            <wp:extent cx="164592" cy="164592"/>
            <wp:effectExtent l="0" t="0" r="6985" b="698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29A7">
        <w:t xml:space="preserve"> </w:t>
      </w:r>
      <w:r w:rsidR="00042026" w:rsidRPr="00B429A7">
        <w:rPr>
          <w:b/>
          <w:bCs/>
        </w:rPr>
        <w:t>Move.</w:t>
      </w:r>
      <w:r w:rsidR="00042026">
        <w:t xml:space="preserve"> </w:t>
      </w:r>
      <w:r w:rsidR="00C0012E">
        <w:t>Click on a ruler point and move</w:t>
      </w:r>
      <w:r w:rsidR="00B429A7">
        <w:t xml:space="preserve"> its position. All ruler points of the ruler are moving together.</w:t>
      </w:r>
    </w:p>
    <w:p w14:paraId="3ABC74DB" w14:textId="687CC83E" w:rsidR="00714C4F" w:rsidRDefault="009107B3" w:rsidP="00302756">
      <w:pPr>
        <w:jc w:val="both"/>
      </w:pPr>
      <w:r>
        <w:rPr>
          <w:noProof/>
        </w:rPr>
        <w:drawing>
          <wp:inline distT="0" distB="0" distL="0" distR="0" wp14:anchorId="2F059151" wp14:editId="5EDBE459">
            <wp:extent cx="190500" cy="190500"/>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795D67">
        <w:rPr>
          <w:b/>
        </w:rPr>
        <w:t xml:space="preserve"> </w:t>
      </w:r>
      <w:r w:rsidR="00A35CFD" w:rsidRPr="00A35CFD">
        <w:rPr>
          <w:b/>
        </w:rPr>
        <w:t>Edit.</w:t>
      </w:r>
      <w:r w:rsidR="00A35CFD">
        <w:t xml:space="preserve"> When enabled, you can click on a locator or ruler point, and change its position by dragging it in render view. Notice </w:t>
      </w:r>
      <w:r w:rsidR="001F5B85">
        <w:t>that</w:t>
      </w:r>
      <w:r w:rsidR="00A35CFD">
        <w:t xml:space="preserve"> normal render view interactions are allowed. A locator or ruler point is selected only when you first click within the region indicated by the square box </w:t>
      </w:r>
      <w:r w:rsidR="009A3295">
        <w:t>representing</w:t>
      </w:r>
      <w:r w:rsidR="00A35CFD">
        <w:t xml:space="preserve"> the locator or ruler point. Otherwise, you may accidentally rotate the view.</w:t>
      </w:r>
      <w:r w:rsidR="000B2E68">
        <w:t xml:space="preserve"> An additional mode of </w:t>
      </w:r>
      <w:r w:rsidR="004A239C">
        <w:t>editing</w:t>
      </w:r>
      <w:r w:rsidR="00623CC1">
        <w:t xml:space="preserve"> works the same as the Magnet for editing a single ruler point. Click anywhere</w:t>
      </w:r>
      <w:r w:rsidR="00DE51D6">
        <w:t xml:space="preserve"> in the viewport and the closest ruler point is attracted to the clicked location.</w:t>
      </w:r>
    </w:p>
    <w:p w14:paraId="6FCB8A47" w14:textId="4335D33A" w:rsidR="00681A9B" w:rsidRDefault="00681A9B" w:rsidP="00302756">
      <w:pPr>
        <w:jc w:val="both"/>
      </w:pPr>
      <w:r>
        <w:rPr>
          <w:noProof/>
        </w:rPr>
        <w:drawing>
          <wp:inline distT="0" distB="0" distL="0" distR="0" wp14:anchorId="5FF4F54E" wp14:editId="53739E0E">
            <wp:extent cx="190500" cy="190500"/>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b/>
        </w:rPr>
        <w:t xml:space="preserve"> Magnet</w:t>
      </w:r>
      <w:r w:rsidRPr="00A35CFD">
        <w:rPr>
          <w:b/>
        </w:rPr>
        <w:t>.</w:t>
      </w:r>
      <w:r>
        <w:t xml:space="preserve"> </w:t>
      </w:r>
      <w:r w:rsidR="00BB7399">
        <w:t>Click and draw a stroke like the pencil tool. The closest ruler points are</w:t>
      </w:r>
      <w:r w:rsidR="006E1380">
        <w:t xml:space="preserve"> relocated on the newly drawn stroke. The distance</w:t>
      </w:r>
      <w:r w:rsidR="00C00746">
        <w:t>s</w:t>
      </w:r>
      <w:r w:rsidR="006E1380">
        <w:t xml:space="preserve"> between ruler points are preserved.</w:t>
      </w:r>
    </w:p>
    <w:p w14:paraId="30837F9F" w14:textId="63303CC2" w:rsidR="00C00746" w:rsidRDefault="00C00746" w:rsidP="00302756">
      <w:pPr>
        <w:jc w:val="both"/>
      </w:pPr>
      <w:r>
        <w:rPr>
          <w:noProof/>
        </w:rPr>
        <w:lastRenderedPageBreak/>
        <w:drawing>
          <wp:inline distT="0" distB="0" distL="0" distR="0" wp14:anchorId="00F98E13" wp14:editId="17F61AA2">
            <wp:extent cx="132080" cy="132080"/>
            <wp:effectExtent l="0" t="0" r="1270" b="127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32080" cy="132080"/>
                    </a:xfrm>
                    <a:prstGeom prst="rect">
                      <a:avLst/>
                    </a:prstGeom>
                    <a:noFill/>
                    <a:ln>
                      <a:noFill/>
                    </a:ln>
                  </pic:spPr>
                </pic:pic>
              </a:graphicData>
            </a:graphic>
          </wp:inline>
        </w:drawing>
      </w:r>
      <w:r>
        <w:rPr>
          <w:b/>
        </w:rPr>
        <w:t xml:space="preserve"> Redraw</w:t>
      </w:r>
      <w:r w:rsidRPr="00A35CFD">
        <w:rPr>
          <w:b/>
        </w:rPr>
        <w:t>.</w:t>
      </w:r>
      <w:r>
        <w:t xml:space="preserve"> Click and draw a stroke like the pencil tool. </w:t>
      </w:r>
      <w:r w:rsidR="00E4718F">
        <w:t>Start the stroke from the starting point of an existing multi</w:t>
      </w:r>
      <w:r w:rsidR="00B02506">
        <w:t>point ruler</w:t>
      </w:r>
      <w:r>
        <w:t>.</w:t>
      </w:r>
      <w:r w:rsidR="00B02506">
        <w:t xml:space="preserve"> Ruler points of the ruler are redistributed on the newly drawn stroke. </w:t>
      </w:r>
      <w:r w:rsidR="00450D85">
        <w:t>The length of the ruler can be changed by drawing longer or shorter strokes.</w:t>
      </w:r>
    </w:p>
    <w:p w14:paraId="2AFE30E7" w14:textId="3BC76715" w:rsidR="00A56FD3" w:rsidRDefault="004824B4" w:rsidP="00302756">
      <w:pPr>
        <w:jc w:val="both"/>
      </w:pPr>
      <w:r>
        <w:rPr>
          <w:noProof/>
        </w:rPr>
        <w:drawing>
          <wp:inline distT="0" distB="0" distL="0" distR="0" wp14:anchorId="50645711" wp14:editId="71B5B812">
            <wp:extent cx="164592" cy="164592"/>
            <wp:effectExtent l="0" t="0" r="6985" b="6985"/>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Pr="00440624">
        <w:rPr>
          <w:b/>
          <w:bCs/>
        </w:rPr>
        <w:t xml:space="preserve">Delete </w:t>
      </w:r>
      <w:r w:rsidR="008D16BB">
        <w:rPr>
          <w:b/>
          <w:bCs/>
        </w:rPr>
        <w:t xml:space="preserve">a </w:t>
      </w:r>
      <w:r w:rsidRPr="00440624">
        <w:rPr>
          <w:b/>
          <w:bCs/>
        </w:rPr>
        <w:t>ruler point.</w:t>
      </w:r>
      <w:r>
        <w:t xml:space="preserve"> </w:t>
      </w:r>
      <w:r w:rsidR="00440624">
        <w:t>When enabled, click a ruler point to delete it.</w:t>
      </w:r>
    </w:p>
    <w:p w14:paraId="05BCF085" w14:textId="559F4402" w:rsidR="0049784F" w:rsidRDefault="00607685" w:rsidP="00302756">
      <w:pPr>
        <w:jc w:val="both"/>
      </w:pPr>
      <w:r w:rsidRPr="00607685">
        <w:rPr>
          <w:noProof/>
        </w:rPr>
        <w:drawing>
          <wp:inline distT="0" distB="0" distL="0" distR="0" wp14:anchorId="1A417C62" wp14:editId="0E35D321">
            <wp:extent cx="164592" cy="164592"/>
            <wp:effectExtent l="0" t="0" r="6985" b="698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815EF1">
        <w:rPr>
          <w:b/>
          <w:bCs/>
        </w:rPr>
        <w:t>Prune.</w:t>
      </w:r>
      <w:r>
        <w:t xml:space="preserve"> </w:t>
      </w:r>
      <w:r w:rsidR="00815EF1">
        <w:t>Delete very short branches from a selected ruler.</w:t>
      </w:r>
    </w:p>
    <w:p w14:paraId="2C8B0133" w14:textId="2EEC3334" w:rsidR="00981C8A" w:rsidRDefault="00981C8A" w:rsidP="00302756">
      <w:pPr>
        <w:jc w:val="both"/>
      </w:pPr>
      <w:r>
        <w:t>The XYZ coordinates of a locator can be edited on the list. Click a locator tool and its center coor</w:t>
      </w:r>
      <w:r w:rsidR="00293995">
        <w:t xml:space="preserve">dinates become editable. Input the XYZ </w:t>
      </w:r>
      <w:r w:rsidR="001F5B85">
        <w:t>coordinates,</w:t>
      </w:r>
      <w:r w:rsidR="00293995">
        <w:t xml:space="preserve"> and the locator will change its location. You can also copy </w:t>
      </w:r>
      <w:r w:rsidR="004D2508">
        <w:t>an</w:t>
      </w:r>
      <w:r w:rsidR="00293995">
        <w:t xml:space="preserve">d paste the center coordinates from other ruler tools to a locator. Use the keyboard shortcut </w:t>
      </w:r>
      <w:r w:rsidR="00425DE1">
        <w:t>CTRL</w:t>
      </w:r>
      <w:r w:rsidR="008132D8">
        <w:t>+C</w:t>
      </w:r>
      <w:r w:rsidR="00293995">
        <w:t xml:space="preserve"> or C</w:t>
      </w:r>
      <w:r w:rsidR="00425DE1">
        <w:t>MD</w:t>
      </w:r>
      <w:r w:rsidR="00293995">
        <w:t>+C to copy the coord</w:t>
      </w:r>
      <w:r w:rsidR="00CC6465">
        <w:t>inates of a ruler center. The copied coordinate format is also Excel-compatible.</w:t>
      </w:r>
    </w:p>
    <w:p w14:paraId="138068D5" w14:textId="35D54FDC" w:rsidR="00A35CFD" w:rsidRDefault="00BD0C2D" w:rsidP="00302756">
      <w:pPr>
        <w:jc w:val="both"/>
      </w:pPr>
      <w:r>
        <w:rPr>
          <w:b/>
          <w:noProof/>
          <w:lang w:eastAsia="en-US"/>
        </w:rPr>
        <w:drawing>
          <wp:inline distT="0" distB="0" distL="0" distR="0" wp14:anchorId="43A8B572" wp14:editId="0244F740">
            <wp:extent cx="164592" cy="164592"/>
            <wp:effectExtent l="0" t="0" r="6985" b="698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HP2\SkyDrive\FluoRender\listicon_delet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A35CFD">
        <w:rPr>
          <w:b/>
        </w:rPr>
        <w:t>Delete.</w:t>
      </w:r>
      <w:r w:rsidR="00A35CFD">
        <w:t xml:space="preserve"> Delete </w:t>
      </w:r>
      <w:r w:rsidR="00E33F05">
        <w:t>the</w:t>
      </w:r>
      <w:r w:rsidR="00A35CFD">
        <w:t xml:space="preserve"> currently selected </w:t>
      </w:r>
      <w:r w:rsidR="00E33F05">
        <w:t xml:space="preserve">ruler(s) </w:t>
      </w:r>
      <w:r w:rsidR="00A35CFD">
        <w:t>in the measurement list.</w:t>
      </w:r>
    </w:p>
    <w:p w14:paraId="40F67A45" w14:textId="0B05A3B7" w:rsidR="00A35CFD" w:rsidRDefault="00BD0C2D" w:rsidP="00302756">
      <w:pPr>
        <w:jc w:val="both"/>
      </w:pPr>
      <w:r>
        <w:rPr>
          <w:b/>
          <w:noProof/>
          <w:lang w:eastAsia="en-US"/>
        </w:rPr>
        <w:drawing>
          <wp:inline distT="0" distB="0" distL="0" distR="0" wp14:anchorId="33A544BB" wp14:editId="2ACE0FB1">
            <wp:extent cx="164592" cy="164592"/>
            <wp:effectExtent l="0" t="0" r="6985"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HP2\SkyDrive\FluoRender\listicon_delal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374CB5">
        <w:rPr>
          <w:b/>
        </w:rPr>
        <w:t>Delete all.</w:t>
      </w:r>
      <w:r w:rsidR="00A35CFD">
        <w:t xml:space="preserve"> Delete all locators and rulers </w:t>
      </w:r>
      <w:r w:rsidR="008132D8">
        <w:t>from</w:t>
      </w:r>
      <w:r w:rsidR="00A35CFD">
        <w:t xml:space="preserve"> the measurement list.</w:t>
      </w:r>
    </w:p>
    <w:p w14:paraId="0532F38A" w14:textId="1721446A" w:rsidR="00A35CFD" w:rsidRDefault="00000000" w:rsidP="00302756">
      <w:pPr>
        <w:jc w:val="both"/>
      </w:pPr>
      <w:r>
        <w:pict w14:anchorId="088DB73A">
          <v:shape id="Picture 357" o:spid="_x0000_i1047" type="#_x0000_t75" style="width:9.35pt;height:9.35pt;visibility:visible;mso-wrap-style:square">
            <v:imagedata r:id="rId179" o:title=""/>
          </v:shape>
        </w:pict>
      </w:r>
      <w:r w:rsidR="00BD0C2D">
        <w:rPr>
          <w:b/>
        </w:rPr>
        <w:t xml:space="preserve"> </w:t>
      </w:r>
      <w:r w:rsidR="00A35CFD" w:rsidRPr="00374CB5">
        <w:rPr>
          <w:b/>
        </w:rPr>
        <w:t>Export.</w:t>
      </w:r>
      <w:r w:rsidR="00A35CFD">
        <w:t xml:space="preserve"> Export the measurement list to a file. The file is in text format and can be loaded into a spreadsheet editor such as Microsoft Excel.</w:t>
      </w:r>
      <w:r w:rsidR="00D01D74">
        <w:t xml:space="preserve"> When a ruler tool has more than two ruler points, the coordinates of each point are </w:t>
      </w:r>
      <w:r w:rsidR="004640C1">
        <w:t xml:space="preserve">exported along with other information </w:t>
      </w:r>
      <w:r w:rsidR="008D16BB">
        <w:t>about</w:t>
      </w:r>
      <w:r w:rsidR="004640C1">
        <w:t xml:space="preserve"> the ruler.</w:t>
      </w:r>
    </w:p>
    <w:p w14:paraId="143353BD" w14:textId="2DE612A5" w:rsidR="00617E5A" w:rsidRDefault="00C45275" w:rsidP="00302756">
      <w:pPr>
        <w:jc w:val="both"/>
      </w:pPr>
      <w:r>
        <w:t xml:space="preserve">You can double-click on a ruler tool on the list to hide or show it. A hidden ruler tool </w:t>
      </w:r>
      <w:r w:rsidR="002D42C3">
        <w:t>has a gray background color when it is not highlighted.</w:t>
      </w:r>
    </w:p>
    <w:p w14:paraId="67FB3CD1" w14:textId="77777777" w:rsidR="00635050" w:rsidRDefault="00635050" w:rsidP="00302756">
      <w:pPr>
        <w:pStyle w:val="Heading3"/>
        <w:jc w:val="both"/>
      </w:pPr>
      <w:r>
        <w:t>Ruler relaxation</w:t>
      </w:r>
    </w:p>
    <w:p w14:paraId="2C590E2C" w14:textId="11925F0C" w:rsidR="00635050" w:rsidRDefault="00635050" w:rsidP="00302756">
      <w:pPr>
        <w:jc w:val="both"/>
      </w:pPr>
      <w:r>
        <w:t xml:space="preserve">Ruler points on a ruler can be </w:t>
      </w:r>
      <w:r w:rsidR="005F5126">
        <w:t>automatically reshaped</w:t>
      </w:r>
      <w:r>
        <w:t xml:space="preserve"> using a spring</w:t>
      </w:r>
      <w:r w:rsidR="00F339CA">
        <w:t>-</w:t>
      </w:r>
      <w:r>
        <w:t xml:space="preserve">mass system. Each pair of adjacent ruler points is connected by a spring, whose rest length is determined when the ruler is created. A multipoint ruler also attempts to straighten itself. </w:t>
      </w:r>
      <w:r w:rsidR="00F96419">
        <w:t xml:space="preserve">A smoother ruler can be </w:t>
      </w:r>
      <w:r w:rsidR="00D37775">
        <w:t>generated. Use constraint</w:t>
      </w:r>
      <w:r w:rsidR="00F339CA">
        <w:t>s</w:t>
      </w:r>
      <w:r w:rsidR="00D37775">
        <w:t xml:space="preserve"> to further shape the ruler to follow structu</w:t>
      </w:r>
      <w:r w:rsidR="00493285">
        <w:t>res in 3D.</w:t>
      </w:r>
    </w:p>
    <w:p w14:paraId="6F817C35" w14:textId="77777777" w:rsidR="00635050" w:rsidRDefault="00635050" w:rsidP="00302756">
      <w:pPr>
        <w:jc w:val="both"/>
      </w:pPr>
      <w:r>
        <w:rPr>
          <w:noProof/>
        </w:rPr>
        <w:drawing>
          <wp:inline distT="0" distB="0" distL="0" distR="0" wp14:anchorId="0D890B2B" wp14:editId="5D7E1AA8">
            <wp:extent cx="164592" cy="164592"/>
            <wp:effectExtent l="0" t="0" r="6985" b="698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5902E1">
        <w:rPr>
          <w:b/>
          <w:bCs/>
        </w:rPr>
        <w:t>Relax.</w:t>
      </w:r>
      <w:r>
        <w:t xml:space="preserve"> Click to perform relaxation on a selected ruler. A ruler can be relaxed as many times as needed to settle down.</w:t>
      </w:r>
    </w:p>
    <w:p w14:paraId="5FED0C7A" w14:textId="640EE681" w:rsidR="00FE39F3" w:rsidRDefault="00000000" w:rsidP="00302756">
      <w:pPr>
        <w:jc w:val="both"/>
      </w:pPr>
      <w:r>
        <w:pict w14:anchorId="0ED87EED">
          <v:shape id="Picture 519" o:spid="_x0000_i1048" type="#_x0000_t75" style="width:9.35pt;height:9.35pt;visibility:visible;mso-wrap-style:square">
            <v:imagedata r:id="rId181" o:title=""/>
          </v:shape>
        </w:pict>
      </w:r>
      <w:r w:rsidR="00FE39F3">
        <w:t xml:space="preserve"> </w:t>
      </w:r>
      <w:r w:rsidR="00FE39F3" w:rsidRPr="005902E1">
        <w:rPr>
          <w:b/>
          <w:bCs/>
        </w:rPr>
        <w:t>Lock.</w:t>
      </w:r>
      <w:r w:rsidR="00FE39F3">
        <w:t xml:space="preserve"> When enabled, click on ruler points to lock </w:t>
      </w:r>
      <w:r w:rsidR="00425DE1">
        <w:t>them,</w:t>
      </w:r>
      <w:r w:rsidR="00FE39F3">
        <w:t xml:space="preserve"> and thus exclude them from relaxation calculations. Click a locked ruler point once more to unlock it.</w:t>
      </w:r>
    </w:p>
    <w:p w14:paraId="53F1ACB3" w14:textId="261DF544" w:rsidR="001A26DC" w:rsidRDefault="001A26DC" w:rsidP="00302756">
      <w:pPr>
        <w:jc w:val="both"/>
      </w:pPr>
      <w:r>
        <w:t>Relaxation settings:</w:t>
      </w:r>
    </w:p>
    <w:p w14:paraId="665703F9" w14:textId="64F1D85C" w:rsidR="001A26DC" w:rsidRDefault="001A26DC" w:rsidP="00302756">
      <w:pPr>
        <w:jc w:val="both"/>
      </w:pPr>
      <w:r w:rsidRPr="00685868">
        <w:rPr>
          <w:b/>
          <w:bCs/>
        </w:rPr>
        <w:t>Auto Relax.</w:t>
      </w:r>
      <w:r>
        <w:t xml:space="preserve"> </w:t>
      </w:r>
      <w:r w:rsidR="00961A42">
        <w:t xml:space="preserve">Click to enable automatic relaxation. </w:t>
      </w:r>
      <w:r w:rsidR="008E6E2C">
        <w:t>When the</w:t>
      </w:r>
      <w:r w:rsidR="008D6F80">
        <w:t xml:space="preserve"> drawing of a ruler is finished (</w:t>
      </w:r>
      <w:r w:rsidR="004431DC">
        <w:t xml:space="preserve">right-click for </w:t>
      </w:r>
      <w:r w:rsidR="00F339CA">
        <w:t>a </w:t>
      </w:r>
      <w:r w:rsidR="004431DC">
        <w:t>multi</w:t>
      </w:r>
      <w:r w:rsidR="00327D01">
        <w:t xml:space="preserve">point ruler, and release </w:t>
      </w:r>
      <w:r w:rsidR="00F339CA">
        <w:t>the </w:t>
      </w:r>
      <w:r w:rsidR="00327D01">
        <w:t xml:space="preserve">mouse button for </w:t>
      </w:r>
      <w:r w:rsidR="00F339CA">
        <w:t>a </w:t>
      </w:r>
      <w:r w:rsidR="00B1675D">
        <w:t xml:space="preserve">pencil ruler), </w:t>
      </w:r>
      <w:r w:rsidR="001511E0">
        <w:t xml:space="preserve">the relaxation is computed automatically to smooth the ruler shape or constraint it to </w:t>
      </w:r>
      <w:r w:rsidR="00685868">
        <w:t>structures in 3D.</w:t>
      </w:r>
    </w:p>
    <w:p w14:paraId="5E703C56" w14:textId="637C37E5" w:rsidR="00685868" w:rsidRDefault="00685868" w:rsidP="00302756">
      <w:pPr>
        <w:jc w:val="both"/>
      </w:pPr>
      <w:r w:rsidRPr="00346B17">
        <w:rPr>
          <w:b/>
          <w:bCs/>
        </w:rPr>
        <w:t>Constraint</w:t>
      </w:r>
      <w:r w:rsidR="00E73DB6" w:rsidRPr="00346B17">
        <w:rPr>
          <w:b/>
          <w:bCs/>
        </w:rPr>
        <w:t>.</w:t>
      </w:r>
      <w:r w:rsidR="00E73DB6">
        <w:t xml:space="preserve"> </w:t>
      </w:r>
      <w:r w:rsidR="006B1E22">
        <w:t xml:space="preserve">Use volume, selection mask, or analyzed components to </w:t>
      </w:r>
      <w:r w:rsidR="00425DE1">
        <w:t>constrain</w:t>
      </w:r>
      <w:r w:rsidR="00304938">
        <w:t xml:space="preserve"> the shape of a ruler</w:t>
      </w:r>
      <w:r w:rsidR="002530AC">
        <w:t>, so that t ruler points</w:t>
      </w:r>
      <w:r w:rsidR="000C4FDE">
        <w:t xml:space="preserve"> stay at structural centers.</w:t>
      </w:r>
    </w:p>
    <w:tbl>
      <w:tblPr>
        <w:tblStyle w:val="GridTable4-Accent2"/>
        <w:tblW w:w="0" w:type="auto"/>
        <w:tblLook w:val="04A0" w:firstRow="1" w:lastRow="0" w:firstColumn="1" w:lastColumn="0" w:noHBand="0" w:noVBand="1"/>
      </w:tblPr>
      <w:tblGrid>
        <w:gridCol w:w="1885"/>
        <w:gridCol w:w="7465"/>
      </w:tblGrid>
      <w:tr w:rsidR="00346B17" w:rsidRPr="00391A36" w14:paraId="5F2ED17A" w14:textId="77777777" w:rsidTr="00DE06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D7D08AE" w14:textId="3BE8A6D4" w:rsidR="00346B17" w:rsidRPr="00DE06BA" w:rsidRDefault="00346B17" w:rsidP="0030275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lastRenderedPageBreak/>
              <w:t>Constraint type</w:t>
            </w:r>
          </w:p>
        </w:tc>
        <w:tc>
          <w:tcPr>
            <w:tcW w:w="7465" w:type="dxa"/>
          </w:tcPr>
          <w:p w14:paraId="50C2E097" w14:textId="0683D466" w:rsidR="00346B17" w:rsidRPr="00DE06BA" w:rsidRDefault="004B4C08" w:rsidP="00302756">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Effects</w:t>
            </w:r>
          </w:p>
        </w:tc>
      </w:tr>
      <w:tr w:rsidR="00346B17" w:rsidRPr="00391A36" w14:paraId="4FFE0823" w14:textId="77777777" w:rsidTr="00DE0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2227203F" w14:textId="6123655B" w:rsidR="00346B17" w:rsidRPr="00DE06BA" w:rsidRDefault="00346B17" w:rsidP="0030275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Free</w:t>
            </w:r>
          </w:p>
        </w:tc>
        <w:tc>
          <w:tcPr>
            <w:tcW w:w="7465" w:type="dxa"/>
          </w:tcPr>
          <w:p w14:paraId="520CCC14" w14:textId="70778597" w:rsidR="00346B17" w:rsidRPr="00DE06BA" w:rsidRDefault="004B4C08"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 xml:space="preserve">No constraint is applied. </w:t>
            </w:r>
            <w:r w:rsidR="00425DE1">
              <w:rPr>
                <w:rFonts w:ascii="Calibri" w:eastAsia="Times New Roman" w:hAnsi="Calibri" w:cs="Times New Roman"/>
                <w:color w:val="000000"/>
                <w:sz w:val="22"/>
                <w:szCs w:val="22"/>
                <w:lang w:eastAsia="en-US"/>
              </w:rPr>
              <w:t>A</w:t>
            </w:r>
            <w:r w:rsidRPr="00DE06BA">
              <w:rPr>
                <w:rFonts w:ascii="Calibri" w:eastAsia="Times New Roman" w:hAnsi="Calibri" w:cs="Times New Roman"/>
                <w:color w:val="000000"/>
                <w:sz w:val="22"/>
                <w:szCs w:val="22"/>
                <w:lang w:eastAsia="en-US"/>
              </w:rPr>
              <w:t xml:space="preserve"> ruler </w:t>
            </w:r>
            <w:r w:rsidR="008B18A6" w:rsidRPr="00DE06BA">
              <w:rPr>
                <w:rFonts w:ascii="Calibri" w:eastAsia="Times New Roman" w:hAnsi="Calibri" w:cs="Times New Roman"/>
                <w:color w:val="000000"/>
                <w:sz w:val="22"/>
                <w:szCs w:val="22"/>
                <w:lang w:eastAsia="en-US"/>
              </w:rPr>
              <w:t>is smoothed using its internal forces.</w:t>
            </w:r>
          </w:p>
        </w:tc>
      </w:tr>
      <w:tr w:rsidR="00346B17" w:rsidRPr="00391A36" w14:paraId="5C98B0A1" w14:textId="77777777" w:rsidTr="00DE06BA">
        <w:tc>
          <w:tcPr>
            <w:cnfStyle w:val="001000000000" w:firstRow="0" w:lastRow="0" w:firstColumn="1" w:lastColumn="0" w:oddVBand="0" w:evenVBand="0" w:oddHBand="0" w:evenHBand="0" w:firstRowFirstColumn="0" w:firstRowLastColumn="0" w:lastRowFirstColumn="0" w:lastRowLastColumn="0"/>
            <w:tcW w:w="1885" w:type="dxa"/>
          </w:tcPr>
          <w:p w14:paraId="5F8AFDA1" w14:textId="50590D69" w:rsidR="00346B17" w:rsidRPr="00DE06BA" w:rsidRDefault="00346B17" w:rsidP="0030275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Volume</w:t>
            </w:r>
          </w:p>
        </w:tc>
        <w:tc>
          <w:tcPr>
            <w:tcW w:w="7465" w:type="dxa"/>
          </w:tcPr>
          <w:p w14:paraId="7230FE4C" w14:textId="2351219C" w:rsidR="00346B17" w:rsidRPr="00DE06BA" w:rsidRDefault="00F16CF6"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 xml:space="preserve">Use </w:t>
            </w:r>
            <w:r w:rsidR="008B2E7D" w:rsidRPr="00DE06BA">
              <w:rPr>
                <w:rFonts w:ascii="Calibri" w:eastAsia="Times New Roman" w:hAnsi="Calibri" w:cs="Times New Roman"/>
                <w:color w:val="000000"/>
                <w:sz w:val="22"/>
                <w:szCs w:val="22"/>
                <w:lang w:eastAsia="en-US"/>
              </w:rPr>
              <w:t xml:space="preserve">the selected volume channel to reshape </w:t>
            </w:r>
            <w:r w:rsidR="00425DE1">
              <w:rPr>
                <w:rFonts w:ascii="Calibri" w:eastAsia="Times New Roman" w:hAnsi="Calibri" w:cs="Times New Roman"/>
                <w:color w:val="000000"/>
                <w:sz w:val="22"/>
                <w:szCs w:val="22"/>
                <w:lang w:eastAsia="en-US"/>
              </w:rPr>
              <w:t>a</w:t>
            </w:r>
            <w:r w:rsidR="00425DE1" w:rsidRPr="00DE06BA">
              <w:rPr>
                <w:rFonts w:ascii="Calibri" w:eastAsia="Times New Roman" w:hAnsi="Calibri" w:cs="Times New Roman"/>
                <w:color w:val="000000"/>
                <w:sz w:val="22"/>
                <w:szCs w:val="22"/>
                <w:lang w:eastAsia="en-US"/>
              </w:rPr>
              <w:t xml:space="preserve"> ruler</w:t>
            </w:r>
            <w:r w:rsidR="008B2E7D" w:rsidRPr="00DE06BA">
              <w:rPr>
                <w:rFonts w:ascii="Calibri" w:eastAsia="Times New Roman" w:hAnsi="Calibri" w:cs="Times New Roman"/>
                <w:color w:val="000000"/>
                <w:sz w:val="22"/>
                <w:szCs w:val="22"/>
                <w:lang w:eastAsia="en-US"/>
              </w:rPr>
              <w:t xml:space="preserve">. </w:t>
            </w:r>
            <w:r w:rsidR="00046BF1" w:rsidRPr="00DE06BA">
              <w:rPr>
                <w:rFonts w:ascii="Calibri" w:eastAsia="Times New Roman" w:hAnsi="Calibri" w:cs="Times New Roman"/>
                <w:color w:val="000000"/>
                <w:sz w:val="22"/>
                <w:szCs w:val="22"/>
                <w:lang w:eastAsia="en-US"/>
              </w:rPr>
              <w:t xml:space="preserve">Ruler points are attracted </w:t>
            </w:r>
            <w:r w:rsidR="00DC2818" w:rsidRPr="00DE06BA">
              <w:rPr>
                <w:rFonts w:ascii="Calibri" w:eastAsia="Times New Roman" w:hAnsi="Calibri" w:cs="Times New Roman"/>
                <w:color w:val="000000"/>
                <w:sz w:val="22"/>
                <w:szCs w:val="22"/>
                <w:lang w:eastAsia="en-US"/>
              </w:rPr>
              <w:t>by voxels</w:t>
            </w:r>
            <w:r w:rsidR="00761E17" w:rsidRPr="00DE06BA">
              <w:rPr>
                <w:rFonts w:ascii="Calibri" w:eastAsia="Times New Roman" w:hAnsi="Calibri" w:cs="Times New Roman"/>
                <w:color w:val="000000"/>
                <w:sz w:val="22"/>
                <w:szCs w:val="22"/>
                <w:lang w:eastAsia="en-US"/>
              </w:rPr>
              <w:t>. High</w:t>
            </w:r>
            <w:r w:rsidR="00F339CA">
              <w:rPr>
                <w:rFonts w:ascii="Calibri" w:eastAsia="Times New Roman" w:hAnsi="Calibri" w:cs="Times New Roman"/>
                <w:color w:val="000000"/>
                <w:sz w:val="22"/>
                <w:szCs w:val="22"/>
                <w:lang w:eastAsia="en-US"/>
              </w:rPr>
              <w:t>-</w:t>
            </w:r>
            <w:r w:rsidR="00761E17" w:rsidRPr="00DE06BA">
              <w:rPr>
                <w:rFonts w:ascii="Calibri" w:eastAsia="Times New Roman" w:hAnsi="Calibri" w:cs="Times New Roman"/>
                <w:color w:val="000000"/>
                <w:sz w:val="22"/>
                <w:szCs w:val="22"/>
                <w:lang w:eastAsia="en-US"/>
              </w:rPr>
              <w:t xml:space="preserve">intensity voxels have </w:t>
            </w:r>
            <w:r w:rsidR="00F339CA">
              <w:rPr>
                <w:rFonts w:ascii="Calibri" w:eastAsia="Times New Roman" w:hAnsi="Calibri" w:cs="Times New Roman"/>
                <w:color w:val="000000"/>
                <w:sz w:val="22"/>
                <w:szCs w:val="22"/>
                <w:lang w:eastAsia="en-US"/>
              </w:rPr>
              <w:t>a </w:t>
            </w:r>
            <w:r w:rsidR="00761E17" w:rsidRPr="00DE06BA">
              <w:rPr>
                <w:rFonts w:ascii="Calibri" w:eastAsia="Times New Roman" w:hAnsi="Calibri" w:cs="Times New Roman"/>
                <w:color w:val="000000"/>
                <w:sz w:val="22"/>
                <w:szCs w:val="22"/>
                <w:lang w:eastAsia="en-US"/>
              </w:rPr>
              <w:t>stronger attraction force.</w:t>
            </w:r>
          </w:p>
        </w:tc>
      </w:tr>
      <w:tr w:rsidR="00346B17" w:rsidRPr="00391A36" w14:paraId="28F062E6" w14:textId="77777777" w:rsidTr="00DE0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68BCF69D" w14:textId="52D0CB05" w:rsidR="00346B17" w:rsidRPr="00DE06BA" w:rsidRDefault="004B4C08" w:rsidP="0030275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Selection</w:t>
            </w:r>
          </w:p>
        </w:tc>
        <w:tc>
          <w:tcPr>
            <w:tcW w:w="7465" w:type="dxa"/>
          </w:tcPr>
          <w:p w14:paraId="344DD4FB" w14:textId="0C0EA3A2" w:rsidR="00346B17" w:rsidRPr="00DE06BA" w:rsidRDefault="00761E17"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Use the</w:t>
            </w:r>
            <w:r w:rsidR="009611FA" w:rsidRPr="00DE06BA">
              <w:rPr>
                <w:rFonts w:ascii="Calibri" w:eastAsia="Times New Roman" w:hAnsi="Calibri" w:cs="Times New Roman"/>
                <w:color w:val="000000"/>
                <w:sz w:val="22"/>
                <w:szCs w:val="22"/>
                <w:lang w:eastAsia="en-US"/>
              </w:rPr>
              <w:t xml:space="preserve"> selection mask to reshape </w:t>
            </w:r>
            <w:r w:rsidR="00425DE1">
              <w:rPr>
                <w:rFonts w:ascii="Calibri" w:eastAsia="Times New Roman" w:hAnsi="Calibri" w:cs="Times New Roman"/>
                <w:color w:val="000000"/>
                <w:sz w:val="22"/>
                <w:szCs w:val="22"/>
                <w:lang w:eastAsia="en-US"/>
              </w:rPr>
              <w:t>a</w:t>
            </w:r>
            <w:r w:rsidR="00425DE1" w:rsidRPr="00DE06BA">
              <w:rPr>
                <w:rFonts w:ascii="Calibri" w:eastAsia="Times New Roman" w:hAnsi="Calibri" w:cs="Times New Roman"/>
                <w:color w:val="000000"/>
                <w:sz w:val="22"/>
                <w:szCs w:val="22"/>
                <w:lang w:eastAsia="en-US"/>
              </w:rPr>
              <w:t xml:space="preserve"> ruler</w:t>
            </w:r>
            <w:r w:rsidR="009611FA" w:rsidRPr="00DE06BA">
              <w:rPr>
                <w:rFonts w:ascii="Calibri" w:eastAsia="Times New Roman" w:hAnsi="Calibri" w:cs="Times New Roman"/>
                <w:color w:val="000000"/>
                <w:sz w:val="22"/>
                <w:szCs w:val="22"/>
                <w:lang w:eastAsia="en-US"/>
              </w:rPr>
              <w:t xml:space="preserve">. Ruler points are attracted by </w:t>
            </w:r>
            <w:r w:rsidR="00F339CA">
              <w:rPr>
                <w:rFonts w:ascii="Calibri" w:eastAsia="Times New Roman" w:hAnsi="Calibri" w:cs="Times New Roman"/>
                <w:color w:val="000000"/>
                <w:sz w:val="22"/>
                <w:szCs w:val="22"/>
                <w:lang w:eastAsia="en-US"/>
              </w:rPr>
              <w:t>the </w:t>
            </w:r>
            <w:r w:rsidR="009611FA" w:rsidRPr="00DE06BA">
              <w:rPr>
                <w:rFonts w:ascii="Calibri" w:eastAsia="Times New Roman" w:hAnsi="Calibri" w:cs="Times New Roman"/>
                <w:color w:val="000000"/>
                <w:sz w:val="22"/>
                <w:szCs w:val="22"/>
                <w:lang w:eastAsia="en-US"/>
              </w:rPr>
              <w:t>voxels of the selection mask.</w:t>
            </w:r>
          </w:p>
        </w:tc>
      </w:tr>
      <w:tr w:rsidR="00346B17" w:rsidRPr="00391A36" w14:paraId="68213BFD" w14:textId="77777777" w:rsidTr="00DE06BA">
        <w:tc>
          <w:tcPr>
            <w:cnfStyle w:val="001000000000" w:firstRow="0" w:lastRow="0" w:firstColumn="1" w:lastColumn="0" w:oddVBand="0" w:evenVBand="0" w:oddHBand="0" w:evenHBand="0" w:firstRowFirstColumn="0" w:firstRowLastColumn="0" w:lastRowFirstColumn="0" w:lastRowLastColumn="0"/>
            <w:tcW w:w="1885" w:type="dxa"/>
          </w:tcPr>
          <w:p w14:paraId="68F0670F" w14:textId="44204CE5" w:rsidR="00346B17" w:rsidRPr="00DE06BA" w:rsidRDefault="004B4C08" w:rsidP="0030275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Analyzed components</w:t>
            </w:r>
          </w:p>
        </w:tc>
        <w:tc>
          <w:tcPr>
            <w:tcW w:w="7465" w:type="dxa"/>
          </w:tcPr>
          <w:p w14:paraId="69AE8B41" w14:textId="700B91AA" w:rsidR="00346B17" w:rsidRPr="00DE06BA" w:rsidRDefault="009611FA"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 xml:space="preserve">Use analyzed components to reshape </w:t>
            </w:r>
            <w:r w:rsidR="00425DE1">
              <w:rPr>
                <w:rFonts w:ascii="Calibri" w:eastAsia="Times New Roman" w:hAnsi="Calibri" w:cs="Times New Roman"/>
                <w:color w:val="000000"/>
                <w:sz w:val="22"/>
                <w:szCs w:val="22"/>
                <w:lang w:eastAsia="en-US"/>
              </w:rPr>
              <w:t xml:space="preserve">a </w:t>
            </w:r>
            <w:r w:rsidRPr="00DE06BA">
              <w:rPr>
                <w:rFonts w:ascii="Calibri" w:eastAsia="Times New Roman" w:hAnsi="Calibri" w:cs="Times New Roman"/>
                <w:color w:val="000000"/>
                <w:sz w:val="22"/>
                <w:szCs w:val="22"/>
                <w:lang w:eastAsia="en-US"/>
              </w:rPr>
              <w:t xml:space="preserve">ruler. Ruler points are attracted by </w:t>
            </w:r>
            <w:r w:rsidR="00894F18" w:rsidRPr="00DE06BA">
              <w:rPr>
                <w:rFonts w:ascii="Calibri" w:eastAsia="Times New Roman" w:hAnsi="Calibri" w:cs="Times New Roman"/>
                <w:color w:val="000000"/>
                <w:sz w:val="22"/>
                <w:szCs w:val="22"/>
                <w:lang w:eastAsia="en-US"/>
              </w:rPr>
              <w:t>component centers.</w:t>
            </w:r>
          </w:p>
        </w:tc>
      </w:tr>
    </w:tbl>
    <w:p w14:paraId="4F2CD468" w14:textId="77777777" w:rsidR="00346B17" w:rsidRPr="00831583" w:rsidRDefault="00346B17" w:rsidP="00302756">
      <w:pPr>
        <w:jc w:val="both"/>
      </w:pPr>
    </w:p>
    <w:p w14:paraId="5586EF5E" w14:textId="5290AE8C" w:rsidR="00635050" w:rsidRDefault="00894F18" w:rsidP="00302756">
      <w:pPr>
        <w:jc w:val="both"/>
      </w:pPr>
      <w:r>
        <w:rPr>
          <w:b/>
          <w:bCs/>
        </w:rPr>
        <w:t>Ex/In Ratio</w:t>
      </w:r>
      <w:r w:rsidR="00635050" w:rsidRPr="005902E1">
        <w:rPr>
          <w:b/>
          <w:bCs/>
        </w:rPr>
        <w:t>.</w:t>
      </w:r>
      <w:r w:rsidR="00635050">
        <w:t xml:space="preserve"> When analyzed components are present, </w:t>
      </w:r>
      <w:r w:rsidR="00B36C81">
        <w:t>this</w:t>
      </w:r>
      <w:r w:rsidR="00635050">
        <w:t xml:space="preserve"> value determines the ratio of force </w:t>
      </w:r>
      <w:r w:rsidR="00425DE1">
        <w:t>strength</w:t>
      </w:r>
      <w:r w:rsidR="00635050">
        <w:t xml:space="preserve"> between the </w:t>
      </w:r>
      <w:r>
        <w:t>attractors (volume, selection mask, or analyzed components)</w:t>
      </w:r>
      <w:r w:rsidR="00635050">
        <w:t xml:space="preserve"> and </w:t>
      </w:r>
      <w:r w:rsidR="00B36C81">
        <w:t>internal springs</w:t>
      </w:r>
      <w:r w:rsidR="00635050">
        <w:t xml:space="preserve">. Increasing the </w:t>
      </w:r>
      <w:r w:rsidR="00B36C81">
        <w:t>ratio</w:t>
      </w:r>
      <w:r w:rsidR="00635050">
        <w:t xml:space="preserve"> makes stronger attraction forces from the components.</w:t>
      </w:r>
    </w:p>
    <w:p w14:paraId="3F1DDA26" w14:textId="68554EBE" w:rsidR="00A35CFD" w:rsidRDefault="00CF0180" w:rsidP="00302756">
      <w:pPr>
        <w:pStyle w:val="Heading3"/>
        <w:jc w:val="both"/>
      </w:pPr>
      <w:r>
        <w:t>Choosing a depth calculation method</w:t>
      </w:r>
    </w:p>
    <w:p w14:paraId="4E09256D" w14:textId="35B38C10" w:rsidR="00CF0180" w:rsidRDefault="00CF0180" w:rsidP="00302756">
      <w:pPr>
        <w:jc w:val="both"/>
      </w:pPr>
      <w:r>
        <w:t xml:space="preserve">There are three methods you can choose to determine how the 3D position of a locator or ruler point is calculated from </w:t>
      </w:r>
      <w:r w:rsidR="00F339CA">
        <w:t>the </w:t>
      </w:r>
      <w:r>
        <w:t>screen position. Choose the method based on the underlying volume channel’s structures.</w:t>
      </w:r>
    </w:p>
    <w:p w14:paraId="4689C304" w14:textId="46DA0DA0" w:rsidR="00CF0180" w:rsidRDefault="00CF0180" w:rsidP="00302756">
      <w:pPr>
        <w:jc w:val="both"/>
      </w:pPr>
      <w:r w:rsidRPr="00CF0180">
        <w:rPr>
          <w:b/>
        </w:rPr>
        <w:t>View plane.</w:t>
      </w:r>
      <w:r>
        <w:t xml:space="preserve"> It places a locator or ruler point on the view plane that is perpendicular to the viewing direction, disregarding the </w:t>
      </w:r>
      <w:r w:rsidR="00425DE1">
        <w:t>underlying</w:t>
      </w:r>
      <w:r>
        <w:t xml:space="preserve"> volume channel. The depth is fixed when this method is used. Use this method, for example, if you are measuring lengths on an image section.</w:t>
      </w:r>
    </w:p>
    <w:p w14:paraId="7E0871EA" w14:textId="18C28CB9" w:rsidR="00CF0180" w:rsidRDefault="00CF0180" w:rsidP="00302756">
      <w:pPr>
        <w:jc w:val="both"/>
      </w:pPr>
      <w:r w:rsidRPr="00CF0180">
        <w:rPr>
          <w:b/>
        </w:rPr>
        <w:t>Maximum intensity.</w:t>
      </w:r>
      <w:r>
        <w:t xml:space="preserve"> It places a locator or ruler point at </w:t>
      </w:r>
      <w:r w:rsidR="00F339CA">
        <w:t>the</w:t>
      </w:r>
      <w:r>
        <w:t xml:space="preserve"> depth of a voxel having the maximum intensity along the ray from the viewer. If multiple maximum</w:t>
      </w:r>
      <w:r w:rsidR="00F339CA">
        <w:t>-</w:t>
      </w:r>
      <w:r>
        <w:t xml:space="preserve">intensity voxels exist, the closest one is chosen. Use this </w:t>
      </w:r>
      <w:r w:rsidR="00425DE1">
        <w:t>method if</w:t>
      </w:r>
      <w:r>
        <w:t xml:space="preserve"> you want to trace a nerve. However, if the nerve happens to be occluded by other structures at certain locations. The depth may not be calculated as desired. Use the edit tool to correct those points from a different angle of view if necessary.</w:t>
      </w:r>
    </w:p>
    <w:p w14:paraId="300C7F60" w14:textId="7EAF2D70" w:rsidR="00CF0180" w:rsidRDefault="00CF0180" w:rsidP="00302756">
      <w:pPr>
        <w:jc w:val="both"/>
      </w:pPr>
      <w:r w:rsidRPr="008D781E">
        <w:rPr>
          <w:b/>
        </w:rPr>
        <w:t>Accumulated intensity.</w:t>
      </w:r>
      <w:r>
        <w:t xml:space="preserve"> It places a locator or ruler point at a depth of a voxel that all preceding voxels </w:t>
      </w:r>
      <w:r w:rsidR="008D781E">
        <w:t xml:space="preserve">along the ray </w:t>
      </w:r>
      <w:r>
        <w:t>have a</w:t>
      </w:r>
      <w:r w:rsidR="008D781E">
        <w:t>n</w:t>
      </w:r>
      <w:r>
        <w:t xml:space="preserve"> accumulated intensity </w:t>
      </w:r>
      <w:r w:rsidR="008D781E">
        <w:t>adequate to occlude it. It usually finds a point on a well-defined structural surface. Use this method if you want to measure length on a surface. If no such point can be found, it automatically switches to the view plane method.</w:t>
      </w:r>
    </w:p>
    <w:p w14:paraId="474D03B9" w14:textId="35B8F615" w:rsidR="00A33F2B" w:rsidRDefault="00CD4EC2" w:rsidP="00302756">
      <w:pPr>
        <w:pStyle w:val="Heading3"/>
        <w:jc w:val="both"/>
      </w:pPr>
      <w:r>
        <w:t>Ruler component display</w:t>
      </w:r>
    </w:p>
    <w:p w14:paraId="029F239D" w14:textId="0EA66393" w:rsidR="00CD4EC2" w:rsidRDefault="00FC06EC" w:rsidP="00302756">
      <w:pPr>
        <w:jc w:val="both"/>
      </w:pPr>
      <w:r>
        <w:t xml:space="preserve">The components of a ruler can be shown or hidden individually by </w:t>
      </w:r>
      <w:r w:rsidR="004B4741">
        <w:t>these settings.</w:t>
      </w:r>
    </w:p>
    <w:p w14:paraId="7BB006A4" w14:textId="225D41E4" w:rsidR="004B4741" w:rsidRDefault="004B4741" w:rsidP="00302756">
      <w:pPr>
        <w:jc w:val="both"/>
      </w:pPr>
      <w:r w:rsidRPr="00451A70">
        <w:rPr>
          <w:b/>
          <w:bCs/>
        </w:rPr>
        <w:t>Point.</w:t>
      </w:r>
      <w:r>
        <w:t xml:space="preserve"> The </w:t>
      </w:r>
      <w:r w:rsidR="008D7C63">
        <w:t xml:space="preserve">points </w:t>
      </w:r>
      <w:r w:rsidR="00451A70">
        <w:t xml:space="preserve">are </w:t>
      </w:r>
      <w:r w:rsidR="008D7C63">
        <w:t>created by clicking the mouse.</w:t>
      </w:r>
    </w:p>
    <w:p w14:paraId="1A63735C" w14:textId="695415EC" w:rsidR="008D7C63" w:rsidRDefault="008D7C63" w:rsidP="00302756">
      <w:pPr>
        <w:jc w:val="both"/>
      </w:pPr>
      <w:r w:rsidRPr="00451A70">
        <w:rPr>
          <w:b/>
          <w:bCs/>
        </w:rPr>
        <w:t>Line.</w:t>
      </w:r>
      <w:r>
        <w:t xml:space="preserve"> The line</w:t>
      </w:r>
      <w:r w:rsidR="00951F72">
        <w:t xml:space="preserve"> segment between two ruler points.</w:t>
      </w:r>
    </w:p>
    <w:p w14:paraId="6A7CD20D" w14:textId="03E5CB13" w:rsidR="00951F72" w:rsidRDefault="00951F72" w:rsidP="00302756">
      <w:pPr>
        <w:jc w:val="both"/>
      </w:pPr>
      <w:r w:rsidRPr="00451A70">
        <w:rPr>
          <w:b/>
          <w:bCs/>
        </w:rPr>
        <w:t>Name.</w:t>
      </w:r>
      <w:r>
        <w:t xml:space="preserve"> The name of the ruler </w:t>
      </w:r>
      <w:r w:rsidR="00451A70">
        <w:t>is </w:t>
      </w:r>
      <w:r>
        <w:t>shown at its starting point.</w:t>
      </w:r>
    </w:p>
    <w:p w14:paraId="7370B4EF" w14:textId="71C176A1" w:rsidR="008D781E" w:rsidRDefault="008D781E" w:rsidP="00302756">
      <w:pPr>
        <w:pStyle w:val="Heading3"/>
        <w:jc w:val="both"/>
      </w:pPr>
      <w:r>
        <w:lastRenderedPageBreak/>
        <w:t>Other settings</w:t>
      </w:r>
      <w:r w:rsidR="00687D5F">
        <w:fldChar w:fldCharType="begin"/>
      </w:r>
      <w:r w:rsidR="00687D5F">
        <w:instrText xml:space="preserve"> </w:instrText>
      </w:r>
      <w:r w:rsidR="00687D5F" w:rsidRPr="00985B65">
        <w:instrText>XE "</w:instrText>
      </w:r>
      <w:r w:rsidR="00985B65" w:rsidRPr="00985B65">
        <w:instrText>S</w:instrText>
      </w:r>
      <w:r w:rsidR="00687D5F" w:rsidRPr="00985B65">
        <w:instrText>ettings"</w:instrText>
      </w:r>
      <w:r w:rsidR="00687D5F">
        <w:instrText xml:space="preserve"> </w:instrText>
      </w:r>
      <w:r w:rsidR="00687D5F">
        <w:fldChar w:fldCharType="end"/>
      </w:r>
    </w:p>
    <w:p w14:paraId="586FB4DB" w14:textId="6CA098D7" w:rsidR="008D781E" w:rsidRDefault="008D781E" w:rsidP="00302756">
      <w:pPr>
        <w:jc w:val="both"/>
      </w:pPr>
      <w:r w:rsidRPr="003F523D">
        <w:rPr>
          <w:b/>
        </w:rPr>
        <w:t>Transient.</w:t>
      </w:r>
      <w:r>
        <w:t xml:space="preserve"> When enabled, a locator or ruler can only be created and viewed at a specific time point, when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data set is loaded. The time point that a locator or ruler </w:t>
      </w:r>
      <w:r w:rsidR="00425DE1">
        <w:t>belongs</w:t>
      </w:r>
      <w:r>
        <w:t xml:space="preserve"> to can be obtained from the measurement list, under “Time”. The setting is ignored when no</w:t>
      </w:r>
      <w:r w:rsidR="00FD047C">
        <w:t>n</w:t>
      </w:r>
      <w:r w:rsidR="004E5997">
        <w:t>-</w:t>
      </w:r>
      <w:r>
        <w:t>time sequence data are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D781E" w14:paraId="23AC3EEB" w14:textId="77777777" w:rsidTr="001142F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BEBF2AF" w14:textId="77777777" w:rsidR="008D781E" w:rsidRDefault="008D781E" w:rsidP="00302756">
            <w:pPr>
              <w:pStyle w:val="Icon"/>
              <w:jc w:val="both"/>
            </w:pPr>
            <w:r>
              <w:rPr>
                <w:noProof/>
                <w:lang w:eastAsia="en-US"/>
              </w:rPr>
              <mc:AlternateContent>
                <mc:Choice Requires="wpg">
                  <w:drawing>
                    <wp:inline distT="0" distB="0" distL="0" distR="0" wp14:anchorId="21F69185" wp14:editId="3E3CD10B">
                      <wp:extent cx="228600" cy="228600"/>
                      <wp:effectExtent l="0" t="0" r="0" b="0"/>
                      <wp:docPr id="227" name="Group 19" descr="P3045C1T10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8" name="Oval 2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9"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3F6294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8pj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IV8pjiAUAAPURAAAOAAAAAAAAAAAAAAAAAC4CAABkcnMv&#10;ZTJvRG9jLnhtbFBLAQItABQABgAIAAAAIQD4DCmZ2AAAAAMBAAAPAAAAAAAAAAAAAAAAAOIHAABk&#10;cnMvZG93bnJldi54bWxQSwUGAAAAAAQABADzAAAA5wgAAAAA&#10;">
                      <v:oval id="Oval 22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5CA0EF3" w14:textId="2BF4D417" w:rsidR="008D781E" w:rsidRDefault="008D781E"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This feature can be used to manually track the movement of a certain structure. </w:t>
            </w:r>
            <w:r w:rsidR="003F523D">
              <w:t xml:space="preserve">You can disable transient, choose </w:t>
            </w:r>
            <w:r w:rsidR="004E5997">
              <w:t>a </w:t>
            </w:r>
            <w:r w:rsidR="003F523D">
              <w:t xml:space="preserve">two-plus-point ruler tool, go to a certain time point of the data, </w:t>
            </w:r>
            <w:r w:rsidR="00425DE1">
              <w:t>select</w:t>
            </w:r>
            <w:r w:rsidR="003F523D">
              <w:t xml:space="preserve"> a structure with the paintbrush activated, and then proceed to the next time point. Since the transient feature is disabled, you can create a multi-point ruler tool across a series of time point</w:t>
            </w:r>
            <w:r w:rsidR="004E5997">
              <w:t>s</w:t>
            </w:r>
            <w:r w:rsidR="003F523D">
              <w:t xml:space="preserve">, which represents the trajectory of movement of the selected structure. More sophisticated tracking features are discussed in </w:t>
            </w:r>
            <w:r w:rsidR="00FD047C">
              <w:fldChar w:fldCharType="begin" w:fldLock="1"/>
            </w:r>
            <w:r w:rsidR="00FD047C">
              <w:instrText xml:space="preserve"> REF _Ref406749322 \r \h </w:instrText>
            </w:r>
            <w:r w:rsidR="00E620C5">
              <w:instrText xml:space="preserve"> \* MERGEFORMAT </w:instrText>
            </w:r>
            <w:r w:rsidR="00FD047C">
              <w:fldChar w:fldCharType="separate"/>
            </w:r>
            <w:r w:rsidR="00B137B9">
              <w:t>Chapter 19</w:t>
            </w:r>
            <w:r w:rsidR="00FD047C">
              <w:fldChar w:fldCharType="end"/>
            </w:r>
            <w:r w:rsidR="003F523D">
              <w:t>.</w:t>
            </w:r>
          </w:p>
        </w:tc>
      </w:tr>
    </w:tbl>
    <w:p w14:paraId="7AE95F62" w14:textId="2BB211ED" w:rsidR="008D781E" w:rsidRDefault="008D781E" w:rsidP="00302756">
      <w:pPr>
        <w:jc w:val="both"/>
      </w:pPr>
    </w:p>
    <w:p w14:paraId="7C8EA333" w14:textId="022D7D52" w:rsidR="003F523D" w:rsidRPr="00CF0180" w:rsidRDefault="003F523D" w:rsidP="00302756">
      <w:pPr>
        <w:jc w:val="both"/>
      </w:pPr>
      <w:r w:rsidRPr="003F523D">
        <w:rPr>
          <w:b/>
        </w:rPr>
        <w:t>Use volume properties.</w:t>
      </w:r>
      <w:r>
        <w:t xml:space="preserve"> When enabled, the calculation of the depth value is based on the mapped values after volume properties are applied, includ</w:t>
      </w:r>
      <w:r w:rsidR="004E5997">
        <w:t>ing</w:t>
      </w:r>
      <w:r>
        <w:t xml:space="preserve"> Gamma, threshold, saturation, etc. It allows more precise depth calculation but may take more time to calculate.</w:t>
      </w:r>
    </w:p>
    <w:p w14:paraId="043A5C74" w14:textId="00BCAC74" w:rsidR="00C2272F" w:rsidRDefault="00C2272F" w:rsidP="00302756">
      <w:pPr>
        <w:pStyle w:val="Heading2"/>
      </w:pPr>
      <w:bookmarkStart w:id="431" w:name="_Toc183178691"/>
      <w:r>
        <w:t xml:space="preserve">Align </w:t>
      </w:r>
      <w:r w:rsidR="00BF350E">
        <w:t>Render View</w:t>
      </w:r>
      <w:r w:rsidR="00164123">
        <w:t xml:space="preserve"> to Rulers</w:t>
      </w:r>
      <w:bookmarkEnd w:id="431"/>
    </w:p>
    <w:p w14:paraId="6130A000" w14:textId="1DB7B670" w:rsidR="00164123" w:rsidRDefault="00DC79DF" w:rsidP="00302756">
      <w:pPr>
        <w:jc w:val="both"/>
      </w:pPr>
      <w:r>
        <w:t>R</w:t>
      </w:r>
      <w:r w:rsidR="0002012B">
        <w:t>otate the render view so that</w:t>
      </w:r>
      <w:r w:rsidR="00F73C4F">
        <w:t xml:space="preserve"> the screen space XYZ axes</w:t>
      </w:r>
      <w:r w:rsidR="00761D79">
        <w:t xml:space="preserve"> are aligned to rulers.</w:t>
      </w:r>
    </w:p>
    <w:p w14:paraId="2BDEB37E" w14:textId="0C070B71" w:rsidR="00045124" w:rsidRDefault="00045124" w:rsidP="00302756">
      <w:pPr>
        <w:jc w:val="both"/>
      </w:pPr>
      <w:r w:rsidRPr="00CF07D7">
        <w:rPr>
          <w:b/>
          <w:bCs/>
        </w:rPr>
        <w:t xml:space="preserve">Move to </w:t>
      </w:r>
      <w:r w:rsidR="004E5997">
        <w:rPr>
          <w:b/>
          <w:bCs/>
        </w:rPr>
        <w:t>the </w:t>
      </w:r>
      <w:r w:rsidRPr="00CF07D7">
        <w:rPr>
          <w:b/>
          <w:bCs/>
        </w:rPr>
        <w:t>center</w:t>
      </w:r>
      <w:r w:rsidR="00AF2759" w:rsidRPr="00CF07D7">
        <w:rPr>
          <w:b/>
          <w:bCs/>
        </w:rPr>
        <w:t>.</w:t>
      </w:r>
      <w:r w:rsidR="00AF2759">
        <w:t xml:space="preserve"> When this option is enabled, it</w:t>
      </w:r>
      <w:r w:rsidR="006B60B3">
        <w:t xml:space="preserve"> also pans the render view </w:t>
      </w:r>
      <w:r w:rsidR="00385EB2">
        <w:t xml:space="preserve">when an axis option is selected, </w:t>
      </w:r>
      <w:r w:rsidR="006B60B3">
        <w:t>so that the center of the ruler points is aligned with the</w:t>
      </w:r>
      <w:r w:rsidR="00CF07D7">
        <w:t xml:space="preserve"> render view center.</w:t>
      </w:r>
    </w:p>
    <w:p w14:paraId="5A702712" w14:textId="223597DD" w:rsidR="00313C01" w:rsidRDefault="00313C01" w:rsidP="00302756">
      <w:pPr>
        <w:jc w:val="both"/>
      </w:pPr>
      <w:r w:rsidRPr="00CF07D7">
        <w:rPr>
          <w:b/>
          <w:bCs/>
        </w:rPr>
        <w:t>Mono axis</w:t>
      </w:r>
      <w:r w:rsidR="00CF07D7" w:rsidRPr="00CF07D7">
        <w:rPr>
          <w:b/>
          <w:bCs/>
        </w:rPr>
        <w:t>.</w:t>
      </w:r>
      <w:r w:rsidR="00CF07D7">
        <w:t xml:space="preserve"> </w:t>
      </w:r>
      <w:r w:rsidR="00BC3646">
        <w:t xml:space="preserve">Create a 2-point ruler first as the </w:t>
      </w:r>
      <w:r w:rsidR="00BE7BD7">
        <w:t>reference for an axis to align</w:t>
      </w:r>
      <w:r w:rsidR="00D26686">
        <w:t xml:space="preserve"> with. Then, choose one of the axis options to rotate the render view</w:t>
      </w:r>
      <w:r w:rsidR="00FE469C">
        <w:t>. For example, click the X</w:t>
      </w:r>
      <w:r w:rsidR="004E5997">
        <w:t>-</w:t>
      </w:r>
      <w:r w:rsidR="00FE469C">
        <w:t xml:space="preserve">axis so that a </w:t>
      </w:r>
      <w:r w:rsidR="00EF0623">
        <w:t>2-point ruler is leveled in the render view.</w:t>
      </w:r>
      <w:r w:rsidR="00A62131">
        <w:t xml:space="preserve"> Use the negative axis options to flip the render view.</w:t>
      </w:r>
    </w:p>
    <w:p w14:paraId="096C0524" w14:textId="442C2A21" w:rsidR="00666236" w:rsidRDefault="00666236" w:rsidP="00302756">
      <w:pPr>
        <w:jc w:val="both"/>
      </w:pPr>
      <w:r w:rsidRPr="00CF07D7">
        <w:rPr>
          <w:b/>
          <w:bCs/>
        </w:rPr>
        <w:t>Tri axes</w:t>
      </w:r>
      <w:r w:rsidR="00CF07D7" w:rsidRPr="00CF07D7">
        <w:rPr>
          <w:b/>
          <w:bCs/>
        </w:rPr>
        <w:t>.</w:t>
      </w:r>
      <w:r w:rsidR="00CF07D7">
        <w:t xml:space="preserve"> </w:t>
      </w:r>
      <w:r w:rsidR="00F757F3">
        <w:t>Three axes are computed from</w:t>
      </w:r>
      <w:r w:rsidR="00444661">
        <w:t xml:space="preserve"> ruler points using the </w:t>
      </w:r>
      <w:r w:rsidR="001F5B85">
        <w:t>principal</w:t>
      </w:r>
      <w:r w:rsidR="00444661">
        <w:t xml:space="preserve"> component analysis method. Then, the </w:t>
      </w:r>
      <w:r w:rsidR="005D4A7D">
        <w:t xml:space="preserve">render view is rotated so that the three computed axes are aligned with </w:t>
      </w:r>
      <w:r w:rsidR="001A0CE2">
        <w:t>the screen space XYZ axes.</w:t>
      </w:r>
      <w:r w:rsidR="002F3C6A">
        <w:t xml:space="preserve"> At least</w:t>
      </w:r>
      <w:r w:rsidR="009A698B">
        <w:t xml:space="preserve"> 3 points</w:t>
      </w:r>
      <w:r w:rsidR="00FF3DBD">
        <w:t xml:space="preserve"> not on a straight line are needed to compute the axes correctly.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605DE" w14:paraId="6993CD2E"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0356D4A" w14:textId="77777777" w:rsidR="002605DE" w:rsidRDefault="002605DE" w:rsidP="00302756">
            <w:pPr>
              <w:pStyle w:val="Icon"/>
              <w:jc w:val="both"/>
            </w:pPr>
            <w:r>
              <w:rPr>
                <w:noProof/>
                <w:lang w:eastAsia="en-US"/>
              </w:rPr>
              <mc:AlternateContent>
                <mc:Choice Requires="wpg">
                  <w:drawing>
                    <wp:inline distT="0" distB="0" distL="0" distR="0" wp14:anchorId="66334256" wp14:editId="5784DB45">
                      <wp:extent cx="228600" cy="228600"/>
                      <wp:effectExtent l="0" t="0" r="0" b="0"/>
                      <wp:docPr id="524" name="Group 19" descr="P3056C1T10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54" name="Oval 55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7"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B889E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lE3g0iAUAAPURAAAOAAAAAAAAAAAAAAAAAC4CAABkcnMv&#10;ZTJvRG9jLnhtbFBLAQItABQABgAIAAAAIQD4DCmZ2AAAAAMBAAAPAAAAAAAAAAAAAAAAAOIHAABk&#10;cnMvZG93bnJldi54bWxQSwUGAAAAAAQABADzAAAA5wgAAAAA&#10;">
                      <v:oval id="Oval 55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CAE6635" w14:textId="0DC05EFA" w:rsidR="002605DE" w:rsidRDefault="005F707C" w:rsidP="00302756">
            <w:pPr>
              <w:pStyle w:val="TipText"/>
              <w:jc w:val="both"/>
              <w:cnfStyle w:val="000000000000" w:firstRow="0" w:lastRow="0" w:firstColumn="0" w:lastColumn="0" w:oddVBand="0" w:evenVBand="0" w:oddHBand="0" w:evenHBand="0" w:firstRowFirstColumn="0" w:firstRowLastColumn="0" w:lastRowFirstColumn="0" w:lastRowLastColumn="0"/>
            </w:pPr>
            <w:r>
              <w:t>You can select a single ruler or multiple rulers to p</w:t>
            </w:r>
            <w:r w:rsidR="00302ED9">
              <w:t xml:space="preserve">erform the alignment. </w:t>
            </w:r>
            <w:r w:rsidR="006E6A68">
              <w:t xml:space="preserve">Only the </w:t>
            </w:r>
            <w:r w:rsidR="00F763D1">
              <w:t xml:space="preserve">ruler points are used for </w:t>
            </w:r>
            <w:r w:rsidR="00D55E9C">
              <w:t>alignment calculations</w:t>
            </w:r>
            <w:r w:rsidR="00854788">
              <w:t>.</w:t>
            </w:r>
          </w:p>
        </w:tc>
      </w:tr>
      <w:tr w:rsidR="00D55E9C" w14:paraId="1F0F3F49" w14:textId="77777777" w:rsidTr="00854788">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80C3582" w14:textId="77777777" w:rsidR="00D55E9C" w:rsidRDefault="00D55E9C" w:rsidP="00302756">
            <w:pPr>
              <w:pStyle w:val="Icon"/>
              <w:jc w:val="both"/>
            </w:pPr>
            <w:r>
              <w:rPr>
                <w:noProof/>
                <w:lang w:eastAsia="en-US"/>
              </w:rPr>
              <mc:AlternateContent>
                <mc:Choice Requires="wpg">
                  <w:drawing>
                    <wp:inline distT="0" distB="0" distL="0" distR="0" wp14:anchorId="26FB972E" wp14:editId="1CE39A60">
                      <wp:extent cx="228600" cy="228600"/>
                      <wp:effectExtent l="0" t="0" r="0" b="0"/>
                      <wp:docPr id="558" name="Group 19" descr="P3059C3T10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59" name="Oval 55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60"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759AB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sVkz2hQUAAPURAAAOAAAAAAAAAAAAAAAAAC4CAABkcnMvZTJv&#10;RG9jLnhtbFBLAQItABQABgAIAAAAIQD4DCmZ2AAAAAMBAAAPAAAAAAAAAAAAAAAAAN8HAABkcnMv&#10;ZG93bnJldi54bWxQSwUGAAAAAAQABADzAAAA5AgAAAAA&#10;">
                      <v:oval id="Oval 55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576D8189" w14:textId="7E293C3E" w:rsidR="00D55E9C" w:rsidRDefault="00C5219C"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Set the </w:t>
            </w:r>
            <w:r w:rsidR="006C067C">
              <w:t>rotation angles after alignment as the zero</w:t>
            </w:r>
            <w:r w:rsidR="00F17C70">
              <w:t>s</w:t>
            </w:r>
            <w:r w:rsidR="006A6056">
              <w:t xml:space="preserve"> in render view</w:t>
            </w:r>
            <w:r w:rsidR="00F17C70">
              <w:t>, so that they can be recovered easily.</w:t>
            </w:r>
            <w:r w:rsidR="006A6056">
              <w:t xml:space="preserve"> See </w:t>
            </w:r>
            <w:r w:rsidR="006A6056">
              <w:fldChar w:fldCharType="begin" w:fldLock="1"/>
            </w:r>
            <w:r w:rsidR="006A6056">
              <w:instrText xml:space="preserve"> REF _Ref29559711 \r \h </w:instrText>
            </w:r>
            <w:r w:rsidR="00302756">
              <w:instrText xml:space="preserve"> \* MERGEFORMAT </w:instrText>
            </w:r>
            <w:r w:rsidR="006A6056">
              <w:fldChar w:fldCharType="separate"/>
            </w:r>
            <w:r w:rsidR="006A6056">
              <w:t>Chapter 7</w:t>
            </w:r>
            <w:r w:rsidR="006A6056">
              <w:fldChar w:fldCharType="end"/>
            </w:r>
            <w:r w:rsidR="006A6056">
              <w:t xml:space="preserve"> for more details.</w:t>
            </w:r>
          </w:p>
        </w:tc>
      </w:tr>
    </w:tbl>
    <w:p w14:paraId="4330F6D2" w14:textId="77777777" w:rsidR="002605DE" w:rsidRDefault="002605DE" w:rsidP="00302756">
      <w:pPr>
        <w:jc w:val="both"/>
      </w:pPr>
    </w:p>
    <w:p w14:paraId="0D9C1B8B" w14:textId="6959E82F" w:rsidR="007B325F" w:rsidRDefault="00A62676" w:rsidP="00302756">
      <w:pPr>
        <w:pStyle w:val="Heading2"/>
      </w:pPr>
      <w:bookmarkStart w:id="432" w:name="_Toc183178692"/>
      <w:r>
        <w:t>Ruler Editing Over Time</w:t>
      </w:r>
      <w:bookmarkEnd w:id="432"/>
    </w:p>
    <w:p w14:paraId="2B60277A" w14:textId="6D3E19A6" w:rsidR="00A62676" w:rsidRDefault="00B850F4" w:rsidP="00302756">
      <w:pPr>
        <w:jc w:val="both"/>
      </w:pPr>
      <w:r>
        <w:t xml:space="preserve">Rulers can be animated over time, creating </w:t>
      </w:r>
      <w:r w:rsidR="00D31A80">
        <w:t>copies of different shapes at different time points</w:t>
      </w:r>
      <w:r w:rsidR="00DC36A0">
        <w:t xml:space="preserve">. </w:t>
      </w:r>
      <w:r w:rsidR="00552366">
        <w:t>By default, a ruler is non-transient</w:t>
      </w:r>
      <w:r w:rsidR="00D20C2E">
        <w:t xml:space="preserve">, which is shown at all time points. A ruler created at </w:t>
      </w:r>
      <w:r w:rsidR="00B57252">
        <w:t>a certain</w:t>
      </w:r>
      <w:r w:rsidR="00D20C2E">
        <w:t xml:space="preserve"> time</w:t>
      </w:r>
      <w:r w:rsidR="00B57252">
        <w:t xml:space="preserve"> </w:t>
      </w:r>
      <w:r w:rsidR="00D20C2E">
        <w:t>point can be modified at any time</w:t>
      </w:r>
      <w:r w:rsidR="00B57252">
        <w:t xml:space="preserve"> </w:t>
      </w:r>
      <w:r w:rsidR="00425DE1">
        <w:t>point</w:t>
      </w:r>
      <w:r w:rsidR="00C619F0">
        <w:t>. A copy of the ruler of a modified shape is saved at the time when it is modified.</w:t>
      </w:r>
      <w:r w:rsidR="001C5230">
        <w:t xml:space="preserve"> </w:t>
      </w:r>
      <w:r w:rsidR="004D1EF3">
        <w:t xml:space="preserve">Copies of a ruler at different time points should all have the same topology, </w:t>
      </w:r>
      <w:r w:rsidR="004D1EF3">
        <w:lastRenderedPageBreak/>
        <w:t>i.e., the same number of points and location</w:t>
      </w:r>
      <w:r w:rsidR="00B50E45">
        <w:t>s of branches.</w:t>
      </w:r>
      <w:r w:rsidR="00840650">
        <w:t xml:space="preserve"> Shape analysis can be performed using th</w:t>
      </w:r>
      <w:r w:rsidR="00981E6B">
        <w:t xml:space="preserve">is function by tracking the shape of </w:t>
      </w:r>
      <w:r w:rsidR="00DB5A3A">
        <w:t>objects over time. Use the script “ruler_info”</w:t>
      </w:r>
      <w:r w:rsidR="00EC2B5E">
        <w:t xml:space="preserve"> to export</w:t>
      </w:r>
      <w:r w:rsidR="0042578C">
        <w:t xml:space="preserve"> </w:t>
      </w:r>
      <w:r w:rsidR="000E21DA">
        <w:t>the </w:t>
      </w:r>
      <w:r w:rsidR="0042578C">
        <w:t xml:space="preserve">results of </w:t>
      </w:r>
      <w:r w:rsidR="000E21DA">
        <w:t>the </w:t>
      </w:r>
      <w:r w:rsidR="0042578C">
        <w:t>ruler animation in a file (</w:t>
      </w:r>
      <w:r w:rsidR="0042578C">
        <w:fldChar w:fldCharType="begin"/>
      </w:r>
      <w:r w:rsidR="0042578C">
        <w:instrText xml:space="preserve"> REF _Ref124346357 \r \h </w:instrText>
      </w:r>
      <w:r w:rsidR="00302756">
        <w:instrText xml:space="preserve"> \* MERGEFORMAT </w:instrText>
      </w:r>
      <w:r w:rsidR="0042578C">
        <w:fldChar w:fldCharType="separate"/>
      </w:r>
      <w:r w:rsidR="0017337F">
        <w:t>Chapter 13</w:t>
      </w:r>
      <w:r w:rsidR="0042578C">
        <w:fldChar w:fldCharType="end"/>
      </w:r>
      <w:r w:rsidR="0042578C">
        <w:t>).</w:t>
      </w:r>
    </w:p>
    <w:p w14:paraId="0A47A995" w14:textId="37D867B6" w:rsidR="00065859" w:rsidRDefault="00314A17" w:rsidP="00302756">
      <w:pPr>
        <w:jc w:val="both"/>
      </w:pPr>
      <w:r>
        <w:t xml:space="preserve">Just like creating keyframe animations, </w:t>
      </w:r>
      <w:r w:rsidR="00365A77">
        <w:t>a key for a ruler point is created when its position is modified at a time point</w:t>
      </w:r>
      <w:r w:rsidR="00393ECB">
        <w:t>. For time points without modifications, the position of a ruler point is interpolated from the neighboring keys.</w:t>
      </w:r>
      <w:r w:rsidR="00C10327">
        <w:t xml:space="preserve"> The interpolation method can be checked by selecting a</w:t>
      </w:r>
      <w:r w:rsidR="002A3367">
        <w:t xml:space="preserve"> ruler from the list and its interpolation method is shown </w:t>
      </w:r>
      <w:r w:rsidR="009C1107">
        <w:t>as the “Time Interpolation” value above. The method can be modified</w:t>
      </w:r>
      <w:r w:rsidR="00ED3CDF">
        <w:t xml:space="preserve"> with three options.</w:t>
      </w:r>
    </w:p>
    <w:p w14:paraId="09B4A1B0" w14:textId="1743338A" w:rsidR="00ED3CDF" w:rsidRDefault="00ED3CDF" w:rsidP="00302756">
      <w:pPr>
        <w:jc w:val="both"/>
      </w:pPr>
      <w:r w:rsidRPr="00252C7B">
        <w:rPr>
          <w:b/>
          <w:bCs/>
        </w:rPr>
        <w:t>Step.</w:t>
      </w:r>
      <w:r>
        <w:t xml:space="preserve"> </w:t>
      </w:r>
      <w:r w:rsidR="009B7F96">
        <w:t xml:space="preserve">If there exists a preceding key, </w:t>
      </w:r>
      <w:r w:rsidR="001D2DC8">
        <w:t>its position is used, Otherwise</w:t>
      </w:r>
      <w:r w:rsidR="008A70B6">
        <w:t>, the position of a subsequent key is used.</w:t>
      </w:r>
    </w:p>
    <w:p w14:paraId="7212E9A5" w14:textId="17A38D1C" w:rsidR="008A70B6" w:rsidRDefault="008A70B6" w:rsidP="00302756">
      <w:pPr>
        <w:jc w:val="both"/>
      </w:pPr>
      <w:r w:rsidRPr="00252C7B">
        <w:rPr>
          <w:b/>
          <w:bCs/>
        </w:rPr>
        <w:t>Linear.</w:t>
      </w:r>
      <w:r>
        <w:t xml:space="preserve"> The position of a ruler point is linearly interpolated from its preceding key and subsequent key.</w:t>
      </w:r>
    </w:p>
    <w:p w14:paraId="07695D02" w14:textId="5DA50EB4" w:rsidR="00DB7D0E" w:rsidRDefault="00DB7D0E" w:rsidP="00302756">
      <w:pPr>
        <w:jc w:val="both"/>
      </w:pPr>
      <w:r w:rsidRPr="00252C7B">
        <w:rPr>
          <w:b/>
          <w:bCs/>
        </w:rPr>
        <w:t>Smooth.</w:t>
      </w:r>
      <w:r>
        <w:t xml:space="preserve"> </w:t>
      </w:r>
      <w:r w:rsidR="00425DE1">
        <w:t>Like</w:t>
      </w:r>
      <w:r>
        <w:t xml:space="preserve"> </w:t>
      </w:r>
      <w:r w:rsidR="008132D8">
        <w:t>linear</w:t>
      </w:r>
      <w:r>
        <w:t xml:space="preserve"> interpolation, the change rate of the position over time is smoothed</w:t>
      </w:r>
      <w:r w:rsidR="00252C7B">
        <w:t xml:space="preserve"> with acceleration and deceleration.</w:t>
      </w:r>
    </w:p>
    <w:p w14:paraId="46657BC1" w14:textId="7D1B6792" w:rsidR="00252C7B" w:rsidRDefault="006675F2" w:rsidP="00302756">
      <w:pPr>
        <w:jc w:val="both"/>
      </w:pPr>
      <w:r>
        <w:t>To delete the keys from a ruler, select the ruler first, and then</w:t>
      </w:r>
      <w:r w:rsidR="00153C13">
        <w:t xml:space="preserve"> use one of the delete buttons above the list.</w:t>
      </w:r>
    </w:p>
    <w:p w14:paraId="668F6C2C" w14:textId="1D092BD0" w:rsidR="00153C13" w:rsidRDefault="00153C13" w:rsidP="00302756">
      <w:pPr>
        <w:jc w:val="both"/>
      </w:pPr>
      <w:r w:rsidRPr="00F26627">
        <w:rPr>
          <w:b/>
          <w:bCs/>
        </w:rPr>
        <w:t>Del. Key.</w:t>
      </w:r>
      <w:r>
        <w:t xml:space="preserve"> If a key exists at the current time point, delete the key.</w:t>
      </w:r>
    </w:p>
    <w:p w14:paraId="50385E28" w14:textId="4E300058" w:rsidR="00153C13" w:rsidRDefault="00153C13" w:rsidP="00302756">
      <w:pPr>
        <w:jc w:val="both"/>
      </w:pPr>
      <w:r w:rsidRPr="00F26627">
        <w:rPr>
          <w:b/>
          <w:bCs/>
        </w:rPr>
        <w:t>Del. All Keys.</w:t>
      </w:r>
      <w:r>
        <w:t xml:space="preserve"> </w:t>
      </w:r>
      <w:r w:rsidR="00F26627">
        <w:t>Delete all keys of a ruler. The positions of ruler points remain at the current time point.</w:t>
      </w:r>
    </w:p>
    <w:p w14:paraId="09613738" w14:textId="02AEBAA1" w:rsidR="00726A90" w:rsidRDefault="00726A90" w:rsidP="00302756">
      <w:pPr>
        <w:jc w:val="both"/>
      </w:pPr>
      <w:r>
        <w:br w:type="page"/>
      </w:r>
    </w:p>
    <w:p w14:paraId="47CB8896" w14:textId="778B4759" w:rsidR="00A7275D" w:rsidRDefault="00A7275D" w:rsidP="00302756">
      <w:pPr>
        <w:pStyle w:val="Heading1"/>
        <w:jc w:val="both"/>
      </w:pPr>
      <w:bookmarkStart w:id="433" w:name="_Ref406746597"/>
      <w:bookmarkStart w:id="434" w:name="_Ref406747825"/>
      <w:bookmarkStart w:id="435" w:name="_Toc406755685"/>
      <w:bookmarkStart w:id="436" w:name="_Toc406770758"/>
      <w:bookmarkStart w:id="437" w:name="_Toc183178693"/>
      <w:r>
        <w:lastRenderedPageBreak/>
        <w:t>Component Analysis</w:t>
      </w:r>
      <w:bookmarkEnd w:id="433"/>
      <w:bookmarkEnd w:id="434"/>
      <w:bookmarkEnd w:id="435"/>
      <w:bookmarkEnd w:id="436"/>
      <w:bookmarkEnd w:id="437"/>
    </w:p>
    <w:p w14:paraId="7C4FFCEC" w14:textId="0C57FD81" w:rsidR="00A7275D" w:rsidRDefault="002C55B0" w:rsidP="00302756">
      <w:pPr>
        <w:jc w:val="both"/>
      </w:pPr>
      <w:r>
        <w:t xml:space="preserve">A volume channel may contain distinct structures that </w:t>
      </w:r>
      <w:r w:rsidR="00451A70">
        <w:t>are </w:t>
      </w:r>
      <w:r>
        <w:t xml:space="preserve">visually separate from each other, such as individual cells or neuronal fibers. These structures are called components. Use the Component Analyzer to first separate them and then examine each component. To use the Component Analyzer, click “Components” </w:t>
      </w:r>
      <w:r>
        <w:rPr>
          <w:noProof/>
          <w:lang w:eastAsia="en-US"/>
        </w:rPr>
        <w:drawing>
          <wp:inline distT="0" distB="0" distL="0" distR="0" wp14:anchorId="430F03F2" wp14:editId="3E2C7860">
            <wp:extent cx="685800" cy="320040"/>
            <wp:effectExtent l="0" t="0" r="0" b="381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82">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t xml:space="preserve"> on the main toolbar. If the button is not currently showing, use the drop-down list </w:t>
      </w:r>
      <w:r w:rsidR="00425DE1">
        <w:t>next to the tool that is currently showing</w:t>
      </w:r>
      <w:r>
        <w:t>.</w:t>
      </w:r>
      <w:r w:rsidR="00F3111A">
        <w:t xml:space="preserve"> </w:t>
      </w:r>
      <w:r>
        <w:t xml:space="preserve">The Component Analyzer dialog is shown in </w:t>
      </w:r>
      <w:r w:rsidR="001142FB">
        <w:fldChar w:fldCharType="begin" w:fldLock="1"/>
      </w:r>
      <w:r w:rsidR="001142FB">
        <w:instrText xml:space="preserve"> REF _Ref406679885 \h </w:instrText>
      </w:r>
      <w:r w:rsidR="00E620C5">
        <w:instrText xml:space="preserve"> \* MERGEFORMAT </w:instrText>
      </w:r>
      <w:r w:rsidR="001142FB">
        <w:fldChar w:fldCharType="separate"/>
      </w:r>
      <w:r w:rsidR="00B137B9">
        <w:t xml:space="preserve">Figure </w:t>
      </w:r>
      <w:r w:rsidR="00B137B9">
        <w:rPr>
          <w:noProof/>
        </w:rPr>
        <w:t>17</w:t>
      </w:r>
      <w:r w:rsidR="00B137B9">
        <w:noBreakHyphen/>
      </w:r>
      <w:r w:rsidR="00B137B9">
        <w:rPr>
          <w:noProof/>
        </w:rPr>
        <w:t>1</w:t>
      </w:r>
      <w:r w:rsidR="001142FB">
        <w:fldChar w:fldCharType="end"/>
      </w:r>
      <w:r w:rsidR="00F3111A">
        <w:t>.</w:t>
      </w:r>
      <w:r>
        <w:t xml:space="preserve"> It contains three pages for different settings and functions. The </w:t>
      </w:r>
      <w:r w:rsidR="00DE6D69">
        <w:t>Generate page is</w:t>
      </w:r>
      <w:r>
        <w:t xml:space="preserve"> for generating components from a volume channel;</w:t>
      </w:r>
      <w:r w:rsidR="00DE6D69">
        <w:t xml:space="preserve"> the </w:t>
      </w:r>
      <w:r w:rsidR="00451A70">
        <w:t>C</w:t>
      </w:r>
      <w:r w:rsidR="00DE6D69">
        <w:t>luster page is for</w:t>
      </w:r>
      <w:r w:rsidR="006D024F">
        <w:t xml:space="preserve"> separating connected components using common clustering methods; and</w:t>
      </w:r>
      <w:r>
        <w:t xml:space="preserve"> the </w:t>
      </w:r>
      <w:r w:rsidR="00451A70">
        <w:t>A</w:t>
      </w:r>
      <w:r>
        <w:t>nalysis page is for analyzing the components generated from previous pages.</w:t>
      </w:r>
      <w:r w:rsidR="00DA77F0" w:rsidRPr="00DA77F0">
        <w:t xml:space="preserve"> </w:t>
      </w:r>
      <w:r w:rsidR="00DA77F0" w:rsidRPr="00EE5A3C">
        <w:fldChar w:fldCharType="begin"/>
      </w:r>
      <w:r w:rsidR="00DA77F0" w:rsidRPr="00EE5A3C">
        <w:instrText xml:space="preserve"> XE "Component analysis" </w:instrText>
      </w:r>
      <w:r w:rsidR="00DA77F0" w:rsidRPr="00EE5A3C">
        <w:fldChar w:fldCharType="end"/>
      </w:r>
    </w:p>
    <w:p w14:paraId="5719750D" w14:textId="3469FCB0" w:rsidR="00F3111A" w:rsidRDefault="00F3111A" w:rsidP="00AF05FB">
      <w:pPr>
        <w:spacing w:after="120"/>
        <w:jc w:val="center"/>
      </w:pPr>
      <w:r>
        <w:rPr>
          <w:noProof/>
          <w:lang w:eastAsia="en-US"/>
        </w:rPr>
        <w:drawing>
          <wp:inline distT="0" distB="0" distL="0" distR="0" wp14:anchorId="7B28BA22" wp14:editId="3DFB9719">
            <wp:extent cx="2891215" cy="3867610"/>
            <wp:effectExtent l="0" t="0" r="444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a:picLocks noChangeAspect="1" noChangeArrowheads="1"/>
                    </pic:cNvPicPr>
                  </pic:nvPicPr>
                  <pic:blipFill>
                    <a:blip r:embed="rId183"/>
                    <a:stretch>
                      <a:fillRect/>
                    </a:stretch>
                  </pic:blipFill>
                  <pic:spPr bwMode="auto">
                    <a:xfrm>
                      <a:off x="0" y="0"/>
                      <a:ext cx="2891215" cy="3867610"/>
                    </a:xfrm>
                    <a:prstGeom prst="rect">
                      <a:avLst/>
                    </a:prstGeom>
                    <a:noFill/>
                    <a:ln>
                      <a:noFill/>
                    </a:ln>
                  </pic:spPr>
                </pic:pic>
              </a:graphicData>
            </a:graphic>
          </wp:inline>
        </w:drawing>
      </w:r>
    </w:p>
    <w:p w14:paraId="6DA37FC8" w14:textId="2AADDC79" w:rsidR="001142FB" w:rsidRDefault="001142FB" w:rsidP="00AF05FB">
      <w:pPr>
        <w:pStyle w:val="Caption"/>
        <w:jc w:val="center"/>
      </w:pPr>
      <w:bookmarkStart w:id="438" w:name="_Ref406679885"/>
      <w:bookmarkStart w:id="439" w:name="_Toc183178779"/>
      <w:r>
        <w:t xml:space="preserve">Figure </w:t>
      </w:r>
      <w:fldSimple w:instr=" STYLEREF 1 \s ">
        <w:r w:rsidR="0017337F">
          <w:rPr>
            <w:noProof/>
          </w:rPr>
          <w:t>17</w:t>
        </w:r>
      </w:fldSimple>
      <w:r w:rsidR="00586A6E">
        <w:noBreakHyphen/>
      </w:r>
      <w:fldSimple w:instr=" SEQ Figure \* ARABIC \s 1 ">
        <w:r w:rsidR="0017337F">
          <w:rPr>
            <w:noProof/>
          </w:rPr>
          <w:t>1</w:t>
        </w:r>
      </w:fldSimple>
      <w:bookmarkEnd w:id="438"/>
      <w:r>
        <w:t xml:space="preserve">. </w:t>
      </w:r>
      <w:r w:rsidR="009B07C5">
        <w:t>The basic settings in the component analyzer dialog</w:t>
      </w:r>
      <w:r>
        <w:t>.</w:t>
      </w:r>
      <w:bookmarkEnd w:id="439"/>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02DB7" w14:paraId="005B8644" w14:textId="77777777" w:rsidTr="00F5431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DD3D5E" w14:textId="77777777" w:rsidR="00D02DB7" w:rsidRDefault="00D02DB7" w:rsidP="00302756">
            <w:pPr>
              <w:pStyle w:val="Icon"/>
              <w:jc w:val="both"/>
            </w:pPr>
            <w:r>
              <w:rPr>
                <w:noProof/>
                <w:lang w:eastAsia="en-US"/>
              </w:rPr>
              <mc:AlternateContent>
                <mc:Choice Requires="wpg">
                  <w:drawing>
                    <wp:inline distT="0" distB="0" distL="0" distR="0" wp14:anchorId="523A8F42" wp14:editId="2B15B210">
                      <wp:extent cx="228600" cy="228600"/>
                      <wp:effectExtent l="0" t="0" r="0" b="0"/>
                      <wp:docPr id="13" name="Group 19" descr="P3068C1T11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 name="Oval 1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4"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30966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QfhAUAAPI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G9QpB+EBQAA8hEAAA4AAAAAAAAAAAAAAAAALgIAAGRycy9lMm9E&#10;b2MueG1sUEsBAi0AFAAGAAgAAAAhAPgMKZnYAAAAAwEAAA8AAAAAAAAAAAAAAAAA3gcAAGRycy9k&#10;b3ducmV2LnhtbFBLBQYAAAAABAAEAPMAAADjCAAAAAA=&#10;">
                      <v:oval id="Oval 1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B8820B5" w14:textId="678BEB75" w:rsidR="00D02DB7" w:rsidRDefault="00D02DB7" w:rsidP="00302756">
            <w:pPr>
              <w:pStyle w:val="TipText"/>
              <w:jc w:val="both"/>
              <w:cnfStyle w:val="000000000000" w:firstRow="0" w:lastRow="0" w:firstColumn="0" w:lastColumn="0" w:oddVBand="0" w:evenVBand="0" w:oddHBand="0" w:evenHBand="0" w:firstRowFirstColumn="0" w:firstRowLastColumn="0" w:lastRowFirstColumn="0" w:lastRowLastColumn="0"/>
            </w:pPr>
            <w:r>
              <w:t>You may enable large data streaming and then perform</w:t>
            </w:r>
            <w:r w:rsidR="00F54314">
              <w:t xml:space="preserve"> component analysis on a loaded data set. The analysis will apply to each brick of the data set and the resulting bricks are stitched. You may see seams between bricks. However, components belonging to one connected structure will be computed as one stitched entity.</w:t>
            </w:r>
          </w:p>
        </w:tc>
      </w:tr>
    </w:tbl>
    <w:p w14:paraId="09F3AFED" w14:textId="0A81F7C8" w:rsidR="001142FB" w:rsidRDefault="00DA77F0" w:rsidP="00302756">
      <w:pPr>
        <w:pStyle w:val="Heading2"/>
      </w:pPr>
      <w:bookmarkStart w:id="440" w:name="_Toc183178694"/>
      <w:r>
        <w:t>Settings for Component Generation</w:t>
      </w:r>
      <w:bookmarkEnd w:id="440"/>
    </w:p>
    <w:p w14:paraId="63430BF0" w14:textId="3706D848" w:rsidR="00FC44C6" w:rsidRDefault="00DA77F0" w:rsidP="00302756">
      <w:pPr>
        <w:jc w:val="both"/>
      </w:pPr>
      <w:r>
        <w:t xml:space="preserve">To generate components from a selected volume channel, you may </w:t>
      </w:r>
      <w:r w:rsidR="00E25BC7">
        <w:t>enable and configure a series of</w:t>
      </w:r>
      <w:r>
        <w:t xml:space="preserve"> settings</w:t>
      </w:r>
      <w:r w:rsidR="00B2033F">
        <w:t xml:space="preserve"> (</w:t>
      </w:r>
      <w:r w:rsidR="00B2033F">
        <w:fldChar w:fldCharType="begin" w:fldLock="1"/>
      </w:r>
      <w:r w:rsidR="00B2033F">
        <w:instrText xml:space="preserve"> REF _Ref406679885 \h </w:instrText>
      </w:r>
      <w:r w:rsidR="00E620C5">
        <w:instrText xml:space="preserve"> \* MERGEFORMAT </w:instrText>
      </w:r>
      <w:r w:rsidR="00B2033F">
        <w:fldChar w:fldCharType="separate"/>
      </w:r>
      <w:r w:rsidR="00B137B9">
        <w:t xml:space="preserve">Figure </w:t>
      </w:r>
      <w:r w:rsidR="00B137B9">
        <w:rPr>
          <w:noProof/>
        </w:rPr>
        <w:t>17</w:t>
      </w:r>
      <w:r w:rsidR="00B137B9">
        <w:noBreakHyphen/>
      </w:r>
      <w:r w:rsidR="00B137B9">
        <w:rPr>
          <w:noProof/>
        </w:rPr>
        <w:t>1</w:t>
      </w:r>
      <w:r w:rsidR="00B2033F">
        <w:fldChar w:fldCharType="end"/>
      </w:r>
      <w:r w:rsidR="00B2033F">
        <w:t>)</w:t>
      </w:r>
      <w:r>
        <w:t xml:space="preserve">. </w:t>
      </w:r>
      <w:r w:rsidR="00E25BC7">
        <w:t>The cal</w:t>
      </w:r>
      <w:r w:rsidR="00BA5C62">
        <w:t>culations are</w:t>
      </w:r>
      <w:r>
        <w:t xml:space="preserve"> based on the “Synthetic Brainbows” algorithm</w:t>
      </w:r>
      <w:r w:rsidR="00B2033F">
        <w:t xml:space="preserve"> (Wan et al., Synthetic Brainbows. </w:t>
      </w:r>
      <w:r w:rsidR="00B2033F" w:rsidRPr="00B2033F">
        <w:rPr>
          <w:i/>
        </w:rPr>
        <w:t>Computer Graphics Forum</w:t>
      </w:r>
      <w:r w:rsidR="00B2033F">
        <w:t xml:space="preserve">, Vol. </w:t>
      </w:r>
      <w:r w:rsidR="00B2033F">
        <w:lastRenderedPageBreak/>
        <w:t>32, No. 3, 2013)</w:t>
      </w:r>
      <w:r>
        <w:t xml:space="preserve">, </w:t>
      </w:r>
      <w:r w:rsidR="00BA5C62">
        <w:t>which is an agglomerative algorithm that starts with</w:t>
      </w:r>
      <w:r w:rsidR="001D1B14">
        <w:t xml:space="preserve"> a state of all separated voxels and </w:t>
      </w:r>
      <w:r w:rsidR="00BE7235">
        <w:t xml:space="preserve">merges them iteratively according to signal strength and </w:t>
      </w:r>
      <w:r w:rsidR="009D07AC">
        <w:t>structural shapes</w:t>
      </w:r>
      <w:r w:rsidR="00B2033F">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161D1" w14:paraId="09C13D02"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D6DC859" w14:textId="77777777" w:rsidR="004161D1" w:rsidRDefault="004161D1" w:rsidP="00302756">
            <w:pPr>
              <w:pStyle w:val="Icon"/>
              <w:jc w:val="both"/>
            </w:pPr>
            <w:r>
              <w:rPr>
                <w:noProof/>
                <w:lang w:eastAsia="en-US"/>
              </w:rPr>
              <mc:AlternateContent>
                <mc:Choice Requires="wpg">
                  <w:drawing>
                    <wp:inline distT="0" distB="0" distL="0" distR="0" wp14:anchorId="554E1C3D" wp14:editId="7A5CCB01">
                      <wp:extent cx="228600" cy="228600"/>
                      <wp:effectExtent l="0" t="0" r="0" b="0"/>
                      <wp:docPr id="572" name="Group 19" descr="P3073C1T11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3" name="Oval 57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74"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3BFC8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IMxhQ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59IMxhQUAAPURAAAOAAAAAAAAAAAAAAAAAC4CAABkcnMvZTJv&#10;RG9jLnhtbFBLAQItABQABgAIAAAAIQD4DCmZ2AAAAAMBAAAPAAAAAAAAAAAAAAAAAN8HAABkcnMv&#10;ZG93bnJldi54bWxQSwUGAAAAAAQABADzAAAA5AgAAAAA&#10;">
                      <v:oval id="Oval 57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7ABED74" w14:textId="39168733" w:rsidR="004161D1" w:rsidRDefault="004161D1" w:rsidP="00302756">
            <w:pPr>
              <w:pStyle w:val="TipText"/>
              <w:jc w:val="both"/>
              <w:cnfStyle w:val="000000000000" w:firstRow="0" w:lastRow="0" w:firstColumn="0" w:lastColumn="0" w:oddVBand="0" w:evenVBand="0" w:oddHBand="0" w:evenHBand="0" w:firstRowFirstColumn="0" w:firstRowLastColumn="0" w:lastRowFirstColumn="0" w:lastRowLastColumn="0"/>
            </w:pPr>
            <w:r>
              <w:t>Enable “Auto Update”</w:t>
            </w:r>
            <w:r w:rsidR="006B0991">
              <w:t xml:space="preserve"> at the bottom of the setting</w:t>
            </w:r>
            <w:r w:rsidR="001A08DB">
              <w:t>s</w:t>
            </w:r>
            <w:r w:rsidR="006B0991">
              <w:t xml:space="preserve"> page to allow any changes to the settings</w:t>
            </w:r>
            <w:r w:rsidR="00577870">
              <w:t xml:space="preserve"> to be applied immediately. Turn on auto</w:t>
            </w:r>
            <w:r w:rsidR="001A08DB">
              <w:t>-</w:t>
            </w:r>
            <w:r w:rsidR="00577870">
              <w:t xml:space="preserve">update to </w:t>
            </w:r>
            <w:r w:rsidR="00D73403">
              <w:t xml:space="preserve">find out </w:t>
            </w:r>
            <w:r w:rsidR="001A08DB">
              <w:t>the </w:t>
            </w:r>
            <w:r w:rsidR="00D73403">
              <w:t>proper settings more intuitively. However, you need a</w:t>
            </w:r>
            <w:r w:rsidR="00597263">
              <w:t xml:space="preserve"> fast GPU to use this feature.</w:t>
            </w:r>
          </w:p>
        </w:tc>
      </w:tr>
      <w:tr w:rsidR="00EA3AF2" w14:paraId="5BB29953" w14:textId="77777777" w:rsidTr="00EA3AF2">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2F37FFEF" w14:textId="1DEC5B34" w:rsidR="00EA3AF2" w:rsidRDefault="00EA3AF2" w:rsidP="00302756">
            <w:pPr>
              <w:pStyle w:val="Icon"/>
              <w:jc w:val="both"/>
              <w:rPr>
                <w:noProof/>
                <w:lang w:eastAsia="en-US"/>
              </w:rPr>
            </w:pPr>
            <w:r>
              <w:rPr>
                <w:noProof/>
                <w:lang w:eastAsia="en-US"/>
              </w:rPr>
              <mc:AlternateContent>
                <mc:Choice Requires="wpg">
                  <w:drawing>
                    <wp:inline distT="0" distB="0" distL="0" distR="0" wp14:anchorId="0F73AC64" wp14:editId="63A92B47">
                      <wp:extent cx="228600" cy="228600"/>
                      <wp:effectExtent l="0" t="0" r="0" b="0"/>
                      <wp:docPr id="623" name="Group 19" descr="P3076C3T11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8" name="Oval 1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1"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FB4D7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">
                      <v:oval id="Oval 12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12622F05" w14:textId="731920B3" w:rsidR="00EA3AF2" w:rsidRDefault="00EA3AF2"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Enable “Use selection” to only generate components </w:t>
            </w:r>
            <w:r w:rsidR="00412588">
              <w:t>within a selection mask. When large data streaming is enabled, only bricks having a selection mask</w:t>
            </w:r>
            <w:r w:rsidR="00B30544">
              <w:t xml:space="preserve"> are included in the component calculations. Therefore, processing time can be significantly reduced</w:t>
            </w:r>
            <w:r w:rsidR="003E1CED">
              <w:t xml:space="preserve"> when only local features are analyzed in a large data set.</w:t>
            </w:r>
          </w:p>
        </w:tc>
      </w:tr>
    </w:tbl>
    <w:p w14:paraId="4578F062" w14:textId="05F6D722" w:rsidR="004161D1" w:rsidRDefault="004161D1" w:rsidP="00302756">
      <w:pPr>
        <w:jc w:val="both"/>
        <w:rPr>
          <w:b/>
        </w:rPr>
      </w:pPr>
    </w:p>
    <w:p w14:paraId="69A7E028" w14:textId="55B51AD5" w:rsidR="003A4615" w:rsidRPr="000D4193" w:rsidRDefault="000D4193" w:rsidP="00302756">
      <w:pPr>
        <w:pStyle w:val="Heading3"/>
        <w:jc w:val="both"/>
      </w:pPr>
      <w:r w:rsidRPr="000D4193">
        <w:t>Basic Settings</w:t>
      </w:r>
    </w:p>
    <w:p w14:paraId="170E97A1" w14:textId="0C998329" w:rsidR="00572ED7" w:rsidRDefault="00572ED7" w:rsidP="00302756">
      <w:pPr>
        <w:jc w:val="both"/>
      </w:pPr>
      <w:r w:rsidRPr="00572ED7">
        <w:rPr>
          <w:b/>
        </w:rPr>
        <w:t>Iterations.</w:t>
      </w:r>
      <w:r>
        <w:t xml:space="preserve"> The number of passes the Synthetic Brainbow algorithm is run. Use </w:t>
      </w:r>
      <w:r w:rsidR="00425DE1">
        <w:t>enough</w:t>
      </w:r>
      <w:r>
        <w:t xml:space="preserve"> iterations so that voxels from one component are fully merged. You can observe the merging process by using the “Refine” button, which applies iterations on top of </w:t>
      </w:r>
      <w:r w:rsidR="00ED4762">
        <w:t>the </w:t>
      </w:r>
      <w:r>
        <w:t>existing result.</w:t>
      </w:r>
    </w:p>
    <w:p w14:paraId="1E059C6B" w14:textId="12E20A3F" w:rsidR="001142FB" w:rsidRDefault="001142FB" w:rsidP="00302756">
      <w:pPr>
        <w:jc w:val="both"/>
      </w:pPr>
      <w:r w:rsidRPr="001142FB">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w:t>
      </w:r>
      <w:r w:rsidR="00ED4762">
        <w:t>for</w:t>
      </w:r>
      <w:r>
        <w:t xml:space="preserve"> intensity values. Voxels with lower than threshold intensities are excluded from the </w:t>
      </w:r>
      <w:r w:rsidR="00572ED7">
        <w:t>component generation</w:t>
      </w:r>
      <w:r>
        <w:t>.</w:t>
      </w:r>
    </w:p>
    <w:p w14:paraId="54BF9F97" w14:textId="07D56A7C" w:rsidR="00FC44C6" w:rsidRDefault="00FC44C6" w:rsidP="00302756">
      <w:pPr>
        <w:jc w:val="both"/>
      </w:pPr>
      <w:r w:rsidRPr="00B2033F">
        <w:rPr>
          <w:b/>
        </w:rPr>
        <w:t>Enable Diffusion.</w:t>
      </w:r>
      <w:r>
        <w:t xml:space="preserve"> When enabled, a falloff setting is available. Diffusion controls component generation speed based on intensity values. Voxels with high</w:t>
      </w:r>
      <w:r w:rsidR="00ED4762">
        <w:t>-</w:t>
      </w:r>
      <w:r>
        <w:t>intensity values tend to merge more quickly than low ones.</w:t>
      </w:r>
    </w:p>
    <w:p w14:paraId="5245E48C" w14:textId="3A4088E4" w:rsidR="00572ED7" w:rsidRDefault="00572ED7" w:rsidP="00302756">
      <w:pPr>
        <w:jc w:val="both"/>
      </w:pPr>
      <w:r w:rsidRPr="00572ED7">
        <w:rPr>
          <w:b/>
        </w:rPr>
        <w:t>Falloff.</w:t>
      </w:r>
      <w:r>
        <w:t xml:space="preserve"> It is the parameter in a Gaussian distribution that controls how fast intensity values lower than the threshold fall out of the component merging process. When diffusion is enabled, different intensity values lower than the threshold are assigned with different merging speed</w:t>
      </w:r>
      <w:r w:rsidR="00ED4762">
        <w:t>s</w:t>
      </w:r>
      <w:r>
        <w:t xml:space="preserve"> for component generation. A high falloff value means more low</w:t>
      </w:r>
      <w:r w:rsidR="00ED4762">
        <w:t>-</w:t>
      </w:r>
      <w:r>
        <w:t>intensity values are included in the merging process; a low falloff value means that merging becomes stricter for only those intensity values greater than the threshold.</w:t>
      </w:r>
    </w:p>
    <w:p w14:paraId="66EC1CBB" w14:textId="394BF90D" w:rsidR="000D4193" w:rsidRDefault="000D4193" w:rsidP="00302756">
      <w:pPr>
        <w:pStyle w:val="Heading3"/>
        <w:jc w:val="both"/>
      </w:pPr>
      <w:r>
        <w:t>Advanced Settings</w:t>
      </w:r>
    </w:p>
    <w:p w14:paraId="7002CAE0" w14:textId="4E65513B" w:rsidR="0017747C" w:rsidRDefault="00BA4B58" w:rsidP="00302756">
      <w:pPr>
        <w:jc w:val="both"/>
        <w:rPr>
          <w:bCs/>
        </w:rPr>
      </w:pPr>
      <w:r>
        <w:rPr>
          <w:b/>
        </w:rPr>
        <w:t>Use Density Field.</w:t>
      </w:r>
      <w:r>
        <w:rPr>
          <w:bCs/>
        </w:rPr>
        <w:t xml:space="preserve"> </w:t>
      </w:r>
      <w:r w:rsidR="000145F3">
        <w:rPr>
          <w:bCs/>
        </w:rPr>
        <w:t xml:space="preserve">For data with uneven brightness, the density field is generated for </w:t>
      </w:r>
      <w:r w:rsidR="002B3DC8">
        <w:rPr>
          <w:bCs/>
        </w:rPr>
        <w:t>equalization. The original data’s intensity field is first</w:t>
      </w:r>
      <w:r w:rsidR="00F254E2">
        <w:rPr>
          <w:bCs/>
        </w:rPr>
        <w:t xml:space="preserve"> filtered to smooth the result. Then, it is divided into </w:t>
      </w:r>
      <w:r w:rsidR="00F522F0">
        <w:rPr>
          <w:bCs/>
        </w:rPr>
        <w:t>a series of cubic regions</w:t>
      </w:r>
      <w:r w:rsidR="00796ED9">
        <w:rPr>
          <w:bCs/>
        </w:rPr>
        <w:t>, where local density distributions are computed. The local density distributions are interpolated</w:t>
      </w:r>
      <w:r w:rsidR="0018158B">
        <w:rPr>
          <w:bCs/>
        </w:rPr>
        <w:t xml:space="preserve"> for each voxel. The </w:t>
      </w:r>
      <w:r w:rsidR="00447BA3">
        <w:rPr>
          <w:bCs/>
        </w:rPr>
        <w:t xml:space="preserve">separation of structures is determined by </w:t>
      </w:r>
      <w:r w:rsidR="0023634A">
        <w:rPr>
          <w:bCs/>
        </w:rPr>
        <w:t>a voxel’s intensity relative to its local densit</w:t>
      </w:r>
      <w:r w:rsidR="00A74F27">
        <w:rPr>
          <w:bCs/>
        </w:rPr>
        <w:t>y distribution, making low</w:t>
      </w:r>
      <w:r w:rsidR="00ED4762">
        <w:rPr>
          <w:bCs/>
        </w:rPr>
        <w:t>-</w:t>
      </w:r>
      <w:r w:rsidR="00A74F27">
        <w:rPr>
          <w:bCs/>
        </w:rPr>
        <w:t>intensity structures more easily separated from the high</w:t>
      </w:r>
      <w:r w:rsidR="00ED4762">
        <w:rPr>
          <w:bCs/>
        </w:rPr>
        <w:t>-</w:t>
      </w:r>
      <w:r w:rsidR="0017747C">
        <w:rPr>
          <w:bCs/>
        </w:rPr>
        <w:t>intensity ones. Once the density field is enabled, these settings become available:</w:t>
      </w:r>
    </w:p>
    <w:p w14:paraId="0484347D" w14:textId="61A2A472" w:rsidR="0017747C" w:rsidRDefault="00C769ED" w:rsidP="00302756">
      <w:pPr>
        <w:ind w:left="720"/>
        <w:jc w:val="both"/>
        <w:rPr>
          <w:bCs/>
        </w:rPr>
      </w:pPr>
      <w:r w:rsidRPr="00C769ED">
        <w:rPr>
          <w:b/>
        </w:rPr>
        <w:t xml:space="preserve">Separation. </w:t>
      </w:r>
      <w:r>
        <w:rPr>
          <w:bCs/>
        </w:rPr>
        <w:t xml:space="preserve">It works like a local threshold setting. </w:t>
      </w:r>
      <w:r w:rsidR="009F0DC5">
        <w:rPr>
          <w:bCs/>
        </w:rPr>
        <w:t>A higher value allows low</w:t>
      </w:r>
      <w:r w:rsidR="00ED4762">
        <w:rPr>
          <w:bCs/>
        </w:rPr>
        <w:t>-</w:t>
      </w:r>
      <w:r w:rsidR="009F0DC5">
        <w:rPr>
          <w:bCs/>
        </w:rPr>
        <w:t xml:space="preserve">intensity voxels relative to </w:t>
      </w:r>
      <w:r w:rsidR="00ED4762">
        <w:rPr>
          <w:bCs/>
        </w:rPr>
        <w:t>their</w:t>
      </w:r>
      <w:r w:rsidR="009F0DC5">
        <w:rPr>
          <w:bCs/>
        </w:rPr>
        <w:t xml:space="preserve"> neighbors</w:t>
      </w:r>
      <w:r w:rsidR="00857BD9">
        <w:rPr>
          <w:bCs/>
        </w:rPr>
        <w:t xml:space="preserve"> to be separated.</w:t>
      </w:r>
    </w:p>
    <w:p w14:paraId="40AEA2F6" w14:textId="6AC4A458" w:rsidR="00857BD9" w:rsidRDefault="00857BD9" w:rsidP="00302756">
      <w:pPr>
        <w:ind w:left="720"/>
        <w:jc w:val="both"/>
        <w:rPr>
          <w:bCs/>
        </w:rPr>
      </w:pPr>
      <w:r w:rsidRPr="00990CAB">
        <w:rPr>
          <w:b/>
        </w:rPr>
        <w:t>Filter Size.</w:t>
      </w:r>
      <w:r>
        <w:rPr>
          <w:bCs/>
        </w:rPr>
        <w:t xml:space="preserve"> The smoothing filter</w:t>
      </w:r>
      <w:r w:rsidR="00E31EAB">
        <w:rPr>
          <w:bCs/>
        </w:rPr>
        <w:t>’s window</w:t>
      </w:r>
      <w:r>
        <w:rPr>
          <w:bCs/>
        </w:rPr>
        <w:t xml:space="preserve"> size for </w:t>
      </w:r>
      <w:r w:rsidR="00E31EAB">
        <w:rPr>
          <w:bCs/>
        </w:rPr>
        <w:t>preprocessing the original data. Increase this value for noisy data</w:t>
      </w:r>
      <w:r w:rsidR="003658CD">
        <w:rPr>
          <w:bCs/>
        </w:rPr>
        <w:t>; decrease this value when structures of small size</w:t>
      </w:r>
      <w:r w:rsidR="00990CAB">
        <w:rPr>
          <w:bCs/>
        </w:rPr>
        <w:t xml:space="preserve"> need to be distinguished.</w:t>
      </w:r>
    </w:p>
    <w:p w14:paraId="14E1B231" w14:textId="65FF8D22" w:rsidR="00990CAB" w:rsidRDefault="00A24E38" w:rsidP="00302756">
      <w:pPr>
        <w:ind w:left="720"/>
        <w:jc w:val="both"/>
        <w:rPr>
          <w:bCs/>
        </w:rPr>
      </w:pPr>
      <w:r w:rsidRPr="00FE4766">
        <w:rPr>
          <w:b/>
        </w:rPr>
        <w:lastRenderedPageBreak/>
        <w:t>Feature Size.</w:t>
      </w:r>
      <w:r>
        <w:rPr>
          <w:bCs/>
        </w:rPr>
        <w:t xml:space="preserve"> The size of the cubic region for local distribution calculation. </w:t>
      </w:r>
      <w:r w:rsidR="002F5C2E">
        <w:rPr>
          <w:bCs/>
        </w:rPr>
        <w:t xml:space="preserve">Set it to be about the same size as the </w:t>
      </w:r>
      <w:r w:rsidR="00425DE1">
        <w:rPr>
          <w:bCs/>
        </w:rPr>
        <w:t>structures that</w:t>
      </w:r>
      <w:r w:rsidR="002F5C2E">
        <w:rPr>
          <w:bCs/>
        </w:rPr>
        <w:t xml:space="preserve"> need to be distinguished</w:t>
      </w:r>
      <w:r w:rsidR="00FE4766">
        <w:rPr>
          <w:bCs/>
        </w:rPr>
        <w:t>.</w:t>
      </w:r>
    </w:p>
    <w:p w14:paraId="48005116" w14:textId="1E978339" w:rsidR="00FE4766" w:rsidRDefault="00546957" w:rsidP="00302756">
      <w:pPr>
        <w:jc w:val="both"/>
        <w:rPr>
          <w:bCs/>
        </w:rPr>
      </w:pPr>
      <w:r w:rsidRPr="00F22D63">
        <w:rPr>
          <w:b/>
        </w:rPr>
        <w:t>Distance Field.</w:t>
      </w:r>
      <w:r>
        <w:rPr>
          <w:bCs/>
        </w:rPr>
        <w:t xml:space="preserve"> For data with strongly connected components</w:t>
      </w:r>
      <w:r w:rsidR="002921D1">
        <w:rPr>
          <w:bCs/>
        </w:rPr>
        <w:t xml:space="preserve"> (For example, when a couple of cell nuclei are very close</w:t>
      </w:r>
      <w:r w:rsidR="00342265">
        <w:rPr>
          <w:bCs/>
        </w:rPr>
        <w:t xml:space="preserve"> together, there are almost no lower</w:t>
      </w:r>
      <w:r w:rsidR="00ED4762">
        <w:rPr>
          <w:bCs/>
        </w:rPr>
        <w:t>-</w:t>
      </w:r>
      <w:r w:rsidR="00342265">
        <w:rPr>
          <w:bCs/>
        </w:rPr>
        <w:t>intensity voxels to separate them</w:t>
      </w:r>
      <w:r w:rsidR="002921D1">
        <w:rPr>
          <w:bCs/>
        </w:rPr>
        <w:t>)</w:t>
      </w:r>
      <w:r w:rsidR="0031086A">
        <w:rPr>
          <w:bCs/>
        </w:rPr>
        <w:t>, only using their intensity information will not</w:t>
      </w:r>
      <w:r w:rsidR="00704869">
        <w:rPr>
          <w:bCs/>
        </w:rPr>
        <w:t xml:space="preserve"> be sufficient to separate them. The distance field</w:t>
      </w:r>
      <w:r w:rsidR="006350CD">
        <w:rPr>
          <w:bCs/>
        </w:rPr>
        <w:t xml:space="preserve"> is a derived intensity field where a voxel’s intensity value is determined by its distance to </w:t>
      </w:r>
      <w:r w:rsidR="00685495">
        <w:rPr>
          <w:bCs/>
        </w:rPr>
        <w:t xml:space="preserve">a global perimeter. The global perimeter is generated by thresholding the </w:t>
      </w:r>
      <w:r w:rsidR="004A162D">
        <w:rPr>
          <w:bCs/>
        </w:rPr>
        <w:t>original intensity value. Once the distance field is enabled, these settings become available:</w:t>
      </w:r>
    </w:p>
    <w:p w14:paraId="397C90B8" w14:textId="7AB39142" w:rsidR="004A162D" w:rsidRDefault="00E67BFB" w:rsidP="00302756">
      <w:pPr>
        <w:ind w:left="720"/>
        <w:jc w:val="both"/>
        <w:rPr>
          <w:bCs/>
        </w:rPr>
      </w:pPr>
      <w:r w:rsidRPr="00184C9D">
        <w:rPr>
          <w:b/>
        </w:rPr>
        <w:t>Strength.</w:t>
      </w:r>
      <w:r>
        <w:rPr>
          <w:bCs/>
        </w:rPr>
        <w:t xml:space="preserve"> The derived distance field is intermixed with the original data. The strength of the distance field is the</w:t>
      </w:r>
      <w:r w:rsidR="00F633C6">
        <w:rPr>
          <w:bCs/>
        </w:rPr>
        <w:t xml:space="preserve"> factor</w:t>
      </w:r>
      <w:r w:rsidR="00BC2446">
        <w:rPr>
          <w:bCs/>
        </w:rPr>
        <w:t xml:space="preserve"> for intermixing. A 0 value means no distance field is </w:t>
      </w:r>
      <w:r w:rsidR="00BD53FA">
        <w:rPr>
          <w:bCs/>
        </w:rPr>
        <w:t>used</w:t>
      </w:r>
      <w:r w:rsidR="00ED4762">
        <w:rPr>
          <w:bCs/>
        </w:rPr>
        <w:t>,</w:t>
      </w:r>
      <w:r w:rsidR="00BD53FA">
        <w:rPr>
          <w:bCs/>
        </w:rPr>
        <w:t xml:space="preserve"> and a 1 value means all calculations are based on the distance field</w:t>
      </w:r>
      <w:r w:rsidR="00305825">
        <w:rPr>
          <w:bCs/>
        </w:rPr>
        <w:t>.</w:t>
      </w:r>
    </w:p>
    <w:p w14:paraId="08BE0A1A" w14:textId="48E0ECED" w:rsidR="00305825" w:rsidRDefault="00305825" w:rsidP="00302756">
      <w:pPr>
        <w:ind w:left="720"/>
        <w:jc w:val="both"/>
        <w:rPr>
          <w:bCs/>
        </w:rPr>
      </w:pPr>
      <w:r w:rsidRPr="00184C9D">
        <w:rPr>
          <w:b/>
        </w:rPr>
        <w:t>Perimeter Value.</w:t>
      </w:r>
      <w:r>
        <w:rPr>
          <w:bCs/>
        </w:rPr>
        <w:t xml:space="preserve"> The threshold value to generate the perimeter</w:t>
      </w:r>
      <w:r w:rsidR="00DF05B0">
        <w:rPr>
          <w:bCs/>
        </w:rPr>
        <w:t>, which is then used to calculate the distances.</w:t>
      </w:r>
    </w:p>
    <w:p w14:paraId="6DBE2F08" w14:textId="77777777" w:rsidR="006C2180" w:rsidRDefault="00DF05B0" w:rsidP="00302756">
      <w:pPr>
        <w:ind w:left="720"/>
        <w:jc w:val="both"/>
        <w:rPr>
          <w:bCs/>
        </w:rPr>
      </w:pPr>
      <w:r w:rsidRPr="00184C9D">
        <w:rPr>
          <w:b/>
        </w:rPr>
        <w:t>Filter Size.</w:t>
      </w:r>
      <w:r>
        <w:rPr>
          <w:bCs/>
        </w:rPr>
        <w:t xml:space="preserve"> </w:t>
      </w:r>
      <w:r w:rsidR="006C2180">
        <w:rPr>
          <w:bCs/>
        </w:rPr>
        <w:t>The smoothing filter’s window size for preprocessing the original data. Increase this value for noisy data; decrease this value when structures of small size need to be distinguished.</w:t>
      </w:r>
    </w:p>
    <w:p w14:paraId="14B51ADD" w14:textId="6F8F1193" w:rsidR="006C2180" w:rsidRDefault="000420E0" w:rsidP="00302756">
      <w:pPr>
        <w:ind w:left="720"/>
        <w:jc w:val="both"/>
        <w:rPr>
          <w:bCs/>
        </w:rPr>
      </w:pPr>
      <w:r>
        <w:rPr>
          <w:b/>
        </w:rPr>
        <w:t>Feature</w:t>
      </w:r>
      <w:r w:rsidR="006C2180" w:rsidRPr="00990CAB">
        <w:rPr>
          <w:b/>
        </w:rPr>
        <w:t xml:space="preserve"> Size.</w:t>
      </w:r>
      <w:r w:rsidR="006C2180">
        <w:rPr>
          <w:bCs/>
        </w:rPr>
        <w:t xml:space="preserve"> </w:t>
      </w:r>
      <w:r>
        <w:rPr>
          <w:bCs/>
        </w:rPr>
        <w:t>It determines how far the distance is calculated from the perimeter</w:t>
      </w:r>
      <w:r w:rsidR="006C2180">
        <w:rPr>
          <w:bCs/>
        </w:rPr>
        <w:t>.</w:t>
      </w:r>
      <w:r w:rsidR="00184C9D" w:rsidRPr="00184C9D">
        <w:rPr>
          <w:bCs/>
        </w:rPr>
        <w:t xml:space="preserve"> </w:t>
      </w:r>
      <w:r w:rsidR="00184C9D">
        <w:rPr>
          <w:bCs/>
        </w:rPr>
        <w:t xml:space="preserve">Set it to be about the same size as the </w:t>
      </w:r>
      <w:r w:rsidR="008132D8">
        <w:rPr>
          <w:bCs/>
        </w:rPr>
        <w:t>structures that</w:t>
      </w:r>
      <w:r w:rsidR="00184C9D">
        <w:rPr>
          <w:bCs/>
        </w:rPr>
        <w:t xml:space="preserve"> need to be distinguished.</w:t>
      </w:r>
    </w:p>
    <w:p w14:paraId="3B7C7AD0" w14:textId="35D64447" w:rsidR="00FA2918" w:rsidRDefault="00DD3B53" w:rsidP="00302756">
      <w:pPr>
        <w:jc w:val="both"/>
        <w:rPr>
          <w:bCs/>
        </w:rPr>
      </w:pPr>
      <w:r>
        <w:rPr>
          <w:b/>
        </w:rPr>
        <w:t>Fi</w:t>
      </w:r>
      <w:r w:rsidR="003E496F">
        <w:rPr>
          <w:b/>
        </w:rPr>
        <w:t>xate Grown Regions.</w:t>
      </w:r>
      <w:r w:rsidR="003E496F">
        <w:rPr>
          <w:bCs/>
        </w:rPr>
        <w:t xml:space="preserve"> Enable this option so that </w:t>
      </w:r>
      <w:r w:rsidR="006F5F7F">
        <w:rPr>
          <w:bCs/>
        </w:rPr>
        <w:t xml:space="preserve">already separated regions of </w:t>
      </w:r>
      <w:r w:rsidR="002D7ABF">
        <w:rPr>
          <w:bCs/>
        </w:rPr>
        <w:t>a </w:t>
      </w:r>
      <w:r w:rsidR="006F5F7F">
        <w:rPr>
          <w:bCs/>
        </w:rPr>
        <w:t>certain size will not merge into each other</w:t>
      </w:r>
      <w:r w:rsidR="00226490">
        <w:rPr>
          <w:bCs/>
        </w:rPr>
        <w:t xml:space="preserve">. </w:t>
      </w:r>
      <w:r w:rsidR="0073481D">
        <w:rPr>
          <w:bCs/>
        </w:rPr>
        <w:t>A data</w:t>
      </w:r>
      <w:r w:rsidR="00C75DDA">
        <w:rPr>
          <w:bCs/>
        </w:rPr>
        <w:t xml:space="preserve"> </w:t>
      </w:r>
      <w:r w:rsidR="0073481D">
        <w:rPr>
          <w:bCs/>
        </w:rPr>
        <w:t xml:space="preserve">set may contain different structures; a group of settings may only </w:t>
      </w:r>
      <w:r w:rsidR="00C75DDA">
        <w:rPr>
          <w:bCs/>
        </w:rPr>
        <w:t>be able to handle a portion of the data set. Use this feature to apply</w:t>
      </w:r>
      <w:r w:rsidR="009C6247">
        <w:rPr>
          <w:bCs/>
        </w:rPr>
        <w:t xml:space="preserve"> settings to different regions.</w:t>
      </w:r>
    </w:p>
    <w:p w14:paraId="74D79B76" w14:textId="43801404" w:rsidR="009C6247" w:rsidRDefault="009C6247" w:rsidP="00302756">
      <w:pPr>
        <w:ind w:left="720"/>
        <w:jc w:val="both"/>
        <w:rPr>
          <w:bCs/>
        </w:rPr>
      </w:pPr>
      <w:r w:rsidRPr="00F94BD4">
        <w:rPr>
          <w:b/>
        </w:rPr>
        <w:t xml:space="preserve">Stop Size. </w:t>
      </w:r>
      <w:r w:rsidR="00953102">
        <w:rPr>
          <w:bCs/>
        </w:rPr>
        <w:t xml:space="preserve">Already merged structures of larger size will be fixated. They cannot merge with each other </w:t>
      </w:r>
      <w:r w:rsidR="00425DE1">
        <w:rPr>
          <w:bCs/>
        </w:rPr>
        <w:t>if</w:t>
      </w:r>
      <w:r w:rsidR="00953102">
        <w:rPr>
          <w:bCs/>
        </w:rPr>
        <w:t xml:space="preserve"> the </w:t>
      </w:r>
      <w:r w:rsidR="00EC3774">
        <w:rPr>
          <w:bCs/>
        </w:rPr>
        <w:t>Fixate function is enabled.</w:t>
      </w:r>
    </w:p>
    <w:p w14:paraId="40FE98E1" w14:textId="7446DBF3" w:rsidR="00EC3774" w:rsidRDefault="00EC3774" w:rsidP="00302756">
      <w:pPr>
        <w:ind w:left="720"/>
        <w:jc w:val="both"/>
        <w:rPr>
          <w:bCs/>
        </w:rPr>
      </w:pPr>
      <w:r w:rsidRPr="00F94BD4">
        <w:rPr>
          <w:b/>
        </w:rPr>
        <w:t>Refix.</w:t>
      </w:r>
      <w:r>
        <w:rPr>
          <w:bCs/>
        </w:rPr>
        <w:t xml:space="preserve"> Reapply the Fixate function after</w:t>
      </w:r>
      <w:r w:rsidR="00F94BD4">
        <w:rPr>
          <w:bCs/>
        </w:rPr>
        <w:t xml:space="preserve"> </w:t>
      </w:r>
      <w:r w:rsidR="002D7ABF">
        <w:rPr>
          <w:bCs/>
        </w:rPr>
        <w:t>the </w:t>
      </w:r>
      <w:r w:rsidR="00F94BD4">
        <w:rPr>
          <w:bCs/>
        </w:rPr>
        <w:t>settings have changed.</w:t>
      </w:r>
    </w:p>
    <w:p w14:paraId="0E2D97FA" w14:textId="09A3DEA6" w:rsidR="002E3081" w:rsidRDefault="00164162" w:rsidP="00302756">
      <w:pPr>
        <w:jc w:val="both"/>
      </w:pPr>
      <w:r w:rsidRPr="00164162">
        <w:rPr>
          <w:b/>
        </w:rPr>
        <w:t>Clean Up.</w:t>
      </w:r>
      <w:r>
        <w:t xml:space="preserve"> Us</w:t>
      </w:r>
      <w:r w:rsidR="002D7ABF">
        <w:t>ing</w:t>
      </w:r>
      <w:r>
        <w:t xml:space="preserve"> </w:t>
      </w:r>
      <w:r w:rsidR="002D7ABF">
        <w:t>a </w:t>
      </w:r>
      <w:r>
        <w:t xml:space="preserve">density threshold only can generate </w:t>
      </w:r>
      <w:r w:rsidR="008132D8">
        <w:t>many</w:t>
      </w:r>
      <w:r>
        <w:t xml:space="preserve"> single-voxel components around large components. Enable this feature to let large components “absorb” small components. However, large components cannot merge with each other.</w:t>
      </w:r>
    </w:p>
    <w:p w14:paraId="5984A378" w14:textId="0B3AF283" w:rsidR="00164162" w:rsidRDefault="00164162" w:rsidP="00302756">
      <w:pPr>
        <w:ind w:left="720"/>
        <w:jc w:val="both"/>
      </w:pPr>
      <w:r w:rsidRPr="00164162">
        <w:rPr>
          <w:b/>
        </w:rPr>
        <w:t>Iterations.</w:t>
      </w:r>
      <w:r>
        <w:t xml:space="preserve"> The number of passes the cleanup is executed.</w:t>
      </w:r>
    </w:p>
    <w:p w14:paraId="6B0A7517" w14:textId="5427BB97" w:rsidR="00164162" w:rsidRDefault="00164162" w:rsidP="00302756">
      <w:pPr>
        <w:ind w:left="720"/>
        <w:jc w:val="both"/>
      </w:pPr>
      <w:r w:rsidRPr="00164162">
        <w:rPr>
          <w:b/>
        </w:rPr>
        <w:t>Size.</w:t>
      </w:r>
      <w:r>
        <w:t xml:space="preserve"> Components smaller than the size setting can be merged by neighboring large components.</w:t>
      </w:r>
    </w:p>
    <w:p w14:paraId="135471F1" w14:textId="3164AE15" w:rsidR="00E14CD9" w:rsidRDefault="00E14CD9" w:rsidP="00302756">
      <w:pPr>
        <w:ind w:left="720"/>
        <w:jc w:val="both"/>
      </w:pPr>
      <w:r>
        <w:rPr>
          <w:b/>
        </w:rPr>
        <w:t>Clean More.</w:t>
      </w:r>
      <w:r>
        <w:t xml:space="preserve"> </w:t>
      </w:r>
      <w:r w:rsidR="00341125">
        <w:t>Apply the clean</w:t>
      </w:r>
      <w:r w:rsidR="002D7ABF">
        <w:t>-</w:t>
      </w:r>
      <w:r w:rsidR="00341125">
        <w:t>up one more time.</w:t>
      </w:r>
    </w:p>
    <w:p w14:paraId="391C32BC" w14:textId="73757168" w:rsidR="005A518C" w:rsidRDefault="00B90267" w:rsidP="00302756">
      <w:pPr>
        <w:jc w:val="both"/>
      </w:pPr>
      <w:r>
        <w:t xml:space="preserve">Because </w:t>
      </w:r>
      <w:r w:rsidR="00A63F6B">
        <w:t>components may be generated in a multistep fashion with complex settings</w:t>
      </w:r>
      <w:r w:rsidR="00C8506B">
        <w:t>, the macro recorder can record the steps to generate</w:t>
      </w:r>
      <w:r w:rsidR="00725DDE">
        <w:t xml:space="preserve"> a result. A recorded command can be applied to similar data sets</w:t>
      </w:r>
      <w:r w:rsidR="005043C9">
        <w:t>.</w:t>
      </w:r>
    </w:p>
    <w:p w14:paraId="7B8C9904" w14:textId="497A666F" w:rsidR="005043C9" w:rsidRDefault="003302F5" w:rsidP="00302756">
      <w:pPr>
        <w:ind w:left="720"/>
        <w:jc w:val="both"/>
      </w:pPr>
      <w:r w:rsidRPr="00F145CD">
        <w:rPr>
          <w:b/>
          <w:bCs/>
        </w:rPr>
        <w:t xml:space="preserve">Record. </w:t>
      </w:r>
      <w:r>
        <w:t>Click once to start recording. Click again to stop recording.</w:t>
      </w:r>
    </w:p>
    <w:p w14:paraId="77B87CF9" w14:textId="38BFC418" w:rsidR="003302F5" w:rsidRDefault="003302F5" w:rsidP="00302756">
      <w:pPr>
        <w:ind w:left="720"/>
        <w:jc w:val="both"/>
      </w:pPr>
      <w:r w:rsidRPr="00F145CD">
        <w:rPr>
          <w:b/>
          <w:bCs/>
        </w:rPr>
        <w:lastRenderedPageBreak/>
        <w:t>Play.</w:t>
      </w:r>
      <w:r>
        <w:t xml:space="preserve"> </w:t>
      </w:r>
      <w:r w:rsidR="00734E42">
        <w:t>Execute a recorded command.</w:t>
      </w:r>
    </w:p>
    <w:p w14:paraId="2FD2A669" w14:textId="1F5BCA02" w:rsidR="00734E42" w:rsidRDefault="00734E42" w:rsidP="00302756">
      <w:pPr>
        <w:ind w:left="720"/>
        <w:jc w:val="both"/>
      </w:pPr>
      <w:r w:rsidRPr="00F145CD">
        <w:rPr>
          <w:b/>
          <w:bCs/>
        </w:rPr>
        <w:t>Reset.</w:t>
      </w:r>
      <w:r>
        <w:t xml:space="preserve"> Clear a recorded command.</w:t>
      </w:r>
    </w:p>
    <w:p w14:paraId="1F615FE2" w14:textId="4F133A42" w:rsidR="00734E42" w:rsidRDefault="00734E42" w:rsidP="00302756">
      <w:pPr>
        <w:ind w:left="720"/>
        <w:jc w:val="both"/>
      </w:pPr>
      <w:r w:rsidRPr="00F145CD">
        <w:rPr>
          <w:b/>
          <w:bCs/>
        </w:rPr>
        <w:t>Load</w:t>
      </w:r>
      <w:r w:rsidR="00C40B1B" w:rsidRPr="00F145CD">
        <w:rPr>
          <w:b/>
          <w:bCs/>
        </w:rPr>
        <w:t>.</w:t>
      </w:r>
      <w:r w:rsidR="00C40B1B">
        <w:t xml:space="preserve"> Open a file browser and load a previously saved command.</w:t>
      </w:r>
    </w:p>
    <w:p w14:paraId="2FAEE5EC" w14:textId="38AA48D6" w:rsidR="00C40B1B" w:rsidRDefault="00C40B1B" w:rsidP="00302756">
      <w:pPr>
        <w:ind w:left="720"/>
        <w:jc w:val="both"/>
      </w:pPr>
      <w:r w:rsidRPr="00F145CD">
        <w:rPr>
          <w:b/>
          <w:bCs/>
        </w:rPr>
        <w:t>Save.</w:t>
      </w:r>
      <w:r>
        <w:t xml:space="preserve"> Save the recorded command to a file</w:t>
      </w:r>
      <w:r w:rsidR="00F145CD">
        <w:t>.</w:t>
      </w:r>
    </w:p>
    <w:p w14:paraId="7FBDB4A4" w14:textId="23B5F963" w:rsidR="006D48AB" w:rsidRDefault="006D48AB" w:rsidP="00302756">
      <w:pPr>
        <w:spacing w:after="120"/>
        <w:jc w:val="both"/>
      </w:pPr>
      <w:r>
        <w:t>Use the</w:t>
      </w:r>
      <w:r w:rsidR="0023108D">
        <w:t xml:space="preserve"> control below the settings to </w:t>
      </w:r>
      <w:r w:rsidR="00425DE1">
        <w:t>generate</w:t>
      </w:r>
      <w:r w:rsidR="0023108D">
        <w:t xml:space="preserve"> the components.</w:t>
      </w:r>
    </w:p>
    <w:p w14:paraId="40F946F1" w14:textId="32015E1E" w:rsidR="00170A34" w:rsidRDefault="00170A34" w:rsidP="00302756">
      <w:pPr>
        <w:spacing w:after="120"/>
        <w:jc w:val="both"/>
      </w:pPr>
      <w:r w:rsidRPr="00F4791E">
        <w:rPr>
          <w:b/>
          <w:bCs/>
        </w:rPr>
        <w:t>Generate.</w:t>
      </w:r>
      <w:r>
        <w:t xml:space="preserve"> </w:t>
      </w:r>
      <w:r w:rsidR="00572ED7">
        <w:t xml:space="preserve">Set the settings and then click </w:t>
      </w:r>
      <w:r>
        <w:t>it</w:t>
      </w:r>
      <w:r w:rsidR="00572ED7">
        <w:t xml:space="preserve"> to generate components. </w:t>
      </w:r>
      <w:r w:rsidR="009F4C48">
        <w:t xml:space="preserve">To visualize the components, enable </w:t>
      </w:r>
      <w:r w:rsidR="0053087A">
        <w:t>component visualization</w:t>
      </w:r>
      <w:r w:rsidR="00AF36F7">
        <w:t xml:space="preserve"> in the Volume Property panel</w:t>
      </w:r>
      <w:r w:rsidR="00164162">
        <w:t xml:space="preserve"> (</w:t>
      </w:r>
      <w:r w:rsidR="00AF36F7">
        <w:fldChar w:fldCharType="begin"/>
      </w:r>
      <w:r w:rsidR="00AF36F7">
        <w:instrText xml:space="preserve"> REF _Ref124342786 \r \h </w:instrText>
      </w:r>
      <w:r w:rsidR="00302756">
        <w:instrText xml:space="preserve"> \* MERGEFORMAT </w:instrText>
      </w:r>
      <w:r w:rsidR="00AF36F7">
        <w:fldChar w:fldCharType="separate"/>
      </w:r>
      <w:r w:rsidR="0017337F">
        <w:t>Chapter 8</w:t>
      </w:r>
      <w:r w:rsidR="00AF36F7">
        <w:fldChar w:fldCharType="end"/>
      </w:r>
      <w:r w:rsidR="00164162">
        <w:t>)</w:t>
      </w:r>
      <w:r w:rsidR="009F4C48">
        <w:t>.</w:t>
      </w:r>
    </w:p>
    <w:p w14:paraId="3B654885" w14:textId="0EC32FB3" w:rsidR="00572ED7" w:rsidRDefault="00170A34" w:rsidP="00302756">
      <w:pPr>
        <w:spacing w:after="120"/>
        <w:jc w:val="both"/>
      </w:pPr>
      <w:r w:rsidRPr="00F4791E">
        <w:rPr>
          <w:b/>
          <w:bCs/>
        </w:rPr>
        <w:t>Auto Update.</w:t>
      </w:r>
      <w:r w:rsidR="00570E39">
        <w:t xml:space="preserve"> </w:t>
      </w:r>
      <w:r>
        <w:t xml:space="preserve">Enable this option and </w:t>
      </w:r>
      <w:r w:rsidR="00194266">
        <w:t>change the settings to update the component generation results automatically.</w:t>
      </w:r>
      <w:r w:rsidR="00913632">
        <w:t xml:space="preserve"> For large data sets that </w:t>
      </w:r>
      <w:r w:rsidR="00CB6EAF">
        <w:t>are slow for automatic updates, select a small region using the paintbrush</w:t>
      </w:r>
      <w:r w:rsidR="002C3992">
        <w:t xml:space="preserve"> while enabling the “Use Paint” option.</w:t>
      </w:r>
    </w:p>
    <w:p w14:paraId="546ED70E" w14:textId="5A656D60" w:rsidR="00170A34" w:rsidRDefault="002C3992" w:rsidP="00302756">
      <w:pPr>
        <w:spacing w:after="120"/>
        <w:jc w:val="both"/>
      </w:pPr>
      <w:r w:rsidRPr="00F4791E">
        <w:rPr>
          <w:b/>
          <w:bCs/>
        </w:rPr>
        <w:t>Use Paint.</w:t>
      </w:r>
      <w:r w:rsidR="00170A34">
        <w:t xml:space="preserve"> </w:t>
      </w:r>
      <w:r w:rsidR="00675351">
        <w:t>Component generation is only computed within the</w:t>
      </w:r>
      <w:r w:rsidR="00170A34">
        <w:t xml:space="preserve"> brush</w:t>
      </w:r>
      <w:r w:rsidR="002D7ABF">
        <w:t>-</w:t>
      </w:r>
      <w:r w:rsidR="00170A34">
        <w:t>selected regions.</w:t>
      </w:r>
    </w:p>
    <w:p w14:paraId="26B23879" w14:textId="69865B45" w:rsidR="00675351" w:rsidRDefault="00675351" w:rsidP="00302756">
      <w:pPr>
        <w:spacing w:after="120"/>
        <w:jc w:val="both"/>
      </w:pPr>
      <w:r w:rsidRPr="00F4791E">
        <w:rPr>
          <w:b/>
          <w:bCs/>
        </w:rPr>
        <w:t>Use M.L.</w:t>
      </w:r>
      <w:r w:rsidR="00F4791E" w:rsidRPr="00F4791E">
        <w:rPr>
          <w:b/>
        </w:rPr>
        <w:t xml:space="preserve"> </w:t>
      </w:r>
      <w:r w:rsidR="00F4791E">
        <w:rPr>
          <w:b/>
        </w:rPr>
        <w:fldChar w:fldCharType="begin"/>
      </w:r>
      <w:r w:rsidR="00F4791E">
        <w:instrText xml:space="preserve"> XE "Machine </w:instrText>
      </w:r>
      <w:r w:rsidR="00EF55B6">
        <w:instrText>l</w:instrText>
      </w:r>
      <w:r w:rsidR="00F4791E">
        <w:instrText xml:space="preserve">earning" </w:instrText>
      </w:r>
      <w:r w:rsidR="00F4791E">
        <w:rPr>
          <w:b/>
        </w:rPr>
        <w:fldChar w:fldCharType="end"/>
      </w:r>
      <w:r>
        <w:t xml:space="preserve"> </w:t>
      </w:r>
      <w:r w:rsidR="007B3469">
        <w:t>It a</w:t>
      </w:r>
      <w:r w:rsidR="006857BF">
        <w:t>utomatically determine</w:t>
      </w:r>
      <w:r w:rsidR="007B3469">
        <w:t>s</w:t>
      </w:r>
      <w:r w:rsidR="006857BF">
        <w:t xml:space="preserve"> the settings for component generation based on machine-learning results. A</w:t>
      </w:r>
      <w:r w:rsidR="00BE2E1A">
        <w:t xml:space="preserve"> machine-learning table needs to be loaded in the Machine Learning Manager for it to work (</w:t>
      </w:r>
      <w:r w:rsidR="00BE2E1A">
        <w:fldChar w:fldCharType="begin"/>
      </w:r>
      <w:r w:rsidR="00BE2E1A">
        <w:instrText xml:space="preserve"> REF _Ref123206196 \r \h </w:instrText>
      </w:r>
      <w:r w:rsidR="00302756">
        <w:instrText xml:space="preserve"> \* MERGEFORMAT </w:instrText>
      </w:r>
      <w:r w:rsidR="00BE2E1A">
        <w:fldChar w:fldCharType="separate"/>
      </w:r>
      <w:r w:rsidR="0017337F">
        <w:t>Chapter 22</w:t>
      </w:r>
      <w:r w:rsidR="00BE2E1A">
        <w:fldChar w:fldCharType="end"/>
      </w:r>
      <w:r w:rsidR="00BE2E1A">
        <w:t>).</w:t>
      </w:r>
    </w:p>
    <w:p w14:paraId="1F09AC10" w14:textId="57AAC08E" w:rsidR="00336ECA" w:rsidRDefault="00336ECA" w:rsidP="00302756">
      <w:pPr>
        <w:spacing w:after="120"/>
        <w:jc w:val="both"/>
      </w:pPr>
      <w:r w:rsidRPr="00F4791E">
        <w:rPr>
          <w:b/>
          <w:bCs/>
        </w:rPr>
        <w:t>Shuffle.</w:t>
      </w:r>
      <w:r>
        <w:t xml:space="preserve"> Click the button to shuffle the color palette </w:t>
      </w:r>
      <w:r w:rsidR="00010BD7">
        <w:t xml:space="preserve">for components. </w:t>
      </w:r>
      <w:r w:rsidR="004A164E">
        <w:t>When it becomes unclear if there exist distinct components</w:t>
      </w:r>
      <w:r w:rsidR="00AF3FE5">
        <w:t xml:space="preserve"> mapping to the same or similar colors, use this function to shuffle </w:t>
      </w:r>
      <w:r w:rsidR="00756323">
        <w:t>component</w:t>
      </w:r>
      <w:r w:rsidR="00AF3FE5">
        <w:t xml:space="preserve"> colors.</w:t>
      </w:r>
    </w:p>
    <w:p w14:paraId="634EE3CC" w14:textId="5F0F3497" w:rsidR="00A17898" w:rsidRDefault="00833EA3" w:rsidP="00302756">
      <w:pPr>
        <w:jc w:val="both"/>
      </w:pPr>
      <w:r>
        <w:t>For a time sequence, you can apply</w:t>
      </w:r>
      <w:r w:rsidR="00122B05">
        <w:t xml:space="preserve"> settings at different time points and observe the results. When you are satisfied with the results, </w:t>
      </w:r>
      <w:r w:rsidR="00611102">
        <w:t>run a 4D script</w:t>
      </w:r>
      <w:r w:rsidR="00020FA5">
        <w:t xml:space="preserve"> called “generate_comp” to apply the settings to all time points</w:t>
      </w:r>
      <w:r w:rsidR="00122B05">
        <w:t xml:space="preserve">. See </w:t>
      </w:r>
      <w:r w:rsidR="00122B05">
        <w:fldChar w:fldCharType="begin" w:fldLock="1"/>
      </w:r>
      <w:r w:rsidR="00122B05">
        <w:instrText xml:space="preserve"> REF _Ref448829434 \r \h </w:instrText>
      </w:r>
      <w:r w:rsidR="00E620C5">
        <w:instrText xml:space="preserve"> \* MERGEFORMAT </w:instrText>
      </w:r>
      <w:r w:rsidR="00122B05">
        <w:fldChar w:fldCharType="separate"/>
      </w:r>
      <w:r w:rsidR="00B137B9">
        <w:t>Chapter 12</w:t>
      </w:r>
      <w:r w:rsidR="00122B05">
        <w:fldChar w:fldCharType="end"/>
      </w:r>
      <w:r w:rsidR="00122B05">
        <w:t xml:space="preserve"> for more details on running a 4D script to execute external executables.</w:t>
      </w:r>
    </w:p>
    <w:p w14:paraId="6FEFAAE1" w14:textId="3345A459" w:rsidR="00164162" w:rsidRDefault="00164162" w:rsidP="00302756">
      <w:pPr>
        <w:pStyle w:val="Heading2"/>
      </w:pPr>
      <w:bookmarkStart w:id="441" w:name="_Toc183178695"/>
      <w:r>
        <w:t>Clustering</w:t>
      </w:r>
      <w:bookmarkEnd w:id="441"/>
    </w:p>
    <w:p w14:paraId="4F05F99C" w14:textId="0B9DFF55" w:rsidR="00164162" w:rsidRDefault="00164162" w:rsidP="00302756">
      <w:pPr>
        <w:spacing w:after="100" w:afterAutospacing="1"/>
        <w:jc w:val="both"/>
      </w:pPr>
      <w:r>
        <w:t xml:space="preserve">To segment locally selected features with clustering algorithms, click the </w:t>
      </w:r>
      <w:r w:rsidR="00512669">
        <w:t>second</w:t>
      </w:r>
      <w:r>
        <w:t xml:space="preserve"> tab to show the clustering settings.</w:t>
      </w:r>
    </w:p>
    <w:p w14:paraId="1C315A9D" w14:textId="34113767" w:rsidR="00164162" w:rsidRDefault="00164162" w:rsidP="00AF05FB">
      <w:pPr>
        <w:spacing w:after="120"/>
        <w:jc w:val="center"/>
      </w:pPr>
      <w:r>
        <w:rPr>
          <w:noProof/>
          <w:lang w:eastAsia="en-US"/>
        </w:rPr>
        <w:lastRenderedPageBreak/>
        <w:drawing>
          <wp:inline distT="0" distB="0" distL="0" distR="0" wp14:anchorId="042B18F9" wp14:editId="34009642">
            <wp:extent cx="2443346" cy="3327836"/>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_cluster_settings.png"/>
                    <pic:cNvPicPr/>
                  </pic:nvPicPr>
                  <pic:blipFill>
                    <a:blip r:embed="rId184"/>
                    <a:stretch>
                      <a:fillRect/>
                    </a:stretch>
                  </pic:blipFill>
                  <pic:spPr>
                    <a:xfrm>
                      <a:off x="0" y="0"/>
                      <a:ext cx="2443346" cy="3327836"/>
                    </a:xfrm>
                    <a:prstGeom prst="rect">
                      <a:avLst/>
                    </a:prstGeom>
                  </pic:spPr>
                </pic:pic>
              </a:graphicData>
            </a:graphic>
          </wp:inline>
        </w:drawing>
      </w:r>
    </w:p>
    <w:p w14:paraId="07F434E5" w14:textId="37CBABE4" w:rsidR="00164162" w:rsidRDefault="00164162" w:rsidP="00AF05FB">
      <w:pPr>
        <w:pStyle w:val="Caption"/>
        <w:jc w:val="center"/>
      </w:pPr>
      <w:bookmarkStart w:id="442" w:name="_Toc183178780"/>
      <w:r>
        <w:t xml:space="preserve">Figure </w:t>
      </w:r>
      <w:fldSimple w:instr=" STYLEREF 1 \s ">
        <w:r w:rsidR="0017337F">
          <w:rPr>
            <w:noProof/>
          </w:rPr>
          <w:t>17</w:t>
        </w:r>
      </w:fldSimple>
      <w:r w:rsidR="00586A6E">
        <w:noBreakHyphen/>
      </w:r>
      <w:fldSimple w:instr=" SEQ Figure \* ARABIC \s 1 ">
        <w:r w:rsidR="0017337F">
          <w:rPr>
            <w:noProof/>
          </w:rPr>
          <w:t>2</w:t>
        </w:r>
      </w:fldSimple>
      <w:r>
        <w:t>. Clustering tools.</w:t>
      </w:r>
      <w:bookmarkEnd w:id="442"/>
    </w:p>
    <w:p w14:paraId="6EB8AA57" w14:textId="65617ACA" w:rsidR="00164162" w:rsidRDefault="00164162" w:rsidP="00302756">
      <w:pPr>
        <w:jc w:val="both"/>
      </w:pPr>
      <w:r>
        <w:t>You need to select structures from the view first (</w:t>
      </w:r>
      <w:r>
        <w:fldChar w:fldCharType="begin" w:fldLock="1"/>
      </w:r>
      <w:r>
        <w:instrText xml:space="preserve"> REF _Ref464140305 \r \h </w:instrText>
      </w:r>
      <w:r w:rsidR="00E620C5">
        <w:instrText xml:space="preserve"> \* MERGEFORMAT </w:instrText>
      </w:r>
      <w:r>
        <w:fldChar w:fldCharType="separate"/>
      </w:r>
      <w:r>
        <w:t>Chapter 15</w:t>
      </w:r>
      <w:r>
        <w:fldChar w:fldCharType="end"/>
      </w:r>
      <w:r>
        <w:t>). The selection can be two cells/nuclei fused together. Then, choose one of the clustering methods to separate them.</w:t>
      </w:r>
    </w:p>
    <w:p w14:paraId="53C0131B" w14:textId="77777777" w:rsidR="00B629B6" w:rsidRDefault="00B629B6" w:rsidP="00302756">
      <w:pPr>
        <w:jc w:val="both"/>
      </w:pPr>
      <w:r w:rsidRPr="00E7368E">
        <w:rPr>
          <w:b/>
        </w:rPr>
        <w:t>K-means.</w:t>
      </w:r>
      <w:r>
        <w:t xml:space="preserve"> It uses the k-means algorithm to cluster structures. You need to provide the number of clusters to separate the selection.</w:t>
      </w:r>
    </w:p>
    <w:p w14:paraId="0502720B" w14:textId="1B5A45EE" w:rsidR="00164162" w:rsidRDefault="00E7368E" w:rsidP="00302756">
      <w:pPr>
        <w:jc w:val="both"/>
      </w:pPr>
      <w:r w:rsidRPr="00E7368E">
        <w:rPr>
          <w:b/>
        </w:rPr>
        <w:t>EM.</w:t>
      </w:r>
      <w:r>
        <w:t xml:space="preserve"> It uses the expectation-maximization algorithm on a Gaussian mixture model. You need to provide the number of clusters to separate the selection.</w:t>
      </w:r>
    </w:p>
    <w:p w14:paraId="53C07A46" w14:textId="1D1BC5A1" w:rsidR="00E7368E" w:rsidRDefault="00E7368E" w:rsidP="00302756">
      <w:pPr>
        <w:jc w:val="both"/>
      </w:pPr>
      <w:r w:rsidRPr="00E7368E">
        <w:rPr>
          <w:b/>
        </w:rPr>
        <w:t>DBSCAN.</w:t>
      </w:r>
      <w:r>
        <w:t xml:space="preserve"> It uses the DBSCAN algorithm to cluster structures based on density. You need to set a minimum size and a neighborhood range for this algorithm.</w:t>
      </w:r>
    </w:p>
    <w:p w14:paraId="71397501" w14:textId="77EF2DE0" w:rsidR="00E7368E" w:rsidRDefault="00E7368E" w:rsidP="00302756">
      <w:pPr>
        <w:jc w:val="both"/>
      </w:pPr>
      <w:r>
        <w:t>Depending on the selected algorithm, different settings may be available.</w:t>
      </w:r>
    </w:p>
    <w:p w14:paraId="53D6F12D" w14:textId="4B6A5854" w:rsidR="00E7368E" w:rsidRDefault="00E7368E" w:rsidP="00302756">
      <w:pPr>
        <w:jc w:val="both"/>
      </w:pPr>
      <w:r w:rsidRPr="00E7368E">
        <w:rPr>
          <w:b/>
        </w:rPr>
        <w:t>Cluster Number.</w:t>
      </w:r>
      <w:r>
        <w:t xml:space="preserve"> The number of expected clusters.</w:t>
      </w:r>
    </w:p>
    <w:p w14:paraId="49CB7D09" w14:textId="0F30833D" w:rsidR="003E487E" w:rsidRDefault="003E487E" w:rsidP="00302756">
      <w:pPr>
        <w:jc w:val="both"/>
      </w:pPr>
      <w:r w:rsidRPr="00D522EC">
        <w:rPr>
          <w:b/>
          <w:bCs/>
        </w:rPr>
        <w:t>Max Iterations.</w:t>
      </w:r>
      <w:r>
        <w:t xml:space="preserve"> The number of </w:t>
      </w:r>
      <w:r w:rsidR="00D522EC">
        <w:t>iterations an algorithm can run at most.</w:t>
      </w:r>
    </w:p>
    <w:p w14:paraId="5327851D" w14:textId="6D2DE4BA" w:rsidR="009673BE" w:rsidRDefault="009673BE" w:rsidP="00302756">
      <w:pPr>
        <w:jc w:val="both"/>
      </w:pPr>
      <w:r w:rsidRPr="00A358B2">
        <w:rPr>
          <w:b/>
          <w:bCs/>
        </w:rPr>
        <w:t>Tolerance.</w:t>
      </w:r>
      <w:r>
        <w:t xml:space="preserve"> </w:t>
      </w:r>
      <w:r w:rsidR="00841765">
        <w:t>It controls the quality of the clustering results. A high</w:t>
      </w:r>
      <w:r w:rsidR="00A358B2">
        <w:t>er</w:t>
      </w:r>
      <w:r w:rsidR="00841765">
        <w:t xml:space="preserve"> tolerance number means stricter </w:t>
      </w:r>
      <w:r w:rsidR="00425DE1">
        <w:t>conditions</w:t>
      </w:r>
      <w:r w:rsidR="00A358B2">
        <w:t>.</w:t>
      </w:r>
    </w:p>
    <w:p w14:paraId="14FD6A97" w14:textId="6F4452CB" w:rsidR="00E7368E" w:rsidRDefault="00E7368E" w:rsidP="00302756">
      <w:pPr>
        <w:jc w:val="both"/>
      </w:pPr>
      <w:r w:rsidRPr="00E7368E">
        <w:rPr>
          <w:b/>
        </w:rPr>
        <w:t>Min. Size.</w:t>
      </w:r>
      <w:r>
        <w:t xml:space="preserve"> The minimum size for the DBSCAN algorithm.</w:t>
      </w:r>
    </w:p>
    <w:p w14:paraId="231171B8" w14:textId="3806C950" w:rsidR="00E7368E" w:rsidRDefault="00E7368E" w:rsidP="00302756">
      <w:pPr>
        <w:jc w:val="both"/>
      </w:pPr>
      <w:r w:rsidRPr="00E7368E">
        <w:rPr>
          <w:b/>
        </w:rPr>
        <w:t>Neighborhood.</w:t>
      </w:r>
      <w:r>
        <w:t xml:space="preserve"> The range for searching neighbors for the DBSCAN algorithm.</w:t>
      </w:r>
    </w:p>
    <w:p w14:paraId="445CD290" w14:textId="3C1AAD62" w:rsidR="00E7368E" w:rsidRDefault="00E7368E" w:rsidP="00302756">
      <w:pPr>
        <w:jc w:val="both"/>
      </w:pPr>
      <w:r>
        <w:lastRenderedPageBreak/>
        <w:t xml:space="preserve">Click the button “Cluster” to run clustering. If you </w:t>
      </w:r>
      <w:r w:rsidR="00425DE1">
        <w:t>enable</w:t>
      </w:r>
      <w:r>
        <w:t xml:space="preserve"> </w:t>
      </w:r>
      <w:r w:rsidR="0039495E">
        <w:t>the </w:t>
      </w:r>
      <w:r>
        <w:t>script and the clustering is successful, the separated structures will be rendered with different colors. Use the “Analysis” tab to get detailed information on the clusters.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358B2" w14:paraId="614E0DD6"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2128108" w14:textId="77777777" w:rsidR="00A358B2" w:rsidRDefault="00A358B2" w:rsidP="00302756">
            <w:pPr>
              <w:pStyle w:val="Icon"/>
              <w:jc w:val="both"/>
            </w:pPr>
            <w:r>
              <w:rPr>
                <w:noProof/>
                <w:lang w:eastAsia="en-US"/>
              </w:rPr>
              <mc:AlternateContent>
                <mc:Choice Requires="wpg">
                  <w:drawing>
                    <wp:inline distT="0" distB="0" distL="0" distR="0" wp14:anchorId="0A75BAD7" wp14:editId="69621EC9">
                      <wp:extent cx="228600" cy="228600"/>
                      <wp:effectExtent l="0" t="0" r="0" b="0"/>
                      <wp:docPr id="575" name="Group 19" descr="P3125C1T11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6" name="Oval 57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77"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8D082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qkL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lvMEqZ4hSA5vWx0nrBUWgG07oqaFUIrgmtXb5bgem/qz/WtaV9s&#10;/BMh8JCZiv7DN/bggH4MQMuHhgm8HI/P5kOEQ2CrXbtAiBzResIl8nff5Bt0SgdkWzBlVyOlbI+a&#10;/Xeofc55LV0wLPkfUJt3qH265yWbLeY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1qpC4kFAAD1EQAADgAAAAAAAAAAAAAAAAAuAgAAZHJz&#10;L2Uyb0RvYy54bWxQSwECLQAUAAYACAAAACEA+AwpmdgAAAADAQAADwAAAAAAAAAAAAAAAADjBwAA&#10;ZHJzL2Rvd25yZXYueG1sUEsFBgAAAAAEAAQA8wAAAOgIAAAAAA==&#10;">
                      <v:oval id="Oval 57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AED010D" w14:textId="221C0ABD" w:rsidR="00A358B2" w:rsidRDefault="005825A3"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The EM algorithm </w:t>
            </w:r>
            <w:r w:rsidR="0039495E">
              <w:t>uses</w:t>
            </w:r>
            <w:r>
              <w:t xml:space="preserve"> a Gaussian mixture model</w:t>
            </w:r>
            <w:r w:rsidR="00964195">
              <w:t xml:space="preserve"> to detect ellipsoid</w:t>
            </w:r>
            <w:r w:rsidR="0039495E">
              <w:t>-</w:t>
            </w:r>
            <w:r w:rsidR="00964195">
              <w:t xml:space="preserve">shaped objects. </w:t>
            </w:r>
            <w:r w:rsidR="00CB0615">
              <w:t xml:space="preserve">When more than 2 clusters need to be separated, use the K-means method first to get </w:t>
            </w:r>
            <w:r w:rsidR="00E623DA">
              <w:t>an</w:t>
            </w:r>
            <w:r w:rsidR="00CB0615">
              <w:t xml:space="preserve"> </w:t>
            </w:r>
            <w:r w:rsidR="00CC2F29">
              <w:t xml:space="preserve">approximate result. Then, you can apply the EM method, which can </w:t>
            </w:r>
            <w:r w:rsidR="00DE6535">
              <w:t>continue from the K-means result and refine shapes.</w:t>
            </w:r>
          </w:p>
        </w:tc>
      </w:tr>
    </w:tbl>
    <w:p w14:paraId="4FBC3718" w14:textId="77777777" w:rsidR="00A358B2" w:rsidRPr="00164162" w:rsidRDefault="00A358B2" w:rsidP="00302756">
      <w:pPr>
        <w:jc w:val="both"/>
      </w:pPr>
    </w:p>
    <w:p w14:paraId="698DF670" w14:textId="735792D1" w:rsidR="00A17898" w:rsidRDefault="00122B05" w:rsidP="00302756">
      <w:pPr>
        <w:pStyle w:val="Heading2"/>
      </w:pPr>
      <w:bookmarkStart w:id="443" w:name="_Toc183178696"/>
      <w:r>
        <w:t>Component Analysis</w:t>
      </w:r>
      <w:bookmarkEnd w:id="443"/>
    </w:p>
    <w:p w14:paraId="5AE9D5D1" w14:textId="3C36C506" w:rsidR="00A17898" w:rsidRDefault="00122B05" w:rsidP="00302756">
      <w:pPr>
        <w:spacing w:after="120"/>
        <w:jc w:val="both"/>
      </w:pPr>
      <w:r>
        <w:t xml:space="preserve">To analyze generated components, click the </w:t>
      </w:r>
      <w:r w:rsidR="00164162">
        <w:t>fourth</w:t>
      </w:r>
      <w:r>
        <w:t xml:space="preserve"> tab to show the panel for analysis.</w:t>
      </w:r>
    </w:p>
    <w:p w14:paraId="32D1F083" w14:textId="41B94CD0" w:rsidR="00122B05" w:rsidRDefault="00122B05" w:rsidP="00AF05FB">
      <w:pPr>
        <w:spacing w:after="120"/>
        <w:jc w:val="center"/>
      </w:pPr>
      <w:r>
        <w:rPr>
          <w:noProof/>
          <w:lang w:eastAsia="en-US"/>
        </w:rPr>
        <w:drawing>
          <wp:inline distT="0" distB="0" distL="0" distR="0" wp14:anchorId="7CC4AFA2" wp14:editId="0D308CA1">
            <wp:extent cx="2386584" cy="3556010"/>
            <wp:effectExtent l="0" t="0" r="0" b="635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pic:cNvPicPr/>
                  </pic:nvPicPr>
                  <pic:blipFill>
                    <a:blip r:embed="rId185"/>
                    <a:stretch>
                      <a:fillRect/>
                    </a:stretch>
                  </pic:blipFill>
                  <pic:spPr>
                    <a:xfrm>
                      <a:off x="0" y="0"/>
                      <a:ext cx="2386584" cy="3556010"/>
                    </a:xfrm>
                    <a:prstGeom prst="rect">
                      <a:avLst/>
                    </a:prstGeom>
                  </pic:spPr>
                </pic:pic>
              </a:graphicData>
            </a:graphic>
          </wp:inline>
        </w:drawing>
      </w:r>
    </w:p>
    <w:p w14:paraId="5CD4AD95" w14:textId="4AF796DD" w:rsidR="00122B05" w:rsidRDefault="00122B05" w:rsidP="00AF05FB">
      <w:pPr>
        <w:pStyle w:val="Caption"/>
        <w:jc w:val="center"/>
      </w:pPr>
      <w:bookmarkStart w:id="444" w:name="_Toc183178781"/>
      <w:r>
        <w:t xml:space="preserve">Figure </w:t>
      </w:r>
      <w:fldSimple w:instr=" STYLEREF 1 \s ">
        <w:r w:rsidR="0017337F">
          <w:rPr>
            <w:noProof/>
          </w:rPr>
          <w:t>17</w:t>
        </w:r>
      </w:fldSimple>
      <w:r w:rsidR="00586A6E">
        <w:noBreakHyphen/>
      </w:r>
      <w:fldSimple w:instr=" SEQ Figure \* ARABIC \s 1 ">
        <w:r w:rsidR="0017337F">
          <w:rPr>
            <w:noProof/>
          </w:rPr>
          <w:t>3</w:t>
        </w:r>
      </w:fldSimple>
      <w:r>
        <w:t>. Component analysis tools.</w:t>
      </w:r>
      <w:bookmarkEnd w:id="444"/>
    </w:p>
    <w:p w14:paraId="0C6F71B7" w14:textId="4FBA6FD0" w:rsidR="00A17898" w:rsidRDefault="00CC77C3" w:rsidP="00302756">
      <w:pPr>
        <w:jc w:val="both"/>
      </w:pPr>
      <w:r>
        <w:t>You can analyze an entire data set or just the selected part.</w:t>
      </w:r>
    </w:p>
    <w:p w14:paraId="312640A9" w14:textId="513613A5" w:rsidR="00CC77C3" w:rsidRDefault="00CC77C3" w:rsidP="00302756">
      <w:pPr>
        <w:jc w:val="both"/>
      </w:pPr>
      <w:r w:rsidRPr="00CC77C3">
        <w:rPr>
          <w:b/>
        </w:rPr>
        <w:t>Analyze.</w:t>
      </w:r>
      <w:r>
        <w:t xml:space="preserve"> Analyze all components of an entire data set. The analysis results are printed in the Output panel.</w:t>
      </w:r>
      <w:r w:rsidR="008D7684">
        <w:t xml:space="preserve"> If the results contain </w:t>
      </w:r>
      <w:r w:rsidR="00425DE1">
        <w:t>many</w:t>
      </w:r>
      <w:r w:rsidR="008D7684">
        <w:t xml:space="preserve"> entries, it prompts you to save them in a text file. Choose a text file and click the Save button. The results are Tab-separated, which can be opened using spreadsheet editor software, such as Microsoft Excel.</w:t>
      </w:r>
    </w:p>
    <w:p w14:paraId="31D03EAB" w14:textId="395FE429" w:rsidR="008D7684" w:rsidRDefault="00CC77C3" w:rsidP="00302756">
      <w:pPr>
        <w:jc w:val="both"/>
      </w:pPr>
      <w:r w:rsidRPr="00CC77C3">
        <w:rPr>
          <w:b/>
        </w:rPr>
        <w:t>Anlyz. Sel.</w:t>
      </w:r>
      <w:r>
        <w:t xml:space="preserve"> Only analyze the selected part of a data set. The analy</w:t>
      </w:r>
      <w:r w:rsidR="008D7684">
        <w:t>sis results are printed in the O</w:t>
      </w:r>
      <w:r>
        <w:t>utput panel.</w:t>
      </w:r>
      <w:r w:rsidR="008D7684">
        <w:t xml:space="preserve"> If the results contain </w:t>
      </w:r>
      <w:r w:rsidR="00425DE1">
        <w:t>many</w:t>
      </w:r>
      <w:r w:rsidR="008D7684">
        <w:t xml:space="preserve"> entries, it prompts you to save them in a text file. Choose a text file and click the Save button. The results are Tab-separated, which can be opened using spreadsheet editor software, such as Microsoft Excel.</w:t>
      </w:r>
    </w:p>
    <w:p w14:paraId="22062AA6" w14:textId="7FF10633" w:rsidR="00CC77C3" w:rsidRDefault="00CC77C3" w:rsidP="00302756">
      <w:pPr>
        <w:pStyle w:val="Heading3"/>
        <w:jc w:val="both"/>
      </w:pPr>
      <w:r>
        <w:lastRenderedPageBreak/>
        <w:t>Selection Tools</w:t>
      </w:r>
    </w:p>
    <w:p w14:paraId="0CC51631" w14:textId="0E03B007" w:rsidR="00CC77C3" w:rsidRDefault="00CC77C3" w:rsidP="00302756">
      <w:pPr>
        <w:jc w:val="both"/>
      </w:pPr>
      <w:r>
        <w:t>You can use the paintbrush tool to select components of interest. It also provides a series of tools to fine</w:t>
      </w:r>
      <w:r w:rsidR="0039495E">
        <w:t>-</w:t>
      </w:r>
      <w:r>
        <w:t>tune the selection</w:t>
      </w:r>
      <w:r w:rsidR="004771F9">
        <w:fldChar w:fldCharType="begin"/>
      </w:r>
      <w:r w:rsidR="004771F9">
        <w:instrText xml:space="preserve"> XE "Select" </w:instrText>
      </w:r>
      <w:r w:rsidR="004771F9">
        <w:fldChar w:fldCharType="end"/>
      </w:r>
      <w:r>
        <w:t>.</w:t>
      </w:r>
    </w:p>
    <w:p w14:paraId="3817B137" w14:textId="56DE657A" w:rsidR="00CC77C3" w:rsidRDefault="004771F9" w:rsidP="00302756">
      <w:pPr>
        <w:jc w:val="both"/>
      </w:pPr>
      <w:r w:rsidRPr="000D206B">
        <w:rPr>
          <w:b/>
        </w:rPr>
        <w:t>ID input box.</w:t>
      </w:r>
      <w:r>
        <w:t xml:space="preserve"> You can type </w:t>
      </w:r>
      <w:r w:rsidR="006D4955">
        <w:t xml:space="preserve">in </w:t>
      </w:r>
      <w:r>
        <w:t>the ID of a component and then select it. It also shows the color of the ID as you type.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60CE2" w14:paraId="486D39D9"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4DB1686" w14:textId="77777777" w:rsidR="00B60CE2" w:rsidRDefault="00B60CE2" w:rsidP="00302756">
            <w:pPr>
              <w:pStyle w:val="Icon"/>
              <w:jc w:val="both"/>
            </w:pPr>
            <w:r>
              <w:rPr>
                <w:noProof/>
                <w:lang w:eastAsia="en-US"/>
              </w:rPr>
              <mc:AlternateContent>
                <mc:Choice Requires="wpg">
                  <w:drawing>
                    <wp:inline distT="0" distB="0" distL="0" distR="0" wp14:anchorId="21511A31" wp14:editId="6FDF9502">
                      <wp:extent cx="228600" cy="228600"/>
                      <wp:effectExtent l="0" t="0" r="0" b="0"/>
                      <wp:docPr id="478" name="Group 19" descr="P3140C1T11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82" name="Oval 48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86"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374E1D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C7z2OaEBQAA9REAAA4AAAAAAAAAAAAAAAAALgIAAGRycy9lMm9E&#10;b2MueG1sUEsBAi0AFAAGAAgAAAAhAPgMKZnYAAAAAwEAAA8AAAAAAAAAAAAAAAAA3gcAAGRycy9k&#10;b3ducmV2LnhtbFBLBQYAAAAABAAEAPMAAADjCAAAAAA=&#10;">
                      <v:oval id="Oval 48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3FC12E3" w14:textId="541B72A9" w:rsidR="00B60CE2" w:rsidRDefault="00B60CE2" w:rsidP="00302756">
            <w:pPr>
              <w:pStyle w:val="TipText"/>
              <w:jc w:val="both"/>
              <w:cnfStyle w:val="000000000000" w:firstRow="0" w:lastRow="0" w:firstColumn="0" w:lastColumn="0" w:oddVBand="0" w:evenVBand="0" w:oddHBand="0" w:evenHBand="0" w:firstRowFirstColumn="0" w:firstRowLastColumn="0" w:lastRowFirstColumn="0" w:lastRowLastColumn="0"/>
            </w:pPr>
            <w:r>
              <w:t>When a large data set is divided into bricks for either streaming or because a max texture limit is set, a component is uniquely identified by its brick ID and ID, instead of just ID when only one brick is present.</w:t>
            </w:r>
            <w:r w:rsidR="006D4955">
              <w:t xml:space="preserve"> This is because the same ID can be reused across multiple bricks.</w:t>
            </w:r>
            <w:r w:rsidR="003801CA">
              <w:t xml:space="preserve"> If you only input the ID of a component, all components assigned with the same ID will be selected from all bricks</w:t>
            </w:r>
            <w:r w:rsidR="00984BB0">
              <w:t>. To select a component within a brick, type its brick ID before</w:t>
            </w:r>
            <w:r w:rsidR="00A77B38">
              <w:t xml:space="preserve"> the component ID, with a non-digit character to separate them</w:t>
            </w:r>
            <w:r w:rsidR="00237D3D">
              <w:t>, for example, 1:123456</w:t>
            </w:r>
            <w:r w:rsidR="00A77B38">
              <w:t>.</w:t>
            </w:r>
          </w:p>
        </w:tc>
      </w:tr>
    </w:tbl>
    <w:p w14:paraId="6BAAA96C" w14:textId="77777777" w:rsidR="008132D8" w:rsidRDefault="008132D8" w:rsidP="00302756">
      <w:pPr>
        <w:jc w:val="both"/>
        <w:rPr>
          <w:b/>
        </w:rPr>
      </w:pPr>
    </w:p>
    <w:p w14:paraId="68EB68FC" w14:textId="2D6736B6" w:rsidR="004771F9" w:rsidRDefault="004771F9" w:rsidP="00302756">
      <w:pPr>
        <w:jc w:val="both"/>
      </w:pPr>
      <w:r w:rsidRPr="00C2465D">
        <w:rPr>
          <w:b/>
        </w:rPr>
        <w:t>X.</w:t>
      </w:r>
      <w:r>
        <w:t xml:space="preserve"> The X button clears the content of the ID input box.</w:t>
      </w:r>
    </w:p>
    <w:p w14:paraId="15C1C8E6" w14:textId="626D4FB9" w:rsidR="008F1F1E" w:rsidRDefault="008F1F1E" w:rsidP="00302756">
      <w:pPr>
        <w:jc w:val="both"/>
      </w:pPr>
      <w:r w:rsidRPr="008F1F1E">
        <w:rPr>
          <w:b/>
        </w:rPr>
        <w:t xml:space="preserve">Min </w:t>
      </w:r>
      <w:r w:rsidR="004771F9">
        <w:rPr>
          <w:b/>
        </w:rPr>
        <w:t>Size</w:t>
      </w:r>
      <w:r w:rsidRPr="008F1F1E">
        <w:rPr>
          <w:b/>
        </w:rPr>
        <w:t>.</w:t>
      </w:r>
      <w:r>
        <w:t xml:space="preserve"> </w:t>
      </w:r>
      <w:r w:rsidR="004771F9">
        <w:t>Check this option to enable a limiter on minimum voxel size. The input value determines t</w:t>
      </w:r>
      <w:r>
        <w:t xml:space="preserve">he minimum voxel number of a component to be </w:t>
      </w:r>
      <w:r w:rsidR="004771F9">
        <w:t>selected</w:t>
      </w:r>
      <w:r>
        <w:t>. Use this setting to exclude small</w:t>
      </w:r>
      <w:r w:rsidR="0039495E">
        <w:t>-</w:t>
      </w:r>
      <w:r>
        <w:t>size components to be counted, for example,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data.</w:t>
      </w:r>
      <w:r w:rsidR="004771F9">
        <w:t xml:space="preserve"> Uncheck this option if the minimum size limiter is not needed.</w:t>
      </w:r>
    </w:p>
    <w:p w14:paraId="03C47494" w14:textId="135FDB39" w:rsidR="008F1F1E" w:rsidRDefault="008F1F1E" w:rsidP="00302756">
      <w:pPr>
        <w:jc w:val="both"/>
      </w:pPr>
      <w:r w:rsidRPr="008F1F1E">
        <w:rPr>
          <w:b/>
        </w:rPr>
        <w:t xml:space="preserve">Max </w:t>
      </w:r>
      <w:r w:rsidR="004771F9">
        <w:rPr>
          <w:b/>
        </w:rPr>
        <w:t>Size</w:t>
      </w:r>
      <w:r w:rsidRPr="008F1F1E">
        <w:rPr>
          <w:b/>
        </w:rPr>
        <w:t>.</w:t>
      </w:r>
      <w:r>
        <w:t xml:space="preserve"> </w:t>
      </w:r>
      <w:r w:rsidR="004771F9">
        <w:t>Check this option to enable a limiter on maximum voxel size. The input value determines t</w:t>
      </w:r>
      <w:r>
        <w:t>he maximum voxel number of a component to be included in the analysis. Use this setting to exclude large</w:t>
      </w:r>
      <w:r w:rsidR="0039495E">
        <w:t>-</w:t>
      </w:r>
      <w:r>
        <w:t xml:space="preserve">size components </w:t>
      </w:r>
      <w:r w:rsidR="00425DE1">
        <w:t>from being</w:t>
      </w:r>
      <w:r>
        <w:t xml:space="preserve"> counted.</w:t>
      </w:r>
      <w:r w:rsidR="004771F9">
        <w:t xml:space="preserve"> Uncheck this option if the maximum size limiter is not needed.</w:t>
      </w:r>
    </w:p>
    <w:p w14:paraId="3CE7D1F7" w14:textId="77777777" w:rsidR="004771F9" w:rsidRDefault="004771F9" w:rsidP="00302756">
      <w:pPr>
        <w:jc w:val="both"/>
      </w:pPr>
      <w:r w:rsidRPr="00F30475">
        <w:rPr>
          <w:b/>
        </w:rPr>
        <w:t>Append.</w:t>
      </w:r>
      <w:r>
        <w:t xml:space="preserve"> Add a component with the exact ID in the ID input box to the selection while keeping the currently selected components.</w:t>
      </w:r>
    </w:p>
    <w:p w14:paraId="6BBB926A" w14:textId="76370E2B" w:rsidR="008E3AEA" w:rsidRDefault="008E3AEA" w:rsidP="00302756">
      <w:pPr>
        <w:jc w:val="both"/>
      </w:pPr>
      <w:r>
        <w:rPr>
          <w:b/>
        </w:rPr>
        <w:t>Exclusive</w:t>
      </w:r>
      <w:r w:rsidRPr="00F30475">
        <w:rPr>
          <w:b/>
        </w:rPr>
        <w:t>.</w:t>
      </w:r>
      <w:r>
        <w:t xml:space="preserve"> Replace currently selected components with a component with the exact ID in the ID input box.</w:t>
      </w:r>
    </w:p>
    <w:p w14:paraId="551D62EE" w14:textId="708EE427" w:rsidR="004771F9" w:rsidRDefault="004771F9" w:rsidP="00302756">
      <w:pPr>
        <w:jc w:val="both"/>
      </w:pPr>
      <w:r w:rsidRPr="004771F9">
        <w:rPr>
          <w:b/>
        </w:rPr>
        <w:t>All</w:t>
      </w:r>
      <w:r w:rsidR="008E3AEA">
        <w:rPr>
          <w:b/>
        </w:rPr>
        <w:t>Vox</w:t>
      </w:r>
      <w:r w:rsidRPr="004771F9">
        <w:rPr>
          <w:b/>
        </w:rPr>
        <w:t>.</w:t>
      </w:r>
      <w:r>
        <w:t xml:space="preserve"> Select all </w:t>
      </w:r>
      <w:r w:rsidR="001212C2">
        <w:t>voxels including the empty background</w:t>
      </w:r>
      <w:r>
        <w:t>.</w:t>
      </w:r>
    </w:p>
    <w:p w14:paraId="0C9BD651" w14:textId="0758828A" w:rsidR="004771F9" w:rsidRDefault="004771F9" w:rsidP="00302756">
      <w:pPr>
        <w:jc w:val="both"/>
      </w:pPr>
      <w:r w:rsidRPr="00F30475">
        <w:rPr>
          <w:b/>
        </w:rPr>
        <w:t>Ful</w:t>
      </w:r>
      <w:r w:rsidR="00767169">
        <w:rPr>
          <w:b/>
        </w:rPr>
        <w:t>fill</w:t>
      </w:r>
      <w:r w:rsidRPr="00F30475">
        <w:rPr>
          <w:b/>
        </w:rPr>
        <w:t>.</w:t>
      </w:r>
      <w:r>
        <w:t xml:space="preserve"> A selection made with the paintbrush usually does not match exactly with labeled voxels. Click this button after you have </w:t>
      </w:r>
      <w:r w:rsidR="00425DE1">
        <w:t>selected</w:t>
      </w:r>
      <w:r>
        <w:t xml:space="preserve"> the paintbrush tool and would like to find out the entire component. Make sure to leave the ID input box empty if selecting the entire component is the desired operation. </w:t>
      </w:r>
      <w:r w:rsidR="001F5B85">
        <w:t>Otherwise,</w:t>
      </w:r>
      <w:r>
        <w:t xml:space="preserve"> it is equivalent to the Append button. Pressing the enter key when the ID input box is in focus has </w:t>
      </w:r>
      <w:r w:rsidR="00425DE1">
        <w:t>similar</w:t>
      </w:r>
      <w:r>
        <w:t xml:space="preserve"> results.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608A0" w14:paraId="3B16C449"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362032" w14:textId="77777777" w:rsidR="00A608A0" w:rsidRDefault="00A608A0" w:rsidP="00302756">
            <w:pPr>
              <w:pStyle w:val="Icon"/>
              <w:jc w:val="both"/>
            </w:pPr>
            <w:r>
              <w:rPr>
                <w:noProof/>
                <w:lang w:eastAsia="en-US"/>
              </w:rPr>
              <mc:AlternateContent>
                <mc:Choice Requires="wpg">
                  <w:drawing>
                    <wp:inline distT="0" distB="0" distL="0" distR="0" wp14:anchorId="7374F254" wp14:editId="6F645427">
                      <wp:extent cx="228600" cy="228600"/>
                      <wp:effectExtent l="0" t="0" r="0" b="0"/>
                      <wp:docPr id="541" name="Group 19" descr="P3150C1T11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2" name="Oval 54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3"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C38FC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o+8TwYYFAAD1EQAADgAAAAAAAAAAAAAAAAAuAgAAZHJzL2Uy&#10;b0RvYy54bWxQSwECLQAUAAYACAAAACEA+AwpmdgAAAADAQAADwAAAAAAAAAAAAAAAADgBwAAZHJz&#10;L2Rvd25yZXYueG1sUEsFBgAAAAAEAAQA8wAAAOUIAAAAAA==&#10;">
                      <v:oval id="Oval 54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47DD9BC" w14:textId="4B8D4DCC" w:rsidR="00A608A0" w:rsidRDefault="00A608A0"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When a large data set is divided into bricks for either streaming or because a max texture limit is set, perform component analysis once to stitch components that </w:t>
            </w:r>
            <w:r w:rsidR="0057467E">
              <w:t xml:space="preserve">span multiple bricks. Component selection </w:t>
            </w:r>
            <w:r w:rsidR="00933E8A">
              <w:t xml:space="preserve">after analysis will </w:t>
            </w:r>
            <w:r w:rsidR="008A56BF">
              <w:t>consider</w:t>
            </w:r>
            <w:r w:rsidR="00933E8A">
              <w:t xml:space="preserve"> the stitching information and include</w:t>
            </w:r>
            <w:r w:rsidR="00BB72EC">
              <w:t xml:space="preserve"> parts of such components in neighboring bricks, even if all the parts are assigned with different IDs.</w:t>
            </w:r>
          </w:p>
        </w:tc>
      </w:tr>
    </w:tbl>
    <w:p w14:paraId="27883B15" w14:textId="77777777" w:rsidR="00A608A0" w:rsidRDefault="00A608A0" w:rsidP="00302756">
      <w:pPr>
        <w:spacing w:after="120"/>
        <w:jc w:val="both"/>
      </w:pPr>
    </w:p>
    <w:p w14:paraId="689E8BAB" w14:textId="7DE1D568" w:rsidR="001B5AA3" w:rsidRDefault="001B5AA3" w:rsidP="00302756">
      <w:pPr>
        <w:jc w:val="both"/>
      </w:pPr>
      <w:r w:rsidRPr="00F30475">
        <w:rPr>
          <w:b/>
        </w:rPr>
        <w:t>Clear.</w:t>
      </w:r>
      <w:r>
        <w:t xml:space="preserve"> Clear the selection of all components.</w:t>
      </w:r>
    </w:p>
    <w:p w14:paraId="04EE7CA7" w14:textId="21C52D4C" w:rsidR="00D86EF4" w:rsidRDefault="00D86EF4" w:rsidP="00302756">
      <w:pPr>
        <w:pStyle w:val="Heading3"/>
        <w:jc w:val="both"/>
      </w:pPr>
      <w:r>
        <w:lastRenderedPageBreak/>
        <w:t>Editing Tools</w:t>
      </w:r>
    </w:p>
    <w:p w14:paraId="6B625667" w14:textId="1D8FA6A4" w:rsidR="00D86EF4" w:rsidRDefault="00D86EF4" w:rsidP="00302756">
      <w:pPr>
        <w:jc w:val="both"/>
      </w:pPr>
      <w:r>
        <w:t>Use the editing tools to edit</w:t>
      </w:r>
      <w:r w:rsidR="00E8593F">
        <w:t xml:space="preserve"> component ID values.</w:t>
      </w:r>
    </w:p>
    <w:p w14:paraId="7C8BE5AB" w14:textId="29F15F90" w:rsidR="00E8593F" w:rsidRDefault="00E8593F" w:rsidP="00302756">
      <w:pPr>
        <w:jc w:val="both"/>
      </w:pPr>
      <w:r w:rsidRPr="000D206B">
        <w:rPr>
          <w:b/>
        </w:rPr>
        <w:t>ID input box.</w:t>
      </w:r>
      <w:r>
        <w:t xml:space="preserve"> </w:t>
      </w:r>
      <w:r w:rsidR="00824242">
        <w:t>Type a new ID value, which will replace existing IDs</w:t>
      </w:r>
      <w:r>
        <w:t>.</w:t>
      </w:r>
    </w:p>
    <w:p w14:paraId="10041AB5" w14:textId="0BEB92DF" w:rsidR="00E8593F" w:rsidRDefault="0098515F" w:rsidP="00302756">
      <w:pPr>
        <w:jc w:val="both"/>
      </w:pPr>
      <w:r w:rsidRPr="000D5888">
        <w:rPr>
          <w:b/>
          <w:bCs/>
        </w:rPr>
        <w:t>Assign.</w:t>
      </w:r>
      <w:r>
        <w:t xml:space="preserve"> Assign the new ID to </w:t>
      </w:r>
      <w:r w:rsidR="008A56BF">
        <w:t>the </w:t>
      </w:r>
      <w:r>
        <w:t>current selection. It will automatically resolve any ID conflicts.</w:t>
      </w:r>
    </w:p>
    <w:p w14:paraId="224E6FF0" w14:textId="0FE7C6B6" w:rsidR="0098515F" w:rsidRDefault="0098515F" w:rsidP="00302756">
      <w:pPr>
        <w:jc w:val="both"/>
      </w:pPr>
      <w:r w:rsidRPr="000D5888">
        <w:rPr>
          <w:b/>
          <w:bCs/>
        </w:rPr>
        <w:t>Add.</w:t>
      </w:r>
      <w:r>
        <w:t xml:space="preserve"> </w:t>
      </w:r>
      <w:r w:rsidR="00A8601A">
        <w:t xml:space="preserve">Only assign the new ID to a selection or selected parts that do not </w:t>
      </w:r>
      <w:r w:rsidR="007071AD">
        <w:t xml:space="preserve">currently </w:t>
      </w:r>
      <w:r w:rsidR="00A8601A">
        <w:t>have a valid ID</w:t>
      </w:r>
      <w:r w:rsidR="007071AD">
        <w:t>.</w:t>
      </w:r>
    </w:p>
    <w:p w14:paraId="613EEFC0" w14:textId="70A0B5BD" w:rsidR="007071AD" w:rsidRDefault="007071AD" w:rsidP="00302756">
      <w:pPr>
        <w:jc w:val="both"/>
      </w:pPr>
      <w:r w:rsidRPr="000D5888">
        <w:rPr>
          <w:b/>
          <w:bCs/>
        </w:rPr>
        <w:t>Replace.</w:t>
      </w:r>
      <w:r>
        <w:t xml:space="preserve"> Replace the current selection with the new ID. N</w:t>
      </w:r>
      <w:r w:rsidR="00087113">
        <w:t>o conflicts will be resolved.</w:t>
      </w:r>
    </w:p>
    <w:p w14:paraId="52CA7DC0" w14:textId="36C88A75" w:rsidR="00087113" w:rsidRDefault="00087113" w:rsidP="00302756">
      <w:pPr>
        <w:jc w:val="both"/>
      </w:pPr>
      <w:r w:rsidRPr="000D5888">
        <w:rPr>
          <w:b/>
          <w:bCs/>
        </w:rPr>
        <w:t xml:space="preserve">Clean </w:t>
      </w:r>
      <w:r w:rsidR="00D8535F">
        <w:rPr>
          <w:b/>
          <w:bCs/>
        </w:rPr>
        <w:t>Paint</w:t>
      </w:r>
      <w:r>
        <w:t xml:space="preserve"> Reset </w:t>
      </w:r>
      <w:r w:rsidR="000D5888">
        <w:t xml:space="preserve">the IDs of </w:t>
      </w:r>
      <w:r>
        <w:t>unselected parts</w:t>
      </w:r>
      <w:r w:rsidR="000D5888">
        <w:t xml:space="preserve"> to 0.</w:t>
      </w:r>
    </w:p>
    <w:p w14:paraId="231A41E2" w14:textId="16746BF0" w:rsidR="000D5888" w:rsidRDefault="000D5888" w:rsidP="00302756">
      <w:pPr>
        <w:jc w:val="both"/>
      </w:pPr>
      <w:r w:rsidRPr="000D5888">
        <w:rPr>
          <w:b/>
          <w:bCs/>
        </w:rPr>
        <w:t>Combine.</w:t>
      </w:r>
      <w:r>
        <w:t xml:space="preserve"> Combine multiple IDs into a single ID.</w:t>
      </w:r>
    </w:p>
    <w:p w14:paraId="205089C7" w14:textId="3078D5A3" w:rsidR="00C33C69" w:rsidRDefault="007A6CDB" w:rsidP="00302756">
      <w:pPr>
        <w:pStyle w:val="Heading3"/>
        <w:jc w:val="both"/>
      </w:pPr>
      <w:r>
        <w:t>Options</w:t>
      </w:r>
    </w:p>
    <w:p w14:paraId="26A88F7B" w14:textId="15873DC7" w:rsidR="007A6CDB" w:rsidRDefault="00C50120" w:rsidP="00302756">
      <w:pPr>
        <w:jc w:val="both"/>
      </w:pPr>
      <w:r>
        <w:t>You can set these options before analysis.</w:t>
      </w:r>
    </w:p>
    <w:p w14:paraId="0059B8D0" w14:textId="2E3F7A2A" w:rsidR="00EF253B" w:rsidRDefault="00EF253B" w:rsidP="00302756">
      <w:pPr>
        <w:jc w:val="both"/>
      </w:pPr>
      <w:r w:rsidRPr="000A3C70">
        <w:rPr>
          <w:b/>
          <w:bCs/>
        </w:rPr>
        <w:t>Contact size</w:t>
      </w:r>
      <w:r w:rsidR="008D1F71" w:rsidRPr="000A3C70">
        <w:rPr>
          <w:b/>
          <w:bCs/>
        </w:rPr>
        <w:t>.</w:t>
      </w:r>
      <w:r w:rsidR="008D1F71">
        <w:t xml:space="preserve"> When large data streaming is enabled, a single component spanning multiple bricks</w:t>
      </w:r>
      <w:r w:rsidR="00C74D25">
        <w:t xml:space="preserve"> is combined. The contact size is the number of overlapping voxels at brick borders</w:t>
      </w:r>
      <w:r w:rsidR="002B3508">
        <w:t xml:space="preserve">. Only components having a contact size larger than this setting are combined into a unified component. Use this setting to exclude </w:t>
      </w:r>
      <w:r w:rsidR="000A3C70">
        <w:t>noise signals and structures slightly connected.</w:t>
      </w:r>
    </w:p>
    <w:p w14:paraId="29EB9015" w14:textId="1B03C087" w:rsidR="00C50120" w:rsidRDefault="00C50120" w:rsidP="00302756">
      <w:pPr>
        <w:jc w:val="both"/>
      </w:pPr>
      <w:r w:rsidRPr="00E639A7">
        <w:rPr>
          <w:b/>
        </w:rPr>
        <w:t>Make color consistent for multiple bricks.</w:t>
      </w:r>
      <w:r w:rsidR="002A1C36">
        <w:t xml:space="preserve"> When a large data set is divided into bricks for either streaming or because a max texture limit is set</w:t>
      </w:r>
      <w:r w:rsidR="00DE0466">
        <w:t xml:space="preserve">, some components may span multiple bricks. Different parts of such components within neighboring bricks may not </w:t>
      </w:r>
      <w:r w:rsidR="006B23A7">
        <w:t>be assigned with the same ID and color. Check this option and FluoRender will replace</w:t>
      </w:r>
      <w:r w:rsidR="00E639A7">
        <w:t xml:space="preserve"> IDs within neighboring bricks to make the colors of such components consistent.</w:t>
      </w:r>
    </w:p>
    <w:p w14:paraId="79FDAD51" w14:textId="56B37F59" w:rsidR="00E639A7" w:rsidRDefault="00E639A7" w:rsidP="00302756">
      <w:pPr>
        <w:jc w:val="both"/>
      </w:pPr>
      <w:r w:rsidRPr="003F3A26">
        <w:rPr>
          <w:b/>
        </w:rPr>
        <w:t>Compute colocalization with other channels</w:t>
      </w:r>
      <w:r w:rsidR="006B0DE8" w:rsidRPr="003F3A26">
        <w:rPr>
          <w:b/>
        </w:rPr>
        <w:t>.</w:t>
      </w:r>
      <w:r w:rsidR="006B0DE8">
        <w:t xml:space="preserve"> Check this option and FluoRender will compute the colocalization information</w:t>
      </w:r>
      <w:r w:rsidR="00B6741D">
        <w:t xml:space="preserve"> for each component of the selected channel with other visible channels in the project. The colocation information is output along</w:t>
      </w:r>
      <w:r w:rsidR="003F3A26">
        <w:t xml:space="preserve"> with other fields of components.</w:t>
      </w:r>
    </w:p>
    <w:p w14:paraId="67D9C762" w14:textId="05D20C67" w:rsidR="008F1F1E" w:rsidRPr="00E71242" w:rsidRDefault="004771F9" w:rsidP="00302756">
      <w:pPr>
        <w:pStyle w:val="Heading3"/>
        <w:jc w:val="both"/>
      </w:pPr>
      <w:r>
        <w:t>Output as New Channels</w:t>
      </w:r>
    </w:p>
    <w:p w14:paraId="236B63DD" w14:textId="7DCDBA92" w:rsidR="00E71242" w:rsidRDefault="001B5AA3" w:rsidP="00302756">
      <w:pPr>
        <w:jc w:val="both"/>
      </w:pPr>
      <w:r>
        <w:t>You can output components as new channels. There are two options to create multiple channels from components.</w:t>
      </w:r>
    </w:p>
    <w:p w14:paraId="1656443C" w14:textId="0EF7550B" w:rsidR="001B5AA3" w:rsidRDefault="001B5AA3" w:rsidP="00302756">
      <w:pPr>
        <w:jc w:val="both"/>
      </w:pPr>
      <w:r w:rsidRPr="001B5AA3">
        <w:rPr>
          <w:b/>
        </w:rPr>
        <w:t>Each Comp.</w:t>
      </w:r>
      <w:r>
        <w:t xml:space="preserve"> Each component is output as one channel. Use the selection tools to limit the number of components that can be processed.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5AA3" w14:paraId="4D0DE1DB" w14:textId="77777777" w:rsidTr="007B159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08ADDA4" w14:textId="77777777" w:rsidR="001B5AA3" w:rsidRDefault="001B5AA3" w:rsidP="00302756">
            <w:pPr>
              <w:pStyle w:val="Icon"/>
              <w:jc w:val="both"/>
            </w:pPr>
            <w:r>
              <w:rPr>
                <w:noProof/>
                <w:lang w:eastAsia="en-US"/>
              </w:rPr>
              <mc:AlternateContent>
                <mc:Choice Requires="wpg">
                  <w:drawing>
                    <wp:inline distT="0" distB="0" distL="0" distR="0" wp14:anchorId="289E7284" wp14:editId="76FD41B1">
                      <wp:extent cx="228600" cy="228600"/>
                      <wp:effectExtent l="0" t="0" r="0" b="0"/>
                      <wp:docPr id="238" name="Group 19" descr="P3165C1T11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9" name="Oval 2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0" name="Freeform 2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4A11D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oK2hg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GqFK+QJGeXxecRS6UVYOuuqFkhtCK6dvVmCdR7U3+ub037&#10;YOPviIGHzFT0H7GxB0f0Y0+0fGiYwMMkOZuPkQ6BV+21S4TIka1nKJG/+yZu1BkdkW+9K7saJWUH&#10;1uy/Y+1zzmvpkmEp/p41sORZ+3TPS5ZMzj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5YqCtoYFAAD1EQAADgAAAAAAAAAAAAAAAAAuAgAAZHJzL2Uy&#10;b0RvYy54bWxQSwECLQAUAAYACAAAACEA+AwpmdgAAAADAQAADwAAAAAAAAAAAAAAAADgBwAAZHJz&#10;L2Rvd25yZXYueG1sUEsFBgAAAAAEAAQA8wAAAOUIAAAAAA==&#10;">
                      <v:oval id="Oval 2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" fillcolor="#f24f4f [3204]" stroked="f" strokeweight="0">
                        <v:stroke joinstyle="miter"/>
                        <o:lock v:ext="edit" aspectratio="t"/>
                      </v:oval>
                      <v:shape id="Freeform 2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A65C39B" w14:textId="3BC12B87" w:rsidR="001B5AA3" w:rsidRDefault="001B5AA3"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Make sure that you have enough memory if the number of components is high. It may also take a long time to generate </w:t>
            </w:r>
            <w:r w:rsidR="00425DE1">
              <w:t>many</w:t>
            </w:r>
            <w:r>
              <w:t xml:space="preserve"> channels.</w:t>
            </w:r>
          </w:p>
        </w:tc>
      </w:tr>
    </w:tbl>
    <w:p w14:paraId="3683AA33" w14:textId="77777777" w:rsidR="001B5AA3" w:rsidRDefault="001B5AA3" w:rsidP="00302756">
      <w:pPr>
        <w:jc w:val="both"/>
        <w:rPr>
          <w:b/>
        </w:rPr>
      </w:pPr>
    </w:p>
    <w:p w14:paraId="1D20D0CF" w14:textId="036FEF7A" w:rsidR="001B5AA3" w:rsidRDefault="001B5AA3" w:rsidP="00302756">
      <w:pPr>
        <w:jc w:val="both"/>
      </w:pPr>
      <w:r w:rsidRPr="001B5AA3">
        <w:rPr>
          <w:b/>
        </w:rPr>
        <w:lastRenderedPageBreak/>
        <w:t>R+G+B.</w:t>
      </w:r>
      <w:r>
        <w:t xml:space="preserve"> All components are output as a combination of the </w:t>
      </w:r>
      <w:r w:rsidR="001F5B85">
        <w:t>three-color</w:t>
      </w:r>
      <w:r>
        <w:t xml:space="preserve"> channels. Only three channels will be generated, no matter how many components are processed.</w:t>
      </w:r>
    </w:p>
    <w:p w14:paraId="34B60A16" w14:textId="52B61808" w:rsidR="001B5AA3" w:rsidRDefault="001B5AA3" w:rsidP="00302756">
      <w:pPr>
        <w:jc w:val="both"/>
      </w:pPr>
      <w:r>
        <w:t>Click these two buttons to generate new channels. You can also set the colors of new channels.</w:t>
      </w:r>
    </w:p>
    <w:p w14:paraId="6CCE6620" w14:textId="60ED0225" w:rsidR="00E71242" w:rsidRDefault="001B5AA3" w:rsidP="00302756">
      <w:pPr>
        <w:jc w:val="both"/>
      </w:pPr>
      <w:r>
        <w:rPr>
          <w:b/>
        </w:rPr>
        <w:t>Random Colors</w:t>
      </w:r>
      <w:r w:rsidR="00E71242" w:rsidRPr="00033C0A">
        <w:rPr>
          <w:b/>
        </w:rPr>
        <w:t>.</w:t>
      </w:r>
      <w:r w:rsidR="00E71242">
        <w:t xml:space="preserve"> </w:t>
      </w:r>
      <w:r>
        <w:t>Each component is assigned a color according to its ID</w:t>
      </w:r>
      <w:r w:rsidR="00033C0A">
        <w:t>.</w:t>
      </w:r>
    </w:p>
    <w:p w14:paraId="2C86FEA9" w14:textId="77B55D32" w:rsidR="004771F9" w:rsidRDefault="004771F9" w:rsidP="00302756">
      <w:pPr>
        <w:jc w:val="both"/>
      </w:pPr>
      <w:r w:rsidRPr="008F1F1E">
        <w:rPr>
          <w:b/>
        </w:rPr>
        <w:t>Size-</w:t>
      </w:r>
      <w:r w:rsidR="001B5AA3">
        <w:rPr>
          <w:b/>
        </w:rPr>
        <w:t>based</w:t>
      </w:r>
      <w:r w:rsidRPr="008F1F1E">
        <w:rPr>
          <w:b/>
        </w:rPr>
        <w:t>.</w:t>
      </w:r>
      <w:r>
        <w:t xml:space="preserve"> </w:t>
      </w:r>
      <w:r w:rsidR="001B5AA3">
        <w:t>T</w:t>
      </w:r>
      <w:r>
        <w:t xml:space="preserve">he colors of components are mapped </w:t>
      </w:r>
      <w:r w:rsidR="001B5AA3">
        <w:t>according to</w:t>
      </w:r>
      <w:r>
        <w:t xml:space="preserve"> their sizes.</w:t>
      </w:r>
    </w:p>
    <w:p w14:paraId="3E9F1354" w14:textId="410C1CDF" w:rsidR="001B5AA3" w:rsidRDefault="001B5AA3" w:rsidP="00302756">
      <w:pPr>
        <w:jc w:val="both"/>
      </w:pPr>
      <w:r>
        <w:t>Additionally, you can generate an annotation channel to show each component’s ID.</w:t>
      </w:r>
    </w:p>
    <w:p w14:paraId="7CC84AA2" w14:textId="0E3666C4" w:rsidR="00033C0A" w:rsidRDefault="001B5AA3" w:rsidP="00302756">
      <w:pPr>
        <w:jc w:val="both"/>
      </w:pPr>
      <w:r>
        <w:rPr>
          <w:b/>
        </w:rPr>
        <w:t>Annotations</w:t>
      </w:r>
      <w:r w:rsidR="00033C0A" w:rsidRPr="00033C0A">
        <w:rPr>
          <w:b/>
        </w:rPr>
        <w:t>.</w:t>
      </w:r>
      <w:r w:rsidR="00033C0A">
        <w:t xml:space="preserve"> </w:t>
      </w:r>
      <w:r>
        <w:t>More detailed analysis results are stored with annotations. Click this button to add annotated results.</w:t>
      </w:r>
    </w:p>
    <w:p w14:paraId="58112C97" w14:textId="5053ADC7" w:rsidR="00010D5C" w:rsidRDefault="00010D5C" w:rsidP="00302756">
      <w:pPr>
        <w:jc w:val="both"/>
      </w:pPr>
      <w:r w:rsidRPr="005C0849">
        <w:rPr>
          <w:b/>
          <w:bCs/>
        </w:rPr>
        <w:t>Serial No.</w:t>
      </w:r>
      <w:r>
        <w:t xml:space="preserve"> </w:t>
      </w:r>
      <w:r w:rsidR="005C0849">
        <w:t>Instead of showing the component ID, it shows the row number in the output table.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04412" w14:paraId="3E628FCD"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0715441" w14:textId="77777777" w:rsidR="00304412" w:rsidRDefault="00304412" w:rsidP="00302756">
            <w:pPr>
              <w:pStyle w:val="Icon"/>
              <w:jc w:val="both"/>
            </w:pPr>
            <w:r>
              <w:rPr>
                <w:noProof/>
                <w:lang w:eastAsia="en-US"/>
              </w:rPr>
              <mc:AlternateContent>
                <mc:Choice Requires="wpg">
                  <w:drawing>
                    <wp:inline distT="0" distB="0" distL="0" distR="0" wp14:anchorId="66338CE1" wp14:editId="6CCE284C">
                      <wp:extent cx="228600" cy="228600"/>
                      <wp:effectExtent l="0" t="0" r="0" b="0"/>
                      <wp:docPr id="244" name="Group 19" descr="P3176C1T11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5" name="Oval 2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6" name="Freeform 2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5BC7B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fbViA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VLfbViAUAAPURAAAOAAAAAAAAAAAAAAAAAC4CAABkcnMv&#10;ZTJvRG9jLnhtbFBLAQItABQABgAIAAAAIQD4DCmZ2AAAAAMBAAAPAAAAAAAAAAAAAAAAAOIHAABk&#10;cnMvZG93bnJldi54bWxQSwUGAAAAAAQABADzAAAA5wgAAAAA&#10;">
                      <v:oval id="Oval 2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" fillcolor="#f24f4f [3204]" stroked="f" strokeweight="0">
                        <v:stroke joinstyle="miter"/>
                        <o:lock v:ext="edit" aspectratio="t"/>
                      </v:oval>
                      <v:shape id="Freeform 24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BA2677" w14:textId="20FA8BCB" w:rsidR="00304412" w:rsidRDefault="00304412" w:rsidP="00302756">
            <w:pPr>
              <w:pStyle w:val="TipText"/>
              <w:jc w:val="both"/>
              <w:cnfStyle w:val="000000000000" w:firstRow="0" w:lastRow="0" w:firstColumn="0" w:lastColumn="0" w:oddVBand="0" w:evenVBand="0" w:oddHBand="0" w:evenHBand="0" w:firstRowFirstColumn="0" w:firstRowLastColumn="0" w:lastRowFirstColumn="0" w:lastRowLastColumn="0"/>
            </w:pPr>
            <w:r>
              <w:t>Save an annotation from the “Dataset” panel. Detailed information includes ID, centroid coordinates, size in voxel, size in physical unit, and averaged intensity.</w:t>
            </w:r>
          </w:p>
        </w:tc>
      </w:tr>
    </w:tbl>
    <w:p w14:paraId="1D05CCFA" w14:textId="280E5861" w:rsidR="00DA77F0" w:rsidRDefault="00DA77F0" w:rsidP="00302756">
      <w:pPr>
        <w:spacing w:after="120"/>
        <w:jc w:val="both"/>
      </w:pPr>
    </w:p>
    <w:p w14:paraId="496152FC" w14:textId="13A19604" w:rsidR="00734691" w:rsidRDefault="00E57581" w:rsidP="00302756">
      <w:pPr>
        <w:pStyle w:val="Heading3"/>
        <w:jc w:val="both"/>
      </w:pPr>
      <w:r>
        <w:t>Distances</w:t>
      </w:r>
    </w:p>
    <w:p w14:paraId="3904DEC9" w14:textId="29415A73" w:rsidR="00E57581" w:rsidRDefault="00E57581" w:rsidP="00302756">
      <w:pPr>
        <w:jc w:val="both"/>
      </w:pPr>
      <w:r>
        <w:t xml:space="preserve">Calculate the distances </w:t>
      </w:r>
      <w:r w:rsidR="00A2140A">
        <w:t>between pairs of components. The full result is an adjacency matrix of distances. The matrix</w:t>
      </w:r>
      <w:r w:rsidR="00CC3A22">
        <w:t xml:space="preserve"> is saved in a text file that is Excel</w:t>
      </w:r>
      <w:r w:rsidR="008A56BF">
        <w:t>-</w:t>
      </w:r>
      <w:r w:rsidR="00CC3A22">
        <w:t>compatible.</w:t>
      </w:r>
      <w:r w:rsidR="00443035">
        <w:t xml:space="preserve"> When there </w:t>
      </w:r>
      <w:r w:rsidR="001F5B85">
        <w:t>is</w:t>
      </w:r>
      <w:r w:rsidR="00443035">
        <w:t xml:space="preserve"> more than one channel</w:t>
      </w:r>
      <w:r w:rsidR="00B44B75">
        <w:t xml:space="preserve"> analyzed, the components from all channels are</w:t>
      </w:r>
      <w:r w:rsidR="00F96687">
        <w:t xml:space="preserve"> computed and the results are presented in </w:t>
      </w:r>
      <w:r w:rsidR="00955152">
        <w:t>a unified adjacency matrix.</w:t>
      </w:r>
    </w:p>
    <w:p w14:paraId="4BDB34CF" w14:textId="3FF1FE12" w:rsidR="00CC3A22" w:rsidRDefault="00CC3A22" w:rsidP="00302756">
      <w:pPr>
        <w:jc w:val="both"/>
      </w:pPr>
      <w:r>
        <w:t>For each component, you can only include the nearest neighbors</w:t>
      </w:r>
      <w:r w:rsidR="00050D9D">
        <w:t>.</w:t>
      </w:r>
    </w:p>
    <w:p w14:paraId="3AB28D1B" w14:textId="7B9523B2" w:rsidR="00050D9D" w:rsidRDefault="00050D9D" w:rsidP="00302756">
      <w:pPr>
        <w:jc w:val="both"/>
      </w:pPr>
      <w:r w:rsidRPr="00E52EDF">
        <w:rPr>
          <w:b/>
          <w:bCs/>
        </w:rPr>
        <w:t>Neighbors.</w:t>
      </w:r>
      <w:r>
        <w:t xml:space="preserve"> Check this option to filter the result and only include </w:t>
      </w:r>
      <w:r w:rsidR="008A56BF">
        <w:t>the </w:t>
      </w:r>
      <w:r>
        <w:t>nearest neighbors.</w:t>
      </w:r>
      <w:r w:rsidR="00871B64">
        <w:t xml:space="preserve"> Then, you can set a number for neighbors</w:t>
      </w:r>
      <w:r w:rsidR="00E52EDF">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52EDF" w14:paraId="16C15AC4"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F1AFC4" w14:textId="77777777" w:rsidR="00E52EDF" w:rsidRDefault="00E52EDF" w:rsidP="00302756">
            <w:pPr>
              <w:pStyle w:val="Icon"/>
              <w:jc w:val="both"/>
            </w:pPr>
            <w:r>
              <w:rPr>
                <w:noProof/>
                <w:lang w:eastAsia="en-US"/>
              </w:rPr>
              <mc:AlternateContent>
                <mc:Choice Requires="wpg">
                  <w:drawing>
                    <wp:inline distT="0" distB="0" distL="0" distR="0" wp14:anchorId="12C3E068" wp14:editId="3BECD555">
                      <wp:extent cx="228600" cy="228600"/>
                      <wp:effectExtent l="0" t="0" r="0" b="0"/>
                      <wp:docPr id="580" name="Group 19" descr="P3184C1T11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93" name="Oval 59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94" name="Freeform 2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8E62F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Drf/VmHBQAA9REAAA4AAAAAAAAAAAAAAAAALgIAAGRycy9l&#10;Mm9Eb2MueG1sUEsBAi0AFAAGAAgAAAAhAPgMKZnYAAAAAwEAAA8AAAAAAAAAAAAAAAAA4QcAAGRy&#10;cy9kb3ducmV2LnhtbFBLBQYAAAAABAAEAPMAAADmCAAAAAA=&#10;">
                      <v:oval id="Oval 59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" fillcolor="#f24f4f [3204]" stroked="f" strokeweight="0">
                        <v:stroke joinstyle="miter"/>
                        <o:lock v:ext="edit" aspectratio="t"/>
                      </v:oval>
                      <v:shape id="Freeform 24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F0ED02" w14:textId="05E08D0D" w:rsidR="00E52EDF" w:rsidRDefault="001723F8" w:rsidP="00302756">
            <w:pPr>
              <w:pStyle w:val="TipText"/>
              <w:jc w:val="both"/>
              <w:cnfStyle w:val="000000000000" w:firstRow="0" w:lastRow="0" w:firstColumn="0" w:lastColumn="0" w:oddVBand="0" w:evenVBand="0" w:oddHBand="0" w:evenHBand="0" w:firstRowFirstColumn="0" w:firstRowLastColumn="0" w:lastRowFirstColumn="0" w:lastRowLastColumn="0"/>
            </w:pPr>
            <w:r>
              <w:t>In the adjacency matrix</w:t>
            </w:r>
            <w:r w:rsidR="006E6457">
              <w:t>, the distance from a component to itself is included, which is always zero. When the nearest neighbor filter is enabled</w:t>
            </w:r>
            <w:r w:rsidR="00415988">
              <w:t>, the self-distance is excluded. Therefore, the number of neighbors does not include the component itself.</w:t>
            </w:r>
          </w:p>
        </w:tc>
      </w:tr>
    </w:tbl>
    <w:p w14:paraId="08FAEEBB" w14:textId="77777777" w:rsidR="008132D8" w:rsidRDefault="008132D8" w:rsidP="00302756">
      <w:pPr>
        <w:jc w:val="both"/>
      </w:pPr>
    </w:p>
    <w:p w14:paraId="06EE0FFE" w14:textId="7EDD405B" w:rsidR="00C32F9D" w:rsidRDefault="00C32F9D" w:rsidP="00302756">
      <w:pPr>
        <w:pStyle w:val="Heading3"/>
        <w:jc w:val="both"/>
      </w:pPr>
      <w:r>
        <w:t xml:space="preserve">Align </w:t>
      </w:r>
      <w:r w:rsidR="00B7670E">
        <w:t>r</w:t>
      </w:r>
      <w:r>
        <w:t xml:space="preserve">ender </w:t>
      </w:r>
      <w:r w:rsidR="00B7670E">
        <w:t>v</w:t>
      </w:r>
      <w:r>
        <w:t xml:space="preserve">iew to </w:t>
      </w:r>
      <w:r w:rsidR="00B7670E">
        <w:t>components</w:t>
      </w:r>
    </w:p>
    <w:p w14:paraId="75E82CC8" w14:textId="3AF766B5" w:rsidR="00C32F9D" w:rsidRDefault="00C32F9D" w:rsidP="00302756">
      <w:pPr>
        <w:jc w:val="both"/>
      </w:pPr>
      <w:r>
        <w:t xml:space="preserve">Rotate the render view so that the screen space XYZ axes are aligned </w:t>
      </w:r>
      <w:r w:rsidR="008A56BF">
        <w:t>with</w:t>
      </w:r>
      <w:r>
        <w:t xml:space="preserve"> the </w:t>
      </w:r>
      <w:r w:rsidR="00B7670E">
        <w:t>analyzed components</w:t>
      </w:r>
      <w:r>
        <w:t>.</w:t>
      </w:r>
    </w:p>
    <w:p w14:paraId="670AE69F" w14:textId="43FBB60B" w:rsidR="00C32F9D" w:rsidRDefault="00C32F9D" w:rsidP="00302756">
      <w:pPr>
        <w:jc w:val="both"/>
      </w:pPr>
      <w:r w:rsidRPr="00CF07D7">
        <w:rPr>
          <w:b/>
          <w:bCs/>
        </w:rPr>
        <w:t xml:space="preserve">Move to </w:t>
      </w:r>
      <w:r w:rsidR="008A56BF">
        <w:rPr>
          <w:b/>
          <w:bCs/>
        </w:rPr>
        <w:t>the </w:t>
      </w:r>
      <w:r w:rsidRPr="00CF07D7">
        <w:rPr>
          <w:b/>
          <w:bCs/>
        </w:rPr>
        <w:t>center.</w:t>
      </w:r>
      <w:r>
        <w:t xml:space="preserve"> When this option is enabled, it also pans the render view when an axis option is selected, so that the center of the </w:t>
      </w:r>
      <w:r w:rsidR="00003D01">
        <w:t>components</w:t>
      </w:r>
      <w:r>
        <w:t xml:space="preserve"> is aligned with the render view center.</w:t>
      </w:r>
    </w:p>
    <w:p w14:paraId="283E463E" w14:textId="252EB321" w:rsidR="00C32F9D" w:rsidRDefault="00C32F9D" w:rsidP="00302756">
      <w:pPr>
        <w:jc w:val="both"/>
      </w:pPr>
      <w:r w:rsidRPr="00CF07D7">
        <w:rPr>
          <w:b/>
          <w:bCs/>
        </w:rPr>
        <w:t>Tri axes.</w:t>
      </w:r>
      <w:r>
        <w:t xml:space="preserve"> Three axes are computed from the </w:t>
      </w:r>
      <w:r w:rsidR="00003D01">
        <w:t>components</w:t>
      </w:r>
      <w:r>
        <w:t xml:space="preserve"> using the </w:t>
      </w:r>
      <w:r w:rsidR="001F5B85">
        <w:t>principal</w:t>
      </w:r>
      <w:r>
        <w:t xml:space="preserve"> component analysis method. Then, the render view is rotated so that the three computed axes are aligned with the screen space XYZ axes.</w:t>
      </w:r>
    </w:p>
    <w:tbl>
      <w:tblPr>
        <w:tblStyle w:val="TipTable"/>
        <w:tblW w:w="3865" w:type="pct"/>
        <w:tblLook w:val="04A0" w:firstRow="1" w:lastRow="0" w:firstColumn="1" w:lastColumn="0" w:noHBand="0" w:noVBand="1"/>
      </w:tblPr>
      <w:tblGrid>
        <w:gridCol w:w="501"/>
        <w:gridCol w:w="6734"/>
      </w:tblGrid>
      <w:tr w:rsidR="00C32F9D" w14:paraId="6A373279" w14:textId="77777777" w:rsidTr="0085071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8198240" w14:textId="77777777" w:rsidR="00C32F9D" w:rsidRDefault="00C32F9D" w:rsidP="00302756">
            <w:pPr>
              <w:pStyle w:val="Icon"/>
              <w:jc w:val="both"/>
            </w:pPr>
            <w:r>
              <w:rPr>
                <w:noProof/>
                <w:lang w:eastAsia="en-US"/>
              </w:rPr>
              <w:lastRenderedPageBreak/>
              <mc:AlternateContent>
                <mc:Choice Requires="wpg">
                  <w:drawing>
                    <wp:inline distT="0" distB="0" distL="0" distR="0" wp14:anchorId="0669C12F" wp14:editId="2224E06C">
                      <wp:extent cx="228600" cy="228600"/>
                      <wp:effectExtent l="0" t="0" r="0" b="0"/>
                      <wp:docPr id="612" name="Group 19" descr="P3191C1T11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13" name="Oval 61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14"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7F41F0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or/fA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">
                      <v:oval id="Oval 61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5A6C744" w14:textId="77777777" w:rsidR="00C32F9D" w:rsidRDefault="00C32F9D"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Set the rotation angles after alignment as the zeros in render view, so that they can be recovered easily. See </w:t>
            </w:r>
            <w:r>
              <w:fldChar w:fldCharType="begin" w:fldLock="1"/>
            </w:r>
            <w:r>
              <w:instrText xml:space="preserve"> REF _Ref29559711 \r \h  \* MERGEFORMAT </w:instrText>
            </w:r>
            <w:r>
              <w:fldChar w:fldCharType="separate"/>
            </w:r>
            <w:r>
              <w:t>Chapter 7</w:t>
            </w:r>
            <w:r>
              <w:fldChar w:fldCharType="end"/>
            </w:r>
            <w:r>
              <w:t xml:space="preserve"> for more details.</w:t>
            </w:r>
          </w:p>
        </w:tc>
      </w:tr>
    </w:tbl>
    <w:p w14:paraId="629843B1" w14:textId="77777777" w:rsidR="00C32F9D" w:rsidRDefault="00C32F9D" w:rsidP="00302756">
      <w:pPr>
        <w:jc w:val="both"/>
      </w:pPr>
    </w:p>
    <w:p w14:paraId="5B027739" w14:textId="3A5F5A86" w:rsidR="00CB6692" w:rsidRDefault="00CB6692" w:rsidP="00302756">
      <w:pPr>
        <w:pStyle w:val="Heading3"/>
        <w:jc w:val="both"/>
      </w:pPr>
      <w:r>
        <w:t>Output</w:t>
      </w:r>
    </w:p>
    <w:p w14:paraId="77208A30" w14:textId="561FBEF5" w:rsidR="00CB6692" w:rsidRDefault="00851DF9" w:rsidP="00302756">
      <w:pPr>
        <w:jc w:val="both"/>
      </w:pPr>
      <w:r>
        <w:t>The component analysis results are output to the table control. Each component</w:t>
      </w:r>
      <w:r w:rsidR="00A133DF">
        <w:t xml:space="preserve"> has the following property values:</w:t>
      </w:r>
    </w:p>
    <w:p w14:paraId="1AED9ABE" w14:textId="570E66C6" w:rsidR="00A133DF" w:rsidRDefault="00A133DF" w:rsidP="00302756">
      <w:pPr>
        <w:jc w:val="both"/>
      </w:pPr>
      <w:r w:rsidRPr="00A07A61">
        <w:rPr>
          <w:b/>
          <w:bCs/>
        </w:rPr>
        <w:t>ID.</w:t>
      </w:r>
      <w:r>
        <w:t xml:space="preserve"> The inte</w:t>
      </w:r>
      <w:r w:rsidR="001B69B5">
        <w:t>ger value to identify a component. The color of a component is computed from its ID. The color is shown as the cell background color.</w:t>
      </w:r>
    </w:p>
    <w:p w14:paraId="6D576C93" w14:textId="25D1B3CB" w:rsidR="001B69B5" w:rsidRDefault="001B69B5" w:rsidP="00302756">
      <w:pPr>
        <w:jc w:val="both"/>
      </w:pPr>
      <w:r w:rsidRPr="00A07A61">
        <w:rPr>
          <w:b/>
          <w:bCs/>
        </w:rPr>
        <w:t>PosX.</w:t>
      </w:r>
      <w:r>
        <w:t xml:space="preserve"> The x coord</w:t>
      </w:r>
      <w:r w:rsidR="00B360E8">
        <w:t>inate value of the center of the component.</w:t>
      </w:r>
    </w:p>
    <w:p w14:paraId="78EB288B" w14:textId="1DA070FA" w:rsidR="009F510D" w:rsidRDefault="009F510D" w:rsidP="00302756">
      <w:pPr>
        <w:jc w:val="both"/>
      </w:pPr>
      <w:r w:rsidRPr="00A07A61">
        <w:rPr>
          <w:b/>
          <w:bCs/>
        </w:rPr>
        <w:t>PosY.</w:t>
      </w:r>
      <w:r>
        <w:t xml:space="preserve"> The y coor</w:t>
      </w:r>
      <w:r w:rsidR="0073374D">
        <w:t>dinate value of the center of the component.</w:t>
      </w:r>
    </w:p>
    <w:p w14:paraId="2F1AEDDB" w14:textId="4D8E3581" w:rsidR="0073374D" w:rsidRDefault="0073374D" w:rsidP="00302756">
      <w:pPr>
        <w:jc w:val="both"/>
      </w:pPr>
      <w:r w:rsidRPr="00A07A61">
        <w:rPr>
          <w:b/>
          <w:bCs/>
        </w:rPr>
        <w:t>PosZ.</w:t>
      </w:r>
      <w:r>
        <w:t xml:space="preserve"> The z coordinate value of the center of the component.</w:t>
      </w:r>
    </w:p>
    <w:p w14:paraId="63A775EB" w14:textId="5C0C0282" w:rsidR="0073374D" w:rsidRDefault="0073374D" w:rsidP="00302756">
      <w:pPr>
        <w:jc w:val="both"/>
      </w:pPr>
      <w:r w:rsidRPr="00A07A61">
        <w:rPr>
          <w:b/>
          <w:bCs/>
        </w:rPr>
        <w:t>SumN.</w:t>
      </w:r>
      <w:r>
        <w:t xml:space="preserve"> </w:t>
      </w:r>
      <w:r w:rsidR="00903451">
        <w:t>The total number of voxels within the component.</w:t>
      </w:r>
    </w:p>
    <w:p w14:paraId="53C913C9" w14:textId="279B928E" w:rsidR="00903451" w:rsidRDefault="00344E45" w:rsidP="00302756">
      <w:pPr>
        <w:jc w:val="both"/>
      </w:pPr>
      <w:r w:rsidRPr="00A07A61">
        <w:rPr>
          <w:b/>
          <w:bCs/>
        </w:rPr>
        <w:t>SumI.</w:t>
      </w:r>
      <w:r>
        <w:t xml:space="preserve"> The total number of voxels within the component </w:t>
      </w:r>
      <w:r w:rsidR="008132D8">
        <w:t xml:space="preserve">that are </w:t>
      </w:r>
      <w:r>
        <w:t>weighted by their intensity values.</w:t>
      </w:r>
    </w:p>
    <w:p w14:paraId="563F31C1" w14:textId="1F38380D" w:rsidR="00E61BBE" w:rsidRDefault="00E61BBE" w:rsidP="00302756">
      <w:pPr>
        <w:jc w:val="both"/>
      </w:pPr>
      <w:r w:rsidRPr="008B4015">
        <w:rPr>
          <w:b/>
          <w:bCs/>
        </w:rPr>
        <w:t>PhysN.</w:t>
      </w:r>
      <w:r>
        <w:t xml:space="preserve"> The</w:t>
      </w:r>
      <w:r w:rsidR="001B3F75">
        <w:t xml:space="preserve"> physical size of the component. </w:t>
      </w:r>
      <w:r w:rsidR="00724C13">
        <w:t>PhysN = SumN x Voxel size. The voxel size is retrieved from the metadata.</w:t>
      </w:r>
    </w:p>
    <w:p w14:paraId="4ACB12BA" w14:textId="233CAB4C" w:rsidR="00724C13" w:rsidRDefault="00724C13" w:rsidP="00302756">
      <w:pPr>
        <w:jc w:val="both"/>
      </w:pPr>
      <w:r w:rsidRPr="008B4015">
        <w:rPr>
          <w:b/>
          <w:bCs/>
        </w:rPr>
        <w:t>PhysI.</w:t>
      </w:r>
      <w:r>
        <w:t xml:space="preserve"> </w:t>
      </w:r>
      <w:r w:rsidR="008B4015">
        <w:t>PhysI = SumI x Voxel size.</w:t>
      </w:r>
    </w:p>
    <w:p w14:paraId="3A224E6D" w14:textId="632F8613" w:rsidR="00344E45" w:rsidRDefault="00C005D8" w:rsidP="00302756">
      <w:pPr>
        <w:jc w:val="both"/>
      </w:pPr>
      <w:r w:rsidRPr="00A07A61">
        <w:rPr>
          <w:b/>
          <w:bCs/>
        </w:rPr>
        <w:t>SurfN.</w:t>
      </w:r>
      <w:r>
        <w:t xml:space="preserve"> The number of voxels that are on the surface of a component.</w:t>
      </w:r>
    </w:p>
    <w:p w14:paraId="38127463" w14:textId="0AC2E6CA" w:rsidR="00C005D8" w:rsidRDefault="00C005D8" w:rsidP="00302756">
      <w:pPr>
        <w:jc w:val="both"/>
      </w:pPr>
      <w:r w:rsidRPr="00A07A61">
        <w:rPr>
          <w:b/>
          <w:bCs/>
        </w:rPr>
        <w:t>SurfI.</w:t>
      </w:r>
      <w:r>
        <w:t xml:space="preserve"> The number of voxels that are on the surface of a component </w:t>
      </w:r>
      <w:r w:rsidR="008132D8">
        <w:t xml:space="preserve">and </w:t>
      </w:r>
      <w:r>
        <w:t>weighted by their intensity values.</w:t>
      </w:r>
    </w:p>
    <w:p w14:paraId="2158E1D7" w14:textId="36EB956D" w:rsidR="00C005D8" w:rsidRDefault="005F4C61" w:rsidP="00302756">
      <w:pPr>
        <w:jc w:val="both"/>
      </w:pPr>
      <w:r w:rsidRPr="00A07A61">
        <w:rPr>
          <w:b/>
          <w:bCs/>
        </w:rPr>
        <w:t>Mean.</w:t>
      </w:r>
      <w:r>
        <w:t xml:space="preserve"> The mean intensity value of all voxels within a component.</w:t>
      </w:r>
    </w:p>
    <w:p w14:paraId="06D03FF5" w14:textId="2DB10AAD" w:rsidR="00CF35C0" w:rsidRDefault="00CF35C0" w:rsidP="00302756">
      <w:pPr>
        <w:jc w:val="both"/>
      </w:pPr>
      <w:r w:rsidRPr="00A07A61">
        <w:rPr>
          <w:b/>
          <w:bCs/>
        </w:rPr>
        <w:t>Sigma.</w:t>
      </w:r>
      <w:r>
        <w:t xml:space="preserve"> The standard deviation of the voxel intensity values within a component.</w:t>
      </w:r>
    </w:p>
    <w:p w14:paraId="7BF36529" w14:textId="1D9D9272" w:rsidR="00CF35C0" w:rsidRDefault="00CF35C0" w:rsidP="00302756">
      <w:pPr>
        <w:jc w:val="both"/>
      </w:pPr>
      <w:r w:rsidRPr="00A07A61">
        <w:rPr>
          <w:b/>
          <w:bCs/>
        </w:rPr>
        <w:t>Min.</w:t>
      </w:r>
      <w:r>
        <w:t xml:space="preserve"> The minimal intensity value</w:t>
      </w:r>
      <w:r w:rsidR="00525C7B">
        <w:t xml:space="preserve"> within a component.</w:t>
      </w:r>
    </w:p>
    <w:p w14:paraId="31148997" w14:textId="232CD131" w:rsidR="00987091" w:rsidRDefault="00525C7B" w:rsidP="00302756">
      <w:pPr>
        <w:jc w:val="both"/>
      </w:pPr>
      <w:r w:rsidRPr="00A07A61">
        <w:rPr>
          <w:b/>
          <w:bCs/>
        </w:rPr>
        <w:t>Max.</w:t>
      </w:r>
      <w:r>
        <w:t xml:space="preserve"> The maximal intensity value within a component.</w:t>
      </w:r>
    </w:p>
    <w:p w14:paraId="0961F9EE" w14:textId="26B5EC42" w:rsidR="003A14FD" w:rsidRDefault="003A14FD" w:rsidP="00302756">
      <w:pPr>
        <w:jc w:val="both"/>
      </w:pPr>
      <w:r w:rsidRPr="00D61960">
        <w:rPr>
          <w:b/>
          <w:bCs/>
        </w:rPr>
        <w:t>Dist</w:t>
      </w:r>
      <w:r w:rsidR="00D61960" w:rsidRPr="00D61960">
        <w:rPr>
          <w:b/>
          <w:bCs/>
        </w:rPr>
        <w:t>.</w:t>
      </w:r>
      <w:r w:rsidR="00D61960">
        <w:t xml:space="preserve"> The distance of the component to a ruler tool. See “Distance” in </w:t>
      </w:r>
      <w:r w:rsidR="00D61960">
        <w:fldChar w:fldCharType="begin" w:fldLock="1"/>
      </w:r>
      <w:r w:rsidR="00D61960">
        <w:instrText xml:space="preserve"> REF _Ref63173802 \r \h </w:instrText>
      </w:r>
      <w:r w:rsidR="00302756">
        <w:instrText xml:space="preserve"> \* MERGEFORMAT </w:instrText>
      </w:r>
      <w:r w:rsidR="00D61960">
        <w:fldChar w:fldCharType="separate"/>
      </w:r>
      <w:r w:rsidR="00D61960">
        <w:t>Chapter 16</w:t>
      </w:r>
      <w:r w:rsidR="00D61960">
        <w:fldChar w:fldCharType="end"/>
      </w:r>
      <w:r w:rsidR="00D61960">
        <w:t xml:space="preserve"> for more details.</w:t>
      </w:r>
    </w:p>
    <w:p w14:paraId="5253B079" w14:textId="077A0A97" w:rsidR="00D61960" w:rsidRDefault="00D61960" w:rsidP="00302756">
      <w:pPr>
        <w:jc w:val="both"/>
      </w:pPr>
      <w:r w:rsidRPr="003A0E04">
        <w:rPr>
          <w:b/>
          <w:bCs/>
        </w:rPr>
        <w:t>PcaL.</w:t>
      </w:r>
      <w:r>
        <w:t xml:space="preserve"> </w:t>
      </w:r>
      <w:r w:rsidR="003A0E04">
        <w:t xml:space="preserve">The length of a component </w:t>
      </w:r>
      <w:r w:rsidR="008F0824">
        <w:t>is </w:t>
      </w:r>
      <w:r w:rsidR="003A0E04">
        <w:t>computed as the length of the principal component.</w:t>
      </w:r>
    </w:p>
    <w:p w14:paraId="5CE8C33F" w14:textId="06B829B9" w:rsidR="00987091" w:rsidRDefault="005A46A2" w:rsidP="00302756">
      <w:pPr>
        <w:jc w:val="both"/>
      </w:pPr>
      <w:r>
        <w:lastRenderedPageBreak/>
        <w:t>Check the Hold History option to keep the component information in the list. Click Clear History to clear the list.</w:t>
      </w:r>
      <w:r w:rsidR="00F15D45">
        <w:t xml:space="preserve"> </w:t>
      </w:r>
      <w:r w:rsidR="00223D58">
        <w:t>Select one or multiple</w:t>
      </w:r>
      <w:r w:rsidR="00F70060">
        <w:t xml:space="preserve"> cells, rows, </w:t>
      </w:r>
      <w:r w:rsidR="008F0824">
        <w:t>and </w:t>
      </w:r>
      <w:r w:rsidR="00F70060">
        <w:t xml:space="preserve">columns from the table and copy them into </w:t>
      </w:r>
      <w:r w:rsidR="007305F8">
        <w:t xml:space="preserve">Microsoft </w:t>
      </w:r>
      <w:r w:rsidR="008F0824">
        <w:t>E</w:t>
      </w:r>
      <w:r w:rsidR="007305F8">
        <w:t>xcel using the shortcuts Ctrl+C and Ctrl+V.</w:t>
      </w:r>
    </w:p>
    <w:p w14:paraId="3F27F8AE" w14:textId="0694119D" w:rsidR="007305F8" w:rsidRDefault="007305F8" w:rsidP="00302756">
      <w:pPr>
        <w:pStyle w:val="Heading3"/>
        <w:jc w:val="both"/>
      </w:pPr>
      <w:r>
        <w:t>Select and filter components</w:t>
      </w:r>
    </w:p>
    <w:p w14:paraId="122A8E36" w14:textId="77777777" w:rsidR="00A06351" w:rsidRDefault="00A06351" w:rsidP="00AF05FB">
      <w:pPr>
        <w:spacing w:after="120"/>
        <w:jc w:val="center"/>
      </w:pPr>
      <w:r>
        <w:rPr>
          <w:noProof/>
          <w:lang w:eastAsia="en-US"/>
        </w:rPr>
        <w:drawing>
          <wp:inline distT="0" distB="0" distL="0" distR="0" wp14:anchorId="286722BD" wp14:editId="212B433C">
            <wp:extent cx="4005072" cy="3218688"/>
            <wp:effectExtent l="0" t="0" r="0" b="127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comp_analysis.png"/>
                    <pic:cNvPicPr/>
                  </pic:nvPicPr>
                  <pic:blipFill>
                    <a:blip r:embed="rId186"/>
                    <a:stretch>
                      <a:fillRect/>
                    </a:stretch>
                  </pic:blipFill>
                  <pic:spPr>
                    <a:xfrm>
                      <a:off x="0" y="0"/>
                      <a:ext cx="4005072" cy="3218688"/>
                    </a:xfrm>
                    <a:prstGeom prst="rect">
                      <a:avLst/>
                    </a:prstGeom>
                  </pic:spPr>
                </pic:pic>
              </a:graphicData>
            </a:graphic>
          </wp:inline>
        </w:drawing>
      </w:r>
    </w:p>
    <w:p w14:paraId="059E63CB" w14:textId="720C60CA" w:rsidR="00A06351" w:rsidRDefault="00A06351" w:rsidP="00AF05FB">
      <w:pPr>
        <w:pStyle w:val="Caption"/>
        <w:jc w:val="center"/>
      </w:pPr>
      <w:bookmarkStart w:id="445" w:name="_Ref22648018"/>
      <w:bookmarkStart w:id="446" w:name="_Toc183178782"/>
      <w:r>
        <w:t xml:space="preserve">Figure </w:t>
      </w:r>
      <w:fldSimple w:instr=" STYLEREF 1 \s ">
        <w:r w:rsidR="0017337F">
          <w:rPr>
            <w:noProof/>
          </w:rPr>
          <w:t>17</w:t>
        </w:r>
      </w:fldSimple>
      <w:r w:rsidR="00586A6E">
        <w:noBreakHyphen/>
      </w:r>
      <w:fldSimple w:instr=" SEQ Figure \* ARABIC \s 1 ">
        <w:r w:rsidR="0017337F">
          <w:rPr>
            <w:noProof/>
          </w:rPr>
          <w:t>4</w:t>
        </w:r>
      </w:fldSimple>
      <w:bookmarkEnd w:id="445"/>
      <w:r>
        <w:t xml:space="preserve">. </w:t>
      </w:r>
      <w:r w:rsidR="00753C26">
        <w:t>Select components from the output table or in the render view</w:t>
      </w:r>
      <w:r>
        <w:t>.</w:t>
      </w:r>
      <w:bookmarkEnd w:id="446"/>
    </w:p>
    <w:p w14:paraId="79746735" w14:textId="2C356A15" w:rsidR="007305F8" w:rsidRDefault="00C22906" w:rsidP="00302756">
      <w:pPr>
        <w:jc w:val="both"/>
      </w:pPr>
      <w:r>
        <w:t>Select a component from the output table by clicking its row number</w:t>
      </w:r>
      <w:r w:rsidR="00325027">
        <w:t>. A box is drawn around the component in the render view to indicate its whereabouts (</w:t>
      </w:r>
      <w:r w:rsidR="004A4A19">
        <w:fldChar w:fldCharType="begin" w:fldLock="1"/>
      </w:r>
      <w:r w:rsidR="004A4A19">
        <w:instrText xml:space="preserve"> REF _Ref22648018 \h </w:instrText>
      </w:r>
      <w:r w:rsidR="00302756">
        <w:instrText xml:space="preserve"> \* MERGEFORMAT </w:instrText>
      </w:r>
      <w:r w:rsidR="004A4A19">
        <w:fldChar w:fldCharType="separate"/>
      </w:r>
      <w:r w:rsidR="004A4A19">
        <w:t xml:space="preserve">Figure </w:t>
      </w:r>
      <w:r w:rsidR="004A4A19">
        <w:rPr>
          <w:noProof/>
        </w:rPr>
        <w:t>17</w:t>
      </w:r>
      <w:r w:rsidR="004A4A19">
        <w:noBreakHyphen/>
      </w:r>
      <w:r w:rsidR="004A4A19">
        <w:rPr>
          <w:noProof/>
        </w:rPr>
        <w:t>4</w:t>
      </w:r>
      <w:r w:rsidR="004A4A19">
        <w:fldChar w:fldCharType="end"/>
      </w:r>
      <w:r w:rsidR="00325027">
        <w:t>)</w:t>
      </w:r>
      <w:r w:rsidR="00387A74">
        <w:t xml:space="preserve">. Multiple components can be selected by dragging a box to select multiple rows in the table. </w:t>
      </w:r>
      <w:r w:rsidR="001F5B85">
        <w:t>Or</w:t>
      </w:r>
      <w:r w:rsidR="00387A74">
        <w:t xml:space="preserve"> hold the Ctrl key</w:t>
      </w:r>
      <w:r w:rsidR="00D04D9B">
        <w:t xml:space="preserve"> to select nonconsecutive rows. Components can also be selected directly from the render view by clicking on them.</w:t>
      </w:r>
      <w:r w:rsidR="003B3335">
        <w:t xml:space="preserve"> Their corresponding rows in the output table will be highlighted too. To select multiple components from the render view, hold the Ctrl key and click on components. The Ctrl key is also used to unselect a selected component in the render view.</w:t>
      </w:r>
    </w:p>
    <w:p w14:paraId="2433274D" w14:textId="5A790E28" w:rsidR="003B3335" w:rsidRDefault="003B3335" w:rsidP="00302756">
      <w:pPr>
        <w:jc w:val="both"/>
      </w:pPr>
      <w:r>
        <w:t xml:space="preserve">The </w:t>
      </w:r>
      <w:r w:rsidR="003330EE">
        <w:t xml:space="preserve">selected components can be included or excluded from the </w:t>
      </w:r>
      <w:r w:rsidR="00D6472E">
        <w:t>selection mask</w:t>
      </w:r>
      <w:r w:rsidR="004E4C50">
        <w:t xml:space="preserve"> (such as that generated by the paintbrush). To only include the selected components in the selection mask, click </w:t>
      </w:r>
      <w:r w:rsidR="00C5185E">
        <w:t xml:space="preserve">the Include button. </w:t>
      </w:r>
      <w:r w:rsidR="00A40B26">
        <w:t xml:space="preserve">The keyboard shortcut is Enter/Return. </w:t>
      </w:r>
      <w:r w:rsidR="00C5185E">
        <w:t>To exclude the selected components from the selection mask, click the Exclude button.</w:t>
      </w:r>
      <w:r w:rsidR="00A40B26">
        <w:t xml:space="preserve"> The keyboard shortcut is </w:t>
      </w:r>
      <w:r w:rsidR="00EB72CC">
        <w:t>/.</w:t>
      </w:r>
    </w:p>
    <w:p w14:paraId="5DD682B4" w14:textId="03B77BC9" w:rsidR="00DA77F0" w:rsidRDefault="00DA77F0" w:rsidP="00302756">
      <w:pPr>
        <w:jc w:val="both"/>
      </w:pPr>
      <w:r>
        <w:br w:type="page"/>
      </w:r>
    </w:p>
    <w:p w14:paraId="3ECCB223" w14:textId="0B686A1C" w:rsidR="00304412" w:rsidRDefault="00DA77F0" w:rsidP="00302756">
      <w:pPr>
        <w:pStyle w:val="Heading1"/>
        <w:jc w:val="both"/>
      </w:pPr>
      <w:bookmarkStart w:id="447" w:name="_Ref448759807"/>
      <w:bookmarkStart w:id="448" w:name="_Toc183178697"/>
      <w:r>
        <w:lastRenderedPageBreak/>
        <w:t>Processing and Analyzing Volumes</w:t>
      </w:r>
      <w:bookmarkEnd w:id="447"/>
      <w:bookmarkEnd w:id="448"/>
    </w:p>
    <w:p w14:paraId="59BE24B5" w14:textId="79FF6D25" w:rsidR="00721499" w:rsidRDefault="00721499" w:rsidP="00302756">
      <w:pPr>
        <w:jc w:val="both"/>
      </w:pPr>
      <w:bookmarkStart w:id="449" w:name="_Ref406747816"/>
      <w:bookmarkStart w:id="450" w:name="_Toc406755687"/>
      <w:bookmarkStart w:id="451" w:name="_Toc406770760"/>
      <w:r>
        <w:t>The Component Analyzer (</w:t>
      </w:r>
      <w:r>
        <w:fldChar w:fldCharType="begin" w:fldLock="1"/>
      </w:r>
      <w:r>
        <w:instrText xml:space="preserve"> REF _Ref406746597 \r \h </w:instrText>
      </w:r>
      <w:r w:rsidR="00E620C5">
        <w:instrText xml:space="preserve"> \* MERGEFORMAT </w:instrText>
      </w:r>
      <w:r>
        <w:fldChar w:fldCharType="separate"/>
      </w:r>
      <w:r w:rsidR="00B137B9">
        <w:t>Chapter 17</w:t>
      </w:r>
      <w:r>
        <w:fldChar w:fldCharType="end"/>
      </w:r>
      <w:r>
        <w:t>) provides a general solution to several specific processing operations. For example, you may set a maximum voxel size limit and then select all components with a relatively small size. Then, you can erase those small components, which are generally noise signals. There are a series of modules in FluoRender that are built on top of the general component analysis module and perform specific processing and analyzing functions. These modules can be found on the drop-down menu of the main toolbar</w:t>
      </w:r>
      <w:r w:rsidR="007B1590">
        <w:t xml:space="preserve"> (</w:t>
      </w:r>
      <w:r w:rsidR="007B1590">
        <w:fldChar w:fldCharType="begin" w:fldLock="1"/>
      </w:r>
      <w:r w:rsidR="007B1590">
        <w:instrText xml:space="preserve"> REF _Ref448841250 \h </w:instrText>
      </w:r>
      <w:r w:rsidR="00E620C5">
        <w:instrText xml:space="preserve"> \* MERGEFORMAT </w:instrText>
      </w:r>
      <w:r w:rsidR="007B1590">
        <w:fldChar w:fldCharType="separate"/>
      </w:r>
      <w:r w:rsidR="00B137B9">
        <w:t xml:space="preserve">Figure </w:t>
      </w:r>
      <w:r w:rsidR="00B137B9">
        <w:rPr>
          <w:noProof/>
        </w:rPr>
        <w:t>18</w:t>
      </w:r>
      <w:r w:rsidR="00B137B9">
        <w:noBreakHyphen/>
      </w:r>
      <w:r w:rsidR="00B137B9">
        <w:rPr>
          <w:noProof/>
        </w:rPr>
        <w:t>1</w:t>
      </w:r>
      <w:r w:rsidR="007B1590">
        <w:fldChar w:fldCharType="end"/>
      </w:r>
      <w:r w:rsidR="007B1590">
        <w:t>).</w:t>
      </w:r>
    </w:p>
    <w:p w14:paraId="6D0158A3" w14:textId="372E0708" w:rsidR="007B1590" w:rsidRDefault="007B1590" w:rsidP="00AF05FB">
      <w:pPr>
        <w:spacing w:after="120"/>
        <w:jc w:val="center"/>
      </w:pPr>
      <w:r>
        <w:rPr>
          <w:noProof/>
          <w:lang w:eastAsia="en-US"/>
        </w:rPr>
        <w:drawing>
          <wp:inline distT="0" distB="0" distL="0" distR="0" wp14:anchorId="1AB3C379" wp14:editId="07C1031C">
            <wp:extent cx="1636776" cy="1856232"/>
            <wp:effectExtent l="0" t="0" r="190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open_others.png"/>
                    <pic:cNvPicPr/>
                  </pic:nvPicPr>
                  <pic:blipFill>
                    <a:blip r:embed="rId187">
                      <a:extLst>
                        <a:ext uri="{28A0092B-C50C-407E-A947-70E740481C1C}">
                          <a14:useLocalDpi xmlns:a14="http://schemas.microsoft.com/office/drawing/2010/main" val="0"/>
                        </a:ext>
                      </a:extLst>
                    </a:blip>
                    <a:stretch>
                      <a:fillRect/>
                    </a:stretch>
                  </pic:blipFill>
                  <pic:spPr>
                    <a:xfrm>
                      <a:off x="0" y="0"/>
                      <a:ext cx="1636776" cy="1856232"/>
                    </a:xfrm>
                    <a:prstGeom prst="rect">
                      <a:avLst/>
                    </a:prstGeom>
                  </pic:spPr>
                </pic:pic>
              </a:graphicData>
            </a:graphic>
          </wp:inline>
        </w:drawing>
      </w:r>
    </w:p>
    <w:p w14:paraId="68A904E7" w14:textId="7DDF4519" w:rsidR="007B1590" w:rsidRDefault="007B1590" w:rsidP="00AF05FB">
      <w:pPr>
        <w:pStyle w:val="Caption"/>
        <w:jc w:val="center"/>
      </w:pPr>
      <w:bookmarkStart w:id="452" w:name="_Ref448841250"/>
      <w:bookmarkStart w:id="453" w:name="_Toc183178783"/>
      <w:r>
        <w:t xml:space="preserve">Figure </w:t>
      </w:r>
      <w:fldSimple w:instr=" STYLEREF 1 \s ">
        <w:r w:rsidR="0017337F">
          <w:rPr>
            <w:noProof/>
          </w:rPr>
          <w:t>18</w:t>
        </w:r>
      </w:fldSimple>
      <w:r w:rsidR="00586A6E">
        <w:noBreakHyphen/>
      </w:r>
      <w:fldSimple w:instr=" SEQ Figure \* ARABIC \s 1 ">
        <w:r w:rsidR="0017337F">
          <w:rPr>
            <w:noProof/>
          </w:rPr>
          <w:t>1</w:t>
        </w:r>
      </w:fldSimple>
      <w:bookmarkEnd w:id="452"/>
      <w:r>
        <w:t>. Access the additional processing and analyzing functions from the drop-down menu of the main tool</w:t>
      </w:r>
      <w:r w:rsidR="001F5B85">
        <w:t>bar.</w:t>
      </w:r>
      <w:bookmarkEnd w:id="453"/>
    </w:p>
    <w:p w14:paraId="1B54BDB9" w14:textId="00FB11A2" w:rsidR="002524DB" w:rsidRDefault="002524DB" w:rsidP="00302756">
      <w:pPr>
        <w:pStyle w:val="Heading2"/>
      </w:pPr>
      <w:bookmarkStart w:id="454" w:name="_Toc183178698"/>
      <w:r>
        <w:t>Volume Size</w:t>
      </w:r>
      <w:bookmarkEnd w:id="454"/>
    </w:p>
    <w:p w14:paraId="67DF6A3A" w14:textId="25662EFA" w:rsidR="00B9410E" w:rsidRDefault="00B9410E" w:rsidP="00302756">
      <w:pPr>
        <w:jc w:val="both"/>
      </w:pPr>
      <w:r>
        <w:rPr>
          <w:noProof/>
          <w:lang w:eastAsia="en-US"/>
        </w:rPr>
        <w:drawing>
          <wp:inline distT="0" distB="0" distL="0" distR="0" wp14:anchorId="335AD8B1" wp14:editId="12A10BDC">
            <wp:extent cx="857250" cy="40005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con_volume_size.png"/>
                    <pic:cNvPicPr/>
                  </pic:nvPicPr>
                  <pic:blipFill>
                    <a:blip r:embed="rId188">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67FBFE07" w14:textId="0E2821EF" w:rsidR="00B9410E" w:rsidRDefault="00B9410E" w:rsidP="00302756">
      <w:pPr>
        <w:jc w:val="both"/>
      </w:pPr>
      <w:r>
        <w:t xml:space="preserve">Use the “Volume Size” dialog to calculate </w:t>
      </w:r>
      <w:r w:rsidR="008F0824">
        <w:t>the </w:t>
      </w:r>
      <w:r>
        <w:t>sizes of components (</w:t>
      </w:r>
      <w:r>
        <w:fldChar w:fldCharType="begin" w:fldLock="1"/>
      </w:r>
      <w:r>
        <w:instrText xml:space="preserve"> REF _Ref448847403 \h </w:instrText>
      </w:r>
      <w:r w:rsidR="00E620C5">
        <w:instrText xml:space="preserve"> \* MERGEFORMAT </w:instrText>
      </w:r>
      <w:r>
        <w:fldChar w:fldCharType="separate"/>
      </w:r>
      <w:r w:rsidR="00B137B9">
        <w:t xml:space="preserve">Figure </w:t>
      </w:r>
      <w:r w:rsidR="00B137B9">
        <w:rPr>
          <w:noProof/>
        </w:rPr>
        <w:t>18</w:t>
      </w:r>
      <w:r w:rsidR="00B137B9">
        <w:noBreakHyphen/>
      </w:r>
      <w:r w:rsidR="00B137B9">
        <w:rPr>
          <w:noProof/>
        </w:rPr>
        <w:t>2</w:t>
      </w:r>
      <w:r>
        <w:fldChar w:fldCharType="end"/>
      </w:r>
      <w:r>
        <w:t xml:space="preserve">). To open the “Volume Size” dialog, click the downward arrowhead </w:t>
      </w:r>
      <w:r w:rsidR="00425DE1">
        <w:t>next to the tool that is currently showing</w:t>
      </w:r>
      <w:r>
        <w:t>, and choose “Volume Size” (</w:t>
      </w:r>
      <w:r>
        <w:fldChar w:fldCharType="begin" w:fldLock="1"/>
      </w:r>
      <w:r>
        <w:instrText xml:space="preserve"> REF _Ref448841250 \h </w:instrText>
      </w:r>
      <w:r w:rsidR="00E620C5">
        <w:instrText xml:space="preserve"> \* MERGEFORMAT </w:instrText>
      </w:r>
      <w:r>
        <w:fldChar w:fldCharType="separate"/>
      </w:r>
      <w:r w:rsidR="00B137B9">
        <w:t xml:space="preserve">Figure </w:t>
      </w:r>
      <w:r w:rsidR="00B137B9">
        <w:rPr>
          <w:noProof/>
        </w:rPr>
        <w:t>18</w:t>
      </w:r>
      <w:r w:rsidR="00B137B9">
        <w:noBreakHyphen/>
      </w:r>
      <w:r w:rsidR="00B137B9">
        <w:rPr>
          <w:noProof/>
        </w:rPr>
        <w:t>1</w:t>
      </w:r>
      <w:r>
        <w:fldChar w:fldCharType="end"/>
      </w:r>
      <w:r>
        <w:t>).</w:t>
      </w:r>
    </w:p>
    <w:p w14:paraId="5FC50BE5" w14:textId="42B28045" w:rsidR="00B9410E" w:rsidRDefault="00B9410E" w:rsidP="00AF05FB">
      <w:pPr>
        <w:spacing w:after="120"/>
        <w:jc w:val="center"/>
      </w:pPr>
      <w:r>
        <w:rPr>
          <w:noProof/>
          <w:lang w:eastAsia="en-US"/>
        </w:rPr>
        <w:drawing>
          <wp:inline distT="0" distB="0" distL="0" distR="0" wp14:anchorId="5C854188" wp14:editId="26FC0BBA">
            <wp:extent cx="2852928" cy="1289304"/>
            <wp:effectExtent l="0" t="0" r="5080" b="635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volume_size_ui.png"/>
                    <pic:cNvPicPr/>
                  </pic:nvPicPr>
                  <pic:blipFill>
                    <a:blip r:embed="rId189"/>
                    <a:stretch>
                      <a:fillRect/>
                    </a:stretch>
                  </pic:blipFill>
                  <pic:spPr>
                    <a:xfrm>
                      <a:off x="0" y="0"/>
                      <a:ext cx="2852928" cy="1289304"/>
                    </a:xfrm>
                    <a:prstGeom prst="rect">
                      <a:avLst/>
                    </a:prstGeom>
                  </pic:spPr>
                </pic:pic>
              </a:graphicData>
            </a:graphic>
          </wp:inline>
        </w:drawing>
      </w:r>
    </w:p>
    <w:p w14:paraId="15824C36" w14:textId="26B5E31D" w:rsidR="00B9410E" w:rsidRDefault="00B9410E" w:rsidP="00AF05FB">
      <w:pPr>
        <w:pStyle w:val="Caption"/>
        <w:jc w:val="center"/>
      </w:pPr>
      <w:bookmarkStart w:id="455" w:name="_Ref448847403"/>
      <w:bookmarkStart w:id="456" w:name="_Toc183178784"/>
      <w:r>
        <w:t xml:space="preserve">Figure </w:t>
      </w:r>
      <w:fldSimple w:instr=" STYLEREF 1 \s ">
        <w:r w:rsidR="0017337F">
          <w:rPr>
            <w:noProof/>
          </w:rPr>
          <w:t>18</w:t>
        </w:r>
      </w:fldSimple>
      <w:r w:rsidR="00586A6E">
        <w:noBreakHyphen/>
      </w:r>
      <w:fldSimple w:instr=" SEQ Figure \* ARABIC \s 1 ">
        <w:r w:rsidR="0017337F">
          <w:rPr>
            <w:noProof/>
          </w:rPr>
          <w:t>2</w:t>
        </w:r>
      </w:fldSimple>
      <w:bookmarkEnd w:id="455"/>
      <w:r>
        <w:t>. Volume size dialog.</w:t>
      </w:r>
      <w:bookmarkEnd w:id="456"/>
    </w:p>
    <w:p w14:paraId="6BC3F10A" w14:textId="42772D4F" w:rsidR="00B9410E" w:rsidRDefault="00B9410E" w:rsidP="00302756">
      <w:pPr>
        <w:jc w:val="both"/>
      </w:pPr>
      <w:r>
        <w:t>These settings are available in the “Volume Size” dialog.</w:t>
      </w:r>
    </w:p>
    <w:p w14:paraId="7EAEC8CF" w14:textId="04761951" w:rsidR="00B9410E" w:rsidRDefault="00B9410E" w:rsidP="00302756">
      <w:pPr>
        <w:jc w:val="both"/>
      </w:pPr>
      <w:r w:rsidRPr="00F0708F">
        <w:rPr>
          <w:b/>
        </w:rPr>
        <w:t>Selected only</w:t>
      </w:r>
      <w:r>
        <w:fldChar w:fldCharType="begin"/>
      </w:r>
      <w:r>
        <w:instrText xml:space="preserve"> XE "Select" </w:instrText>
      </w:r>
      <w:r>
        <w:fldChar w:fldCharType="end"/>
      </w:r>
      <w:r w:rsidRPr="00F0708F">
        <w:rPr>
          <w:b/>
        </w:rPr>
        <w:t>.</w:t>
      </w:r>
      <w:r>
        <w:t xml:space="preserve"> Only paint</w:t>
      </w:r>
      <w:r w:rsidR="008F0824">
        <w:t>-</w:t>
      </w:r>
      <w:r>
        <w:t xml:space="preserve">selected structures within a volume channel </w:t>
      </w:r>
      <w:r w:rsidR="00425DE1">
        <w:t>are</w:t>
      </w:r>
      <w:r>
        <w:t xml:space="preserve"> analyzed. </w:t>
      </w:r>
      <w:r w:rsidR="00580FAD">
        <w:t xml:space="preserve">Otherwise, the entire volume is analyzed. </w:t>
      </w:r>
      <w:r>
        <w:t>If this option is checked, make sure that you have something selected.</w:t>
      </w:r>
    </w:p>
    <w:p w14:paraId="125AB5CC" w14:textId="4706CFD0" w:rsidR="00B9410E" w:rsidRDefault="00B9410E" w:rsidP="00302756">
      <w:pPr>
        <w:jc w:val="both"/>
      </w:pPr>
      <w:r w:rsidRPr="008F1F1E">
        <w:rPr>
          <w:b/>
        </w:rPr>
        <w:lastRenderedPageBreak/>
        <w:t>Min voxel.</w:t>
      </w:r>
      <w:r>
        <w:t xml:space="preserve"> The minimum voxel number of a component to be included in the analysis. Use this setting to exclude small</w:t>
      </w:r>
      <w:r w:rsidR="008F0824">
        <w:t>-</w:t>
      </w:r>
      <w:r>
        <w:t>size components to be counted, for example, noise</w:t>
      </w:r>
      <w:r>
        <w:fldChar w:fldCharType="begin"/>
      </w:r>
      <w:r>
        <w:instrText xml:space="preserve"> XE "N</w:instrText>
      </w:r>
      <w:r w:rsidRPr="003231ED">
        <w:instrText>oise</w:instrText>
      </w:r>
      <w:r>
        <w:instrText xml:space="preserve">" </w:instrText>
      </w:r>
      <w:r>
        <w:fldChar w:fldCharType="end"/>
      </w:r>
      <w:r>
        <w:t xml:space="preserve"> data.</w:t>
      </w:r>
    </w:p>
    <w:p w14:paraId="3CFD0BAE" w14:textId="60F97D0A" w:rsidR="00B9410E" w:rsidRDefault="00B9410E" w:rsidP="00302756">
      <w:pPr>
        <w:jc w:val="both"/>
      </w:pPr>
      <w:r w:rsidRPr="008F1F1E">
        <w:rPr>
          <w:b/>
        </w:rPr>
        <w:t>Max voxel.</w:t>
      </w:r>
      <w:r>
        <w:t xml:space="preserve"> The maximum voxel number of a component to be included in the analysis. Use this setting to exclude large</w:t>
      </w:r>
      <w:r w:rsidR="008F0824">
        <w:t>-</w:t>
      </w:r>
      <w:r>
        <w:t xml:space="preserve">size components </w:t>
      </w:r>
      <w:r w:rsidR="00425DE1">
        <w:t>from being</w:t>
      </w:r>
      <w:r>
        <w:t xml:space="preserve"> counted.</w:t>
      </w:r>
    </w:p>
    <w:p w14:paraId="52B5F15E" w14:textId="77777777" w:rsidR="00B9410E" w:rsidRDefault="00B9410E" w:rsidP="00302756">
      <w:pPr>
        <w:jc w:val="both"/>
      </w:pPr>
      <w:r w:rsidRPr="008F1F1E">
        <w:rPr>
          <w:b/>
        </w:rPr>
        <w:t>Ignore Max.</w:t>
      </w:r>
      <w:r>
        <w:t xml:space="preserve"> When checked, it ignores the setting of “Max voxel”, so that arbitrarily large components are counted.</w:t>
      </w:r>
    </w:p>
    <w:p w14:paraId="29063E41" w14:textId="40159B7D" w:rsidR="00B9410E" w:rsidRDefault="00B9410E" w:rsidP="00302756">
      <w:pPr>
        <w:jc w:val="both"/>
      </w:pPr>
      <w:r>
        <w:t>Two value results are displayed under the component analysis settings after the analysis is finished.</w:t>
      </w:r>
    </w:p>
    <w:p w14:paraId="6F8EFB82" w14:textId="77777777" w:rsidR="00B9410E" w:rsidRDefault="00B9410E" w:rsidP="00302756">
      <w:pPr>
        <w:jc w:val="both"/>
      </w:pPr>
      <w:r w:rsidRPr="00033C0A">
        <w:rPr>
          <w:b/>
        </w:rPr>
        <w:t>Components.</w:t>
      </w:r>
      <w:r>
        <w:t xml:space="preserve"> It shows the number of components. For example, if you use it to count the number of cells, it is the number of cells.</w:t>
      </w:r>
    </w:p>
    <w:p w14:paraId="5B539765" w14:textId="77777777" w:rsidR="00B9410E" w:rsidRDefault="00B9410E" w:rsidP="00302756">
      <w:pPr>
        <w:jc w:val="both"/>
      </w:pPr>
      <w:r w:rsidRPr="00033C0A">
        <w:rPr>
          <w:b/>
        </w:rPr>
        <w:t>Total volume.</w:t>
      </w:r>
      <w:r>
        <w:t xml:space="preserve"> It shows the total number of voxels from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410E" w14:paraId="452E5623" w14:textId="77777777" w:rsidTr="00B9410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0E3F08F" w14:textId="77777777" w:rsidR="00B9410E" w:rsidRDefault="00B9410E" w:rsidP="00302756">
            <w:pPr>
              <w:pStyle w:val="Icon"/>
              <w:jc w:val="both"/>
            </w:pPr>
            <w:r>
              <w:rPr>
                <w:noProof/>
                <w:lang w:eastAsia="en-US"/>
              </w:rPr>
              <mc:AlternateContent>
                <mc:Choice Requires="wpg">
                  <w:drawing>
                    <wp:inline distT="0" distB="0" distL="0" distR="0" wp14:anchorId="52B2297A" wp14:editId="00717105">
                      <wp:extent cx="228600" cy="228600"/>
                      <wp:effectExtent l="0" t="0" r="0" b="0"/>
                      <wp:docPr id="23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6" name="Oval 2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7" name="Freeform 2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F89BF1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G8xZTiKBQAA9REAAA4AAAAAAAAAAAAAAAAALgIAAGRy&#10;cy9lMm9Eb2MueG1sUEsBAi0AFAAGAAgAAAAhAPgMKZnYAAAAAwEAAA8AAAAAAAAAAAAAAAAA5AcA&#10;AGRycy9kb3ducmV2LnhtbFBLBQYAAAAABAAEAPMAAADpCAAAAAA=&#10;">
                      <v:oval id="Oval 23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" fillcolor="#f24f4f [3204]" stroked="f" strokeweight="0">
                        <v:stroke joinstyle="miter"/>
                        <o:lock v:ext="edit" aspectratio="t"/>
                      </v:oval>
                      <v:shape id="Freeform 23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9062E2" w14:textId="60D623C1" w:rsidR="00B9410E" w:rsidRDefault="003C0012" w:rsidP="00302756">
            <w:pPr>
              <w:pStyle w:val="TipText"/>
              <w:jc w:val="both"/>
              <w:cnfStyle w:val="000000000000" w:firstRow="0" w:lastRow="0" w:firstColumn="0" w:lastColumn="0" w:oddVBand="0" w:evenVBand="0" w:oddHBand="0" w:evenHBand="0" w:firstRowFirstColumn="0" w:firstRowLastColumn="0" w:lastRowFirstColumn="0" w:lastRowLastColumn="0"/>
            </w:pPr>
            <w:r>
              <w:t>Some previous functions in the volume size dialog have been replaced by those in the component analyzer dialog.</w:t>
            </w:r>
          </w:p>
        </w:tc>
      </w:tr>
    </w:tbl>
    <w:p w14:paraId="1DAB54FC" w14:textId="3FB90218" w:rsidR="005965AC" w:rsidRDefault="005965AC" w:rsidP="00302756">
      <w:pPr>
        <w:jc w:val="both"/>
      </w:pPr>
    </w:p>
    <w:p w14:paraId="0911EA8D" w14:textId="77777777" w:rsidR="007B1590" w:rsidRDefault="00304412" w:rsidP="00302756">
      <w:pPr>
        <w:pStyle w:val="Heading2"/>
      </w:pPr>
      <w:bookmarkStart w:id="457" w:name="_Toc183178699"/>
      <w:r>
        <w:t>Noise Reduction</w:t>
      </w:r>
      <w:bookmarkEnd w:id="449"/>
      <w:bookmarkEnd w:id="450"/>
      <w:bookmarkEnd w:id="451"/>
      <w:bookmarkEnd w:id="457"/>
    </w:p>
    <w:p w14:paraId="46D1BE97" w14:textId="6A0FEA75" w:rsidR="00304412" w:rsidRDefault="007B1590" w:rsidP="00302756">
      <w:pPr>
        <w:jc w:val="both"/>
      </w:pPr>
      <w:r>
        <w:rPr>
          <w:noProof/>
          <w:lang w:eastAsia="en-US"/>
        </w:rPr>
        <w:drawing>
          <wp:inline distT="0" distB="0" distL="0" distR="0" wp14:anchorId="39CE1412" wp14:editId="703E2FFF">
            <wp:extent cx="859536" cy="402336"/>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icon_noise_reduc.png"/>
                    <pic:cNvPicPr/>
                  </pic:nvPicPr>
                  <pic:blipFill>
                    <a:blip r:embed="rId190">
                      <a:extLst>
                        <a:ext uri="{28A0092B-C50C-407E-A947-70E740481C1C}">
                          <a14:useLocalDpi xmlns:a14="http://schemas.microsoft.com/office/drawing/2010/main" val="0"/>
                        </a:ext>
                      </a:extLst>
                    </a:blip>
                    <a:stretch>
                      <a:fillRect/>
                    </a:stretch>
                  </pic:blipFill>
                  <pic:spPr>
                    <a:xfrm>
                      <a:off x="0" y="0"/>
                      <a:ext cx="859536" cy="402336"/>
                    </a:xfrm>
                    <a:prstGeom prst="rect">
                      <a:avLst/>
                    </a:prstGeom>
                  </pic:spPr>
                </pic:pic>
              </a:graphicData>
            </a:graphic>
          </wp:inline>
        </w:drawing>
      </w:r>
    </w:p>
    <w:p w14:paraId="7C357D1D" w14:textId="2B25EBC4" w:rsidR="00304412" w:rsidRDefault="008F0824" w:rsidP="00302756">
      <w:pPr>
        <w:jc w:val="both"/>
      </w:pPr>
      <w:r>
        <w:t>The c</w:t>
      </w:r>
      <w:r w:rsidR="00304412">
        <w:t>omputing of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rsidR="00304412">
        <w:t xml:space="preserve"> is based on </w:t>
      </w:r>
      <w:r w:rsidR="00E81A91">
        <w:t xml:space="preserve">the </w:t>
      </w:r>
      <w:r w:rsidR="00304412">
        <w:t xml:space="preserve">component analysis. Components of small size are considered noise and can be removed. Noise reduction can be performed in </w:t>
      </w:r>
      <w:r w:rsidR="002524DB">
        <w:t xml:space="preserve">the </w:t>
      </w:r>
      <w:r w:rsidR="00304412">
        <w:t>“Noise Reduction” dialog</w:t>
      </w:r>
      <w:r w:rsidR="00BA65E8">
        <w:t xml:space="preserve"> (</w:t>
      </w:r>
      <w:r w:rsidR="00BA65E8">
        <w:fldChar w:fldCharType="begin" w:fldLock="1"/>
      </w:r>
      <w:r w:rsidR="00BA65E8">
        <w:instrText xml:space="preserve"> REF _Ref406682901 \h </w:instrText>
      </w:r>
      <w:r w:rsidR="00E620C5">
        <w:instrText xml:space="preserve"> \* MERGEFORMAT </w:instrText>
      </w:r>
      <w:r w:rsidR="00BA65E8">
        <w:fldChar w:fldCharType="separate"/>
      </w:r>
      <w:r w:rsidR="00B137B9">
        <w:t xml:space="preserve">Figure </w:t>
      </w:r>
      <w:r w:rsidR="00B137B9">
        <w:rPr>
          <w:noProof/>
        </w:rPr>
        <w:t>18</w:t>
      </w:r>
      <w:r w:rsidR="00B137B9">
        <w:noBreakHyphen/>
      </w:r>
      <w:r w:rsidR="00B137B9">
        <w:rPr>
          <w:noProof/>
        </w:rPr>
        <w:t>3</w:t>
      </w:r>
      <w:r w:rsidR="00BA65E8">
        <w:fldChar w:fldCharType="end"/>
      </w:r>
      <w:r w:rsidR="00BA65E8">
        <w:t>)</w:t>
      </w:r>
      <w:r w:rsidR="00304412">
        <w:t xml:space="preserve">. To open the “Noise Reduction” dialog, </w:t>
      </w:r>
      <w:r w:rsidR="00425DE1">
        <w:t>click the downward arrowhead next to the tool that is currently showing</w:t>
      </w:r>
      <w:r w:rsidR="00304412">
        <w:t>, and choose “Noise Reduction”</w:t>
      </w:r>
      <w:r w:rsidR="00EF7247">
        <w:t xml:space="preserve"> (</w:t>
      </w:r>
      <w:r w:rsidR="00EF7247">
        <w:fldChar w:fldCharType="begin" w:fldLock="1"/>
      </w:r>
      <w:r w:rsidR="00EF7247">
        <w:instrText xml:space="preserve"> REF _Ref448841250 \h </w:instrText>
      </w:r>
      <w:r w:rsidR="00E620C5">
        <w:instrText xml:space="preserve"> \* MERGEFORMAT </w:instrText>
      </w:r>
      <w:r w:rsidR="00EF7247">
        <w:fldChar w:fldCharType="separate"/>
      </w:r>
      <w:r w:rsidR="00B137B9">
        <w:t xml:space="preserve">Figure </w:t>
      </w:r>
      <w:r w:rsidR="00B137B9">
        <w:rPr>
          <w:noProof/>
        </w:rPr>
        <w:t>18</w:t>
      </w:r>
      <w:r w:rsidR="00B137B9">
        <w:noBreakHyphen/>
      </w:r>
      <w:r w:rsidR="00B137B9">
        <w:rPr>
          <w:noProof/>
        </w:rPr>
        <w:t>1</w:t>
      </w:r>
      <w:r w:rsidR="00EF7247">
        <w:fldChar w:fldCharType="end"/>
      </w:r>
      <w:r w:rsidR="00EF7247">
        <w:t>)</w:t>
      </w:r>
      <w:r w:rsidR="00304412">
        <w:t>.</w:t>
      </w:r>
    </w:p>
    <w:p w14:paraId="5C5448D0" w14:textId="70C05C70" w:rsidR="00304412" w:rsidRDefault="00304412" w:rsidP="00813E4A">
      <w:pPr>
        <w:spacing w:after="120"/>
        <w:jc w:val="center"/>
      </w:pPr>
      <w:r>
        <w:rPr>
          <w:noProof/>
          <w:lang w:eastAsia="en-US"/>
        </w:rPr>
        <w:drawing>
          <wp:inline distT="0" distB="0" distL="0" distR="0" wp14:anchorId="5EBFEEC2" wp14:editId="7B1F304C">
            <wp:extent cx="2871216" cy="1655064"/>
            <wp:effectExtent l="0" t="0" r="5715" b="254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48" descr="C:\Users\HP2\SkyDrive\FluoRender\noise_red_ui.png"/>
                    <pic:cNvPicPr>
                      <a:picLocks noChangeAspect="1" noChangeArrowheads="1"/>
                    </pic:cNvPicPr>
                  </pic:nvPicPr>
                  <pic:blipFill>
                    <a:blip r:embed="rId191"/>
                    <a:stretch>
                      <a:fillRect/>
                    </a:stretch>
                  </pic:blipFill>
                  <pic:spPr bwMode="auto">
                    <a:xfrm>
                      <a:off x="0" y="0"/>
                      <a:ext cx="2871216" cy="1655064"/>
                    </a:xfrm>
                    <a:prstGeom prst="rect">
                      <a:avLst/>
                    </a:prstGeom>
                    <a:noFill/>
                    <a:ln>
                      <a:noFill/>
                    </a:ln>
                  </pic:spPr>
                </pic:pic>
              </a:graphicData>
            </a:graphic>
          </wp:inline>
        </w:drawing>
      </w:r>
    </w:p>
    <w:p w14:paraId="4EA6D183" w14:textId="6B9F38E6" w:rsidR="00304412" w:rsidRDefault="00304412" w:rsidP="00813E4A">
      <w:pPr>
        <w:pStyle w:val="Caption"/>
        <w:jc w:val="center"/>
      </w:pPr>
      <w:bookmarkStart w:id="458" w:name="_Ref406682901"/>
      <w:bookmarkStart w:id="459" w:name="_Toc183178785"/>
      <w:r>
        <w:t xml:space="preserve">Figure </w:t>
      </w:r>
      <w:fldSimple w:instr=" STYLEREF 1 \s ">
        <w:r w:rsidR="0017337F">
          <w:rPr>
            <w:noProof/>
          </w:rPr>
          <w:t>18</w:t>
        </w:r>
      </w:fldSimple>
      <w:r w:rsidR="00586A6E">
        <w:noBreakHyphen/>
      </w:r>
      <w:fldSimple w:instr=" SEQ Figure \* ARABIC \s 1 ">
        <w:r w:rsidR="0017337F">
          <w:rPr>
            <w:noProof/>
          </w:rPr>
          <w:t>3</w:t>
        </w:r>
      </w:fldSimple>
      <w:bookmarkEnd w:id="458"/>
      <w:r>
        <w:t>. Noise reduction dialog.</w:t>
      </w:r>
      <w:bookmarkEnd w:id="459"/>
    </w:p>
    <w:p w14:paraId="25EBB342" w14:textId="7018A2D4" w:rsidR="00BA65E8" w:rsidRDefault="00BA65E8" w:rsidP="00302756">
      <w:pPr>
        <w:jc w:val="both"/>
      </w:pPr>
      <w:r>
        <w:t>These settings are available in the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reduction dialog.</w:t>
      </w:r>
    </w:p>
    <w:p w14:paraId="2588BC12" w14:textId="5A50E112" w:rsidR="00BA65E8" w:rsidRDefault="00BA65E8" w:rsidP="00302756">
      <w:pPr>
        <w:jc w:val="both"/>
      </w:pPr>
      <w:r w:rsidRPr="00BA65E8">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to select components. It is the same value in the “Component Analyzer”.</w:t>
      </w:r>
    </w:p>
    <w:p w14:paraId="645028B2" w14:textId="1809BD96" w:rsidR="00BA65E8" w:rsidRDefault="00BA65E8" w:rsidP="00302756">
      <w:pPr>
        <w:jc w:val="both"/>
      </w:pPr>
      <w:r w:rsidRPr="00BA65E8">
        <w:rPr>
          <w:b/>
        </w:rPr>
        <w:t>Voxel size.</w:t>
      </w:r>
      <w:r>
        <w:t xml:space="preserve"> It sets the minimum size </w:t>
      </w:r>
      <w:r w:rsidR="00C43623">
        <w:t>for selecting</w:t>
      </w:r>
      <w:r>
        <w:t xml:space="preserve"> components. It is the same value as “Min voxel” in the “Component Analyzer”.</w:t>
      </w:r>
    </w:p>
    <w:p w14:paraId="6570BD18" w14:textId="4CD8F052" w:rsidR="007D0EF5" w:rsidRDefault="00284B6B" w:rsidP="00302756">
      <w:pPr>
        <w:jc w:val="both"/>
      </w:pPr>
      <w:r w:rsidRPr="00284B6B">
        <w:rPr>
          <w:b/>
          <w:bCs/>
        </w:rPr>
        <w:lastRenderedPageBreak/>
        <w:t>Select. Only.</w:t>
      </w:r>
      <w:r>
        <w:t xml:space="preserve"> It applies noise reduction only to the selected region.</w:t>
      </w:r>
    </w:p>
    <w:p w14:paraId="74071B47" w14:textId="1698920B" w:rsidR="00BA65E8" w:rsidRDefault="00BA65E8" w:rsidP="00302756">
      <w:pPr>
        <w:jc w:val="both"/>
      </w:pPr>
      <w:r w:rsidRPr="00BA65E8">
        <w:rPr>
          <w:b/>
        </w:rPr>
        <w:t>Enhance selection.</w:t>
      </w:r>
      <w:r>
        <w:t xml:space="preserve"> It highlights the selected noise signals in a </w:t>
      </w:r>
      <w:r w:rsidR="00C43623">
        <w:t>color different from</w:t>
      </w:r>
      <w:r>
        <w:t xml:space="preserve"> the selected volume channel.</w:t>
      </w:r>
    </w:p>
    <w:p w14:paraId="5FBA8F8D" w14:textId="2E859339" w:rsidR="00BA65E8" w:rsidRDefault="00BA65E8" w:rsidP="00302756">
      <w:pPr>
        <w:jc w:val="both"/>
      </w:pPr>
      <w:r>
        <w:t xml:space="preserve">Click </w:t>
      </w:r>
      <w:r w:rsidRPr="00BA65E8">
        <w:rPr>
          <w:b/>
        </w:rPr>
        <w:t>“Preview”</w:t>
      </w:r>
      <w:r w:rsidRPr="00BA65E8">
        <w:t xml:space="preserve"> to </w:t>
      </w:r>
      <w:r>
        <w:t xml:space="preserve">visualize </w:t>
      </w:r>
      <w:r w:rsidR="004C6448">
        <w:t>the </w:t>
      </w:r>
      <w:r>
        <w:t xml:space="preserve">selected noise. Click </w:t>
      </w:r>
      <w:r w:rsidRPr="00BA65E8">
        <w:rPr>
          <w:b/>
        </w:rPr>
        <w:t>“Erase”</w:t>
      </w:r>
      <w:r>
        <w:t xml:space="preserve"> to create a new channel of volume with </w:t>
      </w:r>
      <w:r w:rsidR="004C6448">
        <w:t>the </w:t>
      </w:r>
      <w:r>
        <w:t>selected noise removed.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A65E8" w14:paraId="00678BC0"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EF8FB78" w14:textId="77777777" w:rsidR="00BA65E8" w:rsidRDefault="00BA65E8" w:rsidP="00302756">
            <w:pPr>
              <w:pStyle w:val="Icon"/>
              <w:jc w:val="both"/>
            </w:pPr>
            <w:r>
              <w:rPr>
                <w:noProof/>
                <w:lang w:eastAsia="en-US"/>
              </w:rPr>
              <mc:AlternateContent>
                <mc:Choice Requires="wpg">
                  <w:drawing>
                    <wp:inline distT="0" distB="0" distL="0" distR="0" wp14:anchorId="1F68FC33" wp14:editId="2D3B3DEE">
                      <wp:extent cx="228600" cy="228600"/>
                      <wp:effectExtent l="0" t="0" r="0" b="0"/>
                      <wp:docPr id="24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9" name="Oval 2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0" name="Freeform 2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1CEB98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nd/hw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WqFK+QJGeXxecRS6UVYOuuqFkhtCK6dvVmCdR7U3+ub037&#10;YOPviIGHzFT0H7GxB0f0Y0+0fGiYwMMkOZuPkQ6BV+21S4TIka1nKJG/+yZu1BkdkW+9K7saJWUH&#10;1uy/Y+1zzmvpkmEp/p41sORZ+3TPS5ZMzz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oed3+HBQAA9REAAA4AAAAAAAAAAAAAAAAALgIAAGRycy9l&#10;Mm9Eb2MueG1sUEsBAi0AFAAGAAgAAAAhAPgMKZnYAAAAAwEAAA8AAAAAAAAAAAAAAAAA4QcAAGRy&#10;cy9kb3ducmV2LnhtbFBLBQYAAAAABAAEAPMAAADmCAAAAAA=&#10;">
                      <v:oval id="Oval 2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" fillcolor="#f24f4f [3204]" stroked="f" strokeweight="0">
                        <v:stroke joinstyle="miter"/>
                        <o:lock v:ext="edit" aspectratio="t"/>
                      </v:oval>
                      <v:shape id="Freeform 2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0D40243" w14:textId="4BFCCF60" w:rsidR="00BA65E8" w:rsidRDefault="00BA65E8"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“Preview” functions the same as </w:t>
            </w:r>
            <w:r w:rsidR="004C6448">
              <w:t>the </w:t>
            </w:r>
            <w:r>
              <w:t>“Analyze” button in the component analyzer, and “Erase” functions the same as erase for paint selection.</w:t>
            </w:r>
          </w:p>
        </w:tc>
      </w:tr>
    </w:tbl>
    <w:p w14:paraId="7B45E9B8" w14:textId="77777777" w:rsidR="00BA65E8" w:rsidRDefault="00BA65E8" w:rsidP="00302756">
      <w:pPr>
        <w:jc w:val="both"/>
      </w:pPr>
    </w:p>
    <w:p w14:paraId="12E499A6" w14:textId="51339FCD" w:rsidR="00BA65E8" w:rsidRDefault="00BA65E8" w:rsidP="00302756">
      <w:pPr>
        <w:pStyle w:val="Heading2"/>
      </w:pPr>
      <w:bookmarkStart w:id="460" w:name="_Toc406755688"/>
      <w:bookmarkStart w:id="461" w:name="_Toc406770761"/>
      <w:bookmarkStart w:id="462" w:name="_Toc183178700"/>
      <w:r>
        <w:t>Volume Channel Calculations</w:t>
      </w:r>
      <w:bookmarkEnd w:id="460"/>
      <w:bookmarkEnd w:id="461"/>
      <w:bookmarkEnd w:id="462"/>
    </w:p>
    <w:p w14:paraId="7C2B976C" w14:textId="103C0F23" w:rsidR="00EF7247" w:rsidRPr="00EF7247" w:rsidRDefault="00EF7247" w:rsidP="00302756">
      <w:pPr>
        <w:jc w:val="both"/>
      </w:pPr>
      <w:r>
        <w:rPr>
          <w:noProof/>
          <w:lang w:eastAsia="en-US"/>
        </w:rPr>
        <w:drawing>
          <wp:inline distT="0" distB="0" distL="0" distR="0" wp14:anchorId="6B1D7526" wp14:editId="54C3915A">
            <wp:extent cx="857250" cy="40005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con_calculations.png"/>
                    <pic:cNvPicPr/>
                  </pic:nvPicPr>
                  <pic:blipFill>
                    <a:blip r:embed="rId192">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60B9C125" w14:textId="037414F9" w:rsidR="00BA65E8" w:rsidRDefault="002524DB" w:rsidP="00302756">
      <w:pPr>
        <w:jc w:val="both"/>
      </w:pPr>
      <w:r>
        <w:t>Volume channel calculations</w:t>
      </w:r>
      <w:r w:rsidR="000F6B58">
        <w:t xml:space="preserve"> can be performed in </w:t>
      </w:r>
      <w:r>
        <w:t xml:space="preserve">the </w:t>
      </w:r>
      <w:r w:rsidR="000F6B58">
        <w:t>“</w:t>
      </w:r>
      <w:r>
        <w:t>Calculations</w:t>
      </w:r>
      <w:r w:rsidR="000F6B58">
        <w:t>” dialog (</w:t>
      </w:r>
      <w:r>
        <w:fldChar w:fldCharType="begin" w:fldLock="1"/>
      </w:r>
      <w:r>
        <w:instrText xml:space="preserve"> REF _Ref448846701 \h </w:instrText>
      </w:r>
      <w:r w:rsidR="00E620C5">
        <w:instrText xml:space="preserve"> \* MERGEFORMAT </w:instrText>
      </w:r>
      <w:r>
        <w:fldChar w:fldCharType="separate"/>
      </w:r>
      <w:r w:rsidR="00B137B9">
        <w:t xml:space="preserve">Figure </w:t>
      </w:r>
      <w:r w:rsidR="00B137B9">
        <w:rPr>
          <w:noProof/>
        </w:rPr>
        <w:t>18</w:t>
      </w:r>
      <w:r w:rsidR="00B137B9">
        <w:noBreakHyphen/>
      </w:r>
      <w:r w:rsidR="00B137B9">
        <w:rPr>
          <w:noProof/>
        </w:rPr>
        <w:t>4</w:t>
      </w:r>
      <w:r>
        <w:fldChar w:fldCharType="end"/>
      </w:r>
      <w:r w:rsidR="000F6B58">
        <w:t>). To open the “</w:t>
      </w:r>
      <w:r>
        <w:t>Calculations</w:t>
      </w:r>
      <w:r w:rsidR="000F6B58">
        <w:t xml:space="preserve">” dialog, </w:t>
      </w:r>
      <w:r w:rsidR="00425DE1">
        <w:t>click the downward arrowhead next to the tool that is currently showing</w:t>
      </w:r>
      <w:r w:rsidR="000F6B58">
        <w:t>, and choose “</w:t>
      </w:r>
      <w:r>
        <w:t>Calculations</w:t>
      </w:r>
      <w:r w:rsidR="000F6B58">
        <w:t>” (</w:t>
      </w:r>
      <w:r w:rsidR="000F6B58">
        <w:fldChar w:fldCharType="begin" w:fldLock="1"/>
      </w:r>
      <w:r w:rsidR="000F6B58">
        <w:instrText xml:space="preserve"> REF _Ref448841250 \h </w:instrText>
      </w:r>
      <w:r w:rsidR="00E620C5">
        <w:instrText xml:space="preserve"> \* MERGEFORMAT </w:instrText>
      </w:r>
      <w:r w:rsidR="000F6B58">
        <w:fldChar w:fldCharType="separate"/>
      </w:r>
      <w:r w:rsidR="00B137B9">
        <w:t xml:space="preserve">Figure </w:t>
      </w:r>
      <w:r w:rsidR="00B137B9">
        <w:rPr>
          <w:noProof/>
        </w:rPr>
        <w:t>18</w:t>
      </w:r>
      <w:r w:rsidR="00B137B9">
        <w:noBreakHyphen/>
      </w:r>
      <w:r w:rsidR="00B137B9">
        <w:rPr>
          <w:noProof/>
        </w:rPr>
        <w:t>1</w:t>
      </w:r>
      <w:r w:rsidR="000F6B58">
        <w:fldChar w:fldCharType="end"/>
      </w:r>
      <w:r w:rsidR="000F6B58">
        <w:t>).</w:t>
      </w:r>
      <w:r w:rsidR="006F315E">
        <w:t xml:space="preserve"> Since up to two 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rsidR="006F315E">
        <w:t xml:space="preserve"> can be selected and calculated, the volume channels to be calculated </w:t>
      </w:r>
      <w:r w:rsidR="00425DE1">
        <w:t>must</w:t>
      </w:r>
      <w:r w:rsidR="006F315E">
        <w:t xml:space="preserve"> be loaded into the two slots before calculations.</w:t>
      </w:r>
    </w:p>
    <w:p w14:paraId="0C114518" w14:textId="49221BAE" w:rsidR="00A85CAA" w:rsidRDefault="00A85CAA" w:rsidP="00813E4A">
      <w:pPr>
        <w:spacing w:after="120"/>
        <w:jc w:val="center"/>
      </w:pPr>
      <w:r>
        <w:rPr>
          <w:noProof/>
          <w:lang w:eastAsia="en-US"/>
        </w:rPr>
        <w:drawing>
          <wp:inline distT="0" distB="0" distL="0" distR="0" wp14:anchorId="5C71F59E" wp14:editId="38DFBE4C">
            <wp:extent cx="3566160" cy="2715768"/>
            <wp:effectExtent l="0" t="0" r="0" b="889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calc_ui.png"/>
                    <pic:cNvPicPr/>
                  </pic:nvPicPr>
                  <pic:blipFill>
                    <a:blip r:embed="rId193"/>
                    <a:stretch>
                      <a:fillRect/>
                    </a:stretch>
                  </pic:blipFill>
                  <pic:spPr>
                    <a:xfrm>
                      <a:off x="0" y="0"/>
                      <a:ext cx="3566160" cy="2715768"/>
                    </a:xfrm>
                    <a:prstGeom prst="rect">
                      <a:avLst/>
                    </a:prstGeom>
                  </pic:spPr>
                </pic:pic>
              </a:graphicData>
            </a:graphic>
          </wp:inline>
        </w:drawing>
      </w:r>
    </w:p>
    <w:p w14:paraId="09ACE6E2" w14:textId="7E56FEFC" w:rsidR="00A85CAA" w:rsidRDefault="00A85CAA" w:rsidP="00813E4A">
      <w:pPr>
        <w:pStyle w:val="Caption"/>
        <w:jc w:val="center"/>
      </w:pPr>
      <w:bookmarkStart w:id="463" w:name="_Ref448846701"/>
      <w:bookmarkStart w:id="464" w:name="_Toc183178786"/>
      <w:r>
        <w:t xml:space="preserve">Figure </w:t>
      </w:r>
      <w:fldSimple w:instr=" STYLEREF 1 \s ">
        <w:r w:rsidR="0017337F">
          <w:rPr>
            <w:noProof/>
          </w:rPr>
          <w:t>18</w:t>
        </w:r>
      </w:fldSimple>
      <w:r w:rsidR="00586A6E">
        <w:noBreakHyphen/>
      </w:r>
      <w:fldSimple w:instr=" SEQ Figure \* ARABIC \s 1 ">
        <w:r w:rsidR="0017337F">
          <w:rPr>
            <w:noProof/>
          </w:rPr>
          <w:t>4</w:t>
        </w:r>
      </w:fldSimple>
      <w:bookmarkEnd w:id="463"/>
      <w:r>
        <w:t>. Calculation functions in the Analyze window.</w:t>
      </w:r>
      <w:bookmarkEnd w:id="464"/>
    </w:p>
    <w:p w14:paraId="2650CCC6" w14:textId="7CE121B1" w:rsidR="006F315E" w:rsidRDefault="00076488" w:rsidP="00302756">
      <w:pPr>
        <w:jc w:val="both"/>
      </w:pPr>
      <w:r>
        <w:rPr>
          <w:b/>
        </w:rPr>
        <w:t>Operand</w:t>
      </w:r>
      <w:r w:rsidR="006F315E" w:rsidRPr="006F315E">
        <w:rPr>
          <w:b/>
        </w:rPr>
        <w:t xml:space="preserve"> A.</w:t>
      </w:r>
      <w:r w:rsidR="006F315E">
        <w:t xml:space="preserve"> To load volume A, select a volume channel from the “Workspace” panel, and then click the “Load” button on </w:t>
      </w:r>
      <w:r w:rsidR="004C6448">
        <w:t>the </w:t>
      </w:r>
      <w:r w:rsidR="006F315E">
        <w:t>right side of “</w:t>
      </w:r>
      <w:r>
        <w:t>Operand</w:t>
      </w:r>
      <w:r w:rsidR="006F315E">
        <w:t xml:space="preserve"> A”. The name of the loaded volume is shown in the slot next to the button.</w:t>
      </w:r>
      <w:r>
        <w:t xml:space="preserve"> You can also load a group as operand A when you use the “Combine Group” operation.</w:t>
      </w:r>
    </w:p>
    <w:p w14:paraId="157AF657" w14:textId="47BCB2B6" w:rsidR="006F315E" w:rsidRDefault="00076488" w:rsidP="00302756">
      <w:pPr>
        <w:jc w:val="both"/>
      </w:pPr>
      <w:r>
        <w:rPr>
          <w:b/>
        </w:rPr>
        <w:t>Operand</w:t>
      </w:r>
      <w:r w:rsidR="006F315E" w:rsidRPr="006F315E">
        <w:rPr>
          <w:b/>
        </w:rPr>
        <w:t xml:space="preserve"> B.</w:t>
      </w:r>
      <w:r w:rsidR="006F315E">
        <w:t xml:space="preserve"> To load volume B, select a volume channel from the “Workspace” panel, and then click the “Load” button on </w:t>
      </w:r>
      <w:r w:rsidR="004C6448">
        <w:t>the </w:t>
      </w:r>
      <w:r w:rsidR="006F315E">
        <w:t>right side of “Volume B”. The name of the loaded volume is shown in the slot next to the button.</w:t>
      </w:r>
    </w:p>
    <w:p w14:paraId="5932FEBF" w14:textId="69EF0E01" w:rsidR="006F315E" w:rsidRDefault="006F315E" w:rsidP="00302756">
      <w:pPr>
        <w:pStyle w:val="Heading3"/>
        <w:jc w:val="both"/>
      </w:pPr>
      <w:r>
        <w:lastRenderedPageBreak/>
        <w:t>Single-valued operations</w:t>
      </w:r>
    </w:p>
    <w:p w14:paraId="37B9B204" w14:textId="5186BBA9" w:rsidR="006F315E" w:rsidRDefault="006F315E" w:rsidP="00302756">
      <w:pPr>
        <w:jc w:val="both"/>
      </w:pPr>
      <w:r>
        <w:t>Single</w:t>
      </w:r>
      <w:r w:rsidR="004C6448">
        <w:t>-</w:t>
      </w:r>
      <w:r>
        <w:t xml:space="preserve">valued operations only </w:t>
      </w:r>
      <w:r w:rsidR="001F5B85">
        <w:t>require</w:t>
      </w:r>
      <w:r>
        <w:t xml:space="preserve"> volume A to be loaded. Only one operation is available.</w:t>
      </w:r>
    </w:p>
    <w:p w14:paraId="4BB9D686" w14:textId="2A69D106" w:rsidR="006F315E" w:rsidRDefault="006F315E" w:rsidP="00302756">
      <w:pPr>
        <w:jc w:val="both"/>
      </w:pPr>
      <w:r w:rsidRPr="006F315E">
        <w:rPr>
          <w:b/>
        </w:rPr>
        <w:t>Consolidate voxels.</w:t>
      </w:r>
      <w:r>
        <w:t xml:space="preserve"> It sets all voxels of the interior of volume A to the maximum intensity (255 for 8-bit data).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F315E" w14:paraId="1F00E234" w14:textId="77777777" w:rsidTr="006F315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DFAC81" w14:textId="77777777" w:rsidR="006F315E" w:rsidRDefault="006F315E" w:rsidP="00302756">
            <w:pPr>
              <w:pStyle w:val="Icon"/>
              <w:jc w:val="both"/>
            </w:pPr>
            <w:r>
              <w:rPr>
                <w:noProof/>
                <w:lang w:eastAsia="en-US"/>
              </w:rPr>
              <mc:AlternateContent>
                <mc:Choice Requires="wpg">
                  <w:drawing>
                    <wp:inline distT="0" distB="0" distL="0" distR="0" wp14:anchorId="7FF2ABC5" wp14:editId="7B442E1C">
                      <wp:extent cx="228600" cy="228600"/>
                      <wp:effectExtent l="0" t="0" r="0" b="0"/>
                      <wp:docPr id="25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2" name="Oval 25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3" name="Freeform 25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D7CA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3r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LM+IpC0kydkl+XlGSm4YsHXXdKRhSiJdu26zBNR73X3ubnX/&#10;YOPvkIGHSrf4H2IjD47ox0g0f7CEwcOiOJuPIR0MXvXXLhGshmw9QbH63Tdxo2B0hL5FV3YdlJQZ&#10;WDP/jrXPNe24S4bB+CNrRWDt0z0VpJgV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NyGbeuHBQAA9REAAA4AAAAAAAAAAAAAAAAALgIAAGRycy9l&#10;Mm9Eb2MueG1sUEsBAi0AFAAGAAgAAAAhAPgMKZnYAAAAAwEAAA8AAAAAAAAAAAAAAAAA4QcAAGRy&#10;cy9kb3ducmV2LnhtbFBLBQYAAAAABAAEAPMAAADmCAAAAAA=&#10;">
                      <v:oval id="Oval 25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" fillcolor="#f24f4f [3204]" stroked="f" strokeweight="0">
                        <v:stroke joinstyle="miter"/>
                        <o:lock v:ext="edit" aspectratio="t"/>
                      </v:oval>
                      <v:shape id="Freeform 25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CE9C394" w14:textId="1A52B8D0" w:rsidR="006F315E" w:rsidRDefault="00F51FB0" w:rsidP="00302756">
            <w:pPr>
              <w:pStyle w:val="TipText"/>
              <w:jc w:val="both"/>
              <w:cnfStyle w:val="000000000000" w:firstRow="0" w:lastRow="0" w:firstColumn="0" w:lastColumn="0" w:oddVBand="0" w:evenVBand="0" w:oddHBand="0" w:evenHBand="0" w:firstRowFirstColumn="0" w:firstRowLastColumn="0" w:lastRowFirstColumn="0" w:lastRowLastColumn="0"/>
            </w:pPr>
            <w:r>
              <w:t>Consolidating</w:t>
            </w:r>
            <w:r w:rsidR="006F315E">
              <w:t xml:space="preserve"> voxels before size calculation</w:t>
            </w:r>
            <w:r>
              <w:t xml:space="preserve"> may be desired to “fill” holes </w:t>
            </w:r>
            <w:r w:rsidR="004C6448">
              <w:t>in</w:t>
            </w:r>
            <w:r>
              <w:t xml:space="preserve"> </w:t>
            </w:r>
            <w:r w:rsidR="00595647">
              <w:t>the </w:t>
            </w:r>
            <w:r>
              <w:t>original data.</w:t>
            </w:r>
          </w:p>
        </w:tc>
      </w:tr>
    </w:tbl>
    <w:p w14:paraId="0C29608E" w14:textId="77777777" w:rsidR="006F315E" w:rsidRDefault="006F315E" w:rsidP="00302756">
      <w:pPr>
        <w:jc w:val="both"/>
      </w:pPr>
    </w:p>
    <w:p w14:paraId="0F111372" w14:textId="30C002B4" w:rsidR="00076488" w:rsidRDefault="00076488" w:rsidP="00302756">
      <w:pPr>
        <w:jc w:val="both"/>
      </w:pPr>
      <w:r w:rsidRPr="00076488">
        <w:rPr>
          <w:b/>
        </w:rPr>
        <w:t>Combine Group.</w:t>
      </w:r>
      <w:r>
        <w:t xml:space="preserve"> It combines all channels in a group and generates a new group of red, green, and blue channels. Colors selected for the original channels are summed up in the RGB channels respectively.</w:t>
      </w:r>
    </w:p>
    <w:p w14:paraId="611BB07F" w14:textId="2651DAB4" w:rsidR="00F51FB0" w:rsidRDefault="00F51FB0" w:rsidP="00302756">
      <w:pPr>
        <w:pStyle w:val="Heading3"/>
        <w:jc w:val="both"/>
      </w:pPr>
      <w:r>
        <w:t>Two-valued operations</w:t>
      </w:r>
    </w:p>
    <w:p w14:paraId="1DF6F641" w14:textId="014D6543" w:rsidR="00F51FB0" w:rsidRDefault="00F51FB0" w:rsidP="00302756">
      <w:pPr>
        <w:jc w:val="both"/>
      </w:pPr>
      <w:r>
        <w:t xml:space="preserve">Four calculations require both </w:t>
      </w:r>
      <w:r w:rsidR="00AE143B">
        <w:t>operands</w:t>
      </w:r>
      <w:r>
        <w:t xml:space="preserve"> A and B.</w:t>
      </w:r>
    </w:p>
    <w:p w14:paraId="59BA13CB" w14:textId="0E871D87" w:rsidR="00F51FB0" w:rsidRDefault="00F51FB0" w:rsidP="00302756">
      <w:pPr>
        <w:jc w:val="both"/>
      </w:pPr>
      <w:r w:rsidRPr="00540F6D">
        <w:rPr>
          <w:b/>
        </w:rPr>
        <w:t>Subtract.</w:t>
      </w:r>
      <w:r>
        <w:t xml:space="preserve"> It subtracts volume B from </w:t>
      </w:r>
      <w:r w:rsidR="001F5B85">
        <w:t>A and</w:t>
      </w:r>
      <w:r>
        <w:t xml:space="preserve"> creates a new volume channel as </w:t>
      </w:r>
      <w:r w:rsidR="00425DE1">
        <w:t>a</w:t>
      </w:r>
      <w:r>
        <w:t xml:space="preserve"> result.</w:t>
      </w:r>
    </w:p>
    <w:p w14:paraId="76A6DC07" w14:textId="41067E11" w:rsidR="00F51FB0" w:rsidRDefault="00F51FB0" w:rsidP="00302756">
      <w:pPr>
        <w:jc w:val="both"/>
      </w:pPr>
      <w:r w:rsidRPr="00540F6D">
        <w:rPr>
          <w:b/>
        </w:rPr>
        <w:t>Add.</w:t>
      </w:r>
      <w:r>
        <w:t xml:space="preserve"> It adds volume</w:t>
      </w:r>
      <w:r w:rsidR="00595647">
        <w:t>s</w:t>
      </w:r>
      <w:r>
        <w:t xml:space="preserve"> A and </w:t>
      </w:r>
      <w:r w:rsidR="001F5B85">
        <w:t>B and</w:t>
      </w:r>
      <w:r>
        <w:t xml:space="preserve"> creates a new volume channel as </w:t>
      </w:r>
      <w:r w:rsidR="00425DE1">
        <w:t>a</w:t>
      </w:r>
      <w:r>
        <w:t xml:space="preserve"> result.</w:t>
      </w:r>
    </w:p>
    <w:p w14:paraId="06A9CB03" w14:textId="6159258B" w:rsidR="00F51FB0" w:rsidRDefault="00F51FB0" w:rsidP="00302756">
      <w:pPr>
        <w:jc w:val="both"/>
      </w:pPr>
      <w:r w:rsidRPr="00540F6D">
        <w:rPr>
          <w:b/>
        </w:rPr>
        <w:t>Divide.</w:t>
      </w:r>
      <w:r>
        <w:t xml:space="preserve"> It divides volume A with </w:t>
      </w:r>
      <w:r w:rsidR="001F5B85">
        <w:t>B and</w:t>
      </w:r>
      <w:r>
        <w:t xml:space="preserve"> creates a new volume channel as </w:t>
      </w:r>
      <w:r w:rsidR="00425DE1">
        <w:t>a</w:t>
      </w:r>
      <w:r>
        <w:t xml:space="preserve"> result.</w:t>
      </w:r>
    </w:p>
    <w:p w14:paraId="5129A6E4" w14:textId="6E9E02A0" w:rsidR="00F51FB0" w:rsidRDefault="00F51FB0" w:rsidP="00302756">
      <w:pPr>
        <w:jc w:val="both"/>
      </w:pPr>
      <w:r w:rsidRPr="00540F6D">
        <w:rPr>
          <w:b/>
        </w:rPr>
        <w:t>Colocalize.</w:t>
      </w:r>
      <w:r>
        <w:t xml:space="preserve"> It creates a new volume channel as the common structures of volume</w:t>
      </w:r>
      <w:r w:rsidR="00595647">
        <w:t>s</w:t>
      </w:r>
      <w:r>
        <w:t xml:space="preserve"> A and B.</w:t>
      </w:r>
    </w:p>
    <w:p w14:paraId="0F49905E" w14:textId="728297C5" w:rsidR="00F51FB0" w:rsidRDefault="00F51FB0" w:rsidP="00302756">
      <w:pPr>
        <w:pStyle w:val="Heading2"/>
      </w:pPr>
      <w:bookmarkStart w:id="465" w:name="_Toc406755689"/>
      <w:bookmarkStart w:id="466" w:name="_Toc406770762"/>
      <w:bookmarkStart w:id="467" w:name="_Toc183178701"/>
      <w:r>
        <w:t>Colocalization Analysis</w:t>
      </w:r>
      <w:bookmarkEnd w:id="465"/>
      <w:bookmarkEnd w:id="466"/>
      <w:bookmarkEnd w:id="467"/>
    </w:p>
    <w:p w14:paraId="46F7A7A1" w14:textId="6BE2D56D" w:rsidR="002524DB" w:rsidRPr="002524DB" w:rsidRDefault="002524DB" w:rsidP="00302756">
      <w:pPr>
        <w:jc w:val="both"/>
      </w:pPr>
      <w:r>
        <w:rPr>
          <w:noProof/>
          <w:lang w:eastAsia="en-US"/>
        </w:rPr>
        <w:drawing>
          <wp:inline distT="0" distB="0" distL="0" distR="0" wp14:anchorId="7822B6CC" wp14:editId="01A9EA7A">
            <wp:extent cx="857250" cy="40005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icon_colocalization.png"/>
                    <pic:cNvPicPr/>
                  </pic:nvPicPr>
                  <pic:blipFill>
                    <a:blip r:embed="rId194">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5898A1C3" w14:textId="248EF55C" w:rsidR="00F51FB0" w:rsidRDefault="00C82575" w:rsidP="00302756">
      <w:pPr>
        <w:jc w:val="both"/>
      </w:pPr>
      <w:r>
        <w:t xml:space="preserve">Colocalization analysis is based on both component analysis and calculations. </w:t>
      </w:r>
      <w:r w:rsidR="002524DB">
        <w:t>Colocalization analysis can be performed in the “Colocalization” dialog (</w:t>
      </w:r>
      <w:r w:rsidR="002524DB">
        <w:fldChar w:fldCharType="begin" w:fldLock="1"/>
      </w:r>
      <w:r w:rsidR="002524DB">
        <w:instrText xml:space="preserve"> REF _Ref448846861 \h </w:instrText>
      </w:r>
      <w:r w:rsidR="00E620C5">
        <w:instrText xml:space="preserve"> \* MERGEFORMAT </w:instrText>
      </w:r>
      <w:r w:rsidR="002524DB">
        <w:fldChar w:fldCharType="separate"/>
      </w:r>
      <w:r w:rsidR="00B137B9">
        <w:t xml:space="preserve">Figure </w:t>
      </w:r>
      <w:r w:rsidR="00B137B9">
        <w:rPr>
          <w:noProof/>
        </w:rPr>
        <w:t>18</w:t>
      </w:r>
      <w:r w:rsidR="00B137B9">
        <w:noBreakHyphen/>
      </w:r>
      <w:r w:rsidR="00B137B9">
        <w:rPr>
          <w:noProof/>
        </w:rPr>
        <w:t>5</w:t>
      </w:r>
      <w:r w:rsidR="002524DB">
        <w:fldChar w:fldCharType="end"/>
      </w:r>
      <w:r w:rsidR="002524DB">
        <w:t xml:space="preserve">). To open the “Colocalization” dialog, </w:t>
      </w:r>
      <w:r w:rsidR="00425DE1">
        <w:t>click the downward arrowhead next to the tool that is currently showing</w:t>
      </w:r>
      <w:r w:rsidR="002524DB">
        <w:t>, and choose “Colocalization” (</w:t>
      </w:r>
      <w:r w:rsidR="002524DB">
        <w:fldChar w:fldCharType="begin" w:fldLock="1"/>
      </w:r>
      <w:r w:rsidR="002524DB">
        <w:instrText xml:space="preserve"> REF _Ref448841250 \h </w:instrText>
      </w:r>
      <w:r w:rsidR="00E620C5">
        <w:instrText xml:space="preserve"> \* MERGEFORMAT </w:instrText>
      </w:r>
      <w:r w:rsidR="002524DB">
        <w:fldChar w:fldCharType="separate"/>
      </w:r>
      <w:r w:rsidR="00B137B9">
        <w:t xml:space="preserve">Figure </w:t>
      </w:r>
      <w:r w:rsidR="00B137B9">
        <w:rPr>
          <w:noProof/>
        </w:rPr>
        <w:t>18</w:t>
      </w:r>
      <w:r w:rsidR="00B137B9">
        <w:noBreakHyphen/>
      </w:r>
      <w:r w:rsidR="00B137B9">
        <w:rPr>
          <w:noProof/>
        </w:rPr>
        <w:t>1</w:t>
      </w:r>
      <w:r w:rsidR="002524DB">
        <w:fldChar w:fldCharType="end"/>
      </w:r>
      <w:r w:rsidR="002524DB">
        <w:t>).</w:t>
      </w:r>
    </w:p>
    <w:p w14:paraId="7F3E096B" w14:textId="77777777" w:rsidR="00454AF7" w:rsidRDefault="00454AF7" w:rsidP="00302756">
      <w:pPr>
        <w:jc w:val="both"/>
      </w:pPr>
    </w:p>
    <w:p w14:paraId="0752F43A" w14:textId="30C98E4E" w:rsidR="00C82575" w:rsidRDefault="00C82575" w:rsidP="00813E4A">
      <w:pPr>
        <w:spacing w:after="120"/>
        <w:jc w:val="center"/>
      </w:pPr>
      <w:r>
        <w:rPr>
          <w:noProof/>
          <w:lang w:eastAsia="en-US"/>
        </w:rPr>
        <w:lastRenderedPageBreak/>
        <w:drawing>
          <wp:inline distT="0" distB="0" distL="0" distR="0" wp14:anchorId="1E96C99C" wp14:editId="11694ECA">
            <wp:extent cx="2790967" cy="2748029"/>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15" descr="C:\Users\HP2\SkyDrive\FluoRender\colocalize_ui.png"/>
                    <pic:cNvPicPr>
                      <a:picLocks noChangeAspect="1" noChangeArrowheads="1"/>
                    </pic:cNvPicPr>
                  </pic:nvPicPr>
                  <pic:blipFill>
                    <a:blip r:embed="rId195"/>
                    <a:stretch>
                      <a:fillRect/>
                    </a:stretch>
                  </pic:blipFill>
                  <pic:spPr bwMode="auto">
                    <a:xfrm>
                      <a:off x="0" y="0"/>
                      <a:ext cx="2811818" cy="2768559"/>
                    </a:xfrm>
                    <a:prstGeom prst="rect">
                      <a:avLst/>
                    </a:prstGeom>
                    <a:noFill/>
                    <a:ln>
                      <a:noFill/>
                    </a:ln>
                  </pic:spPr>
                </pic:pic>
              </a:graphicData>
            </a:graphic>
          </wp:inline>
        </w:drawing>
      </w:r>
    </w:p>
    <w:p w14:paraId="5FED61B0" w14:textId="62BF20B5" w:rsidR="00C82575" w:rsidRDefault="00C82575" w:rsidP="00813E4A">
      <w:pPr>
        <w:pStyle w:val="Caption"/>
        <w:jc w:val="center"/>
      </w:pPr>
      <w:bookmarkStart w:id="468" w:name="_Ref406684362"/>
      <w:bookmarkStart w:id="469" w:name="_Ref448846861"/>
      <w:bookmarkStart w:id="470" w:name="_Toc183178787"/>
      <w:r>
        <w:t xml:space="preserve">Figure </w:t>
      </w:r>
      <w:fldSimple w:instr=" STYLEREF 1 \s ">
        <w:r w:rsidR="0017337F">
          <w:rPr>
            <w:noProof/>
          </w:rPr>
          <w:t>18</w:t>
        </w:r>
      </w:fldSimple>
      <w:r w:rsidR="00586A6E">
        <w:noBreakHyphen/>
      </w:r>
      <w:fldSimple w:instr=" SEQ Figure \* ARABIC \s 1 ">
        <w:r w:rsidR="0017337F">
          <w:rPr>
            <w:noProof/>
          </w:rPr>
          <w:t>5</w:t>
        </w:r>
      </w:fldSimple>
      <w:bookmarkEnd w:id="468"/>
      <w:bookmarkEnd w:id="469"/>
      <w:r>
        <w:t>. Colocalization analysis dialog.</w:t>
      </w:r>
      <w:bookmarkEnd w:id="470"/>
    </w:p>
    <w:p w14:paraId="7FC79DF7" w14:textId="39590175" w:rsidR="00E13605" w:rsidRDefault="00F14268" w:rsidP="00302756">
      <w:pPr>
        <w:jc w:val="both"/>
      </w:pPr>
      <w:r>
        <w:t xml:space="preserve">Colocalization analysis </w:t>
      </w:r>
      <w:r w:rsidR="00A80409">
        <w:t xml:space="preserve">computes the </w:t>
      </w:r>
      <w:r w:rsidR="00FC660A">
        <w:t>overlapping</w:t>
      </w:r>
      <w:r w:rsidR="00EE0130">
        <w:t xml:space="preserve"> between two volume channels. </w:t>
      </w:r>
      <w:r w:rsidR="00D97017">
        <w:t>The result is</w:t>
      </w:r>
      <w:r w:rsidR="00EE0130">
        <w:t xml:space="preserve"> a</w:t>
      </w:r>
      <w:r w:rsidR="00497363">
        <w:t xml:space="preserve">n adjacency matrix generated for all pair-wise </w:t>
      </w:r>
      <w:r w:rsidR="005E0060">
        <w:t xml:space="preserve">results. </w:t>
      </w:r>
      <w:r w:rsidR="00C9355A">
        <w:t>For example</w:t>
      </w:r>
      <w:r w:rsidR="00F00537">
        <w:t>,</w:t>
      </w:r>
      <w:r w:rsidR="00C9355A">
        <w:t xml:space="preserve"> the element (1, 2) of the matrix is the overlapping between channel</w:t>
      </w:r>
      <w:r w:rsidR="00595647">
        <w:t>s</w:t>
      </w:r>
      <w:r w:rsidR="00C9355A">
        <w:t xml:space="preserve"> 1 and 2</w:t>
      </w:r>
      <w:r w:rsidR="00F00537">
        <w:t>; the element (1, 1) is</w:t>
      </w:r>
      <w:r w:rsidR="00F33B04">
        <w:t xml:space="preserve"> the size of channel 1 itself</w:t>
      </w:r>
      <w:r w:rsidR="00F00537">
        <w:t xml:space="preserve">. </w:t>
      </w:r>
      <w:r w:rsidR="00F33B04">
        <w:t xml:space="preserve">The colocalization analysis is </w:t>
      </w:r>
      <w:r w:rsidR="00C37920">
        <w:t>performed</w:t>
      </w:r>
      <w:r w:rsidR="00F33B04">
        <w:t xml:space="preserve"> for a volume group</w:t>
      </w:r>
      <w:r w:rsidR="005E0060">
        <w:t xml:space="preserve">. To perform the colocalization analysis, </w:t>
      </w:r>
      <w:r w:rsidR="0082208E">
        <w:t xml:space="preserve">select the group </w:t>
      </w:r>
      <w:r w:rsidR="00A21312">
        <w:t xml:space="preserve">or any channel within a group </w:t>
      </w:r>
      <w:r w:rsidR="0082208E">
        <w:t xml:space="preserve">from the Workspace panel. </w:t>
      </w:r>
      <w:r w:rsidR="0032290A">
        <w:t>Then, click “Colocaliz</w:t>
      </w:r>
      <w:r w:rsidR="00A21312">
        <w:t>e</w:t>
      </w:r>
      <w:r w:rsidR="0032290A">
        <w:t>” to perform the</w:t>
      </w:r>
      <w:r w:rsidR="00905ABA">
        <w:t xml:space="preserve"> analysis.</w:t>
      </w:r>
    </w:p>
    <w:p w14:paraId="53D3EC4E" w14:textId="50FCAD51" w:rsidR="00DD3710" w:rsidRDefault="00DD3710" w:rsidP="00302756">
      <w:pPr>
        <w:jc w:val="both"/>
      </w:pPr>
      <w:r>
        <w:t xml:space="preserve">There are different methods for computing the overlapping between two channels. This is because the </w:t>
      </w:r>
      <w:r w:rsidR="0076469A">
        <w:t xml:space="preserve">definition of “overlapping” becomes obscure for intensity values with a certain range, instead of </w:t>
      </w:r>
      <w:r w:rsidR="00010203">
        <w:t>being binary.</w:t>
      </w:r>
    </w:p>
    <w:p w14:paraId="0891D059" w14:textId="135E64AD" w:rsidR="00BC3339" w:rsidRDefault="00BC3339" w:rsidP="00302756">
      <w:pPr>
        <w:jc w:val="both"/>
      </w:pPr>
      <w:r w:rsidRPr="00706002">
        <w:rPr>
          <w:b/>
          <w:bCs/>
        </w:rPr>
        <w:t>Threshold + Logical AND.</w:t>
      </w:r>
      <w:r>
        <w:t xml:space="preserve"> The intensity values o</w:t>
      </w:r>
      <w:r w:rsidR="00E540B8">
        <w:t>f a channel are first thresholded and converted t</w:t>
      </w:r>
      <w:r w:rsidR="003D51F3">
        <w:t>o binary data. Then, the overlapping of two binary channels is where both</w:t>
      </w:r>
      <w:r w:rsidR="0095142D">
        <w:t xml:space="preserve"> are above the threshold value, i.e.</w:t>
      </w:r>
      <w:r w:rsidR="00595647">
        <w:t>,</w:t>
      </w:r>
      <w:r w:rsidR="0095142D">
        <w:t xml:space="preserve"> AND(ch1, ch2). The threshold values are set using the volume property panel</w:t>
      </w:r>
      <w:r w:rsidR="00706002">
        <w:t>.</w:t>
      </w:r>
    </w:p>
    <w:p w14:paraId="32DD79EF" w14:textId="5A7AF5CE" w:rsidR="00706002" w:rsidRDefault="00706002" w:rsidP="00302756">
      <w:pPr>
        <w:jc w:val="both"/>
      </w:pPr>
      <w:r w:rsidRPr="00FC01C4">
        <w:rPr>
          <w:b/>
          <w:bCs/>
        </w:rPr>
        <w:t>Min Value.</w:t>
      </w:r>
      <w:r>
        <w:t xml:space="preserve"> The overlapping </w:t>
      </w:r>
      <w:r w:rsidR="003D2C9C">
        <w:t xml:space="preserve">channel </w:t>
      </w:r>
      <w:r>
        <w:t>of two channels is</w:t>
      </w:r>
      <w:r w:rsidR="003D2C9C">
        <w:t xml:space="preserve"> the minimum intensity for each corresponding voxel</w:t>
      </w:r>
      <w:r w:rsidR="00A963F0">
        <w:t>, i.e. Min(ch1, ch2).</w:t>
      </w:r>
    </w:p>
    <w:p w14:paraId="3A34B99A" w14:textId="0EB97595" w:rsidR="00A963F0" w:rsidRDefault="00A963F0" w:rsidP="00302756">
      <w:pPr>
        <w:jc w:val="both"/>
      </w:pPr>
      <w:r w:rsidRPr="00FC01C4">
        <w:rPr>
          <w:b/>
          <w:bCs/>
        </w:rPr>
        <w:t>Product.</w:t>
      </w:r>
      <w:r>
        <w:t xml:space="preserve"> The overlapping channel of two channels is the product</w:t>
      </w:r>
      <w:r w:rsidR="002039CB">
        <w:t xml:space="preserve"> of normalized intensities at each voxel, </w:t>
      </w:r>
      <w:r w:rsidR="001F5B85">
        <w:t>i.e.,</w:t>
      </w:r>
      <w:r w:rsidR="002039CB">
        <w:t xml:space="preserve"> </w:t>
      </w:r>
      <w:r w:rsidR="00FC01C4">
        <w:t>Norm(</w:t>
      </w:r>
      <w:r w:rsidR="002039CB">
        <w:t>ch1</w:t>
      </w:r>
      <w:r w:rsidR="00FC01C4">
        <w:t>)</w:t>
      </w:r>
      <w:r w:rsidR="002039CB">
        <w:t xml:space="preserve"> X </w:t>
      </w:r>
      <w:r w:rsidR="00FC01C4">
        <w:t>Norm(</w:t>
      </w:r>
      <w:r w:rsidR="002039CB">
        <w:t>ch2</w:t>
      </w:r>
      <w:r w:rsidR="00FC01C4">
        <w:t>)</w:t>
      </w:r>
      <w:r w:rsidR="002039CB">
        <w:t>.</w:t>
      </w:r>
      <w:r w:rsidR="00FC01C4">
        <w:t xml:space="preserve"> Notice that the normalization maps the intensity values to the range </w:t>
      </w:r>
      <w:r w:rsidR="00212ED6">
        <w:t xml:space="preserve">[0, 1]. Therefore, the product is always equal </w:t>
      </w:r>
      <w:r w:rsidR="00595647">
        <w:t>to </w:t>
      </w:r>
      <w:r w:rsidR="00212ED6">
        <w:t>or smaller than the original i</w:t>
      </w:r>
      <w:r w:rsidR="00EE4D95">
        <w:t>ntensity values.</w:t>
      </w:r>
    </w:p>
    <w:p w14:paraId="60469647" w14:textId="5377C02D" w:rsidR="00EE4D95" w:rsidRDefault="009C7148" w:rsidP="00302756">
      <w:pPr>
        <w:jc w:val="both"/>
      </w:pPr>
      <w:r>
        <w:t>The output adjacency matrix can have several formats.</w:t>
      </w:r>
      <w:r w:rsidR="00DE5FC0">
        <w:t xml:space="preserve"> When none of the formatting options is ch</w:t>
      </w:r>
      <w:r w:rsidR="00EB540B">
        <w:t>ecked, the output contains numbers of voxel count</w:t>
      </w:r>
      <w:r w:rsidR="008F5F64">
        <w:t xml:space="preserve"> for the overlapping.</w:t>
      </w:r>
    </w:p>
    <w:p w14:paraId="7C25719D" w14:textId="08619B40" w:rsidR="009C7148" w:rsidRDefault="009C7148" w:rsidP="00302756">
      <w:pPr>
        <w:jc w:val="both"/>
      </w:pPr>
      <w:r w:rsidRPr="00517110">
        <w:rPr>
          <w:b/>
          <w:bCs/>
        </w:rPr>
        <w:t>Ratio (%).</w:t>
      </w:r>
      <w:r>
        <w:t xml:space="preserve"> The </w:t>
      </w:r>
      <w:r w:rsidR="00396908">
        <w:t xml:space="preserve">ratio in </w:t>
      </w:r>
      <w:r w:rsidR="00595647">
        <w:t>the </w:t>
      </w:r>
      <w:r w:rsidR="00396908">
        <w:t xml:space="preserve">percentage of </w:t>
      </w:r>
      <w:r w:rsidR="00E15E4B">
        <w:t>a</w:t>
      </w:r>
      <w:r w:rsidR="00A22CA3">
        <w:t>n</w:t>
      </w:r>
      <w:r w:rsidR="00E15E4B">
        <w:t xml:space="preserve"> overlapping (non-</w:t>
      </w:r>
      <w:r w:rsidR="00D06CD2">
        <w:t>diagonals</w:t>
      </w:r>
      <w:r w:rsidR="00E15E4B">
        <w:t>) versus the original channel</w:t>
      </w:r>
      <w:r w:rsidR="00D06CD2">
        <w:t xml:space="preserve"> (diagonals). For example, the element (ro</w:t>
      </w:r>
      <w:r w:rsidR="00A22CA3">
        <w:t xml:space="preserve">w=1, column=2) of the matrix represents the ratio between </w:t>
      </w:r>
      <w:r w:rsidR="00C61BE8">
        <w:t>the overlapping of channel 1 and 2 versus channel</w:t>
      </w:r>
      <w:r w:rsidR="00517110">
        <w:t xml:space="preserve"> </w:t>
      </w:r>
      <w:r w:rsidR="00C61BE8">
        <w:t>1</w:t>
      </w:r>
      <w:r w:rsidR="00517110">
        <w:t>, while the element (row=2, column=1) of the matrix represents the ratio between the overlapping of channel 1 and 2 versus channel 2.</w:t>
      </w:r>
    </w:p>
    <w:p w14:paraId="2E34F7D3" w14:textId="4818AD68" w:rsidR="00517110" w:rsidRDefault="00517110" w:rsidP="00302756">
      <w:pPr>
        <w:jc w:val="both"/>
      </w:pPr>
      <w:r w:rsidRPr="00A8096F">
        <w:rPr>
          <w:b/>
          <w:bCs/>
        </w:rPr>
        <w:t>Int. Weighted.</w:t>
      </w:r>
      <w:r>
        <w:t xml:space="preserve"> The</w:t>
      </w:r>
      <w:r w:rsidR="00A8096F">
        <w:t xml:space="preserve"> voxel count is weighted by the normalized intensity values.</w:t>
      </w:r>
    </w:p>
    <w:p w14:paraId="75C13B0E" w14:textId="1D2DB38E" w:rsidR="00A8096F" w:rsidRDefault="00A8096F" w:rsidP="00302756">
      <w:pPr>
        <w:jc w:val="both"/>
      </w:pPr>
      <w:r w:rsidRPr="00097674">
        <w:rPr>
          <w:b/>
          <w:bCs/>
        </w:rPr>
        <w:lastRenderedPageBreak/>
        <w:t>Physical Size.</w:t>
      </w:r>
      <w:r>
        <w:t xml:space="preserve"> </w:t>
      </w:r>
      <w:r w:rsidR="001F3762">
        <w:t>The voxel count</w:t>
      </w:r>
      <w:r w:rsidR="00097674">
        <w:t xml:space="preserve"> or intensity</w:t>
      </w:r>
      <w:r w:rsidR="00E21ADC">
        <w:t>-</w:t>
      </w:r>
      <w:r w:rsidR="00097674">
        <w:t>weighted voxel count is scaled by the voxel size from metadata.</w:t>
      </w:r>
    </w:p>
    <w:p w14:paraId="46E008D2" w14:textId="1CE842F3" w:rsidR="00F62434" w:rsidRDefault="00F62434" w:rsidP="00302756">
      <w:pPr>
        <w:jc w:val="both"/>
      </w:pPr>
      <w:r>
        <w:t xml:space="preserve">Additionally, a color map can be applied to the elements of the matrix. When </w:t>
      </w:r>
      <w:r w:rsidR="00E21ADC">
        <w:t xml:space="preserve">the </w:t>
      </w:r>
      <w:r>
        <w:t xml:space="preserve">color map is enabled, it </w:t>
      </w:r>
      <w:r w:rsidR="00E21ADC">
        <w:t>uses</w:t>
      </w:r>
      <w:r>
        <w:t xml:space="preserve"> the same color ma</w:t>
      </w:r>
      <w:r w:rsidR="00E17689">
        <w:t>p currently set for the selected volume channel.</w:t>
      </w:r>
    </w:p>
    <w:p w14:paraId="6CC4DA5D" w14:textId="7694822D" w:rsidR="00E17689" w:rsidRDefault="00E17689" w:rsidP="00302756">
      <w:pPr>
        <w:jc w:val="both"/>
      </w:pPr>
      <w:r>
        <w:t>Click Colocalize to compute the result and show it in the output area</w:t>
      </w:r>
      <w:r w:rsidR="00E556A1">
        <w:t>. To only compute the colocalization on the freehand-selected region, check “</w:t>
      </w:r>
      <w:r w:rsidR="005701FE">
        <w:t>Use Selection”. Check “Auto Update” to instantly show the result when a parameter</w:t>
      </w:r>
      <w:r w:rsidR="007F1BB6">
        <w:t xml:space="preserve"> or selection changes.</w:t>
      </w:r>
    </w:p>
    <w:p w14:paraId="071A1951" w14:textId="18E3F91A" w:rsidR="00F457E2" w:rsidRDefault="00F457E2" w:rsidP="00302756">
      <w:pPr>
        <w:jc w:val="both"/>
      </w:pPr>
      <w:r>
        <w:t xml:space="preserve">Check the Hold History option to keep the component information in the list. Click Clear History to clear the list. Select one or multiple cells, rows, </w:t>
      </w:r>
      <w:r w:rsidR="00E21ADC">
        <w:t>and </w:t>
      </w:r>
      <w:r>
        <w:t xml:space="preserve">columns from the table and copy them into Microsoft </w:t>
      </w:r>
      <w:r w:rsidR="00E21ADC">
        <w:t>E</w:t>
      </w:r>
      <w:r>
        <w:t>xcel using the shortcuts Ctrl+C and Ctrl+V.</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F059E" w14:paraId="24CDCAEB"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6104832" w14:textId="77777777" w:rsidR="009F059E" w:rsidRDefault="009F059E" w:rsidP="00302756">
            <w:pPr>
              <w:pStyle w:val="Icon"/>
              <w:jc w:val="both"/>
            </w:pPr>
            <w:r>
              <w:rPr>
                <w:noProof/>
                <w:lang w:eastAsia="en-US"/>
              </w:rPr>
              <mc:AlternateContent>
                <mc:Choice Requires="wpg">
                  <w:drawing>
                    <wp:inline distT="0" distB="0" distL="0" distR="0" wp14:anchorId="05EE66A0" wp14:editId="25E3C605">
                      <wp:extent cx="228600" cy="228600"/>
                      <wp:effectExtent l="0" t="0" r="0" b="0"/>
                      <wp:docPr id="59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00" name="Oval 60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07" name="Freeform 2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CE64B5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Ub0eIMFAAD1EQAADgAAAAAAAAAAAAAAAAAuAgAAZHJzL2Uyb0Rv&#10;Yy54bWxQSwECLQAUAAYACAAAACEA+AwpmdgAAAADAQAADwAAAAAAAAAAAAAAAADdBwAAZHJzL2Rv&#10;d25yZXYueG1sUEsFBgAAAAAEAAQA8wAAAOIIAAAAAA==&#10;">
                      <v:oval id="Oval 60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" fillcolor="#f24f4f [3204]" stroked="f" strokeweight="0">
                        <v:stroke joinstyle="miter"/>
                        <o:lock v:ext="edit" aspectratio="t"/>
                      </v:oval>
                      <v:shape id="Freeform 2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9AE7511" w14:textId="04DD6F15" w:rsidR="009F059E" w:rsidRDefault="009F059E"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Notice that the time for computing </w:t>
            </w:r>
            <w:r w:rsidR="00C37920">
              <w:t>many</w:t>
            </w:r>
            <w:r>
              <w:t xml:space="preserve"> channels increases quadratically with the number of channels. For example, to generate a 100x100 adjacency matrix of 100 channels, 100C2 = 4950 comparisons are needed.</w:t>
            </w:r>
          </w:p>
        </w:tc>
      </w:tr>
    </w:tbl>
    <w:p w14:paraId="5059873B" w14:textId="77777777" w:rsidR="00A7275D" w:rsidRDefault="00A7275D" w:rsidP="00302756">
      <w:pPr>
        <w:jc w:val="both"/>
      </w:pPr>
      <w:r>
        <w:br w:type="page"/>
      </w:r>
    </w:p>
    <w:p w14:paraId="79A525BC" w14:textId="304E8675" w:rsidR="00A0401A" w:rsidRDefault="00A0401A" w:rsidP="00302756">
      <w:pPr>
        <w:pStyle w:val="Heading1"/>
        <w:jc w:val="both"/>
      </w:pPr>
      <w:bookmarkStart w:id="471" w:name="_Ref406749322"/>
      <w:bookmarkStart w:id="472" w:name="_Toc406755690"/>
      <w:bookmarkStart w:id="473" w:name="_Toc406770763"/>
      <w:bookmarkStart w:id="474" w:name="_Toc183178702"/>
      <w:r>
        <w:lastRenderedPageBreak/>
        <w:t>Tracking</w:t>
      </w:r>
      <w:bookmarkEnd w:id="471"/>
      <w:bookmarkEnd w:id="472"/>
      <w:bookmarkEnd w:id="473"/>
      <w:bookmarkEnd w:id="474"/>
    </w:p>
    <w:p w14:paraId="0161DE15" w14:textId="69110C97" w:rsidR="00D93419" w:rsidRDefault="00B96966" w:rsidP="00302756">
      <w:pPr>
        <w:jc w:val="both"/>
      </w:pPr>
      <w:r>
        <w:t xml:space="preserve">In </w:t>
      </w:r>
      <w:r>
        <w:fldChar w:fldCharType="begin" w:fldLock="1"/>
      </w:r>
      <w:r>
        <w:instrText xml:space="preserve"> REF _Ref406746597 \r \h </w:instrText>
      </w:r>
      <w:r w:rsidR="00E620C5">
        <w:instrText xml:space="preserve"> \* MERGEFORMAT </w:instrText>
      </w:r>
      <w:r>
        <w:fldChar w:fldCharType="separate"/>
      </w:r>
      <w:r w:rsidR="00B137B9">
        <w:t>Chapter 17</w:t>
      </w:r>
      <w:r>
        <w:fldChar w:fldCharType="end"/>
      </w:r>
      <w:r>
        <w:t xml:space="preserve">, </w:t>
      </w:r>
      <w:r w:rsidR="00BC1DC1">
        <w:t>when</w:t>
      </w:r>
      <w:r>
        <w:t xml:space="preserve"> a volum</w:t>
      </w:r>
      <w:r w:rsidR="00A3008E">
        <w:t xml:space="preserve">e channel is </w:t>
      </w:r>
      <w:r>
        <w:t>analyzed, each component</w:t>
      </w:r>
      <w:r w:rsidR="00A3008E">
        <w:t xml:space="preserve"> is assigned a unique ID. </w:t>
      </w:r>
      <w:r w:rsidR="005D4409">
        <w:t>A</w:t>
      </w:r>
      <w:r w:rsidR="00A3008E">
        <w:t xml:space="preserve">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rsidR="005D4409">
        <w:t xml:space="preserve"> can be labeled </w:t>
      </w:r>
      <w:r w:rsidR="00433A66">
        <w:t xml:space="preserve">similarly </w:t>
      </w:r>
      <w:r w:rsidR="005D4409">
        <w:t>for each time point</w:t>
      </w:r>
      <w:r w:rsidR="00A3008E">
        <w:t xml:space="preserve">. </w:t>
      </w:r>
      <w:r w:rsidR="00CC712E">
        <w:t>You can also use the 4D script functions to apply component generation to each time point of a time sequence and generate label/mask files</w:t>
      </w:r>
      <w:r w:rsidR="00433A66">
        <w:t xml:space="preserve">. </w:t>
      </w:r>
      <w:r w:rsidR="009B17C9">
        <w:t xml:space="preserve">Once the label files are generated, </w:t>
      </w:r>
      <w:r w:rsidR="00BC1DC1">
        <w:t>you can use</w:t>
      </w:r>
      <w:r w:rsidR="009B17C9">
        <w:t xml:space="preserve"> </w:t>
      </w:r>
      <w:r w:rsidR="00BC1DC1">
        <w:t xml:space="preserve">automatic, manual, or </w:t>
      </w:r>
      <w:r w:rsidR="00E21ADC">
        <w:t>a</w:t>
      </w:r>
      <w:r w:rsidR="00BC1DC1">
        <w:t xml:space="preserve"> combination of the two to</w:t>
      </w:r>
      <w:r w:rsidR="009B17C9">
        <w:t xml:space="preserve"> track the movements of individual structures</w:t>
      </w:r>
      <w:r w:rsidR="00BC1DC1">
        <w:t>. T</w:t>
      </w:r>
      <w:r w:rsidR="009B17C9">
        <w:t xml:space="preserve">he tools </w:t>
      </w:r>
      <w:r w:rsidR="00BC1DC1">
        <w:t xml:space="preserve">are </w:t>
      </w:r>
      <w:r w:rsidR="009B17C9">
        <w:t xml:space="preserve">in the Tracking window. </w:t>
      </w:r>
      <w:r w:rsidR="00A3008E">
        <w:t xml:space="preserve">The tracking results </w:t>
      </w:r>
      <w:r w:rsidR="00490171">
        <w:t>can then be</w:t>
      </w:r>
      <w:r w:rsidR="00A3008E">
        <w:t xml:space="preserve"> visualized as trajectories of each linked ID.</w:t>
      </w:r>
    </w:p>
    <w:p w14:paraId="4D7BB855" w14:textId="5D60DEBA" w:rsidR="00490171" w:rsidRDefault="00490171" w:rsidP="00302756">
      <w:pPr>
        <w:jc w:val="both"/>
      </w:pPr>
      <w:r>
        <w:t>Tracking</w:t>
      </w:r>
      <w:r w:rsidR="00CE0081">
        <w:fldChar w:fldCharType="begin"/>
      </w:r>
      <w:r w:rsidR="00CE0081">
        <w:instrText xml:space="preserve"> XE "</w:instrText>
      </w:r>
      <w:r w:rsidR="00CE0081" w:rsidRPr="00EB7CB7">
        <w:instrText>Tracking</w:instrText>
      </w:r>
      <w:r w:rsidR="00CE0081">
        <w:instrText xml:space="preserve">" </w:instrText>
      </w:r>
      <w:r w:rsidR="00CE0081">
        <w:fldChar w:fldCharType="end"/>
      </w:r>
      <w:r>
        <w:t xml:space="preserve"> functions are in the “Tracking” window. To open this window, click the downward </w:t>
      </w:r>
      <w:r w:rsidR="001F5B85">
        <w:t>arrowhead</w:t>
      </w:r>
      <w:r>
        <w:t xml:space="preserve"> on the right side of the “Analyze” button.</w:t>
      </w:r>
      <w:r w:rsidR="00BC1DC1">
        <w:t xml:space="preserve"> The top part of the “Tracking” window organizes several sets of tools into five tabs, which generally represent a workflow from automatic tracking, to visualization, fixing problems manually, and finally to performing analysis. Despite a typical workflow, you don’t have to follow the tabs step by step. You can perform a fully manual tracking using the “Linkage” and “Modify” tabs. </w:t>
      </w:r>
      <w:r w:rsidR="00B86525">
        <w:t>Alternatively</w:t>
      </w:r>
      <w:r w:rsidR="00BC1DC1">
        <w:t xml:space="preserve">, you can manually assign IDs and then perform </w:t>
      </w:r>
      <w:r w:rsidR="00C37920">
        <w:t>automatic</w:t>
      </w:r>
      <w:r w:rsidR="00BC1DC1">
        <w:t xml:space="preserve"> tracking.</w:t>
      </w:r>
    </w:p>
    <w:p w14:paraId="37BB0ED2" w14:textId="77777777" w:rsidR="00490171" w:rsidRDefault="00490171" w:rsidP="00813E4A">
      <w:pPr>
        <w:spacing w:after="120"/>
        <w:jc w:val="center"/>
      </w:pPr>
      <w:r>
        <w:rPr>
          <w:noProof/>
          <w:lang w:eastAsia="en-US"/>
        </w:rPr>
        <w:drawing>
          <wp:inline distT="0" distB="0" distL="0" distR="0" wp14:anchorId="5A499A25" wp14:editId="0F2A0946">
            <wp:extent cx="3414156" cy="4227346"/>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a:picLocks noChangeAspect="1" noChangeArrowheads="1"/>
                    </pic:cNvPicPr>
                  </pic:nvPicPr>
                  <pic:blipFill>
                    <a:blip r:embed="rId196"/>
                    <a:stretch>
                      <a:fillRect/>
                    </a:stretch>
                  </pic:blipFill>
                  <pic:spPr bwMode="auto">
                    <a:xfrm>
                      <a:off x="0" y="0"/>
                      <a:ext cx="3418199" cy="4232353"/>
                    </a:xfrm>
                    <a:prstGeom prst="rect">
                      <a:avLst/>
                    </a:prstGeom>
                    <a:noFill/>
                    <a:ln>
                      <a:noFill/>
                    </a:ln>
                  </pic:spPr>
                </pic:pic>
              </a:graphicData>
            </a:graphic>
          </wp:inline>
        </w:drawing>
      </w:r>
    </w:p>
    <w:p w14:paraId="1E345FBD" w14:textId="770EEB54" w:rsidR="00490171" w:rsidRDefault="00490171" w:rsidP="00813E4A">
      <w:pPr>
        <w:pStyle w:val="Caption"/>
        <w:jc w:val="center"/>
      </w:pPr>
      <w:bookmarkStart w:id="475" w:name="_Ref406752018"/>
      <w:bookmarkStart w:id="476" w:name="_Toc183178788"/>
      <w:r>
        <w:t xml:space="preserve">Figure </w:t>
      </w:r>
      <w:fldSimple w:instr=" STYLEREF 1 \s ">
        <w:r w:rsidR="0017337F">
          <w:rPr>
            <w:noProof/>
          </w:rPr>
          <w:t>19</w:t>
        </w:r>
      </w:fldSimple>
      <w:r w:rsidR="00586A6E">
        <w:noBreakHyphen/>
      </w:r>
      <w:fldSimple w:instr=" SEQ Figure \* ARABIC \s 1 ">
        <w:r w:rsidR="0017337F">
          <w:rPr>
            <w:noProof/>
          </w:rPr>
          <w:t>1</w:t>
        </w:r>
      </w:fldSimple>
      <w:bookmarkEnd w:id="475"/>
      <w:r>
        <w:t>. Components and Tracking window.</w:t>
      </w:r>
      <w:bookmarkEnd w:id="476"/>
    </w:p>
    <w:tbl>
      <w:tblPr>
        <w:tblStyle w:val="TipTable"/>
        <w:tblW w:w="3865" w:type="pct"/>
        <w:tblLook w:val="04A0" w:firstRow="1" w:lastRow="0" w:firstColumn="1" w:lastColumn="0" w:noHBand="0" w:noVBand="1"/>
      </w:tblPr>
      <w:tblGrid>
        <w:gridCol w:w="501"/>
        <w:gridCol w:w="6734"/>
      </w:tblGrid>
      <w:tr w:rsidR="00DB026E" w14:paraId="7EC19CDB" w14:textId="77777777" w:rsidTr="00DB026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1602C2F" w14:textId="77777777" w:rsidR="00DB026E" w:rsidRDefault="00DB026E" w:rsidP="00302756">
            <w:pPr>
              <w:pStyle w:val="Icon"/>
              <w:jc w:val="both"/>
            </w:pPr>
            <w:r>
              <w:rPr>
                <w:noProof/>
                <w:lang w:eastAsia="en-US"/>
              </w:rPr>
              <mc:AlternateContent>
                <mc:Choice Requires="wpg">
                  <w:drawing>
                    <wp:inline distT="0" distB="0" distL="0" distR="0" wp14:anchorId="64AB83AE" wp14:editId="6DC90094">
                      <wp:extent cx="228600" cy="228600"/>
                      <wp:effectExtent l="0" t="0" r="0" b="0"/>
                      <wp:docPr id="27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2" name="Oval 27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3" name="Freeform 27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A25176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0CW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Is+IpC0kydkl+XlGSm4YsHXXdKRhSiJdu26zBNR73X3ubnX/&#10;YOPvkIGHSrf4H2IjD47ox0g0f7CEwcOiOJuPIR0MXvXXLhGshmw9QbH63Tdxo2B0hL5FV3YdlJQZ&#10;WDP/jrXPNe24S4bB+CNrRWDt0z0VpFgU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cnQJaHBQAA9REAAA4AAAAAAAAAAAAAAAAALgIAAGRycy9l&#10;Mm9Eb2MueG1sUEsBAi0AFAAGAAgAAAAhAPgMKZnYAAAAAwEAAA8AAAAAAAAAAAAAAAAA4QcAAGRy&#10;cy9kb3ducmV2LnhtbFBLBQYAAAAABAAEAPMAAADmCAAAAAA=&#10;">
                      <v:oval id="Oval 27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" fillcolor="#f24f4f [3204]" stroked="f" strokeweight="0">
                        <v:stroke joinstyle="miter"/>
                        <o:lock v:ext="edit" aspectratio="t"/>
                      </v:oval>
                      <v:shape id="Freeform 27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18BE449" w14:textId="4C1857AC" w:rsidR="00DB026E" w:rsidRDefault="00DB026E"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An ID is a 32-bit unsigned integer to identify a component. In automatic tracking, the same tracked component </w:t>
            </w:r>
            <w:r w:rsidR="00E21ADC">
              <w:t>at</w:t>
            </w:r>
            <w:r>
              <w:t xml:space="preserve"> different time points may be assigned with different IDs. A tracked structure may be separated into several components </w:t>
            </w:r>
            <w:r w:rsidR="00E21ADC">
              <w:t>at</w:t>
            </w:r>
            <w:r>
              <w:t xml:space="preserve"> one</w:t>
            </w:r>
            <w:r w:rsidR="00E21ADC">
              <w:t xml:space="preserve"> </w:t>
            </w:r>
            <w:r>
              <w:t>time point</w:t>
            </w:r>
            <w:r w:rsidR="00FE1215">
              <w:t>.</w:t>
            </w:r>
          </w:p>
        </w:tc>
      </w:tr>
    </w:tbl>
    <w:p w14:paraId="6C4030FC" w14:textId="27433BF1" w:rsidR="00490171" w:rsidRDefault="00490171" w:rsidP="00302756">
      <w:pPr>
        <w:pStyle w:val="Heading2"/>
      </w:pPr>
      <w:bookmarkStart w:id="477" w:name="_Toc183178703"/>
      <w:r>
        <w:lastRenderedPageBreak/>
        <w:t>Track Map Generation and Management</w:t>
      </w:r>
      <w:bookmarkEnd w:id="477"/>
    </w:p>
    <w:p w14:paraId="0FD2DBB4" w14:textId="2D2A01F7" w:rsidR="00490171" w:rsidRDefault="00A72743" w:rsidP="00302756">
      <w:pPr>
        <w:jc w:val="both"/>
      </w:pPr>
      <w:r>
        <w:fldChar w:fldCharType="begin" w:fldLock="1"/>
      </w:r>
      <w:r>
        <w:instrText xml:space="preserve"> REF _Ref406752018 \h </w:instrText>
      </w:r>
      <w:r w:rsidR="00E620C5">
        <w:instrText xml:space="preserve"> \* MERGEFORMAT </w:instrText>
      </w:r>
      <w:r>
        <w:fldChar w:fldCharType="separate"/>
      </w:r>
      <w:r w:rsidR="00B137B9">
        <w:t xml:space="preserve">Figure </w:t>
      </w:r>
      <w:r w:rsidR="00B137B9">
        <w:rPr>
          <w:noProof/>
        </w:rPr>
        <w:t>19</w:t>
      </w:r>
      <w:r w:rsidR="00B137B9">
        <w:noBreakHyphen/>
      </w:r>
      <w:r w:rsidR="00B137B9">
        <w:rPr>
          <w:noProof/>
        </w:rPr>
        <w:t>1</w:t>
      </w:r>
      <w:r>
        <w:fldChar w:fldCharType="end"/>
      </w:r>
      <w:r>
        <w:t xml:space="preserve"> shows the first tab of the “Component and Tracking” window. It is for automatic track map generation and management. </w:t>
      </w:r>
      <w:r w:rsidR="00490171">
        <w:t>A track map describes the linking relationships among components over time. You can generate</w:t>
      </w:r>
      <w:r>
        <w:t xml:space="preserve"> a track map and then refine it progressively.</w:t>
      </w:r>
      <w:r w:rsidR="00490171">
        <w:t xml:space="preserve"> </w:t>
      </w:r>
      <w:r>
        <w:t>You can also load a previously generated track map or save the current one to disk</w:t>
      </w:r>
      <w:r w:rsidR="00490171">
        <w:t>.</w:t>
      </w:r>
    </w:p>
    <w:p w14:paraId="0CA513E6" w14:textId="72EA81CE" w:rsidR="00896DAB" w:rsidRDefault="00896DAB" w:rsidP="00302756">
      <w:pPr>
        <w:jc w:val="both"/>
      </w:pPr>
      <w:r w:rsidRPr="00396956">
        <w:rPr>
          <w:b/>
        </w:rPr>
        <w:t>Track map file name.</w:t>
      </w:r>
      <w:r>
        <w:t xml:space="preserve"> A text box showing the file name of a currently </w:t>
      </w:r>
      <w:r w:rsidR="00396956">
        <w:t>loaded</w:t>
      </w:r>
      <w:r>
        <w:t xml:space="preserve"> track map or one that</w:t>
      </w:r>
      <w:r w:rsidR="00396956">
        <w:t xml:space="preserve"> has been saved. If a newly generated track map is not saved, it notifies the user that there exists a track map </w:t>
      </w:r>
      <w:r w:rsidR="00E21ADC">
        <w:t>tha</w:t>
      </w:r>
      <w:r w:rsidR="00396956">
        <w:t>t has not been saved.</w:t>
      </w:r>
    </w:p>
    <w:p w14:paraId="43EC863F" w14:textId="0AF08E14" w:rsidR="00B86525" w:rsidRDefault="00B86525" w:rsidP="00302756">
      <w:pPr>
        <w:jc w:val="both"/>
      </w:pPr>
      <w:r w:rsidRPr="00964C2D">
        <w:rPr>
          <w:b/>
          <w:bCs/>
        </w:rPr>
        <w:t>X.</w:t>
      </w:r>
      <w:r>
        <w:t xml:space="preserve"> Clear the current</w:t>
      </w:r>
      <w:r w:rsidR="00135571">
        <w:t xml:space="preserve"> track map to </w:t>
      </w:r>
      <w:r w:rsidR="00964C2D">
        <w:t>redo tracking afresh.</w:t>
      </w:r>
    </w:p>
    <w:p w14:paraId="595F6531" w14:textId="2853E34E" w:rsidR="00490171" w:rsidRDefault="00490171" w:rsidP="00302756">
      <w:pPr>
        <w:jc w:val="both"/>
      </w:pPr>
      <w:r w:rsidRPr="00396956">
        <w:rPr>
          <w:b/>
        </w:rPr>
        <w:t>Load.</w:t>
      </w:r>
      <w:r>
        <w:t xml:space="preserve"> Click the load button and browse to a track map file (*.track) to load it into FluoRender. An unsaved track map gene</w:t>
      </w:r>
      <w:r w:rsidR="00396956">
        <w:t>rated previously will be replaced</w:t>
      </w:r>
      <w:r>
        <w:t>.</w:t>
      </w:r>
    </w:p>
    <w:p w14:paraId="1A00257D" w14:textId="49F1AB80" w:rsidR="00490171" w:rsidRDefault="00490171" w:rsidP="00302756">
      <w:pPr>
        <w:jc w:val="both"/>
      </w:pPr>
      <w:r w:rsidRPr="000E1C7D">
        <w:rPr>
          <w:b/>
        </w:rPr>
        <w:t>Save.</w:t>
      </w:r>
      <w:r>
        <w:t xml:space="preserve"> Click the save button to save an existing track map.</w:t>
      </w:r>
    </w:p>
    <w:p w14:paraId="62614DC7" w14:textId="7B2595B1" w:rsidR="00490171" w:rsidRDefault="00490171" w:rsidP="00302756">
      <w:pPr>
        <w:jc w:val="both"/>
      </w:pPr>
      <w:r w:rsidRPr="000E1C7D">
        <w:rPr>
          <w:b/>
        </w:rPr>
        <w:t>Save As.</w:t>
      </w:r>
      <w:r>
        <w:t xml:space="preserve"> Click the save as button to save a modified track map with a different name or directory.</w:t>
      </w:r>
    </w:p>
    <w:p w14:paraId="30670488" w14:textId="4462B3E4" w:rsidR="00490171" w:rsidRDefault="00490171" w:rsidP="00302756">
      <w:pPr>
        <w:jc w:val="both"/>
      </w:pPr>
      <w:r w:rsidRPr="000E1C7D">
        <w:rPr>
          <w:b/>
        </w:rPr>
        <w:t>Generate.</w:t>
      </w:r>
      <w:r>
        <w:t xml:space="preserve"> Click the generate button to compute a new track map. </w:t>
      </w:r>
      <w:r w:rsidR="00396956">
        <w:t xml:space="preserve"> It uses the number in the iteration times for the computing. </w:t>
      </w:r>
      <w:r>
        <w:t xml:space="preserve">You need a time </w:t>
      </w:r>
      <w:r w:rsidR="001F5B85">
        <w:t>sequence,</w:t>
      </w:r>
      <w:r>
        <w:t xml:space="preserve"> and the time sequence </w:t>
      </w:r>
      <w:r w:rsidR="00C37920">
        <w:t>must</w:t>
      </w:r>
      <w:r>
        <w:t xml:space="preserve"> be labeled already. Use</w:t>
      </w:r>
      <w:r w:rsidR="000E1C7D">
        <w:t xml:space="preserve"> a script </w:t>
      </w:r>
      <w:r w:rsidR="00DA68C0">
        <w:t xml:space="preserve">(comps_generate) </w:t>
      </w:r>
      <w:r w:rsidR="000E1C7D">
        <w:t>to perform the labeling operations.</w:t>
      </w:r>
    </w:p>
    <w:tbl>
      <w:tblPr>
        <w:tblStyle w:val="TipTable"/>
        <w:tblW w:w="3865" w:type="pct"/>
        <w:tblLook w:val="04A0" w:firstRow="1" w:lastRow="0" w:firstColumn="1" w:lastColumn="0" w:noHBand="0" w:noVBand="1"/>
      </w:tblPr>
      <w:tblGrid>
        <w:gridCol w:w="501"/>
        <w:gridCol w:w="6734"/>
      </w:tblGrid>
      <w:tr w:rsidR="000E1C7D" w14:paraId="14C8DAC2"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1B97319" w14:textId="77777777" w:rsidR="000E1C7D" w:rsidRDefault="000E1C7D" w:rsidP="00302756">
            <w:pPr>
              <w:pStyle w:val="Icon"/>
              <w:jc w:val="both"/>
            </w:pPr>
            <w:r>
              <w:rPr>
                <w:noProof/>
                <w:lang w:eastAsia="en-US"/>
              </w:rPr>
              <mc:AlternateContent>
                <mc:Choice Requires="wpg">
                  <w:drawing>
                    <wp:inline distT="0" distB="0" distL="0" distR="0" wp14:anchorId="787D0B48" wp14:editId="53282FB1">
                      <wp:extent cx="228600" cy="228600"/>
                      <wp:effectExtent l="0" t="0" r="0" b="0"/>
                      <wp:docPr id="43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1" name="Oval 43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3" name="Freeform 43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BA2F99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O+FggUAAPURAAAOAAAAAAAAAAAAAAAAAC4CAABkcnMvZTJvRG9j&#10;LnhtbFBLAQItABQABgAIAAAAIQD4DCmZ2AAAAAMBAAAPAAAAAAAAAAAAAAAAANwHAABkcnMvZG93&#10;bnJldi54bWxQSwUGAAAAAAQABADzAAAA4QgAAAAA&#10;">
                      <v:oval id="Oval 43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" fillcolor="#f24f4f [3204]" stroked="f" strokeweight="0">
                        <v:stroke joinstyle="miter"/>
                        <o:lock v:ext="edit" aspectratio="t"/>
                      </v:oval>
                      <v:shape id="Freeform 43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281488B" w14:textId="38C042E3" w:rsidR="000E1C7D" w:rsidRDefault="000709F5" w:rsidP="00302756">
            <w:pPr>
              <w:pStyle w:val="TipText"/>
              <w:jc w:val="both"/>
              <w:cnfStyle w:val="000000000000" w:firstRow="0" w:lastRow="0" w:firstColumn="0" w:lastColumn="0" w:oddVBand="0" w:evenVBand="0" w:oddHBand="0" w:evenHBand="0" w:firstRowFirstColumn="0" w:firstRowLastColumn="0" w:lastRowFirstColumn="0" w:lastRowLastColumn="0"/>
            </w:pPr>
            <w:r>
              <w:t>An unsaved track map will be saved when you save the project</w:t>
            </w:r>
            <w:r w:rsidR="002300B4">
              <w:t>. It is loaded when you load the project.</w:t>
            </w:r>
          </w:p>
        </w:tc>
      </w:tr>
      <w:tr w:rsidR="00D02A9F" w14:paraId="29CE3CB2" w14:textId="77777777" w:rsidTr="000709F5">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DEE3448" w14:textId="77777777" w:rsidR="00D02A9F" w:rsidRDefault="00D02A9F" w:rsidP="00302756">
            <w:pPr>
              <w:pStyle w:val="Icon"/>
              <w:jc w:val="both"/>
            </w:pPr>
            <w:r>
              <w:rPr>
                <w:noProof/>
                <w:lang w:eastAsia="en-US"/>
              </w:rPr>
              <mc:AlternateContent>
                <mc:Choice Requires="wpg">
                  <w:drawing>
                    <wp:inline distT="0" distB="0" distL="0" distR="0" wp14:anchorId="67FB3A13" wp14:editId="2BEFDAB2">
                      <wp:extent cx="228600" cy="228600"/>
                      <wp:effectExtent l="0" t="0" r="0" b="0"/>
                      <wp:docPr id="63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3" name="Oval 22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63" name="Freeform 43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2C58DF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BPM+44MFAAD1EQAADgAAAAAAAAAAAAAAAAAuAgAAZHJzL2Uyb0Rv&#10;Yy54bWxQSwECLQAUAAYACAAAACEA+AwpmdgAAAADAQAADwAAAAAAAAAAAAAAAADdBwAAZHJzL2Rv&#10;d25yZXYueG1sUEsFBgAAAAAEAAQA8wAAAOIIAAAAAA==&#10;">
                      <v:oval id="Oval 22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" fillcolor="#f24f4f [3204]" stroked="f" strokeweight="0">
                        <v:stroke joinstyle="miter"/>
                        <o:lock v:ext="edit" aspectratio="t"/>
                      </v:oval>
                      <v:shape id="Freeform 43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26587005" w14:textId="77777777" w:rsidR="00D02A9F" w:rsidRDefault="00D02A9F" w:rsidP="00302756">
            <w:pPr>
              <w:pStyle w:val="TipText"/>
              <w:jc w:val="both"/>
              <w:cnfStyle w:val="000000000000" w:firstRow="0" w:lastRow="0" w:firstColumn="0" w:lastColumn="0" w:oddVBand="0" w:evenVBand="0" w:oddHBand="0" w:evenHBand="0" w:firstRowFirstColumn="0" w:firstRowLastColumn="0" w:lastRowFirstColumn="0" w:lastRowLastColumn="0"/>
            </w:pPr>
            <w:r>
              <w:t>Since version 2.17, a new format (*.track) for the tracking results is adopted. The old format (link map, *.fll) becomes deprecated and unsupported in the new versions. The two formats are also incompatible with each other. Use tracking result files only with the version of FluoRender that generated them.</w:t>
            </w:r>
          </w:p>
        </w:tc>
      </w:tr>
    </w:tbl>
    <w:p w14:paraId="18FC5F0F" w14:textId="77777777" w:rsidR="000E1C7D" w:rsidRDefault="000E1C7D" w:rsidP="00302756">
      <w:pPr>
        <w:jc w:val="both"/>
      </w:pPr>
    </w:p>
    <w:p w14:paraId="0A09A3CC" w14:textId="070D07E2" w:rsidR="00396956" w:rsidRDefault="00396956" w:rsidP="00302756">
      <w:pPr>
        <w:jc w:val="both"/>
      </w:pPr>
      <w:r w:rsidRPr="00396956">
        <w:rPr>
          <w:b/>
        </w:rPr>
        <w:t>Refine T.</w:t>
      </w:r>
      <w:r>
        <w:t xml:space="preserve"> Click the “Refine T” button to refine an existing track map at the current time point. It improves the tracking results for all components of the current time point. It uses the number in the iteration times for the computing.</w:t>
      </w:r>
    </w:p>
    <w:p w14:paraId="26A58FD4" w14:textId="19F42F50" w:rsidR="00396956" w:rsidRDefault="00396956" w:rsidP="00302756">
      <w:pPr>
        <w:jc w:val="both"/>
      </w:pPr>
      <w:r w:rsidRPr="00396956">
        <w:rPr>
          <w:b/>
        </w:rPr>
        <w:t>Refine All.</w:t>
      </w:r>
      <w:r>
        <w:t xml:space="preserve"> Click the “Refine All” button to refine an existing track map for all time points. It uses the number in the iteration times for the computing.</w:t>
      </w:r>
    </w:p>
    <w:p w14:paraId="6160766C" w14:textId="484E1F0A" w:rsidR="00E7368E" w:rsidRDefault="00E7368E" w:rsidP="00302756">
      <w:pPr>
        <w:jc w:val="both"/>
      </w:pPr>
      <w:r>
        <w:t>You can adjust these parameters to fine</w:t>
      </w:r>
      <w:r w:rsidR="00146BBA">
        <w:t>-</w:t>
      </w:r>
      <w:r>
        <w:t>tune the behavior of the tracking.</w:t>
      </w:r>
    </w:p>
    <w:p w14:paraId="1BE51A68" w14:textId="77777777" w:rsidR="00E7368E" w:rsidRDefault="00E7368E" w:rsidP="00302756">
      <w:pPr>
        <w:jc w:val="both"/>
      </w:pPr>
      <w:r>
        <w:rPr>
          <w:b/>
        </w:rPr>
        <w:t>Iteration t</w:t>
      </w:r>
      <w:r w:rsidRPr="000E1C7D">
        <w:rPr>
          <w:b/>
        </w:rPr>
        <w:t>imes.</w:t>
      </w:r>
      <w:r>
        <w:t xml:space="preserve"> The number of iterations for the track map generation and refinement. Use more iteration times to refine the track map so the tracking becomes more accurate. However, more iteration times also take more time to compute.</w:t>
      </w:r>
    </w:p>
    <w:p w14:paraId="67B445FE" w14:textId="512A9407" w:rsidR="001C14CB" w:rsidRDefault="001C14CB" w:rsidP="00302756">
      <w:pPr>
        <w:jc w:val="both"/>
      </w:pPr>
      <w:bookmarkStart w:id="478" w:name="_Toc406755691"/>
      <w:bookmarkStart w:id="479" w:name="_Toc406770764"/>
      <w:r w:rsidRPr="00097DB3">
        <w:rPr>
          <w:b/>
        </w:rPr>
        <w:lastRenderedPageBreak/>
        <w:t>Size Threshold.</w:t>
      </w:r>
      <w:r>
        <w:t xml:space="preserve"> The default value for filtering component</w:t>
      </w:r>
      <w:r w:rsidR="00146BBA">
        <w:t>s</w:t>
      </w:r>
      <w:r>
        <w:t xml:space="preserve"> by size. Components having voxels less than the threshold value will not be used in the tracking calculations.</w:t>
      </w:r>
    </w:p>
    <w:p w14:paraId="5EA13543" w14:textId="14D0EF39" w:rsidR="002300B4" w:rsidRDefault="002300B4" w:rsidP="00302756">
      <w:pPr>
        <w:jc w:val="both"/>
      </w:pPr>
      <w:r w:rsidRPr="001C14CB">
        <w:rPr>
          <w:b/>
        </w:rPr>
        <w:t>Similarity.</w:t>
      </w:r>
      <w:r>
        <w:t xml:space="preserve"> When comparing the sizes of two components to decide which one has a better likelihood </w:t>
      </w:r>
      <w:r w:rsidR="00146BBA">
        <w:t>of</w:t>
      </w:r>
      <w:r>
        <w:t xml:space="preserve"> match</w:t>
      </w:r>
      <w:r w:rsidR="00146BBA">
        <w:t>ing</w:t>
      </w:r>
      <w:r>
        <w:t xml:space="preserve"> to another structure, this value is used to determine how similar the two size values are. If two size values are similar, both are considered with equal likelihood, and more conditions are needed to determine their matching.</w:t>
      </w:r>
    </w:p>
    <w:p w14:paraId="231A4493" w14:textId="11A9FE82" w:rsidR="001C14CB" w:rsidRDefault="001C14CB" w:rsidP="00302756">
      <w:pPr>
        <w:jc w:val="both"/>
      </w:pPr>
      <w:r w:rsidRPr="00097DB3">
        <w:rPr>
          <w:b/>
        </w:rPr>
        <w:t>Contact Factor.</w:t>
      </w:r>
      <w:r>
        <w:t xml:space="preserve"> A threshold for the overlap between two components so that </w:t>
      </w:r>
      <w:r w:rsidR="00146BBA">
        <w:t>a </w:t>
      </w:r>
      <w:r>
        <w:t>large overlap enables the two components to be grouped together in the tracking calculations.</w:t>
      </w:r>
    </w:p>
    <w:p w14:paraId="0BF2F7E6" w14:textId="1C521622" w:rsidR="00446A38" w:rsidRDefault="00446A38" w:rsidP="00302756">
      <w:pPr>
        <w:jc w:val="both"/>
      </w:pPr>
      <w:r w:rsidRPr="00591DA4">
        <w:rPr>
          <w:b/>
          <w:bCs/>
        </w:rPr>
        <w:t>Consistent Colors.</w:t>
      </w:r>
      <w:r>
        <w:t xml:space="preserve"> Tracked components will change their ID</w:t>
      </w:r>
      <w:r w:rsidR="00591DA4">
        <w:t>s so that one component has a consistent color over time.</w:t>
      </w:r>
    </w:p>
    <w:p w14:paraId="4BA2359A" w14:textId="05C8431C" w:rsidR="001C14CB" w:rsidRDefault="00BF133D" w:rsidP="00302756">
      <w:pPr>
        <w:jc w:val="both"/>
      </w:pPr>
      <w:r>
        <w:rPr>
          <w:b/>
        </w:rPr>
        <w:t xml:space="preserve">Try </w:t>
      </w:r>
      <w:r w:rsidR="001C14CB" w:rsidRPr="001C14CB">
        <w:rPr>
          <w:b/>
        </w:rPr>
        <w:t>Merg</w:t>
      </w:r>
      <w:r>
        <w:rPr>
          <w:b/>
        </w:rPr>
        <w:t>ing</w:t>
      </w:r>
      <w:r w:rsidR="001C14CB" w:rsidRPr="001C14CB">
        <w:rPr>
          <w:b/>
        </w:rPr>
        <w:t>.</w:t>
      </w:r>
      <w:r w:rsidR="001C14CB">
        <w:t xml:space="preserve"> Check this option to let the tracking algorithm determine if several components can be merged </w:t>
      </w:r>
      <w:r w:rsidR="00EE756D">
        <w:t>to</w:t>
      </w:r>
      <w:r w:rsidR="001C14CB">
        <w:t xml:space="preserve"> better match them. The DBSCAN algorithm is used to cluster the components.</w:t>
      </w:r>
    </w:p>
    <w:p w14:paraId="748B264E" w14:textId="0F58ED94" w:rsidR="001C14CB" w:rsidRDefault="00BF133D" w:rsidP="00302756">
      <w:pPr>
        <w:jc w:val="both"/>
      </w:pPr>
      <w:r>
        <w:rPr>
          <w:b/>
        </w:rPr>
        <w:t xml:space="preserve">Try </w:t>
      </w:r>
      <w:r w:rsidR="001C14CB" w:rsidRPr="001C14CB">
        <w:rPr>
          <w:b/>
        </w:rPr>
        <w:t>Split</w:t>
      </w:r>
      <w:r w:rsidR="00AA5D9C">
        <w:rPr>
          <w:b/>
        </w:rPr>
        <w:t>ting</w:t>
      </w:r>
      <w:r w:rsidR="001C14CB" w:rsidRPr="001C14CB">
        <w:rPr>
          <w:b/>
        </w:rPr>
        <w:t>.</w:t>
      </w:r>
      <w:r w:rsidR="001C14CB">
        <w:t xml:space="preserve"> Check this option to let the tracking algorithm determine if one component can be split into several components </w:t>
      </w:r>
      <w:r w:rsidR="00EE756D">
        <w:t>to</w:t>
      </w:r>
      <w:r w:rsidR="001C14CB">
        <w:t xml:space="preserve"> better match it. The expectation-maximization algorithm is used to cluster the component.</w:t>
      </w:r>
    </w:p>
    <w:p w14:paraId="619F0B06" w14:textId="552DD64F" w:rsidR="00CC569D" w:rsidRDefault="00CC569D" w:rsidP="00302756">
      <w:pPr>
        <w:pStyle w:val="Heading2"/>
      </w:pPr>
      <w:bookmarkStart w:id="480" w:name="_Toc183178704"/>
      <w:r>
        <w:t>Semi-Automatic Tracking</w:t>
      </w:r>
      <w:bookmarkEnd w:id="480"/>
    </w:p>
    <w:p w14:paraId="5A838910" w14:textId="05618F9B" w:rsidR="00CC569D" w:rsidRDefault="00054FD1" w:rsidP="00302756">
      <w:pPr>
        <w:jc w:val="both"/>
      </w:pPr>
      <w:r>
        <w:t xml:space="preserve">The semi-automatic tracking allows you to </w:t>
      </w:r>
      <w:r w:rsidR="00C10947">
        <w:t xml:space="preserve">only </w:t>
      </w:r>
      <w:r>
        <w:t>select structures from each time point an</w:t>
      </w:r>
      <w:r w:rsidR="00C10947">
        <w:t>d advance in time. FluoRender will segment</w:t>
      </w:r>
      <w:r w:rsidR="009301E2">
        <w:t xml:space="preserve"> your selections from the time points and link them automatically. The semi-automatic tracking is achieved via a 4D script</w:t>
      </w:r>
      <w:r w:rsidR="00B9207C">
        <w:t xml:space="preserve">. See </w:t>
      </w:r>
      <w:r w:rsidR="00B9207C">
        <w:fldChar w:fldCharType="begin" w:fldLock="1"/>
      </w:r>
      <w:r w:rsidR="00B9207C">
        <w:instrText xml:space="preserve"> REF _Ref18055073 \r \h </w:instrText>
      </w:r>
      <w:r w:rsidR="00E620C5">
        <w:instrText xml:space="preserve"> \* MERGEFORMAT </w:instrText>
      </w:r>
      <w:r w:rsidR="00B9207C">
        <w:fldChar w:fldCharType="separate"/>
      </w:r>
      <w:r w:rsidR="00B9207C">
        <w:t>Chapter 13</w:t>
      </w:r>
      <w:r w:rsidR="00B9207C">
        <w:fldChar w:fldCharType="end"/>
      </w:r>
      <w:r w:rsidR="00B9207C">
        <w:t xml:space="preserve"> for more details about </w:t>
      </w:r>
      <w:r w:rsidR="00C62EEC">
        <w:t>4D scripts and the specific tasks for semi-automatic tracking.</w:t>
      </w:r>
      <w:r w:rsidR="00780DA4">
        <w:t xml:space="preserve"> To enable semi-automatic tracking, enable </w:t>
      </w:r>
      <w:r w:rsidR="00C8371F">
        <w:t>the</w:t>
      </w:r>
      <w:r w:rsidR="00780DA4">
        <w:t xml:space="preserve"> script and select the script track_semi_auto.</w:t>
      </w:r>
      <w:r w:rsidR="00E51A0D">
        <w:t xml:space="preserve"> Then, make sure the paint brush settings are proper for selecting the desired structures.</w:t>
      </w:r>
    </w:p>
    <w:p w14:paraId="47E74C72" w14:textId="61D49CE2" w:rsidR="00220B00" w:rsidRDefault="000E1C7D" w:rsidP="00302756">
      <w:pPr>
        <w:pStyle w:val="Heading2"/>
      </w:pPr>
      <w:bookmarkStart w:id="481" w:name="_Toc183178705"/>
      <w:r>
        <w:t>Component Selection</w:t>
      </w:r>
      <w:r w:rsidR="00220B00">
        <w:t xml:space="preserve"> Settings</w:t>
      </w:r>
      <w:bookmarkEnd w:id="478"/>
      <w:bookmarkEnd w:id="479"/>
      <w:bookmarkEnd w:id="481"/>
    </w:p>
    <w:p w14:paraId="47C7CB1B" w14:textId="64B5135C" w:rsidR="00396956" w:rsidRDefault="00396956" w:rsidP="00DE45F8">
      <w:pPr>
        <w:spacing w:after="120"/>
        <w:jc w:val="center"/>
      </w:pPr>
      <w:r>
        <w:rPr>
          <w:noProof/>
          <w:lang w:eastAsia="en-US"/>
        </w:rPr>
        <w:drawing>
          <wp:inline distT="0" distB="0" distL="0" distR="0" wp14:anchorId="71E99B05" wp14:editId="045593A0">
            <wp:extent cx="3904488" cy="1042416"/>
            <wp:effectExtent l="0" t="0" r="1270" b="571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trackin02_ui.png"/>
                    <pic:cNvPicPr/>
                  </pic:nvPicPr>
                  <pic:blipFill>
                    <a:blip r:embed="rId197"/>
                    <a:stretch>
                      <a:fillRect/>
                    </a:stretch>
                  </pic:blipFill>
                  <pic:spPr>
                    <a:xfrm>
                      <a:off x="0" y="0"/>
                      <a:ext cx="3904488" cy="1042416"/>
                    </a:xfrm>
                    <a:prstGeom prst="rect">
                      <a:avLst/>
                    </a:prstGeom>
                  </pic:spPr>
                </pic:pic>
              </a:graphicData>
            </a:graphic>
          </wp:inline>
        </w:drawing>
      </w:r>
    </w:p>
    <w:p w14:paraId="01BDAD7C" w14:textId="076D7F88" w:rsidR="00396956" w:rsidRPr="00396956" w:rsidRDefault="00396956" w:rsidP="00DE45F8">
      <w:pPr>
        <w:pStyle w:val="Caption"/>
        <w:jc w:val="center"/>
      </w:pPr>
      <w:bookmarkStart w:id="482" w:name="_Ref433707417"/>
      <w:bookmarkStart w:id="483" w:name="_Toc183178789"/>
      <w:r>
        <w:t xml:space="preserve">Figure </w:t>
      </w:r>
      <w:fldSimple w:instr=" STYLEREF 1 \s ">
        <w:r w:rsidR="0017337F">
          <w:rPr>
            <w:noProof/>
          </w:rPr>
          <w:t>19</w:t>
        </w:r>
      </w:fldSimple>
      <w:r w:rsidR="00586A6E">
        <w:noBreakHyphen/>
      </w:r>
      <w:fldSimple w:instr=" SEQ Figure \* ARABIC \s 1 ">
        <w:r w:rsidR="0017337F">
          <w:rPr>
            <w:noProof/>
          </w:rPr>
          <w:t>2</w:t>
        </w:r>
      </w:fldSimple>
      <w:bookmarkEnd w:id="482"/>
      <w:r>
        <w:t xml:space="preserve">. </w:t>
      </w:r>
      <w:r w:rsidR="00C2465D">
        <w:t>The Selection tab of the Component and Tracking window.</w:t>
      </w:r>
      <w:bookmarkEnd w:id="483"/>
    </w:p>
    <w:p w14:paraId="68655B5A" w14:textId="327FE61A" w:rsidR="007C795F" w:rsidRDefault="000E1C7D" w:rsidP="00302756">
      <w:pPr>
        <w:jc w:val="both"/>
      </w:pPr>
      <w:r w:rsidRPr="000E1C7D">
        <w:t xml:space="preserve">After </w:t>
      </w:r>
      <w:r>
        <w:t>loading or generating a track map, components can be selected to show the tracking results. The paintbrush tools are usually used to select components. You can also fine</w:t>
      </w:r>
      <w:r w:rsidR="00C8371F">
        <w:t>-</w:t>
      </w:r>
      <w:r>
        <w:t>tune the selection or make precise ID-based selections using these tools.</w:t>
      </w:r>
      <w:r w:rsidR="00C2465D">
        <w:t xml:space="preserve"> All ID-based selection tools are in the second tab of the Component and Tracking window (</w:t>
      </w:r>
      <w:r w:rsidR="00C2465D">
        <w:fldChar w:fldCharType="begin" w:fldLock="1"/>
      </w:r>
      <w:r w:rsidR="00C2465D">
        <w:instrText xml:space="preserve"> REF _Ref433707417 \h </w:instrText>
      </w:r>
      <w:r w:rsidR="00E620C5">
        <w:instrText xml:space="preserve"> \* MERGEFORMAT </w:instrText>
      </w:r>
      <w:r w:rsidR="00C2465D">
        <w:fldChar w:fldCharType="separate"/>
      </w:r>
      <w:r w:rsidR="00B137B9">
        <w:t xml:space="preserve">Figure </w:t>
      </w:r>
      <w:r w:rsidR="00B137B9">
        <w:rPr>
          <w:noProof/>
        </w:rPr>
        <w:t>19</w:t>
      </w:r>
      <w:r w:rsidR="00B137B9">
        <w:noBreakHyphen/>
      </w:r>
      <w:r w:rsidR="00B137B9">
        <w:rPr>
          <w:noProof/>
        </w:rPr>
        <w:t>2</w:t>
      </w:r>
      <w:r w:rsidR="00C2465D">
        <w:fldChar w:fldCharType="end"/>
      </w:r>
      <w:r w:rsidR="00C2465D">
        <w:t>).</w:t>
      </w:r>
    </w:p>
    <w:p w14:paraId="1F90BA23" w14:textId="02ED3B03" w:rsidR="000E1C7D" w:rsidRDefault="00F30475" w:rsidP="00302756">
      <w:pPr>
        <w:jc w:val="both"/>
      </w:pPr>
      <w:r w:rsidRPr="00F30475">
        <w:rPr>
          <w:b/>
        </w:rPr>
        <w:t>ID input box.</w:t>
      </w:r>
      <w:r>
        <w:t xml:space="preserve"> You can type in an ID and then </w:t>
      </w:r>
      <w:r w:rsidR="00C2465D">
        <w:t xml:space="preserve">use one of the following buttons to </w:t>
      </w:r>
      <w:r>
        <w:t>select it.</w:t>
      </w:r>
      <w:r w:rsidR="00C2465D">
        <w:t xml:space="preserve"> You can also type “all” in the input box to select all components that have IDs. You can also type and press the enter key on a keyboard to select desired components. Notice that when the enter key is pressed, it is equivalent to clicking the FullCompt button.</w:t>
      </w:r>
    </w:p>
    <w:p w14:paraId="41B6FB4B" w14:textId="563D85EC" w:rsidR="00C2465D" w:rsidRDefault="00C2465D" w:rsidP="00302756">
      <w:pPr>
        <w:jc w:val="both"/>
      </w:pPr>
      <w:r w:rsidRPr="00C2465D">
        <w:rPr>
          <w:b/>
        </w:rPr>
        <w:t>X.</w:t>
      </w:r>
      <w:r>
        <w:t xml:space="preserve"> The X button clears the content of the ID input box.</w:t>
      </w:r>
    </w:p>
    <w:p w14:paraId="2E90F3F1" w14:textId="5D6D2B88" w:rsidR="00F30475" w:rsidRDefault="00F30475" w:rsidP="00302756">
      <w:pPr>
        <w:jc w:val="both"/>
      </w:pPr>
      <w:r w:rsidRPr="00F30475">
        <w:rPr>
          <w:b/>
        </w:rPr>
        <w:lastRenderedPageBreak/>
        <w:t>FullCompt (full component).</w:t>
      </w:r>
      <w:r>
        <w:t xml:space="preserve"> A selection made with the paintbrush usually does not match exactly with labeled voxels. Click this button after you have </w:t>
      </w:r>
      <w:r w:rsidR="00C37920">
        <w:t>selected</w:t>
      </w:r>
      <w:r>
        <w:t xml:space="preserve"> the paintbrush tool and would like to find out the entire component. Make sure to leave the ID input box empty if selecting the entire component is the desired operation. </w:t>
      </w:r>
      <w:r w:rsidR="001F5B85">
        <w:t>Otherwise,</w:t>
      </w:r>
      <w:r>
        <w:t xml:space="preserve"> it is equivalent to </w:t>
      </w:r>
      <w:r w:rsidR="00A2119E">
        <w:t>the Append button</w:t>
      </w:r>
      <w:r>
        <w:t>.</w:t>
      </w:r>
      <w:r w:rsidR="00A2119E">
        <w:t xml:space="preserve"> Pressing the enter key when the ID input box is in focus has </w:t>
      </w:r>
      <w:r w:rsidR="00C37920">
        <w:t>similar</w:t>
      </w:r>
      <w:r w:rsidR="00A2119E">
        <w:t xml:space="preserve"> results. </w:t>
      </w:r>
    </w:p>
    <w:p w14:paraId="3EF06397" w14:textId="543FD70F" w:rsidR="00F30475" w:rsidRDefault="00F30475" w:rsidP="00302756">
      <w:pPr>
        <w:jc w:val="both"/>
      </w:pPr>
      <w:r w:rsidRPr="00F30475">
        <w:rPr>
          <w:b/>
        </w:rPr>
        <w:t>Replace.</w:t>
      </w:r>
      <w:r>
        <w:t xml:space="preserve"> Replace currently selected components with a component with the exact ID in the ID input box.</w:t>
      </w:r>
    </w:p>
    <w:p w14:paraId="3D21C999" w14:textId="1BED29C0" w:rsidR="00F30475" w:rsidRDefault="00F30475" w:rsidP="00302756">
      <w:pPr>
        <w:jc w:val="both"/>
      </w:pPr>
      <w:r w:rsidRPr="00F30475">
        <w:rPr>
          <w:b/>
        </w:rPr>
        <w:t>Append.</w:t>
      </w:r>
      <w:r w:rsidR="00A2119E">
        <w:t xml:space="preserve"> Add</w:t>
      </w:r>
      <w:r>
        <w:t xml:space="preserve"> a component with the exact ID in the ID input box </w:t>
      </w:r>
      <w:r w:rsidR="00A2119E">
        <w:t>to the selection while keeping</w:t>
      </w:r>
      <w:r>
        <w:t xml:space="preserve"> the currently selected components.</w:t>
      </w:r>
    </w:p>
    <w:p w14:paraId="3CACA1B4" w14:textId="42240393" w:rsidR="00F30475" w:rsidRDefault="00F30475" w:rsidP="00302756">
      <w:pPr>
        <w:jc w:val="both"/>
      </w:pPr>
      <w:r w:rsidRPr="00F30475">
        <w:rPr>
          <w:b/>
        </w:rPr>
        <w:t>Clear.</w:t>
      </w:r>
      <w:r>
        <w:t xml:space="preserve"> Clear the selection of all components.</w:t>
      </w:r>
    </w:p>
    <w:p w14:paraId="7AAA05E0" w14:textId="7FA06AAC" w:rsidR="00224591" w:rsidRDefault="00224591" w:rsidP="00302756">
      <w:pPr>
        <w:jc w:val="both"/>
      </w:pPr>
      <w:r w:rsidRPr="00A735F2">
        <w:rPr>
          <w:b/>
          <w:bCs/>
        </w:rPr>
        <w:t>Shuffle.</w:t>
      </w:r>
      <w:r>
        <w:t xml:space="preserve"> </w:t>
      </w:r>
      <w:r w:rsidR="00A735F2">
        <w:t>Since component colors are assigned according to their IDs, neighboring components may have the same or similar colors. To better distinguish adjacent components, shuffle the colors by clicking this button.</w:t>
      </w:r>
    </w:p>
    <w:p w14:paraId="08B2D747" w14:textId="423A68B2" w:rsidR="00F30475" w:rsidRDefault="00F30475" w:rsidP="00302756">
      <w:pPr>
        <w:jc w:val="both"/>
      </w:pPr>
      <w:r w:rsidRPr="00F30475">
        <w:rPr>
          <w:b/>
        </w:rPr>
        <w:t>Component size.</w:t>
      </w:r>
      <w:r>
        <w:t xml:space="preserve"> A filter for component selection so that only components of sizes greater than the value are selected.</w:t>
      </w:r>
    </w:p>
    <w:p w14:paraId="12A236E9" w14:textId="4D02D049" w:rsidR="00B9410E" w:rsidRDefault="00B9410E" w:rsidP="00302756">
      <w:pPr>
        <w:jc w:val="both"/>
      </w:pPr>
      <w:r w:rsidRPr="00B9410E">
        <w:rPr>
          <w:b/>
        </w:rPr>
        <w:t>Uncertainty filter.</w:t>
      </w:r>
      <w:r>
        <w:t xml:space="preserve"> Filter components with a tracking uncertainty range. Components with tracking uncertainty values within the range are selected. When nothing is selected, the uncertainty filter applies to the entire data set. To get a distribution of the tracking uncertainty, use the uncertainty analysis function in the analysis panel.</w:t>
      </w:r>
    </w:p>
    <w:p w14:paraId="74675C33" w14:textId="689E5F7E" w:rsidR="00A2119E" w:rsidRDefault="00A2119E" w:rsidP="00302756">
      <w:pPr>
        <w:pStyle w:val="Heading2"/>
      </w:pPr>
      <w:bookmarkStart w:id="484" w:name="_Toc183178706"/>
      <w:r>
        <w:t>Visualizing Tracking Results</w:t>
      </w:r>
      <w:bookmarkEnd w:id="484"/>
    </w:p>
    <w:p w14:paraId="2E7C10D4" w14:textId="51ABBAB2" w:rsidR="00A2119E" w:rsidRPr="00A2119E" w:rsidRDefault="00A2119E" w:rsidP="00302756">
      <w:pPr>
        <w:jc w:val="both"/>
      </w:pPr>
      <w:r>
        <w:t xml:space="preserve">You can select any number of components using a combination of the paintbrush and the ID-based selection tools. Once components have been selected, they are added to the ID list of current time in the Component and Tracking window. You can then go through time step by step and </w:t>
      </w:r>
      <w:r w:rsidR="00B22AC6">
        <w:t>watch the tracking results.</w:t>
      </w:r>
    </w:p>
    <w:tbl>
      <w:tblPr>
        <w:tblStyle w:val="TipTable"/>
        <w:tblW w:w="3865" w:type="pct"/>
        <w:tblLook w:val="04A0" w:firstRow="1" w:lastRow="0" w:firstColumn="1" w:lastColumn="0" w:noHBand="0" w:noVBand="1"/>
      </w:tblPr>
      <w:tblGrid>
        <w:gridCol w:w="501"/>
        <w:gridCol w:w="6734"/>
      </w:tblGrid>
      <w:tr w:rsidR="00DC4447" w14:paraId="23705316"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8AC1393" w14:textId="77777777" w:rsidR="00DC4447" w:rsidRDefault="00DC4447" w:rsidP="00302756">
            <w:pPr>
              <w:pStyle w:val="Icon"/>
              <w:jc w:val="both"/>
            </w:pPr>
            <w:r>
              <w:rPr>
                <w:noProof/>
                <w:lang w:eastAsia="en-US"/>
              </w:rPr>
              <mc:AlternateContent>
                <mc:Choice Requires="wpg">
                  <w:drawing>
                    <wp:inline distT="0" distB="0" distL="0" distR="0" wp14:anchorId="27303A40" wp14:editId="56B1FFD1">
                      <wp:extent cx="228600" cy="228600"/>
                      <wp:effectExtent l="0" t="0" r="0" b="0"/>
                      <wp:docPr id="43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7" name="Oval 4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8" name="Freeform 4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C1CB9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Ei8iQUAAPU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NjBIvIkFAAD1EQAADgAAAAAAAAAAAAAAAAAuAgAAZHJz&#10;L2Uyb0RvYy54bWxQSwECLQAUAAYACAAAACEA+AwpmdgAAAADAQAADwAAAAAAAAAAAAAAAADjBwAA&#10;ZHJzL2Rvd25yZXYueG1sUEsFBgAAAAAEAAQA8wAAAOgIAAAAAA==&#10;">
                      <v:oval id="Oval 43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" fillcolor="#f24f4f [3204]" stroked="f" strokeweight="0">
                        <v:stroke joinstyle="miter"/>
                        <o:lock v:ext="edit" aspectratio="t"/>
                      </v:oval>
                      <v:shape id="Freeform 43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C779A89" w14:textId="1B06E86E" w:rsidR="00DC4447" w:rsidRDefault="00DC4447"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Internally, a 4D script is executed to find out and highlight tracking results. You need to enable </w:t>
            </w:r>
            <w:r w:rsidR="001F5F4B">
              <w:t>the </w:t>
            </w:r>
            <w:r>
              <w:t xml:space="preserve">script and choose the correct script file </w:t>
            </w:r>
            <w:r w:rsidR="00C37920">
              <w:t>to</w:t>
            </w:r>
            <w:r>
              <w:t xml:space="preserve"> use the tracking features. See </w:t>
            </w:r>
            <w:r>
              <w:fldChar w:fldCharType="begin" w:fldLock="1"/>
            </w:r>
            <w:r>
              <w:instrText xml:space="preserve"> REF _Ref428273664 \r \h </w:instrText>
            </w:r>
            <w:r w:rsidR="00E620C5">
              <w:instrText xml:space="preserve"> \* MERGEFORMAT </w:instrText>
            </w:r>
            <w:r>
              <w:fldChar w:fldCharType="separate"/>
            </w:r>
            <w:r w:rsidR="00B137B9">
              <w:t>Chapter 12</w:t>
            </w:r>
            <w:r>
              <w:fldChar w:fldCharType="end"/>
            </w:r>
            <w:r>
              <w:t xml:space="preserve"> and </w:t>
            </w:r>
            <w:r>
              <w:fldChar w:fldCharType="begin" w:fldLock="1"/>
            </w:r>
            <w:r>
              <w:instrText xml:space="preserve"> REF _Ref428273682 \r \h </w:instrText>
            </w:r>
            <w:r w:rsidR="00E620C5">
              <w:instrText xml:space="preserve"> \* MERGEFORMAT </w:instrText>
            </w:r>
            <w:r>
              <w:fldChar w:fldCharType="separate"/>
            </w:r>
            <w:r w:rsidR="00B137B9">
              <w:t>Chapter 22</w:t>
            </w:r>
            <w:r>
              <w:fldChar w:fldCharType="end"/>
            </w:r>
            <w:r>
              <w:t xml:space="preserve"> for more details.</w:t>
            </w:r>
          </w:p>
        </w:tc>
      </w:tr>
    </w:tbl>
    <w:p w14:paraId="489C6130" w14:textId="77777777" w:rsidR="00DC4447" w:rsidRPr="000E1C7D" w:rsidRDefault="00DC4447" w:rsidP="00302756">
      <w:pPr>
        <w:jc w:val="both"/>
      </w:pPr>
    </w:p>
    <w:p w14:paraId="71558EC2" w14:textId="24B3E546" w:rsidR="00B22AC6" w:rsidRPr="00B22AC6" w:rsidRDefault="00B22AC6" w:rsidP="00302756">
      <w:pPr>
        <w:jc w:val="both"/>
      </w:pPr>
      <w:r w:rsidRPr="00B22AC6">
        <w:t>There are</w:t>
      </w:r>
      <w:r>
        <w:t xml:space="preserve"> several controls under the tabs in the Component and Tracking window. You can use them to control the display of the tracking results and perform time stepping.</w:t>
      </w:r>
    </w:p>
    <w:p w14:paraId="0828E49A" w14:textId="5E232F69" w:rsidR="007C795F" w:rsidRDefault="00CC712E" w:rsidP="00302756">
      <w:pPr>
        <w:jc w:val="both"/>
      </w:pPr>
      <w:r>
        <w:rPr>
          <w:b/>
        </w:rPr>
        <w:t>Tracks</w:t>
      </w:r>
      <w:r w:rsidR="007C795F" w:rsidRPr="00DB026E">
        <w:rPr>
          <w:b/>
        </w:rPr>
        <w:t>.</w:t>
      </w:r>
      <w:r w:rsidR="007C795F">
        <w:t xml:space="preserve"> </w:t>
      </w:r>
      <w:r>
        <w:t>Tracks</w:t>
      </w:r>
      <w:r>
        <w:rPr>
          <w:b/>
        </w:rPr>
        <w:fldChar w:fldCharType="begin"/>
      </w:r>
      <w:r>
        <w:instrText xml:space="preserve"> XE "Tracks" </w:instrText>
      </w:r>
      <w:r>
        <w:rPr>
          <w:b/>
        </w:rPr>
        <w:fldChar w:fldCharType="end"/>
      </w:r>
      <w:r w:rsidR="00DB026E">
        <w:t xml:space="preserve"> are line segments before and after a tracked component to indicate its movement. </w:t>
      </w:r>
      <w:r>
        <w:t>Tracks</w:t>
      </w:r>
      <w:r w:rsidR="00DB026E">
        <w:t xml:space="preserve"> indicating the movement ahea</w:t>
      </w:r>
      <w:r w:rsidR="007D1FFD">
        <w:t>d of time are</w:t>
      </w:r>
      <w:r w:rsidR="00DB026E">
        <w:t xml:space="preserve"> called </w:t>
      </w:r>
      <w:r w:rsidR="00DB026E" w:rsidRPr="00687D5F">
        <w:rPr>
          <w:b/>
        </w:rPr>
        <w:t>leads</w:t>
      </w:r>
      <w:r w:rsidR="00687D5F">
        <w:rPr>
          <w:b/>
        </w:rPr>
        <w:fldChar w:fldCharType="begin"/>
      </w:r>
      <w:r w:rsidR="00687D5F">
        <w:instrText xml:space="preserve"> XE "</w:instrText>
      </w:r>
      <w:r w:rsidR="00985B65">
        <w:instrText>L</w:instrText>
      </w:r>
      <w:r w:rsidR="00687D5F" w:rsidRPr="00985B65">
        <w:instrText>eads</w:instrText>
      </w:r>
      <w:r w:rsidR="00687D5F">
        <w:instrText xml:space="preserve">" </w:instrText>
      </w:r>
      <w:r w:rsidR="00687D5F">
        <w:rPr>
          <w:b/>
        </w:rPr>
        <w:fldChar w:fldCharType="end"/>
      </w:r>
      <w:r w:rsidR="007D1FFD">
        <w:t xml:space="preserve">; </w:t>
      </w:r>
      <w:r>
        <w:t>Tracks</w:t>
      </w:r>
      <w:r w:rsidR="007D1FFD">
        <w:t xml:space="preserve"> indicating the past movement are called </w:t>
      </w:r>
      <w:r w:rsidR="007D1FFD" w:rsidRPr="00687D5F">
        <w:rPr>
          <w:b/>
        </w:rPr>
        <w:t>tails</w:t>
      </w:r>
      <w:r w:rsidR="00687D5F">
        <w:rPr>
          <w:b/>
        </w:rPr>
        <w:fldChar w:fldCharType="begin"/>
      </w:r>
      <w:r w:rsidR="00687D5F">
        <w:instrText xml:space="preserve"> XE "</w:instrText>
      </w:r>
      <w:r w:rsidR="00985B65">
        <w:instrText>T</w:instrText>
      </w:r>
      <w:r w:rsidR="00687D5F" w:rsidRPr="00985B65">
        <w:instrText>ails</w:instrText>
      </w:r>
      <w:r w:rsidR="00687D5F">
        <w:instrText xml:space="preserve">" </w:instrText>
      </w:r>
      <w:r w:rsidR="00687D5F">
        <w:rPr>
          <w:b/>
        </w:rPr>
        <w:fldChar w:fldCharType="end"/>
      </w:r>
      <w:r w:rsidR="007D1FFD">
        <w:t xml:space="preserve">. You can control the visibility of leads and tails individually by checking their names before and after the </w:t>
      </w:r>
      <w:r>
        <w:t>track</w:t>
      </w:r>
      <w:r w:rsidR="007D1FFD">
        <w:t xml:space="preserve"> number slider. The </w:t>
      </w:r>
      <w:r>
        <w:t>track</w:t>
      </w:r>
      <w:r w:rsidR="007D1FFD">
        <w:t xml:space="preserve"> </w:t>
      </w:r>
      <w:r>
        <w:t>length</w:t>
      </w:r>
      <w:r w:rsidR="007D1FFD">
        <w:t xml:space="preserve"> slider </w:t>
      </w:r>
      <w:r w:rsidR="00C37920">
        <w:t>controls</w:t>
      </w:r>
      <w:r w:rsidR="007D1FFD">
        <w:t xml:space="preserve"> the </w:t>
      </w:r>
      <w:r>
        <w:t>length</w:t>
      </w:r>
      <w:r w:rsidR="007D1FFD">
        <w:t xml:space="preserve"> of </w:t>
      </w:r>
      <w:r>
        <w:t>tracks</w:t>
      </w:r>
      <w:r w:rsidR="007D1FFD">
        <w:t>, or line segments can be displayed.  Although the range of the slider is [0, 20], you can type in an arbitrarily larger number in the numeric input box.</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D1FFD" w14:paraId="584CA987" w14:textId="77777777" w:rsidTr="00B74D6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14E7F0A" w14:textId="77777777" w:rsidR="007D1FFD" w:rsidRDefault="007D1FFD" w:rsidP="00302756">
            <w:pPr>
              <w:pStyle w:val="Icon"/>
              <w:jc w:val="both"/>
            </w:pPr>
            <w:r>
              <w:rPr>
                <w:noProof/>
                <w:lang w:eastAsia="en-US"/>
              </w:rPr>
              <mc:AlternateContent>
                <mc:Choice Requires="wpg">
                  <w:drawing>
                    <wp:inline distT="0" distB="0" distL="0" distR="0" wp14:anchorId="1010984E" wp14:editId="05AFE9E5">
                      <wp:extent cx="228600" cy="228600"/>
                      <wp:effectExtent l="0" t="0" r="0" b="0"/>
                      <wp:docPr id="2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5" name="Oval 2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6" name="Freeform 2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337F2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j3/V7iAUAAPURAAAOAAAAAAAAAAAAAAAAAC4CAABkcnMv&#10;ZTJvRG9jLnhtbFBLAQItABQABgAIAAAAIQD4DCmZ2AAAAAMBAAAPAAAAAAAAAAAAAAAAAOIHAABk&#10;cnMvZG93bnJldi54bWxQSwUGAAAAAAQABADzAAAA5wgAAAAA&#10;">
                      <v:oval id="Oval 27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" fillcolor="#f24f4f [3204]" stroked="f" strokeweight="0">
                        <v:stroke joinstyle="miter"/>
                        <o:lock v:ext="edit" aspectratio="t"/>
                      </v:oval>
                      <v:shape id="Freeform 27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B6C6433" w14:textId="23D76968" w:rsidR="007D1FFD" w:rsidRDefault="007D1FFD"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You need to select a component and add it to the ID list below to view its </w:t>
            </w:r>
            <w:r w:rsidR="00CC712E">
              <w:t>tracks</w:t>
            </w:r>
            <w:r>
              <w:t>.</w:t>
            </w:r>
          </w:p>
        </w:tc>
      </w:tr>
    </w:tbl>
    <w:p w14:paraId="0B09C81C" w14:textId="77777777" w:rsidR="007D1FFD" w:rsidRDefault="007D1FFD" w:rsidP="00302756">
      <w:pPr>
        <w:jc w:val="both"/>
      </w:pPr>
    </w:p>
    <w:p w14:paraId="53485229" w14:textId="545C8553" w:rsidR="007C795F" w:rsidRDefault="00DE45F8" w:rsidP="00DE45F8">
      <w:pPr>
        <w:spacing w:after="120"/>
        <w:jc w:val="center"/>
      </w:pPr>
      <w:r>
        <w:rPr>
          <w:noProof/>
          <w:lang w:eastAsia="en-US"/>
        </w:rPr>
        <w:lastRenderedPageBreak/>
        <mc:AlternateContent>
          <mc:Choice Requires="wps">
            <w:drawing>
              <wp:anchor distT="0" distB="0" distL="114300" distR="114300" simplePos="0" relativeHeight="251657222" behindDoc="0" locked="0" layoutInCell="1" allowOverlap="1" wp14:anchorId="2231C680" wp14:editId="40BC277E">
                <wp:simplePos x="0" y="0"/>
                <wp:positionH relativeFrom="column">
                  <wp:posOffset>2364105</wp:posOffset>
                </wp:positionH>
                <wp:positionV relativeFrom="paragraph">
                  <wp:posOffset>986790</wp:posOffset>
                </wp:positionV>
                <wp:extent cx="389255" cy="461010"/>
                <wp:effectExtent l="38100" t="38100" r="86995" b="110490"/>
                <wp:wrapNone/>
                <wp:docPr id="265" name="Straight Arrow Connector 265"/>
                <wp:cNvGraphicFramePr/>
                <a:graphic xmlns:a="http://schemas.openxmlformats.org/drawingml/2006/main">
                  <a:graphicData uri="http://schemas.microsoft.com/office/word/2010/wordprocessingShape">
                    <wps:wsp>
                      <wps:cNvCnPr/>
                      <wps:spPr>
                        <a:xfrm flipH="1" flipV="1">
                          <a:off x="0" y="0"/>
                          <a:ext cx="389255" cy="461010"/>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2F8A2F4E" id="_x0000_t32" coordsize="21600,21600" o:spt="32" o:oned="t" path="m,l21600,21600e" filled="f">
                <v:path arrowok="t" fillok="f" o:connecttype="none"/>
                <o:lock v:ext="edit" shapetype="t"/>
              </v:shapetype>
              <v:shape id="Straight Arrow Connector 265" o:spid="_x0000_s1026" type="#_x0000_t32" style="position:absolute;margin-left:186.15pt;margin-top:77.7pt;width:30.65pt;height:36.3pt;flip:x y;z-index:25165722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" strokecolor="#8dbb70 [3205]" strokeweight="4.5pt">
                <v:stroke endarrow="block" joinstyle="miter"/>
                <v:shadow on="t" color="black" opacity="26214f" origin="-.5,-.5" offset=".74836mm,.74836mm"/>
              </v:shape>
            </w:pict>
          </mc:Fallback>
        </mc:AlternateContent>
      </w:r>
      <w:r w:rsidR="00C309D3">
        <w:rPr>
          <w:noProof/>
          <w:lang w:eastAsia="en-US"/>
        </w:rPr>
        <mc:AlternateContent>
          <mc:Choice Requires="wps">
            <w:drawing>
              <wp:anchor distT="45720" distB="45720" distL="114300" distR="114300" simplePos="0" relativeHeight="251657224" behindDoc="0" locked="0" layoutInCell="1" allowOverlap="1" wp14:anchorId="203D226F" wp14:editId="1F524765">
                <wp:simplePos x="0" y="0"/>
                <wp:positionH relativeFrom="column">
                  <wp:posOffset>3598926</wp:posOffset>
                </wp:positionH>
                <wp:positionV relativeFrom="paragraph">
                  <wp:posOffset>1606245</wp:posOffset>
                </wp:positionV>
                <wp:extent cx="1272209" cy="445273"/>
                <wp:effectExtent l="0" t="0" r="4445" b="5016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4CF15AE1" w14:textId="293A304E" w:rsidR="00045124" w:rsidRPr="007D1FFD" w:rsidRDefault="00045124"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D226F" id="_x0000_s1038" type="#_x0000_t202" style="position:absolute;left:0;text-align:left;margin-left:283.4pt;margin-top:126.5pt;width:100.15pt;height:35.05pt;z-index:251657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" filled="f" stroked="f">
                <v:shadow on="t" color="black" opacity="26214f" origin="-.5,-.5" offset=".74836mm,.74836mm"/>
                <v:textbox>
                  <w:txbxContent>
                    <w:p w14:paraId="4CF15AE1" w14:textId="293A304E" w:rsidR="00045124" w:rsidRPr="007D1FFD" w:rsidRDefault="00045124"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w:t>
                      </w:r>
                    </w:p>
                  </w:txbxContent>
                </v:textbox>
              </v:shape>
            </w:pict>
          </mc:Fallback>
        </mc:AlternateContent>
      </w:r>
      <w:r w:rsidR="00C309D3">
        <w:rPr>
          <w:noProof/>
          <w:lang w:eastAsia="en-US"/>
        </w:rPr>
        <mc:AlternateContent>
          <mc:Choice Requires="wps">
            <w:drawing>
              <wp:anchor distT="45720" distB="45720" distL="114300" distR="114300" simplePos="0" relativeHeight="251657223" behindDoc="0" locked="0" layoutInCell="1" allowOverlap="1" wp14:anchorId="59EEB686" wp14:editId="230D7840">
                <wp:simplePos x="0" y="0"/>
                <wp:positionH relativeFrom="column">
                  <wp:posOffset>1533068</wp:posOffset>
                </wp:positionH>
                <wp:positionV relativeFrom="paragraph">
                  <wp:posOffset>318440</wp:posOffset>
                </wp:positionV>
                <wp:extent cx="1272209" cy="445273"/>
                <wp:effectExtent l="0" t="0" r="4445" b="50165"/>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634473E2" w14:textId="3BE2A2CB" w:rsidR="00045124" w:rsidRPr="007D1FFD" w:rsidRDefault="00045124">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EB686" id="_x0000_s1039" type="#_x0000_t202" style="position:absolute;left:0;text-align:left;margin-left:120.7pt;margin-top:25.05pt;width:100.15pt;height:35.05pt;z-index:25165722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" filled="f" stroked="f">
                <v:shadow on="t" color="black" opacity="26214f" origin="-.5,-.5" offset=".74836mm,.74836mm"/>
                <v:textbox>
                  <w:txbxContent>
                    <w:p w14:paraId="634473E2" w14:textId="3BE2A2CB" w:rsidR="00045124" w:rsidRPr="007D1FFD" w:rsidRDefault="00045124">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w:t>
                      </w:r>
                    </w:p>
                  </w:txbxContent>
                </v:textbox>
              </v:shape>
            </w:pict>
          </mc:Fallback>
        </mc:AlternateContent>
      </w:r>
      <w:r w:rsidR="007C795F">
        <w:rPr>
          <w:noProof/>
          <w:lang w:eastAsia="en-US"/>
        </w:rPr>
        <w:drawing>
          <wp:inline distT="0" distB="0" distL="0" distR="0" wp14:anchorId="32EE0610" wp14:editId="07D19210">
            <wp:extent cx="2809037" cy="2221099"/>
            <wp:effectExtent l="0" t="0" r="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HP2\SkyDrive\FluoRender\ghosts.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827706" cy="2235860"/>
                    </a:xfrm>
                    <a:prstGeom prst="rect">
                      <a:avLst/>
                    </a:prstGeom>
                    <a:noFill/>
                    <a:ln>
                      <a:noFill/>
                    </a:ln>
                  </pic:spPr>
                </pic:pic>
              </a:graphicData>
            </a:graphic>
          </wp:inline>
        </w:drawing>
      </w:r>
    </w:p>
    <w:p w14:paraId="4D12C7EB" w14:textId="662DB84A" w:rsidR="00DB026E" w:rsidRPr="007C795F" w:rsidRDefault="00DB026E" w:rsidP="00DE45F8">
      <w:pPr>
        <w:pStyle w:val="Caption"/>
        <w:jc w:val="center"/>
      </w:pPr>
      <w:bookmarkStart w:id="485" w:name="_Toc183178790"/>
      <w:r>
        <w:t xml:space="preserve">Figure </w:t>
      </w:r>
      <w:fldSimple w:instr=" STYLEREF 1 \s ">
        <w:r w:rsidR="0017337F">
          <w:rPr>
            <w:noProof/>
          </w:rPr>
          <w:t>19</w:t>
        </w:r>
      </w:fldSimple>
      <w:r w:rsidR="00586A6E">
        <w:noBreakHyphen/>
      </w:r>
      <w:fldSimple w:instr=" SEQ Figure \* ARABIC \s 1 ">
        <w:r w:rsidR="0017337F">
          <w:rPr>
            <w:noProof/>
          </w:rPr>
          <w:t>3</w:t>
        </w:r>
      </w:fldSimple>
      <w:r>
        <w:t xml:space="preserve">. </w:t>
      </w:r>
      <w:r w:rsidR="00CC712E">
        <w:t>Tracks</w:t>
      </w:r>
      <w:r>
        <w:t xml:space="preserve"> of a tracked cell.</w:t>
      </w:r>
      <w:bookmarkEnd w:id="485"/>
    </w:p>
    <w:p w14:paraId="7EA7EB45" w14:textId="3A56807C" w:rsidR="002C325E" w:rsidRDefault="00293F18" w:rsidP="00302756">
      <w:pPr>
        <w:jc w:val="both"/>
      </w:pPr>
      <w:bookmarkStart w:id="486" w:name="_Toc406755693"/>
      <w:bookmarkStart w:id="487" w:name="_Toc406770766"/>
      <w:r w:rsidRPr="00644FFA">
        <w:rPr>
          <w:b/>
        </w:rPr>
        <w:t>ID Lists</w:t>
      </w:r>
      <w:bookmarkEnd w:id="486"/>
      <w:bookmarkEnd w:id="487"/>
      <w:r w:rsidR="00644FFA">
        <w:rPr>
          <w:b/>
        </w:rPr>
        <w:t xml:space="preserve">. </w:t>
      </w:r>
      <w:bookmarkStart w:id="488" w:name="_Toc406755694"/>
      <w:r w:rsidR="002941B5">
        <w:t xml:space="preserve">There are two lists for current and previous time points. Timepoint values are shown on top of both lists. When the time point is set forward by one, the current time point value is </w:t>
      </w:r>
      <w:r w:rsidR="00C94B71">
        <w:t>that of the previous plus one; when the time point is se</w:t>
      </w:r>
      <w:r w:rsidR="00433A66">
        <w:t>t</w:t>
      </w:r>
      <w:r w:rsidR="00C94B71">
        <w:t xml:space="preserve"> backward by one, the current time point value is that of the previous minus one. When </w:t>
      </w:r>
      <w:r w:rsidR="00D30848">
        <w:t>the </w:t>
      </w:r>
      <w:r w:rsidR="00C94B71">
        <w:t xml:space="preserve">time point changes, IDs on the current time point list are copied to the previous time point list, and </w:t>
      </w:r>
      <w:r w:rsidR="00D30848">
        <w:t>the </w:t>
      </w:r>
      <w:r w:rsidR="00C94B71">
        <w:t xml:space="preserve">current time point list is </w:t>
      </w:r>
      <w:r w:rsidR="00433A66">
        <w:t>updated.</w:t>
      </w:r>
      <w:r w:rsidR="00B22AC6">
        <w:t xml:space="preserve"> You can use the Backward and Forward buttons to step through time and watch the tracking results.</w:t>
      </w:r>
      <w:r w:rsidR="005D4838">
        <w:t xml:space="preserve"> Additionally, you can select one or multiple components from the ID lists and then perform linking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94B71" w14:paraId="325BE998" w14:textId="77777777" w:rsidTr="006B1AB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2B2B681" w14:textId="77777777" w:rsidR="00C94B71" w:rsidRDefault="00C94B71" w:rsidP="00302756">
            <w:pPr>
              <w:pStyle w:val="Icon"/>
              <w:jc w:val="both"/>
            </w:pPr>
            <w:r>
              <w:rPr>
                <w:noProof/>
                <w:lang w:eastAsia="en-US"/>
              </w:rPr>
              <mc:AlternateContent>
                <mc:Choice Requires="wpg">
                  <w:drawing>
                    <wp:inline distT="0" distB="0" distL="0" distR="0" wp14:anchorId="0B1D3966" wp14:editId="7B2FB4F9">
                      <wp:extent cx="228600" cy="228600"/>
                      <wp:effectExtent l="0" t="0" r="0" b="0"/>
                      <wp:docPr id="37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0" name="Oval 3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1" name="Freeform 3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8414DB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WVaFEhQUAAPURAAAOAAAAAAAAAAAAAAAAAC4CAABkcnMvZTJv&#10;RG9jLnhtbFBLAQItABQABgAIAAAAIQD4DCmZ2AAAAAMBAAAPAAAAAAAAAAAAAAAAAN8HAABkcnMv&#10;ZG93bnJldi54bWxQSwUGAAAAAAQABADzAAAA5AgAAAAA&#10;">
                      <v:oval id="Oval 38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SKo8AA&#10;AADcAAAADwAAAGRycy9kb3ducmV2LnhtbERPzUoDMRC+C32HMAVvNluFsm6bllJRvKhYfYBhM92s&#10;biYhidvt2zsHwePH97/ZTX5QI6XcBzawXFSgiNtge+4MfH483tSgckG2OAQmAxfKsNvOrjbY2HDm&#10;dxqPpVMSwrlBA66U2GidW0ce8yJEYuFOIXksAlOnbcKzhPtB31bVSnvsWRocRjo4ar+PP15KXBwf&#10;4uGpv689dV9vl1V6fUFjrufTfg2q0FT+xX/uZ2vgrpb5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SKo8AAAADcAAAADwAAAAAAAAAAAAAAAACYAgAAZHJzL2Rvd25y&#10;ZXYueG1sUEsFBgAAAAAEAAQA9QAAAIUDAAAAAA==&#10;" fillcolor="#f24f4f [3204]" stroked="f" strokeweight="0">
                        <v:stroke joinstyle="miter"/>
                        <o:lock v:ext="edit" aspectratio="t"/>
                      </v:oval>
                      <v:shape id="Freeform 38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RCscUA&#10;AADcAAAADwAAAGRycy9kb3ducmV2LnhtbESPQWvCQBSE70L/w/IKvenGKmJTVymFQk5CjeL1NfuS&#10;Dc2+DbtrTP31XaHQ4zAz3zCb3Wg7MZAPrWMF81kGgrhyuuVGwbH8mK5BhIissXNMCn4owG77MNlg&#10;rt2VP2k4xEYkCIccFZgY+1zKUBmyGGauJ05e7bzFmKRvpPZ4TXDbyecsW0mLLacFgz29G6q+Dxer&#10;4Hw7lcPFl2Zf+6JYvnydV75eKPX0OL69gog0xv/wX7vQChbrOdzPpCM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xEKx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D1038B2" w14:textId="4B9C5CA8" w:rsidR="00C94B71" w:rsidRDefault="00C94B71" w:rsidP="00302756">
            <w:pPr>
              <w:pStyle w:val="TipText"/>
              <w:jc w:val="both"/>
              <w:cnfStyle w:val="000000000000" w:firstRow="0" w:lastRow="0" w:firstColumn="0" w:lastColumn="0" w:oddVBand="0" w:evenVBand="0" w:oddHBand="0" w:evenHBand="0" w:firstRowFirstColumn="0" w:firstRowLastColumn="0" w:lastRowFirstColumn="0" w:lastRowLastColumn="0"/>
            </w:pPr>
            <w:r>
              <w:t>You can copy a selected ID using shortcuts provided by your operating system.</w:t>
            </w:r>
          </w:p>
        </w:tc>
      </w:tr>
      <w:bookmarkStart w:id="489" w:name="_Toc406770767"/>
      <w:tr w:rsidR="00344B6E" w14:paraId="48EDB3D4" w14:textId="77777777" w:rsidTr="00344B6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2B05788" w14:textId="77777777" w:rsidR="00344B6E" w:rsidRDefault="00344B6E" w:rsidP="00302756">
            <w:pPr>
              <w:pStyle w:val="Icon"/>
              <w:jc w:val="both"/>
            </w:pPr>
            <w:r>
              <w:rPr>
                <w:noProof/>
                <w:lang w:eastAsia="en-US"/>
              </w:rPr>
              <mc:AlternateContent>
                <mc:Choice Requires="wpg">
                  <w:drawing>
                    <wp:inline distT="0" distB="0" distL="0" distR="0" wp14:anchorId="6218A5A1" wp14:editId="6696F49E">
                      <wp:extent cx="228600" cy="228600"/>
                      <wp:effectExtent l="0" t="0" r="0" b="0"/>
                      <wp:docPr id="3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75" name="Oval 3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6" name="Freeform 3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1D6C51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52l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WUwTpniFIHm9bHSZsFRaAbTui5oVQiuCa1dvluB6Z+pP9UfTvNiE&#10;J0LgMTMV/Ydv7NED/dQBLR8dE3g5Hl/MhwiHwFaz9oEQOaL1jEvkP3+Vb9AqHZBtnSm7Gille9Ts&#10;v0PtU85r6YNhyf8OtVmL2ocHXrLJYh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VvnaWHBQAA9REAAA4AAAAAAAAAAAAAAAAALgIAAGRycy9l&#10;Mm9Eb2MueG1sUEsBAi0AFAAGAAgAAAAhAPgMKZnYAAAAAwEAAA8AAAAAAAAAAAAAAAAA4QcAAGRy&#10;cy9kb3ducmV2LnhtbFBLBQYAAAAABAAEAPMAAADmCAAAAAA=&#10;">
                      <v:oval id="Oval 37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ZZHMMA&#10;AADcAAAADwAAAGRycy9kb3ducmV2LnhtbESP3WoCMRCF7wu+Q5hC7zTblqrdGkUsFm9UavsAw2a6&#10;2XYzCUlc17c3gtDLw/n5OLNFb1vRUYiNYwWPowIEceV0w7WC76/1cAoiJmSNrWNScKYIi/ngboal&#10;dif+pO6QapFHOJaowKTkSyljZchiHDlPnL0fFyymLEMtdcBTHretfCqKsbTYcCYY9LQyVP0djjZD&#10;jO/e/eqjeZ1aqn/353HYbVGph/t++QYiUZ/+w7f2Rit4nrzA9Uw+AnJ+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ZZHMMAAADcAAAADwAAAAAAAAAAAAAAAACYAgAAZHJzL2Rv&#10;d25yZXYueG1sUEsFBgAAAAAEAAQA9QAAAIgDAAAAAA==&#10;" fillcolor="#f24f4f [3204]" stroked="f" strokeweight="0">
                        <v:stroke joinstyle="miter"/>
                        <o:lock v:ext="edit" aspectratio="t"/>
                      </v:oval>
                      <v:shape id="Freeform 37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iq4sUA&#10;AADcAAAADwAAAGRycy9kb3ducmV2LnhtbESPQUvDQBSE70L/w/IEb3ajldTGbksRhJwEm0qvr9mX&#10;bDD7Nuxu0+ivdwWhx2FmvmHW28n2YiQfOscKHuYZCOLa6Y5bBYfq7f4ZRIjIGnvHpOCbAmw3s5s1&#10;Ftpd+IPGfWxFgnAoUIGJcSikDLUhi2HuBuLkNc5bjEn6VmqPlwS3vXzMslxa7DgtGBzo1VD9tT9b&#10;Bcefz2o8+8q8N74sn1anY+6bhVJ3t9PuBUSkKV7D/+1SK1gsc/g7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Kri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1ACB15" w14:textId="74A9A90C" w:rsidR="00344B6E" w:rsidRDefault="00344B6E" w:rsidP="00302756">
            <w:pPr>
              <w:pStyle w:val="TipText"/>
              <w:jc w:val="both"/>
              <w:cnfStyle w:val="000000000000" w:firstRow="0" w:lastRow="0" w:firstColumn="0" w:lastColumn="0" w:oddVBand="0" w:evenVBand="0" w:oddHBand="0" w:evenHBand="0" w:firstRowFirstColumn="0" w:firstRowLastColumn="0" w:lastRowFirstColumn="0" w:lastRowLastColumn="0"/>
            </w:pPr>
            <w:r>
              <w:t>You can use keyboard shortcuts A and D to go backward and forward in time.</w:t>
            </w:r>
          </w:p>
        </w:tc>
      </w:tr>
    </w:tbl>
    <w:p w14:paraId="4B7286CF" w14:textId="3ED5527E" w:rsidR="00B22AC6" w:rsidRDefault="00B22AC6" w:rsidP="00302756">
      <w:pPr>
        <w:jc w:val="both"/>
      </w:pPr>
    </w:p>
    <w:p w14:paraId="24C1EE07" w14:textId="42641F2B" w:rsidR="00B22AC6" w:rsidRDefault="00B22AC6" w:rsidP="00302756">
      <w:pPr>
        <w:spacing w:after="240"/>
        <w:jc w:val="both"/>
      </w:pPr>
      <w:r>
        <w:t>An entry in the ID list is a component, whose ID value, size in terms of voxels, and center coordinates are shown. It uses colors, which correspond to the visualization in the render view</w:t>
      </w:r>
      <w:r w:rsidR="000D1AE9">
        <w:t>, to visually identify a component</w:t>
      </w:r>
      <w:r>
        <w:t>. It also uses the following symbols to indicate more detailed tracking information.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
        <w:gridCol w:w="7560"/>
      </w:tblGrid>
      <w:tr w:rsidR="006D400C" w14:paraId="122A687C" w14:textId="77777777" w:rsidTr="009A0E38">
        <w:tc>
          <w:tcPr>
            <w:tcW w:w="445" w:type="dxa"/>
          </w:tcPr>
          <w:p w14:paraId="53C4B9E7" w14:textId="5977CC90" w:rsidR="006D400C" w:rsidRPr="006D400C" w:rsidRDefault="006D400C" w:rsidP="00302756">
            <w:pPr>
              <w:jc w:val="both"/>
            </w:pPr>
            <w:r w:rsidRPr="006D400C">
              <w:rPr>
                <w:rFonts w:ascii="MS Gothic" w:hAnsi="MS Gothic" w:cs="MS Gothic"/>
                <w:shd w:val="clear" w:color="auto" w:fill="FFFFFF"/>
              </w:rPr>
              <w:t>◯</w:t>
            </w:r>
          </w:p>
        </w:tc>
        <w:tc>
          <w:tcPr>
            <w:tcW w:w="7560" w:type="dxa"/>
          </w:tcPr>
          <w:p w14:paraId="3D1CBA78" w14:textId="771E0F6A" w:rsidR="006D400C" w:rsidRDefault="00132F13" w:rsidP="00302756">
            <w:pPr>
              <w:jc w:val="both"/>
            </w:pPr>
            <w:r>
              <w:t>S</w:t>
            </w:r>
            <w:r w:rsidR="006D400C">
              <w:t>elected component</w:t>
            </w:r>
            <w:r w:rsidR="00D30848">
              <w:t>s</w:t>
            </w:r>
            <w:r w:rsidR="006D400C">
              <w:t>. No tracking information.</w:t>
            </w:r>
          </w:p>
        </w:tc>
      </w:tr>
      <w:tr w:rsidR="006D400C" w14:paraId="74795BAE" w14:textId="77777777" w:rsidTr="009A0E38">
        <w:tc>
          <w:tcPr>
            <w:tcW w:w="445" w:type="dxa"/>
          </w:tcPr>
          <w:p w14:paraId="7FF71D2F" w14:textId="1156B129" w:rsidR="006D400C" w:rsidRPr="006D400C" w:rsidRDefault="006D400C" w:rsidP="00302756">
            <w:pPr>
              <w:jc w:val="both"/>
            </w:pPr>
            <w:r w:rsidRPr="006D400C">
              <w:rPr>
                <w:rFonts w:ascii="Arial" w:hAnsi="Arial" w:cs="Arial"/>
                <w:color w:val="000000"/>
                <w:shd w:val="clear" w:color="auto" w:fill="FFFFFF"/>
              </w:rPr>
              <w:t>─</w:t>
            </w:r>
          </w:p>
        </w:tc>
        <w:tc>
          <w:tcPr>
            <w:tcW w:w="7560" w:type="dxa"/>
          </w:tcPr>
          <w:p w14:paraId="4627807F" w14:textId="1678C864" w:rsidR="006D400C" w:rsidRDefault="00132F13" w:rsidP="00302756">
            <w:pPr>
              <w:jc w:val="both"/>
            </w:pPr>
            <w:r>
              <w:t>A t</w:t>
            </w:r>
            <w:r w:rsidR="006D400C">
              <w:t>racked component that is also standalone.</w:t>
            </w:r>
          </w:p>
        </w:tc>
      </w:tr>
      <w:tr w:rsidR="006D400C" w14:paraId="5520E444" w14:textId="77777777" w:rsidTr="009A0E38">
        <w:tc>
          <w:tcPr>
            <w:tcW w:w="445" w:type="dxa"/>
          </w:tcPr>
          <w:p w14:paraId="6EBF105A" w14:textId="6997C3B6" w:rsidR="006D400C" w:rsidRPr="006D400C" w:rsidRDefault="006D400C" w:rsidP="00302756">
            <w:pPr>
              <w:jc w:val="both"/>
            </w:pPr>
            <w:r w:rsidRPr="006D400C">
              <w:rPr>
                <w:rFonts w:ascii="Arial" w:hAnsi="Arial" w:cs="Arial"/>
                <w:color w:val="000000"/>
                <w:shd w:val="clear" w:color="auto" w:fill="FFFFFF"/>
              </w:rPr>
              <w:t>┌</w:t>
            </w:r>
          </w:p>
        </w:tc>
        <w:tc>
          <w:tcPr>
            <w:tcW w:w="7560" w:type="dxa"/>
          </w:tcPr>
          <w:p w14:paraId="32E34D80" w14:textId="639BE553" w:rsidR="006D400C" w:rsidRDefault="00132F13" w:rsidP="00302756">
            <w:pPr>
              <w:jc w:val="both"/>
            </w:pPr>
            <w:r>
              <w:t>A t</w:t>
            </w:r>
            <w:r w:rsidR="006D400C">
              <w:t>racked component that belongs to a group. It indicates the beginning of a group.</w:t>
            </w:r>
          </w:p>
        </w:tc>
      </w:tr>
      <w:tr w:rsidR="006D400C" w14:paraId="77E9AB9F" w14:textId="77777777" w:rsidTr="009A0E38">
        <w:tc>
          <w:tcPr>
            <w:tcW w:w="445" w:type="dxa"/>
          </w:tcPr>
          <w:p w14:paraId="69E1EA74" w14:textId="74CEA0B9" w:rsidR="006D400C" w:rsidRPr="006D400C" w:rsidRDefault="006D400C" w:rsidP="00302756">
            <w:pPr>
              <w:jc w:val="both"/>
            </w:pPr>
            <w:r w:rsidRPr="006D400C">
              <w:rPr>
                <w:rFonts w:ascii="Arial" w:hAnsi="Arial" w:cs="Arial"/>
                <w:color w:val="000000"/>
                <w:shd w:val="clear" w:color="auto" w:fill="FFFFFF"/>
              </w:rPr>
              <w:t>│</w:t>
            </w:r>
          </w:p>
        </w:tc>
        <w:tc>
          <w:tcPr>
            <w:tcW w:w="7560" w:type="dxa"/>
          </w:tcPr>
          <w:p w14:paraId="1AEC579C" w14:textId="7020E406" w:rsidR="006D400C" w:rsidRDefault="00132F13" w:rsidP="00302756">
            <w:pPr>
              <w:jc w:val="both"/>
            </w:pPr>
            <w:r>
              <w:t>A t</w:t>
            </w:r>
            <w:r w:rsidR="006D400C">
              <w:t xml:space="preserve">racked component that belongs to a group. It indicates the middle of </w:t>
            </w:r>
            <w:r w:rsidR="009A0E38">
              <w:t xml:space="preserve">a </w:t>
            </w:r>
            <w:r w:rsidR="006D400C">
              <w:t>group.</w:t>
            </w:r>
          </w:p>
        </w:tc>
      </w:tr>
      <w:tr w:rsidR="006D400C" w14:paraId="47E57DAF" w14:textId="77777777" w:rsidTr="009A0E38">
        <w:tc>
          <w:tcPr>
            <w:tcW w:w="445" w:type="dxa"/>
          </w:tcPr>
          <w:p w14:paraId="5A69FC8E" w14:textId="63DA9CE4" w:rsidR="006D400C" w:rsidRPr="006D400C" w:rsidRDefault="006D400C" w:rsidP="00302756">
            <w:pPr>
              <w:jc w:val="both"/>
            </w:pPr>
            <w:r w:rsidRPr="006D400C">
              <w:rPr>
                <w:rFonts w:ascii="Arial" w:hAnsi="Arial" w:cs="Arial"/>
                <w:color w:val="000000"/>
                <w:shd w:val="clear" w:color="auto" w:fill="FFFFFF"/>
              </w:rPr>
              <w:t>└</w:t>
            </w:r>
          </w:p>
        </w:tc>
        <w:tc>
          <w:tcPr>
            <w:tcW w:w="7560" w:type="dxa"/>
          </w:tcPr>
          <w:p w14:paraId="2F0AAEED" w14:textId="4FA802B4" w:rsidR="006D400C" w:rsidRDefault="00132F13" w:rsidP="00302756">
            <w:pPr>
              <w:jc w:val="both"/>
            </w:pPr>
            <w:r>
              <w:t>A t</w:t>
            </w:r>
            <w:r w:rsidR="009A0E38">
              <w:t>racked component that belongs to a group. It indicates the end of a group.</w:t>
            </w:r>
          </w:p>
        </w:tc>
      </w:tr>
    </w:tbl>
    <w:p w14:paraId="489B8993" w14:textId="3EF35BA7" w:rsidR="00C94B71" w:rsidRDefault="00293F18" w:rsidP="00302756">
      <w:pPr>
        <w:jc w:val="both"/>
      </w:pPr>
      <w:r w:rsidRPr="00644FFA">
        <w:rPr>
          <w:b/>
        </w:rPr>
        <w:t>Output</w:t>
      </w:r>
      <w:bookmarkEnd w:id="488"/>
      <w:bookmarkEnd w:id="489"/>
      <w:r w:rsidR="00644FFA">
        <w:rPr>
          <w:b/>
        </w:rPr>
        <w:t xml:space="preserve">. </w:t>
      </w:r>
      <w:r w:rsidR="00DC4447">
        <w:t>Information is</w:t>
      </w:r>
      <w:r w:rsidR="00C94B71">
        <w:t xml:space="preserve"> shown in the output box.</w:t>
      </w:r>
    </w:p>
    <w:p w14:paraId="7F41FCEC" w14:textId="401BA6D8" w:rsidR="00BF2B80" w:rsidRDefault="00BF2B80" w:rsidP="00302756">
      <w:pPr>
        <w:pStyle w:val="Heading2"/>
      </w:pPr>
      <w:bookmarkStart w:id="490" w:name="_Toc183178707"/>
      <w:r>
        <w:t>Assign/Modify IDs</w:t>
      </w:r>
      <w:bookmarkEnd w:id="490"/>
    </w:p>
    <w:p w14:paraId="2190E0F3" w14:textId="2A674B93" w:rsidR="00BF2B80" w:rsidRDefault="00BF2B80" w:rsidP="00302756">
      <w:pPr>
        <w:jc w:val="both"/>
      </w:pPr>
      <w:r>
        <w:t>Automatically generated IDs may not match desired components well. You need the manual ID modification tools in the fourth tab of the Component and Tracking window (</w:t>
      </w:r>
      <w:r>
        <w:fldChar w:fldCharType="begin" w:fldLock="1"/>
      </w:r>
      <w:r>
        <w:instrText xml:space="preserve"> REF _Ref433714615 \h </w:instrText>
      </w:r>
      <w:r w:rsidR="00E620C5">
        <w:instrText xml:space="preserve"> \* MERGEFORMAT </w:instrText>
      </w:r>
      <w:r>
        <w:fldChar w:fldCharType="separate"/>
      </w:r>
      <w:r>
        <w:t xml:space="preserve">Figure </w:t>
      </w:r>
      <w:r>
        <w:rPr>
          <w:noProof/>
        </w:rPr>
        <w:t>19</w:t>
      </w:r>
      <w:r>
        <w:noBreakHyphen/>
      </w:r>
      <w:r>
        <w:rPr>
          <w:noProof/>
        </w:rPr>
        <w:t>5</w:t>
      </w:r>
      <w:r>
        <w:fldChar w:fldCharType="end"/>
      </w:r>
      <w:r>
        <w:t>).</w:t>
      </w:r>
    </w:p>
    <w:p w14:paraId="4E127D74" w14:textId="77777777" w:rsidR="00BF2B80" w:rsidRDefault="00BF2B80" w:rsidP="00DE45F8">
      <w:pPr>
        <w:spacing w:after="120"/>
        <w:jc w:val="center"/>
      </w:pPr>
      <w:r>
        <w:rPr>
          <w:noProof/>
          <w:lang w:eastAsia="en-US"/>
        </w:rPr>
        <w:lastRenderedPageBreak/>
        <w:drawing>
          <wp:inline distT="0" distB="0" distL="0" distR="0" wp14:anchorId="60D3FB33" wp14:editId="42314989">
            <wp:extent cx="3931920" cy="105156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trackin04_ui.png"/>
                    <pic:cNvPicPr/>
                  </pic:nvPicPr>
                  <pic:blipFill>
                    <a:blip r:embed="rId199"/>
                    <a:stretch>
                      <a:fillRect/>
                    </a:stretch>
                  </pic:blipFill>
                  <pic:spPr>
                    <a:xfrm>
                      <a:off x="0" y="0"/>
                      <a:ext cx="3931920" cy="1051560"/>
                    </a:xfrm>
                    <a:prstGeom prst="rect">
                      <a:avLst/>
                    </a:prstGeom>
                  </pic:spPr>
                </pic:pic>
              </a:graphicData>
            </a:graphic>
          </wp:inline>
        </w:drawing>
      </w:r>
    </w:p>
    <w:p w14:paraId="3663A74E" w14:textId="712505BF" w:rsidR="00BF2B80" w:rsidRDefault="00BF2B80" w:rsidP="00DE45F8">
      <w:pPr>
        <w:pStyle w:val="Caption"/>
        <w:jc w:val="center"/>
      </w:pPr>
      <w:bookmarkStart w:id="491" w:name="_Ref433714615"/>
      <w:bookmarkStart w:id="492" w:name="_Toc183178791"/>
      <w:r>
        <w:t xml:space="preserve">Figure </w:t>
      </w:r>
      <w:fldSimple w:instr=" STYLEREF 1 \s ">
        <w:r w:rsidR="0017337F">
          <w:rPr>
            <w:noProof/>
          </w:rPr>
          <w:t>19</w:t>
        </w:r>
      </w:fldSimple>
      <w:r w:rsidR="00586A6E">
        <w:noBreakHyphen/>
      </w:r>
      <w:fldSimple w:instr=" SEQ Figure \* ARABIC \s 1 ">
        <w:r w:rsidR="0017337F">
          <w:rPr>
            <w:noProof/>
          </w:rPr>
          <w:t>4</w:t>
        </w:r>
      </w:fldSimple>
      <w:bookmarkEnd w:id="491"/>
      <w:r>
        <w:t>. The Modify tab of the Component and Tracking Window.</w:t>
      </w:r>
      <w:bookmarkEnd w:id="492"/>
    </w:p>
    <w:p w14:paraId="28161ED9" w14:textId="2D8EF7A7" w:rsidR="00BF2B80" w:rsidRDefault="00C37920" w:rsidP="00302756">
      <w:pPr>
        <w:jc w:val="both"/>
      </w:pPr>
      <w:r>
        <w:t>Like</w:t>
      </w:r>
      <w:r w:rsidR="00BF2B80">
        <w:t xml:space="preserve"> the Linkage tab, it provides several ID-based selection tools as a convenience. However, the ID input box has an additional layer of behavior, depending on the subsequent button to push.</w:t>
      </w:r>
    </w:p>
    <w:p w14:paraId="73AA378E" w14:textId="10A95DCC" w:rsidR="00BF2B80" w:rsidRDefault="00BF2B80" w:rsidP="00302756">
      <w:pPr>
        <w:jc w:val="both"/>
      </w:pPr>
      <w:r w:rsidRPr="000D206B">
        <w:rPr>
          <w:b/>
        </w:rPr>
        <w:t>ID input box.</w:t>
      </w:r>
      <w:r>
        <w:t xml:space="preserve"> </w:t>
      </w:r>
      <w:r w:rsidR="00132F13">
        <w:t>S</w:t>
      </w:r>
      <w:r>
        <w:t>electing a component from its ID works the same as in the Selection and Linkage tabs. It also doubles as an input for the desired ID to be assigned. To notify users about the importance of this ID input box, it uses the same color as an ID should be mapped as a highlight. The following operations will take the value in the ID input box into consideration: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1619"/>
        <w:gridCol w:w="1619"/>
      </w:tblGrid>
      <w:tr w:rsidR="000F7E63" w14:paraId="5AB86BD0" w14:textId="77777777" w:rsidTr="00045124">
        <w:tc>
          <w:tcPr>
            <w:tcW w:w="1619" w:type="dxa"/>
          </w:tcPr>
          <w:p w14:paraId="11691122" w14:textId="77777777" w:rsidR="000F7E63" w:rsidRPr="000D206B" w:rsidRDefault="000F7E63" w:rsidP="00302756">
            <w:pPr>
              <w:jc w:val="both"/>
              <w:rPr>
                <w:b/>
              </w:rPr>
            </w:pPr>
            <w:r w:rsidRPr="000D206B">
              <w:rPr>
                <w:b/>
              </w:rPr>
              <w:t>Assign ID</w:t>
            </w:r>
          </w:p>
        </w:tc>
        <w:tc>
          <w:tcPr>
            <w:tcW w:w="1619" w:type="dxa"/>
          </w:tcPr>
          <w:p w14:paraId="06C2FF5A" w14:textId="77777777" w:rsidR="000F7E63" w:rsidRPr="000D206B" w:rsidRDefault="000F7E63" w:rsidP="00302756">
            <w:pPr>
              <w:jc w:val="both"/>
              <w:rPr>
                <w:b/>
              </w:rPr>
            </w:pPr>
            <w:r w:rsidRPr="000D206B">
              <w:rPr>
                <w:b/>
              </w:rPr>
              <w:t>Add ID</w:t>
            </w:r>
          </w:p>
        </w:tc>
        <w:tc>
          <w:tcPr>
            <w:tcW w:w="1619" w:type="dxa"/>
          </w:tcPr>
          <w:p w14:paraId="01CAC371" w14:textId="77777777" w:rsidR="000F7E63" w:rsidRPr="000D206B" w:rsidRDefault="000F7E63" w:rsidP="00302756">
            <w:pPr>
              <w:jc w:val="both"/>
              <w:rPr>
                <w:b/>
              </w:rPr>
            </w:pPr>
            <w:r w:rsidRPr="000D206B">
              <w:rPr>
                <w:b/>
              </w:rPr>
              <w:t>Replace ID</w:t>
            </w:r>
          </w:p>
        </w:tc>
      </w:tr>
    </w:tbl>
    <w:p w14:paraId="700CF962" w14:textId="77777777" w:rsidR="00BF2B80" w:rsidRDefault="00BF2B80" w:rsidP="00302756">
      <w:pPr>
        <w:jc w:val="both"/>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F2B80" w14:paraId="07AEBEB2"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CC807E2" w14:textId="77777777" w:rsidR="00BF2B80" w:rsidRDefault="00BF2B80" w:rsidP="00302756">
            <w:pPr>
              <w:pStyle w:val="Icon"/>
              <w:jc w:val="both"/>
            </w:pPr>
            <w:r>
              <w:rPr>
                <w:noProof/>
                <w:lang w:eastAsia="en-US"/>
              </w:rPr>
              <mc:AlternateContent>
                <mc:Choice Requires="wpg">
                  <w:drawing>
                    <wp:inline distT="0" distB="0" distL="0" distR="0" wp14:anchorId="4C0A9243" wp14:editId="4C99FA51">
                      <wp:extent cx="228600" cy="228600"/>
                      <wp:effectExtent l="0" t="0" r="0" b="0"/>
                      <wp:docPr id="38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4" name="Oval 38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5" name="Freeform 42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BD15E3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">
                      <v:oval id="Oval 38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" fillcolor="#f24f4f [3204]" stroked="f" strokeweight="0">
                        <v:stroke joinstyle="miter"/>
                        <o:lock v:ext="edit" aspectratio="t"/>
                      </v:oval>
                      <v:shape id="Freeform 42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0E33680" w14:textId="77777777" w:rsidR="00BF2B80" w:rsidRDefault="00BF2B80" w:rsidP="00302756">
            <w:pPr>
              <w:pStyle w:val="TipText"/>
              <w:jc w:val="both"/>
              <w:cnfStyle w:val="000000000000" w:firstRow="0" w:lastRow="0" w:firstColumn="0" w:lastColumn="0" w:oddVBand="0" w:evenVBand="0" w:oddHBand="0" w:evenHBand="0" w:firstRowFirstColumn="0" w:firstRowLastColumn="0" w:lastRowFirstColumn="0" w:lastRowLastColumn="0"/>
            </w:pPr>
            <w:r>
              <w:t>The value 0 is not used for an ID. If a component is assigned with 0, it means that it is not used for tracking. When 0 is entered in the ID input box, it uses a teal color to remind users. The same color is also used to render a selected component without any ID assigned.</w:t>
            </w:r>
          </w:p>
        </w:tc>
      </w:tr>
    </w:tbl>
    <w:p w14:paraId="55D65F3F" w14:textId="77777777" w:rsidR="00BF2B80" w:rsidRDefault="00BF2B80" w:rsidP="00302756">
      <w:pPr>
        <w:jc w:val="both"/>
      </w:pPr>
    </w:p>
    <w:p w14:paraId="45FF338D" w14:textId="77777777" w:rsidR="00BF2B80" w:rsidRDefault="00BF2B80" w:rsidP="00302756">
      <w:pPr>
        <w:jc w:val="both"/>
      </w:pPr>
      <w:r w:rsidRPr="007D4799">
        <w:rPr>
          <w:b/>
        </w:rPr>
        <w:t>Assign ID.</w:t>
      </w:r>
      <w:r>
        <w:t xml:space="preserve"> It assigns a non-conflicting ID to currently selected components. If a valid ID value is entered in the ID input box, the value will be used. If 0 is entered in the ID input box, it erases IDs that have already been assigned. If the ID input box is empty, it automatically generates a new ID. It will check whether the ID is conflicting with values that have already been assigned to ensure the uniqueness. If a conflict is detected, the value is increased and checked against existing IDs until a valid number is found. If you manually enter an ID in the ID input box, the resulting ID may be different but keep the same color.</w:t>
      </w:r>
    </w:p>
    <w:p w14:paraId="6A69856E" w14:textId="60A10AA6" w:rsidR="00BF2B80" w:rsidRDefault="00BF2B80" w:rsidP="00302756">
      <w:pPr>
        <w:spacing w:after="240"/>
        <w:jc w:val="both"/>
      </w:pPr>
      <w:r w:rsidRPr="00527C12">
        <w:rPr>
          <w:b/>
        </w:rPr>
        <w:t>Add ID.</w:t>
      </w:r>
      <w:r>
        <w:t xml:space="preserve"> If there are components already selected and have IDs assigned, you can make more selections, assign IDs, and append the most recently selected components to the ID list, without modifying the existing IDs of the previously selected components. Use this feature to segment a group of components so that </w:t>
      </w:r>
      <w:r w:rsidR="00C228C6">
        <w:t xml:space="preserve">the </w:t>
      </w:r>
      <w:r>
        <w:t>components selected first can be highlighted and used as a reference.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F2B80" w14:paraId="5F735F2F"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D30CBAA" w14:textId="77777777" w:rsidR="00BF2B80" w:rsidRDefault="00BF2B80" w:rsidP="00302756">
            <w:pPr>
              <w:pStyle w:val="Icon"/>
              <w:jc w:val="both"/>
            </w:pPr>
            <w:r>
              <w:rPr>
                <w:noProof/>
                <w:lang w:eastAsia="en-US"/>
              </w:rPr>
              <mc:AlternateContent>
                <mc:Choice Requires="wpg">
                  <w:drawing>
                    <wp:inline distT="0" distB="0" distL="0" distR="0" wp14:anchorId="56703306" wp14:editId="296262BE">
                      <wp:extent cx="228600" cy="228600"/>
                      <wp:effectExtent l="0" t="0" r="0" b="0"/>
                      <wp:docPr id="50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4" name="Oval 50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5" name="Freeform 50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23EB0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epJ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htOEqZ4hSA5vWx0nrBUWgG07oqaFUIrgmtXb5bgem/qz/WtaV9s&#10;/BMh8JCZiv7DN/bggH4MQMuHhgm8HI/P5kOEQ2CrXbtAiBzResIl8nff5Bt0SgdkWzBlVyOlbI+a&#10;/Xeofc55LV0wLPkfUJt2qH265yWbDac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a3qSYkFAAD1EQAADgAAAAAAAAAAAAAAAAAuAgAAZHJz&#10;L2Uyb0RvYy54bWxQSwECLQAUAAYACAAAACEA+AwpmdgAAAADAQAADwAAAAAAAAAAAAAAAADjBwAA&#10;ZHJzL2Rvd25yZXYueG1sUEsFBgAAAAAEAAQA8wAAAOgIAAAAAA==&#10;">
                      <v:oval id="Oval 50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" fillcolor="#f24f4f [3204]" stroked="f" strokeweight="0">
                        <v:stroke joinstyle="miter"/>
                        <o:lock v:ext="edit" aspectratio="t"/>
                      </v:oval>
                      <v:shape id="Freeform 50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4021885" w14:textId="77777777" w:rsidR="00BF2B80" w:rsidRDefault="00BF2B80" w:rsidP="00302756">
            <w:pPr>
              <w:pStyle w:val="TipText"/>
              <w:jc w:val="both"/>
              <w:cnfStyle w:val="000000000000" w:firstRow="0" w:lastRow="0" w:firstColumn="0" w:lastColumn="0" w:oddVBand="0" w:evenVBand="0" w:oddHBand="0" w:evenHBand="0" w:firstRowFirstColumn="0" w:firstRowLastColumn="0" w:lastRowFirstColumn="0" w:lastRowLastColumn="0"/>
            </w:pPr>
            <w:r>
              <w:t>Add ID only works on data without ID already assigned.</w:t>
            </w:r>
          </w:p>
        </w:tc>
      </w:tr>
    </w:tbl>
    <w:p w14:paraId="69F3B463" w14:textId="77777777" w:rsidR="00BF2B80" w:rsidRDefault="00BF2B80" w:rsidP="00302756">
      <w:pPr>
        <w:jc w:val="both"/>
      </w:pPr>
      <w:r w:rsidRPr="007D4799">
        <w:rPr>
          <w:b/>
        </w:rPr>
        <w:t>Replace ID.</w:t>
      </w:r>
      <w:r>
        <w:t xml:space="preserve"> It replaces the ID of currently selected components with the value entered in the ID input box. You may use this feature to change the color of a selected component.</w:t>
      </w:r>
    </w:p>
    <w:p w14:paraId="455C232A" w14:textId="77777777" w:rsidR="00BF2B80" w:rsidRDefault="00BF2B80" w:rsidP="00302756">
      <w:pPr>
        <w:jc w:val="both"/>
      </w:pPr>
      <w:r w:rsidRPr="00454809">
        <w:rPr>
          <w:b/>
        </w:rPr>
        <w:t>Combine.</w:t>
      </w:r>
      <w:r>
        <w:t xml:space="preserve"> It combines the components in the current ID list into a single component.</w:t>
      </w:r>
    </w:p>
    <w:p w14:paraId="7ABDDCFE" w14:textId="306EB5A0" w:rsidR="00BF2B80" w:rsidRDefault="00450322" w:rsidP="00302756">
      <w:pPr>
        <w:jc w:val="both"/>
      </w:pPr>
      <w:r>
        <w:rPr>
          <w:b/>
        </w:rPr>
        <w:t>Separate</w:t>
      </w:r>
      <w:r w:rsidR="00BF2B80" w:rsidRPr="00454809">
        <w:rPr>
          <w:b/>
        </w:rPr>
        <w:t>.</w:t>
      </w:r>
      <w:r w:rsidR="00BF2B80">
        <w:t xml:space="preserve"> If two or several components are grouped (indicated by the </w:t>
      </w:r>
      <w:r w:rsidR="00BF2B80" w:rsidRPr="006D400C">
        <w:rPr>
          <w:rFonts w:ascii="Arial" w:hAnsi="Arial" w:cs="Arial"/>
          <w:color w:val="000000"/>
          <w:shd w:val="clear" w:color="auto" w:fill="FFFFFF"/>
        </w:rPr>
        <w:t>┌</w:t>
      </w:r>
      <w:r w:rsidR="00BF2B80">
        <w:rPr>
          <w:rFonts w:ascii="Arial" w:hAnsi="Arial" w:cs="Arial"/>
          <w:color w:val="000000"/>
          <w:shd w:val="clear" w:color="auto" w:fill="FFFFFF"/>
        </w:rPr>
        <w:t xml:space="preserve">, </w:t>
      </w:r>
      <w:r w:rsidR="00BF2B80" w:rsidRPr="006D400C">
        <w:rPr>
          <w:rFonts w:ascii="Arial" w:hAnsi="Arial" w:cs="Arial"/>
          <w:color w:val="000000"/>
          <w:shd w:val="clear" w:color="auto" w:fill="FFFFFF"/>
        </w:rPr>
        <w:t>│</w:t>
      </w:r>
      <w:r w:rsidR="00BF2B80">
        <w:rPr>
          <w:rFonts w:ascii="Arial" w:hAnsi="Arial" w:cs="Arial"/>
          <w:color w:val="000000"/>
          <w:shd w:val="clear" w:color="auto" w:fill="FFFFFF"/>
        </w:rPr>
        <w:t xml:space="preserve">, </w:t>
      </w:r>
      <w:r w:rsidR="00BF2B80" w:rsidRPr="00454809">
        <w:t xml:space="preserve">and </w:t>
      </w:r>
      <w:r w:rsidR="00BF2B80" w:rsidRPr="006D400C">
        <w:rPr>
          <w:rFonts w:ascii="Arial" w:hAnsi="Arial" w:cs="Arial"/>
          <w:color w:val="000000"/>
          <w:shd w:val="clear" w:color="auto" w:fill="FFFFFF"/>
        </w:rPr>
        <w:t>└</w:t>
      </w:r>
      <w:r w:rsidR="00BF2B80" w:rsidRPr="00454809">
        <w:t xml:space="preserve"> symbols </w:t>
      </w:r>
      <w:r w:rsidR="00BF2B80">
        <w:t>in the ID lists), use divide to separate them into independently trackable entities.</w:t>
      </w:r>
    </w:p>
    <w:p w14:paraId="223A896D" w14:textId="332654D1" w:rsidR="00450322" w:rsidRDefault="00450322" w:rsidP="00302756">
      <w:pPr>
        <w:jc w:val="both"/>
      </w:pPr>
      <w:r w:rsidRPr="003A7744">
        <w:rPr>
          <w:b/>
          <w:bCs/>
        </w:rPr>
        <w:lastRenderedPageBreak/>
        <w:t>Segment.</w:t>
      </w:r>
      <w:r>
        <w:t xml:space="preserve"> Set the number of </w:t>
      </w:r>
      <w:r w:rsidR="00747649">
        <w:t xml:space="preserve">components you want and segment a selected structure using </w:t>
      </w:r>
      <w:r w:rsidR="003A7744">
        <w:t>the K-means clustering method.</w:t>
      </w:r>
    </w:p>
    <w:p w14:paraId="01BE5ADB" w14:textId="3E3CA4AE" w:rsidR="00644FFA" w:rsidRDefault="00644FFA" w:rsidP="00302756">
      <w:pPr>
        <w:pStyle w:val="Heading2"/>
      </w:pPr>
      <w:bookmarkStart w:id="493" w:name="_Toc183178708"/>
      <w:r>
        <w:t>Manually Linking Components</w:t>
      </w:r>
      <w:bookmarkEnd w:id="493"/>
    </w:p>
    <w:p w14:paraId="6EF814A3" w14:textId="57CB0C02" w:rsidR="00644FFA" w:rsidRDefault="005C3505" w:rsidP="00302756">
      <w:pPr>
        <w:jc w:val="both"/>
      </w:pPr>
      <w:r>
        <w:t>Manual component linking is useful when automatic track map generation fails to compute the correct results. For a simple tracking task, you can also perform manual component linking for the most accurate result. Tools for component linking are in the third tab “Linkage” of the Component and Tracking window (</w:t>
      </w:r>
      <w:r>
        <w:fldChar w:fldCharType="begin" w:fldLock="1"/>
      </w:r>
      <w:r>
        <w:instrText xml:space="preserve"> REF _Ref433710198 \h </w:instrText>
      </w:r>
      <w:r w:rsidR="00E620C5">
        <w:instrText xml:space="preserve"> \* MERGEFORMAT </w:instrText>
      </w:r>
      <w:r>
        <w:fldChar w:fldCharType="separate"/>
      </w:r>
      <w:r w:rsidR="00B137B9">
        <w:t xml:space="preserve">Figure </w:t>
      </w:r>
      <w:r w:rsidR="00B137B9">
        <w:rPr>
          <w:noProof/>
        </w:rPr>
        <w:t>19</w:t>
      </w:r>
      <w:r w:rsidR="00B137B9">
        <w:noBreakHyphen/>
      </w:r>
      <w:r w:rsidR="00B137B9">
        <w:rPr>
          <w:noProof/>
        </w:rPr>
        <w:t>4</w:t>
      </w:r>
      <w:r>
        <w:fldChar w:fldCharType="end"/>
      </w:r>
      <w:r>
        <w:t>).</w:t>
      </w:r>
    </w:p>
    <w:p w14:paraId="7665B196" w14:textId="5C34DCF9" w:rsidR="005C3505" w:rsidRDefault="005C3505" w:rsidP="00DE45F8">
      <w:pPr>
        <w:spacing w:after="120"/>
        <w:jc w:val="center"/>
      </w:pPr>
      <w:r>
        <w:rPr>
          <w:noProof/>
          <w:lang w:eastAsia="en-US"/>
        </w:rPr>
        <w:drawing>
          <wp:inline distT="0" distB="0" distL="0" distR="0" wp14:anchorId="5F8BD27C" wp14:editId="15968233">
            <wp:extent cx="3968496" cy="1060704"/>
            <wp:effectExtent l="0" t="0" r="0"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trackin03_ui.png"/>
                    <pic:cNvPicPr/>
                  </pic:nvPicPr>
                  <pic:blipFill>
                    <a:blip r:embed="rId200"/>
                    <a:stretch>
                      <a:fillRect/>
                    </a:stretch>
                  </pic:blipFill>
                  <pic:spPr>
                    <a:xfrm>
                      <a:off x="0" y="0"/>
                      <a:ext cx="3968496" cy="1060704"/>
                    </a:xfrm>
                    <a:prstGeom prst="rect">
                      <a:avLst/>
                    </a:prstGeom>
                  </pic:spPr>
                </pic:pic>
              </a:graphicData>
            </a:graphic>
          </wp:inline>
        </w:drawing>
      </w:r>
    </w:p>
    <w:p w14:paraId="30AC4737" w14:textId="0C6A1448" w:rsidR="005C3505" w:rsidRPr="00644FFA" w:rsidRDefault="005C3505" w:rsidP="00DE45F8">
      <w:pPr>
        <w:pStyle w:val="Caption"/>
        <w:jc w:val="center"/>
      </w:pPr>
      <w:bookmarkStart w:id="494" w:name="_Ref433710198"/>
      <w:bookmarkStart w:id="495" w:name="_Toc183178792"/>
      <w:r>
        <w:t xml:space="preserve">Figure </w:t>
      </w:r>
      <w:fldSimple w:instr=" STYLEREF 1 \s ">
        <w:r w:rsidR="0017337F">
          <w:rPr>
            <w:noProof/>
          </w:rPr>
          <w:t>19</w:t>
        </w:r>
      </w:fldSimple>
      <w:r w:rsidR="00586A6E">
        <w:noBreakHyphen/>
      </w:r>
      <w:fldSimple w:instr=" SEQ Figure \* ARABIC \s 1 ">
        <w:r w:rsidR="0017337F">
          <w:rPr>
            <w:noProof/>
          </w:rPr>
          <w:t>5</w:t>
        </w:r>
      </w:fldSimple>
      <w:bookmarkEnd w:id="494"/>
      <w:r>
        <w:t>. The Linkage tab of the Component and Tracking window.</w:t>
      </w:r>
      <w:bookmarkEnd w:id="495"/>
    </w:p>
    <w:p w14:paraId="103A027F" w14:textId="15127F8D" w:rsidR="00B9628C" w:rsidRDefault="00B9628C" w:rsidP="00302756">
      <w:pPr>
        <w:jc w:val="both"/>
      </w:pPr>
      <w:r w:rsidRPr="00F30475">
        <w:rPr>
          <w:b/>
        </w:rPr>
        <w:t>ID input box.</w:t>
      </w:r>
      <w:r>
        <w:t xml:space="preserve"> You can type in an ID and then use one of the following buttons to select it. You can also type “all” in the input box to select all components that have IDs. You can also type and press the enter key on a keyboard to select desired components. Notice that when the enter key is pressed, it is equivalent to clicking the Append button. The content of the ID input box here is linked to that of the Selection tab so that you don’t need to switch between these two tabs when you are selecting and linking components at the same time.</w:t>
      </w:r>
    </w:p>
    <w:p w14:paraId="1C7E79E3" w14:textId="4A0869D3" w:rsidR="00B9628C" w:rsidRDefault="00B9628C" w:rsidP="00302756">
      <w:pPr>
        <w:jc w:val="both"/>
      </w:pPr>
      <w:r w:rsidRPr="00C2465D">
        <w:rPr>
          <w:b/>
        </w:rPr>
        <w:t>X.</w:t>
      </w:r>
      <w:r>
        <w:t xml:space="preserve"> The X button clears the content of the ID input box. Since the contents of the ID input boxes of the Selection and Linkage tabs are linked, clearing one will clear both.</w:t>
      </w:r>
    </w:p>
    <w:p w14:paraId="6C805B7D" w14:textId="77777777" w:rsidR="005D4299" w:rsidRDefault="005D4299" w:rsidP="00302756">
      <w:pPr>
        <w:jc w:val="both"/>
      </w:pPr>
      <w:r w:rsidRPr="00F30475">
        <w:rPr>
          <w:b/>
        </w:rPr>
        <w:t>Append.</w:t>
      </w:r>
      <w:r>
        <w:t xml:space="preserve"> Add a component with the exact ID in the ID input box to the selection while keeping the currently selected components.</w:t>
      </w:r>
    </w:p>
    <w:p w14:paraId="1342ACCB" w14:textId="77777777" w:rsidR="005D4299" w:rsidRDefault="005D4299" w:rsidP="00302756">
      <w:pPr>
        <w:jc w:val="both"/>
      </w:pPr>
      <w:r w:rsidRPr="00F30475">
        <w:rPr>
          <w:b/>
        </w:rPr>
        <w:t>Clear.</w:t>
      </w:r>
      <w:r>
        <w:t xml:space="preserve"> Clear the selection of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D4299" w14:paraId="639AD843" w14:textId="77777777" w:rsidTr="008F350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38128D" w14:textId="77777777" w:rsidR="005D4299" w:rsidRDefault="005D4299" w:rsidP="00302756">
            <w:pPr>
              <w:pStyle w:val="Icon"/>
              <w:jc w:val="both"/>
            </w:pPr>
            <w:r>
              <w:rPr>
                <w:noProof/>
                <w:lang w:eastAsia="en-US"/>
              </w:rPr>
              <mc:AlternateContent>
                <mc:Choice Requires="wpg">
                  <w:drawing>
                    <wp:inline distT="0" distB="0" distL="0" distR="0" wp14:anchorId="46675FC6" wp14:editId="06D21C2E">
                      <wp:extent cx="228600" cy="228600"/>
                      <wp:effectExtent l="0" t="0" r="0" b="0"/>
                      <wp:docPr id="28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3" name="Oval 28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4" name="Freeform 28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3A844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AZ7rcrhQUAAPURAAAOAAAAAAAAAAAAAAAAAC4CAABkcnMvZTJv&#10;RG9jLnhtbFBLAQItABQABgAIAAAAIQD4DCmZ2AAAAAMBAAAPAAAAAAAAAAAAAAAAAN8HAABkcnMv&#10;ZG93bnJldi54bWxQSwUGAAAAAAQABADzAAAA5AgAAAAA&#10;">
                      <v:oval id="Oval 28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cbScMA&#10;AADcAAAADwAAAGRycy9kb3ducmV2LnhtbESP3WoCMRCF7wu+QxjBu5qtgmxXoxTF0ptaavsAw2bc&#10;rG4mIUnX9e2bgtDLw/n5OKvNYDvRU4itYwVP0wIEce10y42C76/9YwkiJmSNnWNScKMIm/XoYYWV&#10;dlf+pP6YGpFHOFaowKTkKyljbchinDpPnL2TCxZTlqGROuA1j9tOzopiIS22nAkGPW0N1Zfjj80Q&#10;4/ud3762z6Wl5vxxW4TDOyo1GQ8vSxCJhvQfvrfftIJZOYe/M/k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cbScMAAADcAAAADwAAAAAAAAAAAAAAAACYAgAAZHJzL2Rv&#10;d25yZXYueG1sUEsFBgAAAAAEAAQA9QAAAIgDAAAAAA==&#10;" fillcolor="#f24f4f [3204]" stroked="f" strokeweight="0">
                        <v:stroke joinstyle="miter"/>
                        <o:lock v:ext="edit" aspectratio="t"/>
                      </v:oval>
                      <v:shape id="Freeform 28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LutMUA&#10;AADcAAAADwAAAGRycy9kb3ducmV2LnhtbESPQWvCQBSE70L/w/IKvemmVsSmrlIEIadCjeL1NfuS&#10;Dc2+DbtrTP31bqHQ4zAz3zDr7Wg7MZAPrWMFz7MMBHHldMuNgmO5n65AhIissXNMCn4owHbzMFlj&#10;rt2VP2k4xEYkCIccFZgY+1zKUBmyGGauJ05e7bzFmKRvpPZ4TXDbyXmWLaXFltOCwZ52hqrvw8Uq&#10;ON9O5XDxpfmofVEsXr/OS1+/KPX0OL6/gYg0xv/wX7vQCuarBfyeSU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Uu60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62C7BEC" w14:textId="02E060EA" w:rsidR="005D4299" w:rsidRDefault="005D4299" w:rsidP="00302756">
            <w:pPr>
              <w:pStyle w:val="TipText"/>
              <w:jc w:val="both"/>
              <w:cnfStyle w:val="000000000000" w:firstRow="0" w:lastRow="0" w:firstColumn="0" w:lastColumn="0" w:oddVBand="0" w:evenVBand="0" w:oddHBand="0" w:evenHBand="0" w:firstRowFirstColumn="0" w:firstRowLastColumn="0" w:lastRowFirstColumn="0" w:lastRowLastColumn="0"/>
            </w:pPr>
            <w:r>
              <w:t>Notice the duplication of the selection tools in the Linkage tab</w:t>
            </w:r>
            <w:r w:rsidR="00DC4ADC">
              <w:t>, which</w:t>
            </w:r>
            <w:r>
              <w:t xml:space="preserve"> </w:t>
            </w:r>
            <w:r w:rsidR="000C671D">
              <w:t xml:space="preserve">is </w:t>
            </w:r>
            <w:r>
              <w:t>provide</w:t>
            </w:r>
            <w:r w:rsidR="000C671D">
              <w:t>d as</w:t>
            </w:r>
            <w:r>
              <w:t xml:space="preserve"> a convenience. Also notice the slightly different associated operations for the enter key in the ID input boxes, i.e., Full Component vs. Append.</w:t>
            </w:r>
          </w:p>
        </w:tc>
      </w:tr>
    </w:tbl>
    <w:p w14:paraId="66B1B20C" w14:textId="77777777" w:rsidR="00B9628C" w:rsidRDefault="00B9628C" w:rsidP="00302756">
      <w:pPr>
        <w:jc w:val="both"/>
      </w:pPr>
    </w:p>
    <w:p w14:paraId="687BFCC8" w14:textId="1B21273D" w:rsidR="00B9628C" w:rsidRDefault="00CF4E59" w:rsidP="00302756">
      <w:pPr>
        <w:jc w:val="both"/>
      </w:pPr>
      <w:r w:rsidRPr="006B4762">
        <w:rPr>
          <w:b/>
        </w:rPr>
        <w:t>Excl. Link (Exclusive Link).</w:t>
      </w:r>
      <w:r>
        <w:t xml:space="preserve"> </w:t>
      </w:r>
      <w:r w:rsidR="006B4762">
        <w:t xml:space="preserve">Components from the current and previous ID lists are linked while breaking any links with components that don’t belong to the lists. This is useful </w:t>
      </w:r>
      <w:r w:rsidR="00132F13">
        <w:t>for</w:t>
      </w:r>
      <w:r w:rsidR="006B4762">
        <w:t xml:space="preserve"> fix</w:t>
      </w:r>
      <w:r w:rsidR="00132F13">
        <w:t>ing</w:t>
      </w:r>
      <w:r w:rsidR="006B4762">
        <w:t xml:space="preserve"> mistakenly tracked components. The operation is equivalent to isolating the components from both the current and previous ID lists and then linking them (see below). The operation is performed on the selected components within the ID lists if anything is selected. Otherwise, it is performed on all components in the lists.</w:t>
      </w:r>
    </w:p>
    <w:p w14:paraId="0901B184" w14:textId="1E609242" w:rsidR="007E7585" w:rsidRDefault="006B4762" w:rsidP="00302756">
      <w:pPr>
        <w:jc w:val="both"/>
      </w:pPr>
      <w:r w:rsidRPr="007E7585">
        <w:rPr>
          <w:b/>
        </w:rPr>
        <w:t>Link IDs.</w:t>
      </w:r>
      <w:r>
        <w:t xml:space="preserve"> Links are added between components in the current and previous ID lists. Notice that </w:t>
      </w:r>
      <w:r w:rsidR="00C37920">
        <w:t>existing links</w:t>
      </w:r>
      <w:r>
        <w:t xml:space="preserve"> will be kept. This is useful to add a </w:t>
      </w:r>
      <w:r w:rsidR="007E7585">
        <w:t xml:space="preserve">missing </w:t>
      </w:r>
      <w:r>
        <w:t>link</w:t>
      </w:r>
      <w:r w:rsidR="007E7585">
        <w:t xml:space="preserve"> to a mitosis event. The operation is performed on the selected components within the ID lists if anything is selected. Otherwise, it is performed on all components in the lists.</w:t>
      </w:r>
    </w:p>
    <w:p w14:paraId="360D14C6" w14:textId="04A7F9BA" w:rsidR="00B6102F" w:rsidRDefault="00B6102F" w:rsidP="00302756">
      <w:pPr>
        <w:jc w:val="both"/>
      </w:pPr>
      <w:r w:rsidRPr="00080828">
        <w:rPr>
          <w:b/>
          <w:bCs/>
        </w:rPr>
        <w:t>Link New IDs.</w:t>
      </w:r>
      <w:r>
        <w:t xml:space="preserve"> </w:t>
      </w:r>
      <w:r w:rsidR="004C1608">
        <w:t>Newly assigned IDs from manual modification or segmentation can be linked</w:t>
      </w:r>
      <w:r w:rsidR="00080828">
        <w:t>.</w:t>
      </w:r>
    </w:p>
    <w:p w14:paraId="45043F0D" w14:textId="2015025C" w:rsidR="006B4762" w:rsidRDefault="007E7585" w:rsidP="00302756">
      <w:pPr>
        <w:jc w:val="both"/>
      </w:pPr>
      <w:r w:rsidRPr="007E7585">
        <w:rPr>
          <w:b/>
        </w:rPr>
        <w:lastRenderedPageBreak/>
        <w:t>Isolate.</w:t>
      </w:r>
      <w:r>
        <w:t xml:space="preserve"> It breaks all existing links from components in the current ID lists. Therefore, components become isolated without any links. The operation is performed on the selected components within the current ID list if anything is selected. Otherwise, it is performed on all components in the current ID list.</w:t>
      </w:r>
    </w:p>
    <w:p w14:paraId="5DC4D8BD" w14:textId="77777777" w:rsidR="006A062A" w:rsidRDefault="006A062A" w:rsidP="00302756">
      <w:pPr>
        <w:jc w:val="both"/>
      </w:pPr>
      <w:r w:rsidRPr="006A062A">
        <w:rPr>
          <w:b/>
        </w:rPr>
        <w:t>Unlink IDs.</w:t>
      </w:r>
      <w:r>
        <w:t xml:space="preserve"> It breaks existing links only between components in the current and previous ID lists. It is useful to remove mistakenly tracked results. The operation is performed on the selected components within the ID lists if anything is selected. Otherwise, it is performed on all components in the lists.</w:t>
      </w:r>
    </w:p>
    <w:p w14:paraId="286B4D95" w14:textId="68C738CB" w:rsidR="00454809" w:rsidRDefault="00454809" w:rsidP="00302756">
      <w:pPr>
        <w:pStyle w:val="Heading2"/>
      </w:pPr>
      <w:bookmarkStart w:id="496" w:name="_Toc183178709"/>
      <w:r>
        <w:t>Making Analysis</w:t>
      </w:r>
      <w:bookmarkEnd w:id="496"/>
    </w:p>
    <w:p w14:paraId="359D25FD" w14:textId="23989F1E" w:rsidR="00454809" w:rsidRDefault="00454809" w:rsidP="00302756">
      <w:pPr>
        <w:jc w:val="both"/>
      </w:pPr>
      <w:r>
        <w:t>The last tab page of the Component and Tracking window provides several analysis functions (</w:t>
      </w:r>
      <w:r>
        <w:fldChar w:fldCharType="begin" w:fldLock="1"/>
      </w:r>
      <w:r>
        <w:instrText xml:space="preserve"> REF _Ref433808598 \h </w:instrText>
      </w:r>
      <w:r w:rsidR="00E620C5">
        <w:instrText xml:space="preserve"> \* MERGEFORMAT </w:instrText>
      </w:r>
      <w:r>
        <w:fldChar w:fldCharType="separate"/>
      </w:r>
      <w:r w:rsidR="00B137B9">
        <w:t xml:space="preserve">Figure </w:t>
      </w:r>
      <w:r w:rsidR="00B137B9">
        <w:rPr>
          <w:noProof/>
        </w:rPr>
        <w:t>19</w:t>
      </w:r>
      <w:r w:rsidR="00B137B9">
        <w:noBreakHyphen/>
      </w:r>
      <w:r w:rsidR="00B137B9">
        <w:rPr>
          <w:noProof/>
        </w:rPr>
        <w:t>6</w:t>
      </w:r>
      <w:r>
        <w:fldChar w:fldCharType="end"/>
      </w:r>
      <w:r>
        <w:t>).</w:t>
      </w:r>
    </w:p>
    <w:p w14:paraId="40F0C3D2" w14:textId="59D1ABD7" w:rsidR="00454809" w:rsidRDefault="00454809" w:rsidP="00DE45F8">
      <w:pPr>
        <w:spacing w:after="120"/>
        <w:jc w:val="center"/>
      </w:pPr>
      <w:r>
        <w:rPr>
          <w:noProof/>
          <w:lang w:eastAsia="en-US"/>
        </w:rPr>
        <w:drawing>
          <wp:inline distT="0" distB="0" distL="0" distR="0" wp14:anchorId="3F418B61" wp14:editId="026B2F07">
            <wp:extent cx="3922776" cy="1051560"/>
            <wp:effectExtent l="0" t="0" r="190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trackin05_ui.png"/>
                    <pic:cNvPicPr/>
                  </pic:nvPicPr>
                  <pic:blipFill>
                    <a:blip r:embed="rId201"/>
                    <a:stretch>
                      <a:fillRect/>
                    </a:stretch>
                  </pic:blipFill>
                  <pic:spPr>
                    <a:xfrm>
                      <a:off x="0" y="0"/>
                      <a:ext cx="3922776" cy="1051560"/>
                    </a:xfrm>
                    <a:prstGeom prst="rect">
                      <a:avLst/>
                    </a:prstGeom>
                  </pic:spPr>
                </pic:pic>
              </a:graphicData>
            </a:graphic>
          </wp:inline>
        </w:drawing>
      </w:r>
    </w:p>
    <w:p w14:paraId="1FBABC2C" w14:textId="654D845A" w:rsidR="00454809" w:rsidRDefault="00454809" w:rsidP="00DE45F8">
      <w:pPr>
        <w:pStyle w:val="Caption"/>
        <w:jc w:val="center"/>
      </w:pPr>
      <w:bookmarkStart w:id="497" w:name="_Ref433808598"/>
      <w:bookmarkStart w:id="498" w:name="_Toc183178793"/>
      <w:r>
        <w:t xml:space="preserve">Figure </w:t>
      </w:r>
      <w:fldSimple w:instr=" STYLEREF 1 \s ">
        <w:r w:rsidR="0017337F">
          <w:rPr>
            <w:noProof/>
          </w:rPr>
          <w:t>19</w:t>
        </w:r>
      </w:fldSimple>
      <w:r w:rsidR="00586A6E">
        <w:noBreakHyphen/>
      </w:r>
      <w:fldSimple w:instr=" SEQ Figure \* ARABIC \s 1 ">
        <w:r w:rsidR="0017337F">
          <w:rPr>
            <w:noProof/>
          </w:rPr>
          <w:t>6</w:t>
        </w:r>
      </w:fldSimple>
      <w:bookmarkEnd w:id="497"/>
      <w:r>
        <w:t>. The Analysis tab of the Component and Tracking window.</w:t>
      </w:r>
      <w:bookmarkEnd w:id="498"/>
    </w:p>
    <w:p w14:paraId="4AE70415" w14:textId="30BA73DE" w:rsidR="00454809" w:rsidRDefault="00FC3C45" w:rsidP="00302756">
      <w:pPr>
        <w:jc w:val="both"/>
      </w:pPr>
      <w:r w:rsidRPr="00B0651A">
        <w:rPr>
          <w:b/>
        </w:rPr>
        <w:t>Rulers.</w:t>
      </w:r>
      <w:r>
        <w:t xml:space="preserve"> It converts the trajectories of tracked and currently selected components into rulers. You can view the information </w:t>
      </w:r>
      <w:r w:rsidR="000C671D">
        <w:t>on</w:t>
      </w:r>
      <w:r>
        <w:t xml:space="preserve"> the rulers and export them into a text file in the Measurement window (</w:t>
      </w:r>
      <w:r w:rsidR="00B0651A">
        <w:fldChar w:fldCharType="begin" w:fldLock="1"/>
      </w:r>
      <w:r w:rsidR="00B0651A">
        <w:instrText xml:space="preserve"> REF _Ref433808918 \r \h </w:instrText>
      </w:r>
      <w:r w:rsidR="00E620C5">
        <w:instrText xml:space="preserve"> \* MERGEFORMAT </w:instrText>
      </w:r>
      <w:r w:rsidR="00B0651A">
        <w:fldChar w:fldCharType="separate"/>
      </w:r>
      <w:r w:rsidR="00B137B9">
        <w:t>Chapter 16</w:t>
      </w:r>
      <w:r w:rsidR="00B0651A">
        <w:fldChar w:fldCharType="end"/>
      </w:r>
      <w:r>
        <w:t>).</w:t>
      </w:r>
    </w:p>
    <w:p w14:paraId="4F88E2EE" w14:textId="501F5149" w:rsidR="00B0651A" w:rsidRDefault="00B0651A" w:rsidP="00302756">
      <w:pPr>
        <w:jc w:val="both"/>
      </w:pPr>
      <w:r w:rsidRPr="00B0651A">
        <w:rPr>
          <w:b/>
        </w:rPr>
        <w:t>UniIDs.</w:t>
      </w:r>
      <w:r>
        <w:t xml:space="preserve"> </w:t>
      </w:r>
      <w:r w:rsidR="009E72A1">
        <w:t>Make component color consistent over time</w:t>
      </w:r>
      <w:r>
        <w:t>.</w:t>
      </w:r>
    </w:p>
    <w:p w14:paraId="479EE2F3" w14:textId="16CEACE2" w:rsidR="00B0651A" w:rsidRDefault="00B0651A" w:rsidP="00302756">
      <w:pPr>
        <w:jc w:val="both"/>
      </w:pPr>
      <w:r w:rsidRPr="00B0651A">
        <w:rPr>
          <w:b/>
        </w:rPr>
        <w:t>Compnts.</w:t>
      </w:r>
      <w:r>
        <w:t xml:space="preserve"> It computes the information of currently selected components, including ID, total voxel number, surface voxel number, average intensity value, standard deviation of intensity value, minimum intensity value, and maximum intensity value. The information is printed in the output area at the bottom.</w:t>
      </w:r>
    </w:p>
    <w:p w14:paraId="5A374E96" w14:textId="26AC893B" w:rsidR="00B0651A" w:rsidRDefault="00B0651A" w:rsidP="00302756">
      <w:pPr>
        <w:jc w:val="both"/>
      </w:pPr>
      <w:r w:rsidRPr="00B0651A">
        <w:rPr>
          <w:b/>
        </w:rPr>
        <w:t>Links.</w:t>
      </w:r>
      <w:r>
        <w:t xml:space="preserve"> It computes the information of the currently loaded track map, including time value, orphan numbers, and multi-link numbers. An orphan is a component that is tracked to no other components in the adjacent time point; a multi-link is a component that is tracked to more than one component in the adjacent time point.</w:t>
      </w:r>
    </w:p>
    <w:p w14:paraId="3BC1FC8D" w14:textId="69328DD1" w:rsidR="000F2C6F" w:rsidRDefault="000F2C6F" w:rsidP="00302756">
      <w:pPr>
        <w:jc w:val="both"/>
      </w:pPr>
      <w:r w:rsidRPr="000F2C6F">
        <w:rPr>
          <w:b/>
        </w:rPr>
        <w:t>Uncertainty.</w:t>
      </w:r>
      <w:r>
        <w:t xml:space="preserve"> If any components are selected, it prints out the tracking uncertainty value for each selected </w:t>
      </w:r>
      <w:r w:rsidR="001F5B85">
        <w:t>component</w:t>
      </w:r>
      <w:r>
        <w:t>. If nothing is selected, it prints out a distribution of the tracking uncertainty values of the entire data set. High values mean the tracking results are unreliable. Filter components based on uncertainty values may help identify and correct tracking issues.</w:t>
      </w:r>
    </w:p>
    <w:p w14:paraId="1FA8B821" w14:textId="342BAC61" w:rsidR="00FE4C43" w:rsidRPr="00454809" w:rsidRDefault="00FE4C43" w:rsidP="00302756">
      <w:pPr>
        <w:spacing w:after="0"/>
        <w:jc w:val="both"/>
      </w:pPr>
      <w:r w:rsidRPr="00FE4C43">
        <w:rPr>
          <w:b/>
        </w:rPr>
        <w:t>Save As.</w:t>
      </w:r>
      <w:r>
        <w:t xml:space="preserve"> It saves the content in the output area as a text file on disk. Information computed from selected components and track map</w:t>
      </w:r>
      <w:r w:rsidR="00346C96">
        <w:t>s</w:t>
      </w:r>
      <w:r>
        <w:t xml:space="preserve"> can be read by a spreadsheet editor, such as Microsoft Excel.</w:t>
      </w:r>
    </w:p>
    <w:p w14:paraId="6D2EC49E" w14:textId="40E2F459" w:rsidR="00A0401A" w:rsidRDefault="00A0401A" w:rsidP="00302756">
      <w:pPr>
        <w:jc w:val="both"/>
      </w:pPr>
      <w:r>
        <w:br w:type="page"/>
      </w:r>
    </w:p>
    <w:p w14:paraId="10A120F0" w14:textId="199CA14B" w:rsidR="00433140" w:rsidRDefault="00AF4C71" w:rsidP="00302756">
      <w:pPr>
        <w:pStyle w:val="Heading1"/>
        <w:jc w:val="both"/>
      </w:pPr>
      <w:bookmarkStart w:id="499" w:name="_Toc406770768"/>
      <w:bookmarkStart w:id="500" w:name="_Ref433192347"/>
      <w:bookmarkStart w:id="501" w:name="_Ref433887780"/>
      <w:bookmarkStart w:id="502" w:name="_Ref165035440"/>
      <w:bookmarkStart w:id="503" w:name="_Toc406755695"/>
      <w:bookmarkStart w:id="504" w:name="_Toc183178710"/>
      <w:r>
        <w:lastRenderedPageBreak/>
        <w:t>Volume-Mesh Conversion</w:t>
      </w:r>
      <w:bookmarkEnd w:id="499"/>
      <w:bookmarkEnd w:id="500"/>
      <w:bookmarkEnd w:id="501"/>
      <w:bookmarkEnd w:id="502"/>
      <w:bookmarkEnd w:id="504"/>
    </w:p>
    <w:p w14:paraId="3EE12C02" w14:textId="7D9B9668" w:rsidR="008216FB" w:rsidRDefault="008216FB" w:rsidP="00302756">
      <w:pPr>
        <w:jc w:val="both"/>
      </w:pPr>
      <w:r>
        <w:t xml:space="preserve">You can extract iso-surfaces from a volume channel or its selected </w:t>
      </w:r>
      <w:r w:rsidR="001F5B85">
        <w:t>part and</w:t>
      </w:r>
      <w:r>
        <w:t xml:space="preserve"> create a new mesh object. The settings of volume-mesh conversion are in the “Convert” dialog. To open </w:t>
      </w:r>
      <w:r w:rsidR="00346C96">
        <w:t>the </w:t>
      </w:r>
      <w:r>
        <w:t xml:space="preserve">convert dialog, click the downward </w:t>
      </w:r>
      <w:r w:rsidR="001F5B85">
        <w:t>arrowhead</w:t>
      </w:r>
      <w:r>
        <w:t xml:space="preserve"> on the right side of the </w:t>
      </w:r>
      <w:r w:rsidR="000F2C6F">
        <w:t>analysis tools of the main toolbar</w:t>
      </w:r>
      <w:r>
        <w:t xml:space="preserve">, and </w:t>
      </w:r>
      <w:r w:rsidR="000F2C6F">
        <w:t xml:space="preserve">then </w:t>
      </w:r>
      <w:r>
        <w:t>in the dropdown menu select “</w:t>
      </w:r>
      <w:r w:rsidR="00346C96">
        <w:t>C</w:t>
      </w:r>
      <w:r>
        <w:t>onvert”.</w:t>
      </w:r>
    </w:p>
    <w:p w14:paraId="45224EDD" w14:textId="2DC0DA40" w:rsidR="008216FB" w:rsidRDefault="008216FB" w:rsidP="00DE45F8">
      <w:pPr>
        <w:spacing w:after="120"/>
        <w:jc w:val="center"/>
      </w:pPr>
      <w:r>
        <w:rPr>
          <w:noProof/>
          <w:lang w:eastAsia="en-US"/>
        </w:rPr>
        <w:drawing>
          <wp:inline distT="0" distB="0" distL="0" distR="0" wp14:anchorId="30EECABC" wp14:editId="61AF54E2">
            <wp:extent cx="2843784" cy="2350008"/>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C:\Users\HP2\SkyDrive\FluoRender\convert_ui.png"/>
                    <pic:cNvPicPr>
                      <a:picLocks noChangeAspect="1" noChangeArrowheads="1"/>
                    </pic:cNvPicPr>
                  </pic:nvPicPr>
                  <pic:blipFill>
                    <a:blip r:embed="rId202"/>
                    <a:stretch>
                      <a:fillRect/>
                    </a:stretch>
                  </pic:blipFill>
                  <pic:spPr bwMode="auto">
                    <a:xfrm>
                      <a:off x="0" y="0"/>
                      <a:ext cx="2843784" cy="2350008"/>
                    </a:xfrm>
                    <a:prstGeom prst="rect">
                      <a:avLst/>
                    </a:prstGeom>
                    <a:noFill/>
                    <a:ln>
                      <a:noFill/>
                    </a:ln>
                  </pic:spPr>
                </pic:pic>
              </a:graphicData>
            </a:graphic>
          </wp:inline>
        </w:drawing>
      </w:r>
    </w:p>
    <w:p w14:paraId="35EDEDFC" w14:textId="3691AAF5" w:rsidR="008216FB" w:rsidRDefault="008216FB" w:rsidP="00DE45F8">
      <w:pPr>
        <w:pStyle w:val="Caption"/>
        <w:jc w:val="center"/>
      </w:pPr>
      <w:bookmarkStart w:id="505" w:name="_Toc183178794"/>
      <w:r>
        <w:t xml:space="preserve">Figure </w:t>
      </w:r>
      <w:fldSimple w:instr=" STYLEREF 1 \s ">
        <w:r w:rsidR="0017337F">
          <w:rPr>
            <w:noProof/>
          </w:rPr>
          <w:t>20</w:t>
        </w:r>
      </w:fldSimple>
      <w:r w:rsidR="00586A6E">
        <w:noBreakHyphen/>
      </w:r>
      <w:fldSimple w:instr=" SEQ Figure \* ARABIC \s 1 ">
        <w:r w:rsidR="0017337F">
          <w:rPr>
            <w:noProof/>
          </w:rPr>
          <w:t>1</w:t>
        </w:r>
      </w:fldSimple>
      <w:r>
        <w:t>. Convert dialog.</w:t>
      </w:r>
      <w:bookmarkEnd w:id="505"/>
    </w:p>
    <w:p w14:paraId="7EF4327D" w14:textId="1ACE3E7B" w:rsidR="008216FB" w:rsidRDefault="00EC238F" w:rsidP="00302756">
      <w:pPr>
        <w:jc w:val="both"/>
      </w:pPr>
      <w:r>
        <w:t>You can select a volume channel and click “Convert” to generate a new object. Additionally, you can first select part of a volume channel using the paintbrush, and then convert only the selected part. Before you click the convert button, several settings are available to adjust the conversion.</w:t>
      </w:r>
    </w:p>
    <w:p w14:paraId="33135C4D" w14:textId="6348073E" w:rsidR="00EC238F" w:rsidRDefault="00EC238F" w:rsidP="00302756">
      <w:pPr>
        <w:jc w:val="both"/>
      </w:pPr>
      <w:r w:rsidRPr="00EC238F">
        <w:rPr>
          <w:b/>
        </w:rPr>
        <w:t>Threshold.</w:t>
      </w:r>
      <w:r>
        <w:t xml:space="preserve"> The iso-value for mesh calculation.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C238F" w14:paraId="0BF8B18F" w14:textId="77777777" w:rsidTr="0096289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A49EA8C" w14:textId="77777777" w:rsidR="00EC238F" w:rsidRDefault="00EC238F" w:rsidP="00302756">
            <w:pPr>
              <w:pStyle w:val="Icon"/>
              <w:jc w:val="both"/>
            </w:pPr>
            <w:r>
              <w:rPr>
                <w:noProof/>
                <w:lang w:eastAsia="en-US"/>
              </w:rPr>
              <mc:AlternateContent>
                <mc:Choice Requires="wpg">
                  <w:drawing>
                    <wp:inline distT="0" distB="0" distL="0" distR="0" wp14:anchorId="5EC074DE" wp14:editId="18505226">
                      <wp:extent cx="228600" cy="228600"/>
                      <wp:effectExtent l="0" t="0" r="0" b="0"/>
                      <wp:docPr id="29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9" name="Oval 29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0" name="Freeform 30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EED1A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QfBM6HBQAA9REAAA4AAAAAAAAAAAAAAAAALgIAAGRycy9l&#10;Mm9Eb2MueG1sUEsBAi0AFAAGAAgAAAAhAPgMKZnYAAAAAwEAAA8AAAAAAAAAAAAAAAAA4QcAAGRy&#10;cy9kb3ducmV2LnhtbFBLBQYAAAAABAAEAPMAAADmCAAAAAA=&#10;">
                      <v:oval id="Oval 29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a6fsIA&#10;AADcAAAADwAAAGRycy9kb3ducmV2LnhtbESPzWoCMRSF94LvEK7QnWbqQpypUYqidGOLtg9wmdxO&#10;pp3chCSO49ubQsHl4fx8nNVmsJ3oKcTWsYLnWQGCuHa65UbB1+d+ugQRE7LGzjEpuFGEzXo8WmGl&#10;3ZVP1J9TI/IIxwoVmJR8JWWsDVmMM+eJs/ftgsWUZWikDnjN47aT86JYSIstZ4JBT1tD9e/5YjPE&#10;+H7nt4e2XFpqfj5ui/B+RKWeJsPrC4hEQ3qE/9tvWsG8LOHvTD4C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Rrp+wgAAANwAAAAPAAAAAAAAAAAAAAAAAJgCAABkcnMvZG93&#10;bnJldi54bWxQSwUGAAAAAAQABAD1AAAAhwMAAAAA&#10;" fillcolor="#f24f4f [3204]" stroked="f" strokeweight="0">
                        <v:stroke joinstyle="miter"/>
                        <o:lock v:ext="edit" aspectratio="t"/>
                      </v:oval>
                      <v:shape id="Freeform 30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vkcMEA&#10;AADcAAAADwAAAGRycy9kb3ducmV2LnhtbERPz2vCMBS+D/Y/hCfsNlOnyKxGGYNBTwOtw+uzeW2K&#10;zUtJYu321y8HwePH93uzG20nBvKhdaxgNs1AEFdOt9woOJZfr+8gQkTW2DkmBb8UYLd9ftpgrt2N&#10;9zQcYiNSCIccFZgY+1zKUBmyGKauJ05c7bzFmKBvpPZ4S+G2k29ZtpQWW04NBnv6NFRdDler4PT3&#10;Uw5XX5rv2hfFYnU+LX09V+plMn6sQUQa40N8dxdawTxL89OZdATk9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b5HDBAAAA3A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0B7F32B" w14:textId="446F9DCF" w:rsidR="00EC238F" w:rsidRDefault="00DC4ADC" w:rsidP="00302756">
            <w:pPr>
              <w:pStyle w:val="TipText"/>
              <w:jc w:val="both"/>
              <w:cnfStyle w:val="000000000000" w:firstRow="0" w:lastRow="0" w:firstColumn="0" w:lastColumn="0" w:oddVBand="0" w:evenVBand="0" w:oddHBand="0" w:evenHBand="0" w:firstRowFirstColumn="0" w:firstRowLastColumn="0" w:lastRowFirstColumn="0" w:lastRowLastColumn="0"/>
            </w:pPr>
            <w:r>
              <w:t>The m</w:t>
            </w:r>
            <w:r w:rsidR="00EC238F">
              <w:t>arching-cubes algorithm is used to calculate the iso-surface.</w:t>
            </w:r>
          </w:p>
        </w:tc>
      </w:tr>
    </w:tbl>
    <w:p w14:paraId="2E789710" w14:textId="77777777" w:rsidR="00EC238F" w:rsidRDefault="00EC238F" w:rsidP="00302756">
      <w:pPr>
        <w:jc w:val="both"/>
      </w:pPr>
    </w:p>
    <w:p w14:paraId="740AB5DE" w14:textId="6215CC57" w:rsidR="00EC238F" w:rsidRDefault="00EC238F" w:rsidP="00302756">
      <w:pPr>
        <w:jc w:val="both"/>
      </w:pPr>
      <w:r w:rsidRPr="00EC238F">
        <w:rPr>
          <w:b/>
        </w:rPr>
        <w:t>Downsample XY.</w:t>
      </w:r>
      <w:r>
        <w:t xml:space="preserve"> It increases the grid size on the XY plane to the setting value. The generated mesh object becomes coarse as the value increases.</w:t>
      </w:r>
    </w:p>
    <w:p w14:paraId="0CA64347" w14:textId="2127A745" w:rsidR="00EC238F" w:rsidRDefault="00EC238F" w:rsidP="00302756">
      <w:pPr>
        <w:jc w:val="both"/>
      </w:pPr>
      <w:r w:rsidRPr="00EC238F">
        <w:rPr>
          <w:b/>
        </w:rPr>
        <w:t>Downsample Z.</w:t>
      </w:r>
      <w:r>
        <w:t xml:space="preserve"> It increases the grid </w:t>
      </w:r>
      <w:r w:rsidR="00C37920">
        <w:t>size</w:t>
      </w:r>
      <w:r>
        <w:t xml:space="preserve"> on the Z axis. The generated mesh object becomes coarse as the value increases.</w:t>
      </w:r>
    </w:p>
    <w:p w14:paraId="1CB4FDF0" w14:textId="60CCE850" w:rsidR="00EC238F" w:rsidRDefault="00EC238F" w:rsidP="00302756">
      <w:pPr>
        <w:jc w:val="both"/>
      </w:pPr>
      <w:r w:rsidRPr="00EC238F">
        <w:rPr>
          <w:b/>
        </w:rPr>
        <w:t xml:space="preserve">Use </w:t>
      </w:r>
      <w:r w:rsidR="00346C96">
        <w:rPr>
          <w:b/>
        </w:rPr>
        <w:t>the </w:t>
      </w:r>
      <w:r w:rsidRPr="00EC238F">
        <w:rPr>
          <w:b/>
        </w:rPr>
        <w:t>transfer function.</w:t>
      </w:r>
      <w:r>
        <w:t xml:space="preserve"> When enabled, the iso-surface calculation takes volume properties into consideration. For example, no mesh is generated for voxels with intensity below the threshold setting in the volume properties.</w:t>
      </w:r>
    </w:p>
    <w:p w14:paraId="4954008F" w14:textId="63E433A5" w:rsidR="00EC238F" w:rsidRDefault="00EC238F" w:rsidP="00302756">
      <w:pPr>
        <w:jc w:val="both"/>
      </w:pPr>
      <w:r w:rsidRPr="00EC238F">
        <w:rPr>
          <w:b/>
        </w:rPr>
        <w:t>Selected only.</w:t>
      </w:r>
      <w:r>
        <w:t xml:space="preserve"> Only the paint</w:t>
      </w:r>
      <w:r w:rsidR="00346C96">
        <w:t>-</w:t>
      </w:r>
      <w:r>
        <w:t xml:space="preserve">selected part of a volume channel is used to generate the mesh object. Make sure you have something selected </w:t>
      </w:r>
      <w:r w:rsidR="0096289A">
        <w:t>if this option is enabled.</w:t>
      </w:r>
    </w:p>
    <w:p w14:paraId="5D3D6134" w14:textId="13AF8D52" w:rsidR="0096289A" w:rsidRDefault="0096289A" w:rsidP="00302756">
      <w:pPr>
        <w:jc w:val="both"/>
      </w:pPr>
      <w:r w:rsidRPr="0096289A">
        <w:rPr>
          <w:b/>
        </w:rPr>
        <w:t>Weld vertices.</w:t>
      </w:r>
      <w:r>
        <w:t xml:space="preserve"> It merges overlapping vertices so that a smooth shading can be applied.</w:t>
      </w:r>
    </w:p>
    <w:p w14:paraId="6FEFABBA" w14:textId="34A06D03" w:rsidR="00FE4C43" w:rsidRPr="008216FB" w:rsidRDefault="00FE4C43" w:rsidP="00302756">
      <w:pPr>
        <w:jc w:val="both"/>
      </w:pPr>
      <w:r w:rsidRPr="00FE4C43">
        <w:rPr>
          <w:b/>
        </w:rPr>
        <w:lastRenderedPageBreak/>
        <w:t>Output.</w:t>
      </w:r>
      <w:r>
        <w:t xml:space="preserve"> When a volume or its selected parts are converted to a mesh object, its surface area</w:t>
      </w:r>
      <w:r w:rsidR="00942C78">
        <w:fldChar w:fldCharType="begin"/>
      </w:r>
      <w:r w:rsidR="00942C78">
        <w:instrText xml:space="preserve"> XE "</w:instrText>
      </w:r>
      <w:r w:rsidR="00942C78" w:rsidRPr="008F6B3E">
        <w:instrText>Surface area</w:instrText>
      </w:r>
      <w:r w:rsidR="00942C78">
        <w:instrText xml:space="preserve">" </w:instrText>
      </w:r>
      <w:r w:rsidR="00942C78">
        <w:fldChar w:fldCharType="end"/>
      </w:r>
      <w:r>
        <w:t xml:space="preserve"> is printed out in the output area. You may use this feature to find out the surface area of an object.</w:t>
      </w:r>
    </w:p>
    <w:p w14:paraId="6D528DEC" w14:textId="77777777" w:rsidR="00AF4C71" w:rsidRDefault="00AF4C71" w:rsidP="00302756">
      <w:pPr>
        <w:jc w:val="both"/>
      </w:pPr>
      <w:r>
        <w:br w:type="page"/>
      </w:r>
    </w:p>
    <w:p w14:paraId="67183F33" w14:textId="2F385765" w:rsidR="00DA77F0" w:rsidRDefault="00DA77F0" w:rsidP="00302756">
      <w:pPr>
        <w:pStyle w:val="Heading1"/>
        <w:jc w:val="both"/>
      </w:pPr>
      <w:bookmarkStart w:id="506" w:name="_Ref448759940"/>
      <w:bookmarkStart w:id="507" w:name="_Toc183178711"/>
      <w:r>
        <w:lastRenderedPageBreak/>
        <w:t>Data Processing with OpenCL Filters</w:t>
      </w:r>
      <w:bookmarkEnd w:id="506"/>
      <w:bookmarkEnd w:id="507"/>
    </w:p>
    <w:p w14:paraId="1F332D83" w14:textId="7E812966" w:rsidR="00DA77F0" w:rsidRDefault="00DA77F0" w:rsidP="00302756">
      <w:pPr>
        <w:jc w:val="both"/>
      </w:pPr>
      <w:r>
        <w:t>To open the OpenCL</w:t>
      </w:r>
      <w:r>
        <w:fldChar w:fldCharType="begin"/>
      </w:r>
      <w:r>
        <w:instrText xml:space="preserve"> XE "</w:instrText>
      </w:r>
      <w:r w:rsidRPr="00B97415">
        <w:instrText>OpenCL</w:instrText>
      </w:r>
      <w:r>
        <w:instrText xml:space="preserve">" </w:instrText>
      </w:r>
      <w:r>
        <w:fldChar w:fldCharType="end"/>
      </w:r>
      <w:r>
        <w:t xml:space="preserve"> kernel editor, click the downward </w:t>
      </w:r>
      <w:r w:rsidR="001F5B85">
        <w:t>arrowhead</w:t>
      </w:r>
      <w:r>
        <w:t xml:space="preserve"> on the right side of the </w:t>
      </w:r>
      <w:r w:rsidR="000F2C6F">
        <w:t xml:space="preserve">analysis tool on the main </w:t>
      </w:r>
      <w:r w:rsidR="00CE5449">
        <w:t>toolbar</w:t>
      </w:r>
      <w:r>
        <w:t xml:space="preserve">, and in the </w:t>
      </w:r>
      <w:r w:rsidR="00CE5449">
        <w:t>drop-down</w:t>
      </w:r>
      <w:r>
        <w:t xml:space="preserve"> menu select “OpenCL Kernel Editor” (</w:t>
      </w:r>
      <w:r>
        <w:fldChar w:fldCharType="begin" w:fldLock="1"/>
      </w:r>
      <w:r>
        <w:instrText xml:space="preserve"> REF _Ref406779169 \h </w:instrText>
      </w:r>
      <w:r w:rsidR="00E620C5">
        <w:instrText xml:space="preserve"> \* MERGEFORMAT </w:instrText>
      </w:r>
      <w:r>
        <w:fldChar w:fldCharType="separate"/>
      </w:r>
      <w:r w:rsidR="00B137B9">
        <w:t xml:space="preserve">Figure </w:t>
      </w:r>
      <w:r w:rsidR="00B137B9">
        <w:rPr>
          <w:noProof/>
        </w:rPr>
        <w:t>21</w:t>
      </w:r>
      <w:r w:rsidR="00B137B9">
        <w:noBreakHyphen/>
      </w:r>
      <w:r w:rsidR="00B137B9">
        <w:rPr>
          <w:noProof/>
        </w:rPr>
        <w:t>1</w:t>
      </w:r>
      <w:r>
        <w:fldChar w:fldCharType="end"/>
      </w:r>
      <w:r>
        <w:t xml:space="preserve">). You can load an OpenCL kernel file and apply it to </w:t>
      </w:r>
      <w:r w:rsidR="00EA4B08">
        <w:t>the currently</w:t>
      </w:r>
      <w:r>
        <w:t xml:space="preserve"> selected volume channel. </w:t>
      </w:r>
      <w:r w:rsidR="001F5B85">
        <w:t>Or</w:t>
      </w:r>
      <w:r>
        <w:t xml:space="preserve"> you can write your own kernel code with the built-in editor.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5E5B7F68"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965AC92" w14:textId="77777777" w:rsidR="00DA77F0" w:rsidRDefault="00DA77F0" w:rsidP="00302756">
            <w:pPr>
              <w:pStyle w:val="Icon"/>
              <w:jc w:val="both"/>
            </w:pPr>
            <w:r>
              <w:rPr>
                <w:noProof/>
                <w:lang w:eastAsia="en-US"/>
              </w:rPr>
              <mc:AlternateContent>
                <mc:Choice Requires="wpg">
                  <w:drawing>
                    <wp:inline distT="0" distB="0" distL="0" distR="0" wp14:anchorId="42726226" wp14:editId="392C33BB">
                      <wp:extent cx="228600" cy="228600"/>
                      <wp:effectExtent l="0" t="0" r="0" b="0"/>
                      <wp:docPr id="3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6" name="Oval 3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7" name="Freeform 3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755F0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8lniQ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ovPJZ4kFAAD1EQAADgAAAAAAAAAAAAAAAAAuAgAAZHJz&#10;L2Uyb0RvYy54bWxQSwECLQAUAAYACAAAACEA+AwpmdgAAAADAQAADwAAAAAAAAAAAAAAAADjBwAA&#10;ZHJzL2Rvd25yZXYueG1sUEsFBgAAAAAEAAQA8wAAAOgIAAAAAA==&#10;">
                      <v:oval id="Oval 38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3TMMA&#10;AADcAAAADwAAAGRycy9kb3ducmV2LnhtbESP3UoDMRCF7wXfIYzQO5vVwrLdNi1SUbyp0p8HGDbT&#10;zdbNJCRxu317UxC8PJyfj7Ncj7YXA4XYOVbwNC1AEDdOd9wqOB7eHisQMSFr7B2TgitFWK/u75ZY&#10;a3fhHQ371Io8wrFGBSYlX0sZG0MW49R54uydXLCYsgyt1AEvedz28rkoSmmx40ww6GljqPne/9gM&#10;MX549Zv3bl5Zas9f1zJ8blGpycP4sgCRaEz/4b/2h1Ywq0q4nc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3TMMAAADcAAAADwAAAAAAAAAAAAAAAACYAgAAZHJzL2Rv&#10;d25yZXYueG1sUEsFBgAAAAAEAAQA9QAAAIgDAAAAAA==&#10;" fillcolor="#f24f4f [3204]" stroked="f" strokeweight="0">
                        <v:stroke joinstyle="miter"/>
                        <o:lock v:ext="edit" aspectratio="t"/>
                      </v:oval>
                      <v:shape id="Freeform 38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F/XsUA&#10;AADcAAAADwAAAGRycy9kb3ducmV2LnhtbESPQWvCQBSE74X+h+UVequb1mI1ukopFHIqaCxen9mX&#10;bDD7NuyuMe2vdwsFj8PMfMOsNqPtxEA+tI4VPE8yEMSV0y03Cvbl59McRIjIGjvHpOCHAmzW93cr&#10;zLW78JaGXWxEgnDIUYGJsc+lDJUhi2HieuLk1c5bjEn6RmqPlwS3nXzJspm02HJaMNjTh6HqtDtb&#10;BYff73I4+9J81b4oXhfHw8zXU6UeH8b3JYhIY7yF/9uFVjCdv8HfmXQE5P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YX9e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C9A1670" w14:textId="75D0CC02" w:rsidR="00DA77F0" w:rsidRDefault="00DA77F0" w:rsidP="00302756">
            <w:pPr>
              <w:pStyle w:val="TipText"/>
              <w:jc w:val="both"/>
              <w:cnfStyle w:val="000000000000" w:firstRow="0" w:lastRow="0" w:firstColumn="0" w:lastColumn="0" w:oddVBand="0" w:evenVBand="0" w:oddHBand="0" w:evenHBand="0" w:firstRowFirstColumn="0" w:firstRowLastColumn="0" w:lastRowFirstColumn="0" w:lastRowLastColumn="0"/>
            </w:pPr>
            <w:r>
              <w:t>OpenCL 1.2 is currently supported.</w:t>
            </w:r>
            <w:r w:rsidR="000F2C6F">
              <w:t xml:space="preserve"> If FluoRender fails to run because of the lack of OpenCL, download and install the latest driver for your graphics card.</w:t>
            </w:r>
          </w:p>
        </w:tc>
      </w:tr>
    </w:tbl>
    <w:p w14:paraId="7733A5E0" w14:textId="77777777" w:rsidR="00DA77F0" w:rsidRDefault="00DA77F0" w:rsidP="00302756">
      <w:pPr>
        <w:jc w:val="both"/>
      </w:pPr>
    </w:p>
    <w:p w14:paraId="136F6E33" w14:textId="77777777" w:rsidR="00DA77F0" w:rsidRDefault="00DA77F0" w:rsidP="00DE45F8">
      <w:pPr>
        <w:spacing w:after="120"/>
        <w:jc w:val="center"/>
      </w:pPr>
      <w:r>
        <w:rPr>
          <w:noProof/>
          <w:lang w:eastAsia="en-US"/>
        </w:rPr>
        <w:drawing>
          <wp:inline distT="0" distB="0" distL="0" distR="0" wp14:anchorId="6FC9644C" wp14:editId="7C1B512C">
            <wp:extent cx="3490752" cy="4004844"/>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a:picLocks noChangeAspect="1" noChangeArrowheads="1"/>
                    </pic:cNvPicPr>
                  </pic:nvPicPr>
                  <pic:blipFill>
                    <a:blip r:embed="rId203"/>
                    <a:stretch>
                      <a:fillRect/>
                    </a:stretch>
                  </pic:blipFill>
                  <pic:spPr bwMode="auto">
                    <a:xfrm>
                      <a:off x="0" y="0"/>
                      <a:ext cx="3490752" cy="4004844"/>
                    </a:xfrm>
                    <a:prstGeom prst="rect">
                      <a:avLst/>
                    </a:prstGeom>
                    <a:noFill/>
                    <a:ln>
                      <a:noFill/>
                    </a:ln>
                  </pic:spPr>
                </pic:pic>
              </a:graphicData>
            </a:graphic>
          </wp:inline>
        </w:drawing>
      </w:r>
    </w:p>
    <w:p w14:paraId="34E35CB1" w14:textId="6CCA4648" w:rsidR="00DA77F0" w:rsidRDefault="00DA77F0" w:rsidP="00DE45F8">
      <w:pPr>
        <w:pStyle w:val="Caption"/>
        <w:jc w:val="center"/>
      </w:pPr>
      <w:bookmarkStart w:id="508" w:name="_Ref406779169"/>
      <w:bookmarkStart w:id="509" w:name="_Toc183178795"/>
      <w:r>
        <w:t xml:space="preserve">Figure </w:t>
      </w:r>
      <w:fldSimple w:instr=" STYLEREF 1 \s ">
        <w:r w:rsidR="0017337F">
          <w:rPr>
            <w:noProof/>
          </w:rPr>
          <w:t>21</w:t>
        </w:r>
      </w:fldSimple>
      <w:r w:rsidR="00586A6E">
        <w:noBreakHyphen/>
      </w:r>
      <w:fldSimple w:instr=" SEQ Figure \* ARABIC \s 1 ">
        <w:r w:rsidR="0017337F">
          <w:rPr>
            <w:noProof/>
          </w:rPr>
          <w:t>1</w:t>
        </w:r>
      </w:fldSimple>
      <w:bookmarkEnd w:id="508"/>
      <w:r>
        <w:t>. OpenCL kernel editor.</w:t>
      </w:r>
      <w:bookmarkEnd w:id="509"/>
    </w:p>
    <w:p w14:paraId="1167B4B1" w14:textId="77777777" w:rsidR="00DA77F0" w:rsidRDefault="00DA77F0" w:rsidP="00302756">
      <w:pPr>
        <w:pStyle w:val="Heading2"/>
      </w:pPr>
      <w:bookmarkStart w:id="510" w:name="_Toc183178712"/>
      <w:r>
        <w:t>Open and save kernel files</w:t>
      </w:r>
      <w:bookmarkEnd w:id="510"/>
    </w:p>
    <w:p w14:paraId="528B9B3A" w14:textId="77777777" w:rsidR="00DA77F0" w:rsidRDefault="00DA77F0" w:rsidP="00302756">
      <w:pPr>
        <w:jc w:val="both"/>
      </w:pPr>
      <w:r>
        <w:t>To open a kernel file, click “Browse”, and in the file browser dialog, choose a kernel file. To save an already opened kernel file, click “save”, and the content of the original file will be overwritten. To save a modified kernel file with a different name or path, click “save as”, and in the file browser dialog, choose a directory and file name to save it.</w:t>
      </w:r>
    </w:p>
    <w:p w14:paraId="50CEF15C" w14:textId="77777777" w:rsidR="00DA77F0" w:rsidRDefault="00DA77F0" w:rsidP="00302756">
      <w:pPr>
        <w:pStyle w:val="Heading2"/>
      </w:pPr>
      <w:bookmarkStart w:id="511" w:name="_Toc183178713"/>
      <w:r>
        <w:t>Built-in kernel files</w:t>
      </w:r>
      <w:bookmarkEnd w:id="511"/>
    </w:p>
    <w:p w14:paraId="2E0E48D7" w14:textId="77777777" w:rsidR="00DA77F0" w:rsidRDefault="00DA77F0" w:rsidP="00302756">
      <w:pPr>
        <w:jc w:val="both"/>
      </w:pPr>
      <w:r>
        <w:t>Built-in kernel files can be found in the CL_code folder. Any file in this folder is listed on the left side of the OpenCL kernel editor window. To load a built-in kernel file, click the kernel file name. Then, the kernel code is loaded to the code panel in the editor.</w:t>
      </w:r>
    </w:p>
    <w:p w14:paraId="750D2197" w14:textId="77777777" w:rsidR="00DA77F0" w:rsidRDefault="00DA77F0" w:rsidP="00302756">
      <w:pPr>
        <w:pStyle w:val="Heading2"/>
      </w:pPr>
      <w:bookmarkStart w:id="512" w:name="_Toc183178714"/>
      <w:r>
        <w:lastRenderedPageBreak/>
        <w:t>Code panel</w:t>
      </w:r>
      <w:bookmarkEnd w:id="512"/>
    </w:p>
    <w:p w14:paraId="13CE949F" w14:textId="28ABD1EA" w:rsidR="00DA77F0" w:rsidRDefault="00DA77F0" w:rsidP="00302756">
      <w:pPr>
        <w:jc w:val="both"/>
      </w:pPr>
      <w:r>
        <w:t>Write your own code or modify built-in code for more data processing functions. Coding shoul</w:t>
      </w:r>
      <w:r w:rsidR="00F8404B">
        <w:t>d strictly follow the OpenCL 1.2</w:t>
      </w:r>
      <w:r>
        <w:t xml:space="preserve"> standard (</w:t>
      </w:r>
      <w:hyperlink r:id="rId204" w:history="1">
        <w:r w:rsidRPr="00460729">
          <w:rPr>
            <w:rStyle w:val="Hyperlink"/>
          </w:rPr>
          <w:t>www.khronos.org/opencl/</w:t>
        </w:r>
      </w:hyperlink>
      <w:r>
        <w:t>). In addition, pay attention to the following requirements.</w:t>
      </w:r>
    </w:p>
    <w:p w14:paraId="7728477D" w14:textId="3DDBE09F" w:rsidR="00DA77F0" w:rsidRDefault="00CE5449" w:rsidP="00302756">
      <w:pPr>
        <w:pStyle w:val="ListParagraph"/>
        <w:numPr>
          <w:ilvl w:val="0"/>
          <w:numId w:val="8"/>
        </w:numPr>
        <w:jc w:val="both"/>
      </w:pPr>
      <w:r>
        <w:t>The kernel</w:t>
      </w:r>
      <w:r w:rsidR="00DA77F0">
        <w:t xml:space="preserve"> entry point should be named with </w:t>
      </w:r>
      <w:r w:rsidR="00DA77F0" w:rsidRPr="00D5784A">
        <w:rPr>
          <w:rFonts w:ascii="Courier New" w:hAnsi="Courier New" w:cs="Courier New"/>
          <w:shd w:val="clear" w:color="auto" w:fill="E8F1E2" w:themeFill="accent2" w:themeFillTint="33"/>
        </w:rPr>
        <w:t>kernel_main</w:t>
      </w:r>
      <w:r w:rsidR="00DA77F0">
        <w:t>.</w:t>
      </w:r>
    </w:p>
    <w:p w14:paraId="5F4B7B4C" w14:textId="77777777" w:rsidR="00DA77F0" w:rsidRDefault="00DA77F0" w:rsidP="00302756">
      <w:pPr>
        <w:pStyle w:val="ListParagraph"/>
        <w:numPr>
          <w:ilvl w:val="0"/>
          <w:numId w:val="8"/>
        </w:numPr>
        <w:jc w:val="both"/>
      </w:pPr>
      <w:r>
        <w:t>Currently selected volume channel is read by the kernel as an OpenGL</w:t>
      </w:r>
      <w:r>
        <w:fldChar w:fldCharType="begin"/>
      </w:r>
      <w:r>
        <w:instrText xml:space="preserve"> XE "</w:instrText>
      </w:r>
      <w:r w:rsidRPr="00636FBE">
        <w:instrText>OpenGL</w:instrText>
      </w:r>
      <w:r>
        <w:instrText xml:space="preserve">" </w:instrText>
      </w:r>
      <w:r>
        <w:fldChar w:fldCharType="end"/>
      </w:r>
      <w:r>
        <w:t xml:space="preserve"> 3D texture. The first parameter of type </w:t>
      </w:r>
      <w:r w:rsidRPr="00D5784A">
        <w:rPr>
          <w:rFonts w:ascii="Courier New" w:hAnsi="Courier New" w:cs="Courier New"/>
          <w:shd w:val="clear" w:color="auto" w:fill="E8F1E2" w:themeFill="accent2" w:themeFillTint="33"/>
        </w:rPr>
        <w:t>image_3d</w:t>
      </w:r>
      <w:r>
        <w:t xml:space="preserve"> is used.</w:t>
      </w:r>
    </w:p>
    <w:p w14:paraId="6DC5FA3C" w14:textId="2420B7FD" w:rsidR="00DA77F0" w:rsidRDefault="00F50651" w:rsidP="00302756">
      <w:pPr>
        <w:pStyle w:val="ListParagraph"/>
        <w:numPr>
          <w:ilvl w:val="0"/>
          <w:numId w:val="8"/>
        </w:numPr>
        <w:jc w:val="both"/>
      </w:pPr>
      <w:r>
        <w:t xml:space="preserve">Preprocessors are used to automatically identify and convert </w:t>
      </w:r>
      <w:r w:rsidR="00C81746">
        <w:t>the bit length of a volume</w:t>
      </w:r>
      <w:r w:rsidR="00DA77F0" w:rsidRPr="007C791A">
        <w:t>.</w:t>
      </w:r>
      <w:r w:rsidR="00C81746">
        <w:t xml:space="preserve"> These values need to be included in the code to </w:t>
      </w:r>
      <w:r w:rsidR="005E46C3">
        <w:t>make it work properly. The actual values are replaced at runtime depending on the bit length of the data.</w:t>
      </w:r>
    </w:p>
    <w:tbl>
      <w:tblPr>
        <w:tblStyle w:val="GridTable4-Accent2"/>
        <w:tblW w:w="0" w:type="auto"/>
        <w:tblLook w:val="04A0" w:firstRow="1" w:lastRow="0" w:firstColumn="1" w:lastColumn="0" w:noHBand="0" w:noVBand="1"/>
      </w:tblPr>
      <w:tblGrid>
        <w:gridCol w:w="2065"/>
        <w:gridCol w:w="1620"/>
        <w:gridCol w:w="1999"/>
        <w:gridCol w:w="3666"/>
      </w:tblGrid>
      <w:tr w:rsidR="00A37D1F" w14:paraId="27AA0720" w14:textId="77777777" w:rsidTr="005059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67A3374E" w14:textId="4A15FD16" w:rsidR="00A37D1F" w:rsidRDefault="00A37D1F" w:rsidP="00302756">
            <w:pPr>
              <w:jc w:val="both"/>
            </w:pPr>
            <w:r>
              <w:t>Preprocessor definition</w:t>
            </w:r>
          </w:p>
        </w:tc>
        <w:tc>
          <w:tcPr>
            <w:tcW w:w="1620" w:type="dxa"/>
          </w:tcPr>
          <w:p w14:paraId="7B8DA58A" w14:textId="6D3D2BC7" w:rsidR="00A37D1F" w:rsidRDefault="00A37D1F" w:rsidP="00302756">
            <w:pPr>
              <w:jc w:val="both"/>
              <w:cnfStyle w:val="100000000000" w:firstRow="1" w:lastRow="0" w:firstColumn="0" w:lastColumn="0" w:oddVBand="0" w:evenVBand="0" w:oddHBand="0" w:evenHBand="0" w:firstRowFirstColumn="0" w:firstRowLastColumn="0" w:lastRowFirstColumn="0" w:lastRowLastColumn="0"/>
            </w:pPr>
            <w:r>
              <w:t>Meaning</w:t>
            </w:r>
          </w:p>
        </w:tc>
        <w:tc>
          <w:tcPr>
            <w:tcW w:w="5665" w:type="dxa"/>
            <w:gridSpan w:val="2"/>
          </w:tcPr>
          <w:p w14:paraId="0414A928" w14:textId="32307722" w:rsidR="00A37D1F" w:rsidRDefault="00E52DB0" w:rsidP="00302756">
            <w:pPr>
              <w:jc w:val="both"/>
              <w:cnfStyle w:val="100000000000" w:firstRow="1" w:lastRow="0" w:firstColumn="0" w:lastColumn="0" w:oddVBand="0" w:evenVBand="0" w:oddHBand="0" w:evenHBand="0" w:firstRowFirstColumn="0" w:firstRowLastColumn="0" w:lastRowFirstColumn="0" w:lastRowLastColumn="0"/>
            </w:pPr>
            <w:r>
              <w:t>Values</w:t>
            </w:r>
          </w:p>
        </w:tc>
      </w:tr>
      <w:tr w:rsidR="00505961" w14:paraId="05808B1C" w14:textId="59CAC116" w:rsidTr="00505961">
        <w:trPr>
          <w:cnfStyle w:val="000000100000" w:firstRow="0" w:lastRow="0" w:firstColumn="0" w:lastColumn="0" w:oddVBand="0" w:evenVBand="0" w:oddHBand="1" w:evenHBand="0" w:firstRowFirstColumn="0" w:firstRowLastColumn="0" w:lastRowFirstColumn="0" w:lastRowLastColumn="0"/>
          <w:trHeight w:val="118"/>
        </w:trPr>
        <w:tc>
          <w:tcPr>
            <w:cnfStyle w:val="001000000000" w:firstRow="0" w:lastRow="0" w:firstColumn="1" w:lastColumn="0" w:oddVBand="0" w:evenVBand="0" w:oddHBand="0" w:evenHBand="0" w:firstRowFirstColumn="0" w:firstRowLastColumn="0" w:lastRowFirstColumn="0" w:lastRowLastColumn="0"/>
            <w:tcW w:w="2065" w:type="dxa"/>
            <w:vMerge w:val="restart"/>
          </w:tcPr>
          <w:p w14:paraId="40E014D1" w14:textId="3F345007" w:rsidR="00505961" w:rsidRDefault="00505961" w:rsidP="00302756">
            <w:pPr>
              <w:jc w:val="both"/>
            </w:pPr>
            <w:r>
              <w:t>DWL</w:t>
            </w:r>
          </w:p>
        </w:tc>
        <w:tc>
          <w:tcPr>
            <w:tcW w:w="1620" w:type="dxa"/>
            <w:vMerge w:val="restart"/>
          </w:tcPr>
          <w:p w14:paraId="6F8B669F" w14:textId="6AEEBE43" w:rsidR="00505961" w:rsidRDefault="00505961" w:rsidP="00302756">
            <w:pPr>
              <w:jc w:val="both"/>
              <w:cnfStyle w:val="000000100000" w:firstRow="0" w:lastRow="0" w:firstColumn="0" w:lastColumn="0" w:oddVBand="0" w:evenVBand="0" w:oddHBand="1" w:evenHBand="0" w:firstRowFirstColumn="0" w:firstRowLastColumn="0" w:lastRowFirstColumn="0" w:lastRowLastColumn="0"/>
            </w:pPr>
            <w:r>
              <w:t>Value type</w:t>
            </w:r>
          </w:p>
        </w:tc>
        <w:tc>
          <w:tcPr>
            <w:tcW w:w="1999" w:type="dxa"/>
          </w:tcPr>
          <w:p w14:paraId="51ECD3A7" w14:textId="0F9A0F05" w:rsidR="00505961" w:rsidRDefault="00C438F3" w:rsidP="00302756">
            <w:pPr>
              <w:jc w:val="both"/>
              <w:cnfStyle w:val="000000100000" w:firstRow="0" w:lastRow="0" w:firstColumn="0" w:lastColumn="0" w:oddVBand="0" w:evenVBand="0" w:oddHBand="1" w:evenHBand="0" w:firstRowFirstColumn="0" w:firstRowLastColumn="0" w:lastRowFirstColumn="0" w:lastRowLastColumn="0"/>
            </w:pPr>
            <w:r>
              <w:t>unsigned char</w:t>
            </w:r>
          </w:p>
        </w:tc>
        <w:tc>
          <w:tcPr>
            <w:tcW w:w="3666" w:type="dxa"/>
          </w:tcPr>
          <w:p w14:paraId="525E3F9C" w14:textId="4CF8AA1E" w:rsidR="00505961" w:rsidRDefault="00C438F3" w:rsidP="00302756">
            <w:pPr>
              <w:jc w:val="both"/>
              <w:cnfStyle w:val="000000100000" w:firstRow="0" w:lastRow="0" w:firstColumn="0" w:lastColumn="0" w:oddVBand="0" w:evenVBand="0" w:oddHBand="1" w:evenHBand="0" w:firstRowFirstColumn="0" w:firstRowLastColumn="0" w:lastRowFirstColumn="0" w:lastRowLastColumn="0"/>
            </w:pPr>
            <w:r>
              <w:t>8-bit data</w:t>
            </w:r>
          </w:p>
        </w:tc>
      </w:tr>
      <w:tr w:rsidR="00505961" w14:paraId="2AC3AFAA" w14:textId="1E2C380F" w:rsidTr="00505961">
        <w:trPr>
          <w:trHeight w:val="118"/>
        </w:trPr>
        <w:tc>
          <w:tcPr>
            <w:cnfStyle w:val="001000000000" w:firstRow="0" w:lastRow="0" w:firstColumn="1" w:lastColumn="0" w:oddVBand="0" w:evenVBand="0" w:oddHBand="0" w:evenHBand="0" w:firstRowFirstColumn="0" w:firstRowLastColumn="0" w:lastRowFirstColumn="0" w:lastRowLastColumn="0"/>
            <w:tcW w:w="2065" w:type="dxa"/>
            <w:vMerge/>
          </w:tcPr>
          <w:p w14:paraId="6B1EC067" w14:textId="77777777" w:rsidR="00505961" w:rsidRDefault="00505961" w:rsidP="00302756">
            <w:pPr>
              <w:jc w:val="both"/>
            </w:pPr>
          </w:p>
        </w:tc>
        <w:tc>
          <w:tcPr>
            <w:tcW w:w="1620" w:type="dxa"/>
            <w:vMerge/>
          </w:tcPr>
          <w:p w14:paraId="15C828CE" w14:textId="77777777" w:rsidR="00505961" w:rsidRDefault="00505961" w:rsidP="00302756">
            <w:pPr>
              <w:jc w:val="both"/>
              <w:cnfStyle w:val="000000000000" w:firstRow="0" w:lastRow="0" w:firstColumn="0" w:lastColumn="0" w:oddVBand="0" w:evenVBand="0" w:oddHBand="0" w:evenHBand="0" w:firstRowFirstColumn="0" w:firstRowLastColumn="0" w:lastRowFirstColumn="0" w:lastRowLastColumn="0"/>
            </w:pPr>
          </w:p>
        </w:tc>
        <w:tc>
          <w:tcPr>
            <w:tcW w:w="1999" w:type="dxa"/>
          </w:tcPr>
          <w:p w14:paraId="3AD22434" w14:textId="7D766BBB" w:rsidR="00505961" w:rsidRDefault="00C438F3" w:rsidP="00302756">
            <w:pPr>
              <w:jc w:val="both"/>
              <w:cnfStyle w:val="000000000000" w:firstRow="0" w:lastRow="0" w:firstColumn="0" w:lastColumn="0" w:oddVBand="0" w:evenVBand="0" w:oddHBand="0" w:evenHBand="0" w:firstRowFirstColumn="0" w:firstRowLastColumn="0" w:lastRowFirstColumn="0" w:lastRowLastColumn="0"/>
            </w:pPr>
            <w:r>
              <w:t>unsigned short</w:t>
            </w:r>
          </w:p>
        </w:tc>
        <w:tc>
          <w:tcPr>
            <w:tcW w:w="3666" w:type="dxa"/>
          </w:tcPr>
          <w:p w14:paraId="216F54F8" w14:textId="3407705B" w:rsidR="00505961" w:rsidRDefault="00C438F3" w:rsidP="00302756">
            <w:pPr>
              <w:jc w:val="both"/>
              <w:cnfStyle w:val="000000000000" w:firstRow="0" w:lastRow="0" w:firstColumn="0" w:lastColumn="0" w:oddVBand="0" w:evenVBand="0" w:oddHBand="0" w:evenHBand="0" w:firstRowFirstColumn="0" w:firstRowLastColumn="0" w:lastRowFirstColumn="0" w:lastRowLastColumn="0"/>
            </w:pPr>
            <w:r>
              <w:t>16-bit data</w:t>
            </w:r>
          </w:p>
        </w:tc>
      </w:tr>
      <w:tr w:rsidR="00505961" w14:paraId="74309F8A" w14:textId="451C07D3" w:rsidTr="00505961">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065" w:type="dxa"/>
            <w:vMerge w:val="restart"/>
          </w:tcPr>
          <w:p w14:paraId="2F6551B1" w14:textId="72CD57DA" w:rsidR="00505961" w:rsidRDefault="00505961" w:rsidP="00302756">
            <w:pPr>
              <w:jc w:val="both"/>
            </w:pPr>
            <w:r>
              <w:t>VSCL</w:t>
            </w:r>
          </w:p>
        </w:tc>
        <w:tc>
          <w:tcPr>
            <w:tcW w:w="1620" w:type="dxa"/>
            <w:vMerge w:val="restart"/>
          </w:tcPr>
          <w:p w14:paraId="5CFBC6B2" w14:textId="5FCF1972" w:rsidR="00505961" w:rsidRDefault="00505961" w:rsidP="00302756">
            <w:pPr>
              <w:jc w:val="both"/>
              <w:cnfStyle w:val="000000100000" w:firstRow="0" w:lastRow="0" w:firstColumn="0" w:lastColumn="0" w:oddVBand="0" w:evenVBand="0" w:oddHBand="1" w:evenHBand="0" w:firstRowFirstColumn="0" w:firstRowLastColumn="0" w:lastRowFirstColumn="0" w:lastRowLastColumn="0"/>
            </w:pPr>
            <w:r>
              <w:t>Maximum range</w:t>
            </w:r>
          </w:p>
        </w:tc>
        <w:tc>
          <w:tcPr>
            <w:tcW w:w="1999" w:type="dxa"/>
          </w:tcPr>
          <w:p w14:paraId="42027ADF" w14:textId="2FF14F49" w:rsidR="00505961" w:rsidRDefault="00C438F3" w:rsidP="00302756">
            <w:pPr>
              <w:jc w:val="both"/>
              <w:cnfStyle w:val="000000100000" w:firstRow="0" w:lastRow="0" w:firstColumn="0" w:lastColumn="0" w:oddVBand="0" w:evenVBand="0" w:oddHBand="1" w:evenHBand="0" w:firstRowFirstColumn="0" w:firstRowLastColumn="0" w:lastRowFirstColumn="0" w:lastRowLastColumn="0"/>
            </w:pPr>
            <w:r>
              <w:t>255</w:t>
            </w:r>
          </w:p>
        </w:tc>
        <w:tc>
          <w:tcPr>
            <w:tcW w:w="3666" w:type="dxa"/>
          </w:tcPr>
          <w:p w14:paraId="5F650690" w14:textId="621CA928" w:rsidR="00505961" w:rsidRDefault="00C438F3" w:rsidP="00302756">
            <w:pPr>
              <w:jc w:val="both"/>
              <w:cnfStyle w:val="000000100000" w:firstRow="0" w:lastRow="0" w:firstColumn="0" w:lastColumn="0" w:oddVBand="0" w:evenVBand="0" w:oddHBand="1" w:evenHBand="0" w:firstRowFirstColumn="0" w:firstRowLastColumn="0" w:lastRowFirstColumn="0" w:lastRowLastColumn="0"/>
            </w:pPr>
            <w:r>
              <w:t>8-bit data</w:t>
            </w:r>
          </w:p>
        </w:tc>
      </w:tr>
      <w:tr w:rsidR="00505961" w14:paraId="320859BD" w14:textId="4BD00A97" w:rsidTr="00505961">
        <w:trPr>
          <w:trHeight w:val="97"/>
        </w:trPr>
        <w:tc>
          <w:tcPr>
            <w:cnfStyle w:val="001000000000" w:firstRow="0" w:lastRow="0" w:firstColumn="1" w:lastColumn="0" w:oddVBand="0" w:evenVBand="0" w:oddHBand="0" w:evenHBand="0" w:firstRowFirstColumn="0" w:firstRowLastColumn="0" w:lastRowFirstColumn="0" w:lastRowLastColumn="0"/>
            <w:tcW w:w="2065" w:type="dxa"/>
            <w:vMerge/>
          </w:tcPr>
          <w:p w14:paraId="72328BE4" w14:textId="77777777" w:rsidR="00505961" w:rsidRDefault="00505961" w:rsidP="00302756">
            <w:pPr>
              <w:jc w:val="both"/>
            </w:pPr>
          </w:p>
        </w:tc>
        <w:tc>
          <w:tcPr>
            <w:tcW w:w="1620" w:type="dxa"/>
            <w:vMerge/>
          </w:tcPr>
          <w:p w14:paraId="182D9919" w14:textId="77777777" w:rsidR="00505961" w:rsidRDefault="00505961" w:rsidP="00302756">
            <w:pPr>
              <w:jc w:val="both"/>
              <w:cnfStyle w:val="000000000000" w:firstRow="0" w:lastRow="0" w:firstColumn="0" w:lastColumn="0" w:oddVBand="0" w:evenVBand="0" w:oddHBand="0" w:evenHBand="0" w:firstRowFirstColumn="0" w:firstRowLastColumn="0" w:lastRowFirstColumn="0" w:lastRowLastColumn="0"/>
            </w:pPr>
          </w:p>
        </w:tc>
        <w:tc>
          <w:tcPr>
            <w:tcW w:w="1999" w:type="dxa"/>
          </w:tcPr>
          <w:p w14:paraId="285723E2" w14:textId="67F9C2EC" w:rsidR="00505961" w:rsidRDefault="00C438F3" w:rsidP="00302756">
            <w:pPr>
              <w:jc w:val="both"/>
              <w:cnfStyle w:val="000000000000" w:firstRow="0" w:lastRow="0" w:firstColumn="0" w:lastColumn="0" w:oddVBand="0" w:evenVBand="0" w:oddHBand="0" w:evenHBand="0" w:firstRowFirstColumn="0" w:firstRowLastColumn="0" w:lastRowFirstColumn="0" w:lastRowLastColumn="0"/>
            </w:pPr>
            <w:r>
              <w:t>65535</w:t>
            </w:r>
          </w:p>
        </w:tc>
        <w:tc>
          <w:tcPr>
            <w:tcW w:w="3666" w:type="dxa"/>
          </w:tcPr>
          <w:p w14:paraId="07331475" w14:textId="3CBD783D" w:rsidR="00505961" w:rsidRDefault="00C438F3" w:rsidP="00302756">
            <w:pPr>
              <w:jc w:val="both"/>
              <w:cnfStyle w:val="000000000000" w:firstRow="0" w:lastRow="0" w:firstColumn="0" w:lastColumn="0" w:oddVBand="0" w:evenVBand="0" w:oddHBand="0" w:evenHBand="0" w:firstRowFirstColumn="0" w:firstRowLastColumn="0" w:lastRowFirstColumn="0" w:lastRowLastColumn="0"/>
            </w:pPr>
            <w:r>
              <w:t>16-bit data</w:t>
            </w:r>
          </w:p>
        </w:tc>
      </w:tr>
    </w:tbl>
    <w:p w14:paraId="201F7113" w14:textId="77777777" w:rsidR="00DE234C" w:rsidRDefault="00DE234C" w:rsidP="00302756">
      <w:pPr>
        <w:jc w:val="both"/>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416D16E6"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1DB1A7" w14:textId="77777777" w:rsidR="00DA77F0" w:rsidRDefault="00DA77F0" w:rsidP="00302756">
            <w:pPr>
              <w:pStyle w:val="Icon"/>
              <w:jc w:val="both"/>
            </w:pPr>
            <w:r>
              <w:rPr>
                <w:noProof/>
                <w:lang w:eastAsia="en-US"/>
              </w:rPr>
              <mc:AlternateContent>
                <mc:Choice Requires="wpg">
                  <w:drawing>
                    <wp:inline distT="0" distB="0" distL="0" distR="0" wp14:anchorId="207CC605" wp14:editId="6DC576A5">
                      <wp:extent cx="228600" cy="228600"/>
                      <wp:effectExtent l="0" t="0" r="0" b="0"/>
                      <wp:docPr id="38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9" name="Oval 3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0" name="Freeform 3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FEB5A6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HbYN0hQUAAPURAAAOAAAAAAAAAAAAAAAAAC4CAABkcnMvZTJv&#10;RG9jLnhtbFBLAQItABQABgAIAAAAIQD4DCmZ2AAAAAMBAAAPAAAAAAAAAAAAAAAAAN8HAABkcnMv&#10;ZG93bnJldi54bWxQSwUGAAAAAAQABADzAAAA5AgAAAAA&#10;">
                      <v:oval id="Oval 38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4jPsMA&#10;AADcAAAADwAAAGRycy9kb3ducmV2LnhtbESP3WoCMRCF7wu+QxjBu5pVQdatUURRetOW2j7AsJlu&#10;tm4mIYnr+vZNodDLw/n5OOvtYDvRU4itYwWzaQGCuHa65UbB58fxsQQRE7LGzjEpuFOE7Wb0sMZK&#10;uxu/U39OjcgjHCtUYFLylZSxNmQxTp0nzt6XCxZTlqGROuAtj9tOzotiKS22nAkGPe0N1Zfz1WaI&#10;8f3B70/tqrTUfL/dl+H1BZWajIfdE4hEQ/oP/7WftYJFuYL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4jPsMAAADcAAAADwAAAAAAAAAAAAAAAACYAgAAZHJzL2Rv&#10;d25yZXYueG1sUEsFBgAAAAAEAAQA9QAAAIgDAAAAAA==&#10;" fillcolor="#f24f4f [3204]" stroked="f" strokeweight="0">
                        <v:stroke joinstyle="miter"/>
                        <o:lock v:ext="edit" aspectratio="t"/>
                      </v:oval>
                      <v:shape id="Freeform 39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Fx98IA&#10;AADcAAAADwAAAGRycy9kb3ducmV2LnhtbERPz2vCMBS+C/sfwhvsZtPNIbMaZQwGPQ1mFa9vzWtT&#10;bF5KEmu3v345CB4/vt+b3WR7MZIPnWMFz1kOgrh2uuNWwaH6nL+BCBFZY++YFPxSgN32YbbBQrsr&#10;f9O4j61IIRwKVGBiHAopQ23IYsjcQJy4xnmLMUHfSu3xmsJtL1/yfCktdpwaDA70Yag+7y9Wwenv&#10;WI0XX5mvxpfl6+rntPTNQqmnx+l9DSLSFO/im7vUCharND+dSUd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UXH3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353634" w14:textId="6A44B1FA" w:rsidR="00DA77F0" w:rsidRDefault="00DA77F0"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The current design of </w:t>
            </w:r>
            <w:r w:rsidR="00CE5449">
              <w:t xml:space="preserve">the </w:t>
            </w:r>
            <w:r>
              <w:t xml:space="preserve">OpenCL interface allows one input volume and one output volume of </w:t>
            </w:r>
            <w:r w:rsidR="00C37920">
              <w:t>the same</w:t>
            </w:r>
            <w:r>
              <w:t xml:space="preserve"> resolution. A kernel can have access to all sample </w:t>
            </w:r>
            <w:r w:rsidR="00C37920">
              <w:t>points</w:t>
            </w:r>
            <w:r>
              <w:t xml:space="preserve"> of both volumes. Please contact us for suggestions on more interface types. </w:t>
            </w:r>
          </w:p>
        </w:tc>
      </w:tr>
    </w:tbl>
    <w:p w14:paraId="11143D44" w14:textId="77777777" w:rsidR="00DA77F0" w:rsidRDefault="00DA77F0" w:rsidP="00302756">
      <w:pPr>
        <w:jc w:val="both"/>
      </w:pPr>
    </w:p>
    <w:p w14:paraId="507F06A9" w14:textId="3F318991" w:rsidR="00DA77F0" w:rsidRDefault="00D174EC" w:rsidP="00302756">
      <w:pPr>
        <w:pStyle w:val="Heading2"/>
      </w:pPr>
      <w:bookmarkStart w:id="513" w:name="_Toc183178715"/>
      <w:r>
        <w:t>Execute</w:t>
      </w:r>
      <w:r w:rsidR="00DA77F0">
        <w:t xml:space="preserve"> a kernel</w:t>
      </w:r>
      <w:bookmarkEnd w:id="513"/>
    </w:p>
    <w:p w14:paraId="342F5AA3" w14:textId="431BFB8A" w:rsidR="00DA77F0" w:rsidRDefault="00DA77F0" w:rsidP="00302756">
      <w:pPr>
        <w:jc w:val="both"/>
      </w:pPr>
      <w:r>
        <w:t xml:space="preserve">Click “Run” to execute a kernel on </w:t>
      </w:r>
      <w:r w:rsidR="00C37920">
        <w:t>the currently</w:t>
      </w:r>
      <w:r>
        <w:t xml:space="preserve"> selected volume channel. A new channel </w:t>
      </w:r>
      <w:r w:rsidR="00C37920">
        <w:t>from the</w:t>
      </w:r>
      <w:r>
        <w:t xml:space="preserve"> calculation is created if the kernel is successfully compiled. The new channel is named after the original channel with “_CL” appended to the end. If you apply a kernel to a channel with </w:t>
      </w:r>
      <w:r w:rsidR="00CE5449">
        <w:t xml:space="preserve">a </w:t>
      </w:r>
      <w:r>
        <w:t xml:space="preserve">“_CL” tag in its name, no new channel is </w:t>
      </w:r>
      <w:r w:rsidR="00BA1C6B">
        <w:t>created,</w:t>
      </w:r>
      <w:r>
        <w:t xml:space="preserve"> and the kernel’s processing is directly applied to it. This allows you to repeatedly apply a kernel to a channel.</w:t>
      </w:r>
    </w:p>
    <w:p w14:paraId="0050CDA3" w14:textId="577F60F9" w:rsidR="00BA1C6B" w:rsidRPr="007C791A" w:rsidRDefault="00BA1C6B" w:rsidP="00302756">
      <w:pPr>
        <w:jc w:val="both"/>
      </w:pPr>
      <w:r>
        <w:t xml:space="preserve">You can also run a kernel successively for a certain number of iterations. </w:t>
      </w:r>
      <w:r w:rsidR="0070451F">
        <w:t xml:space="preserve">Use the slider to set the number </w:t>
      </w:r>
      <w:r w:rsidR="00CE5449">
        <w:t xml:space="preserve">of </w:t>
      </w:r>
      <w:r w:rsidR="0070451F">
        <w:t>iterations, and then click “Run N Times”.</w:t>
      </w:r>
    </w:p>
    <w:p w14:paraId="17B4DF82" w14:textId="77777777" w:rsidR="00DA77F0" w:rsidRDefault="00DA77F0" w:rsidP="00302756">
      <w:pPr>
        <w:pStyle w:val="Heading2"/>
      </w:pPr>
      <w:bookmarkStart w:id="514" w:name="_Toc183178716"/>
      <w:r>
        <w:t>Output panel</w:t>
      </w:r>
      <w:bookmarkEnd w:id="514"/>
    </w:p>
    <w:p w14:paraId="10EF2BDC" w14:textId="77777777" w:rsidR="00DA77F0" w:rsidRPr="007C791A" w:rsidRDefault="00DA77F0" w:rsidP="00302756">
      <w:pPr>
        <w:jc w:val="both"/>
      </w:pPr>
      <w:r>
        <w:t>Kernel compiling information is listed in the output panel. If a kernel fails to compile, error messages can be found in the output panel. Correct your kernel code based on the error messages if this happens.</w:t>
      </w:r>
    </w:p>
    <w:p w14:paraId="18A34306" w14:textId="77777777" w:rsidR="00DA77F0" w:rsidRDefault="00DA77F0" w:rsidP="00302756">
      <w:pPr>
        <w:jc w:val="both"/>
      </w:pPr>
      <w:r>
        <w:br w:type="page"/>
      </w:r>
    </w:p>
    <w:p w14:paraId="78649A4A" w14:textId="238C4904" w:rsidR="00031A2D" w:rsidRDefault="00031A2D" w:rsidP="00302756">
      <w:pPr>
        <w:pStyle w:val="Heading1"/>
        <w:jc w:val="both"/>
      </w:pPr>
      <w:bookmarkStart w:id="515" w:name="_Ref123206196"/>
      <w:bookmarkStart w:id="516" w:name="_Toc406770772"/>
      <w:bookmarkStart w:id="517" w:name="_Ref406852055"/>
      <w:bookmarkStart w:id="518" w:name="_Ref406852087"/>
      <w:bookmarkStart w:id="519" w:name="_Ref406852291"/>
      <w:bookmarkStart w:id="520" w:name="_Ref410030537"/>
      <w:bookmarkStart w:id="521" w:name="_Ref418850238"/>
      <w:bookmarkStart w:id="522" w:name="_Ref420071189"/>
      <w:bookmarkStart w:id="523" w:name="_Ref428268077"/>
      <w:bookmarkStart w:id="524" w:name="_Ref428273682"/>
      <w:bookmarkStart w:id="525" w:name="_Ref428353961"/>
      <w:bookmarkStart w:id="526" w:name="_Ref428360414"/>
      <w:bookmarkStart w:id="527" w:name="_Ref428360916"/>
      <w:bookmarkStart w:id="528" w:name="_Ref428361748"/>
      <w:bookmarkStart w:id="529" w:name="_Ref428364528"/>
      <w:bookmarkStart w:id="530" w:name="_Ref433889217"/>
      <w:bookmarkStart w:id="531" w:name="_Ref433889549"/>
      <w:bookmarkStart w:id="532" w:name="_Ref448311550"/>
      <w:bookmarkStart w:id="533" w:name="_Ref448329293"/>
      <w:bookmarkStart w:id="534" w:name="_Ref497392984"/>
      <w:bookmarkStart w:id="535" w:name="_Ref509915914"/>
      <w:bookmarkStart w:id="536" w:name="_Ref520381891"/>
      <w:bookmarkStart w:id="537" w:name="_Ref520385015"/>
      <w:bookmarkStart w:id="538" w:name="_Ref17813609"/>
      <w:bookmarkStart w:id="539" w:name="_Ref17814264"/>
      <w:bookmarkStart w:id="540" w:name="_Ref17970899"/>
      <w:bookmarkStart w:id="541" w:name="_Ref29479429"/>
      <w:bookmarkStart w:id="542" w:name="_Ref40089378"/>
      <w:bookmarkStart w:id="543" w:name="_Ref108101885"/>
      <w:bookmarkStart w:id="544" w:name="_Ref108102986"/>
      <w:bookmarkStart w:id="545" w:name="_Toc406770769"/>
      <w:bookmarkStart w:id="546" w:name="_Ref407094555"/>
      <w:bookmarkStart w:id="547" w:name="_Ref433887970"/>
      <w:bookmarkStart w:id="548" w:name="_Ref448313440"/>
      <w:bookmarkStart w:id="549" w:name="_Toc183178717"/>
      <w:r>
        <w:lastRenderedPageBreak/>
        <w:t>Machine Learning Manager</w:t>
      </w:r>
      <w:bookmarkEnd w:id="515"/>
      <w:bookmarkEnd w:id="549"/>
    </w:p>
    <w:p w14:paraId="417B1246" w14:textId="4EE75B3D" w:rsidR="00EC2A80" w:rsidRDefault="00EC2A80" w:rsidP="00302756">
      <w:pPr>
        <w:jc w:val="both"/>
      </w:pPr>
      <w:r>
        <w:t>To open the Machine Learning</w:t>
      </w:r>
      <w:r>
        <w:fldChar w:fldCharType="begin"/>
      </w:r>
      <w:r>
        <w:instrText xml:space="preserve"> XE "</w:instrText>
      </w:r>
      <w:r w:rsidR="00F62C32">
        <w:instrText>Machine learning</w:instrText>
      </w:r>
      <w:r>
        <w:instrText xml:space="preserve">" </w:instrText>
      </w:r>
      <w:r>
        <w:fldChar w:fldCharType="end"/>
      </w:r>
      <w:r>
        <w:t xml:space="preserve"> </w:t>
      </w:r>
      <w:r w:rsidR="00CE5449">
        <w:t>Manager</w:t>
      </w:r>
      <w:r>
        <w:t xml:space="preserve">, click the downward </w:t>
      </w:r>
      <w:r w:rsidR="00AC28FE">
        <w:t>arrowhead</w:t>
      </w:r>
      <w:r>
        <w:t xml:space="preserve"> on the right side of the analysis tool on the main </w:t>
      </w:r>
      <w:r w:rsidR="00CE5449">
        <w:t>toolbar</w:t>
      </w:r>
      <w:r>
        <w:t xml:space="preserve">, and in the </w:t>
      </w:r>
      <w:r w:rsidR="00C34154">
        <w:t>drop-down</w:t>
      </w:r>
      <w:r>
        <w:t xml:space="preserve"> menu select “</w:t>
      </w:r>
      <w:r w:rsidR="00C34154">
        <w:t>Machine Learning Manager</w:t>
      </w:r>
      <w:r>
        <w:t>” (</w:t>
      </w:r>
      <w:r w:rsidR="001D5B2D">
        <w:fldChar w:fldCharType="begin"/>
      </w:r>
      <w:r w:rsidR="001D5B2D">
        <w:instrText xml:space="preserve"> REF _Ref124260684 \h </w:instrText>
      </w:r>
      <w:r w:rsidR="00302756">
        <w:instrText xml:space="preserve"> \* MERGEFORMAT </w:instrText>
      </w:r>
      <w:r w:rsidR="001D5B2D">
        <w:fldChar w:fldCharType="separate"/>
      </w:r>
      <w:r w:rsidR="0017337F">
        <w:t xml:space="preserve">Figure </w:t>
      </w:r>
      <w:r w:rsidR="0017337F">
        <w:rPr>
          <w:noProof/>
        </w:rPr>
        <w:t>22</w:t>
      </w:r>
      <w:r w:rsidR="0017337F">
        <w:rPr>
          <w:noProof/>
        </w:rPr>
        <w:noBreakHyphen/>
        <w:t>1</w:t>
      </w:r>
      <w:r w:rsidR="001D5B2D">
        <w:fldChar w:fldCharType="end"/>
      </w:r>
      <w:r>
        <w:t xml:space="preserve">). </w:t>
      </w:r>
      <w:r w:rsidR="00625C6E">
        <w:t>Use the dialog window to manage</w:t>
      </w:r>
      <w:r w:rsidR="00B11844">
        <w:t xml:space="preserve"> the learning and application of machine-learning results</w:t>
      </w:r>
      <w:r w:rsidR="00EC4FFC">
        <w:t xml:space="preserve"> to automate </w:t>
      </w:r>
      <w:r w:rsidR="004861FC">
        <w:t>certain tasks in FluoRender</w:t>
      </w:r>
      <w:r>
        <w:t>.</w:t>
      </w:r>
    </w:p>
    <w:p w14:paraId="3D99F333" w14:textId="2055275F" w:rsidR="00EC2A80" w:rsidRDefault="00B82F09" w:rsidP="00D174EC">
      <w:pPr>
        <w:spacing w:after="120"/>
        <w:jc w:val="center"/>
      </w:pPr>
      <w:r>
        <w:rPr>
          <w:noProof/>
        </w:rPr>
        <w:drawing>
          <wp:inline distT="0" distB="0" distL="0" distR="0" wp14:anchorId="7DD42C71" wp14:editId="59B0B9FF">
            <wp:extent cx="2807208" cy="4023360"/>
            <wp:effectExtent l="0" t="0" r="0" b="0"/>
            <wp:docPr id="471" name="Picture 4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Graphical user interface, text, application, email&#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807208" cy="4023360"/>
                    </a:xfrm>
                    <a:prstGeom prst="rect">
                      <a:avLst/>
                    </a:prstGeom>
                    <a:noFill/>
                    <a:ln>
                      <a:noFill/>
                    </a:ln>
                  </pic:spPr>
                </pic:pic>
              </a:graphicData>
            </a:graphic>
          </wp:inline>
        </w:drawing>
      </w:r>
    </w:p>
    <w:p w14:paraId="4815EB2B" w14:textId="2A33EA26" w:rsidR="00B82F09" w:rsidRDefault="00586A6E" w:rsidP="00D174EC">
      <w:pPr>
        <w:pStyle w:val="Caption"/>
        <w:jc w:val="center"/>
      </w:pPr>
      <w:bookmarkStart w:id="550" w:name="_Ref124260684"/>
      <w:bookmarkStart w:id="551" w:name="_Toc183178796"/>
      <w:r>
        <w:t xml:space="preserve">Figure </w:t>
      </w:r>
      <w:fldSimple w:instr=" STYLEREF 1 \s ">
        <w:r w:rsidR="0017337F">
          <w:rPr>
            <w:noProof/>
          </w:rPr>
          <w:t>22</w:t>
        </w:r>
      </w:fldSimple>
      <w:r>
        <w:noBreakHyphen/>
      </w:r>
      <w:fldSimple w:instr=" SEQ Figure \* ARABIC \s 1 ">
        <w:r w:rsidR="0017337F">
          <w:rPr>
            <w:noProof/>
          </w:rPr>
          <w:t>1</w:t>
        </w:r>
      </w:fldSimple>
      <w:bookmarkEnd w:id="550"/>
      <w:r w:rsidR="00B82F09">
        <w:t xml:space="preserve">. Machine </w:t>
      </w:r>
      <w:r w:rsidR="008E6278">
        <w:t>Learning Manager</w:t>
      </w:r>
      <w:r w:rsidR="00B82F09">
        <w:t>.</w:t>
      </w:r>
      <w:bookmarkEnd w:id="551"/>
    </w:p>
    <w:p w14:paraId="55722CB5" w14:textId="5C2A94E7" w:rsidR="00B82F09" w:rsidRDefault="00271533" w:rsidP="00302756">
      <w:pPr>
        <w:jc w:val="both"/>
      </w:pPr>
      <w:r>
        <w:t xml:space="preserve">The </w:t>
      </w:r>
      <w:r w:rsidR="00CE5449">
        <w:t>machine learning</w:t>
      </w:r>
      <w:r>
        <w:t xml:space="preserve"> in FluoRender associates</w:t>
      </w:r>
      <w:r w:rsidR="00C136AF">
        <w:t xml:space="preserve"> the features of </w:t>
      </w:r>
      <w:r w:rsidR="00C03412">
        <w:t>user</w:t>
      </w:r>
      <w:r w:rsidR="00C136AF">
        <w:t xml:space="preserve"> data sets with </w:t>
      </w:r>
      <w:r w:rsidR="00C03412">
        <w:t xml:space="preserve">parameters applied by users to visualize or analyze the data. </w:t>
      </w:r>
      <w:r w:rsidR="00EE2A70">
        <w:t xml:space="preserve">The relationship between data features and parameters </w:t>
      </w:r>
      <w:r w:rsidR="0075562E">
        <w:t xml:space="preserve">is saved in a table file consisting of multiple </w:t>
      </w:r>
      <w:r w:rsidR="00D1066E">
        <w:t xml:space="preserve">historical </w:t>
      </w:r>
      <w:r w:rsidR="0075562E">
        <w:t>records</w:t>
      </w:r>
      <w:r w:rsidR="00F90882">
        <w:t>, which are generated when user</w:t>
      </w:r>
      <w:r w:rsidR="002F6034">
        <w:t xml:space="preserve">s use FluoRender. The </w:t>
      </w:r>
      <w:r w:rsidR="00D1066E">
        <w:t>records</w:t>
      </w:r>
      <w:r w:rsidR="002F6034">
        <w:t xml:space="preserve"> can be used to </w:t>
      </w:r>
      <w:r w:rsidR="00D1066E">
        <w:t xml:space="preserve">derive parameter settings for new data sets that </w:t>
      </w:r>
      <w:r w:rsidR="009D4CB1">
        <w:t xml:space="preserve">have similar features to the data that have been analyzed. </w:t>
      </w:r>
      <w:r w:rsidR="005B68C7">
        <w:t>We organize the machine learning records into different categories</w:t>
      </w:r>
      <w:r w:rsidR="00166989">
        <w:t xml:space="preserve"> based on existing FluoRender functions</w:t>
      </w:r>
      <w:r w:rsidR="005B68C7">
        <w:t xml:space="preserve">. Currently, we support </w:t>
      </w:r>
      <w:r w:rsidR="00585B2A">
        <w:t xml:space="preserve">the learning and application </w:t>
      </w:r>
      <w:r w:rsidR="00C37920">
        <w:t>of</w:t>
      </w:r>
      <w:r w:rsidR="00585B2A">
        <w:t xml:space="preserve"> </w:t>
      </w:r>
      <w:r w:rsidR="000536FD">
        <w:t>the parameters of Component Generator</w:t>
      </w:r>
      <w:r w:rsidR="00636511">
        <w:t xml:space="preserve"> and Volume Properties. New categories will be added for future releases.</w:t>
      </w:r>
    </w:p>
    <w:p w14:paraId="1FE06FF1" w14:textId="5F507962" w:rsidR="006A54DD" w:rsidRDefault="006A54DD" w:rsidP="00302756">
      <w:pPr>
        <w:pStyle w:val="Heading2"/>
      </w:pPr>
      <w:bookmarkStart w:id="552" w:name="_Toc183178718"/>
      <w:r>
        <w:t>Start Machine Learning Automatically</w:t>
      </w:r>
      <w:bookmarkEnd w:id="552"/>
    </w:p>
    <w:p w14:paraId="29147A58" w14:textId="37FCA2EE" w:rsidR="006A54DD" w:rsidRDefault="00C526F9" w:rsidP="00302756">
      <w:pPr>
        <w:jc w:val="both"/>
      </w:pPr>
      <w:r w:rsidRPr="002D04BD">
        <w:rPr>
          <w:b/>
          <w:bCs/>
        </w:rPr>
        <w:t>Auto Start Learning.</w:t>
      </w:r>
      <w:r>
        <w:t xml:space="preserve"> Check this option to start machine learning automatically </w:t>
      </w:r>
      <w:r w:rsidR="002D04BD">
        <w:t xml:space="preserve">for all categories </w:t>
      </w:r>
      <w:r>
        <w:t>when FluoRender starts</w:t>
      </w:r>
      <w:r w:rsidR="002D04BD">
        <w:t>.</w:t>
      </w:r>
    </w:p>
    <w:p w14:paraId="08CDA053" w14:textId="65537BB6" w:rsidR="005F78FC" w:rsidRDefault="00E27774" w:rsidP="00302756">
      <w:pPr>
        <w:pStyle w:val="Heading2"/>
      </w:pPr>
      <w:bookmarkStart w:id="553" w:name="_Toc183178719"/>
      <w:r>
        <w:lastRenderedPageBreak/>
        <w:t>Choose A Category for Machine Learning Management</w:t>
      </w:r>
      <w:bookmarkEnd w:id="553"/>
    </w:p>
    <w:p w14:paraId="386228EE" w14:textId="7D6CAC9A" w:rsidR="00E27774" w:rsidRDefault="00B64DFB" w:rsidP="00302756">
      <w:pPr>
        <w:pStyle w:val="Heading3"/>
        <w:jc w:val="both"/>
      </w:pPr>
      <w:r>
        <w:t>Component Generator</w:t>
      </w:r>
    </w:p>
    <w:p w14:paraId="2D6B8754" w14:textId="3B4BD19A" w:rsidR="00B64DFB" w:rsidRDefault="00581D80" w:rsidP="00302756">
      <w:pPr>
        <w:spacing w:after="120"/>
        <w:jc w:val="both"/>
      </w:pPr>
      <w:r>
        <w:t xml:space="preserve">Select the Component Generator tab to view all </w:t>
      </w:r>
      <w:r w:rsidR="00F3084F">
        <w:t xml:space="preserve">the </w:t>
      </w:r>
      <w:r>
        <w:t>settings</w:t>
      </w:r>
      <w:r w:rsidR="0019241E">
        <w:t xml:space="preserve"> </w:t>
      </w:r>
      <w:r w:rsidR="00CE5449">
        <w:t>for</w:t>
      </w:r>
      <w:r w:rsidR="0019241E">
        <w:t xml:space="preserve"> managing machine learning for </w:t>
      </w:r>
      <w:r w:rsidR="001A4066">
        <w:t xml:space="preserve">generating components on a volume. </w:t>
      </w:r>
      <w:r w:rsidR="003478CF">
        <w:t>Create or load a table</w:t>
      </w:r>
      <w:r w:rsidR="00436B01">
        <w:t xml:space="preserve"> that represents the relationship between volume data and settings to obtain satisfactory </w:t>
      </w:r>
      <w:r w:rsidR="00D26A39">
        <w:t>segmentation results. The actual settings for component generation are still accessed from the Component Analysis window</w:t>
      </w:r>
      <w:r w:rsidR="009E0EEF">
        <w:t>.</w:t>
      </w:r>
      <w:r w:rsidR="00357D23">
        <w:t xml:space="preserve"> </w:t>
      </w:r>
      <w:r w:rsidR="006D172F">
        <w:t>To add training records to a table, load the table first.</w:t>
      </w:r>
      <w:r w:rsidR="00357D23">
        <w:t xml:space="preserve"> </w:t>
      </w:r>
      <w:r w:rsidR="006D172F">
        <w:t>Then, start</w:t>
      </w:r>
      <w:r w:rsidR="009E0C81">
        <w:t xml:space="preserve"> training </w:t>
      </w:r>
      <w:r w:rsidR="003E3688">
        <w:t>in</w:t>
      </w:r>
      <w:r w:rsidR="009E0C81">
        <w:t xml:space="preserve"> the </w:t>
      </w:r>
      <w:r w:rsidR="00C1553E">
        <w:t>Machine Learning Records</w:t>
      </w:r>
      <w:r w:rsidR="009E0C81">
        <w:t xml:space="preserve"> section. Go to the Component Analysis window and set</w:t>
      </w:r>
      <w:r w:rsidR="00845955">
        <w:t xml:space="preserve"> the parameters normally. Training is only performed on </w:t>
      </w:r>
      <w:r w:rsidR="00CE5449">
        <w:t>the paintbrush-selected</w:t>
      </w:r>
      <w:r w:rsidR="00D5515D">
        <w:t xml:space="preserve"> region of a data set. So, use the </w:t>
      </w:r>
      <w:r w:rsidR="00CE5449">
        <w:t>paintbrush</w:t>
      </w:r>
      <w:r w:rsidR="00D5515D">
        <w:t xml:space="preserve"> to select a </w:t>
      </w:r>
      <w:r w:rsidR="00117998">
        <w:t xml:space="preserve">region and then apply the parameters to generate components. Adjust the parameters until a satisfactory result is obtained. </w:t>
      </w:r>
      <w:r w:rsidR="006C48F2">
        <w:t xml:space="preserve">A record </w:t>
      </w:r>
      <w:r w:rsidR="00CE5449">
        <w:t>of</w:t>
      </w:r>
      <w:r w:rsidR="006C48F2">
        <w:t xml:space="preserve"> the component generation result is saved when the paint mask is </w:t>
      </w:r>
      <w:r w:rsidR="00C45106">
        <w:t xml:space="preserve">modified. Select a different region or </w:t>
      </w:r>
      <w:r w:rsidR="000C4D4C">
        <w:t>load a different data set and repeat the process to add another record. To apply th</w:t>
      </w:r>
      <w:r w:rsidR="001408BA">
        <w:t>e result for automated component generation, select the data set from the</w:t>
      </w:r>
      <w:r w:rsidR="00031E4B">
        <w:t xml:space="preserve"> Workspace panel and click Apply in the Machine Learning Records section.</w:t>
      </w:r>
      <w:r w:rsidR="00D679E7">
        <w:t xml:space="preserve"> The application of machine learning results can also be accessed from the Component Analysis window.</w:t>
      </w:r>
    </w:p>
    <w:p w14:paraId="0DB8F231" w14:textId="1D923C36" w:rsidR="00F23051" w:rsidRDefault="008B79DA" w:rsidP="00302756">
      <w:pPr>
        <w:jc w:val="both"/>
      </w:pPr>
      <w:r>
        <w:t>You can also</w:t>
      </w:r>
      <w:r w:rsidR="00CE1729">
        <w:t xml:space="preserve"> manage automatically started learning</w:t>
      </w:r>
      <w:r w:rsidR="009E6C4A">
        <w:t xml:space="preserve">, record deletion, </w:t>
      </w:r>
      <w:r w:rsidR="00B44E50">
        <w:t xml:space="preserve">table deletion, and automatic </w:t>
      </w:r>
      <w:r w:rsidR="00F3084F">
        <w:t xml:space="preserve">table </w:t>
      </w:r>
      <w:r w:rsidR="00B44E50">
        <w:t>load</w:t>
      </w:r>
      <w:r w:rsidR="00F3084F">
        <w:t xml:space="preserve"> on th</w:t>
      </w:r>
      <w:r w:rsidR="00FF0974">
        <w:t>is</w:t>
      </w:r>
      <w:r w:rsidR="00F3084F">
        <w:t xml:space="preserve"> tab.</w:t>
      </w:r>
    </w:p>
    <w:p w14:paraId="2E407FBA" w14:textId="739EAE45" w:rsidR="00F3084F" w:rsidRDefault="00F3084F" w:rsidP="00302756">
      <w:pPr>
        <w:pStyle w:val="Heading2"/>
      </w:pPr>
      <w:bookmarkStart w:id="554" w:name="_Toc183178720"/>
      <w:r>
        <w:t>Volume Properties</w:t>
      </w:r>
      <w:bookmarkEnd w:id="554"/>
    </w:p>
    <w:p w14:paraId="61842917" w14:textId="21DC0025" w:rsidR="00F3084F" w:rsidRDefault="00F3084F" w:rsidP="00302756">
      <w:pPr>
        <w:spacing w:after="120"/>
        <w:jc w:val="both"/>
      </w:pPr>
      <w:r>
        <w:t xml:space="preserve">Select the Volume Properties tab to view all the settings of managing machine learning for </w:t>
      </w:r>
      <w:r w:rsidR="00963997">
        <w:t>automatically setting volume properties. Create or load a table that represents the relationship between volume data and se</w:t>
      </w:r>
      <w:r w:rsidR="00DA28AE">
        <w:t>ttings to visualize them. The actual settings for volume prop</w:t>
      </w:r>
      <w:r w:rsidR="00576567">
        <w:t xml:space="preserve">erties are still accessed from the Volume Property panel. To add training records to a table, load the table first. Then, </w:t>
      </w:r>
      <w:r w:rsidR="00DC517D">
        <w:t xml:space="preserve">start training </w:t>
      </w:r>
      <w:r w:rsidR="003E3688">
        <w:t>in</w:t>
      </w:r>
      <w:r w:rsidR="00DC517D">
        <w:t xml:space="preserve"> the Machine Learning Records section. Go to the Volume Property panel to adjust the parameters </w:t>
      </w:r>
      <w:r w:rsidR="00587F5B">
        <w:t xml:space="preserve">until a satisfactory visualization is obtained. Click the Save Default button in the Volume Property panel to add </w:t>
      </w:r>
      <w:r w:rsidR="00CE5449">
        <w:t xml:space="preserve">a </w:t>
      </w:r>
      <w:r w:rsidR="00587F5B">
        <w:t>record</w:t>
      </w:r>
      <w:r w:rsidR="00946FD6">
        <w:t xml:space="preserve">. Load a different volume data set and repeat the process to add another record. To apply the result for </w:t>
      </w:r>
      <w:r w:rsidR="00D679E7">
        <w:t>automatically setting volume properties, select the data set from the Workspace panel and click Apply in the Machine Learning Records section. The application of machine learning results can also be accessed from the Volume Property panel.</w:t>
      </w:r>
    </w:p>
    <w:p w14:paraId="43248F60" w14:textId="79771357" w:rsidR="00FF0974" w:rsidRPr="00F3084F" w:rsidRDefault="00FF0974" w:rsidP="00302756">
      <w:pPr>
        <w:jc w:val="both"/>
      </w:pPr>
      <w:r>
        <w:t>You can also manage automatically started learning, record deletion, table deletion, and automatic table load on this tab.</w:t>
      </w:r>
    </w:p>
    <w:p w14:paraId="20DBA5F5" w14:textId="330B7A45" w:rsidR="000C5218" w:rsidRDefault="000C5218" w:rsidP="00302756">
      <w:pPr>
        <w:pStyle w:val="Heading2"/>
      </w:pPr>
      <w:bookmarkStart w:id="555" w:name="_Toc183178721"/>
      <w:r>
        <w:t>Tables</w:t>
      </w:r>
      <w:bookmarkEnd w:id="555"/>
    </w:p>
    <w:p w14:paraId="5E549911" w14:textId="636C4484" w:rsidR="000C5218" w:rsidRDefault="00F51279" w:rsidP="00302756">
      <w:pPr>
        <w:jc w:val="both"/>
      </w:pPr>
      <w:r>
        <w:t>Organize machine-learning records from similar data sets in one table</w:t>
      </w:r>
      <w:r w:rsidR="0029764F">
        <w:t xml:space="preserve">. For example, data sets used </w:t>
      </w:r>
      <w:r w:rsidR="001577B9">
        <w:t>in</w:t>
      </w:r>
      <w:r w:rsidR="0029764F">
        <w:t xml:space="preserve"> one project</w:t>
      </w:r>
      <w:r w:rsidR="001577B9">
        <w:t xml:space="preserve"> or experiment</w:t>
      </w:r>
      <w:r w:rsidR="0029764F">
        <w:t xml:space="preserve"> usually have similar characteristics that can be easily learned by machine learning</w:t>
      </w:r>
      <w:r w:rsidR="001577B9">
        <w:t xml:space="preserve">. Use the </w:t>
      </w:r>
      <w:r w:rsidR="008D0B25">
        <w:t>Data Sets section to manage tables.</w:t>
      </w:r>
    </w:p>
    <w:p w14:paraId="5372F220" w14:textId="58880BEB" w:rsidR="008D0B25" w:rsidRDefault="008D0B25" w:rsidP="00302756">
      <w:pPr>
        <w:spacing w:after="120"/>
        <w:jc w:val="both"/>
      </w:pPr>
      <w:r w:rsidRPr="006133EC">
        <w:rPr>
          <w:b/>
          <w:bCs/>
        </w:rPr>
        <w:t>New.</w:t>
      </w:r>
      <w:r>
        <w:t xml:space="preserve"> </w:t>
      </w:r>
      <w:r w:rsidR="00664404">
        <w:t>Create an empty table. After clicking the button,</w:t>
      </w:r>
      <w:r w:rsidR="006C71FC">
        <w:t xml:space="preserve"> an entry is added to the list below.</w:t>
      </w:r>
      <w:r w:rsidR="00664404">
        <w:t xml:space="preserve"> </w:t>
      </w:r>
      <w:r w:rsidR="006C71FC">
        <w:t>I</w:t>
      </w:r>
      <w:r w:rsidR="00664404">
        <w:t xml:space="preserve">nput the name and </w:t>
      </w:r>
      <w:r w:rsidR="006C71FC">
        <w:t xml:space="preserve">notes for </w:t>
      </w:r>
      <w:r w:rsidR="009C5B4C">
        <w:t>easy identification of the table.</w:t>
      </w:r>
      <w:r w:rsidR="0018785C">
        <w:t xml:space="preserve"> A newly created table also load</w:t>
      </w:r>
      <w:r w:rsidR="003E3688">
        <w:t>s</w:t>
      </w:r>
      <w:r w:rsidR="0018785C">
        <w:t xml:space="preserve"> automatically.</w:t>
      </w:r>
    </w:p>
    <w:p w14:paraId="66480C64" w14:textId="045E6EE6" w:rsidR="009C5B4C" w:rsidRDefault="009C5B4C" w:rsidP="00302756">
      <w:pPr>
        <w:spacing w:after="120"/>
        <w:jc w:val="both"/>
      </w:pPr>
      <w:r w:rsidRPr="006133EC">
        <w:rPr>
          <w:b/>
          <w:bCs/>
        </w:rPr>
        <w:t>Load.</w:t>
      </w:r>
      <w:r>
        <w:t xml:space="preserve"> </w:t>
      </w:r>
      <w:r w:rsidR="0018785C">
        <w:t xml:space="preserve">Select an entry from the table list and click Load to load it for </w:t>
      </w:r>
      <w:r w:rsidR="0089244D">
        <w:t>training or application. The records of the table are also listed in the Machine Learning Records section.</w:t>
      </w:r>
    </w:p>
    <w:p w14:paraId="18100488" w14:textId="6261CB41" w:rsidR="009C5B4C" w:rsidRDefault="009C5B4C" w:rsidP="00302756">
      <w:pPr>
        <w:spacing w:after="120"/>
        <w:jc w:val="both"/>
      </w:pPr>
      <w:r w:rsidRPr="006133EC">
        <w:rPr>
          <w:b/>
          <w:bCs/>
        </w:rPr>
        <w:t>Delete.</w:t>
      </w:r>
      <w:r w:rsidR="0089244D">
        <w:t xml:space="preserve"> Select an entry from the table list and click Delete to delete it from </w:t>
      </w:r>
      <w:r w:rsidR="008D31B5">
        <w:t>the computer. Delete a loaded table also unload</w:t>
      </w:r>
      <w:r w:rsidR="00672316">
        <w:t xml:space="preserve"> it.</w:t>
      </w:r>
    </w:p>
    <w:p w14:paraId="2103619C" w14:textId="3F67050D" w:rsidR="009C5B4C" w:rsidRDefault="009C5B4C" w:rsidP="00302756">
      <w:pPr>
        <w:spacing w:after="120"/>
        <w:jc w:val="both"/>
      </w:pPr>
      <w:r w:rsidRPr="006133EC">
        <w:rPr>
          <w:b/>
          <w:bCs/>
        </w:rPr>
        <w:t>Duplicate.</w:t>
      </w:r>
      <w:r w:rsidR="00672316">
        <w:t xml:space="preserve"> Select an entry from the table list and click Duplicate to make a copy of the selected table.</w:t>
      </w:r>
    </w:p>
    <w:p w14:paraId="728A5395" w14:textId="7659D853" w:rsidR="009C5B4C" w:rsidRDefault="009C5B4C" w:rsidP="00302756">
      <w:pPr>
        <w:jc w:val="both"/>
      </w:pPr>
      <w:r w:rsidRPr="006133EC">
        <w:rPr>
          <w:b/>
          <w:bCs/>
        </w:rPr>
        <w:t>Auto Load.</w:t>
      </w:r>
      <w:r>
        <w:t xml:space="preserve"> </w:t>
      </w:r>
      <w:r w:rsidR="00CF3E99">
        <w:t>Select an entry from the table list and click Auto Load to let FluoRender the selected table by default on start.</w:t>
      </w:r>
    </w:p>
    <w:p w14:paraId="469A0956" w14:textId="6EBCDE42" w:rsidR="006133EC" w:rsidRDefault="006133EC" w:rsidP="00302756">
      <w:pPr>
        <w:jc w:val="both"/>
      </w:pPr>
      <w:r>
        <w:t>Additionally, click the name of a table to e</w:t>
      </w:r>
      <w:r w:rsidR="00453C90">
        <w:t>dit its name. Notes to a table can be edited similarly.</w:t>
      </w:r>
    </w:p>
    <w:p w14:paraId="379FC67E" w14:textId="5599C0AB" w:rsidR="00453C90" w:rsidRDefault="00453C90" w:rsidP="00302756">
      <w:pPr>
        <w:pStyle w:val="Heading2"/>
      </w:pPr>
      <w:bookmarkStart w:id="556" w:name="_Toc183178722"/>
      <w:r>
        <w:lastRenderedPageBreak/>
        <w:t>Records</w:t>
      </w:r>
      <w:bookmarkEnd w:id="556"/>
    </w:p>
    <w:p w14:paraId="4AB23D41" w14:textId="009C1431" w:rsidR="00453C90" w:rsidRDefault="00327B42" w:rsidP="00302756">
      <w:pPr>
        <w:spacing w:after="120"/>
        <w:jc w:val="both"/>
      </w:pPr>
      <w:r>
        <w:t xml:space="preserve">A table contains a series of records, each representing a </w:t>
      </w:r>
      <w:r w:rsidR="0095691B">
        <w:t xml:space="preserve">historical setting in the specific </w:t>
      </w:r>
      <w:r w:rsidR="004F5187">
        <w:t>machine-learning</w:t>
      </w:r>
      <w:r w:rsidR="0095691B">
        <w:t xml:space="preserve"> category. </w:t>
      </w:r>
      <w:r w:rsidR="00C3183D">
        <w:t xml:space="preserve">For example, a record for component generation links the local histogram of a volume data set to the parameters </w:t>
      </w:r>
      <w:r w:rsidR="008F021E">
        <w:t xml:space="preserve">for generating its segmentation as distinct components. The process of training or learning adds </w:t>
      </w:r>
      <w:r w:rsidR="008379C9">
        <w:t>historical settings to a table as records.</w:t>
      </w:r>
    </w:p>
    <w:p w14:paraId="3C76DDCB" w14:textId="5E565301" w:rsidR="00FC2D11" w:rsidRDefault="00FC2D11" w:rsidP="00302756">
      <w:pPr>
        <w:spacing w:after="120"/>
        <w:jc w:val="both"/>
      </w:pPr>
      <w:r w:rsidRPr="00BA2E34">
        <w:rPr>
          <w:b/>
          <w:bCs/>
        </w:rPr>
        <w:t>Auto Start.</w:t>
      </w:r>
      <w:r w:rsidR="00561B81">
        <w:t xml:space="preserve"> Check this option to let FluoRender start adding records to t</w:t>
      </w:r>
      <w:r w:rsidR="006218F7">
        <w:t>he loaded table automatically on start.</w:t>
      </w:r>
    </w:p>
    <w:p w14:paraId="4EFD8DE7" w14:textId="1F8E52FA" w:rsidR="00FC2D11" w:rsidRDefault="00FC2D11" w:rsidP="00302756">
      <w:pPr>
        <w:spacing w:after="120"/>
        <w:jc w:val="both"/>
      </w:pPr>
      <w:r w:rsidRPr="00BA2E34">
        <w:rPr>
          <w:b/>
          <w:bCs/>
        </w:rPr>
        <w:t>Start.</w:t>
      </w:r>
      <w:r w:rsidR="006218F7">
        <w:t xml:space="preserve"> Click </w:t>
      </w:r>
      <w:r w:rsidR="004F5187">
        <w:t>Start</w:t>
      </w:r>
      <w:r w:rsidR="006218F7">
        <w:t xml:space="preserve"> to allow FluoRender to add records to the loaded table.</w:t>
      </w:r>
      <w:r w:rsidR="00F024F1">
        <w:t xml:space="preserve"> Otherwise, a table is read-only.</w:t>
      </w:r>
    </w:p>
    <w:p w14:paraId="59E4ADFD" w14:textId="265F913E" w:rsidR="00FC2D11" w:rsidRDefault="00FC2D11" w:rsidP="00302756">
      <w:pPr>
        <w:spacing w:after="120"/>
        <w:jc w:val="both"/>
      </w:pPr>
      <w:r w:rsidRPr="00BA2E34">
        <w:rPr>
          <w:b/>
          <w:bCs/>
        </w:rPr>
        <w:t>Delete.</w:t>
      </w:r>
      <w:r w:rsidR="00F024F1">
        <w:t xml:space="preserve"> Select an entry from the record list and click Delete to delete it from </w:t>
      </w:r>
      <w:r w:rsidR="004F5187">
        <w:t xml:space="preserve">a </w:t>
      </w:r>
      <w:r w:rsidR="00F024F1">
        <w:t>table.</w:t>
      </w:r>
    </w:p>
    <w:p w14:paraId="4C960CBF" w14:textId="3A5EB8D2" w:rsidR="00FC2D11" w:rsidRDefault="00FC2D11" w:rsidP="00302756">
      <w:pPr>
        <w:spacing w:after="120"/>
        <w:jc w:val="both"/>
      </w:pPr>
      <w:r w:rsidRPr="00BA2E34">
        <w:rPr>
          <w:b/>
          <w:bCs/>
        </w:rPr>
        <w:t>Apply.</w:t>
      </w:r>
      <w:r>
        <w:t xml:space="preserve"> </w:t>
      </w:r>
      <w:r w:rsidR="00B9513E">
        <w:t>Select a data set from the Workspace panel and click Apply to apply machine learning results to the selected data</w:t>
      </w:r>
      <w:r w:rsidR="00BA2E34">
        <w:t>.</w:t>
      </w:r>
    </w:p>
    <w:p w14:paraId="4B19D966" w14:textId="7A76E275" w:rsidR="00DB67B1" w:rsidRPr="000C5218" w:rsidRDefault="00930F0B" w:rsidP="00302756">
      <w:pPr>
        <w:jc w:val="both"/>
      </w:pPr>
      <w:r w:rsidRPr="00930F0B">
        <w:rPr>
          <w:b/>
          <w:bCs/>
        </w:rPr>
        <w:t>Auto Apply.</w:t>
      </w:r>
      <w:r>
        <w:t xml:space="preserve"> Automatically generate volume properties from </w:t>
      </w:r>
      <w:r w:rsidR="004F5187">
        <w:t xml:space="preserve">the </w:t>
      </w:r>
      <w:r>
        <w:t>current table when a volume data set is loaded.</w:t>
      </w:r>
    </w:p>
    <w:p w14:paraId="54855C0B" w14:textId="1DE03690" w:rsidR="00031A2D" w:rsidRDefault="00031A2D" w:rsidP="00302756">
      <w:pPr>
        <w:jc w:val="both"/>
      </w:pPr>
      <w:r>
        <w:br w:type="page"/>
      </w:r>
    </w:p>
    <w:p w14:paraId="7D2EAD98" w14:textId="3C777534" w:rsidR="00DA77F0" w:rsidRDefault="00E14442" w:rsidP="00302756">
      <w:pPr>
        <w:pStyle w:val="Heading1"/>
        <w:jc w:val="both"/>
      </w:pPr>
      <w:bookmarkStart w:id="557" w:name="_Ref165466335"/>
      <w:bookmarkStart w:id="558" w:name="_Ref165466665"/>
      <w:bookmarkStart w:id="559" w:name="_Ref165468116"/>
      <w:bookmarkStart w:id="560" w:name="_Ref165468762"/>
      <w:bookmarkStart w:id="561" w:name="_Toc183178723"/>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r>
        <w:lastRenderedPageBreak/>
        <w:t>Configurations</w:t>
      </w:r>
      <w:bookmarkEnd w:id="557"/>
      <w:bookmarkEnd w:id="558"/>
      <w:bookmarkEnd w:id="559"/>
      <w:bookmarkEnd w:id="560"/>
      <w:bookmarkEnd w:id="561"/>
    </w:p>
    <w:p w14:paraId="02C68F32" w14:textId="0B8B7C88" w:rsidR="00DA77F0" w:rsidRDefault="00DA77F0" w:rsidP="00302756">
      <w:pPr>
        <w:jc w:val="both"/>
      </w:pPr>
      <w:r>
        <w:t>FluoRender’s settings</w:t>
      </w:r>
      <w:r>
        <w:fldChar w:fldCharType="begin"/>
      </w:r>
      <w:r>
        <w:instrText xml:space="preserve"> XE "S</w:instrText>
      </w:r>
      <w:r w:rsidRPr="00FA4547">
        <w:instrText>ettings</w:instrText>
      </w:r>
      <w:r>
        <w:instrText xml:space="preserve">" </w:instrText>
      </w:r>
      <w:r>
        <w:fldChar w:fldCharType="end"/>
      </w:r>
      <w:r>
        <w:t xml:space="preserve"> are found in the “</w:t>
      </w:r>
      <w:r w:rsidR="00E14442">
        <w:t>Configurations</w:t>
      </w:r>
      <w:r>
        <w:t xml:space="preserve">” dialog. To open </w:t>
      </w:r>
      <w:r w:rsidR="00E14442">
        <w:t>the configuration</w:t>
      </w:r>
      <w:r>
        <w:t xml:space="preserve"> dialog, click “</w:t>
      </w:r>
      <w:r w:rsidR="00E14442">
        <w:t>Configurations</w:t>
      </w:r>
      <w:r>
        <w:t xml:space="preserve">” </w:t>
      </w:r>
      <w:r>
        <w:rPr>
          <w:noProof/>
          <w:lang w:eastAsia="en-US"/>
        </w:rPr>
        <w:drawing>
          <wp:inline distT="0" distB="0" distL="0" distR="0" wp14:anchorId="4260F249" wp14:editId="0C1F8A6F">
            <wp:extent cx="630936" cy="298864"/>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pic:cNvPicPr>
                      <a:picLocks noChangeAspect="1" noChangeArrowheads="1"/>
                    </pic:cNvPicPr>
                  </pic:nvPicPr>
                  <pic:blipFill>
                    <a:blip r:embed="rId206"/>
                    <a:stretch>
                      <a:fillRect/>
                    </a:stretch>
                  </pic:blipFill>
                  <pic:spPr bwMode="auto">
                    <a:xfrm>
                      <a:off x="0" y="0"/>
                      <a:ext cx="630936" cy="298864"/>
                    </a:xfrm>
                    <a:prstGeom prst="rect">
                      <a:avLst/>
                    </a:prstGeom>
                    <a:noFill/>
                    <a:ln>
                      <a:noFill/>
                    </a:ln>
                  </pic:spPr>
                </pic:pic>
              </a:graphicData>
            </a:graphic>
          </wp:inline>
        </w:drawing>
      </w:r>
      <w:r>
        <w:t xml:space="preserve"> in the main toolbar. The </w:t>
      </w:r>
      <w:r w:rsidR="00E14442">
        <w:t>configuration</w:t>
      </w:r>
      <w:r>
        <w:t xml:space="preserve"> dialog groups settings into </w:t>
      </w:r>
      <w:r w:rsidR="00E14442">
        <w:t>six</w:t>
      </w:r>
      <w:r>
        <w:t xml:space="preserve"> </w:t>
      </w:r>
      <w:r w:rsidR="00E14442">
        <w:t>tabs</w:t>
      </w:r>
      <w:r>
        <w:t xml:space="preserve"> for project, rendering, performance, </w:t>
      </w:r>
      <w:r w:rsidR="00E14442">
        <w:t xml:space="preserve">display, </w:t>
      </w:r>
      <w:r>
        <w:t>file formats</w:t>
      </w:r>
      <w:r w:rsidR="00E14442">
        <w:t>, and ImageJ link</w:t>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2247C283"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7015A8" w14:textId="77777777" w:rsidR="00DA77F0" w:rsidRDefault="00DA77F0" w:rsidP="00302756">
            <w:pPr>
              <w:pStyle w:val="Icon"/>
              <w:jc w:val="both"/>
            </w:pPr>
            <w:r>
              <w:rPr>
                <w:noProof/>
                <w:lang w:eastAsia="en-US"/>
              </w:rPr>
              <mc:AlternateContent>
                <mc:Choice Requires="wpg">
                  <w:drawing>
                    <wp:inline distT="0" distB="0" distL="0" distR="0" wp14:anchorId="385B036B" wp14:editId="169EF2AB">
                      <wp:extent cx="228600" cy="228600"/>
                      <wp:effectExtent l="0" t="0" r="0" b="0"/>
                      <wp:docPr id="29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6" name="Oval 2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1" name="Freeform 3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25BC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mzOl1iAUAAPURAAAOAAAAAAAAAAAAAAAAAC4CAABkcnMv&#10;ZTJvRG9jLnhtbFBLAQItABQABgAIAAAAIQD4DCmZ2AAAAAMBAAAPAAAAAAAAAAAAAAAAAOIHAABk&#10;cnMvZG93bnJldi54bWxQSwUGAAAAAAQABADzAAAA5wgAAAAA&#10;">
                      <v:oval id="Oval 29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kuDMIA&#10;AADcAAAADwAAAGRycy9kb3ducmV2LnhtbESPzWoCMRSF9wXfIVzBXc3oYtCpUURR3LSl6gNcJreT&#10;aSc3IYnj+PZNodDl4fx8nNVmsJ3oKcTWsYLZtABBXDvdcqPgejk8L0DEhKyxc0wKHhRhsx49rbDS&#10;7s4f1J9TI/IIxwoVmJR8JWWsDVmMU+eJs/fpgsWUZWikDnjP47aT86IopcWWM8Ggp52h+vt8sxli&#10;fL/3u2O7XFhqvt4fZXh7RaUm42H7AiLRkP7Df+2TVjBflvB7Jh8B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2S4MwgAAANwAAAAPAAAAAAAAAAAAAAAAAJgCAABkcnMvZG93&#10;bnJldi54bWxQSwUGAAAAAAQABAD1AAAAhwMAAAAA&#10;" fillcolor="#f24f4f [3204]" stroked="f" strokeweight="0">
                        <v:stroke joinstyle="miter"/>
                        <o:lock v:ext="edit" aspectratio="t"/>
                      </v:oval>
                      <v:shape id="Freeform 30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dB68UA&#10;AADcAAAADwAAAGRycy9kb3ducmV2LnhtbESPQWvCQBSE74X+h+UVvNWNVaRNXaUUCjkJNRavr9mX&#10;bGj2bdhdY/TXdwXB4zAz3zCrzWg7MZAPrWMFs2kGgrhyuuVGwb78en4FESKyxs4xKThTgM368WGF&#10;uXYn/qZhFxuRIBxyVGBi7HMpQ2XIYpi6njh5tfMWY5K+kdrjKcFtJ1+ybCkttpwWDPb0aaj62x2t&#10;gsPlpxyOvjTb2hfF4u33sPT1XKnJ0/jxDiLSGO/hW7vQCubZDK5n0hG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F0Hr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FB931E" w14:textId="309D8590" w:rsidR="00DA77F0" w:rsidRDefault="00DA77F0" w:rsidP="00302756">
            <w:pPr>
              <w:pStyle w:val="TipText"/>
              <w:jc w:val="both"/>
              <w:cnfStyle w:val="000000000000" w:firstRow="0" w:lastRow="0" w:firstColumn="0" w:lastColumn="0" w:oddVBand="0" w:evenVBand="0" w:oddHBand="0" w:evenHBand="0" w:firstRowFirstColumn="0" w:firstRowLastColumn="0" w:lastRowFirstColumn="0" w:lastRowLastColumn="0"/>
            </w:pPr>
            <w:r>
              <w:t>FluoRender’s settings are saved in text format with fluorender.</w:t>
            </w:r>
            <w:r w:rsidR="003E3688">
              <w:t>ini</w:t>
            </w:r>
            <w:r>
              <w:t xml:space="preserve">. You can use a text editor to modify settings directly. </w:t>
            </w:r>
          </w:p>
        </w:tc>
      </w:tr>
    </w:tbl>
    <w:p w14:paraId="35FDE28C" w14:textId="77777777" w:rsidR="00DA77F0" w:rsidRDefault="00DA77F0" w:rsidP="00302756">
      <w:pPr>
        <w:jc w:val="both"/>
      </w:pPr>
    </w:p>
    <w:p w14:paraId="67E8EF39" w14:textId="77777777" w:rsidR="00DA77F0" w:rsidRDefault="00DA77F0" w:rsidP="00302756">
      <w:pPr>
        <w:pStyle w:val="Heading2"/>
      </w:pPr>
      <w:bookmarkStart w:id="562" w:name="_Toc406770773"/>
      <w:bookmarkStart w:id="563" w:name="_Toc183178724"/>
      <w:r>
        <w:t>Project Settings</w:t>
      </w:r>
      <w:bookmarkEnd w:id="562"/>
      <w:bookmarkEnd w:id="563"/>
    </w:p>
    <w:p w14:paraId="6E2E39CB" w14:textId="367239AD" w:rsidR="00DA77F0" w:rsidRPr="00DE06D7" w:rsidRDefault="00DA77F0" w:rsidP="00302756">
      <w:pPr>
        <w:jc w:val="both"/>
      </w:pPr>
      <w:r>
        <w:t>Project settings are in the project panel. (</w:t>
      </w:r>
      <w:r w:rsidR="002D2B7F">
        <w:fldChar w:fldCharType="begin"/>
      </w:r>
      <w:r w:rsidR="002D2B7F">
        <w:instrText xml:space="preserve"> REF _Ref406767825 \h </w:instrText>
      </w:r>
      <w:r w:rsidR="00302756">
        <w:instrText xml:space="preserve"> \* MERGEFORMAT </w:instrText>
      </w:r>
      <w:r w:rsidR="002D2B7F">
        <w:fldChar w:fldCharType="separate"/>
      </w:r>
      <w:r w:rsidR="0017337F">
        <w:t xml:space="preserve">Figure </w:t>
      </w:r>
      <w:r w:rsidR="0017337F">
        <w:rPr>
          <w:noProof/>
        </w:rPr>
        <w:t>23</w:t>
      </w:r>
      <w:r w:rsidR="0017337F">
        <w:rPr>
          <w:noProof/>
        </w:rPr>
        <w:noBreakHyphen/>
        <w:t>1</w:t>
      </w:r>
      <w:r w:rsidR="002D2B7F">
        <w:fldChar w:fldCharType="end"/>
      </w:r>
      <w:r>
        <w:t>)</w:t>
      </w:r>
    </w:p>
    <w:p w14:paraId="7E6C03A6" w14:textId="77777777" w:rsidR="00DA77F0" w:rsidRDefault="00DA77F0" w:rsidP="00D174EC">
      <w:pPr>
        <w:spacing w:after="120"/>
        <w:jc w:val="center"/>
      </w:pPr>
      <w:r>
        <w:rPr>
          <w:noProof/>
          <w:lang w:eastAsia="en-US"/>
        </w:rPr>
        <w:drawing>
          <wp:inline distT="0" distB="0" distL="0" distR="0" wp14:anchorId="6AD058F2" wp14:editId="63121332">
            <wp:extent cx="3337560" cy="4535424"/>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pic:cNvPicPr>
                      <a:picLocks noChangeAspect="1" noChangeArrowheads="1"/>
                    </pic:cNvPicPr>
                  </pic:nvPicPr>
                  <pic:blipFill>
                    <a:blip r:embed="rId207"/>
                    <a:stretch>
                      <a:fillRect/>
                    </a:stretch>
                  </pic:blipFill>
                  <pic:spPr bwMode="auto">
                    <a:xfrm>
                      <a:off x="0" y="0"/>
                      <a:ext cx="3337560" cy="4535424"/>
                    </a:xfrm>
                    <a:prstGeom prst="rect">
                      <a:avLst/>
                    </a:prstGeom>
                    <a:noFill/>
                    <a:ln>
                      <a:noFill/>
                    </a:ln>
                  </pic:spPr>
                </pic:pic>
              </a:graphicData>
            </a:graphic>
          </wp:inline>
        </w:drawing>
      </w:r>
    </w:p>
    <w:p w14:paraId="10D4EE85" w14:textId="4D2CDE20" w:rsidR="00DA77F0" w:rsidRPr="00DE06D7" w:rsidRDefault="00DA77F0" w:rsidP="00D174EC">
      <w:pPr>
        <w:pStyle w:val="Caption"/>
        <w:jc w:val="center"/>
      </w:pPr>
      <w:bookmarkStart w:id="564" w:name="_Ref406767825"/>
      <w:bookmarkStart w:id="565" w:name="_Toc183178797"/>
      <w:r>
        <w:t xml:space="preserve">Figure </w:t>
      </w:r>
      <w:fldSimple w:instr=" STYLEREF 1 \s ">
        <w:r w:rsidR="0017337F">
          <w:rPr>
            <w:noProof/>
          </w:rPr>
          <w:t>23</w:t>
        </w:r>
      </w:fldSimple>
      <w:r w:rsidR="00586A6E">
        <w:noBreakHyphen/>
      </w:r>
      <w:fldSimple w:instr=" SEQ Figure \* ARABIC \s 1 ">
        <w:r w:rsidR="0017337F">
          <w:rPr>
            <w:noProof/>
          </w:rPr>
          <w:t>1</w:t>
        </w:r>
      </w:fldSimple>
      <w:bookmarkEnd w:id="564"/>
      <w:r>
        <w:t>. Settings, project panel.</w:t>
      </w:r>
      <w:bookmarkEnd w:id="565"/>
    </w:p>
    <w:p w14:paraId="53CF177E" w14:textId="06012253" w:rsidR="00DA77F0" w:rsidRDefault="00DA77F0" w:rsidP="00302756">
      <w:pPr>
        <w:pStyle w:val="Heading3"/>
        <w:jc w:val="both"/>
      </w:pPr>
      <w:r>
        <w:lastRenderedPageBreak/>
        <w:t>Open/Save</w:t>
      </w:r>
      <w:r w:rsidR="001E4CE9">
        <w:t>/Script Run/UI</w:t>
      </w:r>
    </w:p>
    <w:p w14:paraId="4AC518EF" w14:textId="5AB991DE" w:rsidR="00DA77F0" w:rsidRDefault="00DA77F0" w:rsidP="00302756">
      <w:pPr>
        <w:jc w:val="both"/>
      </w:pPr>
      <w:r w:rsidRPr="00DE06D7">
        <w:rPr>
          <w:b/>
        </w:rPr>
        <w:t>Save project when capture viewport or export movie.</w:t>
      </w:r>
      <w:r>
        <w:t xml:space="preserve"> When enabled, it automatically saves a project file when you click the “capture” button in render </w:t>
      </w:r>
      <w:r w:rsidR="001F5B85">
        <w:t>view or</w:t>
      </w:r>
      <w:r>
        <w:t xml:space="preserve"> export a movie.</w:t>
      </w:r>
    </w:p>
    <w:p w14:paraId="7B736860" w14:textId="607CC209" w:rsidR="00AA7E51" w:rsidRDefault="00AA7E51" w:rsidP="00302756">
      <w:pPr>
        <w:jc w:val="both"/>
      </w:pPr>
      <w:r w:rsidRPr="002721F9">
        <w:rPr>
          <w:b/>
          <w:bCs/>
        </w:rPr>
        <w:t>Save project in new files with incremental serial numbers.</w:t>
      </w:r>
      <w:r>
        <w:t xml:space="preserve"> When enabled, </w:t>
      </w:r>
      <w:r w:rsidR="002721F9">
        <w:t>it automatically adds a serial number after the project file name every time the project is saved by clicking the Save Project button in the main toolbar.</w:t>
      </w:r>
    </w:p>
    <w:p w14:paraId="065A72B4" w14:textId="77777777" w:rsidR="00DA77F0" w:rsidRDefault="00DA77F0" w:rsidP="00302756">
      <w:pPr>
        <w:jc w:val="both"/>
      </w:pPr>
      <w:r w:rsidRPr="00DE06D7">
        <w:rPr>
          <w:b/>
        </w:rPr>
        <w:t>Compress data in graphics memory when loading.</w:t>
      </w:r>
      <w:r>
        <w:t xml:space="preserve"> When enabled, it uses OpenGL</w:t>
      </w:r>
      <w:r>
        <w:fldChar w:fldCharType="begin"/>
      </w:r>
      <w:r>
        <w:instrText xml:space="preserve"> XE "</w:instrText>
      </w:r>
      <w:r w:rsidRPr="00636FBE">
        <w:instrText>OpenGL</w:instrText>
      </w:r>
      <w:r>
        <w:instrText xml:space="preserve">" </w:instrText>
      </w:r>
      <w:r>
        <w:fldChar w:fldCharType="end"/>
      </w:r>
      <w:r>
        <w:t xml:space="preserve"> texture compression to save graphics memory.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1EEF0451"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EF09C1" w14:textId="77777777" w:rsidR="00DA77F0" w:rsidRDefault="00DA77F0" w:rsidP="00302756">
            <w:pPr>
              <w:pStyle w:val="Icon"/>
              <w:jc w:val="both"/>
            </w:pPr>
            <w:r>
              <w:rPr>
                <w:noProof/>
                <w:lang w:eastAsia="en-US"/>
              </w:rPr>
              <mc:AlternateContent>
                <mc:Choice Requires="wpg">
                  <w:drawing>
                    <wp:inline distT="0" distB="0" distL="0" distR="0" wp14:anchorId="1D5AD92C" wp14:editId="414A3178">
                      <wp:extent cx="228600" cy="228600"/>
                      <wp:effectExtent l="0" t="0" r="0" b="0"/>
                      <wp:docPr id="3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5" name="Oval 3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66" name="Freeform 3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039E16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LN2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mU8TpniFIHm9bHSZsFRaAbTui5oVQiuCa1dvluB6Z+pP9UfTvNiE&#10;J0LgMTMV/Ydv7NED/dQBLR8dE3g5Hl/MhwiHwFaz9oEQOaL1jEvkP3+Vb9AqHZBtnSm7Gille9Ts&#10;v0PtU85r6YNhyf8OtVmL2ocHXrLJf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g8s3aHBQAA9REAAA4AAAAAAAAAAAAAAAAALgIAAGRycy9l&#10;Mm9Eb2MueG1sUEsBAi0AFAAGAAgAAAAhAPgMKZnYAAAAAwEAAA8AAAAAAAAAAAAAAAAA4QcAAGRy&#10;cy9kb3ducmV2LnhtbFBLBQYAAAAABAAEAPMAAADmCAAAAAA=&#10;">
                      <v:oval id="Oval 36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PwcMA&#10;AADcAAAADwAAAGRycy9kb3ducmV2LnhtbESP3WoCMRCF7wXfIYzQO83W0sVujSKWlt5oqe0DDJvp&#10;ZtvNJCTpur69EQQvD+fn4yzXg+1ETyG2jhXczwoQxLXTLTcKvr9epwsQMSFr7ByTghNFWK/GoyVW&#10;2h35k/pDakQe4VihApOSr6SMtSGLceY8cfZ+XLCYsgyN1AGPedx2cl4UpbTYciYY9LQ1VP8d/m2G&#10;GN+/+O1b+7Sw1Px+nMqw36FSd5Nh8wwi0ZBu4Wv7XSt4KB/hciYfAbk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PwcMAAADcAAAADwAAAAAAAAAAAAAAAACYAgAAZHJzL2Rv&#10;d25yZXYueG1sUEsFBgAAAAAEAAQA9QAAAIgDAAAAAA==&#10;" fillcolor="#f24f4f [3204]" stroked="f" strokeweight="0">
                        <v:stroke joinstyle="miter"/>
                        <o:lock v:ext="edit" aspectratio="t"/>
                      </v:oval>
                      <v:shape id="Freeform 36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E8P8UA&#10;AADcAAAADwAAAGRycy9kb3ducmV2LnhtbESPwWrDMBBE74X+g9hCbo3cJpjWjRJKoeBToHFCrltr&#10;bZlaKyMpjpOvrwKFHoeZecOsNpPtxUg+dI4VPM0zEMS10x23CvbV5+MLiBCRNfaOScGFAmzW93cr&#10;LLQ78xeNu9iKBOFQoAIT41BIGWpDFsPcDcTJa5y3GJP0rdQezwlue/mcZbm02HFaMDjQh6H6Z3ey&#10;Co7XQzWefGW2jS/L5ev3MffNQqnZw/T+BiLSFP/Df+1SK1jkOdzOpCM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ITw/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B560AF4" w14:textId="77777777" w:rsidR="00DA77F0" w:rsidRDefault="00DA77F0"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Depending on your graphics hardware, textures may not be correctly compressed. Disable this option if this happens. </w:t>
            </w:r>
          </w:p>
        </w:tc>
      </w:tr>
    </w:tbl>
    <w:p w14:paraId="60B00B74" w14:textId="77777777" w:rsidR="001E4CE9" w:rsidRDefault="001E4CE9" w:rsidP="00302756">
      <w:pPr>
        <w:jc w:val="both"/>
      </w:pPr>
    </w:p>
    <w:p w14:paraId="5EA2E201" w14:textId="2CF7DD06" w:rsidR="001E4CE9" w:rsidRDefault="001E4CE9" w:rsidP="00302756">
      <w:pPr>
        <w:jc w:val="both"/>
      </w:pPr>
      <w:r w:rsidRPr="001E4CE9">
        <w:rPr>
          <w:b/>
          <w:bCs/>
        </w:rPr>
        <w:t>Allow script information prompts.</w:t>
      </w:r>
      <w:r>
        <w:t xml:space="preserve"> Some scripts have built-in prompts to expatiate the purpose and requirements for running. Enable this option to show the prompts when running scripts.</w:t>
      </w:r>
    </w:p>
    <w:p w14:paraId="00A4C577" w14:textId="423DEC9F" w:rsidR="001E4CE9" w:rsidRDefault="001E4CE9" w:rsidP="00302756">
      <w:pPr>
        <w:jc w:val="both"/>
      </w:pPr>
      <w:r w:rsidRPr="001E4CE9">
        <w:rPr>
          <w:b/>
          <w:bCs/>
        </w:rPr>
        <w:t>Invert vertical slider orientation.</w:t>
      </w:r>
      <w:r>
        <w:t xml:space="preserve"> We changed the orientations of vertical sliders since version 2.30. By default, the low value is at the bottom for a vertical slider. Enable this option to change the orientation to the older versions of FluoRender.</w:t>
      </w:r>
    </w:p>
    <w:p w14:paraId="13EE2175" w14:textId="0C737589" w:rsidR="001E4CE9" w:rsidRDefault="001E4CE9" w:rsidP="00302756">
      <w:pPr>
        <w:jc w:val="both"/>
      </w:pPr>
      <w:r w:rsidRPr="001E4CE9">
        <w:rPr>
          <w:b/>
          <w:bCs/>
        </w:rPr>
        <w:t>Set multifunction.</w:t>
      </w:r>
      <w:r>
        <w:t xml:space="preserve"> Set the function of a multifunction button, which is the button with the name of some of the settings in the volume property panel, output adjustment panel, and clipping plane panel. </w:t>
      </w:r>
      <w:r w:rsidR="006D364F">
        <w:t xml:space="preserve">A multifunction button is always associated with a slider control for continuous value adjustment. </w:t>
      </w:r>
      <w:r>
        <w:t>These options are available for the multifunction button:</w:t>
      </w:r>
    </w:p>
    <w:p w14:paraId="76021EBE" w14:textId="725B208F" w:rsidR="006D364F" w:rsidRDefault="006D364F" w:rsidP="00302756">
      <w:pPr>
        <w:pStyle w:val="ListParagraph"/>
        <w:numPr>
          <w:ilvl w:val="0"/>
          <w:numId w:val="35"/>
        </w:numPr>
        <w:jc w:val="both"/>
      </w:pPr>
      <w:r>
        <w:t>Sync Channels. Click the multifunction button and the value associated with the multifunction button is applied to all the channels within the same group.</w:t>
      </w:r>
    </w:p>
    <w:p w14:paraId="4E3AACEF" w14:textId="609F4763" w:rsidR="001E4CE9" w:rsidRDefault="006D364F" w:rsidP="00302756">
      <w:pPr>
        <w:pStyle w:val="ListParagraph"/>
        <w:numPr>
          <w:ilvl w:val="0"/>
          <w:numId w:val="35"/>
        </w:numPr>
        <w:jc w:val="both"/>
      </w:pPr>
      <w:r>
        <w:t xml:space="preserve">Focused Scroll. Click the multifunction button and move the mouse cursor into the render view. Then scroll the mouse wheel to change the value associated with the multifunction button. The focused scroll mode is </w:t>
      </w:r>
      <w:r w:rsidR="00B755B5">
        <w:t>canceled</w:t>
      </w:r>
      <w:r>
        <w:t xml:space="preserve"> once the mouse is used to change the render view, such as rotations and zooming.</w:t>
      </w:r>
    </w:p>
    <w:p w14:paraId="1D0501ED" w14:textId="68E0E185" w:rsidR="006D364F" w:rsidRDefault="006D364F" w:rsidP="00302756">
      <w:pPr>
        <w:pStyle w:val="ListParagraph"/>
        <w:numPr>
          <w:ilvl w:val="0"/>
          <w:numId w:val="35"/>
        </w:numPr>
        <w:jc w:val="both"/>
      </w:pPr>
      <w:r>
        <w:t>Use Default. Click the multifunction button and the value associated with the multifunction button is set to the default.</w:t>
      </w:r>
    </w:p>
    <w:p w14:paraId="156BD8EA" w14:textId="1A2D25DD" w:rsidR="006D364F" w:rsidRDefault="006D364F" w:rsidP="00302756">
      <w:pPr>
        <w:pStyle w:val="ListParagraph"/>
        <w:numPr>
          <w:ilvl w:val="0"/>
          <w:numId w:val="35"/>
        </w:numPr>
        <w:jc w:val="both"/>
      </w:pPr>
      <w:r>
        <w:t>Use ML. Click the multifunction button and the value associated with the multifunction button is determined by machine learning.</w:t>
      </w:r>
    </w:p>
    <w:p w14:paraId="25D58D49" w14:textId="6E985C28" w:rsidR="006D364F" w:rsidRDefault="006D364F" w:rsidP="00302756">
      <w:pPr>
        <w:pStyle w:val="ListParagraph"/>
        <w:numPr>
          <w:ilvl w:val="0"/>
          <w:numId w:val="35"/>
        </w:numPr>
        <w:jc w:val="both"/>
      </w:pPr>
      <w:r>
        <w:t>Undo. Click the multifunction button and the value associated with the multifunction button is reverted one step in the history of changes.</w:t>
      </w:r>
    </w:p>
    <w:p w14:paraId="65D6FFF1" w14:textId="007C9F55" w:rsidR="006D364F" w:rsidRDefault="006D364F" w:rsidP="00302756">
      <w:pPr>
        <w:pStyle w:val="ListParagraph"/>
        <w:numPr>
          <w:ilvl w:val="0"/>
          <w:numId w:val="35"/>
        </w:numPr>
        <w:jc w:val="both"/>
      </w:pPr>
      <w:r>
        <w:t>Enable/Disable. Click the multifunction button to disable or enable the value associated with the multifunction button.</w:t>
      </w:r>
    </w:p>
    <w:p w14:paraId="52854A73" w14:textId="2C8E0001" w:rsidR="00DA77F0" w:rsidRDefault="00DC0A1D" w:rsidP="00302756">
      <w:pPr>
        <w:pStyle w:val="Heading3"/>
        <w:jc w:val="both"/>
      </w:pPr>
      <w:r>
        <w:t>Render View Text</w:t>
      </w:r>
    </w:p>
    <w:p w14:paraId="5E86125D" w14:textId="305E9F87" w:rsidR="00DA77F0" w:rsidRDefault="00DA77F0" w:rsidP="00302756">
      <w:pPr>
        <w:jc w:val="both"/>
      </w:pPr>
      <w:r>
        <w:rPr>
          <w:b/>
        </w:rPr>
        <w:t>Font</w:t>
      </w:r>
      <w:r w:rsidRPr="00DE06D7">
        <w:rPr>
          <w:b/>
        </w:rPr>
        <w:t>.</w:t>
      </w:r>
      <w:r>
        <w:t xml:space="preserve"> FluoRender searches and lists all True-type font files in the Fonts folder within its installation directory. Choose the desired font so that it is used for</w:t>
      </w:r>
      <w:r w:rsidR="00B755B5">
        <w:t xml:space="preserve"> the</w:t>
      </w:r>
      <w:r>
        <w:t xml:space="preserve"> render view text.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70E45A12"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87B6BE6" w14:textId="77777777" w:rsidR="00DA77F0" w:rsidRDefault="00DA77F0" w:rsidP="00302756">
            <w:pPr>
              <w:pStyle w:val="Icon"/>
              <w:jc w:val="both"/>
            </w:pPr>
            <w:r>
              <w:rPr>
                <w:noProof/>
                <w:lang w:eastAsia="en-US"/>
              </w:rPr>
              <w:lastRenderedPageBreak/>
              <mc:AlternateContent>
                <mc:Choice Requires="wpg">
                  <w:drawing>
                    <wp:inline distT="0" distB="0" distL="0" distR="0" wp14:anchorId="5658A32E" wp14:editId="21790CB4">
                      <wp:extent cx="228600" cy="228600"/>
                      <wp:effectExtent l="0" t="0" r="0" b="0"/>
                      <wp:docPr id="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 name="Oval 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2"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B8B60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hkytD4YFAADwEQAADgAAAAAAAAAAAAAAAAAuAgAAZHJzL2Uy&#10;b0RvYy54bWxQSwECLQAUAAYACAAAACEA+AwpmdgAAAADAQAADwAAAAAAAAAAAAAAAADgBwAAZHJz&#10;L2Rvd25yZXYueG1sUEsFBgAAAAAEAAQA8wAAAOUIAAAAAA==&#10;">
                      <v:oval id="Oval 2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i+2L8A&#10;AADbAAAADwAAAGRycy9kb3ducmV2LnhtbERPzU4CMRC+m/gOzZhwk64cCK4UYjASLmBEH2CyHber&#10;22nTlmV5e+ZA4vHL979cj75XA6XcBTbwNK1AETfBdtwa+P56f1yAygXZYh+YDFwow3p1f7fE2oYz&#10;f9JwLK2SEM41GnClxFrr3DjymKchEgv3E5LHIjC12iY8S7jv9ayq5tpjx9LgMNLGUfN3PHkpcXF4&#10;i5tt97zw1P5+XObpsEdjJg/j6wuoQmP5F9/cO2tgJmPli/wAvbo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eL7YvwAAANsAAAAPAAAAAAAAAAAAAAAAAJgCAABkcnMvZG93bnJl&#10;di54bWxQSwUGAAAAAAQABAD1AAAAhAM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n4UcQA&#10;AADbAAAADwAAAGRycy9kb3ducmV2LnhtbESPQWvCQBSE74X+h+UVequbapEaXaUUCjkVNBavz+xL&#10;Nph9G3bXmPbXuwXB4zAz3zCrzWg7MZAPrWMFr5MMBHHldMuNgn359fIOIkRkjZ1jUvBLATbrx4cV&#10;5tpdeEvDLjYiQTjkqMDE2OdShsqQxTBxPXHyauctxiR9I7XHS4LbTk6zbC4ttpwWDPb0aag67c5W&#10;weHvpxzOvjTftS+Kt8XxMPf1TKnnp/FjCSLSGO/hW7vQCmZT+P+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p+FH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E748E6" w14:textId="7E68FF70" w:rsidR="00DA77F0" w:rsidRDefault="00DA77F0"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If you want to display Unicode characters in the render </w:t>
            </w:r>
            <w:r w:rsidR="00B755B5">
              <w:t>viewport</w:t>
            </w:r>
            <w:r>
              <w:t xml:space="preserve">, you </w:t>
            </w:r>
            <w:r w:rsidR="00EA4B08">
              <w:t>must</w:t>
            </w:r>
            <w:r>
              <w:t xml:space="preserve"> copy a True-type font file that supports the character sets into the Fonts folder. Then, restart FluoRender so that the font list can be regenerated. </w:t>
            </w:r>
          </w:p>
        </w:tc>
      </w:tr>
    </w:tbl>
    <w:p w14:paraId="03605F6D" w14:textId="77777777" w:rsidR="00DA77F0" w:rsidRDefault="00DA77F0" w:rsidP="00302756">
      <w:pPr>
        <w:jc w:val="both"/>
      </w:pPr>
    </w:p>
    <w:p w14:paraId="233987E1" w14:textId="0B1DC03A" w:rsidR="00DA77F0" w:rsidRDefault="00DA77F0" w:rsidP="00302756">
      <w:pPr>
        <w:jc w:val="both"/>
      </w:pPr>
      <w:r w:rsidRPr="00B253E9">
        <w:rPr>
          <w:b/>
        </w:rPr>
        <w:t>Size.</w:t>
      </w:r>
      <w:r>
        <w:t xml:space="preserve"> Change the font size for render view text.</w:t>
      </w:r>
      <w:r w:rsidR="00A239F8">
        <w:t xml:space="preserve"> You can also type an arbitrary number for the font size.</w:t>
      </w:r>
    </w:p>
    <w:p w14:paraId="2EB05759" w14:textId="0D988F44" w:rsidR="00DC0A1D" w:rsidRDefault="00DC0A1D" w:rsidP="00302756">
      <w:pPr>
        <w:jc w:val="both"/>
      </w:pPr>
      <w:r w:rsidRPr="004618AC">
        <w:rPr>
          <w:b/>
        </w:rPr>
        <w:t>Color.</w:t>
      </w:r>
      <w:r>
        <w:t xml:space="preserve"> You can choose a scheme for the color of </w:t>
      </w:r>
      <w:r w:rsidR="00B755B5">
        <w:t xml:space="preserve">the </w:t>
      </w:r>
      <w:r>
        <w:t>render view text. The default setting chooses a color that is opposite to the background color of the render view. However, if the render view text is on top of a data set, instead of the background, you may choose a different color than the default. The schemes for render view text color are:</w:t>
      </w:r>
    </w:p>
    <w:p w14:paraId="67E9E2C2" w14:textId="7C494DD2" w:rsidR="00DC0A1D" w:rsidRDefault="004618AC" w:rsidP="00302756">
      <w:pPr>
        <w:ind w:left="450"/>
        <w:jc w:val="both"/>
      </w:pPr>
      <w:r w:rsidRPr="004618AC">
        <w:rPr>
          <w:b/>
        </w:rPr>
        <w:t>BG inverted.</w:t>
      </w:r>
      <w:r>
        <w:t xml:space="preserve"> It calculates a color opposite to the background color.</w:t>
      </w:r>
    </w:p>
    <w:p w14:paraId="7858A89C" w14:textId="77BEAB8A" w:rsidR="004618AC" w:rsidRDefault="004618AC" w:rsidP="00302756">
      <w:pPr>
        <w:ind w:left="450"/>
        <w:jc w:val="both"/>
      </w:pPr>
      <w:r w:rsidRPr="004618AC">
        <w:rPr>
          <w:b/>
        </w:rPr>
        <w:t>Background.</w:t>
      </w:r>
      <w:r>
        <w:t xml:space="preserve"> It uses the same color as the background.</w:t>
      </w:r>
    </w:p>
    <w:p w14:paraId="76F03218" w14:textId="40B2710E" w:rsidR="004618AC" w:rsidRDefault="004618AC" w:rsidP="00302756">
      <w:pPr>
        <w:ind w:left="450"/>
        <w:jc w:val="both"/>
      </w:pPr>
      <w:r w:rsidRPr="004618AC">
        <w:rPr>
          <w:b/>
        </w:rPr>
        <w:t>Vol sec color.</w:t>
      </w:r>
      <w:r>
        <w:t xml:space="preserve"> It uses the secondary color of </w:t>
      </w:r>
      <w:r w:rsidR="003E3688">
        <w:t>the currently</w:t>
      </w:r>
      <w:r>
        <w:t xml:space="preserve"> selected volume channel. When nothing is selected, it uses the default color. See </w:t>
      </w:r>
      <w:r>
        <w:fldChar w:fldCharType="begin" w:fldLock="1"/>
      </w:r>
      <w:r>
        <w:instrText xml:space="preserve"> REF _Ref448912971 \r \h </w:instrText>
      </w:r>
      <w:r w:rsidR="00E620C5">
        <w:instrText xml:space="preserve"> \* MERGEFORMAT </w:instrText>
      </w:r>
      <w:r>
        <w:fldChar w:fldCharType="separate"/>
      </w:r>
      <w:r w:rsidR="00B137B9">
        <w:t>Chapter 8</w:t>
      </w:r>
      <w:r>
        <w:fldChar w:fldCharType="end"/>
      </w:r>
      <w:r>
        <w:t xml:space="preserve"> on details of setting the secondary color of a volume channel.</w:t>
      </w:r>
    </w:p>
    <w:p w14:paraId="257D151C" w14:textId="31B5433F" w:rsidR="00ED05AB" w:rsidRDefault="00ED05AB" w:rsidP="00302756">
      <w:pPr>
        <w:pStyle w:val="Heading3"/>
        <w:jc w:val="both"/>
      </w:pPr>
      <w:r>
        <w:t>Line Width</w:t>
      </w:r>
    </w:p>
    <w:p w14:paraId="11E18B2D" w14:textId="216B3491" w:rsidR="00ED05AB" w:rsidRDefault="001D5431" w:rsidP="00302756">
      <w:pPr>
        <w:jc w:val="both"/>
      </w:pPr>
      <w:r>
        <w:t xml:space="preserve">The width of lines </w:t>
      </w:r>
      <w:r w:rsidR="006A2C09">
        <w:t xml:space="preserve">for rulers, tracks, </w:t>
      </w:r>
      <w:r w:rsidR="00316922">
        <w:t xml:space="preserve">clipping plane borders, </w:t>
      </w:r>
      <w:r w:rsidR="006A2C09">
        <w:t>etc.</w:t>
      </w:r>
      <w:r w:rsidR="00B0505B">
        <w:t xml:space="preserve"> All line widths are adjusted altogether.</w:t>
      </w:r>
    </w:p>
    <w:p w14:paraId="6A5F126A" w14:textId="77777777" w:rsidR="00DA77F0" w:rsidRDefault="00DA77F0" w:rsidP="00302756">
      <w:pPr>
        <w:pStyle w:val="Heading3"/>
        <w:jc w:val="both"/>
      </w:pPr>
      <w:r>
        <w:t>Paint History</w:t>
      </w:r>
    </w:p>
    <w:p w14:paraId="5C525DB9" w14:textId="77777777" w:rsidR="00DA77F0" w:rsidRDefault="00DA77F0" w:rsidP="00302756">
      <w:pPr>
        <w:jc w:val="both"/>
      </w:pPr>
      <w:r>
        <w:t xml:space="preserve">Paint history is the number of paint brush operations that can be remembered by FluoRender. Set a number greater than 0 to use the </w:t>
      </w:r>
      <w:r w:rsidRPr="00747895">
        <w:rPr>
          <w:b/>
        </w:rPr>
        <w:t>Undo</w:t>
      </w:r>
      <w:r>
        <w:t xml:space="preserve"> and </w:t>
      </w:r>
      <w:r w:rsidRPr="00747895">
        <w:rPr>
          <w:b/>
        </w:rPr>
        <w:t>Redo</w:t>
      </w:r>
      <w:r>
        <w:t xml:space="preserve"> features in the Analyze window. The paint history is kept for each volume independently. Make sure that you choose a reasonable number so that memory consumption remains low.</w:t>
      </w:r>
    </w:p>
    <w:p w14:paraId="3121CD71" w14:textId="2874AC1B" w:rsidR="005C38A1" w:rsidRDefault="005C38A1" w:rsidP="00302756">
      <w:pPr>
        <w:pStyle w:val="Heading3"/>
        <w:jc w:val="both"/>
      </w:pPr>
      <w:r>
        <w:t>Ruler Point Distance</w:t>
      </w:r>
    </w:p>
    <w:p w14:paraId="3181802B" w14:textId="2DDD2877" w:rsidR="005C38A1" w:rsidRPr="00DE06D7" w:rsidRDefault="001471EA" w:rsidP="00302756">
      <w:pPr>
        <w:jc w:val="both"/>
      </w:pPr>
      <w:r>
        <w:t>The distance between two ruler points when the pencil tool is used to draw a ruler. The distance is calculated as the pixel</w:t>
      </w:r>
      <w:r w:rsidR="00AA26CC">
        <w:t xml:space="preserve">s between two ruler points on </w:t>
      </w:r>
      <w:r w:rsidR="00B755B5">
        <w:t xml:space="preserve">the </w:t>
      </w:r>
      <w:r w:rsidR="00AA26CC">
        <w:t>screen. Therefore, the actual 3D distance</w:t>
      </w:r>
      <w:r w:rsidR="002004D0">
        <w:t xml:space="preserve"> depends on the zoom ratio of the view.</w:t>
      </w:r>
    </w:p>
    <w:p w14:paraId="5EE26DA7" w14:textId="77777777" w:rsidR="00DA77F0" w:rsidRDefault="00DA77F0" w:rsidP="00302756">
      <w:pPr>
        <w:pStyle w:val="Heading2"/>
      </w:pPr>
      <w:bookmarkStart w:id="566" w:name="_Toc406770774"/>
      <w:bookmarkStart w:id="567" w:name="_Toc183178725"/>
      <w:r>
        <w:t>Rendering Settings</w:t>
      </w:r>
      <w:bookmarkEnd w:id="566"/>
      <w:bookmarkEnd w:id="567"/>
    </w:p>
    <w:p w14:paraId="2F958BA4" w14:textId="690CCA90" w:rsidR="00DA77F0" w:rsidRDefault="00DA77F0" w:rsidP="00302756">
      <w:pPr>
        <w:spacing w:after="0"/>
        <w:jc w:val="both"/>
      </w:pPr>
      <w:r>
        <w:t>Rendering settings are in the rendering panel (</w:t>
      </w:r>
      <w:r w:rsidR="00011E93">
        <w:fldChar w:fldCharType="begin"/>
      </w:r>
      <w:r w:rsidR="00011E93">
        <w:instrText xml:space="preserve"> REF _Ref406769143 \h </w:instrText>
      </w:r>
      <w:r w:rsidR="00302756">
        <w:instrText xml:space="preserve"> \* MERGEFORMAT </w:instrText>
      </w:r>
      <w:r w:rsidR="00011E93">
        <w:fldChar w:fldCharType="separate"/>
      </w:r>
      <w:r w:rsidR="0017337F">
        <w:t xml:space="preserve">Figure </w:t>
      </w:r>
      <w:r w:rsidR="0017337F">
        <w:rPr>
          <w:noProof/>
        </w:rPr>
        <w:t>23</w:t>
      </w:r>
      <w:r w:rsidR="0017337F">
        <w:rPr>
          <w:noProof/>
        </w:rPr>
        <w:noBreakHyphen/>
        <w:t>2</w:t>
      </w:r>
      <w:r w:rsidR="00011E93">
        <w:fldChar w:fldCharType="end"/>
      </w:r>
      <w:r>
        <w:t>).</w:t>
      </w:r>
    </w:p>
    <w:p w14:paraId="171AE29B" w14:textId="77777777" w:rsidR="00DA77F0" w:rsidRDefault="00DA77F0" w:rsidP="00D174EC">
      <w:pPr>
        <w:spacing w:after="120"/>
        <w:jc w:val="center"/>
      </w:pPr>
      <w:r>
        <w:rPr>
          <w:noProof/>
          <w:lang w:eastAsia="en-US"/>
        </w:rPr>
        <w:lastRenderedPageBreak/>
        <w:drawing>
          <wp:inline distT="0" distB="0" distL="0" distR="0" wp14:anchorId="3BE92BEF" wp14:editId="3AD3CFD7">
            <wp:extent cx="3355848" cy="4553712"/>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pic:cNvPicPr>
                      <a:picLocks noChangeAspect="1" noChangeArrowheads="1"/>
                    </pic:cNvPicPr>
                  </pic:nvPicPr>
                  <pic:blipFill>
                    <a:blip r:embed="rId208"/>
                    <a:stretch>
                      <a:fillRect/>
                    </a:stretch>
                  </pic:blipFill>
                  <pic:spPr bwMode="auto">
                    <a:xfrm>
                      <a:off x="0" y="0"/>
                      <a:ext cx="3355848" cy="4553712"/>
                    </a:xfrm>
                    <a:prstGeom prst="rect">
                      <a:avLst/>
                    </a:prstGeom>
                    <a:noFill/>
                    <a:ln>
                      <a:noFill/>
                    </a:ln>
                  </pic:spPr>
                </pic:pic>
              </a:graphicData>
            </a:graphic>
          </wp:inline>
        </w:drawing>
      </w:r>
    </w:p>
    <w:p w14:paraId="7D74077B" w14:textId="44556E93" w:rsidR="00DA77F0" w:rsidRPr="0055721E" w:rsidRDefault="00DA77F0" w:rsidP="00D174EC">
      <w:pPr>
        <w:pStyle w:val="Caption"/>
        <w:jc w:val="center"/>
      </w:pPr>
      <w:bookmarkStart w:id="568" w:name="_Ref406769143"/>
      <w:bookmarkStart w:id="569" w:name="_Ref406768546"/>
      <w:bookmarkStart w:id="570" w:name="_Toc183178798"/>
      <w:r>
        <w:t xml:space="preserve">Figure </w:t>
      </w:r>
      <w:fldSimple w:instr=" STYLEREF 1 \s ">
        <w:r w:rsidR="0017337F">
          <w:rPr>
            <w:noProof/>
          </w:rPr>
          <w:t>23</w:t>
        </w:r>
      </w:fldSimple>
      <w:r w:rsidR="00586A6E">
        <w:noBreakHyphen/>
      </w:r>
      <w:fldSimple w:instr=" SEQ Figure \* ARABIC \s 1 ">
        <w:r w:rsidR="0017337F">
          <w:rPr>
            <w:noProof/>
          </w:rPr>
          <w:t>2</w:t>
        </w:r>
      </w:fldSimple>
      <w:bookmarkEnd w:id="568"/>
      <w:r>
        <w:t>. Settings, rendering panel.</w:t>
      </w:r>
      <w:bookmarkEnd w:id="569"/>
      <w:bookmarkEnd w:id="570"/>
    </w:p>
    <w:p w14:paraId="674FFC35" w14:textId="77777777" w:rsidR="00DA77F0" w:rsidRDefault="00DA77F0" w:rsidP="00302756">
      <w:pPr>
        <w:pStyle w:val="Heading3"/>
        <w:jc w:val="both"/>
      </w:pPr>
      <w:r>
        <w:t>Micro Blending</w:t>
      </w:r>
    </w:p>
    <w:p w14:paraId="028B6748" w14:textId="77777777" w:rsidR="00DA77F0" w:rsidRDefault="00DA77F0" w:rsidP="00302756">
      <w:pPr>
        <w:jc w:val="both"/>
      </w:pPr>
      <w:r w:rsidRPr="007E283E">
        <w:rPr>
          <w:b/>
        </w:rPr>
        <w:t>Enable micro blending.</w:t>
      </w:r>
      <w:r>
        <w:t xml:space="preserve"> When enabled, channel intermixing in depth mode has more accurate results.</w:t>
      </w:r>
    </w:p>
    <w:p w14:paraId="3905E975" w14:textId="77777777" w:rsidR="00DA77F0" w:rsidRDefault="00DA77F0" w:rsidP="00302756">
      <w:pPr>
        <w:pStyle w:val="Heading3"/>
        <w:jc w:val="both"/>
      </w:pPr>
      <w:r>
        <w:t>Mesh transparency quality</w:t>
      </w:r>
    </w:p>
    <w:p w14:paraId="32D9FF1B" w14:textId="64354AAA" w:rsidR="00DA77F0" w:rsidRDefault="00DA77F0" w:rsidP="00302756">
      <w:pPr>
        <w:jc w:val="both"/>
      </w:pPr>
      <w:r>
        <w:t>It sets the number of depth</w:t>
      </w:r>
      <w:r w:rsidR="00EA4B08">
        <w:t>-</w:t>
      </w:r>
      <w:r>
        <w:t xml:space="preserve">peeling layers for rendering semi-transparent mesh objects, and for mixing mesh objects with volumes. </w:t>
      </w:r>
      <w:r w:rsidR="00EA4B08">
        <w:t>A higher</w:t>
      </w:r>
      <w:r>
        <w:t xml:space="preserve"> number is for better quality when mesh objects have complex shapes.</w:t>
      </w:r>
    </w:p>
    <w:p w14:paraId="701C71DE" w14:textId="77777777" w:rsidR="00DA77F0" w:rsidRDefault="00DA77F0" w:rsidP="00302756">
      <w:pPr>
        <w:pStyle w:val="Heading3"/>
        <w:jc w:val="both"/>
      </w:pPr>
      <w:r>
        <w:t>Shadow direction</w:t>
      </w:r>
    </w:p>
    <w:p w14:paraId="0E49414C" w14:textId="4E3AFD84" w:rsidR="00DA77F0" w:rsidRDefault="00DA77F0" w:rsidP="00302756">
      <w:pPr>
        <w:jc w:val="both"/>
      </w:pPr>
      <w:r w:rsidRPr="007E283E">
        <w:rPr>
          <w:b/>
        </w:rPr>
        <w:t>Enable directional shadow</w:t>
      </w:r>
      <w:r>
        <w:rPr>
          <w:b/>
        </w:rPr>
        <w:fldChar w:fldCharType="begin"/>
      </w:r>
      <w:r>
        <w:instrText xml:space="preserve"> XE "S</w:instrText>
      </w:r>
      <w:r w:rsidRPr="008441B5">
        <w:instrText>hadow</w:instrText>
      </w:r>
      <w:r>
        <w:instrText xml:space="preserve">" </w:instrText>
      </w:r>
      <w:r>
        <w:rPr>
          <w:b/>
        </w:rPr>
        <w:fldChar w:fldCharType="end"/>
      </w:r>
      <w:r w:rsidRPr="007E283E">
        <w:rPr>
          <w:b/>
        </w:rPr>
        <w:t>.</w:t>
      </w:r>
      <w:r>
        <w:t xml:space="preserve"> When enabled, shadows are </w:t>
      </w:r>
      <w:r w:rsidR="00EA4B08">
        <w:t>cast</w:t>
      </w:r>
      <w:r>
        <w:t xml:space="preserve"> at an angle to the viewing direction.</w:t>
      </w:r>
    </w:p>
    <w:p w14:paraId="2B5AA69A" w14:textId="77777777" w:rsidR="00DA77F0" w:rsidRDefault="00DA77F0" w:rsidP="00302756">
      <w:pPr>
        <w:jc w:val="both"/>
      </w:pPr>
      <w:r w:rsidRPr="0003445B">
        <w:rPr>
          <w:b/>
        </w:rPr>
        <w:t>Shadow direction.</w:t>
      </w:r>
      <w:r>
        <w:t xml:space="preserve"> Use the slider to set shadow direction when directional shadow is enabled.</w:t>
      </w:r>
    </w:p>
    <w:p w14:paraId="301D8B88" w14:textId="6FD05F3A" w:rsidR="00DA77F0" w:rsidRDefault="00DA77F0" w:rsidP="00302756">
      <w:pPr>
        <w:pStyle w:val="Heading3"/>
        <w:jc w:val="both"/>
      </w:pPr>
      <w:r>
        <w:t>Rotations</w:t>
      </w:r>
    </w:p>
    <w:p w14:paraId="27E21B19" w14:textId="7DC3E6A7" w:rsidR="00405138" w:rsidRPr="00405138" w:rsidRDefault="00405138" w:rsidP="00302756">
      <w:pPr>
        <w:jc w:val="both"/>
      </w:pPr>
      <w:r w:rsidRPr="00E829B6">
        <w:rPr>
          <w:b/>
        </w:rPr>
        <w:t>Rotation center anchor start</w:t>
      </w:r>
      <w:r w:rsidR="00B35073" w:rsidRPr="00E829B6">
        <w:rPr>
          <w:b/>
        </w:rPr>
        <w:t>.</w:t>
      </w:r>
      <w:r w:rsidR="00B35073">
        <w:t xml:space="preserve">  The zoom ratio above which the rotation center anchoring is turned on automatically.</w:t>
      </w:r>
      <w:r w:rsidR="008C1C9B">
        <w:t xml:space="preserve"> The rotation center anchoring is turned off when the zoom ratio is below this setting. However, users can manually override the </w:t>
      </w:r>
      <w:r w:rsidR="00CF4AFA">
        <w:t>anchoring mode. If a user changes the setting manually</w:t>
      </w:r>
      <w:r w:rsidR="00E829B6">
        <w:t>, the rotation center anchoring will not be enabled/disabled automatically.</w:t>
      </w:r>
    </w:p>
    <w:p w14:paraId="787EC03D" w14:textId="5470960B" w:rsidR="00DA77F0" w:rsidRPr="0003445B" w:rsidRDefault="00DA77F0" w:rsidP="00302756">
      <w:pPr>
        <w:jc w:val="both"/>
      </w:pPr>
      <w:r w:rsidRPr="0003445B">
        <w:rPr>
          <w:b/>
        </w:rPr>
        <w:lastRenderedPageBreak/>
        <w:t>Link all render view rotations.</w:t>
      </w:r>
      <w:r>
        <w:t xml:space="preserve"> When enabled, rotations of multiple render views are synchronized. You can view all render views from the same angle.</w:t>
      </w:r>
      <w:r w:rsidR="003107BB" w:rsidRPr="003107BB">
        <w:t xml:space="preserve"> </w:t>
      </w:r>
      <w:r w:rsidR="003107BB">
        <w:fldChar w:fldCharType="begin"/>
      </w:r>
      <w:r w:rsidR="003107BB">
        <w:instrText xml:space="preserve"> XE "</w:instrText>
      </w:r>
      <w:r w:rsidR="003107BB" w:rsidRPr="00AF5CDE">
        <w:instrText>Synchronize</w:instrText>
      </w:r>
      <w:r w:rsidR="003107BB">
        <w:instrText xml:space="preserve">" </w:instrText>
      </w:r>
      <w:r w:rsidR="003107BB">
        <w:fldChar w:fldCharType="end"/>
      </w:r>
    </w:p>
    <w:p w14:paraId="760614E6" w14:textId="77777777" w:rsidR="00480852" w:rsidRDefault="00480852" w:rsidP="00302756">
      <w:pPr>
        <w:pStyle w:val="Heading3"/>
        <w:jc w:val="both"/>
      </w:pPr>
      <w:bookmarkStart w:id="571" w:name="_Toc406770775"/>
      <w:r>
        <w:t>Gradient background</w:t>
      </w:r>
    </w:p>
    <w:p w14:paraId="625C9FF5" w14:textId="1097AAA3" w:rsidR="00480852" w:rsidRDefault="00480852" w:rsidP="00302756">
      <w:pPr>
        <w:jc w:val="both"/>
      </w:pPr>
      <w:r w:rsidRPr="0003445B">
        <w:rPr>
          <w:b/>
        </w:rPr>
        <w:t>Enable gradient background.</w:t>
      </w:r>
      <w:r>
        <w:t xml:space="preserve"> Use a gradient background with a faded horizon, instead of a solid color set in render view.</w:t>
      </w:r>
    </w:p>
    <w:p w14:paraId="31A1CA37" w14:textId="77777777" w:rsidR="00DA77F0" w:rsidRDefault="00DA77F0" w:rsidP="00302756">
      <w:pPr>
        <w:pStyle w:val="Heading2"/>
      </w:pPr>
      <w:bookmarkStart w:id="572" w:name="_Toc183178726"/>
      <w:r>
        <w:t>Performance Settings</w:t>
      </w:r>
      <w:bookmarkEnd w:id="571"/>
      <w:bookmarkEnd w:id="572"/>
    </w:p>
    <w:p w14:paraId="26D762BE" w14:textId="5FF074EC" w:rsidR="00DA77F0" w:rsidRDefault="00DA77F0" w:rsidP="00302756">
      <w:pPr>
        <w:jc w:val="both"/>
      </w:pPr>
      <w:r>
        <w:t>Performance settings are in the performance panel (</w:t>
      </w:r>
      <w:r w:rsidR="00011E93">
        <w:fldChar w:fldCharType="begin"/>
      </w:r>
      <w:r w:rsidR="00011E93">
        <w:instrText xml:space="preserve"> REF _Ref406769191 \h </w:instrText>
      </w:r>
      <w:r w:rsidR="00302756">
        <w:instrText xml:space="preserve"> \* MERGEFORMAT </w:instrText>
      </w:r>
      <w:r w:rsidR="00011E93">
        <w:fldChar w:fldCharType="separate"/>
      </w:r>
      <w:r w:rsidR="0017337F">
        <w:t xml:space="preserve">Figure </w:t>
      </w:r>
      <w:r w:rsidR="0017337F">
        <w:rPr>
          <w:noProof/>
        </w:rPr>
        <w:t>23</w:t>
      </w:r>
      <w:r w:rsidR="0017337F">
        <w:rPr>
          <w:noProof/>
        </w:rPr>
        <w:noBreakHyphen/>
        <w:t>3</w:t>
      </w:r>
      <w:r w:rsidR="00011E93">
        <w:fldChar w:fldCharType="end"/>
      </w:r>
      <w:r>
        <w:t>).</w:t>
      </w:r>
    </w:p>
    <w:p w14:paraId="2FF3E6CB" w14:textId="77777777" w:rsidR="00DA77F0" w:rsidRDefault="00DA77F0" w:rsidP="00D174EC">
      <w:pPr>
        <w:spacing w:after="120"/>
        <w:jc w:val="center"/>
      </w:pPr>
      <w:r>
        <w:rPr>
          <w:noProof/>
          <w:lang w:eastAsia="en-US"/>
        </w:rPr>
        <w:drawing>
          <wp:inline distT="0" distB="0" distL="0" distR="0" wp14:anchorId="77B3FE01" wp14:editId="390583E3">
            <wp:extent cx="3319272" cy="45079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pic:cNvPicPr>
                      <a:picLocks noChangeAspect="1" noChangeArrowheads="1"/>
                    </pic:cNvPicPr>
                  </pic:nvPicPr>
                  <pic:blipFill>
                    <a:blip r:embed="rId209"/>
                    <a:stretch>
                      <a:fillRect/>
                    </a:stretch>
                  </pic:blipFill>
                  <pic:spPr bwMode="auto">
                    <a:xfrm>
                      <a:off x="0" y="0"/>
                      <a:ext cx="3319272" cy="4507992"/>
                    </a:xfrm>
                    <a:prstGeom prst="rect">
                      <a:avLst/>
                    </a:prstGeom>
                    <a:noFill/>
                    <a:ln>
                      <a:noFill/>
                    </a:ln>
                  </pic:spPr>
                </pic:pic>
              </a:graphicData>
            </a:graphic>
          </wp:inline>
        </w:drawing>
      </w:r>
    </w:p>
    <w:p w14:paraId="3AE9D66F" w14:textId="3DC309F9" w:rsidR="00DA77F0" w:rsidRDefault="00DA77F0" w:rsidP="00D174EC">
      <w:pPr>
        <w:pStyle w:val="Caption"/>
        <w:jc w:val="center"/>
      </w:pPr>
      <w:bookmarkStart w:id="573" w:name="_Ref406769191"/>
      <w:bookmarkStart w:id="574" w:name="_Toc183178799"/>
      <w:r>
        <w:t xml:space="preserve">Figure </w:t>
      </w:r>
      <w:fldSimple w:instr=" STYLEREF 1 \s ">
        <w:r w:rsidR="0017337F">
          <w:rPr>
            <w:noProof/>
          </w:rPr>
          <w:t>23</w:t>
        </w:r>
      </w:fldSimple>
      <w:r w:rsidR="00586A6E">
        <w:noBreakHyphen/>
      </w:r>
      <w:fldSimple w:instr=" SEQ Figure \* ARABIC \s 1 ">
        <w:r w:rsidR="0017337F">
          <w:rPr>
            <w:noProof/>
          </w:rPr>
          <w:t>3</w:t>
        </w:r>
      </w:fldSimple>
      <w:bookmarkEnd w:id="573"/>
      <w:r>
        <w:t>. Settings, performance panel.</w:t>
      </w:r>
      <w:bookmarkEnd w:id="574"/>
    </w:p>
    <w:p w14:paraId="37D42E40" w14:textId="77777777" w:rsidR="00DA77F0" w:rsidRDefault="00DA77F0" w:rsidP="00302756">
      <w:pPr>
        <w:pStyle w:val="Heading3"/>
        <w:jc w:val="both"/>
      </w:pPr>
      <w:r>
        <w:t>Variable sample rate</w:t>
      </w:r>
    </w:p>
    <w:p w14:paraId="61FF237E" w14:textId="77777777" w:rsidR="00DA77F0" w:rsidRDefault="00DA77F0" w:rsidP="00302756">
      <w:pPr>
        <w:jc w:val="both"/>
      </w:pPr>
      <w:r w:rsidRPr="0003445B">
        <w:rPr>
          <w:b/>
        </w:rPr>
        <w:t>Reduce volume sample rate for mouse interactions.</w:t>
      </w:r>
      <w:r>
        <w:t xml:space="preserve"> When enabled, a lower sample rate is used during mouse interactions. It allows better interaction speed, but rendering may flicker.</w:t>
      </w:r>
    </w:p>
    <w:p w14:paraId="1401753D" w14:textId="77777777" w:rsidR="00DA77F0" w:rsidRDefault="00DA77F0" w:rsidP="00302756">
      <w:pPr>
        <w:pStyle w:val="Heading3"/>
        <w:jc w:val="both"/>
      </w:pPr>
      <w:r>
        <w:t>Large data streaming</w:t>
      </w:r>
    </w:p>
    <w:p w14:paraId="16FB5E2F" w14:textId="77777777" w:rsidR="00DA77F0" w:rsidRDefault="00DA77F0" w:rsidP="00302756">
      <w:pPr>
        <w:jc w:val="both"/>
      </w:pPr>
      <w:r w:rsidRPr="0003445B">
        <w:rPr>
          <w:b/>
        </w:rPr>
        <w:t>Enable streaming</w:t>
      </w:r>
      <w:r>
        <w:rPr>
          <w:b/>
        </w:rPr>
        <w:fldChar w:fldCharType="begin"/>
      </w:r>
      <w:r>
        <w:instrText xml:space="preserve"> XE "S</w:instrText>
      </w:r>
      <w:r w:rsidRPr="007E3ABF">
        <w:instrText>treaming</w:instrText>
      </w:r>
      <w:r>
        <w:instrText xml:space="preserve">" </w:instrText>
      </w:r>
      <w:r>
        <w:rPr>
          <w:b/>
        </w:rPr>
        <w:fldChar w:fldCharType="end"/>
      </w:r>
      <w:r w:rsidRPr="0003445B">
        <w:rPr>
          <w:b/>
        </w:rPr>
        <w:t xml:space="preserve"> for large data sets.</w:t>
      </w:r>
      <w:r>
        <w:t xml:space="preserve"> Enable this option if data sets to be visualized are too large to load into graphics hardware or too slow to render.</w:t>
      </w:r>
    </w:p>
    <w:p w14:paraId="6E131130" w14:textId="7D389DAF" w:rsidR="005C15EE" w:rsidRDefault="005C15EE" w:rsidP="00302756">
      <w:pPr>
        <w:jc w:val="both"/>
      </w:pPr>
      <w:r w:rsidRPr="005C15EE">
        <w:rPr>
          <w:b/>
        </w:rPr>
        <w:lastRenderedPageBreak/>
        <w:t>Update order.</w:t>
      </w:r>
      <w:r>
        <w:t xml:space="preserve"> You can choose the update order when multiple bricks cannot be rendered within one render loop.</w:t>
      </w:r>
    </w:p>
    <w:p w14:paraId="4458ED51" w14:textId="57BA5F9B" w:rsidR="00DA77F0" w:rsidRDefault="00DA77F0" w:rsidP="00302756">
      <w:pPr>
        <w:jc w:val="both"/>
      </w:pPr>
      <w:r w:rsidRPr="0003445B">
        <w:rPr>
          <w:b/>
        </w:rPr>
        <w:t>Graphics memory.</w:t>
      </w:r>
      <w:r>
        <w:t xml:space="preserve"> Set this setting to the size of your graphics memory. Check hardware information on graphics cards. Data </w:t>
      </w:r>
      <w:r w:rsidR="00EA4B08">
        <w:t xml:space="preserve">sets </w:t>
      </w:r>
      <w:r>
        <w:t xml:space="preserve">larger than </w:t>
      </w:r>
      <w:r w:rsidR="00EA4B08">
        <w:t>the setting</w:t>
      </w:r>
      <w:r>
        <w:t xml:space="preserve"> are streamed from system memory to graphics memory.</w:t>
      </w:r>
    </w:p>
    <w:p w14:paraId="229517C4" w14:textId="77777777" w:rsidR="00DA77F0" w:rsidRDefault="00DA77F0" w:rsidP="00302756">
      <w:pPr>
        <w:jc w:val="both"/>
      </w:pPr>
      <w:r w:rsidRPr="00A85B98">
        <w:rPr>
          <w:b/>
        </w:rPr>
        <w:t>Large data size.</w:t>
      </w:r>
      <w:r>
        <w:t xml:space="preserve"> It is a limit that larger data sets are broken into bricks.</w:t>
      </w:r>
    </w:p>
    <w:p w14:paraId="4CBD7DCA" w14:textId="16973CBF" w:rsidR="00DA77F0" w:rsidRDefault="00DA77F0" w:rsidP="00302756">
      <w:pPr>
        <w:jc w:val="both"/>
      </w:pPr>
      <w:r w:rsidRPr="00A85B98">
        <w:rPr>
          <w:b/>
        </w:rPr>
        <w:t>Brick size.</w:t>
      </w:r>
      <w:r>
        <w:t xml:space="preserve"> When a data set is larger than the limit set by </w:t>
      </w:r>
      <w:r w:rsidRPr="00A85B98">
        <w:rPr>
          <w:b/>
        </w:rPr>
        <w:t>large data size</w:t>
      </w:r>
      <w:r>
        <w:t xml:space="preserve">, it is broken into bricks with a size of this setting for each of </w:t>
      </w:r>
      <w:r w:rsidR="00AC382C">
        <w:t xml:space="preserve">the </w:t>
      </w:r>
      <w:r>
        <w:t>X, Y, and Z axes.</w:t>
      </w:r>
    </w:p>
    <w:p w14:paraId="1C8F8215" w14:textId="748935FE" w:rsidR="00DA77F0" w:rsidRDefault="00DA77F0" w:rsidP="00302756">
      <w:pPr>
        <w:jc w:val="both"/>
      </w:pPr>
      <w:r w:rsidRPr="00A85B98">
        <w:rPr>
          <w:b/>
        </w:rPr>
        <w:t>Response time.</w:t>
      </w:r>
      <w:r>
        <w:t xml:space="preserve"> </w:t>
      </w:r>
      <w:r w:rsidR="00090A73">
        <w:t>There</w:t>
      </w:r>
      <w:r>
        <w:t xml:space="preserve"> is a time limit between two updates during data streaming</w:t>
      </w:r>
      <w:r>
        <w:fldChar w:fldCharType="begin"/>
      </w:r>
      <w:r>
        <w:instrText xml:space="preserve"> XE "S</w:instrText>
      </w:r>
      <w:r w:rsidRPr="007E3ABF">
        <w:instrText>treaming</w:instrText>
      </w:r>
      <w:r>
        <w:instrText xml:space="preserve">" </w:instrText>
      </w:r>
      <w:r>
        <w:fldChar w:fldCharType="end"/>
      </w:r>
      <w:r>
        <w:t>. Shorter time makes rendering more responsive to user interactions, but less content of a data set may be processed and rendered.</w:t>
      </w:r>
    </w:p>
    <w:p w14:paraId="02AE5663" w14:textId="7C541641" w:rsidR="00C20DD8" w:rsidRDefault="00C20DD8" w:rsidP="00302756">
      <w:pPr>
        <w:jc w:val="both"/>
      </w:pPr>
      <w:r w:rsidRPr="00480087">
        <w:rPr>
          <w:b/>
        </w:rPr>
        <w:t>Detail level offset.</w:t>
      </w:r>
      <w:r>
        <w:t xml:space="preserve"> </w:t>
      </w:r>
      <w:r w:rsidR="00895C28">
        <w:t>When a multiresolution data set is loaded, use this setting to control the resolution level displayed at a certain zoom ratio. Decrease this setting to show lower resolution</w:t>
      </w:r>
      <w:r w:rsidR="00480087">
        <w:t xml:space="preserve"> levels, which can be useful for low-end or old computers.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F11C2" w14:paraId="01509FA3"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E5C18C0" w14:textId="77777777" w:rsidR="008F11C2" w:rsidRDefault="008F11C2" w:rsidP="00302756">
            <w:pPr>
              <w:pStyle w:val="Icon"/>
              <w:jc w:val="both"/>
            </w:pPr>
            <w:r>
              <w:rPr>
                <w:noProof/>
                <w:lang w:eastAsia="en-US"/>
              </w:rPr>
              <mc:AlternateContent>
                <mc:Choice Requires="wpg">
                  <w:drawing>
                    <wp:inline distT="0" distB="0" distL="0" distR="0" wp14:anchorId="0D08E4E5" wp14:editId="2941CCE8">
                      <wp:extent cx="228600" cy="228600"/>
                      <wp:effectExtent l="0" t="0" r="0" b="0"/>
                      <wp:docPr id="5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5" name="Oval 5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6"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BE13C9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glLhwUAAPQ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m04TpniFIHm9bHSZsFRaAbTui5oVQiuCa1dvluB6Z+pP9UfTvNiE&#10;J0LgMTMV/Ydv7NED/dQBLR8dE3g5Hl/MhwiHwFaz9oEQOaL1jEvkP3+Vb9AqHZBtnSm7Gille9Ts&#10;v0PtU85r6YNhyf8OtVmL2ocHXrLZd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K3uCUuHBQAA9BEAAA4AAAAAAAAAAAAAAAAALgIAAGRycy9l&#10;Mm9Eb2MueG1sUEsBAi0AFAAGAAgAAAAhAPgMKZnYAAAAAwEAAA8AAAAAAAAAAAAAAAAA4QcAAGRy&#10;cy9kb3ducmV2LnhtbFBLBQYAAAAABAAEAPMAAADmCAAAAAA=&#10;">
                      <v:oval id="Oval 5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2E4D19" w14:textId="5782956B" w:rsidR="008F11C2" w:rsidRDefault="008F11C2"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Large data streaming </w:t>
            </w:r>
            <w:r w:rsidR="00090A73">
              <w:t>has been</w:t>
            </w:r>
            <w:r>
              <w:t xml:space="preserve"> on by default since version 2.22. </w:t>
            </w:r>
            <w:r w:rsidR="00D674CF">
              <w:t>A volume channel smaller than the large data size setting will not be divided into bricks.</w:t>
            </w:r>
            <w:r>
              <w:t xml:space="preserve"> </w:t>
            </w:r>
          </w:p>
        </w:tc>
      </w:tr>
      <w:tr w:rsidR="008F11C2" w14:paraId="20D3C0CE" w14:textId="77777777" w:rsidTr="008F11C2">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33567005" w14:textId="77777777" w:rsidR="008F11C2" w:rsidRDefault="008F11C2" w:rsidP="00302756">
            <w:pPr>
              <w:pStyle w:val="Icon"/>
              <w:jc w:val="both"/>
            </w:pPr>
            <w:r>
              <w:rPr>
                <w:noProof/>
                <w:lang w:eastAsia="en-US"/>
              </w:rPr>
              <mc:AlternateContent>
                <mc:Choice Requires="wpg">
                  <w:drawing>
                    <wp:inline distT="0" distB="0" distL="0" distR="0" wp14:anchorId="76985861" wp14:editId="4D836E42">
                      <wp:extent cx="228600" cy="228600"/>
                      <wp:effectExtent l="0" t="0" r="0" b="0"/>
                      <wp:docPr id="54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9" name="Oval 5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0"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9A360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rvKiAUAAPQRAAAOAAAAAAAAAAAAAAAAAC4CAABkcnMv&#10;ZTJvRG9jLnhtbFBLAQItABQABgAIAAAAIQD4DCmZ2AAAAAMBAAAPAAAAAAAAAAAAAAAAAOIHAABk&#10;cnMvZG93bnJldi54bWxQSwUGAAAAAAQABADzAAAA5wgAAAAA&#10;">
                      <v:oval id="Oval 5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FtcwwAAANwAAAAPAAAAZHJzL2Rvd25yZXYueG1sRI/dagIx&#10;EIXvC75DGKF3NatY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e4xbXM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161438CD" w14:textId="67E3779A" w:rsidR="008F11C2" w:rsidRDefault="00D674CF" w:rsidP="00302756">
            <w:pPr>
              <w:pStyle w:val="TipText"/>
              <w:jc w:val="both"/>
              <w:cnfStyle w:val="000000000000" w:firstRow="0" w:lastRow="0" w:firstColumn="0" w:lastColumn="0" w:oddVBand="0" w:evenVBand="0" w:oddHBand="0" w:evenHBand="0" w:firstRowFirstColumn="0" w:firstRowLastColumn="0" w:lastRowFirstColumn="0" w:lastRowLastColumn="0"/>
            </w:pPr>
            <w:r>
              <w:t>When you load a data set</w:t>
            </w:r>
            <w:r w:rsidR="006064AA">
              <w:t xml:space="preserve">, the progress dialog shows </w:t>
            </w:r>
            <w:r w:rsidR="00090A73">
              <w:t xml:space="preserve">the </w:t>
            </w:r>
            <w:r w:rsidR="006064AA">
              <w:t>current streaming settings.</w:t>
            </w:r>
          </w:p>
        </w:tc>
      </w:tr>
      <w:tr w:rsidR="00D230DC" w14:paraId="3D81929B" w14:textId="77777777" w:rsidTr="00F93A77">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AA0310" w14:textId="0CE3A9D4" w:rsidR="00D230DC" w:rsidRDefault="00F93A77" w:rsidP="00302756">
            <w:pPr>
              <w:pStyle w:val="Icon"/>
              <w:jc w:val="both"/>
              <w:rPr>
                <w:noProof/>
                <w:lang w:eastAsia="en-US"/>
              </w:rPr>
            </w:pPr>
            <w:r>
              <w:rPr>
                <w:noProof/>
                <w:lang w:eastAsia="en-US"/>
              </w:rPr>
              <mc:AlternateContent>
                <mc:Choice Requires="wpg">
                  <w:drawing>
                    <wp:inline distT="0" distB="0" distL="0" distR="0" wp14:anchorId="14F6D70D" wp14:editId="5CA4C791">
                      <wp:extent cx="228600" cy="228600"/>
                      <wp:effectExtent l="0" t="0" r="0" b="0"/>
                      <wp:docPr id="55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61" name="Oval 56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62"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30A31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BfFMRhQUAAPQRAAAOAAAAAAAAAAAAAAAAAC4CAABkcnMvZTJv&#10;RG9jLnhtbFBLAQItABQABgAIAAAAIQD4DCmZ2AAAAAMBAAAPAAAAAAAAAAAAAAAAAN8HAABkcnMv&#10;ZG93bnJldi54bWxQSwUGAAAAAAQABADzAAAA5AgAAAAA&#10;">
                      <v:oval id="Oval 56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24433BB" w14:textId="6BFE304B" w:rsidR="00D230DC" w:rsidRDefault="00F93A77"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Since version 2.26.2, </w:t>
            </w:r>
            <w:r w:rsidR="00F72EC4">
              <w:t xml:space="preserve">large data streaming applies to brush painting and component analysis. </w:t>
            </w:r>
            <w:r w:rsidR="007A01DB">
              <w:t>Painting locally</w:t>
            </w:r>
            <w:r w:rsidR="002F0B4B">
              <w:t xml:space="preserve"> on a large data set when only a few data bricks are covered by the paint stroke reduces processing time sig</w:t>
            </w:r>
            <w:r w:rsidR="00151D05">
              <w:t>nificantly. Check</w:t>
            </w:r>
            <w:r w:rsidR="005F3239">
              <w:t>ing</w:t>
            </w:r>
            <w:r w:rsidR="00151D05">
              <w:t xml:space="preserve"> “use selection”</w:t>
            </w:r>
            <w:r w:rsidR="005F3239">
              <w:t xml:space="preserve"> for component generation and analysis also constrains the computations </w:t>
            </w:r>
            <w:r w:rsidR="00BA0C4A">
              <w:t>only within selected bricks to reduce processing time.</w:t>
            </w:r>
          </w:p>
        </w:tc>
      </w:tr>
      <w:tr w:rsidR="00BA0C4A" w14:paraId="60D5CB4D" w14:textId="77777777" w:rsidTr="00BA0C4A">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57A4F654" w14:textId="04AC8A39" w:rsidR="00BA0C4A" w:rsidRDefault="00BA0C4A" w:rsidP="00302756">
            <w:pPr>
              <w:pStyle w:val="Icon"/>
              <w:jc w:val="both"/>
              <w:rPr>
                <w:noProof/>
                <w:lang w:eastAsia="en-US"/>
              </w:rPr>
            </w:pPr>
            <w:r>
              <w:rPr>
                <w:noProof/>
                <w:lang w:eastAsia="en-US"/>
              </w:rPr>
              <mc:AlternateContent>
                <mc:Choice Requires="wpg">
                  <w:drawing>
                    <wp:inline distT="0" distB="0" distL="0" distR="0" wp14:anchorId="6A3F528B" wp14:editId="1A4E9449">
                      <wp:extent cx="228600" cy="228600"/>
                      <wp:effectExtent l="0" t="0" r="0" b="0"/>
                      <wp:docPr id="1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95" name="Oval 59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96"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37FD82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P0plbSHBQAA9BEAAA4AAAAAAAAAAAAAAAAALgIAAGRycy9l&#10;Mm9Eb2MueG1sUEsBAi0AFAAGAAgAAAAhAPgMKZnYAAAAAwEAAA8AAAAAAAAAAAAAAAAA4QcAAGRy&#10;cy9kb3ducmV2LnhtbFBLBQYAAAAABAAEAPMAAADmCAAAAAA=&#10;">
                      <v:oval id="Oval 59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6E8AE08F" w14:textId="7E9AC5BE" w:rsidR="00BA0C4A" w:rsidRDefault="00BA0C4A"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Consider setting different </w:t>
            </w:r>
            <w:r w:rsidR="00090A73">
              <w:t>brick</w:t>
            </w:r>
            <w:r>
              <w:t xml:space="preserve"> sizes for visualization and analysis. </w:t>
            </w:r>
            <w:r w:rsidR="001314B9">
              <w:t>Component analysis requires more computational power and</w:t>
            </w:r>
            <w:r w:rsidR="00023E05">
              <w:t xml:space="preserve"> thus smaller brick size.</w:t>
            </w:r>
          </w:p>
        </w:tc>
      </w:tr>
    </w:tbl>
    <w:p w14:paraId="554F6743" w14:textId="77777777" w:rsidR="008F11C2" w:rsidRPr="0003445B" w:rsidRDefault="008F11C2" w:rsidP="00302756">
      <w:pPr>
        <w:spacing w:after="0"/>
        <w:jc w:val="both"/>
      </w:pPr>
    </w:p>
    <w:p w14:paraId="2CDD59AE" w14:textId="576490E3" w:rsidR="001E7898" w:rsidRDefault="001E7898" w:rsidP="00302756">
      <w:pPr>
        <w:pStyle w:val="Heading2"/>
      </w:pPr>
      <w:bookmarkStart w:id="575" w:name="_Toc406770776"/>
      <w:bookmarkStart w:id="576" w:name="_Toc183178727"/>
      <w:r>
        <w:t>Display Settings</w:t>
      </w:r>
      <w:bookmarkEnd w:id="576"/>
    </w:p>
    <w:p w14:paraId="349837D1" w14:textId="32080AC0" w:rsidR="001E7898" w:rsidRDefault="001E7898" w:rsidP="00302756">
      <w:pPr>
        <w:jc w:val="both"/>
      </w:pPr>
      <w:r>
        <w:t>Display settings are in the display panel (</w:t>
      </w:r>
      <w:r w:rsidR="003A51B9">
        <w:fldChar w:fldCharType="begin"/>
      </w:r>
      <w:r w:rsidR="003A51B9">
        <w:instrText xml:space="preserve"> REF _Ref406769932 \h </w:instrText>
      </w:r>
      <w:r w:rsidR="00302756">
        <w:instrText xml:space="preserve"> \* MERGEFORMAT </w:instrText>
      </w:r>
      <w:r w:rsidR="003A51B9">
        <w:fldChar w:fldCharType="separate"/>
      </w:r>
      <w:r w:rsidR="0017337F">
        <w:t xml:space="preserve">Figure </w:t>
      </w:r>
      <w:r w:rsidR="0017337F">
        <w:rPr>
          <w:noProof/>
        </w:rPr>
        <w:t>23</w:t>
      </w:r>
      <w:r w:rsidR="0017337F">
        <w:rPr>
          <w:noProof/>
        </w:rPr>
        <w:noBreakHyphen/>
        <w:t>5</w:t>
      </w:r>
      <w:r w:rsidR="003A51B9">
        <w:fldChar w:fldCharType="end"/>
      </w:r>
      <w:r>
        <w:t>).</w:t>
      </w:r>
    </w:p>
    <w:p w14:paraId="3DCA64E9" w14:textId="77777777" w:rsidR="001E7898" w:rsidRDefault="001E7898" w:rsidP="00D174EC">
      <w:pPr>
        <w:spacing w:after="120"/>
        <w:jc w:val="center"/>
      </w:pPr>
      <w:r>
        <w:rPr>
          <w:noProof/>
          <w:lang w:eastAsia="en-US"/>
        </w:rPr>
        <w:lastRenderedPageBreak/>
        <w:drawing>
          <wp:inline distT="0" distB="0" distL="0" distR="0" wp14:anchorId="1DF502BB" wp14:editId="38F7AB14">
            <wp:extent cx="3266337" cy="4423743"/>
            <wp:effectExtent l="0" t="0" r="0" b="0"/>
            <wp:docPr id="767354899" name="Picture 767354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54899" name="Picture 767354899"/>
                    <pic:cNvPicPr>
                      <a:picLocks noChangeAspect="1" noChangeArrowheads="1"/>
                    </pic:cNvPicPr>
                  </pic:nvPicPr>
                  <pic:blipFill>
                    <a:blip r:embed="rId210"/>
                    <a:stretch>
                      <a:fillRect/>
                    </a:stretch>
                  </pic:blipFill>
                  <pic:spPr bwMode="auto">
                    <a:xfrm>
                      <a:off x="0" y="0"/>
                      <a:ext cx="3266337" cy="4423743"/>
                    </a:xfrm>
                    <a:prstGeom prst="rect">
                      <a:avLst/>
                    </a:prstGeom>
                    <a:noFill/>
                    <a:ln>
                      <a:noFill/>
                    </a:ln>
                  </pic:spPr>
                </pic:pic>
              </a:graphicData>
            </a:graphic>
          </wp:inline>
        </w:drawing>
      </w:r>
    </w:p>
    <w:p w14:paraId="188E162A" w14:textId="4048AA7D" w:rsidR="001E7898" w:rsidRDefault="001E7898" w:rsidP="00D174EC">
      <w:pPr>
        <w:pStyle w:val="Caption"/>
        <w:jc w:val="center"/>
      </w:pPr>
      <w:bookmarkStart w:id="577" w:name="_Toc183178800"/>
      <w:r>
        <w:t xml:space="preserve">Figure </w:t>
      </w:r>
      <w:fldSimple w:instr=" STYLEREF 1 \s ">
        <w:r w:rsidR="0017337F">
          <w:rPr>
            <w:noProof/>
          </w:rPr>
          <w:t>23</w:t>
        </w:r>
      </w:fldSimple>
      <w:r>
        <w:noBreakHyphen/>
      </w:r>
      <w:fldSimple w:instr=" SEQ Figure \* ARABIC \s 1 ">
        <w:r w:rsidR="0017337F">
          <w:rPr>
            <w:noProof/>
          </w:rPr>
          <w:t>4</w:t>
        </w:r>
      </w:fldSimple>
      <w:r>
        <w:t>. Settings, display panel.</w:t>
      </w:r>
      <w:bookmarkEnd w:id="577"/>
    </w:p>
    <w:p w14:paraId="6A3B9959" w14:textId="17C85689" w:rsidR="006D364F" w:rsidRDefault="006D364F" w:rsidP="00302756">
      <w:pPr>
        <w:pStyle w:val="Heading3"/>
        <w:jc w:val="both"/>
      </w:pPr>
      <w:r>
        <w:t>Stereo</w:t>
      </w:r>
      <w:r w:rsidR="00111FC3">
        <w:t>graphy</w:t>
      </w:r>
      <w:r>
        <w:t xml:space="preserve"> </w:t>
      </w:r>
      <w:r w:rsidR="00F105C6">
        <w:t>/ Virtual Reality / Holography</w:t>
      </w:r>
    </w:p>
    <w:p w14:paraId="0B76E7CB" w14:textId="7D748999" w:rsidR="006D364F" w:rsidRDefault="006D364F" w:rsidP="00302756">
      <w:pPr>
        <w:jc w:val="both"/>
      </w:pPr>
      <w:r w:rsidRPr="000A57B2">
        <w:rPr>
          <w:b/>
          <w:bCs/>
        </w:rPr>
        <w:t>Enable stereo</w:t>
      </w:r>
      <w:r w:rsidR="00F105C6">
        <w:rPr>
          <w:b/>
          <w:bCs/>
        </w:rPr>
        <w:t>graphy</w:t>
      </w:r>
      <w:r w:rsidRPr="000A57B2">
        <w:rPr>
          <w:b/>
          <w:bCs/>
        </w:rPr>
        <w:t>.</w:t>
      </w:r>
      <w:r>
        <w:t xml:space="preserve"> Check this option to render two frames each time for the left and right eyes. The stereo can work in two modes. The first mode is the plain stereo mode. It uses the same projection settings as the normal rendering mode, which can be changed in the render view settings. Use the plain stereo mode for two situations. 1) Render and capture a video with side-by-side stereo, which can be viewed later using a VR headset, or cellphone-based VR. 2) Connect a cellphone to the computer and use it as a secondary display for the computer. Put the cellphone in a proper cellphone-based VR enclosure, and then view the renderings in stereo. The second mode is the SteamVR mode. It is turned on automatically when a SteamVR headset is properly connected to the computer after a restart of FluoRender. In SteamVR mode, the projection is set by the headset and cannot be changed by render view settings. Use the VR headset to view the renderings. You can still operate FluoRender normally using the user interface on the computer display. To switch back to the plain stereo mode, disconnect the VR headset and restart FluoRender.</w:t>
      </w:r>
    </w:p>
    <w:p w14:paraId="5C8E4D2E" w14:textId="2542DE94" w:rsidR="006D364F" w:rsidRDefault="006D364F" w:rsidP="00302756">
      <w:pPr>
        <w:jc w:val="both"/>
      </w:pPr>
      <w:r w:rsidRPr="006D364F">
        <w:rPr>
          <w:b/>
          <w:bCs/>
        </w:rPr>
        <w:t>Aspect Ratio for 3D TV.</w:t>
      </w:r>
      <w:r>
        <w:t xml:space="preserve"> The aspect ratio of a 3D TV in side-by-side stereo mode is compressed horizontally. Enable this option to show the correct aspect ratio when the stereo rendering is output to a 3D TV.</w:t>
      </w:r>
    </w:p>
    <w:p w14:paraId="6BA6FEE8" w14:textId="77777777" w:rsidR="006D364F" w:rsidRDefault="006D364F" w:rsidP="00302756">
      <w:pPr>
        <w:jc w:val="both"/>
      </w:pPr>
      <w:r w:rsidRPr="00793E7E">
        <w:rPr>
          <w:b/>
          <w:bCs/>
        </w:rPr>
        <w:t>Eye distance.</w:t>
      </w:r>
      <w:r>
        <w:t xml:space="preserve"> It is the distance between the two rendered frames for the left and right eyes. It doesn’t have to be set to the actual eye distance of the user. Change the value so that the stereo view feels natural.</w:t>
      </w:r>
    </w:p>
    <w:p w14:paraId="0E837B63" w14:textId="44375E0B" w:rsidR="00F105C6" w:rsidRDefault="00F105C6" w:rsidP="007D6223">
      <w:pPr>
        <w:spacing w:after="120"/>
        <w:jc w:val="both"/>
      </w:pPr>
      <w:r w:rsidRPr="00DF4096">
        <w:rPr>
          <w:b/>
          <w:bCs/>
        </w:rPr>
        <w:lastRenderedPageBreak/>
        <w:t>Enable Ho</w:t>
      </w:r>
      <w:r w:rsidR="00FB5A59" w:rsidRPr="00DF4096">
        <w:rPr>
          <w:b/>
          <w:bCs/>
        </w:rPr>
        <w:t>lography.</w:t>
      </w:r>
      <w:r w:rsidR="00FB5A59">
        <w:t xml:space="preserve"> FluoRender</w:t>
      </w:r>
      <w:r w:rsidR="00F84179">
        <w:t xml:space="preserve"> </w:t>
      </w:r>
      <w:r w:rsidR="00FB5A59">
        <w:t xml:space="preserve">supports displaying </w:t>
      </w:r>
      <w:r w:rsidR="00F84179">
        <w:t xml:space="preserve">3D renderings on a Looking Glass holographic display. </w:t>
      </w:r>
      <w:r w:rsidR="003D4EA6">
        <w:t xml:space="preserve">Install the display driver first on your computer and then connect the display. </w:t>
      </w:r>
      <w:r w:rsidR="009E121D">
        <w:t>Make sure the display works properly with your system. Then, launch FluoRender</w:t>
      </w:r>
      <w:r w:rsidR="00893C13">
        <w:t xml:space="preserve"> </w:t>
      </w:r>
      <w:r w:rsidR="009E121D">
        <w:t>and enable this option</w:t>
      </w:r>
      <w:r w:rsidR="00893C13">
        <w:t xml:space="preserve"> to display the render view on the holographic display.</w:t>
      </w:r>
    </w:p>
    <w:p w14:paraId="467B5C0A" w14:textId="42ACD5EE" w:rsidR="00DF4096" w:rsidRDefault="00DF4096" w:rsidP="007D6223">
      <w:pPr>
        <w:spacing w:after="120"/>
        <w:jc w:val="both"/>
      </w:pPr>
      <w:r w:rsidRPr="007D6223">
        <w:rPr>
          <w:b/>
          <w:bCs/>
        </w:rPr>
        <w:t>View offset</w:t>
      </w:r>
      <w:r w:rsidR="00E57EFB" w:rsidRPr="007D6223">
        <w:rPr>
          <w:b/>
          <w:bCs/>
        </w:rPr>
        <w:t>.</w:t>
      </w:r>
      <w:r w:rsidR="00E57EFB">
        <w:t xml:space="preserve"> A holographic display shows </w:t>
      </w:r>
      <w:r w:rsidR="00030D4B">
        <w:t xml:space="preserve">the renderings of a 3D object from multiple angles. </w:t>
      </w:r>
      <w:r w:rsidR="008569A9">
        <w:t>Set this value to change the angle</w:t>
      </w:r>
      <w:r w:rsidR="00B54D17">
        <w:t xml:space="preserve"> for both the left-most and right-most rotations.</w:t>
      </w:r>
    </w:p>
    <w:p w14:paraId="150ED2A7" w14:textId="49C89A18" w:rsidR="009660C9" w:rsidRDefault="009660C9" w:rsidP="007D6223">
      <w:pPr>
        <w:spacing w:after="120"/>
        <w:jc w:val="both"/>
      </w:pPr>
      <w:r w:rsidRPr="007D6223">
        <w:rPr>
          <w:b/>
          <w:bCs/>
        </w:rPr>
        <w:t>Show Quilt.</w:t>
      </w:r>
      <w:r>
        <w:t xml:space="preserve"> Show</w:t>
      </w:r>
      <w:r w:rsidR="00372FBD">
        <w:t xml:space="preserve"> individual viewing angles as thumbnails in a</w:t>
      </w:r>
      <w:r w:rsidR="007D6223">
        <w:t xml:space="preserve"> tiled rendering.</w:t>
      </w:r>
    </w:p>
    <w:p w14:paraId="5745E39E" w14:textId="2F4B4D5C" w:rsidR="005F3CFD" w:rsidRDefault="005F3CFD" w:rsidP="00302756">
      <w:pPr>
        <w:pStyle w:val="Heading3"/>
        <w:jc w:val="both"/>
      </w:pPr>
      <w:r>
        <w:t>Full Screen on Display</w:t>
      </w:r>
    </w:p>
    <w:p w14:paraId="3524842E" w14:textId="1682988B" w:rsidR="005F3CFD" w:rsidRPr="00CB1D5E" w:rsidRDefault="005F3CFD" w:rsidP="007D6223">
      <w:pPr>
        <w:spacing w:after="120"/>
        <w:jc w:val="both"/>
      </w:pPr>
      <w:r>
        <w:t xml:space="preserve">When there are multiple displays connected to the computer, choose the ID of a display for which the </w:t>
      </w:r>
      <w:r w:rsidR="007D6223">
        <w:t>full-screen</w:t>
      </w:r>
      <w:r>
        <w:t xml:space="preserve"> window of </w:t>
      </w:r>
      <w:r w:rsidR="007D6223">
        <w:t xml:space="preserve">the </w:t>
      </w:r>
      <w:r>
        <w:t>FluoRender render view is placed.</w:t>
      </w:r>
    </w:p>
    <w:p w14:paraId="7C611BCF" w14:textId="74084CF0" w:rsidR="001E7898" w:rsidRDefault="005F3CFD" w:rsidP="00302756">
      <w:pPr>
        <w:pStyle w:val="Heading3"/>
        <w:jc w:val="both"/>
      </w:pPr>
      <w:r>
        <w:t>Color Depth of Render View</w:t>
      </w:r>
    </w:p>
    <w:p w14:paraId="536BE240" w14:textId="68AA6B60" w:rsidR="005F3CFD" w:rsidRPr="001E7898" w:rsidRDefault="005F3CFD" w:rsidP="007D6223">
      <w:pPr>
        <w:spacing w:after="120"/>
        <w:jc w:val="both"/>
      </w:pPr>
      <w:r>
        <w:t xml:space="preserve">When a high color depth display is connected to the computer, choose the color depth for the render view. FluoRender needs to be restarted for the setting to take effect. When an unsupported color depth is set, FluoRender may fail to start. In case a failure happens, </w:t>
      </w:r>
      <w:r w:rsidR="00F81415">
        <w:t>edit</w:t>
      </w:r>
      <w:r>
        <w:t xml:space="preserve"> the setting file (FluoRender.ini) from the installation folder of FluoRender.</w:t>
      </w:r>
    </w:p>
    <w:p w14:paraId="487E0EFC" w14:textId="4A3D4DC5" w:rsidR="00DA77F0" w:rsidRDefault="00DA77F0" w:rsidP="00302756">
      <w:pPr>
        <w:pStyle w:val="Heading2"/>
      </w:pPr>
      <w:bookmarkStart w:id="578" w:name="_Toc183178728"/>
      <w:r>
        <w:t>File Format Settings</w:t>
      </w:r>
      <w:bookmarkEnd w:id="575"/>
      <w:bookmarkEnd w:id="578"/>
    </w:p>
    <w:p w14:paraId="2711AB98" w14:textId="7A145EEA" w:rsidR="00DA77F0" w:rsidRDefault="00DA77F0" w:rsidP="007D6223">
      <w:pPr>
        <w:spacing w:after="120"/>
        <w:jc w:val="both"/>
      </w:pPr>
      <w:r>
        <w:t>File format settings are in the file format panel (</w:t>
      </w:r>
      <w:r w:rsidR="00011E93">
        <w:fldChar w:fldCharType="begin"/>
      </w:r>
      <w:r w:rsidR="00011E93">
        <w:instrText xml:space="preserve"> REF _Ref406769932 \h </w:instrText>
      </w:r>
      <w:r w:rsidR="00302756">
        <w:instrText xml:space="preserve"> \* MERGEFORMAT </w:instrText>
      </w:r>
      <w:r w:rsidR="00011E93">
        <w:fldChar w:fldCharType="separate"/>
      </w:r>
      <w:r w:rsidR="0017337F">
        <w:t xml:space="preserve">Figure </w:t>
      </w:r>
      <w:r w:rsidR="0017337F">
        <w:rPr>
          <w:noProof/>
        </w:rPr>
        <w:t>23</w:t>
      </w:r>
      <w:r w:rsidR="0017337F">
        <w:rPr>
          <w:noProof/>
        </w:rPr>
        <w:noBreakHyphen/>
        <w:t>5</w:t>
      </w:r>
      <w:r w:rsidR="00011E93">
        <w:fldChar w:fldCharType="end"/>
      </w:r>
      <w:r>
        <w:t>).</w:t>
      </w:r>
    </w:p>
    <w:p w14:paraId="6BF0BC16" w14:textId="77777777" w:rsidR="00DA77F0" w:rsidRDefault="00DA77F0" w:rsidP="00D174EC">
      <w:pPr>
        <w:spacing w:after="120"/>
        <w:jc w:val="center"/>
      </w:pPr>
      <w:r>
        <w:rPr>
          <w:noProof/>
          <w:lang w:eastAsia="en-US"/>
        </w:rPr>
        <w:drawing>
          <wp:inline distT="0" distB="0" distL="0" distR="0" wp14:anchorId="44F27693" wp14:editId="705DC384">
            <wp:extent cx="3340085" cy="4535424"/>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211"/>
                    <a:stretch>
                      <a:fillRect/>
                    </a:stretch>
                  </pic:blipFill>
                  <pic:spPr bwMode="auto">
                    <a:xfrm>
                      <a:off x="0" y="0"/>
                      <a:ext cx="3340085" cy="4535424"/>
                    </a:xfrm>
                    <a:prstGeom prst="rect">
                      <a:avLst/>
                    </a:prstGeom>
                    <a:noFill/>
                    <a:ln>
                      <a:noFill/>
                    </a:ln>
                  </pic:spPr>
                </pic:pic>
              </a:graphicData>
            </a:graphic>
          </wp:inline>
        </w:drawing>
      </w:r>
    </w:p>
    <w:p w14:paraId="0D6C77FB" w14:textId="64EF3B23" w:rsidR="00DA77F0" w:rsidRDefault="00DA77F0" w:rsidP="00D174EC">
      <w:pPr>
        <w:pStyle w:val="Caption"/>
        <w:jc w:val="center"/>
      </w:pPr>
      <w:bookmarkStart w:id="579" w:name="_Ref406769932"/>
      <w:bookmarkStart w:id="580" w:name="_Toc183178801"/>
      <w:r>
        <w:t xml:space="preserve">Figure </w:t>
      </w:r>
      <w:fldSimple w:instr=" STYLEREF 1 \s ">
        <w:r w:rsidR="0017337F">
          <w:rPr>
            <w:noProof/>
          </w:rPr>
          <w:t>23</w:t>
        </w:r>
      </w:fldSimple>
      <w:r w:rsidR="00586A6E">
        <w:noBreakHyphen/>
      </w:r>
      <w:fldSimple w:instr=" SEQ Figure \* ARABIC \s 1 ">
        <w:r w:rsidR="0017337F">
          <w:rPr>
            <w:noProof/>
          </w:rPr>
          <w:t>5</w:t>
        </w:r>
      </w:fldSimple>
      <w:bookmarkEnd w:id="579"/>
      <w:r>
        <w:t>. Settings, file format panel.</w:t>
      </w:r>
      <w:bookmarkEnd w:id="580"/>
    </w:p>
    <w:p w14:paraId="15437F86" w14:textId="77777777" w:rsidR="00DA77F0" w:rsidRPr="00A85B98" w:rsidRDefault="00DA77F0" w:rsidP="00302756">
      <w:pPr>
        <w:pStyle w:val="Heading3"/>
        <w:jc w:val="both"/>
      </w:pPr>
      <w:r>
        <w:lastRenderedPageBreak/>
        <w:t>Override voxel size</w:t>
      </w:r>
    </w:p>
    <w:p w14:paraId="597FF904" w14:textId="6999A598" w:rsidR="00DA77F0" w:rsidRDefault="00DA77F0" w:rsidP="00302756">
      <w:pPr>
        <w:jc w:val="both"/>
      </w:pPr>
      <w:r w:rsidRPr="002F0F0F">
        <w:rPr>
          <w:b/>
        </w:rPr>
        <w:t>Get voxel size info from the first opened data set.</w:t>
      </w:r>
      <w:r>
        <w:t xml:space="preserve"> When multiple data sets are opened and they have different voxel sizes, you can enable this option so that all use the voxel size from the first opened file. If this option is not enabled, you can still set all data sets to use the same voxel size by typing voxel spacing values in one data set’s volume property panel (see </w:t>
      </w:r>
      <w:r>
        <w:fldChar w:fldCharType="begin" w:fldLock="1"/>
      </w:r>
      <w:r>
        <w:instrText xml:space="preserve"> REF _Ref406770169 \r \h </w:instrText>
      </w:r>
      <w:r w:rsidR="00E620C5">
        <w:instrText xml:space="preserve"> \* MERGEFORMAT </w:instrText>
      </w:r>
      <w:r>
        <w:fldChar w:fldCharType="separate"/>
      </w:r>
      <w:r w:rsidR="00B137B9">
        <w:t>Chapter 8</w:t>
      </w:r>
      <w:r>
        <w:fldChar w:fldCharType="end"/>
      </w:r>
      <w:r>
        <w:t xml:space="preserve"> for more details).</w:t>
      </w:r>
    </w:p>
    <w:p w14:paraId="52C1D3AA" w14:textId="128023D2" w:rsidR="00097DB3" w:rsidRDefault="00DA77F0" w:rsidP="00302756">
      <w:pPr>
        <w:pStyle w:val="Heading3"/>
        <w:jc w:val="both"/>
      </w:pPr>
      <w:r w:rsidRPr="002F0F0F">
        <w:t>Default co</w:t>
      </w:r>
      <w:r w:rsidR="00097DB3">
        <w:t>lors for excitation wavelengths</w:t>
      </w:r>
    </w:p>
    <w:p w14:paraId="1D80F748" w14:textId="0939F434" w:rsidR="00DA77F0" w:rsidRDefault="00DA77F0" w:rsidP="00302756">
      <w:pPr>
        <w:jc w:val="both"/>
      </w:pPr>
      <w:r>
        <w:t>You can set different default colors for four excitation wavelength intervals. If metadata are read from a microscopy format and its excitation wavelength falls into one of the intervals, a predefined color is used. You can still change the color of a volume channel once it is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2C9C05B2"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79B3D0D" w14:textId="77777777" w:rsidR="00DA77F0" w:rsidRDefault="00DA77F0" w:rsidP="00302756">
            <w:pPr>
              <w:pStyle w:val="Icon"/>
              <w:jc w:val="both"/>
            </w:pPr>
            <w:r>
              <w:rPr>
                <w:noProof/>
                <w:lang w:eastAsia="en-US"/>
              </w:rPr>
              <mc:AlternateContent>
                <mc:Choice Requires="wpg">
                  <w:drawing>
                    <wp:inline distT="0" distB="0" distL="0" distR="0" wp14:anchorId="53A1484E" wp14:editId="6D5FB133">
                      <wp:extent cx="228600" cy="228600"/>
                      <wp:effectExtent l="0" t="0" r="0" b="0"/>
                      <wp:docPr id="39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4" name="Oval 39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5" name="Freeform 39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0B140F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MdiA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i1+MdiAUAAPURAAAOAAAAAAAAAAAAAAAAAC4CAABkcnMv&#10;ZTJvRG9jLnhtbFBLAQItABQABgAIAAAAIQD4DCmZ2AAAAAMBAAAPAAAAAAAAAAAAAAAAAOIHAABk&#10;cnMvZG93bnJldi54bWxQSwUGAAAAAAQABADzAAAA5wgAAAAA&#10;">
                      <v:oval id="Oval 39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YafcMA&#10;AADcAAAADwAAAGRycy9kb3ducmV2LnhtbESP3WoCMRCF7wu+QxihdzWrFtGtUUSx9KYVtQ8wbKab&#10;rZtJSOK6vn1TKPTycH4+znLd21Z0FGLjWMF4VIAgrpxuuFbwed4/zUHEhKyxdUwK7hRhvRo8LLHU&#10;7sZH6k6pFnmEY4kKTEq+lDJWhizGkfPE2ftywWLKMtRSB7zlcdvKSVHMpMWGM8Ggp62h6nK62gwx&#10;vtv57WuzmFuqvw/3Wfh4R6Ueh/3mBUSiPv2H/9pvWsF08Qy/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YafcMAAADcAAAADwAAAAAAAAAAAAAAAACYAgAAZHJzL2Rv&#10;d25yZXYueG1sUEsFBgAAAAAEAAQA9QAAAIgDAAAAAA==&#10;" fillcolor="#f24f4f [3204]" stroked="f" strokeweight="0">
                        <v:stroke joinstyle="miter"/>
                        <o:lock v:ext="edit" aspectratio="t"/>
                      </v:oval>
                      <v:shape id="Freeform 39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bSb8UA&#10;AADcAAAADwAAAGRycy9kb3ducmV2LnhtbESPQUvDQBSE74L/YXmCN7vR1mBjt0UEISehTaXXZ/Yl&#10;G8y+DbvbNPrruwWhx2FmvmFWm8n2YiQfOscKHmcZCOLa6Y5bBfvq4+EFRIjIGnvHpOCXAmzWtzcr&#10;LLQ78ZbGXWxFgnAoUIGJcSikDLUhi2HmBuLkNc5bjEn6VmqPpwS3vXzKslxa7DgtGBzo3VD9szta&#10;BYe/r2o8+sp8Nr4sF8vvQ+6buVL3d9PbK4hIU7yG/9ulVjBfPsPlTDoCcn0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JtJ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98208E5" w14:textId="77777777" w:rsidR="00DA77F0" w:rsidRDefault="00DA77F0"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For Olympus formats, if a channel is lit by transmitted light, the default color is always set to white. </w:t>
            </w:r>
          </w:p>
        </w:tc>
      </w:tr>
    </w:tbl>
    <w:p w14:paraId="7977E38C" w14:textId="77777777" w:rsidR="00795261" w:rsidRDefault="00795261" w:rsidP="00302756">
      <w:pPr>
        <w:jc w:val="both"/>
      </w:pPr>
    </w:p>
    <w:p w14:paraId="276793B2" w14:textId="59FDD241" w:rsidR="00795261" w:rsidRDefault="00795261" w:rsidP="00302756">
      <w:pPr>
        <w:pStyle w:val="Heading3"/>
        <w:jc w:val="both"/>
      </w:pPr>
      <w:r>
        <w:t>Max texture size</w:t>
      </w:r>
    </w:p>
    <w:p w14:paraId="777D025A" w14:textId="7121574D" w:rsidR="00795261" w:rsidRDefault="00665067" w:rsidP="00302756">
      <w:pPr>
        <w:jc w:val="both"/>
      </w:pPr>
      <w:r>
        <w:t xml:space="preserve">You can force </w:t>
      </w:r>
      <w:r w:rsidR="003603DE">
        <w:t xml:space="preserve">dividing </w:t>
      </w:r>
      <w:r>
        <w:t>a data set into bricks</w:t>
      </w:r>
      <w:r w:rsidR="003603DE">
        <w:t xml:space="preserve"> without using the streaming settings. </w:t>
      </w:r>
      <w:r w:rsidR="0087145C">
        <w:t xml:space="preserve">When this option is unchecked, the value in the input box is the </w:t>
      </w:r>
      <w:r w:rsidR="00233571">
        <w:t>max texture size by the graphics hardware. You can override this size by checking</w:t>
      </w:r>
      <w:r w:rsidR="00A65507">
        <w:t xml:space="preserve"> the option and </w:t>
      </w:r>
      <w:r w:rsidR="003A51B9">
        <w:t>typing</w:t>
      </w:r>
      <w:r w:rsidR="00A65507">
        <w:t xml:space="preserve"> in a smaller number. </w:t>
      </w:r>
      <w:r w:rsidR="00E61150">
        <w:t>A data set loaded subsequently will be divided into bricks no larger than the setting.</w:t>
      </w:r>
      <w:r w:rsidR="00940F4A">
        <w:t xml:space="preserve"> It is useful</w:t>
      </w:r>
      <w:r w:rsidR="003A25D5">
        <w:t xml:space="preserve"> to</w:t>
      </w:r>
      <w:r w:rsidR="00940F4A">
        <w:t xml:space="preserve"> configure this setting for applying OpenCL kernels on </w:t>
      </w:r>
      <w:r w:rsidR="003A25D5">
        <w:t xml:space="preserve">large data that </w:t>
      </w:r>
      <w:r w:rsidR="00406F0E">
        <w:t>do not</w:t>
      </w:r>
      <w:r w:rsidR="003A25D5">
        <w:t xml:space="preserve"> require streamed rendering.</w:t>
      </w:r>
    </w:p>
    <w:p w14:paraId="393BB4B4" w14:textId="70A6FD84" w:rsidR="00AC1EE3" w:rsidRDefault="00AC1EE3" w:rsidP="00302756">
      <w:pPr>
        <w:pStyle w:val="Heading3"/>
        <w:jc w:val="both"/>
      </w:pPr>
      <w:r>
        <w:t>OpenCL devices</w:t>
      </w:r>
    </w:p>
    <w:p w14:paraId="5158B547" w14:textId="2239B428" w:rsidR="00AC1EE3" w:rsidRDefault="00317357" w:rsidP="00302756">
      <w:pPr>
        <w:jc w:val="both"/>
      </w:pPr>
      <w:r>
        <w:t xml:space="preserve">A computer may be equipped with more than one GPU. </w:t>
      </w:r>
      <w:r w:rsidR="00406F0E">
        <w:t>It is</w:t>
      </w:r>
      <w:r>
        <w:t xml:space="preserve"> common</w:t>
      </w:r>
      <w:r w:rsidR="00B83D7D">
        <w:t xml:space="preserve"> for laptops with both integrated and discrete GPUs</w:t>
      </w:r>
      <w:r w:rsidR="0030505B">
        <w:t xml:space="preserve">, or a Thunderbolt system with externally connected GPUs. </w:t>
      </w:r>
      <w:r w:rsidR="00406F0E">
        <w:t xml:space="preserve">In FluoRender, resources including volume textures are shared between OpenGL for rendering and OpenCL for computing. </w:t>
      </w:r>
      <w:r w:rsidR="002443DE">
        <w:t>Most drivers require the rendering GPU and computing GPU to be the same</w:t>
      </w:r>
      <w:r w:rsidR="00E73697">
        <w:t xml:space="preserve"> when resources are shared. When the default OpenCL GPU is different than the OpenGL GPU, a</w:t>
      </w:r>
      <w:r w:rsidR="00795DE1">
        <w:t xml:space="preserve"> calculation, such as component generation or </w:t>
      </w:r>
      <w:r w:rsidR="00DC1A1C">
        <w:t>filtering,</w:t>
      </w:r>
      <w:r w:rsidR="00795DE1">
        <w:t xml:space="preserve"> may fail</w:t>
      </w:r>
      <w:r w:rsidR="00DC1A1C">
        <w:t>. Use the list as a guide to select the correct</w:t>
      </w:r>
      <w:r w:rsidR="002558E3">
        <w:t xml:space="preserve"> GPU. FluoRender needs to be restarted after the OpenCL GPU is changed.</w:t>
      </w:r>
    </w:p>
    <w:p w14:paraId="65406BE5" w14:textId="3CFE553C" w:rsidR="003D70FD" w:rsidRDefault="00862EB2" w:rsidP="00302756">
      <w:pPr>
        <w:pStyle w:val="Heading2"/>
      </w:pPr>
      <w:bookmarkStart w:id="581" w:name="_Toc183178729"/>
      <w:r>
        <w:t>ImageJ Link Settings</w:t>
      </w:r>
      <w:bookmarkEnd w:id="581"/>
    </w:p>
    <w:p w14:paraId="0418BBB6" w14:textId="1F68C28B" w:rsidR="00862EB2" w:rsidRDefault="00B221A9" w:rsidP="00302756">
      <w:pPr>
        <w:jc w:val="both"/>
      </w:pPr>
      <w:r>
        <w:t>To link FluoRender with ImageJ functions</w:t>
      </w:r>
      <w:r w:rsidR="008217BA">
        <w:t>, configure settings on the ImageJ Link panel (</w:t>
      </w:r>
      <w:r w:rsidR="00011E93">
        <w:fldChar w:fldCharType="begin"/>
      </w:r>
      <w:r w:rsidR="00011E93">
        <w:instrText xml:space="preserve"> REF _Ref520812201 \h </w:instrText>
      </w:r>
      <w:r w:rsidR="00302756">
        <w:instrText xml:space="preserve"> \* MERGEFORMAT </w:instrText>
      </w:r>
      <w:r w:rsidR="00011E93">
        <w:fldChar w:fldCharType="separate"/>
      </w:r>
      <w:r w:rsidR="0017337F">
        <w:t xml:space="preserve">Figure </w:t>
      </w:r>
      <w:r w:rsidR="0017337F">
        <w:rPr>
          <w:noProof/>
        </w:rPr>
        <w:t>23</w:t>
      </w:r>
      <w:r w:rsidR="0017337F">
        <w:rPr>
          <w:noProof/>
        </w:rPr>
        <w:noBreakHyphen/>
        <w:t>6</w:t>
      </w:r>
      <w:r w:rsidR="00011E93">
        <w:fldChar w:fldCharType="end"/>
      </w:r>
      <w:r w:rsidR="008217BA">
        <w:t>).</w:t>
      </w:r>
    </w:p>
    <w:p w14:paraId="437AB561" w14:textId="77777777" w:rsidR="008217BA" w:rsidRDefault="008217BA" w:rsidP="00D174EC">
      <w:pPr>
        <w:spacing w:after="120"/>
        <w:jc w:val="center"/>
      </w:pPr>
      <w:r>
        <w:rPr>
          <w:noProof/>
          <w:lang w:eastAsia="en-US"/>
        </w:rPr>
        <w:lastRenderedPageBreak/>
        <w:drawing>
          <wp:inline distT="0" distB="0" distL="0" distR="0" wp14:anchorId="2074CCEF" wp14:editId="51616F22">
            <wp:extent cx="3328416" cy="4517136"/>
            <wp:effectExtent l="0" t="0" r="571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a:picLocks noChangeAspect="1" noChangeArrowheads="1"/>
                    </pic:cNvPicPr>
                  </pic:nvPicPr>
                  <pic:blipFill>
                    <a:blip r:embed="rId212"/>
                    <a:stretch>
                      <a:fillRect/>
                    </a:stretch>
                  </pic:blipFill>
                  <pic:spPr bwMode="auto">
                    <a:xfrm>
                      <a:off x="0" y="0"/>
                      <a:ext cx="3328416" cy="4517136"/>
                    </a:xfrm>
                    <a:prstGeom prst="rect">
                      <a:avLst/>
                    </a:prstGeom>
                    <a:noFill/>
                    <a:ln>
                      <a:noFill/>
                    </a:ln>
                  </pic:spPr>
                </pic:pic>
              </a:graphicData>
            </a:graphic>
          </wp:inline>
        </w:drawing>
      </w:r>
    </w:p>
    <w:p w14:paraId="558D153E" w14:textId="2972F5AF" w:rsidR="008217BA" w:rsidRDefault="008217BA" w:rsidP="00D174EC">
      <w:pPr>
        <w:pStyle w:val="Caption"/>
        <w:jc w:val="center"/>
      </w:pPr>
      <w:bookmarkStart w:id="582" w:name="_Ref520812201"/>
      <w:bookmarkStart w:id="583" w:name="_Toc183178802"/>
      <w:r>
        <w:t xml:space="preserve">Figure </w:t>
      </w:r>
      <w:fldSimple w:instr=" STYLEREF 1 \s ">
        <w:r w:rsidR="0017337F">
          <w:rPr>
            <w:noProof/>
          </w:rPr>
          <w:t>23</w:t>
        </w:r>
      </w:fldSimple>
      <w:r w:rsidR="00586A6E">
        <w:noBreakHyphen/>
      </w:r>
      <w:fldSimple w:instr=" SEQ Figure \* ARABIC \s 1 ">
        <w:r w:rsidR="0017337F">
          <w:rPr>
            <w:noProof/>
          </w:rPr>
          <w:t>6</w:t>
        </w:r>
      </w:fldSimple>
      <w:bookmarkEnd w:id="582"/>
      <w:r>
        <w:t>. Settings, ImageJ Link panel.</w:t>
      </w:r>
      <w:bookmarkEnd w:id="583"/>
    </w:p>
    <w:p w14:paraId="012274B1" w14:textId="46B1DF7C" w:rsidR="008217BA" w:rsidRDefault="00643039" w:rsidP="00302756">
      <w:pPr>
        <w:pStyle w:val="Heading3"/>
        <w:jc w:val="both"/>
      </w:pPr>
      <w:r>
        <w:t>Java settings</w:t>
      </w:r>
    </w:p>
    <w:p w14:paraId="7CCAA6EC" w14:textId="7A0C170F" w:rsidR="008F0F6E" w:rsidRDefault="00B54CBA" w:rsidP="00302756">
      <w:pPr>
        <w:jc w:val="both"/>
      </w:pPr>
      <w:r>
        <w:t>First</w:t>
      </w:r>
      <w:r w:rsidR="007D6223">
        <w:t>,</w:t>
      </w:r>
      <w:r>
        <w:t xml:space="preserve"> choose which ImageJ package you’d like to use.</w:t>
      </w:r>
    </w:p>
    <w:p w14:paraId="0650CE19" w14:textId="215BFE28" w:rsidR="00B54CBA" w:rsidRDefault="00B54CBA" w:rsidP="00302756">
      <w:pPr>
        <w:jc w:val="both"/>
      </w:pPr>
      <w:r w:rsidRPr="00863C7F">
        <w:rPr>
          <w:b/>
        </w:rPr>
        <w:t>ImageJ</w:t>
      </w:r>
      <w:r>
        <w:t>. The</w:t>
      </w:r>
      <w:r w:rsidR="00ED6CD5">
        <w:t xml:space="preserve"> barebone ImageJ package includes all the basic functions. Additional plugins, such as </w:t>
      </w:r>
      <w:r w:rsidR="0084602E">
        <w:t>Bioformats, need to be downloaded and installed.</w:t>
      </w:r>
    </w:p>
    <w:p w14:paraId="61320737" w14:textId="06B60D6D" w:rsidR="0084602E" w:rsidRDefault="0084602E" w:rsidP="00302756">
      <w:pPr>
        <w:jc w:val="both"/>
      </w:pPr>
      <w:r w:rsidRPr="00B25D3E">
        <w:rPr>
          <w:b/>
        </w:rPr>
        <w:t>Fiji</w:t>
      </w:r>
      <w:r>
        <w:t>. It added</w:t>
      </w:r>
      <w:r w:rsidR="00962DEA">
        <w:t xml:space="preserve"> plugins and more versatile functions </w:t>
      </w:r>
      <w:r w:rsidR="007D6223">
        <w:t>to</w:t>
      </w:r>
      <w:r w:rsidR="00962DEA">
        <w:t xml:space="preserve"> the original ImageJ package</w:t>
      </w:r>
      <w:r w:rsidR="00B25D3E">
        <w:t>. Bioformats plugin is included.</w:t>
      </w:r>
    </w:p>
    <w:p w14:paraId="30D7606E" w14:textId="679290D2" w:rsidR="00643039" w:rsidRDefault="00643039" w:rsidP="00302756">
      <w:pPr>
        <w:jc w:val="both"/>
      </w:pPr>
      <w:r>
        <w:t>FluoRender needs to know where to find</w:t>
      </w:r>
      <w:r w:rsidR="00140EAC">
        <w:t xml:space="preserve"> Java and ImageJ functions. </w:t>
      </w:r>
      <w:r w:rsidR="0088756C">
        <w:t xml:space="preserve">Type in the full path to </w:t>
      </w:r>
      <w:r w:rsidR="00302C3E">
        <w:t>the required files. Or use the browse button to find the files.</w:t>
      </w:r>
    </w:p>
    <w:p w14:paraId="4746429C" w14:textId="44984EFB" w:rsidR="00B25D3E" w:rsidRDefault="00B25D3E" w:rsidP="00302756">
      <w:pPr>
        <w:jc w:val="both"/>
      </w:pPr>
      <w:r w:rsidRPr="00C44F2A">
        <w:rPr>
          <w:b/>
        </w:rPr>
        <w:t xml:space="preserve">Path to </w:t>
      </w:r>
      <w:r w:rsidR="005A1D78">
        <w:rPr>
          <w:b/>
        </w:rPr>
        <w:t>the root folder of ImageJ or Fiji</w:t>
      </w:r>
      <w:r>
        <w:t xml:space="preserve"> is the main </w:t>
      </w:r>
      <w:r w:rsidR="005A1D78">
        <w:t>folder</w:t>
      </w:r>
      <w:r>
        <w:t>.</w:t>
      </w:r>
      <w:r w:rsidR="009E4E86">
        <w:t xml:space="preserve"> This is needed for both ImageJ and Fiji.</w:t>
      </w:r>
    </w:p>
    <w:p w14:paraId="56121FD7" w14:textId="03F03A55" w:rsidR="00302C3E" w:rsidRDefault="00302C3E" w:rsidP="00302756">
      <w:pPr>
        <w:jc w:val="both"/>
      </w:pPr>
      <w:r w:rsidRPr="00C44F2A">
        <w:rPr>
          <w:b/>
        </w:rPr>
        <w:t>Path to “jvm.dll”</w:t>
      </w:r>
      <w:r w:rsidR="00A46154">
        <w:t xml:space="preserve"> is for the dynamically linked library file of Java Virtual Machine.</w:t>
      </w:r>
      <w:r w:rsidR="0040787B">
        <w:t xml:space="preserve"> Use the file that comes with</w:t>
      </w:r>
      <w:r w:rsidR="0043360D">
        <w:t xml:space="preserve"> your ImageJ package.</w:t>
      </w:r>
      <w:r w:rsidR="009E4E86">
        <w:t xml:space="preserve"> This is </w:t>
      </w:r>
      <w:r w:rsidR="00664435">
        <w:t>needed only when ImageJ is selected.</w:t>
      </w:r>
    </w:p>
    <w:p w14:paraId="7537EC41" w14:textId="56B325F5" w:rsidR="0015028B" w:rsidRPr="00862EB2" w:rsidRDefault="0043360D" w:rsidP="00302756">
      <w:pPr>
        <w:jc w:val="both"/>
      </w:pPr>
      <w:r w:rsidRPr="00C44F2A">
        <w:rPr>
          <w:b/>
        </w:rPr>
        <w:lastRenderedPageBreak/>
        <w:t>Path to “bioformats_package.jar”</w:t>
      </w:r>
      <w:r>
        <w:t xml:space="preserve"> is for </w:t>
      </w:r>
      <w:r w:rsidR="00F277FC">
        <w:t>the BioFormats plugin. It is located inside the plugin folder of the ImageJ package. If it does not exist, download</w:t>
      </w:r>
      <w:r w:rsidR="00C44F2A">
        <w:t xml:space="preserve"> it from the BioFormats website.</w:t>
      </w:r>
      <w:r w:rsidR="00664435">
        <w:t xml:space="preserve"> This is needed only when ImageJ is selected.</w:t>
      </w:r>
    </w:p>
    <w:p w14:paraId="78934298" w14:textId="3B6701C2" w:rsidR="00DA77F0" w:rsidRDefault="00DA77F0" w:rsidP="00302756">
      <w:pPr>
        <w:pStyle w:val="Heading2"/>
      </w:pPr>
      <w:bookmarkStart w:id="584" w:name="_Toc183178730"/>
      <w:r>
        <w:t>Settings through the “fluorender.</w:t>
      </w:r>
      <w:r w:rsidR="001E7898">
        <w:t>ini</w:t>
      </w:r>
      <w:r>
        <w:t>” File</w:t>
      </w:r>
      <w:bookmarkEnd w:id="584"/>
    </w:p>
    <w:p w14:paraId="446EC59E" w14:textId="4FA66328" w:rsidR="00DA77F0" w:rsidRDefault="00DA77F0" w:rsidP="00302756">
      <w:pPr>
        <w:jc w:val="both"/>
      </w:pPr>
      <w:r>
        <w:t xml:space="preserve">Some advanced and experimental settings of FluoRender are not exposed in the user interface. You </w:t>
      </w:r>
      <w:r w:rsidR="007F64C8">
        <w:t>must</w:t>
      </w:r>
      <w:r>
        <w:t xml:space="preserve"> modify these settings in the “fluorender.</w:t>
      </w:r>
      <w:r w:rsidR="003A51B9">
        <w:t>ini</w:t>
      </w:r>
      <w:r>
        <w:t>” file. The “fluorender.</w:t>
      </w:r>
      <w:r w:rsidR="003A51B9">
        <w:t>ini</w:t>
      </w:r>
      <w:r>
        <w:t>” is a text file that can be edited by any text file editor, such as WordPad or TextEdit. Settings are grouped under entries, whose names are in brackets. An entry can have multiple values. You need to locate a value under an entry, and then change the value behind the equal sign. Depending on the operating system, you may need the administrator privilege to make modifications to the file.</w:t>
      </w:r>
    </w:p>
    <w:p w14:paraId="68A016BD" w14:textId="2D08F77E" w:rsidR="00DA77F0" w:rsidRDefault="001D7F83" w:rsidP="00302756">
      <w:pPr>
        <w:pStyle w:val="Heading3"/>
        <w:jc w:val="both"/>
      </w:pPr>
      <w:r>
        <w:t>Pixel forma</w:t>
      </w:r>
      <w:r w:rsidR="00DA77F0">
        <w:t>t</w:t>
      </w:r>
    </w:p>
    <w:p w14:paraId="6095306B" w14:textId="5E18A958" w:rsidR="00DA77F0" w:rsidRDefault="00DA77F0" w:rsidP="00302756">
      <w:pPr>
        <w:jc w:val="both"/>
      </w:pPr>
      <w:r>
        <w:t>Change the values under [pixel format] to modify the bit</w:t>
      </w:r>
      <w:r w:rsidR="001D7F83">
        <w:t xml:space="preserve"> depth of </w:t>
      </w:r>
      <w:r w:rsidR="00D354AD">
        <w:t>the RGBA channels output to the display devices</w:t>
      </w:r>
      <w:r>
        <w:t>.</w:t>
      </w:r>
    </w:p>
    <w:p w14:paraId="566F57F4" w14:textId="77777777" w:rsidR="00DA77F0" w:rsidRDefault="00DA77F0" w:rsidP="00302756">
      <w:pPr>
        <w:jc w:val="both"/>
      </w:pPr>
      <w:r>
        <w:t>To enable 10-bit output, use these settings:</w:t>
      </w:r>
    </w:p>
    <w:tbl>
      <w:tblPr>
        <w:tblStyle w:val="TableGrid"/>
        <w:tblW w:w="738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380"/>
      </w:tblGrid>
      <w:tr w:rsidR="00DA77F0" w14:paraId="52E168F4" w14:textId="77777777" w:rsidTr="00D174EC">
        <w:tc>
          <w:tcPr>
            <w:tcW w:w="7380" w:type="dxa"/>
            <w:shd w:val="clear" w:color="auto" w:fill="E8F1E2" w:themeFill="accent2" w:themeFillTint="33"/>
          </w:tcPr>
          <w:p w14:paraId="088E18BD" w14:textId="77777777" w:rsidR="00DA77F0" w:rsidRPr="00EC0848" w:rsidRDefault="00DA77F0" w:rsidP="00302756">
            <w:pPr>
              <w:jc w:val="both"/>
              <w:rPr>
                <w:rFonts w:ascii="Courier New" w:hAnsi="Courier New" w:cs="Courier New"/>
              </w:rPr>
            </w:pPr>
            <w:r w:rsidRPr="00EC0848">
              <w:rPr>
                <w:rFonts w:ascii="Courier New" w:hAnsi="Courier New" w:cs="Courier New"/>
              </w:rPr>
              <w:t>[pixel\ format]</w:t>
            </w:r>
          </w:p>
          <w:p w14:paraId="4E57D01E" w14:textId="77777777" w:rsidR="00DA77F0" w:rsidRPr="00EC0848" w:rsidRDefault="00DA77F0" w:rsidP="00302756">
            <w:pPr>
              <w:jc w:val="both"/>
              <w:rPr>
                <w:rFonts w:ascii="Courier New" w:hAnsi="Courier New" w:cs="Courier New"/>
              </w:rPr>
            </w:pPr>
            <w:r>
              <w:rPr>
                <w:rFonts w:ascii="Courier New" w:hAnsi="Courier New" w:cs="Courier New"/>
              </w:rPr>
              <w:t>red_bit=10</w:t>
            </w:r>
          </w:p>
          <w:p w14:paraId="19D7F75A" w14:textId="77777777" w:rsidR="00DA77F0" w:rsidRPr="00EC0848" w:rsidRDefault="00DA77F0" w:rsidP="00302756">
            <w:pPr>
              <w:jc w:val="both"/>
              <w:rPr>
                <w:rFonts w:ascii="Courier New" w:hAnsi="Courier New" w:cs="Courier New"/>
              </w:rPr>
            </w:pPr>
            <w:r>
              <w:rPr>
                <w:rFonts w:ascii="Courier New" w:hAnsi="Courier New" w:cs="Courier New"/>
              </w:rPr>
              <w:t>green_bit=10</w:t>
            </w:r>
          </w:p>
          <w:p w14:paraId="0D38F31E" w14:textId="77777777" w:rsidR="00DA77F0" w:rsidRPr="00EC0848" w:rsidRDefault="00DA77F0" w:rsidP="00302756">
            <w:pPr>
              <w:jc w:val="both"/>
              <w:rPr>
                <w:rFonts w:ascii="Courier New" w:hAnsi="Courier New" w:cs="Courier New"/>
              </w:rPr>
            </w:pPr>
            <w:r>
              <w:rPr>
                <w:rFonts w:ascii="Courier New" w:hAnsi="Courier New" w:cs="Courier New"/>
              </w:rPr>
              <w:t>blue_bit=10</w:t>
            </w:r>
          </w:p>
          <w:p w14:paraId="5CD37AF2" w14:textId="77777777" w:rsidR="00DA77F0" w:rsidRPr="00EC0848" w:rsidRDefault="00DA77F0" w:rsidP="00302756">
            <w:pPr>
              <w:jc w:val="both"/>
              <w:rPr>
                <w:rFonts w:ascii="Courier New" w:hAnsi="Courier New" w:cs="Courier New"/>
              </w:rPr>
            </w:pPr>
            <w:r w:rsidRPr="00EC0848">
              <w:rPr>
                <w:rFonts w:ascii="Courier New" w:hAnsi="Courier New" w:cs="Courier New"/>
              </w:rPr>
              <w:t>alpha_bit</w:t>
            </w:r>
            <w:r>
              <w:rPr>
                <w:rFonts w:ascii="Courier New" w:hAnsi="Courier New" w:cs="Courier New"/>
              </w:rPr>
              <w:t>=2</w:t>
            </w:r>
          </w:p>
          <w:p w14:paraId="382086D5" w14:textId="77777777" w:rsidR="00DA77F0" w:rsidRDefault="00DA77F0" w:rsidP="00302756">
            <w:pPr>
              <w:jc w:val="both"/>
            </w:pPr>
            <w:r w:rsidRPr="00EC0848">
              <w:rPr>
                <w:rFonts w:ascii="Courier New" w:hAnsi="Courier New" w:cs="Courier New"/>
              </w:rPr>
              <w:t>depth_bit=24</w:t>
            </w:r>
          </w:p>
        </w:tc>
      </w:tr>
    </w:tbl>
    <w:p w14:paraId="2C842EBC" w14:textId="43F5DEA1" w:rsidR="00DA77F0" w:rsidRDefault="00DA77F0" w:rsidP="00D174EC">
      <w:pPr>
        <w:pStyle w:val="Caption"/>
        <w:jc w:val="center"/>
      </w:pPr>
      <w:r>
        <w:t xml:space="preserve">List </w:t>
      </w:r>
      <w:fldSimple w:instr=" STYLEREF 1 \s ">
        <w:r w:rsidR="0017337F">
          <w:rPr>
            <w:noProof/>
          </w:rPr>
          <w:t>23</w:t>
        </w:r>
      </w:fldSimple>
      <w:r w:rsidR="00EA324D">
        <w:noBreakHyphen/>
      </w:r>
      <w:fldSimple w:instr=" SEQ List \* ARABIC \s 1 ">
        <w:r w:rsidR="0017337F">
          <w:rPr>
            <w:noProof/>
          </w:rPr>
          <w:t>1</w:t>
        </w:r>
      </w:fldSimple>
      <w:r>
        <w:t>. Pixel format settings for 10-bit output.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36ABA5DD"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601B0D2" w14:textId="77777777" w:rsidR="00DA77F0" w:rsidRDefault="00DA77F0" w:rsidP="00302756">
            <w:pPr>
              <w:pStyle w:val="Icon"/>
              <w:jc w:val="both"/>
            </w:pPr>
            <w:r>
              <w:rPr>
                <w:noProof/>
                <w:lang w:eastAsia="en-US"/>
              </w:rPr>
              <mc:AlternateContent>
                <mc:Choice Requires="wpg">
                  <w:drawing>
                    <wp:inline distT="0" distB="0" distL="0" distR="0" wp14:anchorId="0B1DDBB4" wp14:editId="13824AB5">
                      <wp:extent cx="228600" cy="228600"/>
                      <wp:effectExtent l="0" t="0" r="0" b="0"/>
                      <wp:docPr id="39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8" name="Oval 3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9" name="Freeform 39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CF5BF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FlWY8iAUAAPURAAAOAAAAAAAAAAAAAAAAAC4CAABkcnMv&#10;ZTJvRG9jLnhtbFBLAQItABQABgAIAAAAIQD4DCmZ2AAAAAMBAAAPAAAAAAAAAAAAAAAAAOIHAABk&#10;cnMvZG93bnJldi54bWxQSwUGAAAAAAQABADzAAAA5wgAAAAA&#10;">
                      <v:oval id="Oval 39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sQeMAA&#10;AADcAAAADwAAAGRycy9kb3ducmV2LnhtbERPzUoDMRC+C32HMAVvNqtCademRSqKF5X+PMCwGTfb&#10;biYhidvt2zsHwePH97/ajL5XA6XcBTZwP6tAETfBdtwaOB5e7xagckG22AcmA1fKsFlPblZY23Dh&#10;HQ370ioJ4VyjAVdKrLXOjSOPeRYisXDfIXksAlOrbcKLhPteP1TVXHvsWBocRto6as77Hy8lLg4v&#10;cfvWLRee2tPXdZ4+P9CY2+n4/ASq0Fj+xX/ud2vgcSlr5YwcAb3+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OsQeMAAAADcAAAADwAAAAAAAAAAAAAAAACYAgAAZHJzL2Rvd25y&#10;ZXYueG1sUEsFBgAAAAAEAAQA9QAAAIUDAAAAAA==&#10;" fillcolor="#f24f4f [3204]" stroked="f" strokeweight="0">
                        <v:stroke joinstyle="miter"/>
                        <o:lock v:ext="edit" aspectratio="t"/>
                      </v:oval>
                      <v:shape id="Freeform 39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vYasUA&#10;AADcAAAADwAAAGRycy9kb3ducmV2LnhtbESPwWrDMBBE74X8g9hAb42cpoTajRJCoOBToXFKrltr&#10;bZlYKyMpjtuvrwqFHoeZecNsdpPtxUg+dI4VLBcZCOLa6Y5bBafq9eEZRIjIGnvHpOCLAuy2s7sN&#10;Ftrd+J3GY2xFgnAoUIGJcSikDLUhi2HhBuLkNc5bjEn6VmqPtwS3vXzMsrW02HFaMDjQwVB9OV6t&#10;gvP3RzVefWXeGl+WT/nnee2blVL382n/AiLSFP/Df+1SK1jl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a9h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9E94FEA" w14:textId="3147EC92" w:rsidR="00DA77F0" w:rsidRDefault="00DA77F0"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You will need the latest professional graphics card (AMD FirePro or Nvidia Quadro) and a 10-bit capable LCD display to use this feature. This feature is also Windows only. Ten-bit signals are not supported by Thunderbolt or HDMI connections. You </w:t>
            </w:r>
            <w:r w:rsidR="003A51B9">
              <w:t>must</w:t>
            </w:r>
            <w:r>
              <w:t xml:space="preserve"> use DisplayPort to enable this feature.</w:t>
            </w:r>
          </w:p>
        </w:tc>
      </w:tr>
    </w:tbl>
    <w:p w14:paraId="7206F1AA" w14:textId="77777777" w:rsidR="00DA77F0" w:rsidRPr="00515460" w:rsidRDefault="00DA77F0" w:rsidP="00302756">
      <w:pPr>
        <w:spacing w:after="120"/>
        <w:jc w:val="both"/>
      </w:pPr>
    </w:p>
    <w:p w14:paraId="41CE2FC9" w14:textId="0C3225CB" w:rsidR="00C13B6A" w:rsidRDefault="00D354AD" w:rsidP="00302756">
      <w:pPr>
        <w:spacing w:after="120"/>
        <w:jc w:val="both"/>
      </w:pPr>
      <w:r>
        <w:t>To enable HDR output, use these settings:</w:t>
      </w:r>
    </w:p>
    <w:tbl>
      <w:tblPr>
        <w:tblStyle w:val="TableGrid"/>
        <w:tblW w:w="738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380"/>
      </w:tblGrid>
      <w:tr w:rsidR="00D354AD" w14:paraId="4F161437" w14:textId="77777777" w:rsidTr="00D174EC">
        <w:tc>
          <w:tcPr>
            <w:tcW w:w="7380" w:type="dxa"/>
            <w:shd w:val="clear" w:color="auto" w:fill="E8F1E2" w:themeFill="accent2" w:themeFillTint="33"/>
          </w:tcPr>
          <w:p w14:paraId="65CD7A59" w14:textId="77777777" w:rsidR="00D354AD" w:rsidRPr="00EC0848" w:rsidRDefault="00D354AD" w:rsidP="00302756">
            <w:pPr>
              <w:jc w:val="both"/>
              <w:rPr>
                <w:rFonts w:ascii="Courier New" w:hAnsi="Courier New" w:cs="Courier New"/>
              </w:rPr>
            </w:pPr>
            <w:r w:rsidRPr="00EC0848">
              <w:rPr>
                <w:rFonts w:ascii="Courier New" w:hAnsi="Courier New" w:cs="Courier New"/>
              </w:rPr>
              <w:t>[pixel\ format]</w:t>
            </w:r>
          </w:p>
          <w:p w14:paraId="16DB8B51" w14:textId="3FCA37BA" w:rsidR="00D354AD" w:rsidRPr="00EC0848" w:rsidRDefault="00D354AD" w:rsidP="00302756">
            <w:pPr>
              <w:jc w:val="both"/>
              <w:rPr>
                <w:rFonts w:ascii="Courier New" w:hAnsi="Courier New" w:cs="Courier New"/>
              </w:rPr>
            </w:pPr>
            <w:r>
              <w:rPr>
                <w:rFonts w:ascii="Courier New" w:hAnsi="Courier New" w:cs="Courier New"/>
              </w:rPr>
              <w:t>red_bit=16</w:t>
            </w:r>
          </w:p>
          <w:p w14:paraId="7F7C53E0" w14:textId="46367FC3" w:rsidR="00D354AD" w:rsidRPr="00EC0848" w:rsidRDefault="00D354AD" w:rsidP="00302756">
            <w:pPr>
              <w:jc w:val="both"/>
              <w:rPr>
                <w:rFonts w:ascii="Courier New" w:hAnsi="Courier New" w:cs="Courier New"/>
              </w:rPr>
            </w:pPr>
            <w:r>
              <w:rPr>
                <w:rFonts w:ascii="Courier New" w:hAnsi="Courier New" w:cs="Courier New"/>
              </w:rPr>
              <w:t>green_bit=16</w:t>
            </w:r>
          </w:p>
          <w:p w14:paraId="5FAAB414" w14:textId="12795972" w:rsidR="00D354AD" w:rsidRPr="00EC0848" w:rsidRDefault="00D354AD" w:rsidP="00302756">
            <w:pPr>
              <w:jc w:val="both"/>
              <w:rPr>
                <w:rFonts w:ascii="Courier New" w:hAnsi="Courier New" w:cs="Courier New"/>
              </w:rPr>
            </w:pPr>
            <w:r>
              <w:rPr>
                <w:rFonts w:ascii="Courier New" w:hAnsi="Courier New" w:cs="Courier New"/>
              </w:rPr>
              <w:t>blue_bit=16</w:t>
            </w:r>
          </w:p>
          <w:p w14:paraId="32CB5F46" w14:textId="45033DAC" w:rsidR="00D354AD" w:rsidRPr="00EC0848" w:rsidRDefault="00D354AD" w:rsidP="00302756">
            <w:pPr>
              <w:jc w:val="both"/>
              <w:rPr>
                <w:rFonts w:ascii="Courier New" w:hAnsi="Courier New" w:cs="Courier New"/>
              </w:rPr>
            </w:pPr>
            <w:r w:rsidRPr="00EC0848">
              <w:rPr>
                <w:rFonts w:ascii="Courier New" w:hAnsi="Courier New" w:cs="Courier New"/>
              </w:rPr>
              <w:t>alpha_bit</w:t>
            </w:r>
            <w:r>
              <w:rPr>
                <w:rFonts w:ascii="Courier New" w:hAnsi="Courier New" w:cs="Courier New"/>
              </w:rPr>
              <w:t>=16</w:t>
            </w:r>
          </w:p>
          <w:p w14:paraId="3F12CB82" w14:textId="77777777" w:rsidR="00D354AD" w:rsidRDefault="00D354AD" w:rsidP="00302756">
            <w:pPr>
              <w:jc w:val="both"/>
            </w:pPr>
            <w:r w:rsidRPr="00EC0848">
              <w:rPr>
                <w:rFonts w:ascii="Courier New" w:hAnsi="Courier New" w:cs="Courier New"/>
              </w:rPr>
              <w:t>depth_bit=24</w:t>
            </w:r>
          </w:p>
        </w:tc>
      </w:tr>
    </w:tbl>
    <w:p w14:paraId="1D126197" w14:textId="638D43EC" w:rsidR="00D354AD" w:rsidRDefault="00D354AD" w:rsidP="00D174EC">
      <w:pPr>
        <w:pStyle w:val="Caption"/>
        <w:jc w:val="center"/>
      </w:pPr>
      <w:r>
        <w:t xml:space="preserve">List </w:t>
      </w:r>
      <w:fldSimple w:instr=" STYLEREF 1 \s ">
        <w:r w:rsidR="0017337F">
          <w:rPr>
            <w:noProof/>
          </w:rPr>
          <w:t>23</w:t>
        </w:r>
      </w:fldSimple>
      <w:r w:rsidR="00EA324D">
        <w:noBreakHyphen/>
      </w:r>
      <w:fldSimple w:instr=" SEQ List \* ARABIC \s 1 ">
        <w:r w:rsidR="0017337F">
          <w:rPr>
            <w:noProof/>
          </w:rPr>
          <w:t>2</w:t>
        </w:r>
      </w:fldSimple>
      <w:r>
        <w:t>. Pixel format settings for 10-bit output.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354AD" w14:paraId="434F3651"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536AF00" w14:textId="77777777" w:rsidR="00D354AD" w:rsidRDefault="00D354AD" w:rsidP="00302756">
            <w:pPr>
              <w:pStyle w:val="Icon"/>
              <w:jc w:val="both"/>
            </w:pPr>
            <w:r>
              <w:rPr>
                <w:noProof/>
                <w:lang w:eastAsia="en-US"/>
              </w:rPr>
              <mc:AlternateContent>
                <mc:Choice Requires="wpg">
                  <w:drawing>
                    <wp:inline distT="0" distB="0" distL="0" distR="0" wp14:anchorId="50E38AA1" wp14:editId="444A2E16">
                      <wp:extent cx="228600" cy="228600"/>
                      <wp:effectExtent l="0" t="0" r="0" b="0"/>
                      <wp:docPr id="1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 name="Oval 5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56" name="Freeform 39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F3E9F3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FSHw82EBQAA8hEAAA4AAAAAAAAAAAAAAAAALgIAAGRycy9lMm9E&#10;b2MueG1sUEsBAi0AFAAGAAgAAAAhAPgMKZnYAAAAAwEAAA8AAAAAAAAAAAAAAAAA3gcAAGRycy9k&#10;b3ducmV2LnhtbFBLBQYAAAAABAAEAPMAAADjCAAAAAA=&#10;">
                      <v:oval id="Oval 5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" fillcolor="#f24f4f [3204]" stroked="f" strokeweight="0">
                        <v:stroke joinstyle="miter"/>
                        <o:lock v:ext="edit" aspectratio="t"/>
                      </v:oval>
                      <v:shape id="Freeform 39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DE48856" w14:textId="38781D33" w:rsidR="00D354AD" w:rsidRDefault="00D354AD"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You will need the latest nVidia graphics card and an HDR10 capable display </w:t>
            </w:r>
            <w:r w:rsidR="00804D98">
              <w:t xml:space="preserve">or TV </w:t>
            </w:r>
            <w:r>
              <w:t xml:space="preserve">to use this feature. </w:t>
            </w:r>
            <w:r w:rsidR="00804D98">
              <w:t>HDR</w:t>
            </w:r>
            <w:r>
              <w:t xml:space="preserve"> is also Windows </w:t>
            </w:r>
            <w:r w:rsidR="00804D98">
              <w:t xml:space="preserve">10 </w:t>
            </w:r>
            <w:r>
              <w:t xml:space="preserve">only. </w:t>
            </w:r>
            <w:r w:rsidR="00375E79">
              <w:t>Enable HDR from Windows display settings before launching FluoRender in HDR mode</w:t>
            </w:r>
            <w:r>
              <w:t>.</w:t>
            </w:r>
            <w:r w:rsidR="00375E79">
              <w:t xml:space="preserve"> </w:t>
            </w:r>
            <w:r w:rsidR="009475C8">
              <w:t xml:space="preserve">To enable HDR, </w:t>
            </w:r>
            <w:r w:rsidR="00A94336">
              <w:t>right-click</w:t>
            </w:r>
            <w:r w:rsidR="009475C8">
              <w:t xml:space="preserve"> on the empty area of </w:t>
            </w:r>
            <w:r w:rsidR="00770A7E">
              <w:t>the Windows desktop. From the context menu, choose “Display settings”.</w:t>
            </w:r>
            <w:r w:rsidR="009239C9">
              <w:t xml:space="preserve"> If your display hardware supports HDR10, an option to turn on HDR will be available under the</w:t>
            </w:r>
            <w:r w:rsidR="00C90AAE">
              <w:t xml:space="preserve"> “Window HD Color”. Otherwise, considering update Windows 10 or upgrading your hardware components.</w:t>
            </w:r>
          </w:p>
        </w:tc>
      </w:tr>
    </w:tbl>
    <w:p w14:paraId="19EF1F7D" w14:textId="77777777" w:rsidR="00D354AD" w:rsidRDefault="00D354AD" w:rsidP="00302756">
      <w:pPr>
        <w:spacing w:after="120"/>
        <w:jc w:val="both"/>
      </w:pPr>
    </w:p>
    <w:p w14:paraId="3EB6D5D0" w14:textId="4485B275" w:rsidR="00D354AD" w:rsidRDefault="00056290" w:rsidP="00302756">
      <w:pPr>
        <w:spacing w:after="120"/>
        <w:jc w:val="both"/>
      </w:pPr>
      <w:r>
        <w:t>If HDR is set to enable in FluoRender but your system does not support it</w:t>
      </w:r>
      <w:r w:rsidR="00762548">
        <w:t>,</w:t>
      </w:r>
      <w:r>
        <w:t xml:space="preserve"> </w:t>
      </w:r>
      <w:r w:rsidR="00762548">
        <w:t xml:space="preserve">launching FluoRender will cause </w:t>
      </w:r>
      <w:r w:rsidR="007F64C8">
        <w:t>it</w:t>
      </w:r>
      <w:r w:rsidR="00762548">
        <w:t xml:space="preserve"> to close automatically. Then, the pixel format settings will </w:t>
      </w:r>
      <w:r w:rsidR="007F64C8">
        <w:t>revert</w:t>
      </w:r>
      <w:r w:rsidR="00762548">
        <w:t xml:space="preserve"> to the defaults.</w:t>
      </w:r>
    </w:p>
    <w:p w14:paraId="0F71F38F" w14:textId="6B4DF0E4" w:rsidR="00DA77F0" w:rsidRDefault="00DA77F0" w:rsidP="00302756">
      <w:pPr>
        <w:spacing w:after="120"/>
        <w:jc w:val="both"/>
      </w:pPr>
      <w:r>
        <w:lastRenderedPageBreak/>
        <w:t>The default settings are:</w:t>
      </w:r>
    </w:p>
    <w:tbl>
      <w:tblPr>
        <w:tblStyle w:val="TableGrid"/>
        <w:tblW w:w="738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380"/>
      </w:tblGrid>
      <w:tr w:rsidR="00DA77F0" w14:paraId="3E94B681" w14:textId="77777777" w:rsidTr="00D174EC">
        <w:tc>
          <w:tcPr>
            <w:tcW w:w="7380" w:type="dxa"/>
            <w:shd w:val="clear" w:color="auto" w:fill="E8F1E2" w:themeFill="accent2" w:themeFillTint="33"/>
          </w:tcPr>
          <w:p w14:paraId="21995E89" w14:textId="77777777" w:rsidR="00DA77F0" w:rsidRPr="00EC0848" w:rsidRDefault="00DA77F0" w:rsidP="00302756">
            <w:pPr>
              <w:jc w:val="both"/>
              <w:rPr>
                <w:rFonts w:ascii="Courier New" w:hAnsi="Courier New" w:cs="Courier New"/>
              </w:rPr>
            </w:pPr>
            <w:r w:rsidRPr="00EC0848">
              <w:rPr>
                <w:rFonts w:ascii="Courier New" w:hAnsi="Courier New" w:cs="Courier New"/>
              </w:rPr>
              <w:t>[pixel\ format]</w:t>
            </w:r>
          </w:p>
          <w:p w14:paraId="13CC8058" w14:textId="77777777" w:rsidR="00DA77F0" w:rsidRPr="00EC0848" w:rsidRDefault="00DA77F0" w:rsidP="00302756">
            <w:pPr>
              <w:jc w:val="both"/>
              <w:rPr>
                <w:rFonts w:ascii="Courier New" w:hAnsi="Courier New" w:cs="Courier New"/>
              </w:rPr>
            </w:pPr>
            <w:r w:rsidRPr="00EC0848">
              <w:rPr>
                <w:rFonts w:ascii="Courier New" w:hAnsi="Courier New" w:cs="Courier New"/>
              </w:rPr>
              <w:t>red_bit=8</w:t>
            </w:r>
          </w:p>
          <w:p w14:paraId="276469E4" w14:textId="77777777" w:rsidR="00DA77F0" w:rsidRPr="00EC0848" w:rsidRDefault="00DA77F0" w:rsidP="00302756">
            <w:pPr>
              <w:jc w:val="both"/>
              <w:rPr>
                <w:rFonts w:ascii="Courier New" w:hAnsi="Courier New" w:cs="Courier New"/>
              </w:rPr>
            </w:pPr>
            <w:r w:rsidRPr="00EC0848">
              <w:rPr>
                <w:rFonts w:ascii="Courier New" w:hAnsi="Courier New" w:cs="Courier New"/>
              </w:rPr>
              <w:t>green_bit=8</w:t>
            </w:r>
          </w:p>
          <w:p w14:paraId="523F12F7" w14:textId="77777777" w:rsidR="00DA77F0" w:rsidRPr="00EC0848" w:rsidRDefault="00DA77F0" w:rsidP="00302756">
            <w:pPr>
              <w:jc w:val="both"/>
              <w:rPr>
                <w:rFonts w:ascii="Courier New" w:hAnsi="Courier New" w:cs="Courier New"/>
              </w:rPr>
            </w:pPr>
            <w:r w:rsidRPr="00EC0848">
              <w:rPr>
                <w:rFonts w:ascii="Courier New" w:hAnsi="Courier New" w:cs="Courier New"/>
              </w:rPr>
              <w:t>blue_bit=8</w:t>
            </w:r>
          </w:p>
          <w:p w14:paraId="58C75DFA" w14:textId="77777777" w:rsidR="00DA77F0" w:rsidRPr="00EC0848" w:rsidRDefault="00DA77F0" w:rsidP="00302756">
            <w:pPr>
              <w:jc w:val="both"/>
              <w:rPr>
                <w:rFonts w:ascii="Courier New" w:hAnsi="Courier New" w:cs="Courier New"/>
              </w:rPr>
            </w:pPr>
            <w:r w:rsidRPr="00EC0848">
              <w:rPr>
                <w:rFonts w:ascii="Courier New" w:hAnsi="Courier New" w:cs="Courier New"/>
              </w:rPr>
              <w:t>alpha_bit=8</w:t>
            </w:r>
          </w:p>
          <w:p w14:paraId="736D2E43" w14:textId="77777777" w:rsidR="00DA77F0" w:rsidRDefault="00DA77F0" w:rsidP="00302756">
            <w:pPr>
              <w:jc w:val="both"/>
            </w:pPr>
            <w:r w:rsidRPr="00EC0848">
              <w:rPr>
                <w:rFonts w:ascii="Courier New" w:hAnsi="Courier New" w:cs="Courier New"/>
              </w:rPr>
              <w:t>depth_bit=24</w:t>
            </w:r>
          </w:p>
        </w:tc>
      </w:tr>
    </w:tbl>
    <w:p w14:paraId="6A2A3792" w14:textId="34D53793" w:rsidR="00DA77F0" w:rsidRDefault="00DA77F0" w:rsidP="00D174EC">
      <w:pPr>
        <w:pStyle w:val="Caption"/>
        <w:jc w:val="center"/>
      </w:pPr>
      <w:r>
        <w:t xml:space="preserve">List </w:t>
      </w:r>
      <w:fldSimple w:instr=" STYLEREF 1 \s ">
        <w:r w:rsidR="0017337F">
          <w:rPr>
            <w:noProof/>
          </w:rPr>
          <w:t>23</w:t>
        </w:r>
      </w:fldSimple>
      <w:r w:rsidR="00EA324D">
        <w:noBreakHyphen/>
      </w:r>
      <w:fldSimple w:instr=" SEQ List \* ARABIC \s 1 ">
        <w:r w:rsidR="0017337F">
          <w:rPr>
            <w:noProof/>
          </w:rPr>
          <w:t>3</w:t>
        </w:r>
      </w:fldSimple>
      <w:r>
        <w:t>. Pixel format settings for standard output.</w:t>
      </w:r>
    </w:p>
    <w:p w14:paraId="70A2CB88" w14:textId="77777777" w:rsidR="00DA77F0" w:rsidRDefault="00DA77F0" w:rsidP="00302756">
      <w:pPr>
        <w:pStyle w:val="Heading3"/>
        <w:jc w:val="both"/>
      </w:pPr>
      <w:r>
        <w:t>Antialiasing</w:t>
      </w:r>
    </w:p>
    <w:p w14:paraId="30670509" w14:textId="62F96BBA" w:rsidR="00DA77F0" w:rsidRDefault="00DA77F0" w:rsidP="00302756">
      <w:pPr>
        <w:jc w:val="both"/>
      </w:pPr>
      <w:r>
        <w:t>Change the value of “samples” under [pixel format] for antialiasing settings. The setting of 0 disables antialiasing. Setting a higher number can smooth jagged edges and lines of the rendering.</w:t>
      </w:r>
    </w:p>
    <w:tbl>
      <w:tblPr>
        <w:tblStyle w:val="TableGrid"/>
        <w:tblW w:w="738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380"/>
      </w:tblGrid>
      <w:tr w:rsidR="00DA77F0" w14:paraId="3AD1DE12" w14:textId="77777777" w:rsidTr="00D174EC">
        <w:tc>
          <w:tcPr>
            <w:tcW w:w="7380" w:type="dxa"/>
            <w:shd w:val="clear" w:color="auto" w:fill="E8F1E2" w:themeFill="accent2" w:themeFillTint="33"/>
          </w:tcPr>
          <w:p w14:paraId="7B390202" w14:textId="77777777" w:rsidR="00DA77F0" w:rsidRPr="00EC0848" w:rsidRDefault="00DA77F0" w:rsidP="00302756">
            <w:pPr>
              <w:jc w:val="both"/>
              <w:rPr>
                <w:rFonts w:ascii="Courier New" w:hAnsi="Courier New" w:cs="Courier New"/>
              </w:rPr>
            </w:pPr>
            <w:r w:rsidRPr="00EC0848">
              <w:rPr>
                <w:rFonts w:ascii="Courier New" w:hAnsi="Courier New" w:cs="Courier New"/>
              </w:rPr>
              <w:t>[pixel\ format]</w:t>
            </w:r>
          </w:p>
          <w:p w14:paraId="550EFB77" w14:textId="77777777" w:rsidR="00DA77F0" w:rsidRDefault="00DA77F0" w:rsidP="00302756">
            <w:pPr>
              <w:jc w:val="both"/>
            </w:pPr>
            <w:r w:rsidRPr="00515460">
              <w:rPr>
                <w:rFonts w:ascii="Courier New" w:hAnsi="Courier New" w:cs="Courier New"/>
              </w:rPr>
              <w:t>samples=4</w:t>
            </w:r>
          </w:p>
        </w:tc>
      </w:tr>
    </w:tbl>
    <w:p w14:paraId="20412A37" w14:textId="77DEC52D" w:rsidR="00DA77F0" w:rsidRDefault="00DA77F0" w:rsidP="00D174EC">
      <w:pPr>
        <w:pStyle w:val="Caption"/>
        <w:jc w:val="center"/>
      </w:pPr>
      <w:r>
        <w:t xml:space="preserve">List </w:t>
      </w:r>
      <w:fldSimple w:instr=" STYLEREF 1 \s ">
        <w:r w:rsidR="0017337F">
          <w:rPr>
            <w:noProof/>
          </w:rPr>
          <w:t>23</w:t>
        </w:r>
      </w:fldSimple>
      <w:r w:rsidR="00EA324D">
        <w:noBreakHyphen/>
      </w:r>
      <w:fldSimple w:instr=" SEQ List \* ARABIC \s 1 ">
        <w:r w:rsidR="0017337F">
          <w:rPr>
            <w:noProof/>
          </w:rPr>
          <w:t>4</w:t>
        </w:r>
      </w:fldSimple>
      <w:r>
        <w:t>. Pixel format settings for antialiasing.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1143D965"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EFD3301" w14:textId="77777777" w:rsidR="00DA77F0" w:rsidRDefault="00DA77F0" w:rsidP="00302756">
            <w:pPr>
              <w:pStyle w:val="Icon"/>
              <w:jc w:val="both"/>
            </w:pPr>
            <w:r>
              <w:rPr>
                <w:noProof/>
                <w:lang w:eastAsia="en-US"/>
              </w:rPr>
              <mc:AlternateContent>
                <mc:Choice Requires="wpg">
                  <w:drawing>
                    <wp:inline distT="0" distB="0" distL="0" distR="0" wp14:anchorId="0878ABB8" wp14:editId="18605A88">
                      <wp:extent cx="228600" cy="228600"/>
                      <wp:effectExtent l="0" t="0" r="0" b="0"/>
                      <wp:docPr id="4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1" name="Oval 4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2" name="Freeform 4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688C4B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CpIz04MFAAD1EQAADgAAAAAAAAAAAAAAAAAuAgAAZHJzL2Uyb0Rv&#10;Yy54bWxQSwECLQAUAAYACAAAACEA+AwpmdgAAAADAQAADwAAAAAAAAAAAAAAAADdBwAAZHJzL2Rv&#10;d25yZXYueG1sUEsFBgAAAAAEAAQA8wAAAOIIAAAAAA==&#10;">
                      <v:oval id="Oval 40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HhB8IA&#10;AADcAAAADwAAAGRycy9kb3ducmV2LnhtbESP3WoCMRCF7wu+QxihdzVrKWJXo4hS6U0tVR9g2Iyb&#10;1c0kJHFd374pCL08nJ+PM1/2thUdhdg4VjAeFSCIK6cbrhUcDx8vUxAxIWtsHZOCO0VYLgZPcyy1&#10;u/EPdftUizzCsUQFJiVfShkrQxbjyHni7J1csJiyDLXUAW953LbytSgm0mLDmWDQ09pQddlfbYYY&#10;3238etu8Ty3V5+/7JOy+UKnnYb+agUjUp//wo/2pFbwVY/g7k4+AX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ceEHwgAAANwAAAAPAAAAAAAAAAAAAAAAAJgCAABkcnMvZG93&#10;bnJldi54bWxQSwUGAAAAAAQABAD1AAAAhwMAAAAA&#10;" fillcolor="#f24f4f [3204]" stroked="f" strokeweight="0">
                        <v:stroke joinstyle="miter"/>
                        <o:lock v:ext="edit" aspectratio="t"/>
                      </v:oval>
                      <v:shape id="Freeform 40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8S+cUA&#10;AADcAAAADwAAAGRycy9kb3ducmV2LnhtbESPQWvCQBSE70L/w/IKvemmVqRNXaUIQk6CxuL1NfuS&#10;Dc2+DbtrjP31XaHQ4zAz3zCrzWg7MZAPrWMFz7MMBHHldMuNglO5m76CCBFZY+eYFNwowGb9MFlh&#10;rt2VDzQcYyMShEOOCkyMfS5lqAxZDDPXEyevdt5iTNI3Unu8Jrjt5DzLltJiy2nBYE9bQ9X38WIV&#10;nH8+y+HiS7OvfVEs3r7OS1+/KPX0OH68g4g0xv/wX7vQChbZHO5n0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bxL5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29AA1F3" w14:textId="603436E8" w:rsidR="00DA77F0" w:rsidRDefault="00DA77F0"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The </w:t>
            </w:r>
            <w:r w:rsidR="00A94336">
              <w:t>actual</w:t>
            </w:r>
            <w:r>
              <w:t xml:space="preserve"> supported sample number varies depending on your graphics hardware. Set it to 0 if antialiasing is not supported by your graphics card, or rendering becomes too slow.</w:t>
            </w:r>
          </w:p>
        </w:tc>
      </w:tr>
    </w:tbl>
    <w:p w14:paraId="72F7C3AA" w14:textId="77777777" w:rsidR="00DA77F0" w:rsidRDefault="00DA77F0" w:rsidP="00302756">
      <w:pPr>
        <w:jc w:val="both"/>
      </w:pPr>
    </w:p>
    <w:p w14:paraId="261A5801" w14:textId="77777777" w:rsidR="00DA77F0" w:rsidRDefault="00DA77F0" w:rsidP="00302756">
      <w:pPr>
        <w:pStyle w:val="Heading3"/>
        <w:jc w:val="both"/>
      </w:pPr>
      <w:r>
        <w:t>Selection of OpenCL GPUs</w:t>
      </w:r>
    </w:p>
    <w:p w14:paraId="5BAEF2F5" w14:textId="77777777" w:rsidR="00DA77F0" w:rsidRDefault="00DA77F0" w:rsidP="00302756">
      <w:pPr>
        <w:jc w:val="both"/>
      </w:pPr>
      <w:r>
        <w:t>Change the value of “device_id” under [cl device] to select a different GPU for OpenCL calculations. The installed and activated GPUs are numbered starting from 0. Make sure that the selected GPU ID is within the valid range.</w:t>
      </w:r>
    </w:p>
    <w:tbl>
      <w:tblPr>
        <w:tblStyle w:val="TableGrid"/>
        <w:tblW w:w="738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380"/>
      </w:tblGrid>
      <w:tr w:rsidR="00DA77F0" w14:paraId="6E7EC66B" w14:textId="77777777" w:rsidTr="00D174EC">
        <w:tc>
          <w:tcPr>
            <w:tcW w:w="7380" w:type="dxa"/>
            <w:shd w:val="clear" w:color="auto" w:fill="E8F1E2" w:themeFill="accent2" w:themeFillTint="33"/>
          </w:tcPr>
          <w:p w14:paraId="61AB7D9D" w14:textId="77777777" w:rsidR="00DA77F0" w:rsidRPr="00EC0848" w:rsidRDefault="00DA77F0" w:rsidP="00302756">
            <w:pPr>
              <w:jc w:val="both"/>
              <w:rPr>
                <w:rFonts w:ascii="Courier New" w:hAnsi="Courier New" w:cs="Courier New"/>
              </w:rPr>
            </w:pPr>
            <w:r w:rsidRPr="00EC0848">
              <w:rPr>
                <w:rFonts w:ascii="Courier New" w:hAnsi="Courier New" w:cs="Courier New"/>
              </w:rPr>
              <w:t>[</w:t>
            </w:r>
            <w:r>
              <w:rPr>
                <w:rFonts w:ascii="Courier New" w:hAnsi="Courier New" w:cs="Courier New"/>
              </w:rPr>
              <w:t>cl</w:t>
            </w:r>
            <w:r w:rsidRPr="00EC0848">
              <w:rPr>
                <w:rFonts w:ascii="Courier New" w:hAnsi="Courier New" w:cs="Courier New"/>
              </w:rPr>
              <w:t xml:space="preserve">\ </w:t>
            </w:r>
            <w:r>
              <w:rPr>
                <w:rFonts w:ascii="Courier New" w:hAnsi="Courier New" w:cs="Courier New"/>
              </w:rPr>
              <w:t>device</w:t>
            </w:r>
            <w:r w:rsidRPr="00EC0848">
              <w:rPr>
                <w:rFonts w:ascii="Courier New" w:hAnsi="Courier New" w:cs="Courier New"/>
              </w:rPr>
              <w:t>]</w:t>
            </w:r>
          </w:p>
          <w:p w14:paraId="0AFEDD5C" w14:textId="77777777" w:rsidR="00DA77F0" w:rsidRDefault="00DA77F0" w:rsidP="00302756">
            <w:pPr>
              <w:jc w:val="both"/>
            </w:pPr>
            <w:r>
              <w:rPr>
                <w:rFonts w:ascii="Courier New" w:hAnsi="Courier New" w:cs="Courier New"/>
              </w:rPr>
              <w:t>device_id=0</w:t>
            </w:r>
          </w:p>
        </w:tc>
      </w:tr>
    </w:tbl>
    <w:p w14:paraId="108EF953" w14:textId="55543CFE" w:rsidR="00DA77F0" w:rsidRDefault="00DA77F0" w:rsidP="00D174EC">
      <w:pPr>
        <w:pStyle w:val="Caption"/>
        <w:jc w:val="center"/>
      </w:pPr>
      <w:r>
        <w:t xml:space="preserve">List </w:t>
      </w:r>
      <w:fldSimple w:instr=" STYLEREF 1 \s ">
        <w:r w:rsidR="0017337F">
          <w:rPr>
            <w:noProof/>
          </w:rPr>
          <w:t>23</w:t>
        </w:r>
      </w:fldSimple>
      <w:r w:rsidR="00EA324D">
        <w:noBreakHyphen/>
      </w:r>
      <w:fldSimple w:instr=" SEQ List \* ARABIC \s 1 ">
        <w:r w:rsidR="0017337F">
          <w:rPr>
            <w:noProof/>
          </w:rPr>
          <w:t>5</w:t>
        </w:r>
      </w:fldSimple>
      <w:r>
        <w:t xml:space="preserve">. </w:t>
      </w:r>
      <w:r w:rsidR="00CB06E4">
        <w:t>OpenCL device ID setting</w:t>
      </w:r>
      <w:r>
        <w:t>.</w:t>
      </w:r>
    </w:p>
    <w:p w14:paraId="04EDDA63" w14:textId="77777777" w:rsidR="00DA77F0" w:rsidRDefault="00DA77F0" w:rsidP="00302756">
      <w:pPr>
        <w:pStyle w:val="Heading3"/>
        <w:jc w:val="both"/>
      </w:pPr>
      <w:r>
        <w:t>Selection of OpenGL core profile version and GLSL version</w:t>
      </w:r>
    </w:p>
    <w:p w14:paraId="33DFB6F2" w14:textId="25C7AD17" w:rsidR="00DA77F0" w:rsidRDefault="00DA77F0" w:rsidP="00302756">
      <w:pPr>
        <w:jc w:val="both"/>
      </w:pPr>
      <w:r>
        <w:t>Change the values “gl_major_ver” and “gl_minor_ver” under [context attrib] to set the OpenGL</w:t>
      </w:r>
      <w:r>
        <w:fldChar w:fldCharType="begin"/>
      </w:r>
      <w:r>
        <w:instrText xml:space="preserve"> XE "</w:instrText>
      </w:r>
      <w:r w:rsidRPr="00516479">
        <w:instrText>OpenGL</w:instrText>
      </w:r>
      <w:r>
        <w:instrText xml:space="preserve">" </w:instrText>
      </w:r>
      <w:r>
        <w:fldChar w:fldCharType="end"/>
      </w:r>
      <w:r>
        <w:t xml:space="preserve"> core profile version and GLSL version. Make sure that a valid version for your system is selected. T</w:t>
      </w:r>
      <w:r w:rsidR="007424D5">
        <w:t>he default OpenGL version is 4.4</w:t>
      </w:r>
      <w:r>
        <w:t>.</w:t>
      </w:r>
      <w:r w:rsidR="007424D5">
        <w:t xml:space="preserve"> If you experience any problem </w:t>
      </w:r>
      <w:r w:rsidR="00D174EC">
        <w:t>with</w:t>
      </w:r>
      <w:r w:rsidR="007424D5">
        <w:t xml:space="preserve"> using the core profile or creating context on your graphics card, you can set a third parameter “gl_profile_mask” to switch to the compatibility profile</w:t>
      </w:r>
      <w:r w:rsidR="00574DB9">
        <w:t>. For the parameter “gl_profile_mask”, setting it to 1 means the core profile, and setting it to 2 means compatibility profile. The default value for the profile mask is 1.</w:t>
      </w:r>
    </w:p>
    <w:p w14:paraId="7350D2CF" w14:textId="345328D4" w:rsidR="006722D7" w:rsidRDefault="006722D7" w:rsidP="00302756">
      <w:pPr>
        <w:jc w:val="both"/>
      </w:pPr>
      <w:r>
        <w:t>Since</w:t>
      </w:r>
      <w:r w:rsidR="007F15F4">
        <w:t xml:space="preserve"> the operating system</w:t>
      </w:r>
      <w:r w:rsidR="00E60939">
        <w:t xml:space="preserve"> that FluoRender is running on may not honor the</w:t>
      </w:r>
      <w:r w:rsidR="00CF7B29">
        <w:t xml:space="preserve"> OpenGL version settings and </w:t>
      </w:r>
      <w:r w:rsidR="0035467A">
        <w:t>select its own</w:t>
      </w:r>
      <w:r w:rsidR="00E9720C">
        <w:t xml:space="preserve">, the </w:t>
      </w:r>
      <w:r w:rsidR="007F64C8">
        <w:t>used</w:t>
      </w:r>
      <w:r w:rsidR="00E9720C">
        <w:t xml:space="preserve"> OpenGL version numbers are saved back to the setting file</w:t>
      </w:r>
      <w:r w:rsidR="00962DF6">
        <w:t xml:space="preserve"> after FluoRender has been successfully launched and </w:t>
      </w:r>
      <w:r w:rsidR="00D174EC">
        <w:t>shut down</w:t>
      </w:r>
      <w:r w:rsidR="00962DF6">
        <w:t xml:space="preserve"> once. Then, check the setting file to see </w:t>
      </w:r>
      <w:r w:rsidR="00421BAC">
        <w:t xml:space="preserve">the exact version </w:t>
      </w:r>
      <w:r w:rsidR="00DB23CC">
        <w:t>that has been used.</w:t>
      </w:r>
    </w:p>
    <w:tbl>
      <w:tblPr>
        <w:tblStyle w:val="TableGrid"/>
        <w:tblW w:w="738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380"/>
      </w:tblGrid>
      <w:tr w:rsidR="00DA77F0" w14:paraId="2F5452D0" w14:textId="77777777" w:rsidTr="00D174EC">
        <w:tc>
          <w:tcPr>
            <w:tcW w:w="7380" w:type="dxa"/>
            <w:shd w:val="clear" w:color="auto" w:fill="E8F1E2" w:themeFill="accent2" w:themeFillTint="33"/>
          </w:tcPr>
          <w:p w14:paraId="287A377C" w14:textId="77777777" w:rsidR="00DA77F0" w:rsidRPr="00EC0848" w:rsidRDefault="00DA77F0" w:rsidP="00302756">
            <w:pPr>
              <w:jc w:val="both"/>
              <w:rPr>
                <w:rFonts w:ascii="Courier New" w:hAnsi="Courier New" w:cs="Courier New"/>
              </w:rPr>
            </w:pPr>
            <w:r w:rsidRPr="00EC0848">
              <w:rPr>
                <w:rFonts w:ascii="Courier New" w:hAnsi="Courier New" w:cs="Courier New"/>
              </w:rPr>
              <w:t>[</w:t>
            </w:r>
            <w:r>
              <w:rPr>
                <w:rFonts w:ascii="Courier New" w:hAnsi="Courier New" w:cs="Courier New"/>
              </w:rPr>
              <w:t>context</w:t>
            </w:r>
            <w:r w:rsidRPr="00EC0848">
              <w:rPr>
                <w:rFonts w:ascii="Courier New" w:hAnsi="Courier New" w:cs="Courier New"/>
              </w:rPr>
              <w:t xml:space="preserve">\ </w:t>
            </w:r>
            <w:r>
              <w:rPr>
                <w:rFonts w:ascii="Courier New" w:hAnsi="Courier New" w:cs="Courier New"/>
              </w:rPr>
              <w:t>attrib</w:t>
            </w:r>
            <w:r w:rsidRPr="00EC0848">
              <w:rPr>
                <w:rFonts w:ascii="Courier New" w:hAnsi="Courier New" w:cs="Courier New"/>
              </w:rPr>
              <w:t>]</w:t>
            </w:r>
          </w:p>
          <w:p w14:paraId="73AF5427" w14:textId="77777777" w:rsidR="00DA77F0" w:rsidRDefault="00DA77F0" w:rsidP="00302756">
            <w:pPr>
              <w:jc w:val="both"/>
              <w:rPr>
                <w:rFonts w:ascii="Courier New" w:hAnsi="Courier New" w:cs="Courier New"/>
              </w:rPr>
            </w:pPr>
            <w:r>
              <w:rPr>
                <w:rFonts w:ascii="Courier New" w:hAnsi="Courier New" w:cs="Courier New"/>
              </w:rPr>
              <w:t>gl_major_ver=4</w:t>
            </w:r>
          </w:p>
          <w:p w14:paraId="459152C0" w14:textId="77777777" w:rsidR="00DA77F0" w:rsidRDefault="00DA77F0" w:rsidP="00302756">
            <w:pPr>
              <w:jc w:val="both"/>
              <w:rPr>
                <w:rFonts w:ascii="Courier New" w:hAnsi="Courier New" w:cs="Courier New"/>
              </w:rPr>
            </w:pPr>
            <w:r>
              <w:rPr>
                <w:rFonts w:ascii="Courier New" w:hAnsi="Courier New" w:cs="Courier New"/>
              </w:rPr>
              <w:t>gl_minor_ver=5</w:t>
            </w:r>
          </w:p>
          <w:p w14:paraId="283C60A5" w14:textId="58B9D81F" w:rsidR="007424D5" w:rsidRDefault="007424D5" w:rsidP="00302756">
            <w:pPr>
              <w:jc w:val="both"/>
            </w:pPr>
            <w:r w:rsidRPr="007424D5">
              <w:rPr>
                <w:rFonts w:ascii="Courier New" w:hAnsi="Courier New" w:cs="Courier New"/>
              </w:rPr>
              <w:t>gl_profile_mask=1</w:t>
            </w:r>
          </w:p>
        </w:tc>
      </w:tr>
    </w:tbl>
    <w:p w14:paraId="50F9CA3B" w14:textId="59CDC2DC" w:rsidR="00DA77F0" w:rsidRDefault="00DA77F0" w:rsidP="00D174EC">
      <w:pPr>
        <w:pStyle w:val="Caption"/>
        <w:jc w:val="center"/>
      </w:pPr>
      <w:r>
        <w:t xml:space="preserve">List </w:t>
      </w:r>
      <w:fldSimple w:instr=" STYLEREF 1 \s ">
        <w:r w:rsidR="0017337F">
          <w:rPr>
            <w:noProof/>
          </w:rPr>
          <w:t>23</w:t>
        </w:r>
      </w:fldSimple>
      <w:r w:rsidR="00EA324D">
        <w:noBreakHyphen/>
      </w:r>
      <w:fldSimple w:instr=" SEQ List \* ARABIC \s 1 ">
        <w:r w:rsidR="0017337F">
          <w:rPr>
            <w:noProof/>
          </w:rPr>
          <w:t>6</w:t>
        </w:r>
      </w:fldSimple>
      <w:r>
        <w:t xml:space="preserve">. </w:t>
      </w:r>
      <w:r w:rsidR="00CB06E4">
        <w:t>OpenGL version setting</w:t>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776A229E"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9D01D04" w14:textId="77777777" w:rsidR="00DA77F0" w:rsidRDefault="00DA77F0" w:rsidP="00302756">
            <w:pPr>
              <w:pStyle w:val="Icon"/>
              <w:jc w:val="both"/>
            </w:pPr>
            <w:r>
              <w:rPr>
                <w:noProof/>
                <w:lang w:eastAsia="en-US"/>
              </w:rPr>
              <w:lastRenderedPageBreak/>
              <mc:AlternateContent>
                <mc:Choice Requires="wpg">
                  <w:drawing>
                    <wp:inline distT="0" distB="0" distL="0" distR="0" wp14:anchorId="437DDF15" wp14:editId="4EE41400">
                      <wp:extent cx="228600" cy="228600"/>
                      <wp:effectExtent l="0" t="0" r="0" b="0"/>
                      <wp:docPr id="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 name="Oval 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6" name="Freeform 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A573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9MNYlhQUAAPARAAAOAAAAAAAAAAAAAAAAAC4CAABkcnMvZTJv&#10;RG9jLnhtbFBLAQItABQABgAIAAAAIQD4DCmZ2AAAAAMBAAAPAAAAAAAAAAAAAAAAAN8HAABkcnMv&#10;ZG93bnJldi54bWxQSwUGAAAAAAQABADzAAAA5AgAAAAA&#10;">
                      <v:oval id="Oval 2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kRRsIA&#10;AADbAAAADwAAAGRycy9kb3ducmV2LnhtbESP3WoCMRCF7wXfIYzQO80qVOxqFLG09MZKt32AYTNu&#10;tt1MQpKu69s3QsHLw/n5OJvdYDvRU4itYwXzWQGCuHa65UbB1+fLdAUiJmSNnWNScKUIu+14tMFS&#10;uwt/UF+lRuQRjiUqMCn5UspYG7IYZ84TZ+/sgsWUZWikDnjJ47aTi6JYSostZ4JBTwdD9U/1azPE&#10;+P7ZH17bp5Wl5vt0XYb3Iyr1MBn2axCJhnQP/7fftILFI9y+5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eRFGwgAAANsAAAAPAAAAAAAAAAAAAAAAAJgCAABkcnMvZG93&#10;bnJldi54bWxQSwUGAAAAAAQABAD1AAAAhwMAAAAA&#10;" fillcolor="#f24f4f [3204]" stroked="f" strokeweight="0">
                        <v:stroke joinstyle="miter"/>
                        <o:lock v:ext="edit" aspectratio="t"/>
                      </v:oval>
                      <v:shape id="Freeform 2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toj8QA&#10;AADbAAAADwAAAGRycy9kb3ducmV2LnhtbESPwWrDMBBE74X8g9hAbo3cpJjWjRJCIOBToXFLrltr&#10;bZlaKyMpjtOvrwqFHoeZecNsdpPtxUg+dI4VPCwzEMS10x23Ct6r4/0TiBCRNfaOScGNAuy2s7sN&#10;Ftpd+Y3GU2xFgnAoUIGJcSikDLUhi2HpBuLkNc5bjEn6VmqP1wS3vVxlWS4tdpwWDA50MFR/nS5W&#10;wfn7oxovvjKvjS/Lx+fPc+6btVKL+bR/ARFpiv/hv3apFaxy+P2Sf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LaI/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FF5E54A" w14:textId="77777777" w:rsidR="00DA77F0" w:rsidRDefault="00DA77F0" w:rsidP="00302756">
            <w:pPr>
              <w:pStyle w:val="TipText"/>
              <w:jc w:val="both"/>
              <w:cnfStyle w:val="000000000000" w:firstRow="0" w:lastRow="0" w:firstColumn="0" w:lastColumn="0" w:oddVBand="0" w:evenVBand="0" w:oddHBand="0" w:evenHBand="0" w:firstRowFirstColumn="0" w:firstRowLastColumn="0" w:lastRowFirstColumn="0" w:lastRowLastColumn="0"/>
            </w:pPr>
            <w:r>
              <w:t>For some graphics cards, anti-aliasing becomes unavailable under certain OpenGL versions. Straight lines become jagged without anti-aliasing. Change the OpenGL version to see if anti-aliasing is enabled.</w:t>
            </w:r>
          </w:p>
        </w:tc>
      </w:tr>
      <w:tr w:rsidR="00574DB9" w14:paraId="4AFD1307" w14:textId="77777777" w:rsidTr="00574DB9">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5017436" w14:textId="77777777" w:rsidR="00574DB9" w:rsidRDefault="00574DB9" w:rsidP="00302756">
            <w:pPr>
              <w:pStyle w:val="Icon"/>
              <w:jc w:val="both"/>
            </w:pPr>
            <w:r>
              <w:rPr>
                <w:noProof/>
                <w:lang w:eastAsia="en-US"/>
              </w:rPr>
              <mc:AlternateContent>
                <mc:Choice Requires="wpg">
                  <w:drawing>
                    <wp:inline distT="0" distB="0" distL="0" distR="0" wp14:anchorId="69CFD5D9" wp14:editId="654BCBA8">
                      <wp:extent cx="228600" cy="228600"/>
                      <wp:effectExtent l="0" t="0" r="0" b="0"/>
                      <wp:docPr id="47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6" name="Oval 47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7" name="Freeform 47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CC46F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95q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l3MEqZ4hSA5vWx0nrBUWgG07oqaFUIrgmtXb5bgem/qz/WtaV9s&#10;/BMh8JCZiv7DN/bggH4MQMuHhgm8HI/P5kOEQ2CrXbtAiBzResIl8nff5Bt0SgdkWzBlVyOlbI+a&#10;/Xeofc55LV0wLPkfUJt3qH265yWbLuY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7tveaokFAAD1EQAADgAAAAAAAAAAAAAAAAAuAgAAZHJz&#10;L2Uyb0RvYy54bWxQSwECLQAUAAYACAAAACEA+AwpmdgAAAADAQAADwAAAAAAAAAAAAAAAADjBwAA&#10;ZHJzL2Rvd25yZXYueG1sUEsFBgAAAAAEAAQA8wAAAOgIAAAAAA==&#10;">
                      <v:oval id="Oval 47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4KDsMA&#10;AADcAAAADwAAAGRycy9kb3ducmV2LnhtbESP3WoCMRCF7wu+QxjBO81Wymq3RhFLxRtbavsAw2a6&#10;2XYzCUm6rm9vhEIvD+fn46w2g+1ETyG2jhXczwoQxLXTLTcKPj9epksQMSFr7ByTggtF2KxHdyus&#10;tDvzO/Wn1Ig8wrFCBSYlX0kZa0MW48x54ux9uWAxZRkaqQOe87jt5LwoSmmx5Uww6GlnqP45/doM&#10;Mb5/9rt9+7i01Hy/XcrwekSlJuNh+wQi0ZD+w3/tg1bwsCjhdiYfAb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4KDsMAAADcAAAADwAAAAAAAAAAAAAAAACYAgAAZHJzL2Rv&#10;d25yZXYueG1sUEsFBgAAAAAEAAQA9QAAAIgDAAAAAA==&#10;" fillcolor="#f24f4f [3204]" stroked="f" strokeweight="0">
                        <v:stroke joinstyle="miter"/>
                        <o:lock v:ext="edit" aspectratio="t"/>
                      </v:oval>
                      <v:shape id="Freeform 47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7CHMUA&#10;AADcAAAADwAAAGRycy9kb3ducmV2LnhtbESPQUvEMBSE74L/ITzBm5u6LlutTRdZEHoS3Cp7fTav&#10;TbF5KUm2W/31RhA8DjPzDVPuFjuKmXwYHCu4XWUgiFunB+4VvDXPN/cgQkTWODomBV8UYFddXpRY&#10;aHfmV5oPsRcJwqFABSbGqZAytIYshpWbiJPXOW8xJul7qT2eE9yOcp1lW2lx4LRgcKK9ofbzcLIK&#10;jt/vzXzyjXnpfF1vHj6OW9/dKXV9tTw9goi0xP/wX7vWCjZ5Dr9n0hGQ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HsI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13D41A2E" w14:textId="6B43AC46" w:rsidR="00574DB9" w:rsidRDefault="007F64C8" w:rsidP="00302756">
            <w:pPr>
              <w:pStyle w:val="TipText"/>
              <w:jc w:val="both"/>
              <w:cnfStyle w:val="000000000000" w:firstRow="0" w:lastRow="0" w:firstColumn="0" w:lastColumn="0" w:oddVBand="0" w:evenVBand="0" w:oddHBand="0" w:evenHBand="0" w:firstRowFirstColumn="0" w:firstRowLastColumn="0" w:lastRowFirstColumn="0" w:lastRowLastColumn="0"/>
            </w:pPr>
            <w:r>
              <w:t>You</w:t>
            </w:r>
            <w:r w:rsidR="00574DB9">
              <w:t xml:space="preserve"> need to set it to the core profile if you are running FluoRender on Mac OS X, or if you are using an Intel CPU-integrated GPU. For the Windows operating systems, if you are using a discrete graphics card with </w:t>
            </w:r>
            <w:r w:rsidR="00D174EC">
              <w:t>NVidia</w:t>
            </w:r>
            <w:r w:rsidR="00574DB9">
              <w:t xml:space="preserve"> or AMD GPUs, you can set the profile mask to the core profile or the compatibility profile. However, we found that on certain AMD GPUs, especially the FirePro series, you might need to set it to the compatibility profile </w:t>
            </w:r>
            <w:r>
              <w:t>for</w:t>
            </w:r>
            <w:r w:rsidR="00574DB9">
              <w:t xml:space="preserve"> certain functions (such as streaming) to work properly.</w:t>
            </w:r>
          </w:p>
        </w:tc>
      </w:tr>
    </w:tbl>
    <w:p w14:paraId="3DBF0654" w14:textId="77777777" w:rsidR="00DA77F0" w:rsidRDefault="00DA77F0" w:rsidP="00302756">
      <w:pPr>
        <w:spacing w:after="240"/>
        <w:jc w:val="both"/>
      </w:pPr>
    </w:p>
    <w:p w14:paraId="646292F7" w14:textId="77777777" w:rsidR="00DA77F0" w:rsidRDefault="00DA77F0" w:rsidP="00302756">
      <w:pPr>
        <w:pStyle w:val="Heading3"/>
        <w:jc w:val="both"/>
      </w:pPr>
      <w:r>
        <w:t>Soft threshold</w:t>
      </w:r>
    </w:p>
    <w:p w14:paraId="34ACEE64" w14:textId="77777777" w:rsidR="00DA77F0" w:rsidRDefault="00DA77F0" w:rsidP="00302756">
      <w:pPr>
        <w:jc w:val="both"/>
      </w:pPr>
      <w:r>
        <w:t>Change this value so that threshold settings of a volume use a value range to transit from low to high values. This can give the edges a soft look. This feature is turned off by setting the value to 0.</w:t>
      </w:r>
    </w:p>
    <w:tbl>
      <w:tblPr>
        <w:tblStyle w:val="TableGrid"/>
        <w:tblW w:w="738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380"/>
      </w:tblGrid>
      <w:tr w:rsidR="00DA77F0" w14:paraId="53EE53E7" w14:textId="77777777" w:rsidTr="00D174EC">
        <w:tc>
          <w:tcPr>
            <w:tcW w:w="7380" w:type="dxa"/>
            <w:shd w:val="clear" w:color="auto" w:fill="E8F1E2" w:themeFill="accent2" w:themeFillTint="33"/>
          </w:tcPr>
          <w:p w14:paraId="694231F1" w14:textId="77777777" w:rsidR="00DA77F0" w:rsidRPr="00EC0848" w:rsidRDefault="00DA77F0" w:rsidP="00302756">
            <w:pPr>
              <w:jc w:val="both"/>
              <w:rPr>
                <w:rFonts w:ascii="Courier New" w:hAnsi="Courier New" w:cs="Courier New"/>
              </w:rPr>
            </w:pPr>
            <w:r w:rsidRPr="00EC0848">
              <w:rPr>
                <w:rFonts w:ascii="Courier New" w:hAnsi="Courier New" w:cs="Courier New"/>
              </w:rPr>
              <w:t>[</w:t>
            </w:r>
            <w:r>
              <w:rPr>
                <w:rFonts w:ascii="Courier New" w:hAnsi="Courier New" w:cs="Courier New"/>
              </w:rPr>
              <w:t>soft</w:t>
            </w:r>
            <w:r w:rsidRPr="00EC0848">
              <w:rPr>
                <w:rFonts w:ascii="Courier New" w:hAnsi="Courier New" w:cs="Courier New"/>
              </w:rPr>
              <w:t xml:space="preserve">\ </w:t>
            </w:r>
            <w:r>
              <w:rPr>
                <w:rFonts w:ascii="Courier New" w:hAnsi="Courier New" w:cs="Courier New"/>
              </w:rPr>
              <w:t>threshold</w:t>
            </w:r>
            <w:r w:rsidRPr="00EC0848">
              <w:rPr>
                <w:rFonts w:ascii="Courier New" w:hAnsi="Courier New" w:cs="Courier New"/>
              </w:rPr>
              <w:t>]</w:t>
            </w:r>
          </w:p>
          <w:p w14:paraId="2B82CC8F" w14:textId="77777777" w:rsidR="00DA77F0" w:rsidRPr="00E93314" w:rsidRDefault="00DA77F0" w:rsidP="00302756">
            <w:pPr>
              <w:jc w:val="both"/>
              <w:rPr>
                <w:rFonts w:ascii="Courier New" w:hAnsi="Courier New" w:cs="Courier New"/>
              </w:rPr>
            </w:pPr>
            <w:r>
              <w:rPr>
                <w:rFonts w:ascii="Courier New" w:hAnsi="Courier New" w:cs="Courier New"/>
              </w:rPr>
              <w:t>value=0.1</w:t>
            </w:r>
          </w:p>
        </w:tc>
      </w:tr>
    </w:tbl>
    <w:p w14:paraId="7915A978" w14:textId="2E2CC7FB" w:rsidR="00DA77F0" w:rsidRDefault="00DA77F0" w:rsidP="0013134B">
      <w:pPr>
        <w:pStyle w:val="Caption"/>
        <w:spacing w:after="360"/>
        <w:jc w:val="center"/>
      </w:pPr>
      <w:r>
        <w:t xml:space="preserve">List </w:t>
      </w:r>
      <w:fldSimple w:instr=" STYLEREF 1 \s ">
        <w:r w:rsidR="0017337F">
          <w:rPr>
            <w:noProof/>
          </w:rPr>
          <w:t>23</w:t>
        </w:r>
      </w:fldSimple>
      <w:r w:rsidR="00EA324D">
        <w:noBreakHyphen/>
      </w:r>
      <w:fldSimple w:instr=" SEQ List \* ARABIC \s 1 ">
        <w:r w:rsidR="0017337F">
          <w:rPr>
            <w:noProof/>
          </w:rPr>
          <w:t>7</w:t>
        </w:r>
      </w:fldSimple>
      <w:r>
        <w:t xml:space="preserve">. </w:t>
      </w:r>
      <w:r w:rsidR="00CB06E4">
        <w:t>Soft threshold setting</w:t>
      </w:r>
      <w:r>
        <w:t>.</w:t>
      </w:r>
    </w:p>
    <w:p w14:paraId="4F1357A7" w14:textId="77777777" w:rsidR="00DA77F0" w:rsidRDefault="00DA77F0" w:rsidP="00302756">
      <w:pPr>
        <w:pStyle w:val="Heading3"/>
        <w:jc w:val="both"/>
      </w:pPr>
      <w:r>
        <w:t>Test mode</w:t>
      </w:r>
    </w:p>
    <w:p w14:paraId="341693A3" w14:textId="77777777" w:rsidR="00DA77F0" w:rsidRDefault="00DA77F0" w:rsidP="00302756">
      <w:pPr>
        <w:jc w:val="both"/>
      </w:pPr>
      <w:r>
        <w:t>Change the values under test mode to enable or disable certain test features. Set a value to 1 to enable; set a value to 0 to disable.</w:t>
      </w:r>
    </w:p>
    <w:tbl>
      <w:tblPr>
        <w:tblStyle w:val="TableGrid"/>
        <w:tblW w:w="738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380"/>
      </w:tblGrid>
      <w:tr w:rsidR="00DA77F0" w14:paraId="1DDBEC4F" w14:textId="77777777" w:rsidTr="00D174EC">
        <w:tc>
          <w:tcPr>
            <w:tcW w:w="7380" w:type="dxa"/>
            <w:shd w:val="clear" w:color="auto" w:fill="E8F1E2" w:themeFill="accent2" w:themeFillTint="33"/>
          </w:tcPr>
          <w:p w14:paraId="612A9241" w14:textId="77777777" w:rsidR="00DA77F0" w:rsidRPr="00134C8A" w:rsidRDefault="00DA77F0" w:rsidP="00302756">
            <w:pPr>
              <w:jc w:val="both"/>
              <w:rPr>
                <w:rFonts w:ascii="Courier New" w:hAnsi="Courier New" w:cs="Courier New"/>
              </w:rPr>
            </w:pPr>
            <w:r w:rsidRPr="00134C8A">
              <w:rPr>
                <w:rFonts w:ascii="Courier New" w:hAnsi="Courier New" w:cs="Courier New"/>
              </w:rPr>
              <w:t>[test\ mode]</w:t>
            </w:r>
          </w:p>
          <w:p w14:paraId="3939B0BD" w14:textId="77777777" w:rsidR="00DA77F0" w:rsidRPr="00134C8A" w:rsidRDefault="00DA77F0" w:rsidP="00302756">
            <w:pPr>
              <w:jc w:val="both"/>
              <w:rPr>
                <w:rFonts w:ascii="Courier New" w:hAnsi="Courier New" w:cs="Courier New"/>
              </w:rPr>
            </w:pPr>
            <w:r w:rsidRPr="00134C8A">
              <w:rPr>
                <w:rFonts w:ascii="Courier New" w:hAnsi="Courier New" w:cs="Courier New"/>
              </w:rPr>
              <w:t>speed=0</w:t>
            </w:r>
          </w:p>
          <w:p w14:paraId="753E166D" w14:textId="77777777" w:rsidR="00DA77F0" w:rsidRPr="00134C8A" w:rsidRDefault="00DA77F0" w:rsidP="00302756">
            <w:pPr>
              <w:jc w:val="both"/>
              <w:rPr>
                <w:rFonts w:ascii="Courier New" w:hAnsi="Courier New" w:cs="Courier New"/>
              </w:rPr>
            </w:pPr>
            <w:r w:rsidRPr="00134C8A">
              <w:rPr>
                <w:rFonts w:ascii="Courier New" w:hAnsi="Courier New" w:cs="Courier New"/>
              </w:rPr>
              <w:t>param=0</w:t>
            </w:r>
          </w:p>
          <w:p w14:paraId="69EF56A5" w14:textId="77777777" w:rsidR="00DA77F0" w:rsidRPr="00E93314" w:rsidRDefault="00DA77F0" w:rsidP="00302756">
            <w:pPr>
              <w:jc w:val="both"/>
              <w:rPr>
                <w:rFonts w:ascii="Courier New" w:hAnsi="Courier New" w:cs="Courier New"/>
              </w:rPr>
            </w:pPr>
            <w:r w:rsidRPr="00134C8A">
              <w:rPr>
                <w:rFonts w:ascii="Courier New" w:hAnsi="Courier New" w:cs="Courier New"/>
              </w:rPr>
              <w:t>wiref=0</w:t>
            </w:r>
          </w:p>
        </w:tc>
      </w:tr>
    </w:tbl>
    <w:p w14:paraId="1905498D" w14:textId="6E356346" w:rsidR="00DA77F0" w:rsidRDefault="00DA77F0" w:rsidP="00D174EC">
      <w:pPr>
        <w:pStyle w:val="Caption"/>
        <w:spacing w:after="360"/>
        <w:jc w:val="center"/>
      </w:pPr>
      <w:r>
        <w:t xml:space="preserve">List </w:t>
      </w:r>
      <w:fldSimple w:instr=" STYLEREF 1 \s ">
        <w:r w:rsidR="0017337F">
          <w:rPr>
            <w:noProof/>
          </w:rPr>
          <w:t>23</w:t>
        </w:r>
      </w:fldSimple>
      <w:r w:rsidR="00EA324D">
        <w:noBreakHyphen/>
      </w:r>
      <w:fldSimple w:instr=" SEQ List \* ARABIC \s 1 ">
        <w:r w:rsidR="0017337F">
          <w:rPr>
            <w:noProof/>
          </w:rPr>
          <w:t>8</w:t>
        </w:r>
      </w:fldSimple>
      <w:r>
        <w:t xml:space="preserve">. </w:t>
      </w:r>
      <w:r w:rsidR="00CB06E4">
        <w:t>Test mode settings</w:t>
      </w:r>
      <w:r>
        <w:t>.</w:t>
      </w:r>
    </w:p>
    <w:p w14:paraId="7AE35832" w14:textId="77777777" w:rsidR="00DA77F0" w:rsidRDefault="00DA77F0" w:rsidP="00302756">
      <w:pPr>
        <w:jc w:val="both"/>
      </w:pPr>
      <w:r>
        <w:t>The test modes are:</w:t>
      </w:r>
    </w:p>
    <w:p w14:paraId="7EBB7C48" w14:textId="77777777" w:rsidR="00DA77F0" w:rsidRDefault="00DA77F0" w:rsidP="00302756">
      <w:pPr>
        <w:jc w:val="both"/>
      </w:pPr>
      <w:r w:rsidRPr="00134C8A">
        <w:rPr>
          <w:b/>
        </w:rPr>
        <w:t>Speed.</w:t>
      </w:r>
      <w:r>
        <w:t xml:space="preserve"> Continuously refreshing the render view even without user interactions. The FPS reading tells you the speed of your computer hardware.</w:t>
      </w:r>
    </w:p>
    <w:p w14:paraId="799BDBC0" w14:textId="77777777" w:rsidR="00DA77F0" w:rsidRDefault="00DA77F0" w:rsidP="00302756">
      <w:pPr>
        <w:jc w:val="both"/>
      </w:pPr>
      <w:r w:rsidRPr="00134C8A">
        <w:rPr>
          <w:b/>
        </w:rPr>
        <w:t>Param.</w:t>
      </w:r>
      <w:r>
        <w:t xml:space="preserve"> Displaying more parameter information.</w:t>
      </w:r>
    </w:p>
    <w:p w14:paraId="789185B5" w14:textId="67426372" w:rsidR="00DA77F0" w:rsidRPr="00E93314" w:rsidRDefault="00DA77F0" w:rsidP="00302756">
      <w:pPr>
        <w:jc w:val="both"/>
      </w:pPr>
      <w:r w:rsidRPr="00134C8A">
        <w:rPr>
          <w:b/>
        </w:rPr>
        <w:t>Wiref.</w:t>
      </w:r>
      <w:r>
        <w:t xml:space="preserve"> Showing volume bounding boxe</w:t>
      </w:r>
      <w:r w:rsidR="005C15EE">
        <w:t>s and slices in wireframe mode.</w:t>
      </w:r>
    </w:p>
    <w:p w14:paraId="01C374B5" w14:textId="77777777" w:rsidR="00DA77F0" w:rsidRDefault="00DA77F0" w:rsidP="00302756">
      <w:pPr>
        <w:jc w:val="both"/>
      </w:pPr>
      <w:r>
        <w:br w:type="page"/>
      </w:r>
    </w:p>
    <w:p w14:paraId="23EB2B3F" w14:textId="10EEA384" w:rsidR="000321EA" w:rsidRDefault="002F11D8" w:rsidP="00302756">
      <w:pPr>
        <w:pStyle w:val="Heading1"/>
        <w:jc w:val="both"/>
      </w:pPr>
      <w:bookmarkStart w:id="585" w:name="_Toc183178731"/>
      <w:r>
        <w:lastRenderedPageBreak/>
        <w:t>Contributing to</w:t>
      </w:r>
      <w:r w:rsidR="000321EA">
        <w:t xml:space="preserve"> FluoRender</w:t>
      </w:r>
      <w:bookmarkEnd w:id="545"/>
      <w:bookmarkEnd w:id="546"/>
      <w:bookmarkEnd w:id="547"/>
      <w:bookmarkEnd w:id="548"/>
      <w:bookmarkEnd w:id="585"/>
    </w:p>
    <w:p w14:paraId="50CD2E06" w14:textId="4B65870F" w:rsidR="0096289A" w:rsidRDefault="00C211C7" w:rsidP="00302756">
      <w:pPr>
        <w:jc w:val="both"/>
      </w:pPr>
      <w:r>
        <w:t>You can contribute to FluoRender by adding new functions to its source code.</w:t>
      </w:r>
    </w:p>
    <w:p w14:paraId="73DBDC37" w14:textId="63A05759" w:rsidR="00C211C7" w:rsidRDefault="00C211C7" w:rsidP="00302756">
      <w:pPr>
        <w:pStyle w:val="Heading2"/>
      </w:pPr>
      <w:bookmarkStart w:id="586" w:name="_Toc406770770"/>
      <w:bookmarkStart w:id="587" w:name="_Toc183178732"/>
      <w:r>
        <w:t xml:space="preserve">Developing </w:t>
      </w:r>
      <w:r w:rsidR="00985754">
        <w:t xml:space="preserve">and Contributing </w:t>
      </w:r>
      <w:r>
        <w:t>with Source Code</w:t>
      </w:r>
      <w:bookmarkEnd w:id="586"/>
      <w:r w:rsidR="00985754">
        <w:t xml:space="preserve"> via GitHub</w:t>
      </w:r>
      <w:bookmarkEnd w:id="587"/>
    </w:p>
    <w:p w14:paraId="277B07C4" w14:textId="3B2FACBF" w:rsidR="000B77AE" w:rsidRDefault="000B77AE" w:rsidP="00302756">
      <w:pPr>
        <w:jc w:val="both"/>
      </w:pPr>
      <w:r>
        <w:t xml:space="preserve">FluoRender </w:t>
      </w:r>
      <w:r w:rsidR="008F0493">
        <w:t>is “Open Source</w:t>
      </w:r>
      <w:r w:rsidR="00985EB9">
        <w:t>” and</w:t>
      </w:r>
      <w:r w:rsidR="008F0493">
        <w:t xml:space="preserve"> </w:t>
      </w:r>
      <w:r>
        <w:t xml:space="preserve">hosted on GitHub publicly. Anyone can clone or download the repository to access the source code and build it for their own machine. </w:t>
      </w:r>
      <w:r w:rsidR="00985754">
        <w:t xml:space="preserve">You are expected to learn and understand “git” if you wish to contribute to FluoRender. </w:t>
      </w:r>
      <w:r>
        <w:t xml:space="preserve">FluoRender is accessible with the terms of the MIT license agreement. </w:t>
      </w:r>
    </w:p>
    <w:p w14:paraId="5EDA38E0" w14:textId="48910D47" w:rsidR="000B77AE" w:rsidRDefault="000B77AE" w:rsidP="00302756">
      <w:pPr>
        <w:jc w:val="both"/>
      </w:pPr>
      <w:r>
        <w:t xml:space="preserve">You may view the GitHub page for FluoRender for full </w:t>
      </w:r>
      <w:r w:rsidR="00985754">
        <w:t xml:space="preserve">and detailed </w:t>
      </w:r>
      <w:r>
        <w:t>clone and build instructions:</w:t>
      </w:r>
    </w:p>
    <w:p w14:paraId="3E255B16" w14:textId="4C09488A" w:rsidR="000B77AE" w:rsidRDefault="000B77AE" w:rsidP="00302756">
      <w:pPr>
        <w:jc w:val="both"/>
      </w:pPr>
      <w:hyperlink r:id="rId213" w:history="1">
        <w:r w:rsidRPr="00241F36">
          <w:rPr>
            <w:rStyle w:val="Hyperlink"/>
          </w:rPr>
          <w:t>https://github.com/SCIInstitute/fluorender</w:t>
        </w:r>
      </w:hyperlink>
    </w:p>
    <w:p w14:paraId="5F37ADF1" w14:textId="7618D448" w:rsidR="00985754" w:rsidRDefault="00985754" w:rsidP="00302756">
      <w:pPr>
        <w:jc w:val="both"/>
      </w:pPr>
      <w:r>
        <w:t>The build instructions can change frequently, so duplicating them in this document is not feasible.</w:t>
      </w:r>
    </w:p>
    <w:p w14:paraId="1C145B0C" w14:textId="173660EA" w:rsidR="000B77AE" w:rsidRDefault="000B77AE" w:rsidP="00302756">
      <w:pPr>
        <w:jc w:val="both"/>
      </w:pPr>
      <w:r>
        <w:t>A simple</w:t>
      </w:r>
      <w:r w:rsidR="00985754">
        <w:t xml:space="preserve"> SSH</w:t>
      </w:r>
      <w:r>
        <w:t xml:space="preserve"> clone of the repository is done in the command line (assuming you have GIT installed) with the following line:</w:t>
      </w:r>
    </w:p>
    <w:tbl>
      <w:tblPr>
        <w:tblStyle w:val="TableGrid"/>
        <w:tblW w:w="693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930"/>
      </w:tblGrid>
      <w:tr w:rsidR="00985754" w14:paraId="4DCAFC07" w14:textId="77777777" w:rsidTr="00BE63BA">
        <w:trPr>
          <w:trHeight w:val="277"/>
        </w:trPr>
        <w:tc>
          <w:tcPr>
            <w:tcW w:w="6930" w:type="dxa"/>
            <w:shd w:val="clear" w:color="auto" w:fill="E8F1E2" w:themeFill="accent2" w:themeFillTint="33"/>
          </w:tcPr>
          <w:p w14:paraId="3079DAC8" w14:textId="54500309" w:rsidR="00985754" w:rsidRPr="00985754" w:rsidRDefault="00985754" w:rsidP="00302756">
            <w:pPr>
              <w:jc w:val="both"/>
              <w:rPr>
                <w:rFonts w:ascii="Courier New" w:hAnsi="Courier New" w:cs="Courier New"/>
              </w:rPr>
            </w:pPr>
            <w:r>
              <w:rPr>
                <w:rFonts w:ascii="Courier New" w:hAnsi="Courier New" w:cs="Courier New"/>
              </w:rPr>
              <w:t xml:space="preserve">git clone </w:t>
            </w:r>
            <w:r w:rsidR="00BE63BA" w:rsidRPr="00BE63BA">
              <w:rPr>
                <w:rFonts w:ascii="Courier New" w:hAnsi="Courier New" w:cs="Courier New"/>
              </w:rPr>
              <w:t>https://github.com/SCIInstitute/fluorender.git</w:t>
            </w:r>
          </w:p>
        </w:tc>
      </w:tr>
    </w:tbl>
    <w:p w14:paraId="689BBFDD" w14:textId="77777777" w:rsidR="00985754" w:rsidRDefault="00985754" w:rsidP="00302756">
      <w:pPr>
        <w:jc w:val="both"/>
      </w:pPr>
    </w:p>
    <w:p w14:paraId="32EA9F9A" w14:textId="436F1C2F" w:rsidR="00985754" w:rsidRDefault="00985754" w:rsidP="00302756">
      <w:pPr>
        <w:jc w:val="both"/>
      </w:pPr>
      <w:r>
        <w:t>You can then fork your own branch to make changes and improvements.</w:t>
      </w:r>
    </w:p>
    <w:p w14:paraId="0B72D790" w14:textId="35557864" w:rsidR="00985754" w:rsidRDefault="00985754" w:rsidP="00302756">
      <w:pPr>
        <w:jc w:val="both"/>
      </w:pPr>
      <w:r>
        <w:t xml:space="preserve">If you wish to merge your improvements into the master branch, or another branch, please request a “Merge Request” via GitHub, or on the command line. </w:t>
      </w:r>
    </w:p>
    <w:p w14:paraId="7FB74816" w14:textId="5293B662" w:rsidR="00985754" w:rsidRDefault="00985754" w:rsidP="00302756">
      <w:pPr>
        <w:jc w:val="both"/>
      </w:pPr>
      <w:r>
        <w:t xml:space="preserve">You may also report bugs and suggest feature requests on GitHub. </w:t>
      </w:r>
    </w:p>
    <w:p w14:paraId="6FAAD962" w14:textId="77777777" w:rsidR="000321EA" w:rsidRDefault="000321EA" w:rsidP="00302756">
      <w:pPr>
        <w:jc w:val="both"/>
      </w:pPr>
      <w:r>
        <w:br w:type="page"/>
      </w:r>
    </w:p>
    <w:p w14:paraId="194D2459" w14:textId="49B8D498" w:rsidR="003010F7" w:rsidRPr="00D807A8" w:rsidRDefault="006B5A72" w:rsidP="00302756">
      <w:pPr>
        <w:pStyle w:val="Heading1"/>
        <w:numPr>
          <w:ilvl w:val="0"/>
          <w:numId w:val="0"/>
        </w:numPr>
        <w:jc w:val="both"/>
      </w:pPr>
      <w:bookmarkStart w:id="588" w:name="_Toc406770777"/>
      <w:bookmarkStart w:id="589" w:name="_Ref407097453"/>
      <w:bookmarkStart w:id="590" w:name="_Ref407098499"/>
      <w:bookmarkStart w:id="591" w:name="_Toc183178733"/>
      <w:r w:rsidRPr="00D807A8">
        <w:lastRenderedPageBreak/>
        <w:t>Appendi</w:t>
      </w:r>
      <w:bookmarkEnd w:id="329"/>
      <w:bookmarkEnd w:id="503"/>
      <w:bookmarkEnd w:id="588"/>
      <w:r w:rsidR="00A97A4B">
        <w:t>ces</w:t>
      </w:r>
      <w:bookmarkEnd w:id="589"/>
      <w:bookmarkEnd w:id="590"/>
      <w:bookmarkEnd w:id="591"/>
    </w:p>
    <w:p w14:paraId="3F781BB6" w14:textId="141598A4" w:rsidR="003010F7" w:rsidRDefault="008948BC" w:rsidP="00302756">
      <w:pPr>
        <w:pStyle w:val="Heading2"/>
      </w:pPr>
      <w:bookmarkStart w:id="592" w:name="_Toc406575234"/>
      <w:bookmarkStart w:id="593" w:name="_Toc406755696"/>
      <w:bookmarkStart w:id="594" w:name="_Toc406770778"/>
      <w:bookmarkStart w:id="595" w:name="_Toc183178734"/>
      <w:r>
        <w:t xml:space="preserve">A. </w:t>
      </w:r>
      <w:r w:rsidR="00D807A8">
        <w:t>Functions of FluoRender</w:t>
      </w:r>
      <w:bookmarkEnd w:id="592"/>
      <w:bookmarkEnd w:id="593"/>
      <w:bookmarkEnd w:id="594"/>
      <w:bookmarkEnd w:id="595"/>
    </w:p>
    <w:p w14:paraId="7DCBE37D" w14:textId="6F9A1B61" w:rsidR="003010F7" w:rsidRDefault="00D807A8" w:rsidP="00302756">
      <w:pPr>
        <w:pStyle w:val="Heading3"/>
        <w:jc w:val="both"/>
      </w:pPr>
      <w:r>
        <w:t>List of functions of FluoRender on Windows and Mac OS</w:t>
      </w:r>
    </w:p>
    <w:tbl>
      <w:tblPr>
        <w:tblStyle w:val="FinancialTable"/>
        <w:tblpPr w:leftFromText="180" w:rightFromText="180" w:vertAnchor="text" w:tblpXSpec="center" w:tblpY="1"/>
        <w:tblOverlap w:val="never"/>
        <w:tblW w:w="4091" w:type="pct"/>
        <w:tblLook w:val="04A0" w:firstRow="1" w:lastRow="0" w:firstColumn="1" w:lastColumn="0" w:noHBand="0" w:noVBand="1"/>
        <w:tblDescription w:val="Profit and loss statement table"/>
      </w:tblPr>
      <w:tblGrid>
        <w:gridCol w:w="3968"/>
        <w:gridCol w:w="1799"/>
        <w:gridCol w:w="1883"/>
      </w:tblGrid>
      <w:tr w:rsidR="00D807A8" w14:paraId="2A3CAA27" w14:textId="77777777" w:rsidTr="00F5431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93" w:type="pct"/>
            <w:shd w:val="clear" w:color="auto" w:fill="669748" w:themeFill="accent2" w:themeFillShade="BF"/>
            <w:vAlign w:val="bottom"/>
          </w:tcPr>
          <w:p w14:paraId="11E33277" w14:textId="77777777" w:rsidR="00D807A8" w:rsidRDefault="00ED0043" w:rsidP="00302756">
            <w:pPr>
              <w:jc w:val="both"/>
            </w:pPr>
            <w:r>
              <w:t>Functions</w:t>
            </w:r>
          </w:p>
        </w:tc>
        <w:tc>
          <w:tcPr>
            <w:tcW w:w="1176" w:type="pct"/>
            <w:shd w:val="clear" w:color="auto" w:fill="669748" w:themeFill="accent2" w:themeFillShade="BF"/>
            <w:vAlign w:val="bottom"/>
          </w:tcPr>
          <w:p w14:paraId="5413C30A" w14:textId="77777777" w:rsidR="00D807A8" w:rsidRDefault="00D807A8" w:rsidP="00302756">
            <w:pPr>
              <w:jc w:val="both"/>
              <w:cnfStyle w:val="100000000000" w:firstRow="1" w:lastRow="0" w:firstColumn="0" w:lastColumn="0" w:oddVBand="0" w:evenVBand="0" w:oddHBand="0" w:evenHBand="0" w:firstRowFirstColumn="0" w:firstRowLastColumn="0" w:lastRowFirstColumn="0" w:lastRowLastColumn="0"/>
            </w:pPr>
            <w:r>
              <w:t>Windows</w:t>
            </w:r>
          </w:p>
        </w:tc>
        <w:tc>
          <w:tcPr>
            <w:tcW w:w="1231" w:type="pct"/>
            <w:shd w:val="clear" w:color="auto" w:fill="669748" w:themeFill="accent2" w:themeFillShade="BF"/>
            <w:vAlign w:val="bottom"/>
          </w:tcPr>
          <w:p w14:paraId="152E3F3C" w14:textId="45192480" w:rsidR="00D807A8" w:rsidRDefault="00D807A8" w:rsidP="00302756">
            <w:pPr>
              <w:jc w:val="both"/>
              <w:cnfStyle w:val="100000000000" w:firstRow="1" w:lastRow="0" w:firstColumn="0" w:lastColumn="0" w:oddVBand="0" w:evenVBand="0" w:oddHBand="0" w:evenHBand="0" w:firstRowFirstColumn="0" w:firstRowLastColumn="0" w:lastRowFirstColumn="0" w:lastRowLastColumn="0"/>
            </w:pPr>
            <w:r>
              <w:t>Mac OS</w:t>
            </w:r>
          </w:p>
        </w:tc>
      </w:tr>
      <w:tr w:rsidR="00D807A8" w14:paraId="46AA0D8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4586D56" w14:textId="15E37403" w:rsidR="00D807A8" w:rsidRPr="004D6251" w:rsidRDefault="00302398" w:rsidP="00302756">
            <w:pPr>
              <w:jc w:val="both"/>
              <w:rPr>
                <w:b/>
              </w:rPr>
            </w:pPr>
            <w:r w:rsidRPr="004D6251">
              <w:rPr>
                <w:b/>
              </w:rPr>
              <w:t>Basic visualization</w:t>
            </w:r>
          </w:p>
        </w:tc>
        <w:tc>
          <w:tcPr>
            <w:tcW w:w="1176" w:type="pct"/>
          </w:tcPr>
          <w:p w14:paraId="7F676DE8" w14:textId="77777777" w:rsidR="00D807A8" w:rsidRPr="00302398" w:rsidRDefault="00302398" w:rsidP="00302756">
            <w:pPr>
              <w:jc w:val="both"/>
              <w:cnfStyle w:val="000000000000" w:firstRow="0" w:lastRow="0" w:firstColumn="0" w:lastColumn="0" w:oddVBand="0" w:evenVBand="0" w:oddHBand="0" w:evenHBand="0" w:firstRowFirstColumn="0" w:firstRowLastColumn="0" w:lastRowFirstColumn="0" w:lastRowLastColumn="0"/>
              <w:rPr>
                <w:b/>
              </w:rPr>
            </w:pPr>
            <w:r w:rsidRPr="00302398">
              <w:rPr>
                <w:b/>
                <w:color w:val="auto"/>
                <w:sz w:val="16"/>
              </w:rPr>
              <w:t>●</w:t>
            </w:r>
          </w:p>
        </w:tc>
        <w:tc>
          <w:tcPr>
            <w:tcW w:w="1231" w:type="pct"/>
          </w:tcPr>
          <w:p w14:paraId="3DF04C40" w14:textId="5BB0CB6E" w:rsidR="00D807A8" w:rsidRPr="00302398" w:rsidRDefault="003A51B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807A8" w14:paraId="3A924BB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D63C41" w14:textId="77777777" w:rsidR="00D807A8" w:rsidRPr="00CF76FB" w:rsidRDefault="00ED0043" w:rsidP="00302756">
            <w:pPr>
              <w:ind w:left="216"/>
              <w:jc w:val="both"/>
            </w:pPr>
            <w:r>
              <w:t>View rotation</w:t>
            </w:r>
          </w:p>
        </w:tc>
        <w:tc>
          <w:tcPr>
            <w:tcW w:w="1176" w:type="pct"/>
          </w:tcPr>
          <w:p w14:paraId="29D24A47" w14:textId="77777777" w:rsidR="00D807A8" w:rsidRPr="00302398" w:rsidRDefault="00C42FED"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785645" w14:textId="1DEFAF40" w:rsidR="00D807A8" w:rsidRPr="00302398" w:rsidRDefault="00BA4E57"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D0043" w14:paraId="4234CAA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6E88BD" w14:textId="77777777" w:rsidR="00ED0043" w:rsidRDefault="00ED0043" w:rsidP="00302756">
            <w:pPr>
              <w:ind w:left="216"/>
              <w:jc w:val="both"/>
            </w:pPr>
            <w:r>
              <w:t>Geared rotation of 45º</w:t>
            </w:r>
          </w:p>
        </w:tc>
        <w:tc>
          <w:tcPr>
            <w:tcW w:w="1176" w:type="pct"/>
          </w:tcPr>
          <w:p w14:paraId="4080806B" w14:textId="77777777" w:rsidR="00ED0043" w:rsidRPr="00302398" w:rsidRDefault="00C42FED"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CB66D5" w14:textId="095BA0F0" w:rsidR="00ED0043" w:rsidRPr="00302398" w:rsidRDefault="00BA4E57"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06BAF" w14:paraId="3079737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A4A345" w14:textId="392AAFFC" w:rsidR="00206BAF" w:rsidRDefault="00206BAF" w:rsidP="00302756">
            <w:pPr>
              <w:ind w:left="216"/>
              <w:jc w:val="both"/>
            </w:pPr>
            <w:r>
              <w:t xml:space="preserve">Two styles of rotation slider control </w:t>
            </w:r>
          </w:p>
        </w:tc>
        <w:tc>
          <w:tcPr>
            <w:tcW w:w="1176" w:type="pct"/>
          </w:tcPr>
          <w:p w14:paraId="2118460A" w14:textId="6C564A82" w:rsidR="00206BAF" w:rsidRPr="00302398" w:rsidRDefault="00206BAF"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43BB69" w14:textId="78A9BB0D" w:rsidR="00206BAF" w:rsidRPr="00302398" w:rsidRDefault="00206BAF"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49773BB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E05AD2" w14:textId="5E327855" w:rsidR="007C03E4" w:rsidRDefault="007C03E4" w:rsidP="00302756">
            <w:pPr>
              <w:ind w:left="216"/>
              <w:jc w:val="both"/>
            </w:pPr>
            <w:r>
              <w:t>Zero rotation</w:t>
            </w:r>
          </w:p>
        </w:tc>
        <w:tc>
          <w:tcPr>
            <w:tcW w:w="1176" w:type="pct"/>
          </w:tcPr>
          <w:p w14:paraId="4508CEB4" w14:textId="56CD62B5" w:rsidR="007C03E4" w:rsidRPr="00302398" w:rsidRDefault="007C03E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DEEB3DE" w14:textId="205096AB" w:rsidR="007C03E4" w:rsidRPr="00302398" w:rsidRDefault="007C03E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3DD33F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E502BC1" w14:textId="77777777" w:rsidR="007C03E4" w:rsidRDefault="007C03E4" w:rsidP="00302756">
            <w:pPr>
              <w:ind w:left="216"/>
              <w:jc w:val="both"/>
            </w:pPr>
            <w:r>
              <w:t>View panning</w:t>
            </w:r>
          </w:p>
        </w:tc>
        <w:tc>
          <w:tcPr>
            <w:tcW w:w="1176" w:type="pct"/>
          </w:tcPr>
          <w:p w14:paraId="64AB944E" w14:textId="77777777" w:rsidR="007C03E4" w:rsidRPr="00302398" w:rsidRDefault="007C03E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6564A8" w14:textId="289DA062" w:rsidR="007C03E4" w:rsidRPr="00302398" w:rsidRDefault="007C03E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5BE8328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7237CD" w14:textId="07409ABD" w:rsidR="007C03E4" w:rsidRDefault="007C03E4" w:rsidP="00302756">
            <w:pPr>
              <w:ind w:left="216"/>
              <w:jc w:val="both"/>
            </w:pPr>
            <w:r>
              <w:t>Rotation center anchor</w:t>
            </w:r>
          </w:p>
        </w:tc>
        <w:tc>
          <w:tcPr>
            <w:tcW w:w="1176" w:type="pct"/>
          </w:tcPr>
          <w:p w14:paraId="2CD37782" w14:textId="3101E515" w:rsidR="007C03E4" w:rsidRPr="00302398" w:rsidRDefault="007C03E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9C8D5E" w14:textId="30BE2DC6" w:rsidR="007C03E4" w:rsidRPr="00302398" w:rsidRDefault="007C03E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48FAC89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2D3E67" w14:textId="77777777" w:rsidR="007C03E4" w:rsidRDefault="007C03E4" w:rsidP="00302756">
            <w:pPr>
              <w:ind w:left="216"/>
              <w:jc w:val="both"/>
            </w:pPr>
            <w:r>
              <w:t>Center data/panning reset</w:t>
            </w:r>
          </w:p>
        </w:tc>
        <w:tc>
          <w:tcPr>
            <w:tcW w:w="1176" w:type="pct"/>
          </w:tcPr>
          <w:p w14:paraId="1EBFE750" w14:textId="77777777" w:rsidR="007C03E4" w:rsidRPr="00302398" w:rsidRDefault="007C03E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199F23" w14:textId="036E20B5" w:rsidR="007C03E4" w:rsidRPr="00302398" w:rsidRDefault="007C03E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1F42D75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7EE68FA" w14:textId="77777777" w:rsidR="007C03E4" w:rsidRDefault="007C03E4" w:rsidP="00302756">
            <w:pPr>
              <w:ind w:left="216"/>
              <w:jc w:val="both"/>
            </w:pPr>
            <w:r>
              <w:t>View zooming</w:t>
            </w:r>
          </w:p>
        </w:tc>
        <w:tc>
          <w:tcPr>
            <w:tcW w:w="1176" w:type="pct"/>
          </w:tcPr>
          <w:p w14:paraId="703E1F07" w14:textId="77777777" w:rsidR="007C03E4" w:rsidRPr="00302398" w:rsidRDefault="007C03E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A393214" w14:textId="1204D1B4" w:rsidR="007C03E4" w:rsidRPr="00302398" w:rsidRDefault="007C03E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763E653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24C4001" w14:textId="77777777" w:rsidR="007C03E4" w:rsidRDefault="007C03E4" w:rsidP="00302756">
            <w:pPr>
              <w:ind w:left="216"/>
              <w:jc w:val="both"/>
            </w:pPr>
            <w:r>
              <w:t>1:1 zoom ratio setting</w:t>
            </w:r>
          </w:p>
        </w:tc>
        <w:tc>
          <w:tcPr>
            <w:tcW w:w="1176" w:type="pct"/>
          </w:tcPr>
          <w:p w14:paraId="22405BEE" w14:textId="2C060AC7" w:rsidR="007C03E4" w:rsidRPr="00302398" w:rsidRDefault="007C03E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A136CB7" w14:textId="4FDAB90C" w:rsidR="007C03E4" w:rsidRPr="00302398" w:rsidRDefault="007C03E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6256E6A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5D3C3A5" w14:textId="3E70D281" w:rsidR="007C03E4" w:rsidRDefault="007C03E4" w:rsidP="00302756">
            <w:pPr>
              <w:ind w:left="216"/>
              <w:jc w:val="both"/>
            </w:pPr>
            <w:r>
              <w:t>Data-dependent zoom ratio display</w:t>
            </w:r>
          </w:p>
        </w:tc>
        <w:tc>
          <w:tcPr>
            <w:tcW w:w="1176" w:type="pct"/>
          </w:tcPr>
          <w:p w14:paraId="08056E61" w14:textId="5CCA2111" w:rsidR="007C03E4" w:rsidRPr="00302398" w:rsidRDefault="007C03E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368461F" w14:textId="5163803C" w:rsidR="007C03E4" w:rsidRPr="00302398" w:rsidRDefault="007C03E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4C966A3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B27D84" w14:textId="3D1490CB" w:rsidR="003E575E" w:rsidRDefault="003E575E" w:rsidP="00302756">
            <w:pPr>
              <w:ind w:left="216"/>
              <w:jc w:val="both"/>
            </w:pPr>
            <w:r>
              <w:t>Pixel-dependent zoom ratio display</w:t>
            </w:r>
          </w:p>
        </w:tc>
        <w:tc>
          <w:tcPr>
            <w:tcW w:w="1176" w:type="pct"/>
          </w:tcPr>
          <w:p w14:paraId="2D863068" w14:textId="0AAFAE46" w:rsidR="003E575E" w:rsidRPr="00302398" w:rsidRDefault="003E575E"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FFBDE93" w14:textId="10BD6A81" w:rsidR="003E575E" w:rsidRPr="00302398" w:rsidRDefault="003E575E"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4EA3F8E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2A6234" w14:textId="1CA8993C" w:rsidR="003E575E" w:rsidRDefault="003E575E" w:rsidP="00302756">
            <w:pPr>
              <w:ind w:left="216"/>
              <w:jc w:val="both"/>
            </w:pPr>
            <w:r>
              <w:t>View-dependent zoom ratio display</w:t>
            </w:r>
          </w:p>
        </w:tc>
        <w:tc>
          <w:tcPr>
            <w:tcW w:w="1176" w:type="pct"/>
          </w:tcPr>
          <w:p w14:paraId="7E061B0F" w14:textId="713B6FAF" w:rsidR="003E575E" w:rsidRPr="00302398" w:rsidRDefault="003E575E"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B491B2A" w14:textId="10389060" w:rsidR="003E575E" w:rsidRDefault="003E575E"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43D21A4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2BF07A3" w14:textId="45B53FAE" w:rsidR="003E575E" w:rsidRDefault="003E575E" w:rsidP="00302756">
            <w:pPr>
              <w:ind w:left="216"/>
              <w:jc w:val="both"/>
            </w:pPr>
            <w:r>
              <w:t>Depth attenuation</w:t>
            </w:r>
          </w:p>
        </w:tc>
        <w:tc>
          <w:tcPr>
            <w:tcW w:w="1176" w:type="pct"/>
          </w:tcPr>
          <w:p w14:paraId="0594EBD5" w14:textId="7ED82F42" w:rsidR="003E575E" w:rsidRPr="00302398" w:rsidRDefault="003E575E"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280845" w14:textId="14F9EB29" w:rsidR="003E575E" w:rsidRPr="00302398" w:rsidRDefault="003E575E"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4F3200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E460B9F" w14:textId="77777777" w:rsidR="003E575E" w:rsidRDefault="003E575E" w:rsidP="00302756">
            <w:pPr>
              <w:ind w:left="216"/>
              <w:jc w:val="both"/>
            </w:pPr>
            <w:r>
              <w:t>Screen capture</w:t>
            </w:r>
          </w:p>
        </w:tc>
        <w:tc>
          <w:tcPr>
            <w:tcW w:w="1176" w:type="pct"/>
          </w:tcPr>
          <w:p w14:paraId="1038D511" w14:textId="4699F54E" w:rsidR="003E575E" w:rsidRPr="00302398" w:rsidRDefault="003E575E"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529BDB" w14:textId="52BF49A7" w:rsidR="003E575E" w:rsidRPr="00302398" w:rsidRDefault="003E575E"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071C368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BDEB1DF" w14:textId="0D1233A2" w:rsidR="003E575E" w:rsidRDefault="003E575E" w:rsidP="00302756">
            <w:pPr>
              <w:ind w:left="216"/>
              <w:jc w:val="both"/>
            </w:pPr>
            <w:r>
              <w:t>Save alpha channel in screen capture</w:t>
            </w:r>
          </w:p>
        </w:tc>
        <w:tc>
          <w:tcPr>
            <w:tcW w:w="1176" w:type="pct"/>
          </w:tcPr>
          <w:p w14:paraId="295ABB36" w14:textId="24A5FA0F" w:rsidR="003E575E" w:rsidRPr="00302398" w:rsidRDefault="003E575E"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8CCE28F" w14:textId="7FF4129C" w:rsidR="003E575E" w:rsidRPr="00302398" w:rsidRDefault="003E575E"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41250B7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2A66B6" w14:textId="7FB7DFDC" w:rsidR="003E575E" w:rsidRDefault="003E575E" w:rsidP="00302756">
            <w:pPr>
              <w:ind w:left="216"/>
              <w:jc w:val="both"/>
            </w:pPr>
            <w:r>
              <w:t>Save floating-point numbers in screen capture</w:t>
            </w:r>
          </w:p>
        </w:tc>
        <w:tc>
          <w:tcPr>
            <w:tcW w:w="1176" w:type="pct"/>
          </w:tcPr>
          <w:p w14:paraId="1FB31682" w14:textId="50F7AC45" w:rsidR="003E575E" w:rsidRPr="00302398" w:rsidRDefault="003E575E"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4732A28" w14:textId="4898C4CF" w:rsidR="003E575E" w:rsidRPr="00302398" w:rsidRDefault="003E575E"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A69067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F51656B" w14:textId="24C95DEC" w:rsidR="00714D19" w:rsidRDefault="00714D19" w:rsidP="00302756">
            <w:pPr>
              <w:ind w:left="216"/>
              <w:jc w:val="both"/>
            </w:pPr>
            <w:r>
              <w:t>DPI setting for captured image</w:t>
            </w:r>
          </w:p>
        </w:tc>
        <w:tc>
          <w:tcPr>
            <w:tcW w:w="1176" w:type="pct"/>
          </w:tcPr>
          <w:p w14:paraId="50ACA71E" w14:textId="637AD1B2"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A93FD4C" w14:textId="79CB84CF"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7F580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ACCEB24" w14:textId="489FCAA6" w:rsidR="00714D19" w:rsidRDefault="00714D19" w:rsidP="00302756">
            <w:pPr>
              <w:ind w:left="216"/>
              <w:jc w:val="both"/>
            </w:pPr>
            <w:r>
              <w:t>Enlarge image when capturing render view</w:t>
            </w:r>
          </w:p>
        </w:tc>
        <w:tc>
          <w:tcPr>
            <w:tcW w:w="1176" w:type="pct"/>
          </w:tcPr>
          <w:p w14:paraId="1265A018" w14:textId="036211F6"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FBB854B" w14:textId="3CA468B2"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05F3A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C4E8224" w14:textId="77777777" w:rsidR="00714D19" w:rsidRDefault="00714D19" w:rsidP="00302756">
            <w:pPr>
              <w:ind w:left="216"/>
              <w:jc w:val="both"/>
            </w:pPr>
            <w:r>
              <w:t>View center axis</w:t>
            </w:r>
          </w:p>
        </w:tc>
        <w:tc>
          <w:tcPr>
            <w:tcW w:w="1176" w:type="pct"/>
          </w:tcPr>
          <w:p w14:paraId="7AE3899F" w14:textId="1B6494C5"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23A435" w14:textId="0F7969A2"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2140F6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043ED48" w14:textId="77777777" w:rsidR="00714D19" w:rsidRDefault="00714D19" w:rsidP="00302756">
            <w:pPr>
              <w:ind w:left="216"/>
              <w:jc w:val="both"/>
            </w:pPr>
            <w:r>
              <w:t>View information display</w:t>
            </w:r>
          </w:p>
        </w:tc>
        <w:tc>
          <w:tcPr>
            <w:tcW w:w="1176" w:type="pct"/>
          </w:tcPr>
          <w:p w14:paraId="48F298BB" w14:textId="7CABFE76"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DDA12E8" w14:textId="3FD616C9"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EF7E93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69F699C" w14:textId="77777777" w:rsidR="00714D19" w:rsidRDefault="00714D19" w:rsidP="00302756">
            <w:pPr>
              <w:ind w:left="216"/>
              <w:jc w:val="both"/>
            </w:pPr>
            <w:r>
              <w:t>Legend display</w:t>
            </w:r>
          </w:p>
        </w:tc>
        <w:tc>
          <w:tcPr>
            <w:tcW w:w="1176" w:type="pct"/>
          </w:tcPr>
          <w:p w14:paraId="0CA3704C" w14:textId="6D4DFE35"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517D94A" w14:textId="1334F9EF"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0CC92B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4AD48A2" w14:textId="46324FF8" w:rsidR="00714D19" w:rsidRDefault="00714D19" w:rsidP="00302756">
            <w:pPr>
              <w:ind w:left="216"/>
              <w:jc w:val="both"/>
            </w:pPr>
            <w:r>
              <w:t>Color map legend</w:t>
            </w:r>
          </w:p>
        </w:tc>
        <w:tc>
          <w:tcPr>
            <w:tcW w:w="1176" w:type="pct"/>
          </w:tcPr>
          <w:p w14:paraId="46C839B4" w14:textId="5F63D3A8"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A5A99D7" w14:textId="13BBCE8B"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DE53EE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7BB9EA6" w14:textId="3448AF9F" w:rsidR="00714D19" w:rsidRDefault="00714D19" w:rsidP="00302756">
            <w:pPr>
              <w:ind w:left="216"/>
              <w:jc w:val="both"/>
            </w:pPr>
            <w:r>
              <w:t>Scale bar display</w:t>
            </w:r>
          </w:p>
        </w:tc>
        <w:tc>
          <w:tcPr>
            <w:tcW w:w="1176" w:type="pct"/>
          </w:tcPr>
          <w:p w14:paraId="73C2502B" w14:textId="7F85A839"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8A8A38" w14:textId="0A019B3E"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00CA7F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AB762B" w14:textId="72B724FE" w:rsidR="00714D19" w:rsidRDefault="00714D19" w:rsidP="00302756">
            <w:pPr>
              <w:ind w:left="216"/>
              <w:jc w:val="both"/>
            </w:pPr>
            <w:r>
              <w:t>Perspective angle adjustment</w:t>
            </w:r>
          </w:p>
        </w:tc>
        <w:tc>
          <w:tcPr>
            <w:tcW w:w="1176" w:type="pct"/>
          </w:tcPr>
          <w:p w14:paraId="52E128C9" w14:textId="45939442"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2E686B4" w14:textId="177B8CCD"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5CDDF7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38A6914" w14:textId="37187FB3" w:rsidR="00714D19" w:rsidRDefault="00714D19" w:rsidP="00302756">
            <w:pPr>
              <w:ind w:left="216"/>
              <w:jc w:val="both"/>
            </w:pPr>
            <w:r>
              <w:t>Free fly</w:t>
            </w:r>
          </w:p>
        </w:tc>
        <w:tc>
          <w:tcPr>
            <w:tcW w:w="1176" w:type="pct"/>
          </w:tcPr>
          <w:p w14:paraId="1FEE0FB7" w14:textId="49AB8410"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ADDB0A2" w14:textId="658BF33E"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2867B68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6029CF0" w14:textId="14112205" w:rsidR="00714D19" w:rsidRDefault="00714D19" w:rsidP="00302756">
            <w:pPr>
              <w:ind w:left="216"/>
              <w:jc w:val="both"/>
            </w:pPr>
            <w:r>
              <w:t>Background color setting</w:t>
            </w:r>
          </w:p>
        </w:tc>
        <w:tc>
          <w:tcPr>
            <w:tcW w:w="1176" w:type="pct"/>
          </w:tcPr>
          <w:p w14:paraId="5D4B92C1" w14:textId="53F63CB8"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749E1C9" w14:textId="7B6F30D2"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1BF6701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5BC1166" w14:textId="6D1627E6" w:rsidR="00714D19" w:rsidRDefault="00714D19" w:rsidP="00302756">
            <w:pPr>
              <w:ind w:left="216"/>
              <w:jc w:val="both"/>
            </w:pPr>
            <w:r>
              <w:t>Background color inversion</w:t>
            </w:r>
          </w:p>
        </w:tc>
        <w:tc>
          <w:tcPr>
            <w:tcW w:w="1176" w:type="pct"/>
          </w:tcPr>
          <w:p w14:paraId="1AF42470" w14:textId="168418AF"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26A0E0" w14:textId="64B3A8DF"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C52DDB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DD2696E" w14:textId="00551692" w:rsidR="00714D19" w:rsidRDefault="00714D19" w:rsidP="00302756">
            <w:pPr>
              <w:ind w:left="216"/>
              <w:jc w:val="both"/>
            </w:pPr>
            <w:r>
              <w:t>Gradient background</w:t>
            </w:r>
          </w:p>
        </w:tc>
        <w:tc>
          <w:tcPr>
            <w:tcW w:w="1176" w:type="pct"/>
          </w:tcPr>
          <w:p w14:paraId="7C237B9F" w14:textId="28842FB1"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84A7AB8" w14:textId="25AFF88B"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1B62FF9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101BC7" w14:textId="243F15EC" w:rsidR="00714D19" w:rsidRDefault="00714D19" w:rsidP="00302756">
            <w:pPr>
              <w:ind w:left="216"/>
              <w:jc w:val="both"/>
            </w:pPr>
            <w:r>
              <w:t>Render view font</w:t>
            </w:r>
          </w:p>
        </w:tc>
        <w:tc>
          <w:tcPr>
            <w:tcW w:w="1176" w:type="pct"/>
          </w:tcPr>
          <w:p w14:paraId="6F0695E1" w14:textId="722672C3"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B0CADA" w14:textId="548F0373"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504674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727CBB" w14:textId="0975328D" w:rsidR="00714D19" w:rsidRDefault="00714D19" w:rsidP="00302756">
            <w:pPr>
              <w:ind w:left="216"/>
              <w:jc w:val="both"/>
            </w:pPr>
            <w:r>
              <w:t>Render view text color settings</w:t>
            </w:r>
          </w:p>
        </w:tc>
        <w:tc>
          <w:tcPr>
            <w:tcW w:w="1176" w:type="pct"/>
          </w:tcPr>
          <w:p w14:paraId="4927EA6C" w14:textId="22AEE6EB"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591EEF" w14:textId="78B7A7BA"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02BB7D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FF4EB86" w14:textId="28F1FB41" w:rsidR="00714D19" w:rsidRDefault="00714D19" w:rsidP="00302756">
            <w:pPr>
              <w:ind w:left="216"/>
              <w:jc w:val="both"/>
            </w:pPr>
            <w:r>
              <w:t>Create new render view</w:t>
            </w:r>
          </w:p>
        </w:tc>
        <w:tc>
          <w:tcPr>
            <w:tcW w:w="1176" w:type="pct"/>
          </w:tcPr>
          <w:p w14:paraId="31FC4414" w14:textId="6D76EB58"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5CC8949" w14:textId="4F7AC062"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DC78F1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DBA2DA6" w14:textId="3C301460" w:rsidR="00714D19" w:rsidRDefault="00714D19" w:rsidP="00302756">
            <w:pPr>
              <w:ind w:left="216"/>
              <w:jc w:val="both"/>
            </w:pPr>
            <w:r>
              <w:t>Link render view rotations</w:t>
            </w:r>
          </w:p>
        </w:tc>
        <w:tc>
          <w:tcPr>
            <w:tcW w:w="1176" w:type="pct"/>
          </w:tcPr>
          <w:p w14:paraId="1A761ACB" w14:textId="062F807D"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EE8DED" w14:textId="0392466E"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C08C2E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C87471" w14:textId="59F45D2B" w:rsidR="00714D19" w:rsidRDefault="00714D19" w:rsidP="00302756">
            <w:pPr>
              <w:ind w:left="216"/>
              <w:jc w:val="both"/>
            </w:pPr>
            <w:r>
              <w:t>Render view setting save</w:t>
            </w:r>
          </w:p>
        </w:tc>
        <w:tc>
          <w:tcPr>
            <w:tcW w:w="1176" w:type="pct"/>
          </w:tcPr>
          <w:p w14:paraId="4427D0CB" w14:textId="6760F614"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81C8FF" w14:textId="6E450BDA"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111735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49B21C" w14:textId="415F1BBB" w:rsidR="00714D19" w:rsidRDefault="00714D19" w:rsidP="00302756">
            <w:pPr>
              <w:ind w:left="216"/>
              <w:jc w:val="both"/>
            </w:pPr>
            <w:r>
              <w:t>Full screen mode</w:t>
            </w:r>
          </w:p>
        </w:tc>
        <w:tc>
          <w:tcPr>
            <w:tcW w:w="1176" w:type="pct"/>
          </w:tcPr>
          <w:p w14:paraId="2F428C21" w14:textId="5F917F7C"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068B0F" w14:textId="64C0FF1D" w:rsidR="00714D19" w:rsidRPr="00302398" w:rsidRDefault="003A51B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6A4732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1DD0A8C" w14:textId="3C29115F" w:rsidR="00714D19" w:rsidRDefault="00714D19" w:rsidP="00302756">
            <w:pPr>
              <w:ind w:left="216"/>
              <w:jc w:val="both"/>
            </w:pPr>
            <w:r>
              <w:t>Standard orthographic views</w:t>
            </w:r>
          </w:p>
        </w:tc>
        <w:tc>
          <w:tcPr>
            <w:tcW w:w="1176" w:type="pct"/>
          </w:tcPr>
          <w:p w14:paraId="27EA8802" w14:textId="27C889FE"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7084D3" w14:textId="2687455B" w:rsidR="00714D19" w:rsidRDefault="003A51B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155DD65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82C77A0" w14:textId="707F751C" w:rsidR="00714D19" w:rsidRDefault="00714D19" w:rsidP="00302756">
            <w:pPr>
              <w:ind w:left="216"/>
              <w:jc w:val="both"/>
            </w:pPr>
            <w:r>
              <w:lastRenderedPageBreak/>
              <w:t>Line thickness setting</w:t>
            </w:r>
          </w:p>
        </w:tc>
        <w:tc>
          <w:tcPr>
            <w:tcW w:w="1176" w:type="pct"/>
          </w:tcPr>
          <w:p w14:paraId="0CF61AF5" w14:textId="4A4211C8"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874D6B6" w14:textId="63B10C88" w:rsidR="00714D19"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36A7178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0905075" w14:textId="60F0A17F" w:rsidR="00714D19" w:rsidRPr="006D4D27" w:rsidRDefault="00714D19" w:rsidP="00302756">
            <w:pPr>
              <w:jc w:val="both"/>
              <w:rPr>
                <w:b/>
                <w:iCs/>
              </w:rPr>
            </w:pPr>
            <w:r w:rsidRPr="006D4D27">
              <w:rPr>
                <w:b/>
                <w:iCs/>
              </w:rPr>
              <w:t>Touch gesture support</w:t>
            </w:r>
          </w:p>
        </w:tc>
        <w:tc>
          <w:tcPr>
            <w:tcW w:w="1176" w:type="pct"/>
          </w:tcPr>
          <w:p w14:paraId="4B6B81B4" w14:textId="606D1E22"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65BB120" w14:textId="77777777" w:rsidR="00714D19"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714D19" w14:paraId="26B4D60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2C13508" w14:textId="2227A93F" w:rsidR="00714D19" w:rsidRPr="004C7A83" w:rsidRDefault="00714D19" w:rsidP="00302756">
            <w:pPr>
              <w:ind w:left="216"/>
              <w:jc w:val="both"/>
            </w:pPr>
            <w:r w:rsidRPr="004C7A83">
              <w:t>One finger to rotate</w:t>
            </w:r>
          </w:p>
        </w:tc>
        <w:tc>
          <w:tcPr>
            <w:tcW w:w="1176" w:type="pct"/>
          </w:tcPr>
          <w:p w14:paraId="491C2B5A" w14:textId="44B6511B"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8B8056C" w14:textId="77777777" w:rsidR="00714D19"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714D19" w14:paraId="099C40E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86E3BE6" w14:textId="1C54E723" w:rsidR="00714D19" w:rsidRPr="004C7A83" w:rsidRDefault="00714D19" w:rsidP="00302756">
            <w:pPr>
              <w:ind w:left="216"/>
              <w:jc w:val="both"/>
            </w:pPr>
            <w:r>
              <w:t>Two fingers to pan</w:t>
            </w:r>
          </w:p>
        </w:tc>
        <w:tc>
          <w:tcPr>
            <w:tcW w:w="1176" w:type="pct"/>
          </w:tcPr>
          <w:p w14:paraId="67FCCCE8" w14:textId="164CA784"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84DBEC4" w14:textId="77777777" w:rsidR="00714D19"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714D19" w14:paraId="7B54B40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AE287B" w14:textId="1884D24E" w:rsidR="00714D19" w:rsidRDefault="00714D19" w:rsidP="00302756">
            <w:pPr>
              <w:ind w:left="216"/>
              <w:jc w:val="both"/>
            </w:pPr>
            <w:r>
              <w:t>Pinch to zoom</w:t>
            </w:r>
          </w:p>
        </w:tc>
        <w:tc>
          <w:tcPr>
            <w:tcW w:w="1176" w:type="pct"/>
          </w:tcPr>
          <w:p w14:paraId="5A53E93F" w14:textId="7CD6D79C"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0280BAC" w14:textId="77777777" w:rsidR="00714D19"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714D19" w14:paraId="298A3A5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7298003" w14:textId="22EED820" w:rsidR="00714D19" w:rsidRPr="004D6251" w:rsidRDefault="00714D19" w:rsidP="00302756">
            <w:pPr>
              <w:jc w:val="both"/>
              <w:rPr>
                <w:b/>
                <w:iCs/>
              </w:rPr>
            </w:pPr>
            <w:r w:rsidRPr="004D6251">
              <w:rPr>
                <w:b/>
                <w:iCs/>
              </w:rPr>
              <w:t>Multi-channel support</w:t>
            </w:r>
          </w:p>
        </w:tc>
        <w:tc>
          <w:tcPr>
            <w:tcW w:w="1176" w:type="pct"/>
          </w:tcPr>
          <w:p w14:paraId="0E20F58B" w14:textId="0DCD3FBA"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78921E" w14:textId="58893624"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183821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ED640A" w14:textId="78BF28B2" w:rsidR="00714D19" w:rsidRDefault="00714D19" w:rsidP="00302756">
            <w:pPr>
              <w:ind w:left="216"/>
              <w:jc w:val="both"/>
              <w:rPr>
                <w:iCs/>
              </w:rPr>
            </w:pPr>
            <w:r>
              <w:rPr>
                <w:iCs/>
              </w:rPr>
              <w:t>Layered channel intermixing mode</w:t>
            </w:r>
          </w:p>
        </w:tc>
        <w:tc>
          <w:tcPr>
            <w:tcW w:w="1176" w:type="pct"/>
          </w:tcPr>
          <w:p w14:paraId="4C23A933" w14:textId="1612699C"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F1EF401" w14:textId="0BB9FA2C"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3C7F805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D234B68" w14:textId="03DB362C" w:rsidR="00714D19" w:rsidRDefault="00714D19" w:rsidP="00302756">
            <w:pPr>
              <w:ind w:left="216"/>
              <w:jc w:val="both"/>
              <w:rPr>
                <w:iCs/>
              </w:rPr>
            </w:pPr>
            <w:r>
              <w:rPr>
                <w:iCs/>
              </w:rPr>
              <w:t>Depth channel intermixing mode</w:t>
            </w:r>
          </w:p>
        </w:tc>
        <w:tc>
          <w:tcPr>
            <w:tcW w:w="1176" w:type="pct"/>
          </w:tcPr>
          <w:p w14:paraId="6E10A973" w14:textId="5B6A517F"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41845C" w14:textId="5DD65DD9"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FF9697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26B1E97" w14:textId="6FC186FD" w:rsidR="00714D19" w:rsidRDefault="00714D19" w:rsidP="00302756">
            <w:pPr>
              <w:ind w:left="216"/>
              <w:jc w:val="both"/>
              <w:rPr>
                <w:iCs/>
              </w:rPr>
            </w:pPr>
            <w:r>
              <w:rPr>
                <w:iCs/>
              </w:rPr>
              <w:t xml:space="preserve">Micro blending in </w:t>
            </w:r>
            <w:r w:rsidR="00F01DB6">
              <w:rPr>
                <w:iCs/>
              </w:rPr>
              <w:t xml:space="preserve">the </w:t>
            </w:r>
            <w:r>
              <w:rPr>
                <w:iCs/>
              </w:rPr>
              <w:t>depth mode</w:t>
            </w:r>
          </w:p>
        </w:tc>
        <w:tc>
          <w:tcPr>
            <w:tcW w:w="1176" w:type="pct"/>
          </w:tcPr>
          <w:p w14:paraId="628134EF" w14:textId="7323C5F5"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1D8A9DE" w14:textId="1BAB6DDC"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90C05B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50B0F5" w14:textId="01545772" w:rsidR="00714D19" w:rsidRDefault="00714D19" w:rsidP="00302756">
            <w:pPr>
              <w:ind w:left="216"/>
              <w:jc w:val="both"/>
              <w:rPr>
                <w:iCs/>
              </w:rPr>
            </w:pPr>
            <w:r>
              <w:rPr>
                <w:iCs/>
              </w:rPr>
              <w:t>Composite channel intermixing mode</w:t>
            </w:r>
          </w:p>
        </w:tc>
        <w:tc>
          <w:tcPr>
            <w:tcW w:w="1176" w:type="pct"/>
          </w:tcPr>
          <w:p w14:paraId="58A18AF5" w14:textId="3E6E4D9A"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85CBEAE" w14:textId="29D8E84B"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0471723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D43CB31" w14:textId="74B39E9D" w:rsidR="00714D19" w:rsidRDefault="00714D19" w:rsidP="00302756">
            <w:pPr>
              <w:ind w:left="216"/>
              <w:jc w:val="both"/>
              <w:rPr>
                <w:iCs/>
              </w:rPr>
            </w:pPr>
            <w:r>
              <w:rPr>
                <w:iCs/>
              </w:rPr>
              <w:t>Channel grouping</w:t>
            </w:r>
          </w:p>
        </w:tc>
        <w:tc>
          <w:tcPr>
            <w:tcW w:w="1176" w:type="pct"/>
          </w:tcPr>
          <w:p w14:paraId="3CD6F9DB" w14:textId="28A3E1B1"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3C2558" w14:textId="246C9598"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18821B4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F3697BF" w14:textId="35B2B8E9" w:rsidR="00714D19" w:rsidRDefault="00714D19" w:rsidP="00302756">
            <w:pPr>
              <w:ind w:left="216"/>
              <w:jc w:val="both"/>
              <w:rPr>
                <w:iCs/>
              </w:rPr>
            </w:pPr>
            <w:r>
              <w:rPr>
                <w:iCs/>
              </w:rPr>
              <w:t>Synchronize group settings</w:t>
            </w:r>
          </w:p>
        </w:tc>
        <w:tc>
          <w:tcPr>
            <w:tcW w:w="1176" w:type="pct"/>
          </w:tcPr>
          <w:p w14:paraId="3C683AFA" w14:textId="3216077D"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5AB5254" w14:textId="6CEC0618"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A436DD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25C9C66" w14:textId="1904EC5A" w:rsidR="00714D19" w:rsidRDefault="00714D19" w:rsidP="00302756">
            <w:pPr>
              <w:ind w:left="216"/>
              <w:jc w:val="both"/>
              <w:rPr>
                <w:iCs/>
              </w:rPr>
            </w:pPr>
            <w:r>
              <w:rPr>
                <w:iCs/>
              </w:rPr>
              <w:t>Depth mode for group</w:t>
            </w:r>
          </w:p>
        </w:tc>
        <w:tc>
          <w:tcPr>
            <w:tcW w:w="1176" w:type="pct"/>
          </w:tcPr>
          <w:p w14:paraId="45E8E4B3" w14:textId="122A0521"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29A733C" w14:textId="2031292A"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0938B98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7DA5915" w14:textId="55FE8495" w:rsidR="00714D19" w:rsidRDefault="00714D19" w:rsidP="00302756">
            <w:pPr>
              <w:ind w:left="216"/>
              <w:jc w:val="both"/>
              <w:rPr>
                <w:iCs/>
              </w:rPr>
            </w:pPr>
            <w:r>
              <w:rPr>
                <w:iCs/>
              </w:rPr>
              <w:t>Channel streaming</w:t>
            </w:r>
          </w:p>
        </w:tc>
        <w:tc>
          <w:tcPr>
            <w:tcW w:w="1176" w:type="pct"/>
          </w:tcPr>
          <w:p w14:paraId="2E982B09" w14:textId="711377BC"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B7B8C9" w14:textId="5D425D34"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1FD9B2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03361D0" w14:textId="092EA37B" w:rsidR="00714D19" w:rsidRPr="00D70083" w:rsidRDefault="00714D19" w:rsidP="00302756">
            <w:pPr>
              <w:jc w:val="both"/>
              <w:rPr>
                <w:b/>
                <w:iCs/>
              </w:rPr>
            </w:pPr>
            <w:r w:rsidRPr="00D70083">
              <w:rPr>
                <w:b/>
                <w:iCs/>
              </w:rPr>
              <w:t>Large data streaming</w:t>
            </w:r>
          </w:p>
        </w:tc>
        <w:tc>
          <w:tcPr>
            <w:tcW w:w="1176" w:type="pct"/>
          </w:tcPr>
          <w:p w14:paraId="2E3C519D" w14:textId="125FB73D"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B13C0D6" w14:textId="065F1829"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2A6536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DA398C5" w14:textId="3D552451" w:rsidR="00714D19" w:rsidRDefault="00714D19" w:rsidP="00302756">
            <w:pPr>
              <w:ind w:left="216"/>
              <w:jc w:val="both"/>
              <w:rPr>
                <w:iCs/>
              </w:rPr>
            </w:pPr>
            <w:r>
              <w:rPr>
                <w:iCs/>
              </w:rPr>
              <w:t>Graphics memory setting</w:t>
            </w:r>
          </w:p>
        </w:tc>
        <w:tc>
          <w:tcPr>
            <w:tcW w:w="1176" w:type="pct"/>
          </w:tcPr>
          <w:p w14:paraId="0828BDB3" w14:textId="7D056AC2"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022085" w14:textId="56A2C464"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B0E662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1DA5C07" w14:textId="37EB3D7D" w:rsidR="00714D19" w:rsidRDefault="00714D19" w:rsidP="00302756">
            <w:pPr>
              <w:ind w:left="216"/>
              <w:jc w:val="both"/>
              <w:rPr>
                <w:iCs/>
              </w:rPr>
            </w:pPr>
            <w:r>
              <w:rPr>
                <w:iCs/>
              </w:rPr>
              <w:t>Large data size setting</w:t>
            </w:r>
          </w:p>
        </w:tc>
        <w:tc>
          <w:tcPr>
            <w:tcW w:w="1176" w:type="pct"/>
          </w:tcPr>
          <w:p w14:paraId="41094891" w14:textId="53DD9F3E"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31BC38" w14:textId="400C6E2B"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01F75F9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2715CF4" w14:textId="56A62CAB" w:rsidR="00714D19" w:rsidRDefault="00714D19" w:rsidP="00302756">
            <w:pPr>
              <w:ind w:left="216"/>
              <w:jc w:val="both"/>
              <w:rPr>
                <w:iCs/>
              </w:rPr>
            </w:pPr>
            <w:r>
              <w:rPr>
                <w:iCs/>
              </w:rPr>
              <w:t>Brick size setting</w:t>
            </w:r>
          </w:p>
        </w:tc>
        <w:tc>
          <w:tcPr>
            <w:tcW w:w="1176" w:type="pct"/>
          </w:tcPr>
          <w:p w14:paraId="4207C95E" w14:textId="7832F6A5"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C4F4FD" w14:textId="7B390C9F"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F04AB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A1AB086" w14:textId="6D734C0A" w:rsidR="00714D19" w:rsidRDefault="00714D19" w:rsidP="00302756">
            <w:pPr>
              <w:ind w:left="216"/>
              <w:jc w:val="both"/>
              <w:rPr>
                <w:iCs/>
              </w:rPr>
            </w:pPr>
            <w:r>
              <w:rPr>
                <w:iCs/>
              </w:rPr>
              <w:t>Response time setting</w:t>
            </w:r>
          </w:p>
        </w:tc>
        <w:tc>
          <w:tcPr>
            <w:tcW w:w="1176" w:type="pct"/>
          </w:tcPr>
          <w:p w14:paraId="3CF2AC8B" w14:textId="562D1213"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D2333E" w14:textId="1EEFB805"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7AB38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4F2060C" w14:textId="35175670" w:rsidR="00714D19" w:rsidRDefault="00714D19" w:rsidP="00302756">
            <w:pPr>
              <w:jc w:val="both"/>
              <w:rPr>
                <w:iCs/>
              </w:rPr>
            </w:pPr>
            <w:r w:rsidRPr="00017EB5">
              <w:rPr>
                <w:b/>
                <w:iCs/>
              </w:rPr>
              <w:t>Multiresolution data support</w:t>
            </w:r>
          </w:p>
        </w:tc>
        <w:tc>
          <w:tcPr>
            <w:tcW w:w="1176" w:type="pct"/>
          </w:tcPr>
          <w:p w14:paraId="03DEF34C" w14:textId="7243975E"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2864AE" w14:textId="2612E31E"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285ED10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BD54616" w14:textId="785244B2" w:rsidR="00714D19" w:rsidRPr="00017EB5" w:rsidRDefault="00714D19" w:rsidP="00302756">
            <w:pPr>
              <w:ind w:left="216"/>
              <w:jc w:val="both"/>
            </w:pPr>
            <w:r w:rsidRPr="00017EB5">
              <w:t>VVD</w:t>
            </w:r>
          </w:p>
        </w:tc>
        <w:tc>
          <w:tcPr>
            <w:tcW w:w="1176" w:type="pct"/>
          </w:tcPr>
          <w:p w14:paraId="2FEE7EA1" w14:textId="7E34819A"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B7CA8A6" w14:textId="3F5CEC81"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3785AD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134A034" w14:textId="713A6BBD" w:rsidR="00714D19" w:rsidRPr="004D6251" w:rsidRDefault="00714D19" w:rsidP="00302756">
            <w:pPr>
              <w:jc w:val="both"/>
              <w:rPr>
                <w:b/>
              </w:rPr>
            </w:pPr>
            <w:r w:rsidRPr="004D6251">
              <w:rPr>
                <w:b/>
              </w:rPr>
              <w:t>Format support</w:t>
            </w:r>
          </w:p>
        </w:tc>
        <w:tc>
          <w:tcPr>
            <w:tcW w:w="1176" w:type="pct"/>
          </w:tcPr>
          <w:p w14:paraId="5AF295AC" w14:textId="1A1B3FBE"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64DCD3" w14:textId="30C26650" w:rsidR="00714D19" w:rsidRPr="00302398" w:rsidRDefault="003A51B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0DC084F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B413822" w14:textId="17BA355F" w:rsidR="00714D19" w:rsidRDefault="00714D19" w:rsidP="00302756">
            <w:pPr>
              <w:ind w:left="216"/>
              <w:jc w:val="both"/>
            </w:pPr>
            <w:r>
              <w:t>TIFF, including Z stack and time sequence</w:t>
            </w:r>
          </w:p>
        </w:tc>
        <w:tc>
          <w:tcPr>
            <w:tcW w:w="1176" w:type="pct"/>
          </w:tcPr>
          <w:p w14:paraId="30131DE9" w14:textId="3671FBB4"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86F37E7" w14:textId="6A207200"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7AACD4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679841" w14:textId="6C6CDBC4" w:rsidR="00714D19" w:rsidRDefault="00714D19" w:rsidP="00302756">
            <w:pPr>
              <w:ind w:left="216"/>
              <w:jc w:val="both"/>
            </w:pPr>
            <w:r>
              <w:t>ImageJ hyperstack (&gt; 4GB)</w:t>
            </w:r>
          </w:p>
        </w:tc>
        <w:tc>
          <w:tcPr>
            <w:tcW w:w="1176" w:type="pct"/>
          </w:tcPr>
          <w:p w14:paraId="4F489C80" w14:textId="50324931"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FA8BEC1" w14:textId="7412693A"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18C5029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9014B8" w14:textId="44025AC0" w:rsidR="00714D19" w:rsidRDefault="00714D19" w:rsidP="00302756">
            <w:pPr>
              <w:ind w:left="216"/>
              <w:jc w:val="both"/>
            </w:pPr>
            <w:r>
              <w:t>Tiled TIFF</w:t>
            </w:r>
          </w:p>
        </w:tc>
        <w:tc>
          <w:tcPr>
            <w:tcW w:w="1176" w:type="pct"/>
          </w:tcPr>
          <w:p w14:paraId="7B77B806" w14:textId="391D5715"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ADBAE93" w14:textId="35A283D7"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C8A7BB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DB9CEB9" w14:textId="1BFA3DC5" w:rsidR="00714D19" w:rsidRDefault="00714D19" w:rsidP="00302756">
            <w:pPr>
              <w:ind w:left="216"/>
              <w:jc w:val="both"/>
            </w:pPr>
            <w:r>
              <w:t>Big TIFF</w:t>
            </w:r>
          </w:p>
        </w:tc>
        <w:tc>
          <w:tcPr>
            <w:tcW w:w="1176" w:type="pct"/>
          </w:tcPr>
          <w:p w14:paraId="4C3C64A0" w14:textId="4DD1FABC"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ED2AA9" w14:textId="37824768"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0D12D2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7800315" w14:textId="0627D140" w:rsidR="00714D19" w:rsidRDefault="00714D19" w:rsidP="00302756">
            <w:pPr>
              <w:ind w:left="216"/>
              <w:jc w:val="both"/>
            </w:pPr>
            <w:r>
              <w:t>Float TIFF</w:t>
            </w:r>
          </w:p>
        </w:tc>
        <w:tc>
          <w:tcPr>
            <w:tcW w:w="1176" w:type="pct"/>
          </w:tcPr>
          <w:p w14:paraId="15031592" w14:textId="534FBFF5"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25F4CD2" w14:textId="35840CB8"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6CD2B3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BA2CDF" w14:textId="292625BB" w:rsidR="00714D19" w:rsidRDefault="00714D19" w:rsidP="00302756">
            <w:pPr>
              <w:ind w:left="216"/>
              <w:jc w:val="both"/>
            </w:pPr>
            <w:r>
              <w:t xml:space="preserve">OIB, Olympus image binary </w:t>
            </w:r>
          </w:p>
        </w:tc>
        <w:tc>
          <w:tcPr>
            <w:tcW w:w="1176" w:type="pct"/>
          </w:tcPr>
          <w:p w14:paraId="6C5842CC" w14:textId="0B8CF00B"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1077982" w14:textId="417E6644"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E8001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FEF521" w14:textId="3963B75E" w:rsidR="00714D19" w:rsidRDefault="00714D19" w:rsidP="00302756">
            <w:pPr>
              <w:ind w:left="216"/>
              <w:jc w:val="both"/>
            </w:pPr>
            <w:r>
              <w:t>OIF, Olympus original imaging</w:t>
            </w:r>
          </w:p>
        </w:tc>
        <w:tc>
          <w:tcPr>
            <w:tcW w:w="1176" w:type="pct"/>
          </w:tcPr>
          <w:p w14:paraId="3B0ED645" w14:textId="38E17F22"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3EE264" w14:textId="508FD824"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50EBC5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C85549" w14:textId="106A140C" w:rsidR="00714D19" w:rsidRDefault="00714D19" w:rsidP="00302756">
            <w:pPr>
              <w:ind w:left="216"/>
              <w:jc w:val="both"/>
            </w:pPr>
            <w:r>
              <w:t>LSM, Zeiss laser scanning microscope</w:t>
            </w:r>
          </w:p>
        </w:tc>
        <w:tc>
          <w:tcPr>
            <w:tcW w:w="1176" w:type="pct"/>
          </w:tcPr>
          <w:p w14:paraId="737CD444" w14:textId="3DD70A7A"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6E8338F" w14:textId="036D3A81"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64F7E4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15CCCDF" w14:textId="4FB8F7F7" w:rsidR="00714D19" w:rsidRDefault="00714D19" w:rsidP="00302756">
            <w:pPr>
              <w:ind w:left="216"/>
              <w:jc w:val="both"/>
            </w:pPr>
            <w:r>
              <w:t xml:space="preserve">XML, Prairie </w:t>
            </w:r>
            <w:r w:rsidR="00F01DB6">
              <w:t>View</w:t>
            </w:r>
            <w:r>
              <w:t xml:space="preserve"> </w:t>
            </w:r>
          </w:p>
        </w:tc>
        <w:tc>
          <w:tcPr>
            <w:tcW w:w="1176" w:type="pct"/>
          </w:tcPr>
          <w:p w14:paraId="602C4A5F" w14:textId="7DB9BCF6"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2E03AB" w14:textId="624EB17E"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1EB26A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AD3F3F" w14:textId="48AE5063" w:rsidR="00714D19" w:rsidRDefault="00714D19" w:rsidP="00302756">
            <w:pPr>
              <w:ind w:left="216"/>
              <w:jc w:val="both"/>
            </w:pPr>
            <w:r>
              <w:t>Metadata interpretation for microscopy</w:t>
            </w:r>
          </w:p>
        </w:tc>
        <w:tc>
          <w:tcPr>
            <w:tcW w:w="1176" w:type="pct"/>
          </w:tcPr>
          <w:p w14:paraId="1B5FFD40" w14:textId="599336FB"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C833DEA" w14:textId="607A236F"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58EFB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536BD0C" w14:textId="4B78484A" w:rsidR="00714D19" w:rsidRDefault="00714D19" w:rsidP="00302756">
            <w:pPr>
              <w:ind w:left="216"/>
              <w:jc w:val="both"/>
            </w:pPr>
            <w:r>
              <w:t>Nrrd, Near raw raster data</w:t>
            </w:r>
          </w:p>
        </w:tc>
        <w:tc>
          <w:tcPr>
            <w:tcW w:w="1176" w:type="pct"/>
          </w:tcPr>
          <w:p w14:paraId="6FFF29CE" w14:textId="7FB120B5"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F3C9BC" w14:textId="0E86264E"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2C87E8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9552A4A" w14:textId="5DCFF8BC" w:rsidR="00714D19" w:rsidRDefault="00714D19" w:rsidP="00302756">
            <w:pPr>
              <w:ind w:left="216"/>
              <w:jc w:val="both"/>
            </w:pPr>
            <w:r>
              <w:t>OBJ, Wavefront object</w:t>
            </w:r>
          </w:p>
        </w:tc>
        <w:tc>
          <w:tcPr>
            <w:tcW w:w="1176" w:type="pct"/>
          </w:tcPr>
          <w:p w14:paraId="13441919" w14:textId="4940C4AD"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83A11C" w14:textId="2E646DAB"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2BA36B6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0AA9BDF" w14:textId="2C46ACEB" w:rsidR="00714D19" w:rsidRDefault="00714D19" w:rsidP="00302756">
            <w:pPr>
              <w:ind w:left="216"/>
              <w:jc w:val="both"/>
            </w:pPr>
            <w:r>
              <w:t>VRP, FluoRender project</w:t>
            </w:r>
          </w:p>
        </w:tc>
        <w:tc>
          <w:tcPr>
            <w:tcW w:w="1176" w:type="pct"/>
          </w:tcPr>
          <w:p w14:paraId="7C2A6EAF" w14:textId="54C603AD"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E52404" w14:textId="0D05A2E4"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3FDCF72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75CCA08" w14:textId="08284C59" w:rsidR="00714D19" w:rsidRDefault="00714D19" w:rsidP="00302756">
            <w:pPr>
              <w:ind w:left="216"/>
              <w:jc w:val="both"/>
            </w:pPr>
            <w:r>
              <w:t>DFT, FluoRender defaults</w:t>
            </w:r>
          </w:p>
        </w:tc>
        <w:tc>
          <w:tcPr>
            <w:tcW w:w="1176" w:type="pct"/>
          </w:tcPr>
          <w:p w14:paraId="7DBF5D6F" w14:textId="4B87F417"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7064EF" w14:textId="30F6D3CE"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1A27C9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B031E5D" w14:textId="4564394B" w:rsidR="00714D19" w:rsidRDefault="00714D19" w:rsidP="00302756">
            <w:pPr>
              <w:ind w:left="216"/>
              <w:jc w:val="both"/>
            </w:pPr>
            <w:r>
              <w:t>SET, FluoRender settings</w:t>
            </w:r>
          </w:p>
        </w:tc>
        <w:tc>
          <w:tcPr>
            <w:tcW w:w="1176" w:type="pct"/>
          </w:tcPr>
          <w:p w14:paraId="61B0A548" w14:textId="39ABF3F1"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0C1B0A5" w14:textId="12B503EC"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9B6998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1926DBE" w14:textId="10C4D087" w:rsidR="00714D19" w:rsidRDefault="00714D19" w:rsidP="00302756">
            <w:pPr>
              <w:ind w:left="216"/>
              <w:jc w:val="both"/>
            </w:pPr>
            <w:r>
              <w:t>MSK, FluoRender mask, auto-resample</w:t>
            </w:r>
          </w:p>
        </w:tc>
        <w:tc>
          <w:tcPr>
            <w:tcW w:w="1176" w:type="pct"/>
          </w:tcPr>
          <w:p w14:paraId="2988F767" w14:textId="14BA395F"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87FB0B" w14:textId="54E50C17"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2A2238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2DBE24" w14:textId="3F3D2113" w:rsidR="00714D19" w:rsidRDefault="00714D19" w:rsidP="00302756">
            <w:pPr>
              <w:ind w:left="216"/>
              <w:jc w:val="both"/>
            </w:pPr>
            <w:r>
              <w:t>LBL, FluoRender label, auto-resample</w:t>
            </w:r>
          </w:p>
        </w:tc>
        <w:tc>
          <w:tcPr>
            <w:tcW w:w="1176" w:type="pct"/>
          </w:tcPr>
          <w:p w14:paraId="3EE457F3" w14:textId="4737BCAA"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0EDC31" w14:textId="60D294B5"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232E9E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44535E9" w14:textId="4CAE968E" w:rsidR="00714D19" w:rsidRDefault="00714D19" w:rsidP="00302756">
            <w:pPr>
              <w:ind w:left="216"/>
              <w:jc w:val="both"/>
            </w:pPr>
            <w:r>
              <w:t>CL, OpenCL kernel</w:t>
            </w:r>
          </w:p>
        </w:tc>
        <w:tc>
          <w:tcPr>
            <w:tcW w:w="1176" w:type="pct"/>
          </w:tcPr>
          <w:p w14:paraId="1E321EF6" w14:textId="7E0195F7"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DA8BD4" w14:textId="25F89666"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BB7C57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446AC2" w14:textId="6D27ABD9" w:rsidR="00714D19" w:rsidRDefault="00714D19" w:rsidP="00302756">
            <w:pPr>
              <w:ind w:left="216"/>
              <w:jc w:val="both"/>
            </w:pPr>
            <w:r>
              <w:t>S3 texture compression</w:t>
            </w:r>
          </w:p>
        </w:tc>
        <w:tc>
          <w:tcPr>
            <w:tcW w:w="1176" w:type="pct"/>
          </w:tcPr>
          <w:p w14:paraId="1CC068D9" w14:textId="0F0434C2"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83148A" w14:textId="41A4DFBA"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1EE117C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CF24740" w14:textId="3EB6DD76" w:rsidR="00714D19" w:rsidRDefault="00714D19" w:rsidP="00302756">
            <w:pPr>
              <w:ind w:left="216"/>
              <w:jc w:val="both"/>
            </w:pPr>
            <w:r>
              <w:lastRenderedPageBreak/>
              <w:t xml:space="preserve">TRACK, FluoRender track map </w:t>
            </w:r>
          </w:p>
        </w:tc>
        <w:tc>
          <w:tcPr>
            <w:tcW w:w="1176" w:type="pct"/>
          </w:tcPr>
          <w:p w14:paraId="45A419EC" w14:textId="1EA7DA5B"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834B00" w14:textId="1851A88F"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103007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1E0CC8E" w14:textId="0D60924E" w:rsidR="00714D19" w:rsidRDefault="00714D19" w:rsidP="00302756">
            <w:pPr>
              <w:ind w:left="216"/>
              <w:jc w:val="both"/>
            </w:pPr>
            <w:r>
              <w:t>Zeiss CZI</w:t>
            </w:r>
          </w:p>
        </w:tc>
        <w:tc>
          <w:tcPr>
            <w:tcW w:w="1176" w:type="pct"/>
          </w:tcPr>
          <w:p w14:paraId="6814310F" w14:textId="40F1B824"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AB059B" w14:textId="14320E74"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A0FB9C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0061199" w14:textId="05061261" w:rsidR="00714D19" w:rsidRDefault="00714D19" w:rsidP="00302756">
            <w:pPr>
              <w:ind w:left="216"/>
              <w:jc w:val="both"/>
            </w:pPr>
            <w:r>
              <w:t>Nikon ND2</w:t>
            </w:r>
          </w:p>
        </w:tc>
        <w:tc>
          <w:tcPr>
            <w:tcW w:w="1176" w:type="pct"/>
          </w:tcPr>
          <w:p w14:paraId="43DDFDF0" w14:textId="5FC7F100"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63B47C" w14:textId="53D81298" w:rsidR="00714D19" w:rsidRPr="00302398" w:rsidRDefault="0059658A"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E1D848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BAD50EF" w14:textId="6283F1F4" w:rsidR="00714D19" w:rsidRDefault="00714D19" w:rsidP="00302756">
            <w:pPr>
              <w:ind w:left="216"/>
              <w:jc w:val="both"/>
            </w:pPr>
            <w:r>
              <w:t>Leica LIF</w:t>
            </w:r>
          </w:p>
        </w:tc>
        <w:tc>
          <w:tcPr>
            <w:tcW w:w="1176" w:type="pct"/>
          </w:tcPr>
          <w:p w14:paraId="7306C560" w14:textId="094EA3F4"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5CEEB15" w14:textId="28F47965"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418785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1041E31" w14:textId="6AC88794" w:rsidR="00714D19" w:rsidRDefault="00714D19" w:rsidP="00302756">
            <w:pPr>
              <w:ind w:left="216"/>
              <w:jc w:val="both"/>
            </w:pPr>
            <w:r>
              <w:t>Leica LOF</w:t>
            </w:r>
          </w:p>
        </w:tc>
        <w:tc>
          <w:tcPr>
            <w:tcW w:w="1176" w:type="pct"/>
          </w:tcPr>
          <w:p w14:paraId="26070D60" w14:textId="61E60F3F"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798F1F7" w14:textId="51E3C2AC"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5FF3D4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DD7C86D" w14:textId="3EEE10FD" w:rsidR="00714D19" w:rsidRDefault="00714D19" w:rsidP="00302756">
            <w:pPr>
              <w:ind w:left="216"/>
              <w:jc w:val="both"/>
            </w:pPr>
            <w:r>
              <w:t>MPEG, mp4, m4v</w:t>
            </w:r>
          </w:p>
        </w:tc>
        <w:tc>
          <w:tcPr>
            <w:tcW w:w="1176" w:type="pct"/>
          </w:tcPr>
          <w:p w14:paraId="5A30FE2C" w14:textId="5EEE2606"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493D280" w14:textId="71358D44"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20B144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3D77160" w14:textId="1C34068E" w:rsidR="00714D19" w:rsidRDefault="00714D19" w:rsidP="00302756">
            <w:pPr>
              <w:ind w:left="216"/>
              <w:jc w:val="both"/>
            </w:pPr>
            <w:r>
              <w:t>MOV</w:t>
            </w:r>
          </w:p>
        </w:tc>
        <w:tc>
          <w:tcPr>
            <w:tcW w:w="1176" w:type="pct"/>
          </w:tcPr>
          <w:p w14:paraId="4B252BBE" w14:textId="7CD37CEA"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0BF6E1" w14:textId="586C0D36"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CFB1B3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3BA8CF" w14:textId="75DB0EAC" w:rsidR="00714D19" w:rsidRDefault="00714D19" w:rsidP="00302756">
            <w:pPr>
              <w:ind w:left="216"/>
              <w:jc w:val="both"/>
            </w:pPr>
            <w:r>
              <w:t>AVI, WMV</w:t>
            </w:r>
          </w:p>
        </w:tc>
        <w:tc>
          <w:tcPr>
            <w:tcW w:w="1176" w:type="pct"/>
          </w:tcPr>
          <w:p w14:paraId="47C7FD24" w14:textId="3E74FEF6"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E47364D" w14:textId="2965EB13"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0822EC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D7F37A" w14:textId="0BBBC80D" w:rsidR="00714D19" w:rsidRPr="00611590" w:rsidRDefault="00714D19" w:rsidP="00302756">
            <w:pPr>
              <w:jc w:val="both"/>
              <w:rPr>
                <w:b/>
              </w:rPr>
            </w:pPr>
            <w:r w:rsidRPr="00611590">
              <w:rPr>
                <w:b/>
              </w:rPr>
              <w:t>ImageJ functions</w:t>
            </w:r>
          </w:p>
        </w:tc>
        <w:tc>
          <w:tcPr>
            <w:tcW w:w="1176" w:type="pct"/>
          </w:tcPr>
          <w:p w14:paraId="30A4578D" w14:textId="17895051"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BF99F6" w14:textId="09DAF8F6"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C22393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89B044B" w14:textId="4BE27DD0" w:rsidR="00714D19" w:rsidRPr="00AB2D6D" w:rsidRDefault="00714D19" w:rsidP="00302756">
            <w:pPr>
              <w:ind w:left="216"/>
              <w:jc w:val="both"/>
            </w:pPr>
            <w:r w:rsidRPr="00AB2D6D">
              <w:t>File format import using Bioformats</w:t>
            </w:r>
          </w:p>
        </w:tc>
        <w:tc>
          <w:tcPr>
            <w:tcW w:w="1176" w:type="pct"/>
          </w:tcPr>
          <w:p w14:paraId="1E00B2CD" w14:textId="760A7E20"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D81820" w14:textId="0B958EAF"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C8ED45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DC4C02" w14:textId="70075265" w:rsidR="00714D19" w:rsidRPr="00AB2D6D" w:rsidRDefault="00714D19" w:rsidP="00302756">
            <w:pPr>
              <w:ind w:left="216"/>
              <w:jc w:val="both"/>
            </w:pPr>
            <w:r>
              <w:t>Fiji support</w:t>
            </w:r>
          </w:p>
        </w:tc>
        <w:tc>
          <w:tcPr>
            <w:tcW w:w="1176" w:type="pct"/>
          </w:tcPr>
          <w:p w14:paraId="095CDC32" w14:textId="6EB23DAB"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A781A1E" w14:textId="46F4C3EE"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1AD232A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64525DB" w14:textId="591EC0EB" w:rsidR="00714D19" w:rsidRPr="00927DF4" w:rsidRDefault="00714D19" w:rsidP="00302756">
            <w:pPr>
              <w:jc w:val="both"/>
              <w:rPr>
                <w:b/>
              </w:rPr>
            </w:pPr>
            <w:r w:rsidRPr="00927DF4">
              <w:rPr>
                <w:b/>
              </w:rPr>
              <w:t>Volume operations and settings</w:t>
            </w:r>
          </w:p>
        </w:tc>
        <w:tc>
          <w:tcPr>
            <w:tcW w:w="1176" w:type="pct"/>
          </w:tcPr>
          <w:p w14:paraId="45CA06AB" w14:textId="1DE31C9E"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6EAC3A" w14:textId="5651BDA1"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26B51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CEE9EDE" w14:textId="66A4AB6F" w:rsidR="00714D19" w:rsidRPr="00927DF4" w:rsidRDefault="00714D19" w:rsidP="00302756">
            <w:pPr>
              <w:ind w:left="216"/>
              <w:jc w:val="both"/>
            </w:pPr>
            <w:r w:rsidRPr="00927DF4">
              <w:t>Click selection</w:t>
            </w:r>
          </w:p>
        </w:tc>
        <w:tc>
          <w:tcPr>
            <w:tcW w:w="1176" w:type="pct"/>
          </w:tcPr>
          <w:p w14:paraId="39516ED5" w14:textId="2CCDA4DA"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415C676" w14:textId="6BE260B3"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7EF85B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A26EF70" w14:textId="10D58F2D" w:rsidR="00714D19" w:rsidRDefault="00714D19" w:rsidP="00302756">
            <w:pPr>
              <w:ind w:left="216"/>
              <w:jc w:val="both"/>
            </w:pPr>
            <w:r>
              <w:t>DVR, direct volume rendering</w:t>
            </w:r>
          </w:p>
        </w:tc>
        <w:tc>
          <w:tcPr>
            <w:tcW w:w="1176" w:type="pct"/>
          </w:tcPr>
          <w:p w14:paraId="42BCA21C" w14:textId="683A15A9"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A3E0EA" w14:textId="572DBDC2"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0328BE0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DD3BAB" w14:textId="2833681C" w:rsidR="00714D19" w:rsidRDefault="00714D19" w:rsidP="00302756">
            <w:pPr>
              <w:ind w:left="216"/>
              <w:jc w:val="both"/>
            </w:pPr>
            <w:r>
              <w:t>MIP, maximum intensity projection</w:t>
            </w:r>
          </w:p>
        </w:tc>
        <w:tc>
          <w:tcPr>
            <w:tcW w:w="1176" w:type="pct"/>
          </w:tcPr>
          <w:p w14:paraId="7A46C3F1" w14:textId="175DE5C4"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7D7F6EE" w14:textId="4A43DAF3"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DCBAC7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3189400" w14:textId="7A11C792" w:rsidR="00714D19" w:rsidRDefault="00714D19" w:rsidP="00302756">
            <w:pPr>
              <w:ind w:left="216"/>
              <w:jc w:val="both"/>
            </w:pPr>
            <w:r>
              <w:t>High transparency mode</w:t>
            </w:r>
          </w:p>
        </w:tc>
        <w:tc>
          <w:tcPr>
            <w:tcW w:w="1176" w:type="pct"/>
          </w:tcPr>
          <w:p w14:paraId="30F28603" w14:textId="461E176F"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0BFBE7" w14:textId="0B75E52E"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4B3D544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D0F343D" w14:textId="026DD2FD" w:rsidR="00714D19" w:rsidRDefault="00714D19" w:rsidP="00302756">
            <w:pPr>
              <w:ind w:left="216"/>
              <w:jc w:val="both"/>
            </w:pPr>
            <w:r>
              <w:t>Trilinear Interpolation</w:t>
            </w:r>
          </w:p>
        </w:tc>
        <w:tc>
          <w:tcPr>
            <w:tcW w:w="1176" w:type="pct"/>
          </w:tcPr>
          <w:p w14:paraId="5B53E140" w14:textId="08443CDD"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F543F8" w14:textId="4B11BC33"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2C76D4F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AD68002" w14:textId="37A4DF27" w:rsidR="00714D19" w:rsidRDefault="00714D19" w:rsidP="00302756">
            <w:pPr>
              <w:ind w:left="216"/>
              <w:jc w:val="both"/>
            </w:pPr>
            <w:r>
              <w:t>Smoothing</w:t>
            </w:r>
          </w:p>
        </w:tc>
        <w:tc>
          <w:tcPr>
            <w:tcW w:w="1176" w:type="pct"/>
          </w:tcPr>
          <w:p w14:paraId="61F99541" w14:textId="3CDFA7A7"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DFD839" w14:textId="5DF914EE"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1A25B8B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5D56597" w14:textId="3D220A7C" w:rsidR="00714D19" w:rsidRDefault="00714D19" w:rsidP="00302756">
            <w:pPr>
              <w:ind w:left="216"/>
              <w:jc w:val="both"/>
            </w:pPr>
            <w:r>
              <w:t>Add to legend</w:t>
            </w:r>
          </w:p>
        </w:tc>
        <w:tc>
          <w:tcPr>
            <w:tcW w:w="1176" w:type="pct"/>
          </w:tcPr>
          <w:p w14:paraId="46A74BD7" w14:textId="6B2F8270"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1545DC" w14:textId="0CFF6713"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2E6EEE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42C8D11" w14:textId="328AAC43" w:rsidR="00714D19" w:rsidRDefault="00714D19" w:rsidP="00302756">
            <w:pPr>
              <w:ind w:left="216"/>
              <w:jc w:val="both"/>
            </w:pPr>
            <w:r>
              <w:t>Voxel spacing</w:t>
            </w:r>
          </w:p>
        </w:tc>
        <w:tc>
          <w:tcPr>
            <w:tcW w:w="1176" w:type="pct"/>
          </w:tcPr>
          <w:p w14:paraId="2C2C8252" w14:textId="18ABFB8D"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2903FA8" w14:textId="2AEBC8FF"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66A548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0677904" w14:textId="641F96DF" w:rsidR="00714D19" w:rsidRDefault="00714D19" w:rsidP="00302756">
            <w:pPr>
              <w:ind w:left="216"/>
              <w:jc w:val="both"/>
            </w:pPr>
            <w:r>
              <w:t>Primary color</w:t>
            </w:r>
          </w:p>
        </w:tc>
        <w:tc>
          <w:tcPr>
            <w:tcW w:w="1176" w:type="pct"/>
          </w:tcPr>
          <w:p w14:paraId="7C9A86A2" w14:textId="18DE0340"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F2C028A" w14:textId="7147A205"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8D60CE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0A21E5D" w14:textId="275B3687" w:rsidR="00714D19" w:rsidRDefault="00714D19" w:rsidP="00302756">
            <w:pPr>
              <w:ind w:left="216"/>
              <w:jc w:val="both"/>
            </w:pPr>
            <w:r>
              <w:t xml:space="preserve">Secondary color </w:t>
            </w:r>
          </w:p>
        </w:tc>
        <w:tc>
          <w:tcPr>
            <w:tcW w:w="1176" w:type="pct"/>
          </w:tcPr>
          <w:p w14:paraId="26739F97" w14:textId="6DFB5D47"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BE3A79" w14:textId="04B17828"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D0FFD7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3A9F0F" w14:textId="0DC9759B" w:rsidR="00714D19" w:rsidRDefault="00714D19" w:rsidP="00302756">
            <w:pPr>
              <w:ind w:left="216"/>
              <w:jc w:val="both"/>
            </w:pPr>
            <w:r>
              <w:t>Gamma</w:t>
            </w:r>
          </w:p>
        </w:tc>
        <w:tc>
          <w:tcPr>
            <w:tcW w:w="1176" w:type="pct"/>
          </w:tcPr>
          <w:p w14:paraId="1BF4C344" w14:textId="182F7C7A"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7F3BFC1" w14:textId="64B1A30F"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0BA4CBD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97CB552" w14:textId="7BEA404C" w:rsidR="00714D19" w:rsidRDefault="00714D19" w:rsidP="00302756">
            <w:pPr>
              <w:ind w:left="216"/>
              <w:jc w:val="both"/>
            </w:pPr>
            <w:r>
              <w:t>Extract boundary</w:t>
            </w:r>
          </w:p>
        </w:tc>
        <w:tc>
          <w:tcPr>
            <w:tcW w:w="1176" w:type="pct"/>
          </w:tcPr>
          <w:p w14:paraId="7044F004" w14:textId="70C72012"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B8B281" w14:textId="3E451959"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188F22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C2BD94E" w14:textId="461F6A7D" w:rsidR="00714D19" w:rsidRDefault="00714D19" w:rsidP="00302756">
            <w:pPr>
              <w:ind w:left="216"/>
              <w:jc w:val="both"/>
            </w:pPr>
            <w:r>
              <w:t>Saturation</w:t>
            </w:r>
          </w:p>
        </w:tc>
        <w:tc>
          <w:tcPr>
            <w:tcW w:w="1176" w:type="pct"/>
          </w:tcPr>
          <w:p w14:paraId="493C7102" w14:textId="222644E2"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C8343E" w14:textId="04FBACC3"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1BB8886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DBFCFBE" w14:textId="13CB9ABB" w:rsidR="00714D19" w:rsidRDefault="00714D19" w:rsidP="00302756">
            <w:pPr>
              <w:ind w:left="216"/>
              <w:jc w:val="both"/>
            </w:pPr>
            <w:r>
              <w:t>Low and high thresholds</w:t>
            </w:r>
          </w:p>
        </w:tc>
        <w:tc>
          <w:tcPr>
            <w:tcW w:w="1176" w:type="pct"/>
          </w:tcPr>
          <w:p w14:paraId="12915743" w14:textId="312D4CC6"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CD5165" w14:textId="4D6416CD"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77F1AF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155A2E0" w14:textId="63F51CF0" w:rsidR="00714D19" w:rsidRDefault="00714D19" w:rsidP="00302756">
            <w:pPr>
              <w:ind w:left="216"/>
              <w:jc w:val="both"/>
            </w:pPr>
            <w:r>
              <w:t>Luminance</w:t>
            </w:r>
          </w:p>
        </w:tc>
        <w:tc>
          <w:tcPr>
            <w:tcW w:w="1176" w:type="pct"/>
          </w:tcPr>
          <w:p w14:paraId="1D561B7B" w14:textId="31E70406"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B6908B1" w14:textId="723B31DF"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1EE9649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23A0CBC" w14:textId="6F2825B3" w:rsidR="00714D19" w:rsidRDefault="00714D19" w:rsidP="00302756">
            <w:pPr>
              <w:ind w:left="216"/>
              <w:jc w:val="both"/>
            </w:pPr>
            <w:r>
              <w:t>Light</w:t>
            </w:r>
          </w:p>
        </w:tc>
        <w:tc>
          <w:tcPr>
            <w:tcW w:w="1176" w:type="pct"/>
          </w:tcPr>
          <w:p w14:paraId="48075912" w14:textId="06922796"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CF0DA09" w14:textId="3492648C"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7ADFAB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C495BF" w14:textId="3FD71A3D" w:rsidR="00714D19" w:rsidRDefault="00714D19" w:rsidP="00302756">
            <w:pPr>
              <w:ind w:left="216"/>
              <w:jc w:val="both"/>
            </w:pPr>
            <w:r>
              <w:t>Shadow</w:t>
            </w:r>
          </w:p>
        </w:tc>
        <w:tc>
          <w:tcPr>
            <w:tcW w:w="1176" w:type="pct"/>
          </w:tcPr>
          <w:p w14:paraId="62B1B69F" w14:textId="30054AF5"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6B7E3E0" w14:textId="5ABE0C69"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D21384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781F5E" w14:textId="357814AD" w:rsidR="00714D19" w:rsidRDefault="00714D19" w:rsidP="00302756">
            <w:pPr>
              <w:ind w:left="216"/>
              <w:jc w:val="both"/>
            </w:pPr>
            <w:r>
              <w:t>Directional shadow</w:t>
            </w:r>
          </w:p>
        </w:tc>
        <w:tc>
          <w:tcPr>
            <w:tcW w:w="1176" w:type="pct"/>
          </w:tcPr>
          <w:p w14:paraId="5358074E" w14:textId="56196BF3"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31D10FA" w14:textId="14204808"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4CA5994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783C7B" w14:textId="193CEB57" w:rsidR="00714D19" w:rsidRDefault="00714D19" w:rsidP="00302756">
            <w:pPr>
              <w:ind w:left="216"/>
              <w:jc w:val="both"/>
            </w:pPr>
            <w:r>
              <w:t>Alpha</w:t>
            </w:r>
          </w:p>
        </w:tc>
        <w:tc>
          <w:tcPr>
            <w:tcW w:w="1176" w:type="pct"/>
          </w:tcPr>
          <w:p w14:paraId="25B501DE" w14:textId="284F260A"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156A8E" w14:textId="41D6ED5B"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59E02D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F74FBB" w14:textId="53E636F3" w:rsidR="00714D19" w:rsidRDefault="00714D19" w:rsidP="00302756">
            <w:pPr>
              <w:ind w:left="216"/>
              <w:jc w:val="both"/>
            </w:pPr>
            <w:r>
              <w:t>Sample rate</w:t>
            </w:r>
          </w:p>
        </w:tc>
        <w:tc>
          <w:tcPr>
            <w:tcW w:w="1176" w:type="pct"/>
          </w:tcPr>
          <w:p w14:paraId="35BA7F38" w14:textId="7F732286"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EAF495B" w14:textId="78DD111B"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0F02554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9E1048D" w14:textId="7B01B2D4" w:rsidR="00714D19" w:rsidRDefault="00714D19" w:rsidP="00302756">
            <w:pPr>
              <w:ind w:left="216"/>
              <w:jc w:val="both"/>
            </w:pPr>
            <w:r>
              <w:t>Shading</w:t>
            </w:r>
          </w:p>
        </w:tc>
        <w:tc>
          <w:tcPr>
            <w:tcW w:w="1176" w:type="pct"/>
          </w:tcPr>
          <w:p w14:paraId="1878390B" w14:textId="13BC6E35"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73107BA" w14:textId="00E9725B"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7B1B17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8E04B7" w14:textId="29D6C163" w:rsidR="00714D19" w:rsidRDefault="00714D19" w:rsidP="00302756">
            <w:pPr>
              <w:ind w:left="216"/>
              <w:jc w:val="both"/>
            </w:pPr>
            <w:r>
              <w:t>Color map</w:t>
            </w:r>
          </w:p>
        </w:tc>
        <w:tc>
          <w:tcPr>
            <w:tcW w:w="1176" w:type="pct"/>
          </w:tcPr>
          <w:p w14:paraId="4E57D9B7" w14:textId="3EDC9962"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481747" w14:textId="19ED75BC"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840F22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5A22E8" w14:textId="04F12E11" w:rsidR="00714D19" w:rsidRDefault="00714D19" w:rsidP="00302756">
            <w:pPr>
              <w:ind w:left="216"/>
              <w:jc w:val="both"/>
            </w:pPr>
            <w:r>
              <w:t>Color map type</w:t>
            </w:r>
          </w:p>
        </w:tc>
        <w:tc>
          <w:tcPr>
            <w:tcW w:w="1176" w:type="pct"/>
          </w:tcPr>
          <w:p w14:paraId="07FA1652" w14:textId="7DCC69C2"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36FAD1" w14:textId="749FBC58"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995CCA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0B3648B" w14:textId="1C1895D2" w:rsidR="00714D19" w:rsidRDefault="00714D19" w:rsidP="00302756">
            <w:pPr>
              <w:ind w:left="216"/>
              <w:jc w:val="both"/>
            </w:pPr>
            <w:r>
              <w:t>Color map inversion</w:t>
            </w:r>
          </w:p>
        </w:tc>
        <w:tc>
          <w:tcPr>
            <w:tcW w:w="1176" w:type="pct"/>
          </w:tcPr>
          <w:p w14:paraId="7D24EA94" w14:textId="2D841808"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C4837EA" w14:textId="3F9AC07A"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50CECB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A32F08" w14:textId="5C5C65A7" w:rsidR="00714D19" w:rsidRDefault="00714D19" w:rsidP="00302756">
            <w:pPr>
              <w:ind w:left="216"/>
              <w:jc w:val="both"/>
            </w:pPr>
            <w:r>
              <w:t xml:space="preserve">Color map mapping mode </w:t>
            </w:r>
          </w:p>
        </w:tc>
        <w:tc>
          <w:tcPr>
            <w:tcW w:w="1176" w:type="pct"/>
          </w:tcPr>
          <w:p w14:paraId="474FF3FD" w14:textId="228D10E1"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4FFF95" w14:textId="035DA2C8"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1575AF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F13429" w14:textId="5BA27B36" w:rsidR="00714D19" w:rsidRDefault="00714D19" w:rsidP="00302756">
            <w:pPr>
              <w:ind w:left="216"/>
              <w:jc w:val="both"/>
            </w:pPr>
            <w:r>
              <w:t>Default setting save/restore</w:t>
            </w:r>
          </w:p>
        </w:tc>
        <w:tc>
          <w:tcPr>
            <w:tcW w:w="1176" w:type="pct"/>
          </w:tcPr>
          <w:p w14:paraId="5E6AE940" w14:textId="2FF50BEF"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832CB8" w14:textId="57F1359C"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04319D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806956" w14:textId="605C17FB" w:rsidR="00675E05" w:rsidRDefault="00675E05" w:rsidP="00302756">
            <w:pPr>
              <w:ind w:left="216"/>
              <w:jc w:val="both"/>
            </w:pPr>
            <w:r>
              <w:t>Apply machine learning</w:t>
            </w:r>
          </w:p>
        </w:tc>
        <w:tc>
          <w:tcPr>
            <w:tcW w:w="1176" w:type="pct"/>
          </w:tcPr>
          <w:p w14:paraId="0755B7FA" w14:textId="3C0D0B11" w:rsidR="00675E05" w:rsidRPr="00302398" w:rsidRDefault="00675E05"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E7F99FA" w14:textId="5B6E61B7" w:rsidR="00675E05" w:rsidRPr="00302398" w:rsidRDefault="00675E05"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1B3FCD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6EAC03" w14:textId="3C44F883" w:rsidR="00675E05" w:rsidRDefault="00675E05" w:rsidP="00302756">
            <w:pPr>
              <w:ind w:left="216"/>
              <w:jc w:val="both"/>
            </w:pPr>
            <w:r>
              <w:t>Synchronizing all settings</w:t>
            </w:r>
          </w:p>
        </w:tc>
        <w:tc>
          <w:tcPr>
            <w:tcW w:w="1176" w:type="pct"/>
          </w:tcPr>
          <w:p w14:paraId="1AC9DF69" w14:textId="376D2004" w:rsidR="00675E05" w:rsidRPr="00302398" w:rsidRDefault="00675E05"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D8C7D69" w14:textId="70721683" w:rsidR="00675E05" w:rsidRPr="00302398" w:rsidRDefault="00675E05"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361021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09ED23" w14:textId="093D8D45" w:rsidR="00675E05" w:rsidRDefault="00675E05" w:rsidP="00302756">
            <w:pPr>
              <w:ind w:left="216"/>
              <w:jc w:val="both"/>
            </w:pPr>
            <w:r>
              <w:t>Synchronizing individual settings</w:t>
            </w:r>
          </w:p>
        </w:tc>
        <w:tc>
          <w:tcPr>
            <w:tcW w:w="1176" w:type="pct"/>
          </w:tcPr>
          <w:p w14:paraId="4FDB2617" w14:textId="55D5B93D" w:rsidR="00675E05" w:rsidRPr="00302398" w:rsidRDefault="00675E05"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511A0C" w14:textId="22DD761F" w:rsidR="00675E05" w:rsidRDefault="00675E05"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F22CA1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8F28A5A" w14:textId="5AFDE8FF" w:rsidR="00675E05" w:rsidRDefault="00675E05" w:rsidP="00302756">
            <w:pPr>
              <w:ind w:left="216"/>
              <w:jc w:val="both"/>
            </w:pPr>
            <w:r>
              <w:lastRenderedPageBreak/>
              <w:t>Component display</w:t>
            </w:r>
          </w:p>
        </w:tc>
        <w:tc>
          <w:tcPr>
            <w:tcW w:w="1176" w:type="pct"/>
          </w:tcPr>
          <w:p w14:paraId="7BB25491" w14:textId="670C6FB5" w:rsidR="00675E05" w:rsidRPr="00302398" w:rsidRDefault="00675E05"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3632F86" w14:textId="63265090" w:rsidR="00675E05" w:rsidRPr="00302398" w:rsidRDefault="00675E05"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C3AF9C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F49CAE9" w14:textId="1E79B613" w:rsidR="00675E05" w:rsidRPr="00A3170D" w:rsidRDefault="00675E05" w:rsidP="00302756">
            <w:pPr>
              <w:jc w:val="both"/>
              <w:rPr>
                <w:b/>
              </w:rPr>
            </w:pPr>
            <w:r w:rsidRPr="00A3170D">
              <w:rPr>
                <w:b/>
              </w:rPr>
              <w:t>Volume clipping planes</w:t>
            </w:r>
            <w:r>
              <w:rPr>
                <w:b/>
              </w:rPr>
              <w:t xml:space="preserve"> </w:t>
            </w:r>
          </w:p>
        </w:tc>
        <w:tc>
          <w:tcPr>
            <w:tcW w:w="1176" w:type="pct"/>
          </w:tcPr>
          <w:p w14:paraId="4CFA3F49" w14:textId="66D7A6AA" w:rsidR="00675E05" w:rsidRPr="00302398" w:rsidRDefault="00675E05"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75AAA10" w14:textId="2ADB533A" w:rsidR="00675E05" w:rsidRPr="00302398" w:rsidRDefault="00675E05"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292834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D8D62EB" w14:textId="080B0C16" w:rsidR="00675E05" w:rsidRDefault="00675E05" w:rsidP="00302756">
            <w:pPr>
              <w:ind w:left="216"/>
              <w:jc w:val="both"/>
            </w:pPr>
            <w:r>
              <w:t>Axis-aligned clipping</w:t>
            </w:r>
          </w:p>
        </w:tc>
        <w:tc>
          <w:tcPr>
            <w:tcW w:w="1176" w:type="pct"/>
          </w:tcPr>
          <w:p w14:paraId="6418B579" w14:textId="7A21B599" w:rsidR="00675E05" w:rsidRPr="00302398" w:rsidRDefault="00675E05"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2F6D693" w14:textId="5FF9AA67" w:rsidR="00675E05" w:rsidRPr="00302398" w:rsidRDefault="00675E05"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4C9BF7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9C3AF6E" w14:textId="60E8D9D5" w:rsidR="00675E05" w:rsidRDefault="00675E05" w:rsidP="00302756">
            <w:pPr>
              <w:ind w:left="216"/>
              <w:jc w:val="both"/>
            </w:pPr>
            <w:r>
              <w:t>Synchronize positive and negative planes</w:t>
            </w:r>
          </w:p>
        </w:tc>
        <w:tc>
          <w:tcPr>
            <w:tcW w:w="1176" w:type="pct"/>
          </w:tcPr>
          <w:p w14:paraId="632E1169" w14:textId="7A40B9B8" w:rsidR="00675E05" w:rsidRPr="00302398" w:rsidRDefault="00675E05"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95ECC1F" w14:textId="4407237A" w:rsidR="00675E05" w:rsidRPr="00302398" w:rsidRDefault="00675E05"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414F18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9D45AB0" w14:textId="0FB23E27" w:rsidR="00675E05" w:rsidRDefault="00675E05" w:rsidP="00302756">
            <w:pPr>
              <w:ind w:left="216"/>
              <w:jc w:val="both"/>
            </w:pPr>
            <w:r>
              <w:t xml:space="preserve">Clipping plane display hold </w:t>
            </w:r>
          </w:p>
        </w:tc>
        <w:tc>
          <w:tcPr>
            <w:tcW w:w="1176" w:type="pct"/>
          </w:tcPr>
          <w:p w14:paraId="62A803FA" w14:textId="37941325" w:rsidR="00675E05" w:rsidRPr="00302398" w:rsidRDefault="00675E05"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2AD7957" w14:textId="5618C7B5" w:rsidR="00675E05" w:rsidRPr="00302398" w:rsidRDefault="00675E05"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873889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9C3349" w14:textId="0E54565D" w:rsidR="00675E05" w:rsidRDefault="00675E05" w:rsidP="00302756">
            <w:pPr>
              <w:ind w:left="216"/>
              <w:jc w:val="both"/>
            </w:pPr>
            <w:r>
              <w:t xml:space="preserve">Clipping plane display modes: 6 </w:t>
            </w:r>
          </w:p>
        </w:tc>
        <w:tc>
          <w:tcPr>
            <w:tcW w:w="1176" w:type="pct"/>
          </w:tcPr>
          <w:p w14:paraId="29685D59" w14:textId="70DF232A" w:rsidR="00675E05" w:rsidRPr="00302398" w:rsidRDefault="00675E05"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D1F367" w14:textId="25F34B8C" w:rsidR="00675E05" w:rsidRDefault="00675E05"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45D59E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B2FFB21" w14:textId="5439C864" w:rsidR="00675E05" w:rsidRDefault="00675E05" w:rsidP="00302756">
            <w:pPr>
              <w:ind w:left="216"/>
              <w:jc w:val="both"/>
            </w:pPr>
            <w:r>
              <w:t xml:space="preserve">Clipping plane border width </w:t>
            </w:r>
          </w:p>
        </w:tc>
        <w:tc>
          <w:tcPr>
            <w:tcW w:w="1176" w:type="pct"/>
          </w:tcPr>
          <w:p w14:paraId="1AC1D990" w14:textId="3778A980" w:rsidR="00675E05" w:rsidRPr="00302398" w:rsidRDefault="00675E05"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9C4221C" w14:textId="2B0B6852" w:rsidR="00675E05" w:rsidRPr="00302398" w:rsidRDefault="00675E05"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54B6AE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C22766" w14:textId="5B13344B" w:rsidR="00675E05" w:rsidRDefault="00675E05" w:rsidP="00302756">
            <w:pPr>
              <w:ind w:left="216"/>
              <w:jc w:val="both"/>
            </w:pPr>
            <w:r>
              <w:t xml:space="preserve">Clip </w:t>
            </w:r>
            <w:r w:rsidR="003B7F03">
              <w:t>section size</w:t>
            </w:r>
          </w:p>
        </w:tc>
        <w:tc>
          <w:tcPr>
            <w:tcW w:w="1176" w:type="pct"/>
          </w:tcPr>
          <w:p w14:paraId="556E2342" w14:textId="2021D3E3" w:rsidR="00675E05" w:rsidRPr="00302398" w:rsidRDefault="00675E05"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D4B8572" w14:textId="26D5D4A9" w:rsidR="00675E05" w:rsidRPr="00302398" w:rsidRDefault="00675E05"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5BC9BB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95065B3" w14:textId="49AA56EE" w:rsidR="00675E05" w:rsidRDefault="00675E05" w:rsidP="00302756">
            <w:pPr>
              <w:ind w:left="216"/>
              <w:jc w:val="both"/>
            </w:pPr>
            <w:r>
              <w:t>Clipping plane rotation</w:t>
            </w:r>
          </w:p>
        </w:tc>
        <w:tc>
          <w:tcPr>
            <w:tcW w:w="1176" w:type="pct"/>
          </w:tcPr>
          <w:p w14:paraId="2C5A58B3" w14:textId="4CCA71AC" w:rsidR="00675E05" w:rsidRPr="00302398" w:rsidRDefault="00675E05"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09883F" w14:textId="17EBBC7A" w:rsidR="00675E05" w:rsidRPr="00302398" w:rsidRDefault="00675E05"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CA8C84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FAEE2F2" w14:textId="594A715C" w:rsidR="00675E05" w:rsidRDefault="00675E05" w:rsidP="00302756">
            <w:pPr>
              <w:ind w:left="216"/>
              <w:jc w:val="both"/>
            </w:pPr>
            <w:r>
              <w:t>View-aligned rotation</w:t>
            </w:r>
          </w:p>
        </w:tc>
        <w:tc>
          <w:tcPr>
            <w:tcW w:w="1176" w:type="pct"/>
          </w:tcPr>
          <w:p w14:paraId="6345367A" w14:textId="0D77B4E5" w:rsidR="00675E05" w:rsidRPr="00302398" w:rsidRDefault="00675E05"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47DAFB" w14:textId="6434D133" w:rsidR="00675E05" w:rsidRPr="00302398" w:rsidRDefault="00675E05"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00CF15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217C6ED" w14:textId="6F49259C" w:rsidR="00675E05" w:rsidRDefault="00675E05" w:rsidP="00302756">
            <w:pPr>
              <w:ind w:left="216"/>
              <w:jc w:val="both"/>
            </w:pPr>
            <w:r>
              <w:t>Resetting</w:t>
            </w:r>
          </w:p>
        </w:tc>
        <w:tc>
          <w:tcPr>
            <w:tcW w:w="1176" w:type="pct"/>
          </w:tcPr>
          <w:p w14:paraId="05372D12" w14:textId="44636DC3" w:rsidR="00675E05" w:rsidRPr="00302398" w:rsidRDefault="00675E05"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0C8BD25" w14:textId="32868FD8" w:rsidR="00675E05" w:rsidRPr="00302398" w:rsidRDefault="00675E05"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A37333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9423C0" w14:textId="5BE31AC3" w:rsidR="00675E05" w:rsidRDefault="00675E05" w:rsidP="00302756">
            <w:pPr>
              <w:ind w:left="216"/>
              <w:jc w:val="both"/>
            </w:pPr>
            <w:r>
              <w:t>Synchronize channels</w:t>
            </w:r>
          </w:p>
        </w:tc>
        <w:tc>
          <w:tcPr>
            <w:tcW w:w="1176" w:type="pct"/>
          </w:tcPr>
          <w:p w14:paraId="6D2C419B" w14:textId="3576B100" w:rsidR="00675E05" w:rsidRPr="00302398" w:rsidRDefault="00675E05"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5DDD4BD" w14:textId="06C8AEB5" w:rsidR="00675E05" w:rsidRPr="00302398" w:rsidRDefault="00675E05"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A87906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B3EB83" w14:textId="78CA5FC3" w:rsidR="00675E05" w:rsidRDefault="00675E05" w:rsidP="00302756">
            <w:pPr>
              <w:ind w:left="216"/>
              <w:jc w:val="both"/>
            </w:pPr>
            <w:r>
              <w:t>Visualizing clipping planes</w:t>
            </w:r>
          </w:p>
        </w:tc>
        <w:tc>
          <w:tcPr>
            <w:tcW w:w="1176" w:type="pct"/>
          </w:tcPr>
          <w:p w14:paraId="7B5F056F" w14:textId="25711AB4" w:rsidR="00675E05" w:rsidRPr="00302398" w:rsidRDefault="00675E05"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760757A" w14:textId="64FDD467" w:rsidR="00675E05" w:rsidRPr="00302398" w:rsidRDefault="00675E05"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443AFE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BC8DE5" w14:textId="1AD12825" w:rsidR="00675E05" w:rsidRPr="00A3170D" w:rsidRDefault="00675E05" w:rsidP="00302756">
            <w:pPr>
              <w:jc w:val="both"/>
              <w:rPr>
                <w:b/>
              </w:rPr>
            </w:pPr>
            <w:r w:rsidRPr="00A3170D">
              <w:rPr>
                <w:b/>
              </w:rPr>
              <w:t>Output adjustment</w:t>
            </w:r>
          </w:p>
        </w:tc>
        <w:tc>
          <w:tcPr>
            <w:tcW w:w="1176" w:type="pct"/>
          </w:tcPr>
          <w:p w14:paraId="259C8467" w14:textId="7F1A2CB9" w:rsidR="00675E05" w:rsidRPr="00302398" w:rsidRDefault="00675E05"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9020B7" w14:textId="397D667A" w:rsidR="00675E05" w:rsidRPr="00302398" w:rsidRDefault="00675E05"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3C40DE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C0C75B" w14:textId="05B630DE" w:rsidR="00675E05" w:rsidRDefault="00675E05" w:rsidP="00302756">
            <w:pPr>
              <w:ind w:left="216"/>
              <w:jc w:val="both"/>
            </w:pPr>
            <w:r>
              <w:t>RGB independent adjustment</w:t>
            </w:r>
          </w:p>
        </w:tc>
        <w:tc>
          <w:tcPr>
            <w:tcW w:w="1176" w:type="pct"/>
          </w:tcPr>
          <w:p w14:paraId="35ACAC23" w14:textId="2A32C466" w:rsidR="00675E05" w:rsidRPr="00302398" w:rsidRDefault="00675E05"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549424" w14:textId="25B757F6" w:rsidR="00675E05" w:rsidRPr="00302398" w:rsidRDefault="00675E05"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9C2E8C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3575008" w14:textId="233E3D03" w:rsidR="00675E05" w:rsidRDefault="00675E05" w:rsidP="00302756">
            <w:pPr>
              <w:ind w:left="216"/>
              <w:jc w:val="both"/>
            </w:pPr>
            <w:r>
              <w:t>Automatic RGB channel synchronization</w:t>
            </w:r>
          </w:p>
        </w:tc>
        <w:tc>
          <w:tcPr>
            <w:tcW w:w="1176" w:type="pct"/>
          </w:tcPr>
          <w:p w14:paraId="27A62451" w14:textId="78A53506" w:rsidR="00675E05" w:rsidRPr="00302398" w:rsidRDefault="00675E05"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CBF000" w14:textId="6EE00575" w:rsidR="00675E05" w:rsidRPr="00302398" w:rsidRDefault="00675E05"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4D1D68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569A7CF" w14:textId="469C2263" w:rsidR="00675E05" w:rsidRDefault="00675E05" w:rsidP="00302756">
            <w:pPr>
              <w:ind w:left="216"/>
              <w:jc w:val="both"/>
            </w:pPr>
            <w:r>
              <w:t>Gamma</w:t>
            </w:r>
          </w:p>
        </w:tc>
        <w:tc>
          <w:tcPr>
            <w:tcW w:w="1176" w:type="pct"/>
          </w:tcPr>
          <w:p w14:paraId="515797E6" w14:textId="74F01B51" w:rsidR="00675E05" w:rsidRPr="00302398" w:rsidRDefault="00675E05"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6B3B62" w14:textId="0A284999" w:rsidR="00675E05" w:rsidRPr="00302398" w:rsidRDefault="00675E05"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EB87FC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11EB34E" w14:textId="0E3108B9" w:rsidR="00675E05" w:rsidRDefault="00675E05" w:rsidP="00302756">
            <w:pPr>
              <w:ind w:left="216"/>
              <w:jc w:val="both"/>
            </w:pPr>
            <w:r>
              <w:t>Luminance</w:t>
            </w:r>
          </w:p>
        </w:tc>
        <w:tc>
          <w:tcPr>
            <w:tcW w:w="1176" w:type="pct"/>
          </w:tcPr>
          <w:p w14:paraId="41D1AA20" w14:textId="3A54E13F" w:rsidR="00675E05" w:rsidRPr="00302398" w:rsidRDefault="00675E05"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7871F5" w14:textId="397665ED" w:rsidR="00675E05" w:rsidRPr="00302398" w:rsidRDefault="00675E05"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419DB91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0B8D00" w14:textId="0C8A8754" w:rsidR="00675E05" w:rsidRDefault="00675E05" w:rsidP="00302756">
            <w:pPr>
              <w:ind w:left="216"/>
              <w:jc w:val="both"/>
            </w:pPr>
            <w:r>
              <w:t>Equalization</w:t>
            </w:r>
          </w:p>
        </w:tc>
        <w:tc>
          <w:tcPr>
            <w:tcW w:w="1176" w:type="pct"/>
          </w:tcPr>
          <w:p w14:paraId="412D1550" w14:textId="6551FA3D" w:rsidR="00675E05" w:rsidRPr="00302398" w:rsidRDefault="00675E05"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9976F82" w14:textId="4DE95C66" w:rsidR="00675E05" w:rsidRPr="00302398" w:rsidRDefault="00675E05"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A80F4B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D1E8A4" w14:textId="3FBCED53" w:rsidR="00675E05" w:rsidRDefault="00675E05" w:rsidP="00302756">
            <w:pPr>
              <w:ind w:left="216"/>
              <w:jc w:val="both"/>
            </w:pPr>
            <w:r>
              <w:t>Default setting save/restore</w:t>
            </w:r>
          </w:p>
        </w:tc>
        <w:tc>
          <w:tcPr>
            <w:tcW w:w="1176" w:type="pct"/>
          </w:tcPr>
          <w:p w14:paraId="41D6B425" w14:textId="14F9D386" w:rsidR="00675E05" w:rsidRPr="00302398" w:rsidRDefault="00675E05"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C9BDBD" w14:textId="53C17546" w:rsidR="00675E05" w:rsidRPr="00302398" w:rsidRDefault="00675E05"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567ED1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03A0B3F" w14:textId="5A7BA04C" w:rsidR="00675E05" w:rsidRDefault="00675E05" w:rsidP="00302756">
            <w:pPr>
              <w:ind w:left="216"/>
              <w:jc w:val="both"/>
            </w:pPr>
            <w:r>
              <w:t>Independent settings for render view</w:t>
            </w:r>
          </w:p>
        </w:tc>
        <w:tc>
          <w:tcPr>
            <w:tcW w:w="1176" w:type="pct"/>
          </w:tcPr>
          <w:p w14:paraId="3DCE2AC8" w14:textId="4F347B98" w:rsidR="00675E05" w:rsidRPr="00302398" w:rsidRDefault="00675E05"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94C0BA8" w14:textId="5920CD95" w:rsidR="00675E05" w:rsidRPr="00302398" w:rsidRDefault="00675E05"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03EABC3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0C04BAD" w14:textId="6C946337" w:rsidR="00C93384" w:rsidRDefault="00C93384" w:rsidP="00302756">
            <w:pPr>
              <w:jc w:val="both"/>
            </w:pPr>
            <w:r w:rsidRPr="00C93384">
              <w:rPr>
                <w:b/>
              </w:rPr>
              <w:t>Operation history</w:t>
            </w:r>
          </w:p>
        </w:tc>
        <w:tc>
          <w:tcPr>
            <w:tcW w:w="1176" w:type="pct"/>
          </w:tcPr>
          <w:p w14:paraId="2C23FA99" w14:textId="4F684BE4"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B5195BF" w14:textId="6F3449BC"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53C9D6D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59781E6" w14:textId="21FB8E37" w:rsidR="00C93384" w:rsidRDefault="00C93384" w:rsidP="00302756">
            <w:pPr>
              <w:ind w:left="216"/>
              <w:jc w:val="both"/>
            </w:pPr>
            <w:r>
              <w:t>Undo</w:t>
            </w:r>
          </w:p>
        </w:tc>
        <w:tc>
          <w:tcPr>
            <w:tcW w:w="1176" w:type="pct"/>
          </w:tcPr>
          <w:p w14:paraId="305F2507" w14:textId="58C79CC8"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D1C5A87" w14:textId="7CD68576"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5B5C8EF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67CF722" w14:textId="1DB1D146" w:rsidR="00C93384" w:rsidRDefault="00C93384" w:rsidP="00302756">
            <w:pPr>
              <w:ind w:left="216"/>
              <w:jc w:val="both"/>
            </w:pPr>
            <w:r>
              <w:t>Redo</w:t>
            </w:r>
          </w:p>
        </w:tc>
        <w:tc>
          <w:tcPr>
            <w:tcW w:w="1176" w:type="pct"/>
          </w:tcPr>
          <w:p w14:paraId="2321A27A" w14:textId="3B55C262"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62F4F7" w14:textId="640F07DC"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46075B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FE987D" w14:textId="35C81D82" w:rsidR="00C93384" w:rsidRPr="00D360B6" w:rsidRDefault="00C93384" w:rsidP="00302756">
            <w:pPr>
              <w:jc w:val="both"/>
              <w:rPr>
                <w:b/>
              </w:rPr>
            </w:pPr>
            <w:r w:rsidRPr="00D360B6">
              <w:rPr>
                <w:b/>
              </w:rPr>
              <w:t>Mesh operations and settings</w:t>
            </w:r>
          </w:p>
        </w:tc>
        <w:tc>
          <w:tcPr>
            <w:tcW w:w="1176" w:type="pct"/>
          </w:tcPr>
          <w:p w14:paraId="682CE227" w14:textId="2B764DBD"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ECDDD8" w14:textId="69BDEA08"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04D47E9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352A66D" w14:textId="50A1C98C" w:rsidR="00C93384" w:rsidRDefault="00C93384" w:rsidP="00302756">
            <w:pPr>
              <w:ind w:left="216"/>
              <w:jc w:val="both"/>
            </w:pPr>
            <w:r>
              <w:t>Click selection</w:t>
            </w:r>
          </w:p>
        </w:tc>
        <w:tc>
          <w:tcPr>
            <w:tcW w:w="1176" w:type="pct"/>
          </w:tcPr>
          <w:p w14:paraId="34C757E6" w14:textId="74910521"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E83E426" w14:textId="7EF6798B"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74CD3AC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093933" w14:textId="0D11CD1D" w:rsidR="00C93384" w:rsidRDefault="00C93384" w:rsidP="00302756">
            <w:pPr>
              <w:ind w:left="216"/>
              <w:jc w:val="both"/>
            </w:pPr>
            <w:r>
              <w:t>Wireframe</w:t>
            </w:r>
          </w:p>
        </w:tc>
        <w:tc>
          <w:tcPr>
            <w:tcW w:w="1176" w:type="pct"/>
          </w:tcPr>
          <w:p w14:paraId="67E44B44" w14:textId="7A7EA90A"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286591" w14:textId="082EF8F7"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1FD055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0559D1F" w14:textId="6E09C748" w:rsidR="00C93384" w:rsidRDefault="00C93384" w:rsidP="00302756">
            <w:pPr>
              <w:ind w:left="216"/>
              <w:jc w:val="both"/>
            </w:pPr>
            <w:r>
              <w:t>Diffuse color</w:t>
            </w:r>
          </w:p>
        </w:tc>
        <w:tc>
          <w:tcPr>
            <w:tcW w:w="1176" w:type="pct"/>
          </w:tcPr>
          <w:p w14:paraId="6F796F39" w14:textId="6827CDC1"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ACCA0F" w14:textId="56008C0E"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1480C65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67F17F6" w14:textId="398FA02C" w:rsidR="00C93384" w:rsidRDefault="00C93384" w:rsidP="00302756">
            <w:pPr>
              <w:ind w:left="216"/>
              <w:jc w:val="both"/>
            </w:pPr>
            <w:r>
              <w:t>Specular color</w:t>
            </w:r>
          </w:p>
        </w:tc>
        <w:tc>
          <w:tcPr>
            <w:tcW w:w="1176" w:type="pct"/>
          </w:tcPr>
          <w:p w14:paraId="24C6FE6D" w14:textId="5A0D5F52"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1B6F12" w14:textId="5D524E38"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656A34D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46491C" w14:textId="6E195803" w:rsidR="00C93384" w:rsidRDefault="00C93384" w:rsidP="00302756">
            <w:pPr>
              <w:ind w:left="216"/>
              <w:jc w:val="both"/>
            </w:pPr>
            <w:r>
              <w:t>Shininess</w:t>
            </w:r>
          </w:p>
        </w:tc>
        <w:tc>
          <w:tcPr>
            <w:tcW w:w="1176" w:type="pct"/>
          </w:tcPr>
          <w:p w14:paraId="426F710E" w14:textId="4E0EB071"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850F8EB" w14:textId="6DB9059D"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77B713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795A3F" w14:textId="4ED57367" w:rsidR="00C93384" w:rsidRDefault="00C93384" w:rsidP="00302756">
            <w:pPr>
              <w:ind w:left="216"/>
              <w:jc w:val="both"/>
            </w:pPr>
            <w:r>
              <w:t>Transparency</w:t>
            </w:r>
          </w:p>
        </w:tc>
        <w:tc>
          <w:tcPr>
            <w:tcW w:w="1176" w:type="pct"/>
          </w:tcPr>
          <w:p w14:paraId="6887E353" w14:textId="2493CF38"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028C915" w14:textId="5AB43801"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54DFCBF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586467F" w14:textId="1DB598D0" w:rsidR="00C93384" w:rsidRDefault="00C93384" w:rsidP="00302756">
            <w:pPr>
              <w:ind w:left="216"/>
              <w:jc w:val="both"/>
            </w:pPr>
            <w:r>
              <w:t>Shadow, can be disabled</w:t>
            </w:r>
          </w:p>
        </w:tc>
        <w:tc>
          <w:tcPr>
            <w:tcW w:w="1176" w:type="pct"/>
          </w:tcPr>
          <w:p w14:paraId="4B4B4689" w14:textId="55816DF6"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DDCBCA" w14:textId="61448BD7"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67D4643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89FA1F0" w14:textId="1F06C1C6" w:rsidR="00C93384" w:rsidRDefault="00C93384" w:rsidP="00302756">
            <w:pPr>
              <w:ind w:left="216"/>
              <w:jc w:val="both"/>
            </w:pPr>
            <w:r>
              <w:t>Lighting, can be disabled</w:t>
            </w:r>
          </w:p>
        </w:tc>
        <w:tc>
          <w:tcPr>
            <w:tcW w:w="1176" w:type="pct"/>
          </w:tcPr>
          <w:p w14:paraId="0F142F4F" w14:textId="61644F4E"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467A93E" w14:textId="522CE2D4"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229B979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14C69A" w14:textId="282297F9" w:rsidR="00C93384" w:rsidRDefault="00C93384" w:rsidP="00302756">
            <w:pPr>
              <w:ind w:left="216"/>
              <w:jc w:val="both"/>
            </w:pPr>
            <w:r>
              <w:t>Line size limit (for lines only)</w:t>
            </w:r>
          </w:p>
        </w:tc>
        <w:tc>
          <w:tcPr>
            <w:tcW w:w="1176" w:type="pct"/>
          </w:tcPr>
          <w:p w14:paraId="6A13E61F" w14:textId="6043547A"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8702DD9" w14:textId="3652F8E1"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5EF3643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13CA82" w14:textId="5A0CC0F2" w:rsidR="00C93384" w:rsidRDefault="00C93384" w:rsidP="00302756">
            <w:pPr>
              <w:ind w:left="216"/>
              <w:jc w:val="both"/>
            </w:pPr>
            <w:r>
              <w:t>Translation</w:t>
            </w:r>
          </w:p>
        </w:tc>
        <w:tc>
          <w:tcPr>
            <w:tcW w:w="1176" w:type="pct"/>
          </w:tcPr>
          <w:p w14:paraId="004CB5B9" w14:textId="120CB0CD"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9E41B2E" w14:textId="474FC386"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7C68E37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A5781A7" w14:textId="5771E44A" w:rsidR="00C93384" w:rsidRDefault="00C93384" w:rsidP="00302756">
            <w:pPr>
              <w:ind w:left="216"/>
              <w:jc w:val="both"/>
            </w:pPr>
            <w:r>
              <w:t>Rotation</w:t>
            </w:r>
          </w:p>
        </w:tc>
        <w:tc>
          <w:tcPr>
            <w:tcW w:w="1176" w:type="pct"/>
          </w:tcPr>
          <w:p w14:paraId="4A15A528" w14:textId="0BE77235"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6DBFEE" w14:textId="7EB3EC01"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4B64A1A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EBAD3D" w14:textId="23FEBD61" w:rsidR="00C93384" w:rsidRDefault="00C93384" w:rsidP="00302756">
            <w:pPr>
              <w:ind w:left="216"/>
              <w:jc w:val="both"/>
            </w:pPr>
            <w:r>
              <w:t>Scaling</w:t>
            </w:r>
          </w:p>
        </w:tc>
        <w:tc>
          <w:tcPr>
            <w:tcW w:w="1176" w:type="pct"/>
          </w:tcPr>
          <w:p w14:paraId="1261E8FC" w14:textId="4915048A"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133CDA2" w14:textId="49F3AB48"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0C880C3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E999F43" w14:textId="0897FDE3" w:rsidR="00C93384" w:rsidRDefault="00C93384" w:rsidP="00302756">
            <w:pPr>
              <w:ind w:left="216"/>
              <w:jc w:val="both"/>
            </w:pPr>
            <w:r>
              <w:t>Transparency quality (depth peeling)</w:t>
            </w:r>
          </w:p>
        </w:tc>
        <w:tc>
          <w:tcPr>
            <w:tcW w:w="1176" w:type="pct"/>
          </w:tcPr>
          <w:p w14:paraId="167FBE42" w14:textId="465BFF32"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B2B9A0" w14:textId="7D3F832B"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76632E3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4857D7" w14:textId="74DFDB27" w:rsidR="00C93384" w:rsidRPr="00133F54" w:rsidRDefault="00C93384" w:rsidP="00302756">
            <w:pPr>
              <w:jc w:val="both"/>
              <w:rPr>
                <w:b/>
              </w:rPr>
            </w:pPr>
            <w:r w:rsidRPr="00133F54">
              <w:rPr>
                <w:b/>
              </w:rPr>
              <w:t>Data set view operations</w:t>
            </w:r>
          </w:p>
        </w:tc>
        <w:tc>
          <w:tcPr>
            <w:tcW w:w="1176" w:type="pct"/>
          </w:tcPr>
          <w:p w14:paraId="245EBB1C" w14:textId="5259EB91"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3CD924" w14:textId="2FD47314"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23E8D2F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5F0E2A6" w14:textId="72688C1F" w:rsidR="00C93384" w:rsidRDefault="00C93384" w:rsidP="00302756">
            <w:pPr>
              <w:ind w:left="216"/>
              <w:jc w:val="both"/>
            </w:pPr>
            <w:r>
              <w:t>Add selection to view (data duplication)</w:t>
            </w:r>
          </w:p>
        </w:tc>
        <w:tc>
          <w:tcPr>
            <w:tcW w:w="1176" w:type="pct"/>
          </w:tcPr>
          <w:p w14:paraId="1533DF16" w14:textId="7A2846B1"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2020E3C" w14:textId="3A3A8762"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7DC062D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F205EE" w14:textId="175F332A" w:rsidR="00C93384" w:rsidRDefault="00C93384" w:rsidP="00302756">
            <w:pPr>
              <w:ind w:left="216"/>
              <w:jc w:val="both"/>
            </w:pPr>
            <w:r>
              <w:t>Rename selection</w:t>
            </w:r>
          </w:p>
        </w:tc>
        <w:tc>
          <w:tcPr>
            <w:tcW w:w="1176" w:type="pct"/>
          </w:tcPr>
          <w:p w14:paraId="20DA4EC9" w14:textId="762CE4C4"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0D27E5" w14:textId="47FEDC88"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1446A9A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89CCC9D" w14:textId="00689A94" w:rsidR="00C93384" w:rsidRDefault="00C93384" w:rsidP="00302756">
            <w:pPr>
              <w:ind w:left="216"/>
              <w:jc w:val="both"/>
            </w:pPr>
            <w:r>
              <w:lastRenderedPageBreak/>
              <w:t>Save selection</w:t>
            </w:r>
          </w:p>
        </w:tc>
        <w:tc>
          <w:tcPr>
            <w:tcW w:w="1176" w:type="pct"/>
          </w:tcPr>
          <w:p w14:paraId="12627C47" w14:textId="33513428"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467014" w14:textId="6D70187E"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4E0E552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B70D15E" w14:textId="5D539F06" w:rsidR="00C93384" w:rsidRDefault="00C93384" w:rsidP="00302756">
            <w:pPr>
              <w:ind w:left="216"/>
              <w:jc w:val="both"/>
            </w:pPr>
            <w:r>
              <w:t>Resample</w:t>
            </w:r>
          </w:p>
        </w:tc>
        <w:tc>
          <w:tcPr>
            <w:tcW w:w="1176" w:type="pct"/>
          </w:tcPr>
          <w:p w14:paraId="221CBA4C" w14:textId="22E33CA0"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23C376" w14:textId="02997BDA"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04A418C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5E62A5A" w14:textId="21E51C01" w:rsidR="00C93384" w:rsidRDefault="00C93384" w:rsidP="00302756">
            <w:pPr>
              <w:ind w:left="216"/>
              <w:jc w:val="both"/>
            </w:pPr>
            <w:r>
              <w:t xml:space="preserve">Bake (save selection with settings applied) </w:t>
            </w:r>
          </w:p>
        </w:tc>
        <w:tc>
          <w:tcPr>
            <w:tcW w:w="1176" w:type="pct"/>
          </w:tcPr>
          <w:p w14:paraId="19F3A6A0" w14:textId="4D4AAD3C"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34BF934" w14:textId="5BC4A46F"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348B49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6AD3CC0" w14:textId="2D14A55C" w:rsidR="00C93384" w:rsidRDefault="00C93384" w:rsidP="00302756">
            <w:pPr>
              <w:ind w:left="216"/>
              <w:jc w:val="both"/>
            </w:pPr>
            <w:r>
              <w:t>Crop (using clipping planes)</w:t>
            </w:r>
          </w:p>
        </w:tc>
        <w:tc>
          <w:tcPr>
            <w:tcW w:w="1176" w:type="pct"/>
          </w:tcPr>
          <w:p w14:paraId="5F006080" w14:textId="6ADDDEFB"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C82E4AB" w14:textId="5CC03BE4"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0C976D5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FB9C3D" w14:textId="5C4B0BBC" w:rsidR="00C93384" w:rsidRDefault="00C93384" w:rsidP="00302756">
            <w:pPr>
              <w:ind w:left="216"/>
              <w:jc w:val="both"/>
            </w:pPr>
            <w:r>
              <w:t>Interpolation/filtering</w:t>
            </w:r>
          </w:p>
        </w:tc>
        <w:tc>
          <w:tcPr>
            <w:tcW w:w="1176" w:type="pct"/>
          </w:tcPr>
          <w:p w14:paraId="29A58FA0" w14:textId="086073A2"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F83C132" w14:textId="7740BB8E"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375C9D9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6568E4A" w14:textId="1E2064B8" w:rsidR="00C93384" w:rsidRDefault="00C93384" w:rsidP="00302756">
            <w:pPr>
              <w:ind w:left="216"/>
              <w:jc w:val="both"/>
            </w:pPr>
            <w:r>
              <w:t>Delete selection</w:t>
            </w:r>
          </w:p>
        </w:tc>
        <w:tc>
          <w:tcPr>
            <w:tcW w:w="1176" w:type="pct"/>
          </w:tcPr>
          <w:p w14:paraId="619D6F1E" w14:textId="44E4B44F"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BCC19D" w14:textId="0370EC28"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2FDE6FC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715B57D" w14:textId="446F788F" w:rsidR="00C93384" w:rsidRDefault="00C93384" w:rsidP="00302756">
            <w:pPr>
              <w:ind w:left="216"/>
              <w:jc w:val="both"/>
            </w:pPr>
            <w:r>
              <w:t>Delete all</w:t>
            </w:r>
          </w:p>
        </w:tc>
        <w:tc>
          <w:tcPr>
            <w:tcW w:w="1176" w:type="pct"/>
          </w:tcPr>
          <w:p w14:paraId="16E0793E" w14:textId="14E6088D"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980AAD" w14:textId="09029DE1"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14B6827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3740D54" w14:textId="223261A1" w:rsidR="00C93384" w:rsidRPr="00796968" w:rsidRDefault="00C93384" w:rsidP="00302756">
            <w:pPr>
              <w:jc w:val="both"/>
              <w:rPr>
                <w:b/>
              </w:rPr>
            </w:pPr>
            <w:r w:rsidRPr="00796968">
              <w:rPr>
                <w:b/>
              </w:rPr>
              <w:t>Workspace operations</w:t>
            </w:r>
          </w:p>
        </w:tc>
        <w:tc>
          <w:tcPr>
            <w:tcW w:w="1176" w:type="pct"/>
          </w:tcPr>
          <w:p w14:paraId="162FFAAD" w14:textId="57E2D87F"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9B08A4D" w14:textId="2D46BC61"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70E861E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8B6F40E" w14:textId="32B6E39D" w:rsidR="00C93384" w:rsidRDefault="00C93384" w:rsidP="00302756">
            <w:pPr>
              <w:ind w:left="216"/>
              <w:jc w:val="both"/>
            </w:pPr>
            <w:r>
              <w:t>Visibility toggle</w:t>
            </w:r>
          </w:p>
        </w:tc>
        <w:tc>
          <w:tcPr>
            <w:tcW w:w="1176" w:type="pct"/>
          </w:tcPr>
          <w:p w14:paraId="5DBD901B" w14:textId="349860B8"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C4E3F8A" w14:textId="48EC77A5"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50FE713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E00D3C8" w14:textId="7388247B" w:rsidR="00C93384" w:rsidRDefault="00C93384" w:rsidP="00302756">
            <w:pPr>
              <w:ind w:left="216"/>
              <w:jc w:val="both"/>
            </w:pPr>
            <w:r>
              <w:t>Create group for volume data</w:t>
            </w:r>
          </w:p>
        </w:tc>
        <w:tc>
          <w:tcPr>
            <w:tcW w:w="1176" w:type="pct"/>
          </w:tcPr>
          <w:p w14:paraId="20C952AF" w14:textId="54C351DA"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675D1CC" w14:textId="729259B3"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593545A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C4A8A0C" w14:textId="250CAE95" w:rsidR="00C93384" w:rsidRDefault="00C93384" w:rsidP="00302756">
            <w:pPr>
              <w:ind w:left="216"/>
              <w:jc w:val="both"/>
            </w:pPr>
            <w:r>
              <w:t>Create group for mesh data</w:t>
            </w:r>
          </w:p>
        </w:tc>
        <w:tc>
          <w:tcPr>
            <w:tcW w:w="1176" w:type="pct"/>
          </w:tcPr>
          <w:p w14:paraId="629ECF3D" w14:textId="6427FE52"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81520C" w14:textId="28E645B3"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10369CC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BBD6FA8" w14:textId="06FCBCDE" w:rsidR="00C93384" w:rsidRDefault="00C93384" w:rsidP="00302756">
            <w:pPr>
              <w:ind w:left="216"/>
              <w:jc w:val="both"/>
            </w:pPr>
            <w:r>
              <w:t>Ordering through drag-n-drop</w:t>
            </w:r>
          </w:p>
        </w:tc>
        <w:tc>
          <w:tcPr>
            <w:tcW w:w="1176" w:type="pct"/>
          </w:tcPr>
          <w:p w14:paraId="5D71657C" w14:textId="6D547FBB"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24F1DC9" w14:textId="3922CC19"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6021DCC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A28982B" w14:textId="175F2BDF" w:rsidR="00C93384" w:rsidRDefault="00C93384" w:rsidP="00302756">
            <w:pPr>
              <w:ind w:left="216"/>
              <w:jc w:val="both"/>
            </w:pPr>
            <w:r>
              <w:t>Delete selection</w:t>
            </w:r>
          </w:p>
        </w:tc>
        <w:tc>
          <w:tcPr>
            <w:tcW w:w="1176" w:type="pct"/>
          </w:tcPr>
          <w:p w14:paraId="22626D5C" w14:textId="5DB51102"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50A1DB1" w14:textId="2A8DA77D"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11A6514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E1F9118" w14:textId="2626C3CF" w:rsidR="00C93384" w:rsidRDefault="00C93384" w:rsidP="00302756">
            <w:pPr>
              <w:ind w:left="216"/>
              <w:jc w:val="both"/>
            </w:pPr>
            <w:r>
              <w:t xml:space="preserve">Isolation </w:t>
            </w:r>
          </w:p>
        </w:tc>
        <w:tc>
          <w:tcPr>
            <w:tcW w:w="1176" w:type="pct"/>
          </w:tcPr>
          <w:p w14:paraId="6C0DEE2D" w14:textId="065A5F1C"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D7737D8" w14:textId="18B18E3F"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3FA5CEF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488FBB7" w14:textId="123FAB83" w:rsidR="00C93384" w:rsidRDefault="00C93384" w:rsidP="00302756">
            <w:pPr>
              <w:ind w:left="216"/>
              <w:jc w:val="both"/>
            </w:pPr>
            <w:r>
              <w:t>Show all</w:t>
            </w:r>
          </w:p>
        </w:tc>
        <w:tc>
          <w:tcPr>
            <w:tcW w:w="1176" w:type="pct"/>
          </w:tcPr>
          <w:p w14:paraId="062D7D0A" w14:textId="53FF5F6E"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A22AF25" w14:textId="35C2D50D"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06896D2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702DB16" w14:textId="3A039047" w:rsidR="00C93384" w:rsidRDefault="00C93384" w:rsidP="00302756">
            <w:pPr>
              <w:ind w:left="216"/>
              <w:jc w:val="both"/>
            </w:pPr>
            <w:r>
              <w:t>Randomize color</w:t>
            </w:r>
          </w:p>
        </w:tc>
        <w:tc>
          <w:tcPr>
            <w:tcW w:w="1176" w:type="pct"/>
          </w:tcPr>
          <w:p w14:paraId="239BBBA7" w14:textId="06FCE9E3"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7AB549" w14:textId="581F0B5B"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rsidRPr="007D22B2" w14:paraId="17FE0F1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12DAE36" w14:textId="3BCE8E1E" w:rsidR="00C93384" w:rsidRPr="007D22B2" w:rsidRDefault="008F69C2" w:rsidP="00302756">
            <w:pPr>
              <w:jc w:val="both"/>
              <w:rPr>
                <w:b/>
              </w:rPr>
            </w:pPr>
            <w:r>
              <w:rPr>
                <w:b/>
              </w:rPr>
              <w:t>Movie-making</w:t>
            </w:r>
            <w:r w:rsidR="00C93384" w:rsidRPr="007D22B2">
              <w:rPr>
                <w:b/>
              </w:rPr>
              <w:t xml:space="preserve"> operations</w:t>
            </w:r>
          </w:p>
        </w:tc>
        <w:tc>
          <w:tcPr>
            <w:tcW w:w="1176" w:type="pct"/>
          </w:tcPr>
          <w:p w14:paraId="3081322C" w14:textId="2FA564A9" w:rsidR="00C93384" w:rsidRPr="007D22B2"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6E92AE" w14:textId="655A2059" w:rsidR="00C93384" w:rsidRPr="007D22B2"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54DF48C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89635E2" w14:textId="726D476D" w:rsidR="00C93384" w:rsidRDefault="00C93384" w:rsidP="00302756">
            <w:pPr>
              <w:ind w:left="216"/>
              <w:jc w:val="both"/>
            </w:pPr>
            <w:r>
              <w:t>Axis-aligned rotations</w:t>
            </w:r>
          </w:p>
        </w:tc>
        <w:tc>
          <w:tcPr>
            <w:tcW w:w="1176" w:type="pct"/>
          </w:tcPr>
          <w:p w14:paraId="059DE5FD" w14:textId="77136DE6"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58CC7F2" w14:textId="4A7B2CAA"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29C1E92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3561800" w14:textId="56886AEF" w:rsidR="00C93384" w:rsidRDefault="00C93384" w:rsidP="00302756">
            <w:pPr>
              <w:ind w:left="216"/>
              <w:jc w:val="both"/>
            </w:pPr>
            <w:r>
              <w:t xml:space="preserve">Smooth interpolation for axis-aligned rotations </w:t>
            </w:r>
          </w:p>
        </w:tc>
        <w:tc>
          <w:tcPr>
            <w:tcW w:w="1176" w:type="pct"/>
          </w:tcPr>
          <w:p w14:paraId="58E3889F" w14:textId="3682370D"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FD26B0" w14:textId="607729B8"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503740B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4F71D03" w14:textId="20866FAE" w:rsidR="00C93384" w:rsidRDefault="00C93384" w:rsidP="00302756">
            <w:pPr>
              <w:ind w:left="216"/>
              <w:jc w:val="both"/>
            </w:pPr>
            <w:r>
              <w:t>Time sequence playback</w:t>
            </w:r>
          </w:p>
        </w:tc>
        <w:tc>
          <w:tcPr>
            <w:tcW w:w="1176" w:type="pct"/>
          </w:tcPr>
          <w:p w14:paraId="6720AA18" w14:textId="3F6C0DD6"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B2A48C9" w14:textId="24B72155"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7619F1D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BA12A1" w14:textId="66CD642D" w:rsidR="00C93384" w:rsidRDefault="00C93384" w:rsidP="00302756">
            <w:pPr>
              <w:ind w:left="216"/>
              <w:jc w:val="both"/>
            </w:pPr>
            <w:r>
              <w:t>File batch playback</w:t>
            </w:r>
          </w:p>
        </w:tc>
        <w:tc>
          <w:tcPr>
            <w:tcW w:w="1176" w:type="pct"/>
          </w:tcPr>
          <w:p w14:paraId="67699123" w14:textId="2F5B9932"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7F1E639" w14:textId="7EE5F1CC"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66387E9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C60D7B2" w14:textId="1230D0CF" w:rsidR="00C93384" w:rsidRDefault="008F69C2" w:rsidP="00302756">
            <w:pPr>
              <w:ind w:left="216"/>
              <w:jc w:val="both"/>
            </w:pPr>
            <w:r>
              <w:t>Forward and backward playback</w:t>
            </w:r>
          </w:p>
        </w:tc>
        <w:tc>
          <w:tcPr>
            <w:tcW w:w="1176" w:type="pct"/>
          </w:tcPr>
          <w:p w14:paraId="0A3F9FDC" w14:textId="6810CD75"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5E46661" w14:textId="42F1872F"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6DFD76A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DAB5468" w14:textId="75A4E045" w:rsidR="008F69C2" w:rsidRDefault="008F69C2" w:rsidP="00302756">
            <w:pPr>
              <w:ind w:left="216"/>
              <w:jc w:val="both"/>
            </w:pPr>
            <w:r>
              <w:t>Clip definition</w:t>
            </w:r>
          </w:p>
        </w:tc>
        <w:tc>
          <w:tcPr>
            <w:tcW w:w="1176" w:type="pct"/>
          </w:tcPr>
          <w:p w14:paraId="50D1D0B4" w14:textId="58A3DA39"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4068B4" w14:textId="20F790EE"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61EE4CF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258C24" w14:textId="7C7D209E" w:rsidR="008F69C2" w:rsidRDefault="008F69C2" w:rsidP="00302756">
            <w:pPr>
              <w:ind w:left="216"/>
              <w:jc w:val="both"/>
            </w:pPr>
            <w:r>
              <w:t>Loop</w:t>
            </w:r>
          </w:p>
        </w:tc>
        <w:tc>
          <w:tcPr>
            <w:tcW w:w="1176" w:type="pct"/>
          </w:tcPr>
          <w:p w14:paraId="257E39F0" w14:textId="0944874B"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6818593" w14:textId="2506FA4D"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7F7F1A7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05C46A9" w14:textId="119CAEFB" w:rsidR="008F69C2" w:rsidRDefault="008F69C2" w:rsidP="00302756">
            <w:pPr>
              <w:ind w:left="216"/>
              <w:jc w:val="both"/>
            </w:pPr>
            <w:r>
              <w:t>View selection</w:t>
            </w:r>
          </w:p>
        </w:tc>
        <w:tc>
          <w:tcPr>
            <w:tcW w:w="1176" w:type="pct"/>
          </w:tcPr>
          <w:p w14:paraId="0F0F8DE6" w14:textId="67A6E77B"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2C3757D" w14:textId="3E6A5DC9"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10C5296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A265FAE" w14:textId="5CAB9B1C" w:rsidR="008F69C2" w:rsidRDefault="008F69C2" w:rsidP="00302756">
            <w:pPr>
              <w:ind w:left="216"/>
              <w:jc w:val="both"/>
            </w:pPr>
            <w:r>
              <w:t xml:space="preserve">Key frame animation </w:t>
            </w:r>
          </w:p>
        </w:tc>
        <w:tc>
          <w:tcPr>
            <w:tcW w:w="1176" w:type="pct"/>
          </w:tcPr>
          <w:p w14:paraId="3D316F27" w14:textId="090B3BB2"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C81F5F3" w14:textId="2457F054"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1E7C678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D1D16B" w14:textId="5D872309" w:rsidR="008F69C2" w:rsidRDefault="008F69C2" w:rsidP="00302756">
            <w:pPr>
              <w:ind w:left="216"/>
              <w:jc w:val="both"/>
            </w:pPr>
            <w:r>
              <w:t>Key frame interpolation (linear/smooth)</w:t>
            </w:r>
          </w:p>
        </w:tc>
        <w:tc>
          <w:tcPr>
            <w:tcW w:w="1176" w:type="pct"/>
          </w:tcPr>
          <w:p w14:paraId="6A5BEBE2" w14:textId="0EFDBF42"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3751A3C" w14:textId="1A9EEA17"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3A12C07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B2F586B" w14:textId="556AC13D" w:rsidR="008F69C2" w:rsidRDefault="008F69C2" w:rsidP="00302756">
            <w:pPr>
              <w:ind w:left="216"/>
              <w:jc w:val="both"/>
            </w:pPr>
            <w:r>
              <w:t>Camera target lock</w:t>
            </w:r>
          </w:p>
        </w:tc>
        <w:tc>
          <w:tcPr>
            <w:tcW w:w="1176" w:type="pct"/>
          </w:tcPr>
          <w:p w14:paraId="425FE1B7" w14:textId="4F7F3C8D"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3630DBB" w14:textId="5F42CD34"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6F51155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D0118D" w14:textId="3EF90537" w:rsidR="008F69C2" w:rsidRDefault="008C22E7" w:rsidP="00302756">
            <w:pPr>
              <w:ind w:left="216"/>
              <w:jc w:val="both"/>
            </w:pPr>
            <w:r>
              <w:t>Keyframe templates</w:t>
            </w:r>
          </w:p>
        </w:tc>
        <w:tc>
          <w:tcPr>
            <w:tcW w:w="1176" w:type="pct"/>
          </w:tcPr>
          <w:p w14:paraId="053E3301" w14:textId="59A6C91F"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376CAE" w14:textId="160F9218"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27FCAE0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59CB04A" w14:textId="37857613" w:rsidR="008F69C2" w:rsidRDefault="008F69C2" w:rsidP="00302756">
            <w:pPr>
              <w:ind w:left="216"/>
              <w:jc w:val="both"/>
            </w:pPr>
            <w:r>
              <w:t>View cropping</w:t>
            </w:r>
          </w:p>
        </w:tc>
        <w:tc>
          <w:tcPr>
            <w:tcW w:w="1176" w:type="pct"/>
          </w:tcPr>
          <w:p w14:paraId="0723BF3C" w14:textId="379F052B"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6C04B1" w14:textId="14D7D7FB"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3C1C9A6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22A2F60" w14:textId="4C6C0E69" w:rsidR="008F69C2" w:rsidRDefault="008F69C2" w:rsidP="00302756">
            <w:pPr>
              <w:ind w:left="216"/>
              <w:jc w:val="both"/>
            </w:pPr>
            <w:r>
              <w:t>Scalebar position</w:t>
            </w:r>
          </w:p>
        </w:tc>
        <w:tc>
          <w:tcPr>
            <w:tcW w:w="1176" w:type="pct"/>
          </w:tcPr>
          <w:p w14:paraId="376869DD" w14:textId="380C5209"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B22405" w14:textId="4BB3EF79"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5758DFF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CB819E" w14:textId="0F898DBE" w:rsidR="008F69C2" w:rsidRDefault="008F69C2" w:rsidP="00302756">
            <w:pPr>
              <w:ind w:left="216"/>
              <w:jc w:val="both"/>
            </w:pPr>
            <w:r>
              <w:t>Script</w:t>
            </w:r>
          </w:p>
        </w:tc>
        <w:tc>
          <w:tcPr>
            <w:tcW w:w="1176" w:type="pct"/>
          </w:tcPr>
          <w:p w14:paraId="6F386429" w14:textId="008992EF"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6769F6" w14:textId="38D68589"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7ADEC11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2CFDA92" w14:textId="209B2C18" w:rsidR="008F69C2" w:rsidRDefault="008F69C2" w:rsidP="00302756">
            <w:pPr>
              <w:ind w:left="216"/>
              <w:jc w:val="both"/>
            </w:pPr>
            <w:r>
              <w:t>Enlargement</w:t>
            </w:r>
          </w:p>
        </w:tc>
        <w:tc>
          <w:tcPr>
            <w:tcW w:w="1176" w:type="pct"/>
          </w:tcPr>
          <w:p w14:paraId="7B00D5DF" w14:textId="6FAEC3AA"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19CD1D" w14:textId="1E9556A8"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6704437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AC1C94" w14:textId="130DD602" w:rsidR="008F69C2" w:rsidRPr="00F92703" w:rsidRDefault="008F69C2" w:rsidP="00302756">
            <w:pPr>
              <w:jc w:val="both"/>
              <w:rPr>
                <w:b/>
              </w:rPr>
            </w:pPr>
            <w:r w:rsidRPr="00F92703">
              <w:rPr>
                <w:b/>
              </w:rPr>
              <w:t>Movie export formats</w:t>
            </w:r>
          </w:p>
        </w:tc>
        <w:tc>
          <w:tcPr>
            <w:tcW w:w="1176" w:type="pct"/>
          </w:tcPr>
          <w:p w14:paraId="1CD1324C" w14:textId="6A961351"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83453F" w14:textId="2AC2ED14"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16EE14A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99DDA15" w14:textId="5DE4BA10" w:rsidR="008F69C2" w:rsidRDefault="008F69C2" w:rsidP="00302756">
            <w:pPr>
              <w:ind w:left="216"/>
              <w:jc w:val="both"/>
            </w:pPr>
            <w:r>
              <w:t>TIFF, LZW compression selectable</w:t>
            </w:r>
          </w:p>
        </w:tc>
        <w:tc>
          <w:tcPr>
            <w:tcW w:w="1176" w:type="pct"/>
          </w:tcPr>
          <w:p w14:paraId="27C41453" w14:textId="1A6FFC52"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4C6C93" w14:textId="2115D6F8"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42FD60E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9A1411" w14:textId="42C88151" w:rsidR="008F69C2" w:rsidRDefault="008F69C2" w:rsidP="00302756">
            <w:pPr>
              <w:ind w:left="216"/>
              <w:jc w:val="both"/>
            </w:pPr>
            <w:r>
              <w:t>MOV, bit rate selectable</w:t>
            </w:r>
          </w:p>
        </w:tc>
        <w:tc>
          <w:tcPr>
            <w:tcW w:w="1176" w:type="pct"/>
          </w:tcPr>
          <w:p w14:paraId="2000B721" w14:textId="552F8CDC"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67E367E" w14:textId="340BC670"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7D4A3DA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7A812A" w14:textId="4D6230E6" w:rsidR="008F69C2" w:rsidRPr="00882310" w:rsidRDefault="008F69C2" w:rsidP="00302756">
            <w:pPr>
              <w:jc w:val="both"/>
              <w:rPr>
                <w:b/>
              </w:rPr>
            </w:pPr>
            <w:r w:rsidRPr="00882310">
              <w:rPr>
                <w:b/>
              </w:rPr>
              <w:t>Paint selection</w:t>
            </w:r>
          </w:p>
        </w:tc>
        <w:tc>
          <w:tcPr>
            <w:tcW w:w="1176" w:type="pct"/>
          </w:tcPr>
          <w:p w14:paraId="2FB9F18A" w14:textId="1C3BC12B"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B740757" w14:textId="27206EE5"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00B6C8F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D785292" w14:textId="1193076B" w:rsidR="008F69C2" w:rsidRPr="009A60AB" w:rsidRDefault="008F69C2" w:rsidP="00302756">
            <w:pPr>
              <w:ind w:left="216"/>
              <w:jc w:val="both"/>
            </w:pPr>
            <w:r w:rsidRPr="009A60AB">
              <w:t>Grow</w:t>
            </w:r>
          </w:p>
        </w:tc>
        <w:tc>
          <w:tcPr>
            <w:tcW w:w="1176" w:type="pct"/>
          </w:tcPr>
          <w:p w14:paraId="1C04966A" w14:textId="73F6C137"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70B1F25" w14:textId="5C5F4E12"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270B147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42C9147" w14:textId="54E3181A" w:rsidR="008F69C2" w:rsidRDefault="008F69C2" w:rsidP="00302756">
            <w:pPr>
              <w:ind w:left="216"/>
              <w:jc w:val="both"/>
            </w:pPr>
            <w:r>
              <w:t>Selection brush</w:t>
            </w:r>
          </w:p>
        </w:tc>
        <w:tc>
          <w:tcPr>
            <w:tcW w:w="1176" w:type="pct"/>
          </w:tcPr>
          <w:p w14:paraId="5CCE27A2" w14:textId="3B6E6204"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D35FB2" w14:textId="562E9A52"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44D11C1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F1C18BA" w14:textId="48D60946" w:rsidR="008F69C2" w:rsidRDefault="008F69C2" w:rsidP="00302756">
            <w:pPr>
              <w:ind w:left="216"/>
              <w:jc w:val="both"/>
            </w:pPr>
            <w:r>
              <w:t>Diffusion brush</w:t>
            </w:r>
          </w:p>
        </w:tc>
        <w:tc>
          <w:tcPr>
            <w:tcW w:w="1176" w:type="pct"/>
          </w:tcPr>
          <w:p w14:paraId="23ED8412" w14:textId="14B313AA"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F05A9D" w14:textId="707B64C7"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29DF2BD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0EE210" w14:textId="58848F54" w:rsidR="008F69C2" w:rsidRDefault="008F69C2" w:rsidP="00302756">
            <w:pPr>
              <w:ind w:left="216"/>
              <w:jc w:val="both"/>
            </w:pPr>
            <w:r>
              <w:t>Solid brush</w:t>
            </w:r>
          </w:p>
        </w:tc>
        <w:tc>
          <w:tcPr>
            <w:tcW w:w="1176" w:type="pct"/>
          </w:tcPr>
          <w:p w14:paraId="60033622" w14:textId="15E78CE3"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640AAA3" w14:textId="4A13111E"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68E451F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52F7D24" w14:textId="06E63F32" w:rsidR="008F69C2" w:rsidRDefault="008F69C2" w:rsidP="00302756">
            <w:pPr>
              <w:ind w:left="216"/>
              <w:jc w:val="both"/>
            </w:pPr>
            <w:r>
              <w:lastRenderedPageBreak/>
              <w:t>Unselecting brush</w:t>
            </w:r>
          </w:p>
        </w:tc>
        <w:tc>
          <w:tcPr>
            <w:tcW w:w="1176" w:type="pct"/>
          </w:tcPr>
          <w:p w14:paraId="29E09F4D" w14:textId="35061CED"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94C22EB" w14:textId="29CF0B03"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01F70C7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A2913E0" w14:textId="5EF9A22A" w:rsidR="008F69C2" w:rsidRDefault="008F69C2" w:rsidP="00302756">
            <w:pPr>
              <w:ind w:left="216"/>
              <w:jc w:val="both"/>
            </w:pPr>
            <w:r>
              <w:t>Reset selection</w:t>
            </w:r>
          </w:p>
        </w:tc>
        <w:tc>
          <w:tcPr>
            <w:tcW w:w="1176" w:type="pct"/>
          </w:tcPr>
          <w:p w14:paraId="34EC331F" w14:textId="46908478"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71EF52" w14:textId="3466989E"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611897A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DA4CA86" w14:textId="1BC6CB01" w:rsidR="008F69C2" w:rsidRDefault="008F69C2" w:rsidP="00302756">
            <w:pPr>
              <w:ind w:left="216"/>
              <w:jc w:val="both"/>
            </w:pPr>
            <w:r>
              <w:t>Erase</w:t>
            </w:r>
          </w:p>
        </w:tc>
        <w:tc>
          <w:tcPr>
            <w:tcW w:w="1176" w:type="pct"/>
          </w:tcPr>
          <w:p w14:paraId="35FA6C78" w14:textId="3136B74D"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2016D3" w14:textId="068AF432"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140E6E0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7FF828" w14:textId="0B20DB55" w:rsidR="008F69C2" w:rsidRDefault="008F69C2" w:rsidP="00302756">
            <w:pPr>
              <w:ind w:left="216"/>
              <w:jc w:val="both"/>
            </w:pPr>
            <w:r>
              <w:t>Extract</w:t>
            </w:r>
          </w:p>
        </w:tc>
        <w:tc>
          <w:tcPr>
            <w:tcW w:w="1176" w:type="pct"/>
          </w:tcPr>
          <w:p w14:paraId="535FD95E" w14:textId="1B22D84C"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22C5E4" w14:textId="5FBDB049"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3EF7422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89FF736" w14:textId="792D73BA" w:rsidR="008F69C2" w:rsidRDefault="008F69C2" w:rsidP="00302756">
            <w:pPr>
              <w:ind w:left="216"/>
              <w:jc w:val="both"/>
            </w:pPr>
            <w:r>
              <w:t>Threshold setting</w:t>
            </w:r>
          </w:p>
        </w:tc>
        <w:tc>
          <w:tcPr>
            <w:tcW w:w="1176" w:type="pct"/>
          </w:tcPr>
          <w:p w14:paraId="7BDB7EF9" w14:textId="22D08E7D"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A304AE" w14:textId="521B3783"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4049B4E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B3427B0" w14:textId="6AA3FBC1" w:rsidR="008F69C2" w:rsidRDefault="008F69C2" w:rsidP="00302756">
            <w:pPr>
              <w:ind w:left="216"/>
              <w:jc w:val="both"/>
            </w:pPr>
            <w:r>
              <w:t>Threshold adjustment after painting</w:t>
            </w:r>
          </w:p>
        </w:tc>
        <w:tc>
          <w:tcPr>
            <w:tcW w:w="1176" w:type="pct"/>
          </w:tcPr>
          <w:p w14:paraId="3AE35D83" w14:textId="1C941B47"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873003" w14:textId="78E72D16"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459C294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EB2B6AE" w14:textId="36BED5C2" w:rsidR="008F69C2" w:rsidRDefault="008F69C2" w:rsidP="00302756">
            <w:pPr>
              <w:ind w:left="216"/>
              <w:jc w:val="both"/>
            </w:pPr>
            <w:r>
              <w:t>Auto threshold estimation</w:t>
            </w:r>
          </w:p>
        </w:tc>
        <w:tc>
          <w:tcPr>
            <w:tcW w:w="1176" w:type="pct"/>
          </w:tcPr>
          <w:p w14:paraId="1916EE21" w14:textId="7D04ABE2"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BA3551" w14:textId="4289AD01"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5C84F0E5" w14:textId="77777777" w:rsidTr="00F54314">
        <w:trPr>
          <w:cnfStyle w:val="000000010000" w:firstRow="0" w:lastRow="0" w:firstColumn="0" w:lastColumn="0" w:oddVBand="0" w:evenVBand="0" w:oddHBand="0" w:evenHBand="1"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2593" w:type="pct"/>
          </w:tcPr>
          <w:p w14:paraId="12E8AC97" w14:textId="69FDA401" w:rsidR="008F69C2" w:rsidRDefault="008F69C2" w:rsidP="00302756">
            <w:pPr>
              <w:ind w:left="216"/>
              <w:jc w:val="both"/>
            </w:pPr>
            <w:r>
              <w:t>Edge detection</w:t>
            </w:r>
          </w:p>
        </w:tc>
        <w:tc>
          <w:tcPr>
            <w:tcW w:w="1176" w:type="pct"/>
          </w:tcPr>
          <w:p w14:paraId="0331D2E2" w14:textId="374308B2"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973DA28" w14:textId="27F7D6F1"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47E316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FDC84D" w14:textId="3616E910" w:rsidR="008F69C2" w:rsidRDefault="008F69C2" w:rsidP="00302756">
            <w:pPr>
              <w:ind w:left="216"/>
              <w:jc w:val="both"/>
            </w:pPr>
            <w:r>
              <w:t xml:space="preserve">Edge detection strength setting </w:t>
            </w:r>
          </w:p>
        </w:tc>
        <w:tc>
          <w:tcPr>
            <w:tcW w:w="1176" w:type="pct"/>
          </w:tcPr>
          <w:p w14:paraId="5AF9E5E6" w14:textId="014BE23E"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F57DAC" w14:textId="41BE2179"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3A64240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31A7328" w14:textId="2E5659C2" w:rsidR="008F69C2" w:rsidRDefault="008F69C2" w:rsidP="00302756">
            <w:pPr>
              <w:ind w:left="216"/>
              <w:jc w:val="both"/>
            </w:pPr>
            <w:r>
              <w:t>Visible-only selection</w:t>
            </w:r>
          </w:p>
        </w:tc>
        <w:tc>
          <w:tcPr>
            <w:tcW w:w="1176" w:type="pct"/>
          </w:tcPr>
          <w:p w14:paraId="58C0A9EF" w14:textId="21B1576D"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441EF2" w14:textId="1F8AE3EA"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342B8D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7E2516C" w14:textId="4B69440A" w:rsidR="008F69C2" w:rsidRDefault="008F69C2" w:rsidP="00302756">
            <w:pPr>
              <w:ind w:left="216"/>
              <w:jc w:val="both"/>
            </w:pPr>
            <w:r>
              <w:t>Accurate for bricks</w:t>
            </w:r>
          </w:p>
        </w:tc>
        <w:tc>
          <w:tcPr>
            <w:tcW w:w="1176" w:type="pct"/>
          </w:tcPr>
          <w:p w14:paraId="005A6944" w14:textId="3C1DD96A"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84FEB1" w14:textId="602A8834"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29813EB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EC7BD32" w14:textId="422EFC1E" w:rsidR="008F69C2" w:rsidRDefault="008F69C2" w:rsidP="00302756">
            <w:pPr>
              <w:ind w:left="216"/>
              <w:jc w:val="both"/>
            </w:pPr>
            <w:r>
              <w:t>Select multi-channel volumes in group</w:t>
            </w:r>
          </w:p>
        </w:tc>
        <w:tc>
          <w:tcPr>
            <w:tcW w:w="1176" w:type="pct"/>
          </w:tcPr>
          <w:p w14:paraId="3FB20307" w14:textId="2B73C45E"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2AF18B" w14:textId="06B75470"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51BB35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4F7E18" w14:textId="4B974ED0" w:rsidR="008F69C2" w:rsidRDefault="008F69C2" w:rsidP="00302756">
            <w:pPr>
              <w:ind w:left="216"/>
              <w:jc w:val="both"/>
            </w:pPr>
            <w:r>
              <w:t>Growth strength</w:t>
            </w:r>
          </w:p>
        </w:tc>
        <w:tc>
          <w:tcPr>
            <w:tcW w:w="1176" w:type="pct"/>
          </w:tcPr>
          <w:p w14:paraId="2AA53E7B" w14:textId="134126D6"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5AAD68" w14:textId="37F4F63D"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659C0A6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600CE6A" w14:textId="5E532D12" w:rsidR="008F69C2" w:rsidRDefault="008F69C2" w:rsidP="00302756">
            <w:pPr>
              <w:ind w:left="216"/>
              <w:jc w:val="both"/>
            </w:pPr>
            <w:r>
              <w:t>Brush size adjustment</w:t>
            </w:r>
          </w:p>
        </w:tc>
        <w:tc>
          <w:tcPr>
            <w:tcW w:w="1176" w:type="pct"/>
          </w:tcPr>
          <w:p w14:paraId="37FB7A98" w14:textId="457BADAB"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59AFB00" w14:textId="40BAEE42"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6CF2BF8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0CB1175" w14:textId="768DD9E8" w:rsidR="008F69C2" w:rsidRDefault="008F69C2" w:rsidP="00302756">
            <w:pPr>
              <w:ind w:left="216"/>
              <w:jc w:val="both"/>
            </w:pPr>
            <w:r>
              <w:t>Brush size dependency</w:t>
            </w:r>
          </w:p>
        </w:tc>
        <w:tc>
          <w:tcPr>
            <w:tcW w:w="1176" w:type="pct"/>
          </w:tcPr>
          <w:p w14:paraId="19699318" w14:textId="0E17E614"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3CAE2E" w14:textId="45E24CA8"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3E88022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419412B" w14:textId="1661CB24" w:rsidR="008F69C2" w:rsidRDefault="008F69C2" w:rsidP="00302756">
            <w:pPr>
              <w:ind w:left="216"/>
              <w:jc w:val="both"/>
            </w:pPr>
            <w:r>
              <w:t xml:space="preserve">Paint history </w:t>
            </w:r>
          </w:p>
        </w:tc>
        <w:tc>
          <w:tcPr>
            <w:tcW w:w="1176" w:type="pct"/>
          </w:tcPr>
          <w:p w14:paraId="67E5EAC8" w14:textId="5B913981"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A6CE487" w14:textId="2BE54A58"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3BA85D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A60B696" w14:textId="14E1A58D" w:rsidR="008F69C2" w:rsidRDefault="008F69C2" w:rsidP="00302756">
            <w:pPr>
              <w:ind w:left="216"/>
              <w:jc w:val="both"/>
            </w:pPr>
            <w:r>
              <w:t>Paint in streaming mode</w:t>
            </w:r>
          </w:p>
        </w:tc>
        <w:tc>
          <w:tcPr>
            <w:tcW w:w="1176" w:type="pct"/>
          </w:tcPr>
          <w:p w14:paraId="6B499133" w14:textId="05B971F5"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0544359" w14:textId="36557EF9"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085E1FC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E492EF5" w14:textId="71F61561" w:rsidR="008F69C2" w:rsidRDefault="008F69C2" w:rsidP="00302756">
            <w:pPr>
              <w:ind w:left="216"/>
              <w:jc w:val="both"/>
            </w:pPr>
            <w:r>
              <w:t>Wacom tablet support</w:t>
            </w:r>
          </w:p>
        </w:tc>
        <w:tc>
          <w:tcPr>
            <w:tcW w:w="1176" w:type="pct"/>
          </w:tcPr>
          <w:p w14:paraId="689B57C6" w14:textId="7F98F329"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A8340EA" w14:textId="6EAFBCC0"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180A2FA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61F9BAA" w14:textId="5672C010" w:rsidR="008F69C2" w:rsidRDefault="008F69C2" w:rsidP="00302756">
            <w:pPr>
              <w:ind w:left="216"/>
              <w:jc w:val="both"/>
            </w:pPr>
            <w:r>
              <w:t>Getting selection size</w:t>
            </w:r>
          </w:p>
        </w:tc>
        <w:tc>
          <w:tcPr>
            <w:tcW w:w="1176" w:type="pct"/>
          </w:tcPr>
          <w:p w14:paraId="05A36AA1" w14:textId="0E56044E"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3E59DC" w14:textId="14EFE9A6"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249F753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65DE04" w14:textId="0F13C326" w:rsidR="008F69C2" w:rsidRDefault="008F69C2" w:rsidP="00302756">
            <w:pPr>
              <w:ind w:left="216"/>
              <w:jc w:val="both"/>
            </w:pPr>
            <w:r>
              <w:t>Copy mask</w:t>
            </w:r>
          </w:p>
        </w:tc>
        <w:tc>
          <w:tcPr>
            <w:tcW w:w="1176" w:type="pct"/>
          </w:tcPr>
          <w:p w14:paraId="7D031F35" w14:textId="59CEF0D6"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BD139B3" w14:textId="72FA3A13"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0B80748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A2C17B0" w14:textId="7EFBF115" w:rsidR="008F69C2" w:rsidRDefault="008F69C2" w:rsidP="00302756">
            <w:pPr>
              <w:ind w:left="216"/>
              <w:jc w:val="both"/>
            </w:pPr>
            <w:r>
              <w:t>Copy data as mask</w:t>
            </w:r>
          </w:p>
        </w:tc>
        <w:tc>
          <w:tcPr>
            <w:tcW w:w="1176" w:type="pct"/>
          </w:tcPr>
          <w:p w14:paraId="5895632C" w14:textId="462A55A6"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60A7D93" w14:textId="6124A0E9"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2675E58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0610BF" w14:textId="44BE8D4B" w:rsidR="008F69C2" w:rsidRDefault="008F69C2" w:rsidP="00302756">
            <w:pPr>
              <w:ind w:left="216"/>
              <w:jc w:val="both"/>
            </w:pPr>
            <w:r>
              <w:t>Paste mask</w:t>
            </w:r>
          </w:p>
        </w:tc>
        <w:tc>
          <w:tcPr>
            <w:tcW w:w="1176" w:type="pct"/>
          </w:tcPr>
          <w:p w14:paraId="36BD4A80" w14:textId="6F57C0A6"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6DFE58C" w14:textId="14869E1D"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3A73FD4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EB07D3" w14:textId="1EEEB614" w:rsidR="008F69C2" w:rsidRDefault="008F69C2" w:rsidP="00302756">
            <w:pPr>
              <w:ind w:left="216"/>
              <w:jc w:val="both"/>
            </w:pPr>
            <w:r>
              <w:t>Merge mask</w:t>
            </w:r>
          </w:p>
        </w:tc>
        <w:tc>
          <w:tcPr>
            <w:tcW w:w="1176" w:type="pct"/>
          </w:tcPr>
          <w:p w14:paraId="7D97EA9D" w14:textId="60DD60AA"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107562" w14:textId="27D2552B"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4E9BDA9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31972E" w14:textId="3C8578DE" w:rsidR="008F69C2" w:rsidRDefault="008F69C2" w:rsidP="00302756">
            <w:pPr>
              <w:ind w:left="216"/>
              <w:jc w:val="both"/>
            </w:pPr>
            <w:r>
              <w:t>Exclude mask</w:t>
            </w:r>
          </w:p>
        </w:tc>
        <w:tc>
          <w:tcPr>
            <w:tcW w:w="1176" w:type="pct"/>
          </w:tcPr>
          <w:p w14:paraId="7381AA8E" w14:textId="362A1DAF"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0790AB0" w14:textId="08C19B38"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0B4B80A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58FDF7" w14:textId="78D5A3BD" w:rsidR="008F69C2" w:rsidRDefault="008F69C2" w:rsidP="00302756">
            <w:pPr>
              <w:ind w:left="216"/>
              <w:jc w:val="both"/>
            </w:pPr>
            <w:r>
              <w:t>Intersect mask</w:t>
            </w:r>
          </w:p>
        </w:tc>
        <w:tc>
          <w:tcPr>
            <w:tcW w:w="1176" w:type="pct"/>
          </w:tcPr>
          <w:p w14:paraId="4613D0C2" w14:textId="5C942C96"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3C8F20" w14:textId="3B7F4B29"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2CCD705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8F41C15" w14:textId="1B73F7FA" w:rsidR="008F69C2" w:rsidRDefault="008F69C2" w:rsidP="00302756">
            <w:pPr>
              <w:ind w:left="216"/>
              <w:jc w:val="both"/>
            </w:pPr>
            <w:r>
              <w:t>Align render view axes to selection mask</w:t>
            </w:r>
          </w:p>
        </w:tc>
        <w:tc>
          <w:tcPr>
            <w:tcW w:w="1176" w:type="pct"/>
          </w:tcPr>
          <w:p w14:paraId="47E6453E" w14:textId="20DEAD17"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FB3FDA" w14:textId="19A30773"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rsidRPr="00882310" w14:paraId="15D7B1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E484F10" w14:textId="76AC967E" w:rsidR="008F69C2" w:rsidRPr="00882310" w:rsidRDefault="008F69C2" w:rsidP="00302756">
            <w:pPr>
              <w:jc w:val="both"/>
              <w:rPr>
                <w:b/>
              </w:rPr>
            </w:pPr>
            <w:r w:rsidRPr="00882310">
              <w:rPr>
                <w:b/>
              </w:rPr>
              <w:t>Measurement</w:t>
            </w:r>
          </w:p>
        </w:tc>
        <w:tc>
          <w:tcPr>
            <w:tcW w:w="1176" w:type="pct"/>
          </w:tcPr>
          <w:p w14:paraId="270DE863" w14:textId="34C24F5D" w:rsidR="008F69C2" w:rsidRPr="00882310"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B98F40E" w14:textId="5D7DE6EF" w:rsidR="008F69C2" w:rsidRPr="00882310"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17FF956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ED38516" w14:textId="173B6AD3" w:rsidR="008F69C2" w:rsidRDefault="008F69C2" w:rsidP="00302756">
            <w:pPr>
              <w:ind w:left="216"/>
              <w:jc w:val="both"/>
            </w:pPr>
            <w:r>
              <w:t>Locator</w:t>
            </w:r>
          </w:p>
        </w:tc>
        <w:tc>
          <w:tcPr>
            <w:tcW w:w="1176" w:type="pct"/>
          </w:tcPr>
          <w:p w14:paraId="63A5587C" w14:textId="1D6B7F40"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9406F6D" w14:textId="4C4F3F47"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3622591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4044C4" w14:textId="718667F6" w:rsidR="008F69C2" w:rsidRDefault="008F69C2" w:rsidP="00302756">
            <w:pPr>
              <w:ind w:left="216"/>
              <w:jc w:val="both"/>
            </w:pPr>
            <w:r>
              <w:t>Probe</w:t>
            </w:r>
          </w:p>
        </w:tc>
        <w:tc>
          <w:tcPr>
            <w:tcW w:w="1176" w:type="pct"/>
          </w:tcPr>
          <w:p w14:paraId="2A9AF30A" w14:textId="139E1F43"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56A9D54" w14:textId="6CB1869F"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68B591C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4E52C5" w14:textId="226DE331" w:rsidR="008F69C2" w:rsidRDefault="008F69C2" w:rsidP="00302756">
            <w:pPr>
              <w:ind w:left="216"/>
              <w:jc w:val="both"/>
            </w:pPr>
            <w:r>
              <w:t xml:space="preserve">Protractor </w:t>
            </w:r>
          </w:p>
        </w:tc>
        <w:tc>
          <w:tcPr>
            <w:tcW w:w="1176" w:type="pct"/>
          </w:tcPr>
          <w:p w14:paraId="61CA176C" w14:textId="01673BF2"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F16B7E" w14:textId="5784F312"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185DB4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31313A4" w14:textId="4F003F30" w:rsidR="008F69C2" w:rsidRDefault="008F69C2" w:rsidP="00302756">
            <w:pPr>
              <w:ind w:left="216"/>
              <w:jc w:val="both"/>
            </w:pPr>
            <w:r>
              <w:t>2 point ruler</w:t>
            </w:r>
          </w:p>
        </w:tc>
        <w:tc>
          <w:tcPr>
            <w:tcW w:w="1176" w:type="pct"/>
          </w:tcPr>
          <w:p w14:paraId="4DE54D26" w14:textId="3FFD7345"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0CD8B16" w14:textId="07FEA4AD"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188967B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E21605" w14:textId="02E2777B" w:rsidR="008F69C2" w:rsidRDefault="008F69C2" w:rsidP="00302756">
            <w:pPr>
              <w:ind w:left="216"/>
              <w:jc w:val="both"/>
            </w:pPr>
            <w:r>
              <w:t>Multipoint ruler</w:t>
            </w:r>
          </w:p>
        </w:tc>
        <w:tc>
          <w:tcPr>
            <w:tcW w:w="1176" w:type="pct"/>
          </w:tcPr>
          <w:p w14:paraId="4573AC43" w14:textId="793C00AB"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A45625" w14:textId="173715FB"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2C5BC83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EB53893" w14:textId="668F95A6" w:rsidR="008F69C2" w:rsidRDefault="008F69C2" w:rsidP="00302756">
            <w:pPr>
              <w:ind w:left="216"/>
              <w:jc w:val="both"/>
            </w:pPr>
            <w:r>
              <w:t>Branching ruler</w:t>
            </w:r>
          </w:p>
        </w:tc>
        <w:tc>
          <w:tcPr>
            <w:tcW w:w="1176" w:type="pct"/>
          </w:tcPr>
          <w:p w14:paraId="794819FE" w14:textId="49D10AB7"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E1A271F" w14:textId="7394F488"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05CAEA3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E977D38" w14:textId="3F2A95DC" w:rsidR="008F69C2" w:rsidRDefault="008F69C2" w:rsidP="00302756">
            <w:pPr>
              <w:ind w:left="216"/>
              <w:jc w:val="both"/>
            </w:pPr>
            <w:r>
              <w:t>Ellipse</w:t>
            </w:r>
          </w:p>
        </w:tc>
        <w:tc>
          <w:tcPr>
            <w:tcW w:w="1176" w:type="pct"/>
          </w:tcPr>
          <w:p w14:paraId="04AB9D4C" w14:textId="6D329481"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BE18D1" w14:textId="4877FBD8"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6EF1933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7451282" w14:textId="2CB39F73" w:rsidR="008F69C2" w:rsidRDefault="008F69C2" w:rsidP="00302756">
            <w:pPr>
              <w:ind w:left="216"/>
              <w:jc w:val="both"/>
            </w:pPr>
            <w:r>
              <w:t>Grow ruler</w:t>
            </w:r>
          </w:p>
        </w:tc>
        <w:tc>
          <w:tcPr>
            <w:tcW w:w="1176" w:type="pct"/>
          </w:tcPr>
          <w:p w14:paraId="6FE3E548" w14:textId="5E2019E2"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4DFF61E" w14:textId="108DED76"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774D982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344E8D8" w14:textId="203CF319" w:rsidR="008F69C2" w:rsidRDefault="008F69C2" w:rsidP="00302756">
            <w:pPr>
              <w:ind w:left="216"/>
              <w:jc w:val="both"/>
            </w:pPr>
            <w:r>
              <w:t>Pencil ruler</w:t>
            </w:r>
          </w:p>
        </w:tc>
        <w:tc>
          <w:tcPr>
            <w:tcW w:w="1176" w:type="pct"/>
          </w:tcPr>
          <w:p w14:paraId="55A56A34" w14:textId="1BCD5763"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5E82E86" w14:textId="2F9E2664"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2C38AD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416441" w14:textId="0D66FC84" w:rsidR="008F69C2" w:rsidRDefault="008F69C2" w:rsidP="00302756">
            <w:pPr>
              <w:ind w:left="216"/>
              <w:jc w:val="both"/>
            </w:pPr>
            <w:r>
              <w:t>Flip ruler</w:t>
            </w:r>
          </w:p>
        </w:tc>
        <w:tc>
          <w:tcPr>
            <w:tcW w:w="1176" w:type="pct"/>
          </w:tcPr>
          <w:p w14:paraId="7CAFDC2A" w14:textId="5A44E73B"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9E2D33" w14:textId="2067B2FA"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4300C57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0BED43C" w14:textId="0DFBD396" w:rsidR="008F69C2" w:rsidRDefault="008F69C2" w:rsidP="00302756">
            <w:pPr>
              <w:ind w:left="216"/>
              <w:jc w:val="both"/>
            </w:pPr>
            <w:r>
              <w:t>Move ruler</w:t>
            </w:r>
          </w:p>
        </w:tc>
        <w:tc>
          <w:tcPr>
            <w:tcW w:w="1176" w:type="pct"/>
          </w:tcPr>
          <w:p w14:paraId="23E0C289" w14:textId="06CBC305"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93D937" w14:textId="5205462C"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601ED0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A5C99A4" w14:textId="2D75B1E9" w:rsidR="008F69C2" w:rsidRDefault="008F69C2" w:rsidP="00302756">
            <w:pPr>
              <w:ind w:left="216"/>
              <w:jc w:val="both"/>
            </w:pPr>
            <w:r>
              <w:t>Ruler point editing</w:t>
            </w:r>
          </w:p>
        </w:tc>
        <w:tc>
          <w:tcPr>
            <w:tcW w:w="1176" w:type="pct"/>
          </w:tcPr>
          <w:p w14:paraId="7D7F1CD3" w14:textId="0DF2A1D3"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081D6EC" w14:textId="156060FE"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03F8726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AB00B4C" w14:textId="3805265A" w:rsidR="008F69C2" w:rsidRDefault="008F69C2" w:rsidP="00302756">
            <w:pPr>
              <w:ind w:left="216"/>
              <w:jc w:val="both"/>
            </w:pPr>
            <w:r>
              <w:t>Magnet</w:t>
            </w:r>
          </w:p>
        </w:tc>
        <w:tc>
          <w:tcPr>
            <w:tcW w:w="1176" w:type="pct"/>
          </w:tcPr>
          <w:p w14:paraId="0EAE2500" w14:textId="2887697D"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9CE21EE" w14:textId="6DE6AF62"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28BF010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309DF30" w14:textId="56D19D69" w:rsidR="008F69C2" w:rsidRDefault="008F69C2" w:rsidP="00302756">
            <w:pPr>
              <w:ind w:left="216"/>
              <w:jc w:val="both"/>
            </w:pPr>
            <w:r>
              <w:t>Redraw</w:t>
            </w:r>
          </w:p>
        </w:tc>
        <w:tc>
          <w:tcPr>
            <w:tcW w:w="1176" w:type="pct"/>
          </w:tcPr>
          <w:p w14:paraId="5CC42B46" w14:textId="0DA129C0"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BCF990" w14:textId="7ACB53E2"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3C54E45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9695931" w14:textId="1AA63AE5" w:rsidR="008F69C2" w:rsidRDefault="008F69C2" w:rsidP="00302756">
            <w:pPr>
              <w:ind w:left="216"/>
              <w:jc w:val="both"/>
            </w:pPr>
            <w:r>
              <w:lastRenderedPageBreak/>
              <w:t>Ruler point distance</w:t>
            </w:r>
          </w:p>
        </w:tc>
        <w:tc>
          <w:tcPr>
            <w:tcW w:w="1176" w:type="pct"/>
          </w:tcPr>
          <w:p w14:paraId="098FA870" w14:textId="181810E3"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3D78EC" w14:textId="6E4C89D0"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38D7900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4EE286" w14:textId="75A58460" w:rsidR="008F69C2" w:rsidRDefault="008F69C2" w:rsidP="00302756">
            <w:pPr>
              <w:ind w:left="216"/>
              <w:jc w:val="both"/>
            </w:pPr>
            <w:r>
              <w:t>Ruler point deletion</w:t>
            </w:r>
          </w:p>
        </w:tc>
        <w:tc>
          <w:tcPr>
            <w:tcW w:w="1176" w:type="pct"/>
          </w:tcPr>
          <w:p w14:paraId="58550B71" w14:textId="723E3960"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1A4C2F2" w14:textId="582C0E09"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2FC8BA2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FFF0C7F" w14:textId="5A2C32D6" w:rsidR="008F69C2" w:rsidRDefault="008F69C2" w:rsidP="00302756">
            <w:pPr>
              <w:ind w:left="216"/>
              <w:jc w:val="both"/>
            </w:pPr>
            <w:r>
              <w:t>Ruler prune</w:t>
            </w:r>
          </w:p>
        </w:tc>
        <w:tc>
          <w:tcPr>
            <w:tcW w:w="1176" w:type="pct"/>
          </w:tcPr>
          <w:p w14:paraId="368F4791" w14:textId="5B6D247F"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B960F1" w14:textId="051E0BC9"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0938F0B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AA09B1" w14:textId="7CFDA959" w:rsidR="008F69C2" w:rsidRDefault="008F69C2" w:rsidP="00302756">
            <w:pPr>
              <w:ind w:left="216"/>
              <w:jc w:val="both"/>
            </w:pPr>
            <w:r>
              <w:t>Average</w:t>
            </w:r>
          </w:p>
        </w:tc>
        <w:tc>
          <w:tcPr>
            <w:tcW w:w="1176" w:type="pct"/>
          </w:tcPr>
          <w:p w14:paraId="0A426DEC" w14:textId="6A7354AE"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7FA710" w14:textId="65847BC3"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3EE4E2F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4F8DC32" w14:textId="0DBB9119" w:rsidR="008F69C2" w:rsidRDefault="008F69C2" w:rsidP="00302756">
            <w:pPr>
              <w:ind w:left="216"/>
              <w:jc w:val="both"/>
            </w:pPr>
            <w:r>
              <w:t>Distances to components</w:t>
            </w:r>
          </w:p>
        </w:tc>
        <w:tc>
          <w:tcPr>
            <w:tcW w:w="1176" w:type="pct"/>
          </w:tcPr>
          <w:p w14:paraId="3A24559D" w14:textId="1DF54C99"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F52DA5" w14:textId="66884DFD"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7CAC024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30F37F6" w14:textId="6F3EB99A" w:rsidR="008F69C2" w:rsidRDefault="008F69C2" w:rsidP="00302756">
            <w:pPr>
              <w:ind w:left="216"/>
              <w:jc w:val="both"/>
            </w:pPr>
            <w:r>
              <w:t>Project components to ruler</w:t>
            </w:r>
          </w:p>
        </w:tc>
        <w:tc>
          <w:tcPr>
            <w:tcW w:w="1176" w:type="pct"/>
          </w:tcPr>
          <w:p w14:paraId="69E2A3F8" w14:textId="4B39D4A1"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B94580" w14:textId="049EF7E4"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73AD14B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830B3F" w14:textId="774C212D" w:rsidR="008F69C2" w:rsidRDefault="008F69C2" w:rsidP="00302756">
            <w:pPr>
              <w:ind w:left="216"/>
              <w:jc w:val="both"/>
            </w:pPr>
            <w:r>
              <w:t>Lock ruler point</w:t>
            </w:r>
          </w:p>
        </w:tc>
        <w:tc>
          <w:tcPr>
            <w:tcW w:w="1176" w:type="pct"/>
          </w:tcPr>
          <w:p w14:paraId="6C5322D6" w14:textId="73ED318C"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C6C595D" w14:textId="6D92BC38"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5E4FF7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5AD87E" w14:textId="36BC7726" w:rsidR="008F69C2" w:rsidRDefault="008F69C2" w:rsidP="00302756">
            <w:pPr>
              <w:ind w:left="216"/>
              <w:jc w:val="both"/>
            </w:pPr>
            <w:r>
              <w:t>Ruler relaxation</w:t>
            </w:r>
          </w:p>
        </w:tc>
        <w:tc>
          <w:tcPr>
            <w:tcW w:w="1176" w:type="pct"/>
          </w:tcPr>
          <w:p w14:paraId="56302BD2" w14:textId="761CBEF9"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10DED29" w14:textId="47D74FD7"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647C331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44C19A" w14:textId="002BBBF2" w:rsidR="008F69C2" w:rsidRDefault="008F69C2" w:rsidP="00302756">
            <w:pPr>
              <w:ind w:left="216"/>
              <w:jc w:val="both"/>
            </w:pPr>
            <w:r>
              <w:t>Auto relax</w:t>
            </w:r>
          </w:p>
        </w:tc>
        <w:tc>
          <w:tcPr>
            <w:tcW w:w="1176" w:type="pct"/>
          </w:tcPr>
          <w:p w14:paraId="2BC3ED0A" w14:textId="26F3E4E1"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6696609" w14:textId="75A06460"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096638E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017E0E6" w14:textId="267198EF" w:rsidR="008F69C2" w:rsidRDefault="008F69C2" w:rsidP="00302756">
            <w:pPr>
              <w:ind w:left="216"/>
              <w:jc w:val="both"/>
            </w:pPr>
            <w:r>
              <w:t>Ruler relaxation constraint</w:t>
            </w:r>
          </w:p>
        </w:tc>
        <w:tc>
          <w:tcPr>
            <w:tcW w:w="1176" w:type="pct"/>
          </w:tcPr>
          <w:p w14:paraId="4F1B92BF" w14:textId="09716049"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D99641" w14:textId="5D87759C"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74562E4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0D5D772" w14:textId="5D0C11A0" w:rsidR="008F69C2" w:rsidRDefault="008F69C2" w:rsidP="00302756">
            <w:pPr>
              <w:ind w:left="216"/>
              <w:jc w:val="both"/>
            </w:pPr>
            <w:r>
              <w:t>Ex/In ratio</w:t>
            </w:r>
          </w:p>
        </w:tc>
        <w:tc>
          <w:tcPr>
            <w:tcW w:w="1176" w:type="pct"/>
          </w:tcPr>
          <w:p w14:paraId="46B6E709" w14:textId="42D0646F"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CA2E11" w14:textId="4FA9C5BF"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1FC95EA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767D6E" w14:textId="7E2A9AB7" w:rsidR="00C35BA9" w:rsidRDefault="00C35BA9" w:rsidP="00C35BA9">
            <w:pPr>
              <w:ind w:left="216"/>
              <w:jc w:val="both"/>
            </w:pPr>
            <w:r>
              <w:t>Ruler component display</w:t>
            </w:r>
          </w:p>
        </w:tc>
        <w:tc>
          <w:tcPr>
            <w:tcW w:w="1176" w:type="pct"/>
          </w:tcPr>
          <w:p w14:paraId="62B6CB3C" w14:textId="096C2C19"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99FBAAE" w14:textId="15E46233"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7AA7A9A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92E1A39" w14:textId="4A6629B0" w:rsidR="00C35BA9" w:rsidRDefault="00C35BA9" w:rsidP="00C35BA9">
            <w:pPr>
              <w:ind w:left="216"/>
              <w:jc w:val="both"/>
            </w:pPr>
            <w:r>
              <w:t>Delete selection</w:t>
            </w:r>
          </w:p>
        </w:tc>
        <w:tc>
          <w:tcPr>
            <w:tcW w:w="1176" w:type="pct"/>
          </w:tcPr>
          <w:p w14:paraId="18B0BA87" w14:textId="3036DF50"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EF07AE6" w14:textId="126867E3"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5661D61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D25A081" w14:textId="0283B94D" w:rsidR="00C35BA9" w:rsidRDefault="00C35BA9" w:rsidP="00C35BA9">
            <w:pPr>
              <w:ind w:left="216"/>
              <w:jc w:val="both"/>
            </w:pPr>
            <w:r>
              <w:t>Delete all</w:t>
            </w:r>
          </w:p>
        </w:tc>
        <w:tc>
          <w:tcPr>
            <w:tcW w:w="1176" w:type="pct"/>
          </w:tcPr>
          <w:p w14:paraId="778B2723" w14:textId="4421DABA"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0696559" w14:textId="1342BE1A"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0E596C0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25EB9CD" w14:textId="2D64A736" w:rsidR="00C35BA9" w:rsidRDefault="00C35BA9" w:rsidP="00C35BA9">
            <w:pPr>
              <w:ind w:left="216"/>
              <w:jc w:val="both"/>
            </w:pPr>
            <w:r>
              <w:t>Export ruler information</w:t>
            </w:r>
          </w:p>
        </w:tc>
        <w:tc>
          <w:tcPr>
            <w:tcW w:w="1176" w:type="pct"/>
          </w:tcPr>
          <w:p w14:paraId="070A9C9B" w14:textId="61D0E32A"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26A374" w14:textId="3A68F91B"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7EFF344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79128E0" w14:textId="4AAF1943" w:rsidR="00C35BA9" w:rsidRDefault="00C35BA9" w:rsidP="00C35BA9">
            <w:pPr>
              <w:ind w:left="216"/>
              <w:jc w:val="both"/>
            </w:pPr>
            <w:r>
              <w:t>Setting ruler point on view plane</w:t>
            </w:r>
          </w:p>
        </w:tc>
        <w:tc>
          <w:tcPr>
            <w:tcW w:w="1176" w:type="pct"/>
          </w:tcPr>
          <w:p w14:paraId="36D9C9EE" w14:textId="25A7BB0B"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C247DE9" w14:textId="3EA4932E"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50E84D6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8653F4" w14:textId="17A8B7EC" w:rsidR="00C35BA9" w:rsidRDefault="00C35BA9" w:rsidP="00C35BA9">
            <w:pPr>
              <w:ind w:left="216"/>
              <w:jc w:val="both"/>
            </w:pPr>
            <w:r>
              <w:t>Setting ruler point at maximum intensity</w:t>
            </w:r>
          </w:p>
        </w:tc>
        <w:tc>
          <w:tcPr>
            <w:tcW w:w="1176" w:type="pct"/>
          </w:tcPr>
          <w:p w14:paraId="7F4F735B" w14:textId="2EBF6758"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6096159" w14:textId="0F42FB20"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13204F0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AEE397D" w14:textId="0222E1F4" w:rsidR="00C35BA9" w:rsidRDefault="00C35BA9" w:rsidP="00C35BA9">
            <w:pPr>
              <w:ind w:left="216"/>
              <w:jc w:val="both"/>
            </w:pPr>
            <w:r>
              <w:t>Setting ruler point at accumulated intensity</w:t>
            </w:r>
          </w:p>
        </w:tc>
        <w:tc>
          <w:tcPr>
            <w:tcW w:w="1176" w:type="pct"/>
          </w:tcPr>
          <w:p w14:paraId="20205EC8" w14:textId="7FEC6658"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4E0E790" w14:textId="5D7239DE"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232A35B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984F04C" w14:textId="358C2B9F" w:rsidR="00C35BA9" w:rsidRDefault="00C35BA9" w:rsidP="00C35BA9">
            <w:pPr>
              <w:ind w:left="216"/>
              <w:jc w:val="both"/>
            </w:pPr>
            <w:r>
              <w:t xml:space="preserve">Time-dependent ruler (transient) </w:t>
            </w:r>
          </w:p>
        </w:tc>
        <w:tc>
          <w:tcPr>
            <w:tcW w:w="1176" w:type="pct"/>
          </w:tcPr>
          <w:p w14:paraId="5C038041" w14:textId="2B1F33D5"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D5C25FE" w14:textId="202138C9"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31F9360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37016C5" w14:textId="03D8619D" w:rsidR="00C35BA9" w:rsidRDefault="00C35BA9" w:rsidP="00C35BA9">
            <w:pPr>
              <w:ind w:left="216"/>
              <w:jc w:val="both"/>
            </w:pPr>
            <w:r>
              <w:t>Ruler animation</w:t>
            </w:r>
          </w:p>
        </w:tc>
        <w:tc>
          <w:tcPr>
            <w:tcW w:w="1176" w:type="pct"/>
          </w:tcPr>
          <w:p w14:paraId="4E265217" w14:textId="0CD5F34F"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F2823FC" w14:textId="06E3DCB8"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1F2D8F3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55BD9BE" w14:textId="0F969D67" w:rsidR="00C35BA9" w:rsidRDefault="00C35BA9" w:rsidP="00C35BA9">
            <w:pPr>
              <w:ind w:left="216"/>
              <w:jc w:val="both"/>
            </w:pPr>
            <w:r>
              <w:t>Use volume properties for calculation</w:t>
            </w:r>
          </w:p>
        </w:tc>
        <w:tc>
          <w:tcPr>
            <w:tcW w:w="1176" w:type="pct"/>
          </w:tcPr>
          <w:p w14:paraId="4FBD1834" w14:textId="67144193"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45655FD" w14:textId="4C63112C"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7B8F9C8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1DD308A" w14:textId="32BB095D" w:rsidR="00C35BA9" w:rsidRDefault="00C35BA9" w:rsidP="00C35BA9">
            <w:pPr>
              <w:ind w:left="216"/>
              <w:jc w:val="both"/>
            </w:pPr>
            <w:r>
              <w:t>Paint brush selection in ruler mode</w:t>
            </w:r>
          </w:p>
        </w:tc>
        <w:tc>
          <w:tcPr>
            <w:tcW w:w="1176" w:type="pct"/>
          </w:tcPr>
          <w:p w14:paraId="0D9BF102" w14:textId="0F24A462"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2798928" w14:textId="63EDBEBB"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31A22B1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75789B" w14:textId="34E58360" w:rsidR="00C35BA9" w:rsidRDefault="00C35BA9" w:rsidP="00C35BA9">
            <w:pPr>
              <w:ind w:left="216"/>
              <w:jc w:val="both"/>
            </w:pPr>
            <w:r>
              <w:t>Measure location</w:t>
            </w:r>
          </w:p>
        </w:tc>
        <w:tc>
          <w:tcPr>
            <w:tcW w:w="1176" w:type="pct"/>
          </w:tcPr>
          <w:p w14:paraId="68A0B2BD" w14:textId="0BC3005F"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7F5F418" w14:textId="361A957C"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798F15C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5BDA43" w14:textId="32A66FC5" w:rsidR="00C35BA9" w:rsidRDefault="00C35BA9" w:rsidP="00C35BA9">
            <w:pPr>
              <w:ind w:left="216"/>
              <w:jc w:val="both"/>
            </w:pPr>
            <w:r>
              <w:t>Measure length</w:t>
            </w:r>
          </w:p>
        </w:tc>
        <w:tc>
          <w:tcPr>
            <w:tcW w:w="1176" w:type="pct"/>
          </w:tcPr>
          <w:p w14:paraId="1FD10C11" w14:textId="52F1FBE6"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C8A5D8" w14:textId="10374032"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5D7EB33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1424F21" w14:textId="4E954ADC" w:rsidR="00C35BA9" w:rsidRDefault="00C35BA9" w:rsidP="00C35BA9">
            <w:pPr>
              <w:ind w:left="216"/>
              <w:jc w:val="both"/>
            </w:pPr>
            <w:r>
              <w:t>Measure angle</w:t>
            </w:r>
          </w:p>
        </w:tc>
        <w:tc>
          <w:tcPr>
            <w:tcW w:w="1176" w:type="pct"/>
          </w:tcPr>
          <w:p w14:paraId="67E25983" w14:textId="28599A05"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90DD17" w14:textId="25BD4354"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33E4957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0AF1CF9" w14:textId="427F3912" w:rsidR="00C35BA9" w:rsidRDefault="00C35BA9" w:rsidP="00C35BA9">
            <w:pPr>
              <w:ind w:left="216"/>
              <w:jc w:val="both"/>
            </w:pPr>
            <w:r>
              <w:t>Measure volume (when paint selected)</w:t>
            </w:r>
          </w:p>
        </w:tc>
        <w:tc>
          <w:tcPr>
            <w:tcW w:w="1176" w:type="pct"/>
          </w:tcPr>
          <w:p w14:paraId="38F7794A" w14:textId="10768823"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8F4D6E4" w14:textId="5BA4207D"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6BE7105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650C9DD" w14:textId="739F9336" w:rsidR="00C35BA9" w:rsidRDefault="00C35BA9" w:rsidP="00C35BA9">
            <w:pPr>
              <w:ind w:left="216"/>
              <w:jc w:val="both"/>
            </w:pPr>
            <w:r>
              <w:t>Sample intensity</w:t>
            </w:r>
          </w:p>
        </w:tc>
        <w:tc>
          <w:tcPr>
            <w:tcW w:w="1176" w:type="pct"/>
          </w:tcPr>
          <w:p w14:paraId="745D0A02" w14:textId="5790A247"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055F00E" w14:textId="62AE61BF"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5681EB5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C32B93F" w14:textId="4CE0803A" w:rsidR="00C35BA9" w:rsidRDefault="00C35BA9" w:rsidP="00C35BA9">
            <w:pPr>
              <w:ind w:left="216"/>
              <w:jc w:val="both"/>
            </w:pPr>
            <w:r>
              <w:t>Configurable text</w:t>
            </w:r>
          </w:p>
        </w:tc>
        <w:tc>
          <w:tcPr>
            <w:tcW w:w="1176" w:type="pct"/>
          </w:tcPr>
          <w:p w14:paraId="20F98DD1" w14:textId="067F3EE6"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C23BEE" w14:textId="7DEB747B"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1C5793E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00191A9" w14:textId="680AB5C0" w:rsidR="00C35BA9" w:rsidRDefault="00C35BA9" w:rsidP="00C35BA9">
            <w:pPr>
              <w:ind w:left="216"/>
              <w:jc w:val="both"/>
            </w:pPr>
            <w:r>
              <w:t>Configurable color</w:t>
            </w:r>
          </w:p>
        </w:tc>
        <w:tc>
          <w:tcPr>
            <w:tcW w:w="1176" w:type="pct"/>
          </w:tcPr>
          <w:p w14:paraId="273DA795" w14:textId="5A9CC483"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52D8E6" w14:textId="196F9097" w:rsidR="00C35BA9"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51A8614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18D5A1C" w14:textId="1F428014" w:rsidR="00C35BA9" w:rsidRDefault="00C35BA9" w:rsidP="00C35BA9">
            <w:pPr>
              <w:ind w:left="216"/>
              <w:jc w:val="both"/>
            </w:pPr>
            <w:r>
              <w:t>Align render view axis to ruler (mono)</w:t>
            </w:r>
          </w:p>
        </w:tc>
        <w:tc>
          <w:tcPr>
            <w:tcW w:w="1176" w:type="pct"/>
          </w:tcPr>
          <w:p w14:paraId="56C6D46A" w14:textId="3CD49BB9"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4CFC43F" w14:textId="4366EDF6"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7BF46FC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B3A41CF" w14:textId="30E1E7DB" w:rsidR="00C35BA9" w:rsidRDefault="00C35BA9" w:rsidP="00C35BA9">
            <w:pPr>
              <w:ind w:left="216"/>
              <w:jc w:val="both"/>
            </w:pPr>
            <w:r>
              <w:t>Align render view axes to ruler (PCA)</w:t>
            </w:r>
          </w:p>
        </w:tc>
        <w:tc>
          <w:tcPr>
            <w:tcW w:w="1176" w:type="pct"/>
          </w:tcPr>
          <w:p w14:paraId="14FB87A8" w14:textId="244AA707"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8FE943" w14:textId="5EF66D31"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7637544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F51E289" w14:textId="59F25F6F" w:rsidR="00C35BA9" w:rsidRDefault="00C35BA9" w:rsidP="00C35BA9">
            <w:pPr>
              <w:ind w:left="216"/>
              <w:jc w:val="both"/>
            </w:pPr>
            <w:r>
              <w:t>Ruler group</w:t>
            </w:r>
          </w:p>
        </w:tc>
        <w:tc>
          <w:tcPr>
            <w:tcW w:w="1176" w:type="pct"/>
          </w:tcPr>
          <w:p w14:paraId="136C8ABF" w14:textId="4FEBD828"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138738" w14:textId="25D0643A"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2108601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434AF93" w14:textId="7613841A" w:rsidR="00C35BA9" w:rsidRDefault="00C35BA9" w:rsidP="00C35BA9">
            <w:pPr>
              <w:ind w:left="216"/>
              <w:jc w:val="both"/>
            </w:pPr>
            <w:r>
              <w:t>Interpolation method</w:t>
            </w:r>
          </w:p>
        </w:tc>
        <w:tc>
          <w:tcPr>
            <w:tcW w:w="1176" w:type="pct"/>
          </w:tcPr>
          <w:p w14:paraId="24407EBC" w14:textId="53B82496"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94AAE2A" w14:textId="5A607538"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640B5BC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457454B" w14:textId="754362D6" w:rsidR="00C35BA9" w:rsidRDefault="00C35BA9" w:rsidP="00C35BA9">
            <w:pPr>
              <w:ind w:left="216"/>
              <w:jc w:val="both"/>
            </w:pPr>
            <w:r>
              <w:t>Delete key</w:t>
            </w:r>
          </w:p>
        </w:tc>
        <w:tc>
          <w:tcPr>
            <w:tcW w:w="1176" w:type="pct"/>
          </w:tcPr>
          <w:p w14:paraId="530A43A8" w14:textId="3ACB4891"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BD27626" w14:textId="23ABC19D"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741FDAC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37BD19F" w14:textId="0004D6B5" w:rsidR="00C35BA9" w:rsidRDefault="00C35BA9" w:rsidP="00C35BA9">
            <w:pPr>
              <w:ind w:left="216"/>
              <w:jc w:val="both"/>
            </w:pPr>
            <w:r>
              <w:t>Delete all keys</w:t>
            </w:r>
          </w:p>
        </w:tc>
        <w:tc>
          <w:tcPr>
            <w:tcW w:w="1176" w:type="pct"/>
          </w:tcPr>
          <w:p w14:paraId="2025A385" w14:textId="41B68FCE"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EFEE83A" w14:textId="13B7A8E8"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567750A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C92EB9A" w14:textId="7EBF7EC4" w:rsidR="00C35BA9" w:rsidRDefault="00C35BA9" w:rsidP="00C35BA9">
            <w:pPr>
              <w:jc w:val="both"/>
            </w:pPr>
            <w:r w:rsidRPr="005C15EE">
              <w:rPr>
                <w:b/>
              </w:rPr>
              <w:t>Component Analyzer</w:t>
            </w:r>
          </w:p>
        </w:tc>
        <w:tc>
          <w:tcPr>
            <w:tcW w:w="1176" w:type="pct"/>
          </w:tcPr>
          <w:p w14:paraId="6B6546A3" w14:textId="7A3EFF29"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53D74C" w14:textId="012BD71A"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5E15254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CA90B6A" w14:textId="7DE672FD" w:rsidR="00C35BA9" w:rsidRDefault="00C35BA9" w:rsidP="00C35BA9">
            <w:pPr>
              <w:ind w:left="216"/>
              <w:jc w:val="both"/>
            </w:pPr>
            <w:r>
              <w:t>Component generation</w:t>
            </w:r>
          </w:p>
        </w:tc>
        <w:tc>
          <w:tcPr>
            <w:tcW w:w="1176" w:type="pct"/>
          </w:tcPr>
          <w:p w14:paraId="6C27ABE9" w14:textId="21E27FB6"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8FAF1A5" w14:textId="5B3F2550" w:rsidR="00C35BA9"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4226FC2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01445C" w14:textId="1A2A9236" w:rsidR="00C35BA9" w:rsidRDefault="00C35BA9" w:rsidP="00C35BA9">
            <w:pPr>
              <w:ind w:left="216"/>
              <w:jc w:val="both"/>
            </w:pPr>
            <w:r>
              <w:t>Auto update</w:t>
            </w:r>
          </w:p>
        </w:tc>
        <w:tc>
          <w:tcPr>
            <w:tcW w:w="1176" w:type="pct"/>
          </w:tcPr>
          <w:p w14:paraId="35A87A54" w14:textId="471267EF"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69BA91" w14:textId="360FDEFF" w:rsidR="00C35BA9"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08F8B3F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7AD2907" w14:textId="2DBBE3F2" w:rsidR="00C35BA9" w:rsidRDefault="00C35BA9" w:rsidP="00C35BA9">
            <w:pPr>
              <w:ind w:left="216"/>
              <w:jc w:val="both"/>
            </w:pPr>
            <w:r>
              <w:t>Apply machine learning</w:t>
            </w:r>
          </w:p>
        </w:tc>
        <w:tc>
          <w:tcPr>
            <w:tcW w:w="1176" w:type="pct"/>
          </w:tcPr>
          <w:p w14:paraId="090BB608" w14:textId="20EA63C9"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530522" w14:textId="5B02E298"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2F64874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4FEB1A2" w14:textId="298EF49D" w:rsidR="00C35BA9" w:rsidRDefault="00C35BA9" w:rsidP="00C35BA9">
            <w:pPr>
              <w:ind w:left="216"/>
              <w:jc w:val="both"/>
            </w:pPr>
            <w:r>
              <w:t>Synthetic Brainbows</w:t>
            </w:r>
          </w:p>
        </w:tc>
        <w:tc>
          <w:tcPr>
            <w:tcW w:w="1176" w:type="pct"/>
          </w:tcPr>
          <w:p w14:paraId="29F15AE3" w14:textId="5D1978CC"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38716F" w14:textId="6CF32FBB" w:rsidR="00C35BA9"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0B5AB83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801BD25" w14:textId="3B6ADD03" w:rsidR="00C35BA9" w:rsidRDefault="00C35BA9" w:rsidP="00C35BA9">
            <w:pPr>
              <w:ind w:left="216"/>
              <w:jc w:val="both"/>
            </w:pPr>
            <w:r>
              <w:t>Diffusion</w:t>
            </w:r>
          </w:p>
        </w:tc>
        <w:tc>
          <w:tcPr>
            <w:tcW w:w="1176" w:type="pct"/>
          </w:tcPr>
          <w:p w14:paraId="55C20AFC" w14:textId="1D34AA3A"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2C3786" w14:textId="024B6CE1" w:rsidR="00C35BA9"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6C1DD61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D0381AB" w14:textId="0A65DCB4" w:rsidR="00C35BA9" w:rsidRDefault="00C35BA9" w:rsidP="00C35BA9">
            <w:pPr>
              <w:ind w:left="216"/>
              <w:jc w:val="both"/>
            </w:pPr>
            <w:r>
              <w:lastRenderedPageBreak/>
              <w:t>Density field</w:t>
            </w:r>
          </w:p>
        </w:tc>
        <w:tc>
          <w:tcPr>
            <w:tcW w:w="1176" w:type="pct"/>
          </w:tcPr>
          <w:p w14:paraId="7A92516A" w14:textId="1AFEB4F7"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A4A369C" w14:textId="38711E0E"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273EA4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DC7249" w14:textId="42EB8835" w:rsidR="00C35BA9" w:rsidRDefault="00C35BA9" w:rsidP="00C35BA9">
            <w:pPr>
              <w:ind w:left="216"/>
              <w:jc w:val="both"/>
            </w:pPr>
            <w:r>
              <w:t>Distance field</w:t>
            </w:r>
          </w:p>
        </w:tc>
        <w:tc>
          <w:tcPr>
            <w:tcW w:w="1176" w:type="pct"/>
          </w:tcPr>
          <w:p w14:paraId="12193915" w14:textId="29C6BCE9"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AF96F2" w14:textId="4849EEC4" w:rsidR="00C35BA9"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5D61359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2576BB" w14:textId="2D7875D5" w:rsidR="00C35BA9" w:rsidRDefault="00C35BA9" w:rsidP="00C35BA9">
            <w:pPr>
              <w:ind w:left="216"/>
              <w:jc w:val="both"/>
            </w:pPr>
            <w:r>
              <w:t>Fixate grown regions</w:t>
            </w:r>
          </w:p>
        </w:tc>
        <w:tc>
          <w:tcPr>
            <w:tcW w:w="1176" w:type="pct"/>
          </w:tcPr>
          <w:p w14:paraId="43489F6D" w14:textId="07B74CE7"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418FAFA" w14:textId="1E0DEB13" w:rsidR="00C35BA9"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4654801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D98335F" w14:textId="0CEEA25F" w:rsidR="00C35BA9" w:rsidRDefault="00C35BA9" w:rsidP="00C35BA9">
            <w:pPr>
              <w:ind w:left="216"/>
              <w:jc w:val="both"/>
            </w:pPr>
            <w:r>
              <w:t>Clean up</w:t>
            </w:r>
          </w:p>
        </w:tc>
        <w:tc>
          <w:tcPr>
            <w:tcW w:w="1176" w:type="pct"/>
          </w:tcPr>
          <w:p w14:paraId="42F78FF0" w14:textId="09FC0CD2"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59CE85" w14:textId="2584781B" w:rsidR="00C35BA9"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2437F19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25CB1D" w14:textId="674E2D65" w:rsidR="00C35BA9" w:rsidRDefault="00C35BA9" w:rsidP="00C35BA9">
            <w:pPr>
              <w:ind w:left="216"/>
              <w:jc w:val="both"/>
            </w:pPr>
            <w:r>
              <w:t>Command record and play</w:t>
            </w:r>
          </w:p>
        </w:tc>
        <w:tc>
          <w:tcPr>
            <w:tcW w:w="1176" w:type="pct"/>
          </w:tcPr>
          <w:p w14:paraId="2EEE1770" w14:textId="77E370A0"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F05FFEC" w14:textId="6B64A8FA" w:rsidR="00C35BA9"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3E9B28D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09EF190" w14:textId="592482C3" w:rsidR="00C35BA9" w:rsidRDefault="00C35BA9" w:rsidP="00C35BA9">
            <w:pPr>
              <w:ind w:left="216"/>
              <w:jc w:val="both"/>
            </w:pPr>
            <w:r>
              <w:t>Load command file</w:t>
            </w:r>
          </w:p>
        </w:tc>
        <w:tc>
          <w:tcPr>
            <w:tcW w:w="1176" w:type="pct"/>
          </w:tcPr>
          <w:p w14:paraId="2CA60AAA" w14:textId="0CFEFBDB"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8F3DE11" w14:textId="2D10CAE4" w:rsidR="00C35BA9"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5F581B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C287DC" w14:textId="4028DBDE" w:rsidR="00C35BA9" w:rsidRDefault="00C35BA9" w:rsidP="00C35BA9">
            <w:pPr>
              <w:ind w:left="216"/>
              <w:jc w:val="both"/>
            </w:pPr>
            <w:r>
              <w:t>Save command file</w:t>
            </w:r>
          </w:p>
        </w:tc>
        <w:tc>
          <w:tcPr>
            <w:tcW w:w="1176" w:type="pct"/>
          </w:tcPr>
          <w:p w14:paraId="6BE2D44B" w14:textId="6E77B597"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7F7251F" w14:textId="017E55C6" w:rsidR="00C35BA9"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6CD1D8A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E1FA3F5" w14:textId="37B4E3BB" w:rsidR="00C35BA9" w:rsidRDefault="00C35BA9" w:rsidP="00C35BA9">
            <w:pPr>
              <w:ind w:left="216"/>
              <w:jc w:val="both"/>
            </w:pPr>
            <w:r>
              <w:t>Streaming support</w:t>
            </w:r>
          </w:p>
        </w:tc>
        <w:tc>
          <w:tcPr>
            <w:tcW w:w="1176" w:type="pct"/>
          </w:tcPr>
          <w:p w14:paraId="6EE19C88" w14:textId="31914371"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03F05E4" w14:textId="2CD51CF8" w:rsidR="00C35BA9"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68976FA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B782353" w14:textId="3EBBE2FC" w:rsidR="00C35BA9" w:rsidRDefault="00C35BA9" w:rsidP="00C35BA9">
            <w:pPr>
              <w:ind w:left="216"/>
              <w:jc w:val="both"/>
            </w:pPr>
            <w:r>
              <w:t>EM clustering</w:t>
            </w:r>
          </w:p>
        </w:tc>
        <w:tc>
          <w:tcPr>
            <w:tcW w:w="1176" w:type="pct"/>
          </w:tcPr>
          <w:p w14:paraId="5AF00C9B" w14:textId="602613D9"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2084E7" w14:textId="6774C541"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7D8EC1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7882787" w14:textId="45918C83" w:rsidR="00C35BA9" w:rsidRDefault="00C35BA9" w:rsidP="00C35BA9">
            <w:pPr>
              <w:ind w:left="216"/>
              <w:jc w:val="both"/>
            </w:pPr>
            <w:r>
              <w:t>DBSCAN clustering</w:t>
            </w:r>
          </w:p>
        </w:tc>
        <w:tc>
          <w:tcPr>
            <w:tcW w:w="1176" w:type="pct"/>
          </w:tcPr>
          <w:p w14:paraId="1D6155D7" w14:textId="6A62F985"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A26CCE2" w14:textId="1E44EE54" w:rsidR="00C35BA9"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2AA2A59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27A24B" w14:textId="3A4EA9C4" w:rsidR="00C35BA9" w:rsidRDefault="00C35BA9" w:rsidP="00C35BA9">
            <w:pPr>
              <w:ind w:left="216"/>
              <w:jc w:val="both"/>
            </w:pPr>
            <w:r>
              <w:t>K-means clustering</w:t>
            </w:r>
          </w:p>
        </w:tc>
        <w:tc>
          <w:tcPr>
            <w:tcW w:w="1176" w:type="pct"/>
          </w:tcPr>
          <w:p w14:paraId="7989EB63" w14:textId="494050E9"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18347E" w14:textId="5F2B4B7F" w:rsidR="00C35BA9"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4A3ECA1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36E0FA" w14:textId="3F8AC814" w:rsidR="00C35BA9" w:rsidRDefault="00C35BA9" w:rsidP="00C35BA9">
            <w:pPr>
              <w:ind w:left="216"/>
              <w:jc w:val="both"/>
            </w:pPr>
            <w:r>
              <w:t>Cluster number setting</w:t>
            </w:r>
          </w:p>
        </w:tc>
        <w:tc>
          <w:tcPr>
            <w:tcW w:w="1176" w:type="pct"/>
          </w:tcPr>
          <w:p w14:paraId="0661AE44" w14:textId="590A12AE"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671934" w14:textId="4E242A0C" w:rsidR="00C35BA9"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0A44314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3961194" w14:textId="390059C1" w:rsidR="00C35BA9" w:rsidRDefault="00C35BA9" w:rsidP="00C35BA9">
            <w:pPr>
              <w:ind w:left="216"/>
              <w:jc w:val="both"/>
            </w:pPr>
            <w:r>
              <w:t>Cluster size setting</w:t>
            </w:r>
          </w:p>
        </w:tc>
        <w:tc>
          <w:tcPr>
            <w:tcW w:w="1176" w:type="pct"/>
          </w:tcPr>
          <w:p w14:paraId="6F2D204C" w14:textId="0B9BFFBD"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3CF307" w14:textId="624E1754" w:rsidR="00C35BA9"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4BBF74A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87B90F7" w14:textId="51032197" w:rsidR="00C35BA9" w:rsidRDefault="00C35BA9" w:rsidP="00C35BA9">
            <w:pPr>
              <w:ind w:left="216"/>
              <w:jc w:val="both"/>
            </w:pPr>
            <w:r>
              <w:t>Cluster neighborhood range setting</w:t>
            </w:r>
          </w:p>
        </w:tc>
        <w:tc>
          <w:tcPr>
            <w:tcW w:w="1176" w:type="pct"/>
          </w:tcPr>
          <w:p w14:paraId="47752122" w14:textId="6874BE50"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384E12D" w14:textId="712A1B8C" w:rsidR="00C35BA9"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7BD161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46B54B" w14:textId="5F4DB74C" w:rsidR="00C35BA9" w:rsidRDefault="00C35BA9" w:rsidP="00C35BA9">
            <w:pPr>
              <w:ind w:left="216"/>
              <w:jc w:val="both"/>
            </w:pPr>
            <w:r>
              <w:t>Component selection by ID</w:t>
            </w:r>
          </w:p>
        </w:tc>
        <w:tc>
          <w:tcPr>
            <w:tcW w:w="1176" w:type="pct"/>
          </w:tcPr>
          <w:p w14:paraId="6FA5EF76" w14:textId="1DF3EF69"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BE06D64" w14:textId="1E5F7A22" w:rsidR="00C35BA9"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1F0454C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302BBD" w14:textId="3F96FC72" w:rsidR="00C35BA9" w:rsidRDefault="00C35BA9" w:rsidP="00C35BA9">
            <w:pPr>
              <w:ind w:left="216"/>
              <w:jc w:val="both"/>
            </w:pPr>
            <w:r>
              <w:t>Component selection by size</w:t>
            </w:r>
          </w:p>
        </w:tc>
        <w:tc>
          <w:tcPr>
            <w:tcW w:w="1176" w:type="pct"/>
          </w:tcPr>
          <w:p w14:paraId="0F0AD8D7" w14:textId="3BAD7557"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2D683A" w14:textId="4CB46517" w:rsidR="00C35BA9"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13A2DAC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98D8E57" w14:textId="66FA0521" w:rsidR="00C35BA9" w:rsidRDefault="00C35BA9" w:rsidP="00C35BA9">
            <w:pPr>
              <w:ind w:left="216"/>
              <w:jc w:val="both"/>
            </w:pPr>
            <w:r>
              <w:t>Component color shuffling</w:t>
            </w:r>
          </w:p>
        </w:tc>
        <w:tc>
          <w:tcPr>
            <w:tcW w:w="1176" w:type="pct"/>
          </w:tcPr>
          <w:p w14:paraId="369A5BB3" w14:textId="57832AEF"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ABCAF6D" w14:textId="5E13041D"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69C776E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41052E1" w14:textId="2B765905" w:rsidR="00C35BA9" w:rsidRDefault="00C35BA9" w:rsidP="00C35BA9">
            <w:pPr>
              <w:ind w:left="216"/>
              <w:jc w:val="both"/>
            </w:pPr>
            <w:r>
              <w:t>Component edit</w:t>
            </w:r>
          </w:p>
        </w:tc>
        <w:tc>
          <w:tcPr>
            <w:tcW w:w="1176" w:type="pct"/>
          </w:tcPr>
          <w:p w14:paraId="414861DF" w14:textId="00919B65"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DF8394" w14:textId="6D032F0E"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25F6B83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E93A970" w14:textId="441F597E" w:rsidR="00C35BA9" w:rsidRDefault="00C35BA9" w:rsidP="00C35BA9">
            <w:pPr>
              <w:ind w:left="216"/>
              <w:jc w:val="both"/>
            </w:pPr>
            <w:r>
              <w:t>Make color consistent in streaming mode</w:t>
            </w:r>
          </w:p>
        </w:tc>
        <w:tc>
          <w:tcPr>
            <w:tcW w:w="1176" w:type="pct"/>
          </w:tcPr>
          <w:p w14:paraId="51D7F4CB" w14:textId="493D5ED4"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D6F80B" w14:textId="526BB8CA"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27AD589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79BA3D9" w14:textId="3B83845E" w:rsidR="00C35BA9" w:rsidRDefault="00C35BA9" w:rsidP="00C35BA9">
            <w:pPr>
              <w:ind w:left="216"/>
              <w:jc w:val="both"/>
            </w:pPr>
            <w:r>
              <w:t>Multichannel colocalization</w:t>
            </w:r>
          </w:p>
        </w:tc>
        <w:tc>
          <w:tcPr>
            <w:tcW w:w="1176" w:type="pct"/>
          </w:tcPr>
          <w:p w14:paraId="38E98C4E" w14:textId="42233193"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B86952" w14:textId="5B31BD9A"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560B42E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8986B59" w14:textId="6506B0AA" w:rsidR="00C35BA9" w:rsidRDefault="00C35BA9" w:rsidP="00C35BA9">
            <w:pPr>
              <w:ind w:left="216"/>
              <w:jc w:val="both"/>
            </w:pPr>
            <w:r>
              <w:t>Output each component as a channel</w:t>
            </w:r>
          </w:p>
        </w:tc>
        <w:tc>
          <w:tcPr>
            <w:tcW w:w="1176" w:type="pct"/>
          </w:tcPr>
          <w:p w14:paraId="5A5ADC25" w14:textId="71D97496"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ABC54BA" w14:textId="121905F8" w:rsidR="00C35BA9"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1AEE9B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508660B" w14:textId="6A4FCA83" w:rsidR="00C35BA9" w:rsidRDefault="00C35BA9" w:rsidP="00C35BA9">
            <w:pPr>
              <w:ind w:left="216"/>
              <w:jc w:val="both"/>
            </w:pPr>
            <w:r>
              <w:t>Output all components as RGB</w:t>
            </w:r>
          </w:p>
        </w:tc>
        <w:tc>
          <w:tcPr>
            <w:tcW w:w="1176" w:type="pct"/>
          </w:tcPr>
          <w:p w14:paraId="2E3F67EC" w14:textId="01637361"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1829DDA" w14:textId="387E8F64" w:rsidR="00C35BA9"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0608910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7EC3FF" w14:textId="6E1F0E90" w:rsidR="00C35BA9" w:rsidRDefault="00C35BA9" w:rsidP="00C35BA9">
            <w:pPr>
              <w:ind w:left="216"/>
              <w:jc w:val="both"/>
            </w:pPr>
            <w:r>
              <w:t>Random color coding for components</w:t>
            </w:r>
          </w:p>
        </w:tc>
        <w:tc>
          <w:tcPr>
            <w:tcW w:w="1176" w:type="pct"/>
          </w:tcPr>
          <w:p w14:paraId="6F31EAC5" w14:textId="4E4DA9BC"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087F4D" w14:textId="79CDFAE5" w:rsidR="00C35BA9"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0003B18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792E79F" w14:textId="1CDD8898" w:rsidR="00C35BA9" w:rsidRDefault="00C35BA9" w:rsidP="00C35BA9">
            <w:pPr>
              <w:ind w:left="216"/>
              <w:jc w:val="both"/>
            </w:pPr>
            <w:r>
              <w:t>Size-based color coding for components</w:t>
            </w:r>
          </w:p>
        </w:tc>
        <w:tc>
          <w:tcPr>
            <w:tcW w:w="1176" w:type="pct"/>
          </w:tcPr>
          <w:p w14:paraId="69CCA3C3" w14:textId="7D91CC75"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B36A58" w14:textId="11199108" w:rsidR="00C35BA9"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2E94680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8C6E5BF" w14:textId="706FEE65" w:rsidR="00C35BA9" w:rsidRDefault="00C35BA9" w:rsidP="00C35BA9">
            <w:pPr>
              <w:ind w:left="216"/>
              <w:jc w:val="both"/>
            </w:pPr>
            <w:r>
              <w:t>Component annotations</w:t>
            </w:r>
          </w:p>
        </w:tc>
        <w:tc>
          <w:tcPr>
            <w:tcW w:w="1176" w:type="pct"/>
          </w:tcPr>
          <w:p w14:paraId="3168C9FF" w14:textId="1180EC64"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1A0DE9" w14:textId="3BE8E397" w:rsidR="00C35BA9"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4ED4F02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5C143E4" w14:textId="40980AAA" w:rsidR="00C35BA9" w:rsidRDefault="00C35BA9" w:rsidP="00C35BA9">
            <w:pPr>
              <w:ind w:left="216"/>
              <w:jc w:val="both"/>
            </w:pPr>
            <w:r>
              <w:t>Component distances</w:t>
            </w:r>
          </w:p>
        </w:tc>
        <w:tc>
          <w:tcPr>
            <w:tcW w:w="1176" w:type="pct"/>
          </w:tcPr>
          <w:p w14:paraId="42566E2D" w14:textId="704FEE45"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8CD80DA" w14:textId="4574B1D8"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789C1294" w14:textId="77777777" w:rsidTr="00953FA5">
        <w:tc>
          <w:tcPr>
            <w:cnfStyle w:val="001000000000" w:firstRow="0" w:lastRow="0" w:firstColumn="1" w:lastColumn="0" w:oddVBand="0" w:evenVBand="0" w:oddHBand="0" w:evenHBand="0" w:firstRowFirstColumn="0" w:firstRowLastColumn="0" w:lastRowFirstColumn="0" w:lastRowLastColumn="0"/>
            <w:tcW w:w="2593" w:type="pct"/>
          </w:tcPr>
          <w:p w14:paraId="648CA06C" w14:textId="642A9F7D" w:rsidR="00C35BA9" w:rsidRDefault="00C35BA9" w:rsidP="00C35BA9">
            <w:pPr>
              <w:ind w:left="216"/>
              <w:jc w:val="both"/>
            </w:pPr>
            <w:r>
              <w:t>Component length</w:t>
            </w:r>
          </w:p>
        </w:tc>
        <w:tc>
          <w:tcPr>
            <w:tcW w:w="1176" w:type="pct"/>
          </w:tcPr>
          <w:p w14:paraId="01F3379D" w14:textId="77777777"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AA9367C" w14:textId="77777777"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4F601F2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42BFB0" w14:textId="7DDC2DD8" w:rsidR="00C35BA9" w:rsidRDefault="00C35BA9" w:rsidP="00C35BA9">
            <w:pPr>
              <w:ind w:left="216"/>
              <w:jc w:val="both"/>
            </w:pPr>
            <w:r>
              <w:t>Component output</w:t>
            </w:r>
          </w:p>
        </w:tc>
        <w:tc>
          <w:tcPr>
            <w:tcW w:w="1176" w:type="pct"/>
          </w:tcPr>
          <w:p w14:paraId="41C0BA39" w14:textId="0E97BBD7"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9B4FD24" w14:textId="6E0DE571"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0ADE1E6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E008611" w14:textId="2DFD0C81" w:rsidR="00C35BA9" w:rsidRDefault="00C35BA9" w:rsidP="00C35BA9">
            <w:pPr>
              <w:ind w:left="216"/>
              <w:jc w:val="both"/>
            </w:pPr>
            <w:r>
              <w:t>Component selection in table</w:t>
            </w:r>
          </w:p>
        </w:tc>
        <w:tc>
          <w:tcPr>
            <w:tcW w:w="1176" w:type="pct"/>
          </w:tcPr>
          <w:p w14:paraId="0524125F" w14:textId="1F116331"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3E171F8" w14:textId="79170ABE"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105C53B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92D62E1" w14:textId="0C83B72D" w:rsidR="00C35BA9" w:rsidRDefault="00C35BA9" w:rsidP="00C35BA9">
            <w:pPr>
              <w:ind w:left="216"/>
              <w:jc w:val="both"/>
            </w:pPr>
            <w:r>
              <w:t>Component selection in render view</w:t>
            </w:r>
          </w:p>
        </w:tc>
        <w:tc>
          <w:tcPr>
            <w:tcW w:w="1176" w:type="pct"/>
          </w:tcPr>
          <w:p w14:paraId="1D372237" w14:textId="532125F2"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284E9A" w14:textId="39B99ABE"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6D21623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26942AA" w14:textId="62CC0A6E" w:rsidR="00C35BA9" w:rsidRDefault="00C35BA9" w:rsidP="00C35BA9">
            <w:pPr>
              <w:ind w:left="216"/>
              <w:jc w:val="both"/>
            </w:pPr>
            <w:r>
              <w:t>Include components in mask selection</w:t>
            </w:r>
          </w:p>
        </w:tc>
        <w:tc>
          <w:tcPr>
            <w:tcW w:w="1176" w:type="pct"/>
          </w:tcPr>
          <w:p w14:paraId="2B2F4488" w14:textId="1E64580A"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F64E7E7" w14:textId="0A922CB0"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26E064E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5708D04" w14:textId="23FB5B8B" w:rsidR="00C35BA9" w:rsidRDefault="00C35BA9" w:rsidP="00C35BA9">
            <w:pPr>
              <w:ind w:left="216"/>
              <w:jc w:val="both"/>
            </w:pPr>
            <w:r>
              <w:t>Exclude components in mask selection</w:t>
            </w:r>
          </w:p>
        </w:tc>
        <w:tc>
          <w:tcPr>
            <w:tcW w:w="1176" w:type="pct"/>
          </w:tcPr>
          <w:p w14:paraId="49DE90CB" w14:textId="377F9283"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A659A61" w14:textId="3424764B"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3B2FEB8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15FF72F" w14:textId="3DFE72BE" w:rsidR="00C35BA9" w:rsidRDefault="00C35BA9" w:rsidP="00C35BA9">
            <w:pPr>
              <w:ind w:left="216"/>
              <w:jc w:val="both"/>
            </w:pPr>
            <w:r>
              <w:t>Align render view to components</w:t>
            </w:r>
          </w:p>
        </w:tc>
        <w:tc>
          <w:tcPr>
            <w:tcW w:w="1176" w:type="pct"/>
          </w:tcPr>
          <w:p w14:paraId="399AA6CF" w14:textId="399933C5"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CFE19C7" w14:textId="4563ECD9"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1E6EBDC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34799C6" w14:textId="2666416E" w:rsidR="00C35BA9" w:rsidRPr="001D3430" w:rsidRDefault="00C35BA9" w:rsidP="00C35BA9">
            <w:pPr>
              <w:jc w:val="both"/>
              <w:rPr>
                <w:b/>
              </w:rPr>
            </w:pPr>
            <w:r>
              <w:rPr>
                <w:b/>
              </w:rPr>
              <w:t>Processing and a</w:t>
            </w:r>
            <w:r w:rsidRPr="001D3430">
              <w:rPr>
                <w:b/>
              </w:rPr>
              <w:t>nalysis</w:t>
            </w:r>
            <w:r>
              <w:rPr>
                <w:b/>
              </w:rPr>
              <w:t xml:space="preserve"> </w:t>
            </w:r>
          </w:p>
        </w:tc>
        <w:tc>
          <w:tcPr>
            <w:tcW w:w="1176" w:type="pct"/>
          </w:tcPr>
          <w:p w14:paraId="4CE33811" w14:textId="2E5163C8"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EAB6AC" w14:textId="224E06C4"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14CB31E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7428BB" w14:textId="0D12B8F3" w:rsidR="00C35BA9" w:rsidRDefault="00C35BA9" w:rsidP="00C35BA9">
            <w:pPr>
              <w:ind w:left="216"/>
              <w:jc w:val="both"/>
            </w:pPr>
            <w:r>
              <w:t>Component counting</w:t>
            </w:r>
          </w:p>
        </w:tc>
        <w:tc>
          <w:tcPr>
            <w:tcW w:w="1176" w:type="pct"/>
          </w:tcPr>
          <w:p w14:paraId="184B5DCF" w14:textId="036DCAEC"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5A99CE" w14:textId="30000D80"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0F97360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2454780" w14:textId="496482F0" w:rsidR="00C35BA9" w:rsidRDefault="00C35BA9" w:rsidP="00C35BA9">
            <w:pPr>
              <w:ind w:left="216"/>
              <w:jc w:val="both"/>
            </w:pPr>
            <w:r>
              <w:t>Component size</w:t>
            </w:r>
          </w:p>
        </w:tc>
        <w:tc>
          <w:tcPr>
            <w:tcW w:w="1176" w:type="pct"/>
          </w:tcPr>
          <w:p w14:paraId="46D4CD45" w14:textId="260E7C5A"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D3ACC0" w14:textId="421C0E7C"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30F48F3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700F3E0" w14:textId="2C9DF065" w:rsidR="00C35BA9" w:rsidRDefault="00C35BA9" w:rsidP="00C35BA9">
            <w:pPr>
              <w:ind w:left="216"/>
              <w:jc w:val="both"/>
            </w:pPr>
            <w:r>
              <w:t>Component export</w:t>
            </w:r>
          </w:p>
        </w:tc>
        <w:tc>
          <w:tcPr>
            <w:tcW w:w="1176" w:type="pct"/>
          </w:tcPr>
          <w:p w14:paraId="3A98B4D6" w14:textId="14C56084"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F5E5521" w14:textId="514A5B50"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33F2650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127A5C6" w14:textId="3BC6B63F" w:rsidR="00C35BA9" w:rsidRDefault="00C35BA9" w:rsidP="00C35BA9">
            <w:pPr>
              <w:ind w:left="216"/>
              <w:jc w:val="both"/>
            </w:pPr>
            <w:r>
              <w:t>Component annotation</w:t>
            </w:r>
          </w:p>
        </w:tc>
        <w:tc>
          <w:tcPr>
            <w:tcW w:w="1176" w:type="pct"/>
          </w:tcPr>
          <w:p w14:paraId="590F6084" w14:textId="731456EE"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F67BA6" w14:textId="1715D630"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598D020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4986CA2" w14:textId="30E9DED1" w:rsidR="00C35BA9" w:rsidRDefault="00C35BA9" w:rsidP="00C35BA9">
            <w:pPr>
              <w:ind w:left="216"/>
              <w:jc w:val="both"/>
            </w:pPr>
            <w:r>
              <w:t>Noise removal</w:t>
            </w:r>
          </w:p>
        </w:tc>
        <w:tc>
          <w:tcPr>
            <w:tcW w:w="1176" w:type="pct"/>
          </w:tcPr>
          <w:p w14:paraId="268C5A85" w14:textId="29F2D1FE"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17967B8" w14:textId="3B11B217"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3D73210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1933D2E" w14:textId="415027BF" w:rsidR="00C35BA9" w:rsidRDefault="00C35BA9" w:rsidP="00C35BA9">
            <w:pPr>
              <w:ind w:left="216"/>
              <w:jc w:val="both"/>
            </w:pPr>
            <w:r>
              <w:t>Voxel consolidation</w:t>
            </w:r>
          </w:p>
        </w:tc>
        <w:tc>
          <w:tcPr>
            <w:tcW w:w="1176" w:type="pct"/>
          </w:tcPr>
          <w:p w14:paraId="589ECC80" w14:textId="636EC08F"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F182C94" w14:textId="4BBD897C"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20DBDEF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BCADCA6" w14:textId="1C1C6E8C" w:rsidR="00C35BA9" w:rsidRDefault="00C35BA9" w:rsidP="00C35BA9">
            <w:pPr>
              <w:ind w:left="216"/>
              <w:jc w:val="both"/>
            </w:pPr>
            <w:r>
              <w:t>Combining channels to RGB</w:t>
            </w:r>
          </w:p>
        </w:tc>
        <w:tc>
          <w:tcPr>
            <w:tcW w:w="1176" w:type="pct"/>
          </w:tcPr>
          <w:p w14:paraId="007F9451" w14:textId="7010B852"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96989E5" w14:textId="00D7B0EB"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07783D4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C7D029" w14:textId="2992D3E5" w:rsidR="00C35BA9" w:rsidRDefault="00C35BA9" w:rsidP="00C35BA9">
            <w:pPr>
              <w:ind w:left="216"/>
              <w:jc w:val="both"/>
            </w:pPr>
            <w:r>
              <w:lastRenderedPageBreak/>
              <w:t>Volume subtraction</w:t>
            </w:r>
          </w:p>
        </w:tc>
        <w:tc>
          <w:tcPr>
            <w:tcW w:w="1176" w:type="pct"/>
          </w:tcPr>
          <w:p w14:paraId="00895F9C" w14:textId="2ADE0C23"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258551" w14:textId="21D5FE8B"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452CAEB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AD2E13C" w14:textId="404E95CF" w:rsidR="00C35BA9" w:rsidRDefault="00C35BA9" w:rsidP="00C35BA9">
            <w:pPr>
              <w:ind w:left="216"/>
              <w:jc w:val="both"/>
            </w:pPr>
            <w:r>
              <w:t>Volume summation</w:t>
            </w:r>
          </w:p>
        </w:tc>
        <w:tc>
          <w:tcPr>
            <w:tcW w:w="1176" w:type="pct"/>
          </w:tcPr>
          <w:p w14:paraId="77178B3B" w14:textId="23845A8E"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D45431E" w14:textId="7766DD8E"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45D90BF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367924" w14:textId="30E90B65" w:rsidR="00C35BA9" w:rsidRDefault="00C35BA9" w:rsidP="00C35BA9">
            <w:pPr>
              <w:ind w:left="216"/>
              <w:jc w:val="both"/>
            </w:pPr>
            <w:r>
              <w:t>Volume division</w:t>
            </w:r>
          </w:p>
        </w:tc>
        <w:tc>
          <w:tcPr>
            <w:tcW w:w="1176" w:type="pct"/>
          </w:tcPr>
          <w:p w14:paraId="6AD246CC" w14:textId="2792CA23"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F2EF75" w14:textId="7E7A324F"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574EDFD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AD8A08" w14:textId="3E2A793F" w:rsidR="00C35BA9" w:rsidRDefault="00C35BA9" w:rsidP="00C35BA9">
            <w:pPr>
              <w:ind w:left="216"/>
              <w:jc w:val="both"/>
            </w:pPr>
            <w:r>
              <w:t>Volume colocalization</w:t>
            </w:r>
          </w:p>
        </w:tc>
        <w:tc>
          <w:tcPr>
            <w:tcW w:w="1176" w:type="pct"/>
          </w:tcPr>
          <w:p w14:paraId="46951352" w14:textId="45615E4E"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0131664" w14:textId="62E6752F"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4BF0105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EEB31F" w14:textId="17D509D2" w:rsidR="00C35BA9" w:rsidRDefault="00C35BA9" w:rsidP="00C35BA9">
            <w:pPr>
              <w:ind w:left="216"/>
              <w:jc w:val="both"/>
            </w:pPr>
            <w:r>
              <w:t>Volume-mesh conversion</w:t>
            </w:r>
          </w:p>
        </w:tc>
        <w:tc>
          <w:tcPr>
            <w:tcW w:w="1176" w:type="pct"/>
          </w:tcPr>
          <w:p w14:paraId="6B5A6894" w14:textId="436BBC04"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6AD813" w14:textId="0940D917"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4D1B096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CA25BFA" w14:textId="101B7AC0" w:rsidR="00C35BA9" w:rsidRDefault="00C35BA9" w:rsidP="00C35BA9">
            <w:pPr>
              <w:ind w:left="216"/>
              <w:jc w:val="both"/>
            </w:pPr>
            <w:r>
              <w:t xml:space="preserve">Mesh surface area computing </w:t>
            </w:r>
          </w:p>
        </w:tc>
        <w:tc>
          <w:tcPr>
            <w:tcW w:w="1176" w:type="pct"/>
          </w:tcPr>
          <w:p w14:paraId="0BAF75B1" w14:textId="0E5BFA83"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542C20B" w14:textId="2DFAF87C"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1D21D62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CCF679C" w14:textId="437B4315" w:rsidR="00C35BA9" w:rsidRPr="00912E95" w:rsidRDefault="00C35BA9" w:rsidP="00C35BA9">
            <w:pPr>
              <w:jc w:val="both"/>
              <w:rPr>
                <w:b/>
                <w:bCs/>
              </w:rPr>
            </w:pPr>
            <w:r w:rsidRPr="00912E95">
              <w:rPr>
                <w:b/>
                <w:bCs/>
              </w:rPr>
              <w:t>Colocalization analysis</w:t>
            </w:r>
          </w:p>
        </w:tc>
        <w:tc>
          <w:tcPr>
            <w:tcW w:w="1176" w:type="pct"/>
          </w:tcPr>
          <w:p w14:paraId="7BC6A6B5" w14:textId="11FB2534"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EF66232" w14:textId="6ACEFD87"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555D0F9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8C4E758" w14:textId="6E75C2B6" w:rsidR="00C35BA9" w:rsidRDefault="00C35BA9" w:rsidP="00C35BA9">
            <w:pPr>
              <w:ind w:left="216"/>
              <w:jc w:val="both"/>
            </w:pPr>
            <w:r>
              <w:t>Threshold + AND method</w:t>
            </w:r>
          </w:p>
        </w:tc>
        <w:tc>
          <w:tcPr>
            <w:tcW w:w="1176" w:type="pct"/>
          </w:tcPr>
          <w:p w14:paraId="74EBE91E" w14:textId="6CC1FE77"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95B0F0C" w14:textId="694C08B3"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69D24EA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E2E56C5" w14:textId="7DA751F3" w:rsidR="00C35BA9" w:rsidRDefault="00C35BA9" w:rsidP="00C35BA9">
            <w:pPr>
              <w:ind w:left="216"/>
              <w:jc w:val="both"/>
            </w:pPr>
            <w:r>
              <w:t>Min value method</w:t>
            </w:r>
          </w:p>
        </w:tc>
        <w:tc>
          <w:tcPr>
            <w:tcW w:w="1176" w:type="pct"/>
          </w:tcPr>
          <w:p w14:paraId="72C37910" w14:textId="26636DAE"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0084F2D" w14:textId="4F736D66"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4331E6D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2D9F738" w14:textId="6E80D592" w:rsidR="00C35BA9" w:rsidRDefault="00C35BA9" w:rsidP="00C35BA9">
            <w:pPr>
              <w:ind w:left="216"/>
              <w:jc w:val="both"/>
            </w:pPr>
            <w:r>
              <w:t>Product method</w:t>
            </w:r>
          </w:p>
        </w:tc>
        <w:tc>
          <w:tcPr>
            <w:tcW w:w="1176" w:type="pct"/>
          </w:tcPr>
          <w:p w14:paraId="7EEDBF8F" w14:textId="4367AC17"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DAD534" w14:textId="7B41D36E"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2FCCE33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159AFD4" w14:textId="05E121EC" w:rsidR="00C35BA9" w:rsidRDefault="00C35BA9" w:rsidP="00C35BA9">
            <w:pPr>
              <w:ind w:left="216"/>
              <w:jc w:val="both"/>
            </w:pPr>
            <w:r>
              <w:t>Voxel count output</w:t>
            </w:r>
          </w:p>
        </w:tc>
        <w:tc>
          <w:tcPr>
            <w:tcW w:w="1176" w:type="pct"/>
          </w:tcPr>
          <w:p w14:paraId="38BB2544" w14:textId="6ACD1A99"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E9185F4" w14:textId="59825DC3"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55EE8FF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6BFBEF0" w14:textId="67849F17" w:rsidR="00C35BA9" w:rsidRDefault="00C35BA9" w:rsidP="00C35BA9">
            <w:pPr>
              <w:ind w:left="216"/>
              <w:jc w:val="both"/>
            </w:pPr>
            <w:r>
              <w:t>Ratio output</w:t>
            </w:r>
          </w:p>
        </w:tc>
        <w:tc>
          <w:tcPr>
            <w:tcW w:w="1176" w:type="pct"/>
          </w:tcPr>
          <w:p w14:paraId="050CAF8B" w14:textId="1B7AC442"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2B71D5E" w14:textId="4FC7D27F"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72F87D3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9401BB6" w14:textId="56D4D6E2" w:rsidR="00C35BA9" w:rsidRDefault="00C35BA9" w:rsidP="00C35BA9">
            <w:pPr>
              <w:ind w:left="216"/>
              <w:jc w:val="both"/>
            </w:pPr>
            <w:r>
              <w:t>Intensity weighted output</w:t>
            </w:r>
          </w:p>
        </w:tc>
        <w:tc>
          <w:tcPr>
            <w:tcW w:w="1176" w:type="pct"/>
          </w:tcPr>
          <w:p w14:paraId="4B73D182" w14:textId="64D4F18E"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5395180" w14:textId="5843AF9F"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0BE91D3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C469EED" w14:textId="42C59C6E" w:rsidR="00C35BA9" w:rsidRDefault="00C35BA9" w:rsidP="00C35BA9">
            <w:pPr>
              <w:ind w:left="216"/>
              <w:jc w:val="both"/>
            </w:pPr>
            <w:r>
              <w:t>Physical size output</w:t>
            </w:r>
          </w:p>
        </w:tc>
        <w:tc>
          <w:tcPr>
            <w:tcW w:w="1176" w:type="pct"/>
          </w:tcPr>
          <w:p w14:paraId="3C4BE821" w14:textId="0525EC67"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15018B" w14:textId="1AEAF00E"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5AE0484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9D7D217" w14:textId="622CEDB1" w:rsidR="00C35BA9" w:rsidRDefault="00C35BA9" w:rsidP="00C35BA9">
            <w:pPr>
              <w:ind w:left="216"/>
              <w:jc w:val="both"/>
            </w:pPr>
            <w:r>
              <w:t>Color map</w:t>
            </w:r>
          </w:p>
        </w:tc>
        <w:tc>
          <w:tcPr>
            <w:tcW w:w="1176" w:type="pct"/>
          </w:tcPr>
          <w:p w14:paraId="77A3A960" w14:textId="373BDFAC"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A5ACBA" w14:textId="0F008A27"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3B71B29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9761A3" w14:textId="2AA59CC1" w:rsidR="00C35BA9" w:rsidRDefault="00C35BA9" w:rsidP="00C35BA9">
            <w:pPr>
              <w:ind w:left="216"/>
              <w:jc w:val="both"/>
            </w:pPr>
            <w:r>
              <w:t>Freehand selection</w:t>
            </w:r>
          </w:p>
        </w:tc>
        <w:tc>
          <w:tcPr>
            <w:tcW w:w="1176" w:type="pct"/>
          </w:tcPr>
          <w:p w14:paraId="7C898925" w14:textId="16E3776F"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5F55F7" w14:textId="2F699931"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2AC7D22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DF293E" w14:textId="36CC4AC6" w:rsidR="00C35BA9" w:rsidRDefault="00C35BA9" w:rsidP="00C35BA9">
            <w:pPr>
              <w:ind w:left="216"/>
              <w:jc w:val="both"/>
            </w:pPr>
            <w:r>
              <w:t>Instant update</w:t>
            </w:r>
          </w:p>
        </w:tc>
        <w:tc>
          <w:tcPr>
            <w:tcW w:w="1176" w:type="pct"/>
          </w:tcPr>
          <w:p w14:paraId="3E3E21DD" w14:textId="143DD876"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0A5FC2A" w14:textId="23A5F3AC"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2480E73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B717408" w14:textId="74C5C68A" w:rsidR="00C35BA9" w:rsidRDefault="00C35BA9" w:rsidP="00C35BA9">
            <w:pPr>
              <w:ind w:left="216"/>
              <w:jc w:val="both"/>
            </w:pPr>
            <w:r>
              <w:t>Adjacency matrix output</w:t>
            </w:r>
          </w:p>
        </w:tc>
        <w:tc>
          <w:tcPr>
            <w:tcW w:w="1176" w:type="pct"/>
          </w:tcPr>
          <w:p w14:paraId="2A7D419B" w14:textId="4638E832"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24AA3F6" w14:textId="10309238"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21CDC14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15E5D75" w14:textId="0FECC16D" w:rsidR="00C35BA9" w:rsidRDefault="00C35BA9" w:rsidP="00C35BA9">
            <w:pPr>
              <w:jc w:val="both"/>
            </w:pPr>
            <w:r w:rsidRPr="00B951D9">
              <w:rPr>
                <w:b/>
              </w:rPr>
              <w:t>Component tracking</w:t>
            </w:r>
          </w:p>
        </w:tc>
        <w:tc>
          <w:tcPr>
            <w:tcW w:w="1176" w:type="pct"/>
          </w:tcPr>
          <w:p w14:paraId="1C3410BF" w14:textId="2CC53FE2"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732E8E" w14:textId="1C7BCE81"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348A8A3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82CF58C" w14:textId="4BEE9FF8" w:rsidR="00C35BA9" w:rsidRDefault="00C35BA9" w:rsidP="00C35BA9">
            <w:pPr>
              <w:ind w:left="216"/>
              <w:jc w:val="both"/>
            </w:pPr>
            <w:r>
              <w:t xml:space="preserve">Track map generation (automatic tracking) </w:t>
            </w:r>
          </w:p>
        </w:tc>
        <w:tc>
          <w:tcPr>
            <w:tcW w:w="1176" w:type="pct"/>
          </w:tcPr>
          <w:p w14:paraId="4FD4DEC4" w14:textId="77777777"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472D60D" w14:textId="5E85BE9E"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528A9F9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25FAF30" w14:textId="1E12828D" w:rsidR="00C35BA9" w:rsidRDefault="00C35BA9" w:rsidP="00C35BA9">
            <w:pPr>
              <w:ind w:left="216"/>
              <w:jc w:val="both"/>
            </w:pPr>
            <w:r>
              <w:t>Track map clear</w:t>
            </w:r>
          </w:p>
        </w:tc>
        <w:tc>
          <w:tcPr>
            <w:tcW w:w="1176" w:type="pct"/>
          </w:tcPr>
          <w:p w14:paraId="6BD08C97" w14:textId="21A577FA"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AAE79FD" w14:textId="63F878B3"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5BE5A17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D36CAB" w14:textId="57EA9C94" w:rsidR="00C35BA9" w:rsidRDefault="00C35BA9" w:rsidP="00C35BA9">
            <w:pPr>
              <w:ind w:left="216"/>
              <w:jc w:val="both"/>
            </w:pPr>
            <w:r>
              <w:t xml:space="preserve">Track map refinement </w:t>
            </w:r>
          </w:p>
        </w:tc>
        <w:tc>
          <w:tcPr>
            <w:tcW w:w="1176" w:type="pct"/>
          </w:tcPr>
          <w:p w14:paraId="4FFCB18A" w14:textId="39C44F86"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C33D7AC" w14:textId="4A6676DB"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3104AF7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C6200C6" w14:textId="79764C9F" w:rsidR="00C35BA9" w:rsidRDefault="00C35BA9" w:rsidP="00C35BA9">
            <w:pPr>
              <w:ind w:left="216"/>
              <w:jc w:val="both"/>
            </w:pPr>
            <w:r>
              <w:t xml:space="preserve">Track map refinement at one time point </w:t>
            </w:r>
          </w:p>
        </w:tc>
        <w:tc>
          <w:tcPr>
            <w:tcW w:w="1176" w:type="pct"/>
          </w:tcPr>
          <w:p w14:paraId="16C481BA" w14:textId="0DF204D4"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BB16F3A" w14:textId="0C998B01" w:rsidR="00C35BA9"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2807EC7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8871D0" w14:textId="35C61ED4" w:rsidR="00C35BA9" w:rsidRDefault="00C35BA9" w:rsidP="00C35BA9">
            <w:pPr>
              <w:ind w:left="216"/>
              <w:jc w:val="both"/>
            </w:pPr>
            <w:r>
              <w:t xml:space="preserve">Track map computing iteration </w:t>
            </w:r>
          </w:p>
        </w:tc>
        <w:tc>
          <w:tcPr>
            <w:tcW w:w="1176" w:type="pct"/>
          </w:tcPr>
          <w:p w14:paraId="13831973" w14:textId="64BBC0D4"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73FEEF" w14:textId="6985316D"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35852E5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063EA9C" w14:textId="2B1F6960" w:rsidR="00C35BA9" w:rsidRDefault="00C35BA9" w:rsidP="00C35BA9">
            <w:pPr>
              <w:ind w:left="216"/>
              <w:jc w:val="both"/>
            </w:pPr>
            <w:r>
              <w:t>Tracking component size limiter</w:t>
            </w:r>
          </w:p>
        </w:tc>
        <w:tc>
          <w:tcPr>
            <w:tcW w:w="1176" w:type="pct"/>
          </w:tcPr>
          <w:p w14:paraId="442C51E7" w14:textId="6C610490"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34EEA73" w14:textId="1E623F70"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05BAE93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85F45D6" w14:textId="3DE01D9F" w:rsidR="00C35BA9" w:rsidRDefault="00C35BA9" w:rsidP="00C35BA9">
            <w:pPr>
              <w:ind w:left="216"/>
              <w:jc w:val="both"/>
            </w:pPr>
            <w:r>
              <w:t>Tracking component contact factor</w:t>
            </w:r>
          </w:p>
        </w:tc>
        <w:tc>
          <w:tcPr>
            <w:tcW w:w="1176" w:type="pct"/>
          </w:tcPr>
          <w:p w14:paraId="7A071262" w14:textId="21C14EA8"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C5937B4" w14:textId="6F5247BC" w:rsidR="00C35BA9"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75DB6E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6F0F1A" w14:textId="715B8E8D" w:rsidR="00C35BA9" w:rsidRDefault="00C35BA9" w:rsidP="00C35BA9">
            <w:pPr>
              <w:ind w:left="216"/>
              <w:jc w:val="both"/>
            </w:pPr>
            <w:r>
              <w:t>Tracking component similarity setting</w:t>
            </w:r>
          </w:p>
        </w:tc>
        <w:tc>
          <w:tcPr>
            <w:tcW w:w="1176" w:type="pct"/>
          </w:tcPr>
          <w:p w14:paraId="1DA35953" w14:textId="380E706B"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A688D1" w14:textId="285E16EF" w:rsidR="00C35BA9"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06D3ABD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903E36" w14:textId="45A77704" w:rsidR="00C35BA9" w:rsidRDefault="00C35BA9" w:rsidP="00C35BA9">
            <w:pPr>
              <w:ind w:left="216"/>
              <w:jc w:val="both"/>
            </w:pPr>
            <w:r>
              <w:t>Merge components during tracking</w:t>
            </w:r>
          </w:p>
        </w:tc>
        <w:tc>
          <w:tcPr>
            <w:tcW w:w="1176" w:type="pct"/>
          </w:tcPr>
          <w:p w14:paraId="01AF8F5D" w14:textId="19A1003D"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1B8BEC" w14:textId="44BB34D2" w:rsidR="00C35BA9"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7F2F4C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D6F6DE" w14:textId="3E70E7CA" w:rsidR="00C35BA9" w:rsidRDefault="00C35BA9" w:rsidP="00C35BA9">
            <w:pPr>
              <w:ind w:left="216"/>
              <w:jc w:val="both"/>
            </w:pPr>
            <w:r>
              <w:t>Split components during tracking</w:t>
            </w:r>
          </w:p>
        </w:tc>
        <w:tc>
          <w:tcPr>
            <w:tcW w:w="1176" w:type="pct"/>
          </w:tcPr>
          <w:p w14:paraId="3BC98DA6" w14:textId="3A89F0C2"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4BDB78" w14:textId="4BCE932B" w:rsidR="00C35BA9"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3C0B296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1E428A2" w14:textId="2976C0C8" w:rsidR="00C35BA9" w:rsidRDefault="00C35BA9" w:rsidP="00C35BA9">
            <w:pPr>
              <w:ind w:left="216"/>
              <w:jc w:val="both"/>
            </w:pPr>
            <w:r>
              <w:t>Track map loading</w:t>
            </w:r>
          </w:p>
        </w:tc>
        <w:tc>
          <w:tcPr>
            <w:tcW w:w="1176" w:type="pct"/>
          </w:tcPr>
          <w:p w14:paraId="68F7967B" w14:textId="77777777"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D54DF65" w14:textId="09DE1FCD"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06ED8C6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340ADF0" w14:textId="4CDB0866" w:rsidR="00C35BA9" w:rsidRDefault="00C35BA9" w:rsidP="00C35BA9">
            <w:pPr>
              <w:ind w:left="216"/>
              <w:jc w:val="both"/>
            </w:pPr>
            <w:r>
              <w:t>Track map saving</w:t>
            </w:r>
          </w:p>
        </w:tc>
        <w:tc>
          <w:tcPr>
            <w:tcW w:w="1176" w:type="pct"/>
          </w:tcPr>
          <w:p w14:paraId="335D8F47" w14:textId="77777777"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4E6E63" w14:textId="3CC42C0F"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0FD15BD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2302D59" w14:textId="4A51BCC8" w:rsidR="00C35BA9" w:rsidRDefault="00C35BA9" w:rsidP="00C35BA9">
            <w:pPr>
              <w:ind w:left="216"/>
              <w:jc w:val="both"/>
            </w:pPr>
            <w:r>
              <w:t>Track map visualization</w:t>
            </w:r>
          </w:p>
        </w:tc>
        <w:tc>
          <w:tcPr>
            <w:tcW w:w="1176" w:type="pct"/>
          </w:tcPr>
          <w:p w14:paraId="6D4898AE" w14:textId="77777777"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51633E4" w14:textId="232B2C5D"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1C72FE1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D8CEB8" w14:textId="2F8F2FD8" w:rsidR="00C35BA9" w:rsidRDefault="00C35BA9" w:rsidP="00C35BA9">
            <w:pPr>
              <w:ind w:left="216"/>
              <w:jc w:val="both"/>
            </w:pPr>
            <w:r>
              <w:t>Track length control</w:t>
            </w:r>
          </w:p>
        </w:tc>
        <w:tc>
          <w:tcPr>
            <w:tcW w:w="1176" w:type="pct"/>
          </w:tcPr>
          <w:p w14:paraId="6A7F6885" w14:textId="2FB748A4"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4D9A3F0" w14:textId="4D0E102B"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54E8C2A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D537EF3" w14:textId="384F160F" w:rsidR="00C35BA9" w:rsidRDefault="00C35BA9" w:rsidP="00C35BA9">
            <w:pPr>
              <w:ind w:left="216"/>
              <w:jc w:val="both"/>
            </w:pPr>
            <w:r>
              <w:t xml:space="preserve">Component listing </w:t>
            </w:r>
          </w:p>
        </w:tc>
        <w:tc>
          <w:tcPr>
            <w:tcW w:w="1176" w:type="pct"/>
          </w:tcPr>
          <w:p w14:paraId="173A138F" w14:textId="41BB6171"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0D2247" w14:textId="2FE326AA" w:rsidR="00C35BA9"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27A344C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DBE034D" w14:textId="317D52ED" w:rsidR="00C35BA9" w:rsidRDefault="00C35BA9" w:rsidP="00C35BA9">
            <w:pPr>
              <w:ind w:left="216"/>
              <w:jc w:val="both"/>
            </w:pPr>
            <w:r>
              <w:t xml:space="preserve">Component selection by ID </w:t>
            </w:r>
          </w:p>
        </w:tc>
        <w:tc>
          <w:tcPr>
            <w:tcW w:w="1176" w:type="pct"/>
          </w:tcPr>
          <w:p w14:paraId="2D918EE5" w14:textId="77777777"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423ACA6" w14:textId="439475F0"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7CC314C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F7A0D80" w14:textId="4755D9E1" w:rsidR="00C35BA9" w:rsidRDefault="00C35BA9" w:rsidP="00C35BA9">
            <w:pPr>
              <w:ind w:left="216"/>
              <w:jc w:val="both"/>
            </w:pPr>
            <w:r>
              <w:t>Component filter by uncertainty</w:t>
            </w:r>
          </w:p>
        </w:tc>
        <w:tc>
          <w:tcPr>
            <w:tcW w:w="1176" w:type="pct"/>
          </w:tcPr>
          <w:p w14:paraId="0864E66F" w14:textId="17EF133D"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E8D86A" w14:textId="4F2130B1"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4AC3539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520434D" w14:textId="3E333FBE" w:rsidR="00C35BA9" w:rsidRDefault="00C35BA9" w:rsidP="00C35BA9">
            <w:pPr>
              <w:ind w:left="216"/>
              <w:jc w:val="both"/>
            </w:pPr>
            <w:r>
              <w:t xml:space="preserve">Manual component linking </w:t>
            </w:r>
          </w:p>
        </w:tc>
        <w:tc>
          <w:tcPr>
            <w:tcW w:w="1176" w:type="pct"/>
          </w:tcPr>
          <w:p w14:paraId="31C2A130" w14:textId="6050B345"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2AE7B78" w14:textId="3D4C966A"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73F77A3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5C366B3" w14:textId="6B93B235" w:rsidR="00C35BA9" w:rsidRDefault="00C35BA9" w:rsidP="00C35BA9">
            <w:pPr>
              <w:ind w:left="216"/>
              <w:jc w:val="both"/>
            </w:pPr>
            <w:r>
              <w:t>Automatic component linking</w:t>
            </w:r>
          </w:p>
        </w:tc>
        <w:tc>
          <w:tcPr>
            <w:tcW w:w="1176" w:type="pct"/>
          </w:tcPr>
          <w:p w14:paraId="1447DC70" w14:textId="31963AB8"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3E06E62" w14:textId="6B576B20"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7439F70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4AD910" w14:textId="4C5E3D9D" w:rsidR="00C35BA9" w:rsidRDefault="00C35BA9" w:rsidP="00C35BA9">
            <w:pPr>
              <w:ind w:left="216"/>
              <w:jc w:val="both"/>
            </w:pPr>
            <w:r>
              <w:t xml:space="preserve">Exclusive component linking </w:t>
            </w:r>
          </w:p>
        </w:tc>
        <w:tc>
          <w:tcPr>
            <w:tcW w:w="1176" w:type="pct"/>
          </w:tcPr>
          <w:p w14:paraId="057609DE" w14:textId="504B1864"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6545F8" w14:textId="28DD49A0" w:rsidR="00C35BA9"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507C84C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21AA7AD" w14:textId="69B39162" w:rsidR="00C35BA9" w:rsidRDefault="00C35BA9" w:rsidP="00C35BA9">
            <w:pPr>
              <w:ind w:left="216"/>
              <w:jc w:val="both"/>
            </w:pPr>
            <w:r>
              <w:t xml:space="preserve">Component isolation </w:t>
            </w:r>
          </w:p>
        </w:tc>
        <w:tc>
          <w:tcPr>
            <w:tcW w:w="1176" w:type="pct"/>
          </w:tcPr>
          <w:p w14:paraId="739F6D1D" w14:textId="1C516073"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29E680" w14:textId="36F82BC2" w:rsidR="00C35BA9"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473DF84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C4A60A" w14:textId="27991645" w:rsidR="00C35BA9" w:rsidRDefault="00C35BA9" w:rsidP="00C35BA9">
            <w:pPr>
              <w:ind w:left="216"/>
              <w:jc w:val="both"/>
            </w:pPr>
            <w:r>
              <w:t xml:space="preserve">Component unlinking </w:t>
            </w:r>
          </w:p>
        </w:tc>
        <w:tc>
          <w:tcPr>
            <w:tcW w:w="1176" w:type="pct"/>
          </w:tcPr>
          <w:p w14:paraId="6622B389" w14:textId="403B240C"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4E69CE" w14:textId="0D08D9D2" w:rsidR="00C35BA9"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6993FF2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46A2102" w14:textId="0FC17DEE" w:rsidR="00C35BA9" w:rsidRDefault="00C35BA9" w:rsidP="00C35BA9">
            <w:pPr>
              <w:ind w:left="216"/>
              <w:jc w:val="both"/>
            </w:pPr>
            <w:r>
              <w:lastRenderedPageBreak/>
              <w:t xml:space="preserve">Manual ID assignment </w:t>
            </w:r>
          </w:p>
        </w:tc>
        <w:tc>
          <w:tcPr>
            <w:tcW w:w="1176" w:type="pct"/>
          </w:tcPr>
          <w:p w14:paraId="06811B2E" w14:textId="43DEA8B1"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FC5D4C" w14:textId="1202C80E" w:rsidR="00C35BA9"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778E302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841FDE" w14:textId="5EE2B8E6" w:rsidR="00C35BA9" w:rsidRDefault="00C35BA9" w:rsidP="00C35BA9">
            <w:pPr>
              <w:ind w:left="216"/>
              <w:jc w:val="both"/>
            </w:pPr>
            <w:r>
              <w:t xml:space="preserve">ID appending </w:t>
            </w:r>
          </w:p>
        </w:tc>
        <w:tc>
          <w:tcPr>
            <w:tcW w:w="1176" w:type="pct"/>
          </w:tcPr>
          <w:p w14:paraId="6DC759D8" w14:textId="74C02E72"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3CE9747" w14:textId="7D4BC573" w:rsidR="00C35BA9"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0477E49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6048F3" w14:textId="7C8E61D3" w:rsidR="00C35BA9" w:rsidRDefault="00C35BA9" w:rsidP="00C35BA9">
            <w:pPr>
              <w:ind w:left="216"/>
              <w:jc w:val="both"/>
            </w:pPr>
            <w:r>
              <w:t xml:space="preserve">ID replacement </w:t>
            </w:r>
          </w:p>
        </w:tc>
        <w:tc>
          <w:tcPr>
            <w:tcW w:w="1176" w:type="pct"/>
          </w:tcPr>
          <w:p w14:paraId="7CDB4DEB" w14:textId="26B71068"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44920B1" w14:textId="1698BCC4" w:rsidR="00C35BA9"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17E07C3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E7545ED" w14:textId="32EF04D2" w:rsidR="00C35BA9" w:rsidRDefault="00C35BA9" w:rsidP="00C35BA9">
            <w:pPr>
              <w:ind w:left="216"/>
              <w:jc w:val="both"/>
            </w:pPr>
            <w:r>
              <w:t xml:space="preserve">Component combining </w:t>
            </w:r>
          </w:p>
        </w:tc>
        <w:tc>
          <w:tcPr>
            <w:tcW w:w="1176" w:type="pct"/>
          </w:tcPr>
          <w:p w14:paraId="24087FF3" w14:textId="5474341E"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52141A6" w14:textId="0F89C248" w:rsidR="00C35BA9"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3F25378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5F2D924" w14:textId="0F4EBCCE" w:rsidR="00C35BA9" w:rsidRDefault="00C35BA9" w:rsidP="00C35BA9">
            <w:pPr>
              <w:ind w:left="216"/>
              <w:jc w:val="both"/>
            </w:pPr>
            <w:r>
              <w:t xml:space="preserve">Component separation </w:t>
            </w:r>
          </w:p>
        </w:tc>
        <w:tc>
          <w:tcPr>
            <w:tcW w:w="1176" w:type="pct"/>
          </w:tcPr>
          <w:p w14:paraId="10811D70" w14:textId="76B641CF"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52FF9E" w14:textId="41AB8C19" w:rsidR="00C35BA9"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6E34DD1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306202" w14:textId="50F5AAB5" w:rsidR="00C35BA9" w:rsidRDefault="00C35BA9" w:rsidP="00C35BA9">
            <w:pPr>
              <w:ind w:left="216"/>
              <w:jc w:val="both"/>
            </w:pPr>
            <w:r>
              <w:t>Clustering-based segmentation</w:t>
            </w:r>
          </w:p>
        </w:tc>
        <w:tc>
          <w:tcPr>
            <w:tcW w:w="1176" w:type="pct"/>
          </w:tcPr>
          <w:p w14:paraId="0E2CD16E" w14:textId="62E916B7"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86B0F3F" w14:textId="2319570E"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12038F5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D0884E" w14:textId="34C9ED90" w:rsidR="00C35BA9" w:rsidRDefault="00C35BA9" w:rsidP="00C35BA9">
            <w:pPr>
              <w:ind w:left="216"/>
              <w:jc w:val="both"/>
            </w:pPr>
            <w:r>
              <w:t xml:space="preserve">Converting trajectory to rulers </w:t>
            </w:r>
          </w:p>
        </w:tc>
        <w:tc>
          <w:tcPr>
            <w:tcW w:w="1176" w:type="pct"/>
          </w:tcPr>
          <w:p w14:paraId="1209D807" w14:textId="35C545A2"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B14728" w14:textId="363F486A" w:rsidR="00C35BA9"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6C4782F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9D03E9D" w14:textId="6976B8BF" w:rsidR="00C35BA9" w:rsidRDefault="00C35BA9" w:rsidP="00C35BA9">
            <w:pPr>
              <w:ind w:left="216"/>
              <w:jc w:val="both"/>
            </w:pPr>
            <w:r>
              <w:t>Generating consistent colors over time</w:t>
            </w:r>
          </w:p>
        </w:tc>
        <w:tc>
          <w:tcPr>
            <w:tcW w:w="1176" w:type="pct"/>
          </w:tcPr>
          <w:p w14:paraId="24FEF5C9" w14:textId="1D2A845E"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27F74F" w14:textId="45757A9F" w:rsidR="00C35BA9"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20F05F1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CB7482" w14:textId="5EF0C232" w:rsidR="00C35BA9" w:rsidRDefault="00C35BA9" w:rsidP="00C35BA9">
            <w:pPr>
              <w:ind w:left="216"/>
              <w:jc w:val="both"/>
            </w:pPr>
            <w:r>
              <w:t>Uncertainty filtering</w:t>
            </w:r>
          </w:p>
        </w:tc>
        <w:tc>
          <w:tcPr>
            <w:tcW w:w="1176" w:type="pct"/>
          </w:tcPr>
          <w:p w14:paraId="0C414465" w14:textId="6FB82AE0"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E98DC4" w14:textId="0751BAB4"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035F4B9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9326A2" w14:textId="3D5D759A" w:rsidR="00C35BA9" w:rsidRDefault="00C35BA9" w:rsidP="00C35BA9">
            <w:pPr>
              <w:ind w:left="216"/>
              <w:jc w:val="both"/>
            </w:pPr>
            <w:r>
              <w:t xml:space="preserve">Computing component information </w:t>
            </w:r>
          </w:p>
        </w:tc>
        <w:tc>
          <w:tcPr>
            <w:tcW w:w="1176" w:type="pct"/>
          </w:tcPr>
          <w:p w14:paraId="713DFD4D" w14:textId="151A1CED"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2B54C0" w14:textId="39BDB1DE" w:rsidR="00C35BA9"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7DE0054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075D4BF" w14:textId="30DD6D7A" w:rsidR="00C35BA9" w:rsidRDefault="00C35BA9" w:rsidP="00C35BA9">
            <w:pPr>
              <w:ind w:left="216"/>
              <w:jc w:val="both"/>
            </w:pPr>
            <w:r>
              <w:t xml:space="preserve">Computing track map information </w:t>
            </w:r>
          </w:p>
        </w:tc>
        <w:tc>
          <w:tcPr>
            <w:tcW w:w="1176" w:type="pct"/>
          </w:tcPr>
          <w:p w14:paraId="636F64A6" w14:textId="50717297"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751629" w14:textId="7BDEE3FD" w:rsidR="00C35BA9"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2C4B500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30F766" w14:textId="2FF2421B" w:rsidR="00C35BA9" w:rsidRDefault="00C35BA9" w:rsidP="00C35BA9">
            <w:pPr>
              <w:ind w:left="216"/>
              <w:jc w:val="both"/>
            </w:pPr>
            <w:r>
              <w:t xml:space="preserve">Saving tracking information </w:t>
            </w:r>
          </w:p>
        </w:tc>
        <w:tc>
          <w:tcPr>
            <w:tcW w:w="1176" w:type="pct"/>
          </w:tcPr>
          <w:p w14:paraId="4F8FF845" w14:textId="3A0448C6"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343E6A" w14:textId="2AAFA8FA" w:rsidR="00C35BA9"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rsidRPr="007870EF" w14:paraId="2A3183E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3B0BA38" w14:textId="75DA9FC3" w:rsidR="00C35BA9" w:rsidRPr="007870EF" w:rsidRDefault="00C35BA9" w:rsidP="00C35BA9">
            <w:pPr>
              <w:jc w:val="both"/>
              <w:rPr>
                <w:b/>
              </w:rPr>
            </w:pPr>
            <w:r w:rsidRPr="007870EF">
              <w:rPr>
                <w:b/>
              </w:rPr>
              <w:t>OpenCL filtering</w:t>
            </w:r>
          </w:p>
        </w:tc>
        <w:tc>
          <w:tcPr>
            <w:tcW w:w="1176" w:type="pct"/>
          </w:tcPr>
          <w:p w14:paraId="3DE4C88A" w14:textId="1718AB97" w:rsidR="00C35BA9" w:rsidRPr="007870EF"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CEE39F1" w14:textId="7B01B0FC" w:rsidR="00C35BA9" w:rsidRPr="007870EF"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rsidRPr="007870EF" w14:paraId="7A1DA3A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734D8ED" w14:textId="10CF3BA8" w:rsidR="00C35BA9" w:rsidRPr="007870EF" w:rsidRDefault="00C35BA9" w:rsidP="00C35BA9">
            <w:pPr>
              <w:ind w:left="216"/>
              <w:jc w:val="both"/>
              <w:rPr>
                <w:b/>
              </w:rPr>
            </w:pPr>
            <w:r w:rsidRPr="00905DC9">
              <w:t>Successive execution</w:t>
            </w:r>
          </w:p>
        </w:tc>
        <w:tc>
          <w:tcPr>
            <w:tcW w:w="1176" w:type="pct"/>
          </w:tcPr>
          <w:p w14:paraId="5172E838" w14:textId="5EFF3954"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0438A4E" w14:textId="00474162"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rsidRPr="007870EF" w14:paraId="1903AEE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6ACDCD9" w14:textId="095298F2" w:rsidR="00C35BA9" w:rsidRPr="00905DC9" w:rsidRDefault="00C35BA9" w:rsidP="00C35BA9">
            <w:pPr>
              <w:ind w:left="216"/>
              <w:jc w:val="both"/>
            </w:pPr>
            <w:r>
              <w:t>16-bit auto switch</w:t>
            </w:r>
          </w:p>
        </w:tc>
        <w:tc>
          <w:tcPr>
            <w:tcW w:w="1176" w:type="pct"/>
          </w:tcPr>
          <w:p w14:paraId="60A17049" w14:textId="08C4274B"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C5D7950" w14:textId="68242755"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3277FD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89F0FD6" w14:textId="06AB7705" w:rsidR="00C35BA9" w:rsidRDefault="00C35BA9" w:rsidP="00C35BA9">
            <w:pPr>
              <w:ind w:left="216"/>
              <w:jc w:val="both"/>
            </w:pPr>
            <w:r>
              <w:t>Box filter</w:t>
            </w:r>
          </w:p>
        </w:tc>
        <w:tc>
          <w:tcPr>
            <w:tcW w:w="1176" w:type="pct"/>
          </w:tcPr>
          <w:p w14:paraId="192F5E6F" w14:textId="287B73EF"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9468C0F" w14:textId="6FA0CB7D"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078BD4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034DC1B" w14:textId="12F8D8C5" w:rsidR="00C35BA9" w:rsidRDefault="00C35BA9" w:rsidP="00C35BA9">
            <w:pPr>
              <w:ind w:left="216"/>
              <w:jc w:val="both"/>
            </w:pPr>
            <w:r>
              <w:t>Gaussian filter</w:t>
            </w:r>
          </w:p>
        </w:tc>
        <w:tc>
          <w:tcPr>
            <w:tcW w:w="1176" w:type="pct"/>
          </w:tcPr>
          <w:p w14:paraId="46ECCA9B" w14:textId="231B5485"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5256B23" w14:textId="5AEB6119"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04E9D2F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A6390C9" w14:textId="32D2C564" w:rsidR="00C35BA9" w:rsidRDefault="00C35BA9" w:rsidP="00C35BA9">
            <w:pPr>
              <w:ind w:left="216"/>
              <w:jc w:val="both"/>
            </w:pPr>
            <w:r>
              <w:t>Convolution</w:t>
            </w:r>
          </w:p>
        </w:tc>
        <w:tc>
          <w:tcPr>
            <w:tcW w:w="1176" w:type="pct"/>
          </w:tcPr>
          <w:p w14:paraId="78B62C88" w14:textId="6A862ABC"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FD7627A" w14:textId="33468115"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01C77B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4E1B54" w14:textId="36714A92" w:rsidR="00C35BA9" w:rsidRDefault="00C35BA9" w:rsidP="00C35BA9">
            <w:pPr>
              <w:ind w:left="216"/>
              <w:jc w:val="both"/>
            </w:pPr>
            <w:r>
              <w:t>Median filter</w:t>
            </w:r>
          </w:p>
        </w:tc>
        <w:tc>
          <w:tcPr>
            <w:tcW w:w="1176" w:type="pct"/>
          </w:tcPr>
          <w:p w14:paraId="647B2CB2" w14:textId="382265E2"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6E97EE" w14:textId="24DFBD63"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59E0B9F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CDB8DE3" w14:textId="370A655F" w:rsidR="00C35BA9" w:rsidRDefault="00C35BA9" w:rsidP="00C35BA9">
            <w:pPr>
              <w:ind w:left="216"/>
              <w:jc w:val="both"/>
            </w:pPr>
            <w:r>
              <w:t>Morphological erosion</w:t>
            </w:r>
          </w:p>
        </w:tc>
        <w:tc>
          <w:tcPr>
            <w:tcW w:w="1176" w:type="pct"/>
          </w:tcPr>
          <w:p w14:paraId="6DDF2A1C" w14:textId="1AAB650C"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5F738D" w14:textId="19B45AC1"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6D0C51E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4B3F74" w14:textId="647C9030" w:rsidR="00C35BA9" w:rsidRDefault="00C35BA9" w:rsidP="00C35BA9">
            <w:pPr>
              <w:ind w:left="216"/>
              <w:jc w:val="both"/>
            </w:pPr>
            <w:r>
              <w:t>Morphological dilation</w:t>
            </w:r>
          </w:p>
        </w:tc>
        <w:tc>
          <w:tcPr>
            <w:tcW w:w="1176" w:type="pct"/>
          </w:tcPr>
          <w:p w14:paraId="6ACE0F3E" w14:textId="3C503DF3"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E2BB003" w14:textId="48AE5EED"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2A14186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CAF2400" w14:textId="23F35270" w:rsidR="00C35BA9" w:rsidRDefault="00C35BA9" w:rsidP="00C35BA9">
            <w:pPr>
              <w:ind w:left="216"/>
              <w:jc w:val="both"/>
            </w:pPr>
            <w:r>
              <w:t>Feature sharpening</w:t>
            </w:r>
          </w:p>
        </w:tc>
        <w:tc>
          <w:tcPr>
            <w:tcW w:w="1176" w:type="pct"/>
          </w:tcPr>
          <w:p w14:paraId="3604CB13" w14:textId="6D655CC8"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0EF5EC8" w14:textId="1EC5C3C0"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2071F38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3D5661F" w14:textId="01121BFB" w:rsidR="00C35BA9" w:rsidRDefault="00C35BA9" w:rsidP="00C35BA9">
            <w:pPr>
              <w:ind w:left="216"/>
              <w:jc w:val="both"/>
            </w:pPr>
            <w:r>
              <w:t>Sobel edge detection</w:t>
            </w:r>
          </w:p>
        </w:tc>
        <w:tc>
          <w:tcPr>
            <w:tcW w:w="1176" w:type="pct"/>
          </w:tcPr>
          <w:p w14:paraId="6CBB7A84" w14:textId="23960E28"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581030" w14:textId="3398B900"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35561AF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EDED93B" w14:textId="17F3B9DC" w:rsidR="00C35BA9" w:rsidRDefault="00C35BA9" w:rsidP="00C35BA9">
            <w:pPr>
              <w:ind w:left="216"/>
              <w:jc w:val="both"/>
            </w:pPr>
            <w:r>
              <w:t>Morphological gradient</w:t>
            </w:r>
          </w:p>
        </w:tc>
        <w:tc>
          <w:tcPr>
            <w:tcW w:w="1176" w:type="pct"/>
          </w:tcPr>
          <w:p w14:paraId="464095EF" w14:textId="4EA9DBCA"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C4C213" w14:textId="027CDFD9" w:rsidR="00C35BA9"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60FE997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8553C39" w14:textId="6B571E59" w:rsidR="00C35BA9" w:rsidRDefault="00C35BA9" w:rsidP="00C35BA9">
            <w:pPr>
              <w:ind w:left="216"/>
              <w:jc w:val="both"/>
            </w:pPr>
            <w:r>
              <w:t>Binary</w:t>
            </w:r>
          </w:p>
        </w:tc>
        <w:tc>
          <w:tcPr>
            <w:tcW w:w="1176" w:type="pct"/>
          </w:tcPr>
          <w:p w14:paraId="08F42682" w14:textId="09640793"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9760DDD" w14:textId="5D83511E"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337507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5968327" w14:textId="34BDF4FF" w:rsidR="00C35BA9" w:rsidRDefault="00C35BA9" w:rsidP="00C35BA9">
            <w:pPr>
              <w:ind w:left="216"/>
              <w:jc w:val="both"/>
            </w:pPr>
            <w:r>
              <w:t>Thinning</w:t>
            </w:r>
          </w:p>
        </w:tc>
        <w:tc>
          <w:tcPr>
            <w:tcW w:w="1176" w:type="pct"/>
          </w:tcPr>
          <w:p w14:paraId="3A324CC1" w14:textId="2550AE28"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B75CEF" w14:textId="233607C7"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6E76A2F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41A55E2" w14:textId="12205BEE" w:rsidR="00C35BA9" w:rsidRDefault="00C35BA9" w:rsidP="00C35BA9">
            <w:pPr>
              <w:ind w:left="216"/>
              <w:jc w:val="both"/>
            </w:pPr>
            <w:r>
              <w:t>Remove background</w:t>
            </w:r>
          </w:p>
        </w:tc>
        <w:tc>
          <w:tcPr>
            <w:tcW w:w="1176" w:type="pct"/>
          </w:tcPr>
          <w:p w14:paraId="715D94F7" w14:textId="2C735407"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28CE14" w14:textId="5F6B5FBE"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5E63725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CDAD998" w14:textId="6E88F110" w:rsidR="00C35BA9" w:rsidRDefault="00C35BA9" w:rsidP="00C35BA9">
            <w:pPr>
              <w:jc w:val="both"/>
            </w:pPr>
            <w:r w:rsidRPr="00E65724">
              <w:rPr>
                <w:b/>
              </w:rPr>
              <w:t>Machine Learning Manager</w:t>
            </w:r>
            <w:r>
              <w:rPr>
                <w:b/>
              </w:rPr>
              <w:t xml:space="preserve"> </w:t>
            </w:r>
          </w:p>
        </w:tc>
        <w:tc>
          <w:tcPr>
            <w:tcW w:w="1176" w:type="pct"/>
          </w:tcPr>
          <w:p w14:paraId="62DA5A2F" w14:textId="31A2A47A"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DC29F3A" w14:textId="478CB2CA"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66AA89B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58E6698" w14:textId="24639C00" w:rsidR="00C35BA9" w:rsidRPr="00DA2D5D" w:rsidRDefault="00C35BA9" w:rsidP="00C35BA9">
            <w:pPr>
              <w:ind w:left="216"/>
              <w:jc w:val="both"/>
            </w:pPr>
            <w:r w:rsidRPr="00DA2D5D">
              <w:t>Auto load tables</w:t>
            </w:r>
            <w:r>
              <w:t xml:space="preserve"> </w:t>
            </w:r>
          </w:p>
        </w:tc>
        <w:tc>
          <w:tcPr>
            <w:tcW w:w="1176" w:type="pct"/>
          </w:tcPr>
          <w:p w14:paraId="7302DE43" w14:textId="17FCCA57"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01592B8" w14:textId="57EB34E2"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3C79F81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32A6A1A" w14:textId="27517886" w:rsidR="00C35BA9" w:rsidRPr="00DA2D5D" w:rsidRDefault="00C35BA9" w:rsidP="00C35BA9">
            <w:pPr>
              <w:ind w:left="216"/>
              <w:jc w:val="both"/>
            </w:pPr>
            <w:r>
              <w:t>New table</w:t>
            </w:r>
          </w:p>
        </w:tc>
        <w:tc>
          <w:tcPr>
            <w:tcW w:w="1176" w:type="pct"/>
          </w:tcPr>
          <w:p w14:paraId="3D354C39" w14:textId="51FF8F82"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0BA0C63" w14:textId="543155B4"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799824A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6823B68" w14:textId="330F8765" w:rsidR="00C35BA9" w:rsidRDefault="00C35BA9" w:rsidP="00C35BA9">
            <w:pPr>
              <w:ind w:left="216"/>
              <w:jc w:val="both"/>
            </w:pPr>
            <w:r>
              <w:t>Delete table</w:t>
            </w:r>
          </w:p>
        </w:tc>
        <w:tc>
          <w:tcPr>
            <w:tcW w:w="1176" w:type="pct"/>
          </w:tcPr>
          <w:p w14:paraId="1D2DCE37" w14:textId="58283888"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4CC7C3" w14:textId="1A0D992B"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47B2401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180A28E" w14:textId="719606E7" w:rsidR="00C35BA9" w:rsidRDefault="00C35BA9" w:rsidP="00C35BA9">
            <w:pPr>
              <w:ind w:left="216"/>
              <w:jc w:val="both"/>
            </w:pPr>
            <w:r>
              <w:t>Duplicate table</w:t>
            </w:r>
          </w:p>
        </w:tc>
        <w:tc>
          <w:tcPr>
            <w:tcW w:w="1176" w:type="pct"/>
          </w:tcPr>
          <w:p w14:paraId="7EE8EF6F" w14:textId="02D9FB2E"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9366AF6" w14:textId="7F85C862"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64FAF93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F1B73E0" w14:textId="1A849CE7" w:rsidR="00C35BA9" w:rsidRDefault="00C35BA9" w:rsidP="00C35BA9">
            <w:pPr>
              <w:ind w:left="216"/>
              <w:jc w:val="both"/>
            </w:pPr>
            <w:r>
              <w:t>Auto start learning</w:t>
            </w:r>
          </w:p>
        </w:tc>
        <w:tc>
          <w:tcPr>
            <w:tcW w:w="1176" w:type="pct"/>
          </w:tcPr>
          <w:p w14:paraId="2B391C30" w14:textId="4374753B"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FB1FAD" w14:textId="65C22CF3"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00A967F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1B81CA1" w14:textId="3691BF4C" w:rsidR="00C35BA9" w:rsidRDefault="00C35BA9" w:rsidP="00C35BA9">
            <w:pPr>
              <w:ind w:left="216"/>
              <w:jc w:val="both"/>
            </w:pPr>
            <w:r>
              <w:t>Delete record</w:t>
            </w:r>
          </w:p>
        </w:tc>
        <w:tc>
          <w:tcPr>
            <w:tcW w:w="1176" w:type="pct"/>
          </w:tcPr>
          <w:p w14:paraId="3F2F52AF" w14:textId="3146C31E"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83E9B4" w14:textId="02B8185D"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52C85AC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4C9DEE" w14:textId="7BEFE1AB" w:rsidR="00C35BA9" w:rsidRDefault="00C35BA9" w:rsidP="00C35BA9">
            <w:pPr>
              <w:ind w:left="216"/>
              <w:jc w:val="both"/>
            </w:pPr>
            <w:r>
              <w:t>Component generator table</w:t>
            </w:r>
          </w:p>
        </w:tc>
        <w:tc>
          <w:tcPr>
            <w:tcW w:w="1176" w:type="pct"/>
          </w:tcPr>
          <w:p w14:paraId="34539744" w14:textId="6E019731"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5DEE373" w14:textId="4E122717"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0435E6A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384B7D7" w14:textId="112C42A1" w:rsidR="00C35BA9" w:rsidRDefault="00C35BA9" w:rsidP="00C35BA9">
            <w:pPr>
              <w:ind w:left="216"/>
              <w:jc w:val="both"/>
            </w:pPr>
            <w:r>
              <w:t>Volume property table</w:t>
            </w:r>
          </w:p>
        </w:tc>
        <w:tc>
          <w:tcPr>
            <w:tcW w:w="1176" w:type="pct"/>
          </w:tcPr>
          <w:p w14:paraId="258D9291" w14:textId="72292D52"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3C87E3" w14:textId="30BC93A2"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rsidRPr="002E6C5D" w14:paraId="45EFFAC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FF97ACA" w14:textId="30929E35" w:rsidR="00C35BA9" w:rsidRPr="002E6C5D" w:rsidRDefault="00C35BA9" w:rsidP="00C35BA9">
            <w:pPr>
              <w:jc w:val="both"/>
              <w:rPr>
                <w:b/>
              </w:rPr>
            </w:pPr>
            <w:r w:rsidRPr="002E6C5D">
              <w:rPr>
                <w:b/>
              </w:rPr>
              <w:t>Batch processing (script)</w:t>
            </w:r>
          </w:p>
        </w:tc>
        <w:tc>
          <w:tcPr>
            <w:tcW w:w="1176" w:type="pct"/>
          </w:tcPr>
          <w:p w14:paraId="00E880E3" w14:textId="64A545C3" w:rsidR="00C35BA9" w:rsidRPr="002E6C5D"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A52E59" w14:textId="64034442" w:rsidR="00C35BA9" w:rsidRPr="002E6C5D"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rsidRPr="00B47854" w14:paraId="270FC91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161678" w14:textId="7ACD1364" w:rsidR="00C35BA9" w:rsidRPr="00B47854" w:rsidRDefault="00C35BA9" w:rsidP="00C35BA9">
            <w:pPr>
              <w:ind w:left="216"/>
              <w:jc w:val="both"/>
            </w:pPr>
            <w:r w:rsidRPr="00B47854">
              <w:t>Enable script</w:t>
            </w:r>
          </w:p>
        </w:tc>
        <w:tc>
          <w:tcPr>
            <w:tcW w:w="1176" w:type="pct"/>
          </w:tcPr>
          <w:p w14:paraId="2D68C247" w14:textId="3FA82CB8" w:rsidR="00C35BA9" w:rsidRPr="00B47854"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6F1D89D" w14:textId="76050094" w:rsidR="00C35BA9" w:rsidRPr="00B47854"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rsidRPr="00B47854" w14:paraId="6DE757C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4423E01" w14:textId="2248A5D7" w:rsidR="00C35BA9" w:rsidRPr="00B47854" w:rsidRDefault="00C35BA9" w:rsidP="00C35BA9">
            <w:pPr>
              <w:ind w:left="216"/>
              <w:jc w:val="both"/>
            </w:pPr>
            <w:r>
              <w:t>Load script</w:t>
            </w:r>
          </w:p>
        </w:tc>
        <w:tc>
          <w:tcPr>
            <w:tcW w:w="1176" w:type="pct"/>
          </w:tcPr>
          <w:p w14:paraId="0C5197F7" w14:textId="1F6EC7DB" w:rsidR="00C35BA9" w:rsidRPr="00B47854"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3F8BEA" w14:textId="61BF238F" w:rsidR="00C35BA9" w:rsidRPr="00B47854"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rsidRPr="00B47854" w14:paraId="191F8DE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8ECF69F" w14:textId="0A947885" w:rsidR="00C35BA9" w:rsidRDefault="00C35BA9" w:rsidP="00C35BA9">
            <w:pPr>
              <w:ind w:left="216"/>
              <w:jc w:val="both"/>
            </w:pPr>
            <w:r>
              <w:t>Built-in script list</w:t>
            </w:r>
          </w:p>
        </w:tc>
        <w:tc>
          <w:tcPr>
            <w:tcW w:w="1176" w:type="pct"/>
          </w:tcPr>
          <w:p w14:paraId="15BE1F62" w14:textId="781292DA" w:rsidR="00C35BA9" w:rsidRPr="00B47854"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9C6C27A" w14:textId="5AFF6937" w:rsidR="00C35BA9" w:rsidRPr="00B47854"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rsidRPr="00B47854" w14:paraId="0672D73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1F2870" w14:textId="2FC81E84" w:rsidR="00C35BA9" w:rsidRDefault="00C35BA9" w:rsidP="00C35BA9">
            <w:pPr>
              <w:ind w:left="216"/>
              <w:jc w:val="both"/>
            </w:pPr>
            <w:r>
              <w:t>Apply to batch process</w:t>
            </w:r>
          </w:p>
        </w:tc>
        <w:tc>
          <w:tcPr>
            <w:tcW w:w="1176" w:type="pct"/>
          </w:tcPr>
          <w:p w14:paraId="075F2F1A" w14:textId="3755FAA9"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9EA6D3" w14:textId="787DFCE8"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rsidRPr="00B47854" w14:paraId="2E08D00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5DC85AF" w14:textId="2C94A980" w:rsidR="00C35BA9" w:rsidRDefault="00C35BA9" w:rsidP="00C35BA9">
            <w:pPr>
              <w:ind w:left="216"/>
              <w:jc w:val="both"/>
            </w:pPr>
            <w:r>
              <w:lastRenderedPageBreak/>
              <w:t>Bitmask for fully automated time control</w:t>
            </w:r>
          </w:p>
        </w:tc>
        <w:tc>
          <w:tcPr>
            <w:tcW w:w="1176" w:type="pct"/>
          </w:tcPr>
          <w:p w14:paraId="38015820" w14:textId="0EB1B6F2"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69E9D64" w14:textId="52C42413"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rsidRPr="00B47854" w14:paraId="477CAD1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B343C8" w14:textId="5A35F42B" w:rsidR="00C35BA9" w:rsidRDefault="00C35BA9" w:rsidP="00C35BA9">
            <w:pPr>
              <w:ind w:left="216"/>
              <w:jc w:val="both"/>
            </w:pPr>
            <w:r>
              <w:t>Calculate</w:t>
            </w:r>
          </w:p>
        </w:tc>
        <w:tc>
          <w:tcPr>
            <w:tcW w:w="1176" w:type="pct"/>
          </w:tcPr>
          <w:p w14:paraId="343C4478" w14:textId="5EA7DD8E"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71B9054" w14:textId="68EB8792"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rsidRPr="00B47854" w14:paraId="56A996D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0CA6128" w14:textId="68AB6A33" w:rsidR="00C35BA9" w:rsidRDefault="00C35BA9" w:rsidP="00C35BA9">
            <w:pPr>
              <w:ind w:left="216"/>
              <w:jc w:val="both"/>
            </w:pPr>
            <w:r>
              <w:t>Component analysis</w:t>
            </w:r>
          </w:p>
        </w:tc>
        <w:tc>
          <w:tcPr>
            <w:tcW w:w="1176" w:type="pct"/>
          </w:tcPr>
          <w:p w14:paraId="1EFE1CA4" w14:textId="13160A7C"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9D82A4" w14:textId="4F9CF65C"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rsidRPr="00B47854" w14:paraId="7D2F936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27AB3EE" w14:textId="32B91E76" w:rsidR="00C35BA9" w:rsidRDefault="00C35BA9" w:rsidP="00C35BA9">
            <w:pPr>
              <w:ind w:left="216"/>
              <w:jc w:val="both"/>
            </w:pPr>
            <w:r>
              <w:t xml:space="preserve">Fetch mask </w:t>
            </w:r>
          </w:p>
        </w:tc>
        <w:tc>
          <w:tcPr>
            <w:tcW w:w="1176" w:type="pct"/>
          </w:tcPr>
          <w:p w14:paraId="085564DE" w14:textId="02D2717C"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F0B3CFD" w14:textId="5E5842A4"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rsidRPr="00B47854" w14:paraId="0ABE941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846DDA2" w14:textId="03438F81" w:rsidR="00C35BA9" w:rsidRDefault="00C35BA9" w:rsidP="00C35BA9">
            <w:pPr>
              <w:ind w:left="216"/>
              <w:jc w:val="both"/>
            </w:pPr>
            <w:r>
              <w:t>Generate components</w:t>
            </w:r>
          </w:p>
        </w:tc>
        <w:tc>
          <w:tcPr>
            <w:tcW w:w="1176" w:type="pct"/>
          </w:tcPr>
          <w:p w14:paraId="01B16F04" w14:textId="6A42A1CA"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EFC93CB" w14:textId="1945B361"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rsidRPr="00B47854" w14:paraId="124C679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A1291BA" w14:textId="60E88E4E" w:rsidR="00C35BA9" w:rsidRDefault="00C35BA9" w:rsidP="00C35BA9">
            <w:pPr>
              <w:ind w:left="216"/>
              <w:jc w:val="both"/>
            </w:pPr>
            <w:r>
              <w:t>Executing OpenCL filter</w:t>
            </w:r>
          </w:p>
        </w:tc>
        <w:tc>
          <w:tcPr>
            <w:tcW w:w="1176" w:type="pct"/>
          </w:tcPr>
          <w:p w14:paraId="656D892D" w14:textId="54A8238C"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345FCF" w14:textId="51688A33"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rsidRPr="00B47854" w14:paraId="201281F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58DE4EA" w14:textId="18618CE5" w:rsidR="00C35BA9" w:rsidRDefault="00C35BA9" w:rsidP="00C35BA9">
            <w:pPr>
              <w:ind w:left="216"/>
              <w:jc w:val="both"/>
            </w:pPr>
            <w:r>
              <w:t>Export components as RGB channels</w:t>
            </w:r>
          </w:p>
        </w:tc>
        <w:tc>
          <w:tcPr>
            <w:tcW w:w="1176" w:type="pct"/>
          </w:tcPr>
          <w:p w14:paraId="2F938993" w14:textId="7166DC8B"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A119874" w14:textId="1227B8E9"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rsidRPr="00E37947" w14:paraId="54FA865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2747FA2" w14:textId="63CA17C9" w:rsidR="00C35BA9" w:rsidRPr="00E37947" w:rsidRDefault="00C35BA9" w:rsidP="00C35BA9">
            <w:pPr>
              <w:ind w:left="216"/>
              <w:jc w:val="both"/>
            </w:pPr>
            <w:r w:rsidRPr="00E37947">
              <w:t>Noise</w:t>
            </w:r>
            <w:r>
              <w:t xml:space="preserve"> reduction</w:t>
            </w:r>
          </w:p>
        </w:tc>
        <w:tc>
          <w:tcPr>
            <w:tcW w:w="1176" w:type="pct"/>
          </w:tcPr>
          <w:p w14:paraId="6A512D6F" w14:textId="33723344" w:rsidR="00C35BA9" w:rsidRPr="007A6272"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48F562" w14:textId="01D50269" w:rsidR="00C35BA9" w:rsidRPr="007B3341"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rsidRPr="00E37947" w14:paraId="7632BC0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FFD30A6" w14:textId="11371574" w:rsidR="00C35BA9" w:rsidRPr="00E37947" w:rsidRDefault="00C35BA9" w:rsidP="00C35BA9">
            <w:pPr>
              <w:ind w:left="216"/>
              <w:jc w:val="both"/>
            </w:pPr>
            <w:r>
              <w:t>Save mask</w:t>
            </w:r>
          </w:p>
        </w:tc>
        <w:tc>
          <w:tcPr>
            <w:tcW w:w="1176" w:type="pct"/>
          </w:tcPr>
          <w:p w14:paraId="6F40213A" w14:textId="03EE41B7"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A478E82" w14:textId="665BC053"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rsidRPr="00E37947" w14:paraId="6A6AF70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DA41DC6" w14:textId="56B69AFF" w:rsidR="00C35BA9" w:rsidRDefault="00C35BA9" w:rsidP="00C35BA9">
            <w:pPr>
              <w:ind w:left="216"/>
              <w:jc w:val="both"/>
            </w:pPr>
            <w:r>
              <w:t>Selection tracking</w:t>
            </w:r>
          </w:p>
        </w:tc>
        <w:tc>
          <w:tcPr>
            <w:tcW w:w="1176" w:type="pct"/>
          </w:tcPr>
          <w:p w14:paraId="1C1730B7" w14:textId="778E9741"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0B492A7" w14:textId="344DA27B"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rsidRPr="00E37947" w14:paraId="00A486A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9FFC9D6" w14:textId="2FE7ECE1" w:rsidR="00C35BA9" w:rsidRPr="00E37947" w:rsidRDefault="00C35BA9" w:rsidP="00C35BA9">
            <w:pPr>
              <w:ind w:left="216"/>
              <w:jc w:val="both"/>
            </w:pPr>
            <w:r>
              <w:t>Save volume</w:t>
            </w:r>
          </w:p>
        </w:tc>
        <w:tc>
          <w:tcPr>
            <w:tcW w:w="1176" w:type="pct"/>
          </w:tcPr>
          <w:p w14:paraId="54EEEC9C" w14:textId="3F2580FC" w:rsidR="00C35BA9" w:rsidRPr="007A6272"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F7FCA7" w14:textId="5FB6827C" w:rsidR="00C35BA9" w:rsidRPr="007B3341"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rsidRPr="00E37947" w14:paraId="1388849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46E8E73" w14:textId="6FA3788F" w:rsidR="00C35BA9" w:rsidRDefault="00C35BA9" w:rsidP="00C35BA9">
            <w:pPr>
              <w:ind w:left="216"/>
              <w:jc w:val="both"/>
            </w:pPr>
            <w:r>
              <w:t xml:space="preserve">Sample intensity </w:t>
            </w:r>
          </w:p>
        </w:tc>
        <w:tc>
          <w:tcPr>
            <w:tcW w:w="1176" w:type="pct"/>
          </w:tcPr>
          <w:p w14:paraId="605BA193" w14:textId="311C6B35"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526F67" w14:textId="2A49A047"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rsidRPr="00E37947" w14:paraId="141027E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4E24C1" w14:textId="1C5048EA" w:rsidR="00C35BA9" w:rsidRDefault="00C35BA9" w:rsidP="00C35BA9">
            <w:pPr>
              <w:ind w:left="216"/>
              <w:jc w:val="both"/>
            </w:pPr>
            <w:r>
              <w:t xml:space="preserve">Track labeled masks </w:t>
            </w:r>
          </w:p>
        </w:tc>
        <w:tc>
          <w:tcPr>
            <w:tcW w:w="1176" w:type="pct"/>
          </w:tcPr>
          <w:p w14:paraId="2EE50410" w14:textId="3FA7B54A"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2D9AEB5" w14:textId="1FE2AE0D"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rsidRPr="00E37947" w14:paraId="2283E12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CC1A8F" w14:textId="6DE7C152" w:rsidR="00C35BA9" w:rsidRDefault="00C35BA9" w:rsidP="00C35BA9">
            <w:pPr>
              <w:ind w:left="216"/>
              <w:jc w:val="both"/>
            </w:pPr>
            <w:r>
              <w:t>Clear masks</w:t>
            </w:r>
          </w:p>
        </w:tc>
        <w:tc>
          <w:tcPr>
            <w:tcW w:w="1176" w:type="pct"/>
          </w:tcPr>
          <w:p w14:paraId="2523A363" w14:textId="462AB80C"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3FD2B9" w14:textId="6FE37BA6"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rsidRPr="00E37947" w14:paraId="429E5A0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7BA10A2" w14:textId="210E186D" w:rsidR="00C35BA9" w:rsidRDefault="00C35BA9" w:rsidP="00C35BA9">
            <w:pPr>
              <w:ind w:left="216"/>
              <w:jc w:val="both"/>
            </w:pPr>
            <w:r>
              <w:t>Background intensity distribution</w:t>
            </w:r>
          </w:p>
        </w:tc>
        <w:tc>
          <w:tcPr>
            <w:tcW w:w="1176" w:type="pct"/>
          </w:tcPr>
          <w:p w14:paraId="181CFD95" w14:textId="56920783"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38F1BB" w14:textId="3B370588"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rsidRPr="00E37947" w14:paraId="2D5F118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5C3095B" w14:textId="360B199C" w:rsidR="00C35BA9" w:rsidRDefault="00C35BA9" w:rsidP="00C35BA9">
            <w:pPr>
              <w:ind w:left="216"/>
              <w:jc w:val="both"/>
            </w:pPr>
            <w:r>
              <w:t>Export analysis results</w:t>
            </w:r>
          </w:p>
        </w:tc>
        <w:tc>
          <w:tcPr>
            <w:tcW w:w="1176" w:type="pct"/>
          </w:tcPr>
          <w:p w14:paraId="464AB635" w14:textId="27946EAC"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3CFA67" w14:textId="04668C23"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rsidRPr="00E37947" w14:paraId="20A732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8E1E9D" w14:textId="6E80A639" w:rsidR="00C35BA9" w:rsidRDefault="00C35BA9" w:rsidP="00C35BA9">
            <w:pPr>
              <w:ind w:left="216"/>
              <w:jc w:val="both"/>
            </w:pPr>
            <w:r>
              <w:t>HTML infographics support</w:t>
            </w:r>
          </w:p>
        </w:tc>
        <w:tc>
          <w:tcPr>
            <w:tcW w:w="1176" w:type="pct"/>
          </w:tcPr>
          <w:p w14:paraId="063924EF" w14:textId="0AFFFDC6"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94AABA1" w14:textId="19B7451C"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rsidRPr="00E37947" w14:paraId="02C2809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E772D95" w14:textId="3C12F077" w:rsidR="00C35BA9" w:rsidRDefault="00C35BA9" w:rsidP="00C35BA9">
            <w:pPr>
              <w:ind w:left="216"/>
              <w:jc w:val="both"/>
            </w:pPr>
            <w:r>
              <w:t>Image registration</w:t>
            </w:r>
          </w:p>
        </w:tc>
        <w:tc>
          <w:tcPr>
            <w:tcW w:w="1176" w:type="pct"/>
          </w:tcPr>
          <w:p w14:paraId="5D1C6ADE" w14:textId="1A58F4E2"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63CBA44" w14:textId="61B754AC"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rsidRPr="00E37947" w14:paraId="7905887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1D4EBA" w14:textId="1B301135" w:rsidR="00C35BA9" w:rsidRDefault="00C35BA9" w:rsidP="00C35BA9">
            <w:pPr>
              <w:ind w:left="216"/>
              <w:jc w:val="both"/>
            </w:pPr>
            <w:r>
              <w:t>Ruler point locations</w:t>
            </w:r>
          </w:p>
        </w:tc>
        <w:tc>
          <w:tcPr>
            <w:tcW w:w="1176" w:type="pct"/>
          </w:tcPr>
          <w:p w14:paraId="0A61F5F0" w14:textId="65622230"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24ACC9" w14:textId="00C66954"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rsidRPr="00E37947" w14:paraId="0643A2B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F892A93" w14:textId="2E22F693" w:rsidR="00C35BA9" w:rsidRDefault="00C35BA9" w:rsidP="00C35BA9">
            <w:pPr>
              <w:ind w:left="216"/>
              <w:jc w:val="both"/>
            </w:pPr>
            <w:r>
              <w:t>Point location export</w:t>
            </w:r>
          </w:p>
        </w:tc>
        <w:tc>
          <w:tcPr>
            <w:tcW w:w="1176" w:type="pct"/>
          </w:tcPr>
          <w:p w14:paraId="3C330918" w14:textId="19E29A2B"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CF0A055" w14:textId="25411706"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rsidRPr="00E37947" w14:paraId="7E033B0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C9EEB71" w14:textId="7405F973" w:rsidR="00C35BA9" w:rsidRDefault="00C35BA9" w:rsidP="00C35BA9">
            <w:pPr>
              <w:ind w:left="216"/>
              <w:jc w:val="both"/>
            </w:pPr>
            <w:r>
              <w:t>Switch volume</w:t>
            </w:r>
          </w:p>
        </w:tc>
        <w:tc>
          <w:tcPr>
            <w:tcW w:w="1176" w:type="pct"/>
          </w:tcPr>
          <w:p w14:paraId="67BB2929" w14:textId="47FC1EE0"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227054E" w14:textId="2E394CA5"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rsidRPr="00E37947" w14:paraId="3224B81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BB4D539" w14:textId="36D238B9" w:rsidR="00C35BA9" w:rsidRDefault="00C35BA9" w:rsidP="00C35BA9">
            <w:pPr>
              <w:ind w:left="216"/>
              <w:jc w:val="both"/>
            </w:pPr>
            <w:r>
              <w:t>Switch project</w:t>
            </w:r>
          </w:p>
        </w:tc>
        <w:tc>
          <w:tcPr>
            <w:tcW w:w="1176" w:type="pct"/>
          </w:tcPr>
          <w:p w14:paraId="1364DF66" w14:textId="75A3637E"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DB10EB" w14:textId="182CCFD6"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rsidRPr="00E37947" w14:paraId="7EA35C9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01D64F3" w14:textId="09C10512" w:rsidR="00C35BA9" w:rsidRDefault="00C35BA9" w:rsidP="00C35BA9">
            <w:pPr>
              <w:ind w:left="216"/>
              <w:jc w:val="both"/>
            </w:pPr>
            <w:r>
              <w:t>Load project</w:t>
            </w:r>
          </w:p>
        </w:tc>
        <w:tc>
          <w:tcPr>
            <w:tcW w:w="1176" w:type="pct"/>
          </w:tcPr>
          <w:p w14:paraId="62B69EDC" w14:textId="7C493237"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2F93CEF" w14:textId="1F1859A6"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rsidRPr="00E37947" w14:paraId="718F34B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51B4EE7" w14:textId="4679C63C" w:rsidR="00C35BA9" w:rsidRDefault="00C35BA9" w:rsidP="00C35BA9">
            <w:pPr>
              <w:ind w:left="216"/>
              <w:jc w:val="both"/>
            </w:pPr>
            <w:r>
              <w:t>Analyze ROIs</w:t>
            </w:r>
          </w:p>
        </w:tc>
        <w:tc>
          <w:tcPr>
            <w:tcW w:w="1176" w:type="pct"/>
          </w:tcPr>
          <w:p w14:paraId="63AED6F9" w14:textId="39071CFA"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579ED3E" w14:textId="60EF6535"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rsidRPr="00E37947" w14:paraId="1CE3DAF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1742E22" w14:textId="3D3B054B" w:rsidR="00C35BA9" w:rsidRDefault="00C35BA9" w:rsidP="00C35BA9">
            <w:pPr>
              <w:ind w:left="216"/>
              <w:jc w:val="both"/>
            </w:pPr>
            <w:r>
              <w:t>Train video</w:t>
            </w:r>
          </w:p>
        </w:tc>
        <w:tc>
          <w:tcPr>
            <w:tcW w:w="1176" w:type="pct"/>
          </w:tcPr>
          <w:p w14:paraId="211AA665" w14:textId="41026B1F"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66E3494" w14:textId="14D46140"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rsidRPr="00E37947" w14:paraId="43D8FB0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AE1426D" w14:textId="06A970BE" w:rsidR="00C35BA9" w:rsidRDefault="00C35BA9" w:rsidP="00C35BA9">
            <w:pPr>
              <w:ind w:left="216"/>
              <w:jc w:val="both"/>
            </w:pPr>
            <w:r>
              <w:t>Analyze video</w:t>
            </w:r>
          </w:p>
        </w:tc>
        <w:tc>
          <w:tcPr>
            <w:tcW w:w="1176" w:type="pct"/>
          </w:tcPr>
          <w:p w14:paraId="5EBE34C0" w14:textId="7B95C20C"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1FA8BFB" w14:textId="3B424A9C"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rsidRPr="00F62C0E" w14:paraId="20E8468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11D9F19" w14:textId="3AC85249" w:rsidR="00C35BA9" w:rsidRPr="00F62C0E" w:rsidRDefault="00C35BA9" w:rsidP="00C35BA9">
            <w:pPr>
              <w:jc w:val="both"/>
              <w:rPr>
                <w:b/>
              </w:rPr>
            </w:pPr>
            <w:r w:rsidRPr="00F62C0E">
              <w:rPr>
                <w:b/>
              </w:rPr>
              <w:t>Project</w:t>
            </w:r>
          </w:p>
        </w:tc>
        <w:tc>
          <w:tcPr>
            <w:tcW w:w="1176" w:type="pct"/>
          </w:tcPr>
          <w:p w14:paraId="486D7925" w14:textId="119521A2" w:rsidR="00C35BA9" w:rsidRPr="007A6272"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ACD4BF9" w14:textId="7F17453E" w:rsidR="00C35BA9" w:rsidRPr="007B3341"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rsidRPr="00E37947" w14:paraId="7C790F2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1F25E8B" w14:textId="055092AA" w:rsidR="00C35BA9" w:rsidRDefault="00C35BA9" w:rsidP="00C35BA9">
            <w:pPr>
              <w:ind w:left="216"/>
              <w:jc w:val="both"/>
            </w:pPr>
            <w:r>
              <w:t>Loading project</w:t>
            </w:r>
          </w:p>
        </w:tc>
        <w:tc>
          <w:tcPr>
            <w:tcW w:w="1176" w:type="pct"/>
          </w:tcPr>
          <w:p w14:paraId="3A21D948" w14:textId="2138045E" w:rsidR="00C35BA9" w:rsidRPr="007A6272"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997061" w14:textId="586DBF4B" w:rsidR="00C35BA9" w:rsidRPr="007B3341"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rsidRPr="00E37947" w14:paraId="562017D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104ED4" w14:textId="6B092217" w:rsidR="00C35BA9" w:rsidRDefault="00C35BA9" w:rsidP="00C35BA9">
            <w:pPr>
              <w:ind w:left="216"/>
              <w:jc w:val="both"/>
            </w:pPr>
            <w:r>
              <w:t>Saving project</w:t>
            </w:r>
          </w:p>
        </w:tc>
        <w:tc>
          <w:tcPr>
            <w:tcW w:w="1176" w:type="pct"/>
          </w:tcPr>
          <w:p w14:paraId="2AACD96F" w14:textId="7D0C4CAE" w:rsidR="00C35BA9" w:rsidRPr="007A6272"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41E3690" w14:textId="13CE43BB" w:rsidR="00C35BA9" w:rsidRPr="007B3341"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rsidRPr="00E37947" w14:paraId="268FD7A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F3F6057" w14:textId="73620E5F" w:rsidR="00C35BA9" w:rsidRDefault="00C35BA9" w:rsidP="00C35BA9">
            <w:pPr>
              <w:ind w:left="216"/>
              <w:jc w:val="both"/>
            </w:pPr>
            <w:r>
              <w:t>Automatic project saving when capture</w:t>
            </w:r>
          </w:p>
        </w:tc>
        <w:tc>
          <w:tcPr>
            <w:tcW w:w="1176" w:type="pct"/>
          </w:tcPr>
          <w:p w14:paraId="5D5FBB0D" w14:textId="5BE6BACD" w:rsidR="00C35BA9" w:rsidRPr="007A6272"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97CC92" w14:textId="2F65E72A" w:rsidR="00C35BA9" w:rsidRPr="007B3341"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rsidRPr="00E37947" w14:paraId="6BA0A4E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394A92" w14:textId="2CE0E404" w:rsidR="00C35BA9" w:rsidRPr="00472A08" w:rsidRDefault="00C35BA9" w:rsidP="00C35BA9">
            <w:pPr>
              <w:jc w:val="both"/>
              <w:rPr>
                <w:b/>
              </w:rPr>
            </w:pPr>
            <w:r w:rsidRPr="00472A08">
              <w:rPr>
                <w:b/>
              </w:rPr>
              <w:t>Miscellaneous</w:t>
            </w:r>
          </w:p>
        </w:tc>
        <w:tc>
          <w:tcPr>
            <w:tcW w:w="1176" w:type="pct"/>
          </w:tcPr>
          <w:p w14:paraId="69EE899F" w14:textId="6875FD29"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F228DA3" w14:textId="19C8D5F2"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Pr>
                <w:b/>
                <w:color w:val="auto"/>
                <w:sz w:val="16"/>
              </w:rPr>
              <w:t>○</w:t>
            </w:r>
          </w:p>
        </w:tc>
      </w:tr>
      <w:tr w:rsidR="00C35BA9" w:rsidRPr="00E37947" w14:paraId="28BDB6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0B1D105" w14:textId="4FC6D43C" w:rsidR="00C35BA9" w:rsidRDefault="00C35BA9" w:rsidP="00C35BA9">
            <w:pPr>
              <w:ind w:left="216"/>
              <w:jc w:val="both"/>
            </w:pPr>
            <w:r>
              <w:t>10-bit output (requires GPU support)</w:t>
            </w:r>
          </w:p>
        </w:tc>
        <w:tc>
          <w:tcPr>
            <w:tcW w:w="1176" w:type="pct"/>
          </w:tcPr>
          <w:p w14:paraId="10AC59A0" w14:textId="10721784"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F71A6E" w14:textId="5D52E277" w:rsidR="00C35BA9"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C35BA9" w:rsidRPr="00E37947" w14:paraId="1E5F576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DA22A48" w14:textId="190C79E6" w:rsidR="00C35BA9" w:rsidRDefault="00C35BA9" w:rsidP="00C35BA9">
            <w:pPr>
              <w:ind w:left="216"/>
              <w:jc w:val="both"/>
            </w:pPr>
            <w:r>
              <w:t>HDR10 support (requires GPU support)</w:t>
            </w:r>
          </w:p>
        </w:tc>
        <w:tc>
          <w:tcPr>
            <w:tcW w:w="1176" w:type="pct"/>
          </w:tcPr>
          <w:p w14:paraId="713CBE21" w14:textId="2F71A1C8"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256FE1C" w14:textId="77777777" w:rsidR="00C35BA9"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C35BA9" w:rsidRPr="00E37947" w14:paraId="61A1CFB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E74DA3E" w14:textId="33294B99" w:rsidR="00C35BA9" w:rsidRDefault="00C35BA9" w:rsidP="00C35BA9">
            <w:pPr>
              <w:ind w:left="216"/>
              <w:jc w:val="both"/>
            </w:pPr>
            <w:r>
              <w:t>Texture size limiter</w:t>
            </w:r>
          </w:p>
        </w:tc>
        <w:tc>
          <w:tcPr>
            <w:tcW w:w="1176" w:type="pct"/>
          </w:tcPr>
          <w:p w14:paraId="13E57D7A" w14:textId="53C8403F"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60B7C06" w14:textId="44559E82" w:rsidR="00C35BA9"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rsidRPr="00E37947" w14:paraId="15DF382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73D0E5" w14:textId="475D31F8" w:rsidR="00C35BA9" w:rsidRDefault="00C35BA9" w:rsidP="00C35BA9">
            <w:pPr>
              <w:ind w:left="216"/>
              <w:jc w:val="both"/>
            </w:pPr>
            <w:r>
              <w:t>Antialiasing (requires GPU support)</w:t>
            </w:r>
          </w:p>
        </w:tc>
        <w:tc>
          <w:tcPr>
            <w:tcW w:w="1176" w:type="pct"/>
          </w:tcPr>
          <w:p w14:paraId="2421A262" w14:textId="4ADB428F"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95F3E21" w14:textId="0A2BA4C8" w:rsidR="00C35BA9"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rsidRPr="00E37947" w14:paraId="561EB12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11F469A" w14:textId="15D78142" w:rsidR="00C35BA9" w:rsidRDefault="00C35BA9" w:rsidP="00C35BA9">
            <w:pPr>
              <w:ind w:left="216"/>
              <w:jc w:val="both"/>
            </w:pPr>
            <w:r>
              <w:t>Selection of OpenCL GPU (requires multiple GPUs)</w:t>
            </w:r>
          </w:p>
        </w:tc>
        <w:tc>
          <w:tcPr>
            <w:tcW w:w="1176" w:type="pct"/>
          </w:tcPr>
          <w:p w14:paraId="07E47005" w14:textId="5C68BF27"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AA1CC6" w14:textId="4870767B"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rsidRPr="00E37947" w14:paraId="60E97DC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02BEB3B" w14:textId="5F54849D" w:rsidR="00C35BA9" w:rsidRDefault="00C35BA9" w:rsidP="00C35BA9">
            <w:pPr>
              <w:ind w:left="216"/>
              <w:jc w:val="both"/>
            </w:pPr>
            <w:r>
              <w:t>Selection of OpenGL core profile version</w:t>
            </w:r>
          </w:p>
        </w:tc>
        <w:tc>
          <w:tcPr>
            <w:tcW w:w="1176" w:type="pct"/>
          </w:tcPr>
          <w:p w14:paraId="4FEBE8C9" w14:textId="650E33CF"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4E5A43" w14:textId="14DF8DED"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rsidRPr="00E37947" w14:paraId="7809418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045AB9B" w14:textId="3A753F53" w:rsidR="00C35BA9" w:rsidRDefault="00C35BA9" w:rsidP="00C35BA9">
            <w:pPr>
              <w:ind w:left="216"/>
              <w:jc w:val="both"/>
            </w:pPr>
            <w:r>
              <w:t>Feedback of OpenGL core profile version</w:t>
            </w:r>
          </w:p>
        </w:tc>
        <w:tc>
          <w:tcPr>
            <w:tcW w:w="1176" w:type="pct"/>
          </w:tcPr>
          <w:p w14:paraId="7BD52F3F" w14:textId="5C039D9B"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829134" w14:textId="11C224CB"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rsidRPr="00E37947" w14:paraId="6725E33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939C47B" w14:textId="5865C4B5" w:rsidR="00C35BA9" w:rsidRDefault="00C35BA9" w:rsidP="00C35BA9">
            <w:pPr>
              <w:ind w:left="216"/>
              <w:jc w:val="both"/>
            </w:pPr>
            <w:r>
              <w:t>Stereo rendering</w:t>
            </w:r>
          </w:p>
        </w:tc>
        <w:tc>
          <w:tcPr>
            <w:tcW w:w="1176" w:type="pct"/>
          </w:tcPr>
          <w:p w14:paraId="7833648B" w14:textId="3526DB60"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6A51BBC" w14:textId="2EBAB7C9"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rsidRPr="00E37947" w14:paraId="504D3AB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1F313AB" w14:textId="6AB3F1BB" w:rsidR="00C35BA9" w:rsidRDefault="00C35BA9" w:rsidP="00C35BA9">
            <w:pPr>
              <w:ind w:left="216"/>
              <w:jc w:val="both"/>
            </w:pPr>
            <w:r>
              <w:t>SteamVR</w:t>
            </w:r>
          </w:p>
        </w:tc>
        <w:tc>
          <w:tcPr>
            <w:tcW w:w="1176" w:type="pct"/>
          </w:tcPr>
          <w:p w14:paraId="35462F22" w14:textId="00C053F2"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08B050A" w14:textId="77777777"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C35BA9" w:rsidRPr="00E37947" w14:paraId="636784D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287E20" w14:textId="7862A5B8" w:rsidR="00C35BA9" w:rsidRDefault="00C35BA9" w:rsidP="00C35BA9">
            <w:pPr>
              <w:ind w:left="216"/>
              <w:jc w:val="both"/>
            </w:pPr>
            <w:r>
              <w:t>Xbox controller support</w:t>
            </w:r>
          </w:p>
        </w:tc>
        <w:tc>
          <w:tcPr>
            <w:tcW w:w="1176" w:type="pct"/>
          </w:tcPr>
          <w:p w14:paraId="6F7B659E" w14:textId="1BB38199"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F64FFD" w14:textId="77777777"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C35BA9" w:rsidRPr="00E37947" w14:paraId="19FFA2C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C93038C" w14:textId="73DEA324" w:rsidR="00C35BA9" w:rsidRDefault="00C35BA9" w:rsidP="00C35BA9">
            <w:pPr>
              <w:ind w:left="216"/>
              <w:jc w:val="both"/>
            </w:pPr>
            <w:r>
              <w:lastRenderedPageBreak/>
              <w:t>Looking Glass Holographic display support</w:t>
            </w:r>
          </w:p>
        </w:tc>
        <w:tc>
          <w:tcPr>
            <w:tcW w:w="1176" w:type="pct"/>
          </w:tcPr>
          <w:p w14:paraId="3EFBF716" w14:textId="62FB9211"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42F00A" w14:textId="681F8F2F"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bl>
    <w:p w14:paraId="3CE0EA7B" w14:textId="2CBA97C8" w:rsidR="00A26EF4" w:rsidRDefault="00A26EF4" w:rsidP="00302756">
      <w:pPr>
        <w:jc w:val="both"/>
      </w:pPr>
      <w:bookmarkStart w:id="596" w:name="_Toc406575235"/>
      <w:bookmarkStart w:id="597" w:name="_Toc406755697"/>
      <w:bookmarkStart w:id="598" w:name="_Toc406770779"/>
      <w:r>
        <w:br w:type="page"/>
      </w:r>
    </w:p>
    <w:p w14:paraId="50215CFE" w14:textId="65F681DD" w:rsidR="00993DC1" w:rsidRDefault="008948BC" w:rsidP="00302756">
      <w:pPr>
        <w:pStyle w:val="Heading2"/>
      </w:pPr>
      <w:bookmarkStart w:id="599" w:name="_Ref76480382"/>
      <w:bookmarkStart w:id="600" w:name="_Toc183178735"/>
      <w:r>
        <w:lastRenderedPageBreak/>
        <w:t xml:space="preserve">B. </w:t>
      </w:r>
      <w:r w:rsidR="00993DC1">
        <w:t>File Formats</w:t>
      </w:r>
      <w:bookmarkEnd w:id="596"/>
      <w:bookmarkEnd w:id="597"/>
      <w:bookmarkEnd w:id="598"/>
      <w:bookmarkEnd w:id="599"/>
      <w:bookmarkEnd w:id="600"/>
    </w:p>
    <w:p w14:paraId="023DC678" w14:textId="565C74B3" w:rsidR="005066DE" w:rsidRDefault="00CD2F54" w:rsidP="00302756">
      <w:pPr>
        <w:jc w:val="both"/>
      </w:pPr>
      <w:r>
        <w:t xml:space="preserve">FluoRender supports a series of file formats to load and save data. This is a list of all </w:t>
      </w:r>
      <w:r w:rsidR="00164413">
        <w:t xml:space="preserve">natively </w:t>
      </w:r>
      <w:r>
        <w:t>supported formats.</w:t>
      </w:r>
      <w:r w:rsidR="00670A13">
        <w:t xml:space="preserve"> Formats not listed here can still be directly opened through the ImageJ link feature</w:t>
      </w:r>
      <w:r w:rsidR="00164413">
        <w:t>. Configure the ImageJ link in the settings of FluoRender.</w:t>
      </w:r>
    </w:p>
    <w:p w14:paraId="2B3EE472" w14:textId="1A7CD3CF" w:rsidR="00CD2F54" w:rsidRDefault="00CD2F54" w:rsidP="00302756">
      <w:pPr>
        <w:pStyle w:val="Heading3"/>
        <w:jc w:val="both"/>
      </w:pPr>
      <w:r>
        <w:t>Tagged Image File Format (TIFF)</w:t>
      </w:r>
    </w:p>
    <w:p w14:paraId="350EF940" w14:textId="71589DF0" w:rsidR="00CD2F54" w:rsidRDefault="00CD2F54" w:rsidP="00302756">
      <w:pPr>
        <w:jc w:val="both"/>
      </w:pPr>
      <w:r>
        <w:t xml:space="preserve">The implementation of </w:t>
      </w:r>
      <w:r w:rsidR="00D174EC">
        <w:t xml:space="preserve">the </w:t>
      </w:r>
      <w:r>
        <w:t>TIFF format is based on TIFF specification revision 6.0 of June 1992. Features of TIFF format that are supported in FluoRender include:</w:t>
      </w:r>
    </w:p>
    <w:p w14:paraId="2FDD3817" w14:textId="54BD991B" w:rsidR="00CB442E" w:rsidRDefault="00CB442E" w:rsidP="00302756">
      <w:pPr>
        <w:spacing w:after="0"/>
        <w:jc w:val="both"/>
      </w:pPr>
      <w:r>
        <w:t>System-dependent bit order;</w:t>
      </w:r>
    </w:p>
    <w:p w14:paraId="3411BB38" w14:textId="14D24E94" w:rsidR="00CD2F54" w:rsidRDefault="00CD2F54" w:rsidP="00302756">
      <w:pPr>
        <w:spacing w:after="0"/>
        <w:jc w:val="both"/>
      </w:pPr>
      <w:r>
        <w:t>Grayscale and RGB data;</w:t>
      </w:r>
    </w:p>
    <w:p w14:paraId="27481ECC" w14:textId="631D4EC4" w:rsidR="00CD2F54" w:rsidRDefault="00CD2F54" w:rsidP="00302756">
      <w:pPr>
        <w:spacing w:after="0"/>
        <w:jc w:val="both"/>
      </w:pPr>
      <w:r>
        <w:t>Image stacks;</w:t>
      </w:r>
    </w:p>
    <w:p w14:paraId="37FB5C9B" w14:textId="7C2DF1D4" w:rsidR="00CD2F54" w:rsidRDefault="00CD2F54" w:rsidP="00302756">
      <w:pPr>
        <w:spacing w:after="0"/>
        <w:jc w:val="both"/>
      </w:pPr>
      <w:r>
        <w:t>BYTE and SHORT data;</w:t>
      </w:r>
    </w:p>
    <w:p w14:paraId="411C77D5" w14:textId="5914A5FC" w:rsidR="00CD2F54" w:rsidRDefault="00CD2F54" w:rsidP="00302756">
      <w:pPr>
        <w:spacing w:after="0"/>
        <w:jc w:val="both"/>
      </w:pPr>
      <w:r>
        <w:t>LZW compression;</w:t>
      </w:r>
    </w:p>
    <w:p w14:paraId="09A34EDA" w14:textId="6767464D" w:rsidR="00CD2F54" w:rsidRDefault="00CD2F54" w:rsidP="00302756">
      <w:pPr>
        <w:spacing w:after="0"/>
        <w:jc w:val="both"/>
      </w:pPr>
      <w:r>
        <w:t>Data strips;</w:t>
      </w:r>
    </w:p>
    <w:p w14:paraId="0000E991" w14:textId="0D6ED03A" w:rsidR="00496C60" w:rsidRDefault="00BA48AF" w:rsidP="00302756">
      <w:pPr>
        <w:spacing w:after="0"/>
        <w:jc w:val="both"/>
      </w:pPr>
      <w:r>
        <w:t>Tiles</w:t>
      </w:r>
      <w:r w:rsidR="005C74AA">
        <w:t>;</w:t>
      </w:r>
    </w:p>
    <w:p w14:paraId="4AE4515A" w14:textId="334F9624" w:rsidR="00CD2F54" w:rsidRDefault="00CB442E" w:rsidP="00302756">
      <w:pPr>
        <w:jc w:val="both"/>
      </w:pPr>
      <w:r>
        <w:t>Big-TIFF.</w:t>
      </w:r>
    </w:p>
    <w:p w14:paraId="0D33B9D5" w14:textId="275BBAEF" w:rsidR="005C74AA" w:rsidRDefault="005C74AA" w:rsidP="00302756">
      <w:pPr>
        <w:jc w:val="both"/>
      </w:pPr>
      <w:r>
        <w:t>In addition, 32-bit</w:t>
      </w:r>
      <w:r w:rsidR="00B710DB">
        <w:t xml:space="preserve"> uncompressed data are converted to 16-bit data at loading</w:t>
      </w:r>
      <w:r w:rsidR="0025023E">
        <w:t>. For floating point values, a dialog is</w:t>
      </w:r>
      <w:r w:rsidR="00093169">
        <w:t xml:space="preserve"> displayed for users to enter the range of values to be mapped to </w:t>
      </w:r>
      <w:r w:rsidR="002D3724">
        <w:t>16-bit data.</w:t>
      </w:r>
    </w:p>
    <w:p w14:paraId="2FBCECCD" w14:textId="068343A0" w:rsidR="00A86640" w:rsidRDefault="00A86640" w:rsidP="00302756">
      <w:pPr>
        <w:pStyle w:val="Heading3"/>
        <w:jc w:val="both"/>
      </w:pPr>
      <w:r>
        <w:t>ImageJ Hyperstack Format (TIFF)</w:t>
      </w:r>
    </w:p>
    <w:p w14:paraId="1905971F" w14:textId="391AF43B" w:rsidR="00A86640" w:rsidRDefault="00A86640" w:rsidP="00302756">
      <w:pPr>
        <w:jc w:val="both"/>
      </w:pPr>
      <w:r>
        <w:t>ImageJ can save multichannel time sequence data with the hyperstack format. FluoRender automatically detects this format and reads channels and time points correctly.</w:t>
      </w:r>
      <w:r w:rsidR="00E4792E">
        <w:t xml:space="preserve"> ImageJ hyperstack </w:t>
      </w:r>
      <w:r w:rsidR="00C31162">
        <w:t xml:space="preserve">files </w:t>
      </w:r>
      <w:r w:rsidR="00D174EC">
        <w:t>larger</w:t>
      </w:r>
      <w:r w:rsidR="00E4792E">
        <w:t xml:space="preserve"> than 4 GB</w:t>
      </w:r>
      <w:r w:rsidR="00C31162">
        <w:t xml:space="preserve"> are also supported.</w:t>
      </w:r>
    </w:p>
    <w:p w14:paraId="2032A887" w14:textId="27A691BD" w:rsidR="00CB442E" w:rsidRDefault="00CB442E" w:rsidP="00302756">
      <w:pPr>
        <w:pStyle w:val="Heading3"/>
        <w:jc w:val="both"/>
      </w:pPr>
      <w:r>
        <w:t xml:space="preserve">Near Raw </w:t>
      </w:r>
      <w:r w:rsidR="00C1357C">
        <w:t>Raster Data</w:t>
      </w:r>
      <w:r>
        <w:t xml:space="preserve"> (NRRD)</w:t>
      </w:r>
    </w:p>
    <w:p w14:paraId="52780EB8" w14:textId="3E1BED1B" w:rsidR="00CB442E" w:rsidRDefault="00CB442E" w:rsidP="00302756">
      <w:pPr>
        <w:jc w:val="both"/>
      </w:pPr>
      <w:r>
        <w:t xml:space="preserve">Nrrd reading and writing is based on Teem tools. FluoRender supports reading and writing single channel byte and short nrrd </w:t>
      </w:r>
      <w:r w:rsidR="00C1357C">
        <w:t>formats</w:t>
      </w:r>
      <w:r>
        <w:t>.</w:t>
      </w:r>
    </w:p>
    <w:p w14:paraId="630D7436" w14:textId="0F599066" w:rsidR="00CB442E" w:rsidRDefault="00ED4B07" w:rsidP="00302756">
      <w:pPr>
        <w:pStyle w:val="Heading3"/>
        <w:jc w:val="both"/>
      </w:pPr>
      <w:r>
        <w:t>Olympus Microscopy (OIB and OIF)</w:t>
      </w:r>
    </w:p>
    <w:p w14:paraId="6E92C341" w14:textId="364B9BEF" w:rsidR="00ED4B07" w:rsidRDefault="00C1357C" w:rsidP="00302756">
      <w:pPr>
        <w:jc w:val="both"/>
      </w:pPr>
      <w:r>
        <w:t>Our i</w:t>
      </w:r>
      <w:r w:rsidR="00ED4B07">
        <w:t>mplementation is based on OIB/OIF format specification version 1.0.0.0.</w:t>
      </w:r>
    </w:p>
    <w:p w14:paraId="6FAFBC0A" w14:textId="53BE12F8" w:rsidR="00ED4B07" w:rsidRDefault="00ED4B07" w:rsidP="00302756">
      <w:pPr>
        <w:pStyle w:val="Heading3"/>
        <w:jc w:val="both"/>
      </w:pPr>
      <w:r>
        <w:t>Zeiss Laser Scanning Microscopy (LSM)</w:t>
      </w:r>
    </w:p>
    <w:p w14:paraId="4C00BF77" w14:textId="0E852E55" w:rsidR="00ED4B07" w:rsidRDefault="00C1357C" w:rsidP="00302756">
      <w:pPr>
        <w:jc w:val="both"/>
      </w:pPr>
      <w:r>
        <w:t>Our i</w:t>
      </w:r>
      <w:r w:rsidR="00ED4B07">
        <w:t>mplementation is based on LSM 5/7 release 6.0 of January 2011. Larger-than-4GB data are supported.</w:t>
      </w:r>
    </w:p>
    <w:p w14:paraId="4497CFD9" w14:textId="3E8C9295" w:rsidR="00ED4B07" w:rsidRDefault="00ED4B07" w:rsidP="00302756">
      <w:pPr>
        <w:pStyle w:val="Heading3"/>
        <w:jc w:val="both"/>
      </w:pPr>
      <w:r>
        <w:t>Prairie View (XML)</w:t>
      </w:r>
    </w:p>
    <w:p w14:paraId="00D5E920" w14:textId="1AF9AACA" w:rsidR="007A4329" w:rsidRDefault="00C1357C" w:rsidP="00302756">
      <w:pPr>
        <w:jc w:val="both"/>
      </w:pPr>
      <w:r>
        <w:t>Prairie View version 5.1 and older are supported. Our i</w:t>
      </w:r>
      <w:r w:rsidR="007A4329">
        <w:t>mplementation</w:t>
      </w:r>
      <w:r w:rsidR="00ED4B07">
        <w:t xml:space="preserve"> of </w:t>
      </w:r>
      <w:r>
        <w:t xml:space="preserve">the </w:t>
      </w:r>
      <w:r w:rsidR="00ED4B07">
        <w:t xml:space="preserve">Prairie View format is supported by </w:t>
      </w:r>
      <w:r w:rsidR="007A4329">
        <w:t>developers from Bruker Corporation.</w:t>
      </w:r>
    </w:p>
    <w:p w14:paraId="7035975A" w14:textId="77777777" w:rsidR="006B2E5B" w:rsidRDefault="00BA48AF" w:rsidP="00302756">
      <w:pPr>
        <w:pStyle w:val="Heading3"/>
        <w:jc w:val="both"/>
      </w:pPr>
      <w:r>
        <w:t>VVD (VVD)</w:t>
      </w:r>
    </w:p>
    <w:p w14:paraId="4852C13E" w14:textId="77777777" w:rsidR="00D66FCE" w:rsidRDefault="004D735F" w:rsidP="00302756">
      <w:pPr>
        <w:jc w:val="both"/>
      </w:pPr>
      <w:r>
        <w:t>A</w:t>
      </w:r>
      <w:r w:rsidR="006B2E5B">
        <w:t xml:space="preserve"> VVD </w:t>
      </w:r>
      <w:r>
        <w:t>file</w:t>
      </w:r>
      <w:r w:rsidR="006B2E5B">
        <w:t xml:space="preserve"> is a multiresolution f</w:t>
      </w:r>
      <w:r>
        <w:t>ormat</w:t>
      </w:r>
      <w:r w:rsidR="00485515">
        <w:t xml:space="preserve"> designed by Takashi Kawase</w:t>
      </w:r>
      <w:r w:rsidR="0051079C">
        <w:t xml:space="preserve">. Extremely large data can be downsampled into a series of resolution levels and then converted to the VVD format. When a VVD format is loaded into FluoRender, the resolution loaded and </w:t>
      </w:r>
      <w:r w:rsidR="0051079C">
        <w:lastRenderedPageBreak/>
        <w:t>visualized depen</w:t>
      </w:r>
      <w:r w:rsidR="002C5187">
        <w:t>ds on the zoom level. In addition, use</w:t>
      </w:r>
      <w:r w:rsidR="00735EF0">
        <w:t xml:space="preserve"> the level offset setting in the FluoRender setting dialog to increase or decrease the resolution levels.</w:t>
      </w:r>
    </w:p>
    <w:p w14:paraId="7EA23D14" w14:textId="77777777" w:rsidR="00BF5796" w:rsidRDefault="00BF5796" w:rsidP="00302756">
      <w:pPr>
        <w:pStyle w:val="Heading3"/>
        <w:jc w:val="both"/>
      </w:pPr>
      <w:r>
        <w:t>Zeiss ZISRAW (CZI)</w:t>
      </w:r>
    </w:p>
    <w:p w14:paraId="5D0E0C7E" w14:textId="6282C0CD" w:rsidR="00C50A6F" w:rsidRDefault="00BF5796" w:rsidP="00302756">
      <w:pPr>
        <w:jc w:val="both"/>
      </w:pPr>
      <w:r>
        <w:t>Our implementation is based on the ZISRAW file format design specification V 1.2.2, published in July 2016.</w:t>
      </w:r>
      <w:r w:rsidR="002F07DB">
        <w:t xml:space="preserve"> The assembly of multiple image tiles from</w:t>
      </w:r>
      <w:r w:rsidR="0062621F">
        <w:t xml:space="preserve"> scans using a moving stage is supported.</w:t>
      </w:r>
    </w:p>
    <w:p w14:paraId="256BBDCD" w14:textId="25BA2260" w:rsidR="00DF33B3" w:rsidRDefault="00C50A6F" w:rsidP="00302756">
      <w:pPr>
        <w:pStyle w:val="Heading3"/>
        <w:jc w:val="both"/>
      </w:pPr>
      <w:r>
        <w:t>Nikon ND2</w:t>
      </w:r>
      <w:r w:rsidR="00DF33B3">
        <w:t xml:space="preserve"> (ND2</w:t>
      </w:r>
      <w:r w:rsidR="00382F2C">
        <w:t>)</w:t>
      </w:r>
    </w:p>
    <w:p w14:paraId="69F63954" w14:textId="70A9E81A" w:rsidR="00382F2C" w:rsidRDefault="00DF33B3" w:rsidP="00302756">
      <w:pPr>
        <w:jc w:val="both"/>
      </w:pPr>
      <w:r>
        <w:t>Our implementation is based on the ND2 SDK version 1.1.0.0.</w:t>
      </w:r>
    </w:p>
    <w:p w14:paraId="009163EE" w14:textId="77777777" w:rsidR="00382F2C" w:rsidRDefault="00382F2C" w:rsidP="00302756">
      <w:pPr>
        <w:pStyle w:val="Heading3"/>
        <w:jc w:val="both"/>
      </w:pPr>
      <w:r>
        <w:t>Leica Image Format (LIF and LOF)</w:t>
      </w:r>
    </w:p>
    <w:p w14:paraId="262C679C" w14:textId="0A358787" w:rsidR="00382F2C" w:rsidRDefault="00382F2C" w:rsidP="00302756">
      <w:pPr>
        <w:jc w:val="both"/>
      </w:pPr>
      <w:r>
        <w:t xml:space="preserve">Our implementation is based on the Leica Image File Formats Version 3.2, published in September 2016. A LIF file may contain multiple images from different experiments. Use the new series selection function to select one image at loading. </w:t>
      </w:r>
      <w:r w:rsidR="00EB075A">
        <w:t>When</w:t>
      </w:r>
      <w:r w:rsidR="0040477C">
        <w:t xml:space="preserve"> multiple image</w:t>
      </w:r>
      <w:r w:rsidR="003F561E">
        <w:t xml:space="preserve"> tiles</w:t>
      </w:r>
      <w:r w:rsidR="0040477C">
        <w:t xml:space="preserve"> are from </w:t>
      </w:r>
      <w:r w:rsidR="008C012D">
        <w:t xml:space="preserve">scans </w:t>
      </w:r>
      <w:r w:rsidR="003F561E">
        <w:t>using</w:t>
      </w:r>
      <w:r w:rsidR="008C012D">
        <w:t xml:space="preserve"> a moving stage, FluoRender can assemble the images into a full scan as long as the </w:t>
      </w:r>
      <w:r w:rsidR="003F561E">
        <w:t xml:space="preserve">tile position information is provided in the metadata. </w:t>
      </w:r>
      <w:r>
        <w:t xml:space="preserve">A LOF file can only contain one image. See </w:t>
      </w:r>
      <w:r>
        <w:fldChar w:fldCharType="begin" w:fldLock="1"/>
      </w:r>
      <w:r>
        <w:instrText xml:space="preserve"> REF _Ref40088215 \r \h </w:instrText>
      </w:r>
      <w:r w:rsidR="00302756">
        <w:instrText xml:space="preserve"> \* MERGEFORMAT </w:instrText>
      </w:r>
      <w:r>
        <w:fldChar w:fldCharType="separate"/>
      </w:r>
      <w:r>
        <w:t>Chapter 4</w:t>
      </w:r>
      <w:r>
        <w:fldChar w:fldCharType="end"/>
      </w:r>
      <w:r>
        <w:t xml:space="preserve"> for more details.</w:t>
      </w:r>
    </w:p>
    <w:p w14:paraId="38CC476E" w14:textId="327350B4" w:rsidR="002D3724" w:rsidRDefault="002D3724" w:rsidP="00302756">
      <w:pPr>
        <w:pStyle w:val="Heading3"/>
        <w:jc w:val="both"/>
      </w:pPr>
      <w:r>
        <w:t>Movie Files</w:t>
      </w:r>
    </w:p>
    <w:p w14:paraId="662DB93C" w14:textId="12484EEE" w:rsidR="002D3724" w:rsidRPr="002D3724" w:rsidRDefault="00235649" w:rsidP="00302756">
      <w:pPr>
        <w:jc w:val="both"/>
      </w:pPr>
      <w:r>
        <w:t>FFMPEG</w:t>
      </w:r>
      <w:r w:rsidR="00DD2595">
        <w:t xml:space="preserve"> is used for movie file support. The following container formats are supported: MP4, M4V, MOV, AVI, and WMV.</w:t>
      </w:r>
    </w:p>
    <w:p w14:paraId="4B451AA2" w14:textId="67FD6ED2" w:rsidR="00050DF9" w:rsidRDefault="005066DE" w:rsidP="00302756">
      <w:pPr>
        <w:jc w:val="both"/>
      </w:pPr>
      <w:r>
        <w:br w:type="page"/>
      </w:r>
    </w:p>
    <w:p w14:paraId="749A487F" w14:textId="6B60A870" w:rsidR="00050DF9" w:rsidRDefault="00050DF9" w:rsidP="00302756">
      <w:pPr>
        <w:pStyle w:val="Heading2"/>
      </w:pPr>
      <w:bookmarkStart w:id="601" w:name="_Ref433193019"/>
      <w:bookmarkStart w:id="602" w:name="_Toc183178736"/>
      <w:r>
        <w:lastRenderedPageBreak/>
        <w:t>C. Keyboard Shortcuts</w:t>
      </w:r>
      <w:bookmarkEnd w:id="601"/>
      <w:bookmarkEnd w:id="602"/>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F1BE5" w14:paraId="6931B0E3" w14:textId="77777777" w:rsidTr="00BC4251">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ECDE306" w14:textId="77777777" w:rsidR="00DF1BE5" w:rsidRDefault="00DF1BE5" w:rsidP="00302756">
            <w:pPr>
              <w:pStyle w:val="Icon"/>
              <w:jc w:val="both"/>
            </w:pPr>
            <w:r>
              <w:rPr>
                <w:noProof/>
                <w:lang w:eastAsia="en-US"/>
              </w:rPr>
              <mc:AlternateContent>
                <mc:Choice Requires="wpg">
                  <w:drawing>
                    <wp:inline distT="0" distB="0" distL="0" distR="0" wp14:anchorId="325BD546" wp14:editId="0811ABFC">
                      <wp:extent cx="228600" cy="228600"/>
                      <wp:effectExtent l="0" t="0" r="0" b="0"/>
                      <wp:docPr id="50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8" name="Oval 5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9" name="Freeform 5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B3092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Mu9vaIYFAAD1EQAADgAAAAAAAAAAAAAAAAAuAgAAZHJzL2Uy&#10;b0RvYy54bWxQSwECLQAUAAYACAAAACEA+AwpmdgAAAADAQAADwAAAAAAAAAAAAAAAADgBwAAZHJz&#10;L2Rvd25yZXYueG1sUEsFBgAAAAAEAAQA8wAAAOUIAAAAAA==&#10;">
                      <v:oval id="Oval 50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pHB8AA&#10;AADcAAAADwAAAGRycy9kb3ducmV2LnhtbERPzU4CMRC+m/gOzZh4k64mEFgpxGAgXsSAPsBkO25X&#10;t9OmLcvy9s6BxOOX73+5Hn2vBkq5C2zgcVKBIm6C7bg18PW5fZiDygXZYh+YDFwow3p1e7PE2oYz&#10;H2g4llZJCOcaDbhSYq11bhx5zJMQiYX7DsljEZhabROeJdz3+qmqZtpjx9LgMNLGUfN7PHkpcXF4&#10;jZtdt5h7an8+LrO0f0dj7u/Gl2dQhcbyL76636yBaSVr5YwcAb3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qpHB8AAAADcAAAADwAAAAAAAAAAAAAAAACYAgAAZHJzL2Rvd25y&#10;ZXYueG1sUEsFBgAAAAAEAAQA9QAAAIUDAAAAAA==&#10;" fillcolor="#f24f4f [3204]" stroked="f" strokeweight="0">
                        <v:stroke joinstyle="miter"/>
                        <o:lock v:ext="edit" aspectratio="t"/>
                      </v:oval>
                      <v:shape id="Freeform 50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qPFcUA&#10;AADcAAAADwAAAGRycy9kb3ducmV2LnhtbESPQUvDQBSE7wX/w/IEb+3GaoON3RYpCDkJNkqvz+xL&#10;Nph9G3a3afTXu0Khx2FmvmE2u8n2YiQfOscK7hcZCOLa6Y5bBR/V6/wJRIjIGnvHpOCHAuy2N7MN&#10;Ftqd+Z3GQ2xFgnAoUIGJcSikDLUhi2HhBuLkNc5bjEn6VmqP5wS3vVxmWS4tdpwWDA60N1R/H05W&#10;wfH3sxpPvjJvjS/Lx/XXMffNg1J3t9PLM4hIU7yGL+1SK1hla/g/k4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Ko8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B8B470E" w14:textId="2590BE07" w:rsidR="00DF1BE5" w:rsidRDefault="00DF1BE5"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Make sure the </w:t>
            </w:r>
            <w:r w:rsidR="00FF5CA2">
              <w:t xml:space="preserve">render view is activated </w:t>
            </w:r>
            <w:r>
              <w:t>when render</w:t>
            </w:r>
            <w:r w:rsidR="00D174EC">
              <w:t>-view-related</w:t>
            </w:r>
            <w:r>
              <w:t xml:space="preserve"> shortcuts are used. </w:t>
            </w:r>
            <w:r w:rsidR="0071171A">
              <w:t>To activate the render view, click</w:t>
            </w:r>
            <w:r w:rsidR="00003AFB">
              <w:t xml:space="preserve"> anywhere within it.</w:t>
            </w:r>
          </w:p>
        </w:tc>
      </w:tr>
    </w:tbl>
    <w:p w14:paraId="615740DF" w14:textId="69ED23A0" w:rsidR="00050DF9" w:rsidRDefault="00050DF9" w:rsidP="00302756">
      <w:pPr>
        <w:pStyle w:val="Heading3"/>
        <w:jc w:val="both"/>
      </w:pPr>
      <w:r>
        <w:t>For render view</w:t>
      </w:r>
    </w:p>
    <w:p w14:paraId="1A0B2BA4" w14:textId="2B4CA715" w:rsidR="003A51B9" w:rsidRDefault="003A51B9" w:rsidP="00302756">
      <w:pPr>
        <w:spacing w:after="0"/>
        <w:ind w:left="288"/>
        <w:jc w:val="both"/>
        <w:rPr>
          <w:bCs/>
        </w:rPr>
      </w:pPr>
      <w:r>
        <w:rPr>
          <w:b/>
        </w:rPr>
        <w:t>Ctrl + N.</w:t>
      </w:r>
      <w:r>
        <w:rPr>
          <w:bCs/>
        </w:rPr>
        <w:t xml:space="preserve"> Create a new project.</w:t>
      </w:r>
    </w:p>
    <w:p w14:paraId="4BB313A4" w14:textId="0B17EDAA" w:rsidR="003A51B9" w:rsidRDefault="003A51B9" w:rsidP="00302756">
      <w:pPr>
        <w:spacing w:after="0"/>
        <w:ind w:left="288"/>
        <w:jc w:val="both"/>
        <w:rPr>
          <w:bCs/>
        </w:rPr>
      </w:pPr>
      <w:r>
        <w:rPr>
          <w:b/>
        </w:rPr>
        <w:t>Ctrl + S.</w:t>
      </w:r>
      <w:r>
        <w:rPr>
          <w:bCs/>
        </w:rPr>
        <w:t xml:space="preserve"> Save the current project.</w:t>
      </w:r>
    </w:p>
    <w:p w14:paraId="75CBC381" w14:textId="5111315E" w:rsidR="003A51B9" w:rsidRDefault="003A51B9" w:rsidP="00302756">
      <w:pPr>
        <w:spacing w:after="0"/>
        <w:ind w:left="288"/>
        <w:jc w:val="both"/>
        <w:rPr>
          <w:bCs/>
        </w:rPr>
      </w:pPr>
      <w:r>
        <w:rPr>
          <w:b/>
        </w:rPr>
        <w:t>Ctrl + Z.</w:t>
      </w:r>
      <w:r>
        <w:rPr>
          <w:bCs/>
        </w:rPr>
        <w:t xml:space="preserve"> Undo one step of operations.</w:t>
      </w:r>
    </w:p>
    <w:p w14:paraId="78DAC987" w14:textId="58FE0A0B" w:rsidR="003A51B9" w:rsidRDefault="003A51B9" w:rsidP="00302756">
      <w:pPr>
        <w:spacing w:after="0"/>
        <w:ind w:left="288"/>
        <w:jc w:val="both"/>
        <w:rPr>
          <w:bCs/>
        </w:rPr>
      </w:pPr>
      <w:r>
        <w:rPr>
          <w:b/>
        </w:rPr>
        <w:t>Ctrl + Shift + Z.</w:t>
      </w:r>
      <w:r>
        <w:rPr>
          <w:bCs/>
        </w:rPr>
        <w:t xml:space="preserve"> Redo one step of operations.</w:t>
      </w:r>
    </w:p>
    <w:p w14:paraId="39EB4DD0" w14:textId="6853F354" w:rsidR="003A51B9" w:rsidRPr="003A51B9" w:rsidRDefault="003A51B9" w:rsidP="00302756">
      <w:pPr>
        <w:spacing w:after="0"/>
        <w:ind w:left="288"/>
        <w:jc w:val="both"/>
        <w:rPr>
          <w:bCs/>
        </w:rPr>
      </w:pPr>
      <w:r>
        <w:rPr>
          <w:b/>
        </w:rPr>
        <w:t>Ctrl + O.</w:t>
      </w:r>
      <w:r>
        <w:rPr>
          <w:bCs/>
        </w:rPr>
        <w:t xml:space="preserve"> Open a volume file.</w:t>
      </w:r>
    </w:p>
    <w:p w14:paraId="5BC32EF4" w14:textId="20A5F741" w:rsidR="00050DF9" w:rsidRDefault="00050DF9" w:rsidP="00302756">
      <w:pPr>
        <w:spacing w:after="0"/>
        <w:ind w:left="288"/>
        <w:jc w:val="both"/>
      </w:pPr>
      <w:r w:rsidRPr="00050DF9">
        <w:rPr>
          <w:b/>
        </w:rPr>
        <w:t>F5.</w:t>
      </w:r>
      <w:r>
        <w:t xml:space="preserve"> Refresh render view.</w:t>
      </w:r>
    </w:p>
    <w:p w14:paraId="7ACF3624" w14:textId="33DE2B61" w:rsidR="00957B25" w:rsidRDefault="00957B25" w:rsidP="00302756">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Left.</w:t>
      </w:r>
      <w:r>
        <w:t xml:space="preserve"> Pan left for one entire view.</w:t>
      </w:r>
    </w:p>
    <w:p w14:paraId="72805331" w14:textId="58464D11" w:rsidR="00957B25" w:rsidRDefault="00957B25" w:rsidP="00302756">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Right.</w:t>
      </w:r>
      <w:r>
        <w:t xml:space="preserve"> Pan right for one entire view.</w:t>
      </w:r>
    </w:p>
    <w:p w14:paraId="040283B9" w14:textId="502E488F" w:rsidR="00957B25" w:rsidRDefault="00957B25" w:rsidP="00302756">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Up.</w:t>
      </w:r>
      <w:r>
        <w:t xml:space="preserve"> Pan up for one entire view.</w:t>
      </w:r>
    </w:p>
    <w:p w14:paraId="35FB88D8" w14:textId="33ED5FD2" w:rsidR="00957B25" w:rsidRPr="00FD5CCF" w:rsidRDefault="00957B25" w:rsidP="00302756">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Down.</w:t>
      </w:r>
      <w:r w:rsidRPr="00FD5CCF">
        <w:t xml:space="preserve"> Pan down for one entire view.</w:t>
      </w:r>
    </w:p>
    <w:p w14:paraId="6C376AD0" w14:textId="7358C887" w:rsidR="00FD5CCF" w:rsidRPr="00FD5CCF" w:rsidRDefault="00FD5CCF" w:rsidP="00302756">
      <w:pPr>
        <w:ind w:left="288"/>
        <w:jc w:val="both"/>
      </w:pPr>
      <w:r w:rsidRPr="00FD5CCF">
        <w:rPr>
          <w:b/>
        </w:rPr>
        <w:t xml:space="preserve">Esc. </w:t>
      </w:r>
      <w:r w:rsidRPr="00FD5CCF">
        <w:t xml:space="preserve">Exit </w:t>
      </w:r>
      <w:r w:rsidR="00D174EC">
        <w:t>full-screen</w:t>
      </w:r>
      <w:r w:rsidRPr="00FD5CCF">
        <w:t xml:space="preserve"> mode.</w:t>
      </w:r>
    </w:p>
    <w:p w14:paraId="485645D6" w14:textId="1C609DBC" w:rsidR="00050DF9" w:rsidRDefault="00050DF9" w:rsidP="00302756">
      <w:pPr>
        <w:pStyle w:val="Heading3"/>
        <w:jc w:val="both"/>
      </w:pPr>
      <w:r>
        <w:t>For color input in volume property settings</w:t>
      </w:r>
    </w:p>
    <w:p w14:paraId="5B3D0E2D" w14:textId="41280C1F" w:rsidR="00050DF9" w:rsidRDefault="00050DF9" w:rsidP="00302756">
      <w:pPr>
        <w:spacing w:after="0"/>
        <w:ind w:left="288"/>
        <w:jc w:val="both"/>
      </w:pPr>
      <w:r w:rsidRPr="00050DF9">
        <w:rPr>
          <w:b/>
        </w:rPr>
        <w:t>B.</w:t>
      </w:r>
      <w:r>
        <w:t xml:space="preserve"> Blue (0, 0, 255)</w:t>
      </w:r>
    </w:p>
    <w:p w14:paraId="0591B060" w14:textId="3545D51F" w:rsidR="00050DF9" w:rsidRDefault="00050DF9" w:rsidP="00302756">
      <w:pPr>
        <w:spacing w:after="0"/>
        <w:ind w:left="288"/>
        <w:jc w:val="both"/>
      </w:pPr>
      <w:r w:rsidRPr="00050DF9">
        <w:rPr>
          <w:b/>
        </w:rPr>
        <w:t>C.</w:t>
      </w:r>
      <w:r>
        <w:t xml:space="preserve"> Cyan (0, 255, 255)</w:t>
      </w:r>
    </w:p>
    <w:p w14:paraId="3441CCF8" w14:textId="77777777" w:rsidR="00050DF9" w:rsidRDefault="00050DF9" w:rsidP="00302756">
      <w:pPr>
        <w:spacing w:after="0"/>
        <w:ind w:left="288"/>
        <w:jc w:val="both"/>
      </w:pPr>
      <w:r w:rsidRPr="00050DF9">
        <w:rPr>
          <w:b/>
        </w:rPr>
        <w:t>G.</w:t>
      </w:r>
      <w:r>
        <w:t xml:space="preserve"> Green (0, 255, 0)</w:t>
      </w:r>
    </w:p>
    <w:p w14:paraId="26888C37" w14:textId="77777777" w:rsidR="00050DF9" w:rsidRDefault="00050DF9" w:rsidP="00302756">
      <w:pPr>
        <w:spacing w:after="0"/>
        <w:ind w:left="288"/>
        <w:jc w:val="both"/>
      </w:pPr>
      <w:r w:rsidRPr="00050DF9">
        <w:rPr>
          <w:b/>
        </w:rPr>
        <w:t>K.</w:t>
      </w:r>
      <w:r>
        <w:t xml:space="preserve"> Black (0, 0, 0)</w:t>
      </w:r>
    </w:p>
    <w:p w14:paraId="3865D269" w14:textId="53307B96" w:rsidR="00050DF9" w:rsidRDefault="00050DF9" w:rsidP="00302756">
      <w:pPr>
        <w:spacing w:after="0"/>
        <w:ind w:left="288"/>
        <w:jc w:val="both"/>
      </w:pPr>
      <w:r w:rsidRPr="00050DF9">
        <w:rPr>
          <w:b/>
        </w:rPr>
        <w:t>M.</w:t>
      </w:r>
      <w:r>
        <w:t xml:space="preserve"> Magenta (255, 0, 255)</w:t>
      </w:r>
    </w:p>
    <w:p w14:paraId="68963E16" w14:textId="77777777" w:rsidR="00050DF9" w:rsidRDefault="00050DF9" w:rsidP="00302756">
      <w:pPr>
        <w:spacing w:after="0"/>
        <w:ind w:left="288"/>
        <w:jc w:val="both"/>
      </w:pPr>
      <w:r w:rsidRPr="00050DF9">
        <w:rPr>
          <w:b/>
        </w:rPr>
        <w:t>R.</w:t>
      </w:r>
      <w:r>
        <w:t xml:space="preserve"> Red (255, 0, 0)</w:t>
      </w:r>
    </w:p>
    <w:p w14:paraId="4F969289" w14:textId="77777777" w:rsidR="00050DF9" w:rsidRDefault="00050DF9" w:rsidP="00302756">
      <w:pPr>
        <w:spacing w:after="0"/>
        <w:ind w:left="288"/>
        <w:jc w:val="both"/>
      </w:pPr>
      <w:r w:rsidRPr="00050DF9">
        <w:rPr>
          <w:b/>
        </w:rPr>
        <w:t>W</w:t>
      </w:r>
      <w:r>
        <w:t>. White (255, 255, 255)</w:t>
      </w:r>
    </w:p>
    <w:p w14:paraId="530DCAF8" w14:textId="06020E20" w:rsidR="00050DF9" w:rsidRDefault="00050DF9" w:rsidP="00302756">
      <w:pPr>
        <w:ind w:left="288"/>
        <w:jc w:val="both"/>
      </w:pPr>
      <w:r w:rsidRPr="00050DF9">
        <w:rPr>
          <w:b/>
        </w:rPr>
        <w:t>Y.</w:t>
      </w:r>
      <w:r>
        <w:t xml:space="preserve"> Yellow (255, 255, 0)</w:t>
      </w:r>
    </w:p>
    <w:p w14:paraId="6A82AA2C" w14:textId="759C68BE" w:rsidR="00050DF9" w:rsidRDefault="00050DF9" w:rsidP="00302756">
      <w:pPr>
        <w:pStyle w:val="Heading3"/>
        <w:jc w:val="both"/>
      </w:pPr>
      <w:r>
        <w:t xml:space="preserve">For </w:t>
      </w:r>
      <w:r w:rsidR="00D174EC">
        <w:t>paintbrush</w:t>
      </w:r>
      <w:r>
        <w:t xml:space="preserve"> tool</w:t>
      </w:r>
    </w:p>
    <w:p w14:paraId="31C73805" w14:textId="66C50855" w:rsidR="00050DF9" w:rsidRDefault="009909EC" w:rsidP="00302756">
      <w:pPr>
        <w:spacing w:after="0"/>
        <w:ind w:left="288"/>
        <w:jc w:val="both"/>
      </w:pPr>
      <w:r w:rsidRPr="009909EC">
        <w:rPr>
          <w:b/>
        </w:rPr>
        <w:t>Shift (Hold).</w:t>
      </w:r>
      <w:r>
        <w:t xml:space="preserve"> Enable selection brush.</w:t>
      </w:r>
    </w:p>
    <w:p w14:paraId="30AC8DB4" w14:textId="614A33E2" w:rsidR="009909EC" w:rsidRDefault="009909EC" w:rsidP="00302756">
      <w:pPr>
        <w:spacing w:after="0"/>
        <w:ind w:left="288"/>
        <w:jc w:val="both"/>
      </w:pPr>
      <w:r w:rsidRPr="009909EC">
        <w:rPr>
          <w:b/>
        </w:rPr>
        <w:t>Z (Hold).</w:t>
      </w:r>
      <w:r>
        <w:t xml:space="preserve"> Enable diffusion brush.</w:t>
      </w:r>
    </w:p>
    <w:p w14:paraId="2FDD8BD5" w14:textId="235348AE" w:rsidR="009909EC" w:rsidRDefault="009909EC" w:rsidP="00302756">
      <w:pPr>
        <w:spacing w:after="0"/>
        <w:ind w:left="288"/>
        <w:jc w:val="both"/>
      </w:pPr>
      <w:r w:rsidRPr="009909EC">
        <w:rPr>
          <w:b/>
        </w:rPr>
        <w:t>X (Hold).</w:t>
      </w:r>
      <w:r>
        <w:t xml:space="preserve"> Enable eraser.</w:t>
      </w:r>
    </w:p>
    <w:p w14:paraId="76B54635" w14:textId="2D7401D9" w:rsidR="009909EC" w:rsidRPr="00FD5CCF" w:rsidRDefault="009909EC" w:rsidP="00302756">
      <w:pPr>
        <w:spacing w:after="0"/>
        <w:ind w:left="288"/>
        <w:jc w:val="both"/>
      </w:pPr>
      <w:r w:rsidRPr="009909EC">
        <w:rPr>
          <w:b/>
        </w:rPr>
        <w:t>V (Hold).</w:t>
      </w:r>
      <w:r w:rsidRPr="00FD5CCF">
        <w:rPr>
          <w:b/>
        </w:rPr>
        <w:t xml:space="preserve"> </w:t>
      </w:r>
      <w:r w:rsidRPr="00FD5CCF">
        <w:t>Disable highlighting.</w:t>
      </w:r>
    </w:p>
    <w:p w14:paraId="3A57DFD4" w14:textId="524655C6" w:rsidR="00FD5CCF" w:rsidRDefault="00FD5CCF" w:rsidP="00302756">
      <w:pPr>
        <w:ind w:left="288"/>
        <w:jc w:val="both"/>
      </w:pPr>
      <w:r w:rsidRPr="00FD5CCF">
        <w:rPr>
          <w:b/>
        </w:rPr>
        <w:t xml:space="preserve">C. </w:t>
      </w:r>
      <w:r w:rsidRPr="00FD5CCF">
        <w:t>Clear selection.</w:t>
      </w:r>
    </w:p>
    <w:p w14:paraId="6F557899" w14:textId="5C829120" w:rsidR="002B0DE9" w:rsidRDefault="002B0DE9" w:rsidP="00302756">
      <w:pPr>
        <w:pStyle w:val="Heading3"/>
        <w:jc w:val="both"/>
      </w:pPr>
      <w:r>
        <w:t>For selecting components</w:t>
      </w:r>
    </w:p>
    <w:p w14:paraId="10461036" w14:textId="3DAB7BFB" w:rsidR="002B0DE9" w:rsidRDefault="00887F29" w:rsidP="00302756">
      <w:pPr>
        <w:spacing w:after="0"/>
        <w:ind w:left="288"/>
        <w:jc w:val="both"/>
      </w:pPr>
      <w:r>
        <w:rPr>
          <w:b/>
        </w:rPr>
        <w:t>Ctrl</w:t>
      </w:r>
      <w:r w:rsidR="002B0DE9" w:rsidRPr="009909EC">
        <w:rPr>
          <w:b/>
        </w:rPr>
        <w:t xml:space="preserve"> (Hold).</w:t>
      </w:r>
      <w:r w:rsidR="002B0DE9">
        <w:t xml:space="preserve"> </w:t>
      </w:r>
      <w:r>
        <w:t>Select multiple components; select/unselect components</w:t>
      </w:r>
      <w:r w:rsidR="002B0DE9">
        <w:t>.</w:t>
      </w:r>
    </w:p>
    <w:p w14:paraId="6AE896F8" w14:textId="57B496E3" w:rsidR="002B0DE9" w:rsidRDefault="00887F29" w:rsidP="00302756">
      <w:pPr>
        <w:spacing w:after="0"/>
        <w:ind w:left="288"/>
        <w:jc w:val="both"/>
      </w:pPr>
      <w:r>
        <w:rPr>
          <w:b/>
        </w:rPr>
        <w:t>Enter</w:t>
      </w:r>
      <w:r w:rsidR="0042072B">
        <w:rPr>
          <w:b/>
        </w:rPr>
        <w:t>/Return</w:t>
      </w:r>
      <w:r w:rsidR="002B0DE9" w:rsidRPr="009909EC">
        <w:rPr>
          <w:b/>
        </w:rPr>
        <w:t>.</w:t>
      </w:r>
      <w:r w:rsidR="002B0DE9">
        <w:t xml:space="preserve"> </w:t>
      </w:r>
      <w:r>
        <w:t>Include components</w:t>
      </w:r>
      <w:r w:rsidR="002B0DE9">
        <w:t>.</w:t>
      </w:r>
    </w:p>
    <w:p w14:paraId="120D5B70" w14:textId="60CA612B" w:rsidR="002B0DE9" w:rsidRDefault="007A4F8F" w:rsidP="00302756">
      <w:pPr>
        <w:ind w:left="288"/>
        <w:jc w:val="both"/>
      </w:pPr>
      <w:r>
        <w:rPr>
          <w:b/>
        </w:rPr>
        <w:t>/</w:t>
      </w:r>
      <w:r w:rsidR="0042072B">
        <w:rPr>
          <w:b/>
        </w:rPr>
        <w:t xml:space="preserve"> (Slash)</w:t>
      </w:r>
      <w:r w:rsidR="002B0DE9" w:rsidRPr="00FD5CCF">
        <w:rPr>
          <w:b/>
        </w:rPr>
        <w:t xml:space="preserve">. </w:t>
      </w:r>
      <w:r>
        <w:t>Exclude components</w:t>
      </w:r>
      <w:r w:rsidR="002B0DE9" w:rsidRPr="00FD5CCF">
        <w:t>.</w:t>
      </w:r>
    </w:p>
    <w:p w14:paraId="5677AD22" w14:textId="4294842C" w:rsidR="009909EC" w:rsidRDefault="009909EC" w:rsidP="00302756">
      <w:pPr>
        <w:pStyle w:val="Heading3"/>
        <w:jc w:val="both"/>
      </w:pPr>
      <w:r>
        <w:t xml:space="preserve">For moving </w:t>
      </w:r>
      <w:r w:rsidR="00B56148">
        <w:t xml:space="preserve">the </w:t>
      </w:r>
      <w:r>
        <w:t xml:space="preserve">clipping plane </w:t>
      </w:r>
      <w:r w:rsidR="003B7F03">
        <w:t>section</w:t>
      </w:r>
    </w:p>
    <w:p w14:paraId="6F5CA421" w14:textId="1F54EB2F" w:rsidR="009909EC" w:rsidRDefault="009909EC" w:rsidP="00302756">
      <w:pPr>
        <w:spacing w:after="0"/>
        <w:ind w:left="288"/>
        <w:jc w:val="both"/>
      </w:pPr>
      <w:r w:rsidRPr="009909EC">
        <w:rPr>
          <w:b/>
        </w:rPr>
        <w:t>W.</w:t>
      </w:r>
      <w:r w:rsidR="00957B25">
        <w:t xml:space="preserve"> Move</w:t>
      </w:r>
      <w:r>
        <w:t xml:space="preserve"> up one </w:t>
      </w:r>
      <w:r w:rsidR="00B56148">
        <w:t>section size</w:t>
      </w:r>
      <w:r>
        <w:t>.</w:t>
      </w:r>
    </w:p>
    <w:p w14:paraId="3EC0D433" w14:textId="15D42362" w:rsidR="009909EC" w:rsidRDefault="009909EC" w:rsidP="00302756">
      <w:pPr>
        <w:ind w:left="288"/>
        <w:jc w:val="both"/>
      </w:pPr>
      <w:r w:rsidRPr="009909EC">
        <w:rPr>
          <w:b/>
        </w:rPr>
        <w:t>S.</w:t>
      </w:r>
      <w:r w:rsidR="00957B25">
        <w:t xml:space="preserve"> Move</w:t>
      </w:r>
      <w:r>
        <w:t xml:space="preserve"> down one </w:t>
      </w:r>
      <w:r w:rsidR="00B56148">
        <w:t>section size</w:t>
      </w:r>
      <w:r>
        <w:t>.</w:t>
      </w:r>
    </w:p>
    <w:p w14:paraId="249FD474" w14:textId="5C1732B4" w:rsidR="009909EC" w:rsidRDefault="009909EC" w:rsidP="00302756">
      <w:pPr>
        <w:pStyle w:val="Heading3"/>
        <w:jc w:val="both"/>
      </w:pPr>
      <w:r>
        <w:lastRenderedPageBreak/>
        <w:t>For stepping through a time sequence</w:t>
      </w:r>
    </w:p>
    <w:p w14:paraId="22A62CF3" w14:textId="72A2A398" w:rsidR="009909EC" w:rsidRDefault="009909EC" w:rsidP="00302756">
      <w:pPr>
        <w:spacing w:after="0"/>
        <w:ind w:left="288"/>
        <w:jc w:val="both"/>
      </w:pPr>
      <w:r w:rsidRPr="009909EC">
        <w:rPr>
          <w:b/>
        </w:rPr>
        <w:t>A.</w:t>
      </w:r>
      <w:r w:rsidR="00957B25">
        <w:t xml:space="preserve"> Step</w:t>
      </w:r>
      <w:r>
        <w:t xml:space="preserve"> backward one time point.</w:t>
      </w:r>
    </w:p>
    <w:p w14:paraId="6EC255DB" w14:textId="33647966" w:rsidR="009909EC" w:rsidRPr="00BB248B" w:rsidRDefault="009909EC" w:rsidP="00302756">
      <w:pPr>
        <w:spacing w:after="0"/>
        <w:ind w:left="288"/>
        <w:jc w:val="both"/>
      </w:pPr>
      <w:r w:rsidRPr="009909EC">
        <w:rPr>
          <w:b/>
        </w:rPr>
        <w:t>D.</w:t>
      </w:r>
      <w:r w:rsidR="00957B25" w:rsidRPr="00BB248B">
        <w:t xml:space="preserve"> Step</w:t>
      </w:r>
      <w:r w:rsidRPr="00BB248B">
        <w:t xml:space="preserve"> forward one time point.</w:t>
      </w:r>
    </w:p>
    <w:p w14:paraId="612F4B21" w14:textId="07563C95" w:rsidR="00BB248B" w:rsidRDefault="00BB248B" w:rsidP="00302756">
      <w:pPr>
        <w:ind w:left="288"/>
        <w:jc w:val="both"/>
      </w:pPr>
      <w:r w:rsidRPr="00BB248B">
        <w:rPr>
          <w:b/>
        </w:rPr>
        <w:t>Space (Hold).</w:t>
      </w:r>
      <w:r>
        <w:t xml:space="preserve"> Continuously play back a time sequence.</w:t>
      </w:r>
    </w:p>
    <w:p w14:paraId="5E4E0258" w14:textId="2F9824B6" w:rsidR="00206BAF" w:rsidRDefault="00206BAF" w:rsidP="00302756">
      <w:pPr>
        <w:pStyle w:val="Heading3"/>
        <w:jc w:val="both"/>
      </w:pPr>
      <w:r>
        <w:t>For tracking</w:t>
      </w:r>
    </w:p>
    <w:p w14:paraId="5DCA291D" w14:textId="7B741C29" w:rsidR="00206BAF" w:rsidRPr="00FD5CCF" w:rsidRDefault="00206BAF" w:rsidP="00302756">
      <w:pPr>
        <w:spacing w:after="0"/>
        <w:ind w:left="288"/>
        <w:jc w:val="both"/>
      </w:pPr>
      <w:r w:rsidRPr="00FD5CCF">
        <w:rPr>
          <w:b/>
        </w:rPr>
        <w:t xml:space="preserve">F. </w:t>
      </w:r>
      <w:r w:rsidRPr="00FD5CCF">
        <w:t>Select full component.</w:t>
      </w:r>
    </w:p>
    <w:p w14:paraId="0F8BA636" w14:textId="001D9922" w:rsidR="00206BAF" w:rsidRPr="00FD5CCF" w:rsidRDefault="00206BAF" w:rsidP="00302756">
      <w:pPr>
        <w:spacing w:after="0"/>
        <w:ind w:left="288"/>
        <w:jc w:val="both"/>
      </w:pPr>
      <w:r w:rsidRPr="00FD5CCF">
        <w:rPr>
          <w:b/>
        </w:rPr>
        <w:t xml:space="preserve">L. </w:t>
      </w:r>
      <w:r w:rsidRPr="00FD5CCF">
        <w:t>Link IDs.</w:t>
      </w:r>
    </w:p>
    <w:p w14:paraId="74F8994A" w14:textId="5DE30F13" w:rsidR="00206BAF" w:rsidRDefault="00206BAF" w:rsidP="00302756">
      <w:pPr>
        <w:spacing w:after="0"/>
        <w:ind w:left="288"/>
        <w:jc w:val="both"/>
      </w:pPr>
      <w:r w:rsidRPr="00FD5CCF">
        <w:rPr>
          <w:b/>
        </w:rPr>
        <w:t xml:space="preserve">N. </w:t>
      </w:r>
      <w:r w:rsidRPr="00FD5CCF">
        <w:t>Assign ID.</w:t>
      </w:r>
    </w:p>
    <w:p w14:paraId="22720CBD" w14:textId="07B6FB91" w:rsidR="00A86640" w:rsidRDefault="00A86640" w:rsidP="00302756">
      <w:pPr>
        <w:spacing w:after="0"/>
        <w:ind w:left="288"/>
        <w:jc w:val="both"/>
      </w:pPr>
      <w:r w:rsidRPr="00A86640">
        <w:rPr>
          <w:b/>
        </w:rPr>
        <w:t>M.</w:t>
      </w:r>
      <w:r>
        <w:t xml:space="preserve"> Save masks.</w:t>
      </w:r>
    </w:p>
    <w:p w14:paraId="11DDA09A" w14:textId="17D74553" w:rsidR="00206366" w:rsidRDefault="00206366" w:rsidP="00302756">
      <w:pPr>
        <w:jc w:val="both"/>
        <w:rPr>
          <w:b/>
        </w:rPr>
      </w:pPr>
      <w:r>
        <w:rPr>
          <w:b/>
        </w:rPr>
        <w:br w:type="page"/>
      </w:r>
    </w:p>
    <w:p w14:paraId="7EA1DAFB" w14:textId="228B2926" w:rsidR="00CA4FB9" w:rsidRDefault="00CA4FB9" w:rsidP="00302756">
      <w:pPr>
        <w:pStyle w:val="Heading2"/>
      </w:pPr>
      <w:bookmarkStart w:id="603" w:name="_Toc183178737"/>
      <w:r>
        <w:lastRenderedPageBreak/>
        <w:t>D.</w:t>
      </w:r>
      <w:r w:rsidR="00463FFF">
        <w:t xml:space="preserve"> Command Line Options</w:t>
      </w:r>
      <w:bookmarkEnd w:id="603"/>
    </w:p>
    <w:p w14:paraId="4FB64A21" w14:textId="182962A3" w:rsidR="00463FFF" w:rsidRDefault="00463FFF" w:rsidP="00302756">
      <w:pPr>
        <w:jc w:val="both"/>
      </w:pPr>
      <w:r>
        <w:t>FluoRender supports</w:t>
      </w:r>
      <w:r w:rsidR="0012704D">
        <w:t xml:space="preserve"> a series of command line options when launched from the Windows command line tool or </w:t>
      </w:r>
      <w:r w:rsidR="007D6A49">
        <w:t xml:space="preserve">macOS Terminal. </w:t>
      </w:r>
      <w:r w:rsidR="00E67FF2">
        <w:t xml:space="preserve">Browse to </w:t>
      </w:r>
      <w:r w:rsidR="00BA4115">
        <w:t xml:space="preserve">the </w:t>
      </w:r>
      <w:r w:rsidR="00E67FF2">
        <w:t>FluoRender</w:t>
      </w:r>
      <w:r w:rsidR="00BA4115">
        <w:t xml:space="preserve"> executable and open the command line tool or Terminal from the </w:t>
      </w:r>
      <w:r w:rsidR="008865A8">
        <w:t>directory. Notice that macOS needs the directory</w:t>
      </w:r>
      <w:r w:rsidR="00AD324D">
        <w:t xml:space="preserve"> inside of the application contents. You may also add the direct</w:t>
      </w:r>
      <w:r w:rsidR="004803DE">
        <w:t xml:space="preserve">ory to </w:t>
      </w:r>
      <w:r w:rsidR="00D174EC">
        <w:t xml:space="preserve">the </w:t>
      </w:r>
      <w:r w:rsidR="004803DE">
        <w:t>system path so that FluoRender can be launched anywhere with the command line</w:t>
      </w:r>
      <w:r w:rsidR="00A45E52">
        <w:t xml:space="preserve"> tool</w:t>
      </w:r>
      <w:r w:rsidR="004803DE">
        <w:t>.</w:t>
      </w:r>
    </w:p>
    <w:tbl>
      <w:tblPr>
        <w:tblStyle w:val="GridTable4-Accent2"/>
        <w:tblW w:w="0" w:type="auto"/>
        <w:tblLayout w:type="fixed"/>
        <w:tblLook w:val="04A0" w:firstRow="1" w:lastRow="0" w:firstColumn="1" w:lastColumn="0" w:noHBand="0" w:noVBand="1"/>
      </w:tblPr>
      <w:tblGrid>
        <w:gridCol w:w="1075"/>
        <w:gridCol w:w="1170"/>
        <w:gridCol w:w="720"/>
        <w:gridCol w:w="2610"/>
        <w:gridCol w:w="3775"/>
      </w:tblGrid>
      <w:tr w:rsidR="00CA09EB" w14:paraId="463B700D" w14:textId="77777777" w:rsidTr="00C35B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4B48C4B" w14:textId="004F8F89" w:rsidR="00CA09EB" w:rsidRDefault="00430BD0" w:rsidP="00302756">
            <w:pPr>
              <w:jc w:val="both"/>
            </w:pPr>
            <w:r>
              <w:t>Command Type</w:t>
            </w:r>
          </w:p>
        </w:tc>
        <w:tc>
          <w:tcPr>
            <w:tcW w:w="1170" w:type="dxa"/>
          </w:tcPr>
          <w:p w14:paraId="5D76E1B3" w14:textId="60F0F009" w:rsidR="00CA09EB" w:rsidRDefault="00430BD0" w:rsidP="00302756">
            <w:pPr>
              <w:jc w:val="both"/>
              <w:cnfStyle w:val="100000000000" w:firstRow="1" w:lastRow="0" w:firstColumn="0" w:lastColumn="0" w:oddVBand="0" w:evenVBand="0" w:oddHBand="0" w:evenHBand="0" w:firstRowFirstColumn="0" w:firstRowLastColumn="0" w:lastRowFirstColumn="0" w:lastRowLastColumn="0"/>
            </w:pPr>
            <w:r>
              <w:t>Long Command</w:t>
            </w:r>
          </w:p>
        </w:tc>
        <w:tc>
          <w:tcPr>
            <w:tcW w:w="720" w:type="dxa"/>
          </w:tcPr>
          <w:p w14:paraId="34BD82AB" w14:textId="43B75061" w:rsidR="00CA09EB" w:rsidRDefault="00430BD0" w:rsidP="00302756">
            <w:pPr>
              <w:jc w:val="both"/>
              <w:cnfStyle w:val="100000000000" w:firstRow="1" w:lastRow="0" w:firstColumn="0" w:lastColumn="0" w:oddVBand="0" w:evenVBand="0" w:oddHBand="0" w:evenHBand="0" w:firstRowFirstColumn="0" w:firstRowLastColumn="0" w:lastRowFirstColumn="0" w:lastRowLastColumn="0"/>
            </w:pPr>
            <w:r>
              <w:t>Short Command</w:t>
            </w:r>
          </w:p>
        </w:tc>
        <w:tc>
          <w:tcPr>
            <w:tcW w:w="2610" w:type="dxa"/>
          </w:tcPr>
          <w:p w14:paraId="654AB083" w14:textId="7DE77EBB" w:rsidR="00CA09EB" w:rsidRDefault="00430BD0" w:rsidP="00302756">
            <w:pPr>
              <w:jc w:val="both"/>
              <w:cnfStyle w:val="100000000000" w:firstRow="1" w:lastRow="0" w:firstColumn="0" w:lastColumn="0" w:oddVBand="0" w:evenVBand="0" w:oddHBand="0" w:evenHBand="0" w:firstRowFirstColumn="0" w:firstRowLastColumn="0" w:lastRowFirstColumn="0" w:lastRowLastColumn="0"/>
            </w:pPr>
            <w:r>
              <w:t>Purpose</w:t>
            </w:r>
          </w:p>
        </w:tc>
        <w:tc>
          <w:tcPr>
            <w:tcW w:w="3775" w:type="dxa"/>
          </w:tcPr>
          <w:p w14:paraId="7D627BFC" w14:textId="47C6A17E" w:rsidR="00CA09EB" w:rsidRDefault="00A25953" w:rsidP="00302756">
            <w:pPr>
              <w:jc w:val="both"/>
              <w:cnfStyle w:val="100000000000" w:firstRow="1" w:lastRow="0" w:firstColumn="0" w:lastColumn="0" w:oddVBand="0" w:evenVBand="0" w:oddHBand="0" w:evenHBand="0" w:firstRowFirstColumn="0" w:firstRowLastColumn="0" w:lastRowFirstColumn="0" w:lastRowLastColumn="0"/>
            </w:pPr>
            <w:r>
              <w:t>Example</w:t>
            </w:r>
          </w:p>
        </w:tc>
      </w:tr>
      <w:tr w:rsidR="00CA09EB" w14:paraId="72B11ABF" w14:textId="77777777" w:rsidTr="00C3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1468626" w14:textId="3F390409" w:rsidR="00CA09EB" w:rsidRDefault="00A25953" w:rsidP="00302756">
            <w:pPr>
              <w:jc w:val="both"/>
            </w:pPr>
            <w:r>
              <w:t>Switch</w:t>
            </w:r>
          </w:p>
        </w:tc>
        <w:tc>
          <w:tcPr>
            <w:tcW w:w="1170" w:type="dxa"/>
          </w:tcPr>
          <w:p w14:paraId="3995616E" w14:textId="6C4ED3D2" w:rsidR="00CA09EB" w:rsidRDefault="00087F01" w:rsidP="00302756">
            <w:pPr>
              <w:jc w:val="both"/>
              <w:cnfStyle w:val="000000100000" w:firstRow="0" w:lastRow="0" w:firstColumn="0" w:lastColumn="0" w:oddVBand="0" w:evenVBand="0" w:oddHBand="1" w:evenHBand="0" w:firstRowFirstColumn="0" w:firstRowLastColumn="0" w:lastRowFirstColumn="0" w:lastRowLastColumn="0"/>
            </w:pPr>
            <w:r>
              <w:t>--alpha</w:t>
            </w:r>
          </w:p>
        </w:tc>
        <w:tc>
          <w:tcPr>
            <w:tcW w:w="720" w:type="dxa"/>
          </w:tcPr>
          <w:p w14:paraId="32C79C18" w14:textId="779D5FCD" w:rsidR="00CA09EB" w:rsidRDefault="00087F01" w:rsidP="00302756">
            <w:pPr>
              <w:jc w:val="both"/>
              <w:cnfStyle w:val="000000100000" w:firstRow="0" w:lastRow="0" w:firstColumn="0" w:lastColumn="0" w:oddVBand="0" w:evenVBand="0" w:oddHBand="1" w:evenHBand="0" w:firstRowFirstColumn="0" w:firstRowLastColumn="0" w:lastRowFirstColumn="0" w:lastRowLastColumn="0"/>
            </w:pPr>
            <w:r>
              <w:t>-a</w:t>
            </w:r>
          </w:p>
        </w:tc>
        <w:tc>
          <w:tcPr>
            <w:tcW w:w="2610" w:type="dxa"/>
          </w:tcPr>
          <w:p w14:paraId="2EBC041C" w14:textId="1A03CDDF" w:rsidR="00CA09EB" w:rsidRDefault="00087F01" w:rsidP="00C35BA9">
            <w:pPr>
              <w:cnfStyle w:val="000000100000" w:firstRow="0" w:lastRow="0" w:firstColumn="0" w:lastColumn="0" w:oddVBand="0" w:evenVBand="0" w:oddHBand="1" w:evenHBand="0" w:firstRowFirstColumn="0" w:firstRowLastColumn="0" w:lastRowFirstColumn="0" w:lastRowLastColumn="0"/>
            </w:pPr>
            <w:r>
              <w:t>Turn on the alpha channel for the exported movie</w:t>
            </w:r>
            <w:r w:rsidR="00217DB8">
              <w:t>, which needs to be in the TIFF format</w:t>
            </w:r>
          </w:p>
        </w:tc>
        <w:tc>
          <w:tcPr>
            <w:tcW w:w="3775" w:type="dxa"/>
          </w:tcPr>
          <w:p w14:paraId="7DF67345" w14:textId="65575763" w:rsidR="00CA09EB" w:rsidRDefault="00EC40F2" w:rsidP="00C35BA9">
            <w:pPr>
              <w:cnfStyle w:val="000000100000" w:firstRow="0" w:lastRow="0" w:firstColumn="0" w:lastColumn="0" w:oddVBand="0" w:evenVBand="0" w:oddHBand="1" w:evenHBand="0" w:firstRowFirstColumn="0" w:firstRowLastColumn="0" w:lastRowFirstColumn="0" w:lastRowLastColumn="0"/>
            </w:pPr>
            <w:r>
              <w:t xml:space="preserve">FluoRender.exe </w:t>
            </w:r>
            <w:r w:rsidRPr="00EC0330">
              <w:rPr>
                <w:b/>
              </w:rPr>
              <w:t>-a</w:t>
            </w:r>
            <w:r>
              <w:t xml:space="preserve"> -m “D:</w:t>
            </w:r>
            <w:r w:rsidR="00E84A26">
              <w:t>\Example\test_movie.tif”</w:t>
            </w:r>
            <w:r w:rsidR="00B771AD">
              <w:t xml:space="preserve"> “D:\Example\test_data.tif”</w:t>
            </w:r>
          </w:p>
        </w:tc>
      </w:tr>
      <w:tr w:rsidR="00DB0839" w14:paraId="40FDFD2B" w14:textId="77777777" w:rsidTr="00C35BA9">
        <w:tc>
          <w:tcPr>
            <w:cnfStyle w:val="001000000000" w:firstRow="0" w:lastRow="0" w:firstColumn="1" w:lastColumn="0" w:oddVBand="0" w:evenVBand="0" w:oddHBand="0" w:evenHBand="0" w:firstRowFirstColumn="0" w:firstRowLastColumn="0" w:lastRowFirstColumn="0" w:lastRowLastColumn="0"/>
            <w:tcW w:w="1075" w:type="dxa"/>
          </w:tcPr>
          <w:p w14:paraId="7152C865" w14:textId="1B2555C7" w:rsidR="00DB0839" w:rsidRDefault="00DB0839" w:rsidP="00302756">
            <w:pPr>
              <w:jc w:val="both"/>
            </w:pPr>
            <w:r>
              <w:t>Switch</w:t>
            </w:r>
          </w:p>
        </w:tc>
        <w:tc>
          <w:tcPr>
            <w:tcW w:w="1170" w:type="dxa"/>
          </w:tcPr>
          <w:p w14:paraId="0FDECA26" w14:textId="39201F32" w:rsidR="00DB0839" w:rsidRDefault="00DB0839" w:rsidP="00302756">
            <w:pPr>
              <w:jc w:val="both"/>
              <w:cnfStyle w:val="000000000000" w:firstRow="0" w:lastRow="0" w:firstColumn="0" w:lastColumn="0" w:oddVBand="0" w:evenVBand="0" w:oddHBand="0" w:evenHBand="0" w:firstRowFirstColumn="0" w:firstRowLastColumn="0" w:lastRowFirstColumn="0" w:lastRowLastColumn="0"/>
            </w:pPr>
            <w:r>
              <w:t>--benchmark</w:t>
            </w:r>
          </w:p>
        </w:tc>
        <w:tc>
          <w:tcPr>
            <w:tcW w:w="720" w:type="dxa"/>
          </w:tcPr>
          <w:p w14:paraId="70FDC63B" w14:textId="1F8186ED" w:rsidR="00DB0839" w:rsidRDefault="00DB0839" w:rsidP="00302756">
            <w:pPr>
              <w:jc w:val="both"/>
              <w:cnfStyle w:val="000000000000" w:firstRow="0" w:lastRow="0" w:firstColumn="0" w:lastColumn="0" w:oddVBand="0" w:evenVBand="0" w:oddHBand="0" w:evenHBand="0" w:firstRowFirstColumn="0" w:firstRowLastColumn="0" w:lastRowFirstColumn="0" w:lastRowLastColumn="0"/>
            </w:pPr>
            <w:r>
              <w:t>-b</w:t>
            </w:r>
          </w:p>
        </w:tc>
        <w:tc>
          <w:tcPr>
            <w:tcW w:w="2610" w:type="dxa"/>
          </w:tcPr>
          <w:p w14:paraId="52AAA8A3" w14:textId="46601391" w:rsidR="00DB0839" w:rsidRDefault="00A45E52" w:rsidP="00C35BA9">
            <w:pPr>
              <w:cnfStyle w:val="000000000000" w:firstRow="0" w:lastRow="0" w:firstColumn="0" w:lastColumn="0" w:oddVBand="0" w:evenVBand="0" w:oddHBand="0" w:evenHBand="0" w:firstRowFirstColumn="0" w:firstRowLastColumn="0" w:lastRowFirstColumn="0" w:lastRowLastColumn="0"/>
            </w:pPr>
            <w:r>
              <w:t>Start FluoRender in the benchmark mode</w:t>
            </w:r>
            <w:r w:rsidR="00123EA5">
              <w:t>. The benchmark mode keeps refreshing the render view even without any interactions.</w:t>
            </w:r>
            <w:r w:rsidR="00B771AD">
              <w:t xml:space="preserve"> Turn on the render view information to see the frame rate.</w:t>
            </w:r>
          </w:p>
        </w:tc>
        <w:tc>
          <w:tcPr>
            <w:tcW w:w="3775" w:type="dxa"/>
          </w:tcPr>
          <w:p w14:paraId="781461EF" w14:textId="1E6D561D" w:rsidR="00DB0839" w:rsidRDefault="00B771AD" w:rsidP="00C35BA9">
            <w:pPr>
              <w:cnfStyle w:val="000000000000" w:firstRow="0" w:lastRow="0" w:firstColumn="0" w:lastColumn="0" w:oddVBand="0" w:evenVBand="0" w:oddHBand="0" w:evenHBand="0" w:firstRowFirstColumn="0" w:firstRowLastColumn="0" w:lastRowFirstColumn="0" w:lastRowLastColumn="0"/>
            </w:pPr>
            <w:r>
              <w:t>FluoRender.exe</w:t>
            </w:r>
            <w:r w:rsidR="0078509E">
              <w:t xml:space="preserve"> </w:t>
            </w:r>
            <w:r w:rsidR="0078509E" w:rsidRPr="00EC0330">
              <w:rPr>
                <w:b/>
              </w:rPr>
              <w:t xml:space="preserve">-b </w:t>
            </w:r>
            <w:r w:rsidR="0078509E" w:rsidRPr="00E40212">
              <w:t>“D:\Example\test_data.tif”</w:t>
            </w:r>
          </w:p>
        </w:tc>
      </w:tr>
      <w:tr w:rsidR="00C82BA6" w14:paraId="00DDC074" w14:textId="77777777" w:rsidTr="00C3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56BDDA1" w14:textId="3A3D4290" w:rsidR="00C82BA6" w:rsidRDefault="00C82BA6" w:rsidP="00302756">
            <w:pPr>
              <w:jc w:val="both"/>
            </w:pPr>
            <w:r>
              <w:t>Option</w:t>
            </w:r>
          </w:p>
        </w:tc>
        <w:tc>
          <w:tcPr>
            <w:tcW w:w="1170" w:type="dxa"/>
          </w:tcPr>
          <w:p w14:paraId="46224D11" w14:textId="2C2F417C" w:rsidR="00C82BA6" w:rsidRDefault="00C82BA6" w:rsidP="00302756">
            <w:pPr>
              <w:jc w:val="both"/>
              <w:cnfStyle w:val="000000100000" w:firstRow="0" w:lastRow="0" w:firstColumn="0" w:lastColumn="0" w:oddVBand="0" w:evenVBand="0" w:oddHBand="1" w:evenHBand="0" w:firstRowFirstColumn="0" w:firstRowLastColumn="0" w:lastRowFirstColumn="0" w:lastRowLastColumn="0"/>
            </w:pPr>
            <w:r>
              <w:t>--bitrate</w:t>
            </w:r>
          </w:p>
        </w:tc>
        <w:tc>
          <w:tcPr>
            <w:tcW w:w="720" w:type="dxa"/>
          </w:tcPr>
          <w:p w14:paraId="2CF36E74" w14:textId="09F17214" w:rsidR="00C82BA6" w:rsidRDefault="00C82BA6" w:rsidP="00302756">
            <w:pPr>
              <w:jc w:val="both"/>
              <w:cnfStyle w:val="000000100000" w:firstRow="0" w:lastRow="0" w:firstColumn="0" w:lastColumn="0" w:oddVBand="0" w:evenVBand="0" w:oddHBand="1" w:evenHBand="0" w:firstRowFirstColumn="0" w:firstRowLastColumn="0" w:lastRowFirstColumn="0" w:lastRowLastColumn="0"/>
            </w:pPr>
            <w:r>
              <w:t>-br</w:t>
            </w:r>
          </w:p>
        </w:tc>
        <w:tc>
          <w:tcPr>
            <w:tcW w:w="2610" w:type="dxa"/>
          </w:tcPr>
          <w:p w14:paraId="11E1137D" w14:textId="070CFFEF" w:rsidR="00C82BA6" w:rsidRDefault="00C82BA6" w:rsidP="00C35BA9">
            <w:pPr>
              <w:cnfStyle w:val="000000100000" w:firstRow="0" w:lastRow="0" w:firstColumn="0" w:lastColumn="0" w:oddVBand="0" w:evenVBand="0" w:oddHBand="1" w:evenHBand="0" w:firstRowFirstColumn="0" w:firstRowLastColumn="0" w:lastRowFirstColumn="0" w:lastRowLastColumn="0"/>
            </w:pPr>
            <w:r>
              <w:t>Set the bit rate for movie export, which needs to be in the QuickTime format</w:t>
            </w:r>
          </w:p>
        </w:tc>
        <w:tc>
          <w:tcPr>
            <w:tcW w:w="3775" w:type="dxa"/>
          </w:tcPr>
          <w:p w14:paraId="02B5507F" w14:textId="4951665A" w:rsidR="00C82BA6" w:rsidRDefault="00C82BA6" w:rsidP="00C35BA9">
            <w:pPr>
              <w:cnfStyle w:val="000000100000" w:firstRow="0" w:lastRow="0" w:firstColumn="0" w:lastColumn="0" w:oddVBand="0" w:evenVBand="0" w:oddHBand="1" w:evenHBand="0" w:firstRowFirstColumn="0" w:firstRowLastColumn="0" w:lastRowFirstColumn="0" w:lastRowLastColumn="0"/>
            </w:pPr>
            <w:r>
              <w:t xml:space="preserve">FluoRender.exe </w:t>
            </w:r>
            <w:r w:rsidR="00715B18">
              <w:t xml:space="preserve">-m “D:\Example\test_movie.mov” </w:t>
            </w:r>
            <w:r w:rsidR="00715B18" w:rsidRPr="00EC0330">
              <w:rPr>
                <w:b/>
              </w:rPr>
              <w:t>-br 20</w:t>
            </w:r>
            <w:r w:rsidR="00715B18">
              <w:t xml:space="preserve"> “D:\Example\test_data.tif”</w:t>
            </w:r>
          </w:p>
        </w:tc>
      </w:tr>
      <w:tr w:rsidR="0078509E" w14:paraId="33917F5C" w14:textId="77777777" w:rsidTr="00C35BA9">
        <w:tc>
          <w:tcPr>
            <w:cnfStyle w:val="001000000000" w:firstRow="0" w:lastRow="0" w:firstColumn="1" w:lastColumn="0" w:oddVBand="0" w:evenVBand="0" w:oddHBand="0" w:evenHBand="0" w:firstRowFirstColumn="0" w:firstRowLastColumn="0" w:lastRowFirstColumn="0" w:lastRowLastColumn="0"/>
            <w:tcW w:w="1075" w:type="dxa"/>
          </w:tcPr>
          <w:p w14:paraId="1A0A3618" w14:textId="45814273" w:rsidR="0078509E" w:rsidRDefault="009F63AC" w:rsidP="00302756">
            <w:pPr>
              <w:jc w:val="both"/>
            </w:pPr>
            <w:r>
              <w:t>Switch</w:t>
            </w:r>
          </w:p>
        </w:tc>
        <w:tc>
          <w:tcPr>
            <w:tcW w:w="1170" w:type="dxa"/>
          </w:tcPr>
          <w:p w14:paraId="14C9F0DE" w14:textId="715B367B" w:rsidR="0078509E" w:rsidRDefault="009F63AC" w:rsidP="00302756">
            <w:pPr>
              <w:jc w:val="both"/>
              <w:cnfStyle w:val="000000000000" w:firstRow="0" w:lastRow="0" w:firstColumn="0" w:lastColumn="0" w:oddVBand="0" w:evenVBand="0" w:oddHBand="0" w:evenHBand="0" w:firstRowFirstColumn="0" w:firstRowLastColumn="0" w:lastRowFirstColumn="0" w:lastRowLastColumn="0"/>
            </w:pPr>
            <w:r>
              <w:t>--fullscreen</w:t>
            </w:r>
          </w:p>
        </w:tc>
        <w:tc>
          <w:tcPr>
            <w:tcW w:w="720" w:type="dxa"/>
          </w:tcPr>
          <w:p w14:paraId="222A2654" w14:textId="7FB8BB13" w:rsidR="0078509E" w:rsidRDefault="009F63AC" w:rsidP="00302756">
            <w:pPr>
              <w:jc w:val="both"/>
              <w:cnfStyle w:val="000000000000" w:firstRow="0" w:lastRow="0" w:firstColumn="0" w:lastColumn="0" w:oddVBand="0" w:evenVBand="0" w:oddHBand="0" w:evenHBand="0" w:firstRowFirstColumn="0" w:firstRowLastColumn="0" w:lastRowFirstColumn="0" w:lastRowLastColumn="0"/>
            </w:pPr>
            <w:r>
              <w:t>-f</w:t>
            </w:r>
          </w:p>
        </w:tc>
        <w:tc>
          <w:tcPr>
            <w:tcW w:w="2610" w:type="dxa"/>
          </w:tcPr>
          <w:p w14:paraId="460D2867" w14:textId="232E7D56" w:rsidR="0078509E" w:rsidRDefault="009F63AC" w:rsidP="00C35BA9">
            <w:pPr>
              <w:cnfStyle w:val="000000000000" w:firstRow="0" w:lastRow="0" w:firstColumn="0" w:lastColumn="0" w:oddVBand="0" w:evenVBand="0" w:oddHBand="0" w:evenHBand="0" w:firstRowFirstColumn="0" w:firstRowLastColumn="0" w:lastRowFirstColumn="0" w:lastRowLastColumn="0"/>
            </w:pPr>
            <w:r>
              <w:t>Start FluoRender in the full-screen mode</w:t>
            </w:r>
            <w:r w:rsidR="001C6CFB">
              <w:t>.</w:t>
            </w:r>
          </w:p>
        </w:tc>
        <w:tc>
          <w:tcPr>
            <w:tcW w:w="3775" w:type="dxa"/>
          </w:tcPr>
          <w:p w14:paraId="01D3C0A1" w14:textId="575B1A3A" w:rsidR="0078509E" w:rsidRDefault="001C6CFB" w:rsidP="00C35BA9">
            <w:pPr>
              <w:cnfStyle w:val="000000000000" w:firstRow="0" w:lastRow="0" w:firstColumn="0" w:lastColumn="0" w:oddVBand="0" w:evenVBand="0" w:oddHBand="0" w:evenHBand="0" w:firstRowFirstColumn="0" w:firstRowLastColumn="0" w:lastRowFirstColumn="0" w:lastRowLastColumn="0"/>
            </w:pPr>
            <w:r>
              <w:t>F</w:t>
            </w:r>
            <w:r w:rsidR="00A10424">
              <w:t>l</w:t>
            </w:r>
            <w:r>
              <w:t xml:space="preserve">uoRender.exe </w:t>
            </w:r>
            <w:r w:rsidRPr="00EC0330">
              <w:rPr>
                <w:b/>
              </w:rPr>
              <w:t>-f</w:t>
            </w:r>
            <w:r>
              <w:t xml:space="preserve"> “D:\Example\test_data.tif”</w:t>
            </w:r>
          </w:p>
        </w:tc>
      </w:tr>
      <w:tr w:rsidR="00323AC3" w14:paraId="54D8C409" w14:textId="77777777" w:rsidTr="00C3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33E1C942" w14:textId="2447E04F" w:rsidR="00323AC3" w:rsidRDefault="00323AC3" w:rsidP="00302756">
            <w:pPr>
              <w:jc w:val="both"/>
            </w:pPr>
            <w:r>
              <w:t>Option</w:t>
            </w:r>
          </w:p>
        </w:tc>
        <w:tc>
          <w:tcPr>
            <w:tcW w:w="1170" w:type="dxa"/>
          </w:tcPr>
          <w:p w14:paraId="77F2C6A2" w14:textId="129BE292" w:rsidR="00323AC3" w:rsidRDefault="00323AC3" w:rsidP="00302756">
            <w:pPr>
              <w:jc w:val="both"/>
              <w:cnfStyle w:val="000000100000" w:firstRow="0" w:lastRow="0" w:firstColumn="0" w:lastColumn="0" w:oddVBand="0" w:evenVBand="0" w:oddHBand="1" w:evenHBand="0" w:firstRowFirstColumn="0" w:firstRowLastColumn="0" w:lastRowFirstColumn="0" w:lastRowLastColumn="0"/>
            </w:pPr>
            <w:r>
              <w:t>--height</w:t>
            </w:r>
          </w:p>
        </w:tc>
        <w:tc>
          <w:tcPr>
            <w:tcW w:w="720" w:type="dxa"/>
          </w:tcPr>
          <w:p w14:paraId="37BB3701" w14:textId="3B8631E4" w:rsidR="00323AC3" w:rsidRDefault="00323AC3" w:rsidP="00302756">
            <w:pPr>
              <w:jc w:val="both"/>
              <w:cnfStyle w:val="000000100000" w:firstRow="0" w:lastRow="0" w:firstColumn="0" w:lastColumn="0" w:oddVBand="0" w:evenVBand="0" w:oddHBand="1" w:evenHBand="0" w:firstRowFirstColumn="0" w:firstRowLastColumn="0" w:lastRowFirstColumn="0" w:lastRowLastColumn="0"/>
            </w:pPr>
            <w:r>
              <w:t>-h</w:t>
            </w:r>
          </w:p>
        </w:tc>
        <w:tc>
          <w:tcPr>
            <w:tcW w:w="2610" w:type="dxa"/>
          </w:tcPr>
          <w:p w14:paraId="2439E879" w14:textId="22E46F14" w:rsidR="00323AC3" w:rsidRDefault="00323AC3" w:rsidP="00C35BA9">
            <w:pPr>
              <w:cnfStyle w:val="000000100000" w:firstRow="0" w:lastRow="0" w:firstColumn="0" w:lastColumn="0" w:oddVBand="0" w:evenVBand="0" w:oddHBand="1" w:evenHBand="0" w:firstRowFirstColumn="0" w:firstRowLastColumn="0" w:lastRowFirstColumn="0" w:lastRowLastColumn="0"/>
            </w:pPr>
            <w:r>
              <w:t>Set the window height. It only takes effect when the windowed switch is set.</w:t>
            </w:r>
          </w:p>
        </w:tc>
        <w:tc>
          <w:tcPr>
            <w:tcW w:w="3775" w:type="dxa"/>
          </w:tcPr>
          <w:p w14:paraId="5C982BE4" w14:textId="6B41F4DB" w:rsidR="00323AC3" w:rsidRDefault="00323AC3" w:rsidP="00C35BA9">
            <w:pPr>
              <w:cnfStyle w:val="000000100000" w:firstRow="0" w:lastRow="0" w:firstColumn="0" w:lastColumn="0" w:oddVBand="0" w:evenVBand="0" w:oddHBand="1" w:evenHBand="0" w:firstRowFirstColumn="0" w:firstRowLastColumn="0" w:lastRowFirstColumn="0" w:lastRowLastColumn="0"/>
            </w:pPr>
            <w:r>
              <w:t xml:space="preserve">FluoRender.exe -win -w 1920 </w:t>
            </w:r>
            <w:r w:rsidRPr="00EC0330">
              <w:rPr>
                <w:b/>
              </w:rPr>
              <w:t>-h 1080</w:t>
            </w:r>
          </w:p>
        </w:tc>
      </w:tr>
      <w:tr w:rsidR="0052137F" w14:paraId="15D03F40" w14:textId="77777777" w:rsidTr="00C35BA9">
        <w:tc>
          <w:tcPr>
            <w:cnfStyle w:val="001000000000" w:firstRow="0" w:lastRow="0" w:firstColumn="1" w:lastColumn="0" w:oddVBand="0" w:evenVBand="0" w:oddHBand="0" w:evenHBand="0" w:firstRowFirstColumn="0" w:firstRowLastColumn="0" w:lastRowFirstColumn="0" w:lastRowLastColumn="0"/>
            <w:tcW w:w="1075" w:type="dxa"/>
          </w:tcPr>
          <w:p w14:paraId="0022609F" w14:textId="3619F35D" w:rsidR="0052137F" w:rsidRDefault="0052137F" w:rsidP="00302756">
            <w:pPr>
              <w:jc w:val="both"/>
            </w:pPr>
            <w:r>
              <w:t>Switch</w:t>
            </w:r>
          </w:p>
        </w:tc>
        <w:tc>
          <w:tcPr>
            <w:tcW w:w="1170" w:type="dxa"/>
          </w:tcPr>
          <w:p w14:paraId="41E15315" w14:textId="47B0B4C5" w:rsidR="0052137F" w:rsidRDefault="0052137F" w:rsidP="00302756">
            <w:pPr>
              <w:jc w:val="both"/>
              <w:cnfStyle w:val="000000000000" w:firstRow="0" w:lastRow="0" w:firstColumn="0" w:lastColumn="0" w:oddVBand="0" w:evenVBand="0" w:oddHBand="0" w:evenHBand="0" w:firstRowFirstColumn="0" w:firstRowLastColumn="0" w:lastRowFirstColumn="0" w:lastRowLastColumn="0"/>
            </w:pPr>
            <w:r>
              <w:t>--hidepanels</w:t>
            </w:r>
          </w:p>
        </w:tc>
        <w:tc>
          <w:tcPr>
            <w:tcW w:w="720" w:type="dxa"/>
          </w:tcPr>
          <w:p w14:paraId="7C3D239E" w14:textId="0561D553" w:rsidR="0052137F" w:rsidRDefault="0052137F" w:rsidP="00302756">
            <w:pPr>
              <w:jc w:val="both"/>
              <w:cnfStyle w:val="000000000000" w:firstRow="0" w:lastRow="0" w:firstColumn="0" w:lastColumn="0" w:oddVBand="0" w:evenVBand="0" w:oddHBand="0" w:evenHBand="0" w:firstRowFirstColumn="0" w:firstRowLastColumn="0" w:lastRowFirstColumn="0" w:lastRowLastColumn="0"/>
            </w:pPr>
            <w:r>
              <w:t>-hp</w:t>
            </w:r>
          </w:p>
        </w:tc>
        <w:tc>
          <w:tcPr>
            <w:tcW w:w="2610" w:type="dxa"/>
          </w:tcPr>
          <w:p w14:paraId="508C6E91" w14:textId="05C54AED" w:rsidR="0052137F" w:rsidRDefault="0052137F" w:rsidP="00C35BA9">
            <w:pPr>
              <w:cnfStyle w:val="000000000000" w:firstRow="0" w:lastRow="0" w:firstColumn="0" w:lastColumn="0" w:oddVBand="0" w:evenVBand="0" w:oddHBand="0" w:evenHBand="0" w:firstRowFirstColumn="0" w:firstRowLastColumn="0" w:lastRowFirstColumn="0" w:lastRowLastColumn="0"/>
            </w:pPr>
            <w:r>
              <w:t>Hide all panels</w:t>
            </w:r>
            <w:r w:rsidR="00E40212">
              <w:t xml:space="preserve"> in the user interface</w:t>
            </w:r>
          </w:p>
        </w:tc>
        <w:tc>
          <w:tcPr>
            <w:tcW w:w="3775" w:type="dxa"/>
          </w:tcPr>
          <w:p w14:paraId="367A886B" w14:textId="65E18BA0" w:rsidR="0052137F" w:rsidRDefault="00E40212" w:rsidP="00C35BA9">
            <w:pPr>
              <w:cnfStyle w:val="000000000000" w:firstRow="0" w:lastRow="0" w:firstColumn="0" w:lastColumn="0" w:oddVBand="0" w:evenVBand="0" w:oddHBand="0" w:evenHBand="0" w:firstRowFirstColumn="0" w:firstRowLastColumn="0" w:lastRowFirstColumn="0" w:lastRowLastColumn="0"/>
            </w:pPr>
            <w:r>
              <w:t xml:space="preserve">FluoRender.exe </w:t>
            </w:r>
            <w:r w:rsidRPr="00E40212">
              <w:rPr>
                <w:b/>
              </w:rPr>
              <w:t>-hp</w:t>
            </w:r>
          </w:p>
        </w:tc>
      </w:tr>
      <w:tr w:rsidR="00323AC3" w14:paraId="5BE44A73" w14:textId="77777777" w:rsidTr="00C3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034633A6" w14:textId="4E60F21C" w:rsidR="00323AC3" w:rsidRDefault="00323AC3" w:rsidP="00302756">
            <w:pPr>
              <w:jc w:val="both"/>
            </w:pPr>
            <w:r>
              <w:t>Switch</w:t>
            </w:r>
          </w:p>
        </w:tc>
        <w:tc>
          <w:tcPr>
            <w:tcW w:w="1170" w:type="dxa"/>
          </w:tcPr>
          <w:p w14:paraId="37380786" w14:textId="501CA922" w:rsidR="00323AC3" w:rsidRDefault="00323AC3" w:rsidP="00302756">
            <w:pPr>
              <w:jc w:val="both"/>
              <w:cnfStyle w:val="000000100000" w:firstRow="0" w:lastRow="0" w:firstColumn="0" w:lastColumn="0" w:oddVBand="0" w:evenVBand="0" w:oddHBand="1" w:evenHBand="0" w:firstRowFirstColumn="0" w:firstRowLastColumn="0" w:lastRowFirstColumn="0" w:lastRowLastColumn="0"/>
            </w:pPr>
            <w:r>
              <w:t>--imagej</w:t>
            </w:r>
          </w:p>
        </w:tc>
        <w:tc>
          <w:tcPr>
            <w:tcW w:w="720" w:type="dxa"/>
          </w:tcPr>
          <w:p w14:paraId="7B857D90" w14:textId="45FBE8A1" w:rsidR="00323AC3" w:rsidRDefault="00A74C52" w:rsidP="00302756">
            <w:pPr>
              <w:jc w:val="both"/>
              <w:cnfStyle w:val="000000100000" w:firstRow="0" w:lastRow="0" w:firstColumn="0" w:lastColumn="0" w:oddVBand="0" w:evenVBand="0" w:oddHBand="1" w:evenHBand="0" w:firstRowFirstColumn="0" w:firstRowLastColumn="0" w:lastRowFirstColumn="0" w:lastRowLastColumn="0"/>
            </w:pPr>
            <w:r>
              <w:t>-j</w:t>
            </w:r>
          </w:p>
        </w:tc>
        <w:tc>
          <w:tcPr>
            <w:tcW w:w="2610" w:type="dxa"/>
          </w:tcPr>
          <w:p w14:paraId="4B2F0502" w14:textId="7B388512" w:rsidR="00323AC3" w:rsidRDefault="00A74C52" w:rsidP="00C35BA9">
            <w:pPr>
              <w:cnfStyle w:val="000000100000" w:firstRow="0" w:lastRow="0" w:firstColumn="0" w:lastColumn="0" w:oddVBand="0" w:evenVBand="0" w:oddHBand="1" w:evenHBand="0" w:firstRowFirstColumn="0" w:firstRowLastColumn="0" w:lastRowFirstColumn="0" w:lastRowLastColumn="0"/>
            </w:pPr>
            <w:r>
              <w:t>Use ImageJ to load data. ImageJ</w:t>
            </w:r>
            <w:r w:rsidR="007A3618">
              <w:t xml:space="preserve"> and Bioformats need to be configured correctly before use.</w:t>
            </w:r>
          </w:p>
        </w:tc>
        <w:tc>
          <w:tcPr>
            <w:tcW w:w="3775" w:type="dxa"/>
          </w:tcPr>
          <w:p w14:paraId="65DFF5C4" w14:textId="75C26E97" w:rsidR="00323AC3" w:rsidRDefault="007A3618" w:rsidP="00C35BA9">
            <w:pPr>
              <w:cnfStyle w:val="000000100000" w:firstRow="0" w:lastRow="0" w:firstColumn="0" w:lastColumn="0" w:oddVBand="0" w:evenVBand="0" w:oddHBand="1" w:evenHBand="0" w:firstRowFirstColumn="0" w:firstRowLastColumn="0" w:lastRowFirstColumn="0" w:lastRowLastColumn="0"/>
            </w:pPr>
            <w:r>
              <w:t xml:space="preserve">FluoRender.exe </w:t>
            </w:r>
            <w:r w:rsidRPr="00EC0330">
              <w:rPr>
                <w:b/>
              </w:rPr>
              <w:t>-j</w:t>
            </w:r>
            <w:r>
              <w:t xml:space="preserve"> “D:\Example\test_data.nd2”</w:t>
            </w:r>
          </w:p>
        </w:tc>
      </w:tr>
      <w:tr w:rsidR="0029794E" w14:paraId="318D498E" w14:textId="77777777" w:rsidTr="00C35BA9">
        <w:tc>
          <w:tcPr>
            <w:cnfStyle w:val="001000000000" w:firstRow="0" w:lastRow="0" w:firstColumn="1" w:lastColumn="0" w:oddVBand="0" w:evenVBand="0" w:oddHBand="0" w:evenHBand="0" w:firstRowFirstColumn="0" w:firstRowLastColumn="0" w:lastRowFirstColumn="0" w:lastRowLastColumn="0"/>
            <w:tcW w:w="1075" w:type="dxa"/>
          </w:tcPr>
          <w:p w14:paraId="6B7571F5" w14:textId="3E87B8AB" w:rsidR="0029794E" w:rsidRDefault="0029794E" w:rsidP="00302756">
            <w:pPr>
              <w:jc w:val="both"/>
            </w:pPr>
            <w:r>
              <w:t>Switch</w:t>
            </w:r>
          </w:p>
        </w:tc>
        <w:tc>
          <w:tcPr>
            <w:tcW w:w="1170" w:type="dxa"/>
          </w:tcPr>
          <w:p w14:paraId="13A1BF6A" w14:textId="280D3C05" w:rsidR="0029794E" w:rsidRDefault="0029794E" w:rsidP="00302756">
            <w:pPr>
              <w:jc w:val="both"/>
              <w:cnfStyle w:val="000000000000" w:firstRow="0" w:lastRow="0" w:firstColumn="0" w:lastColumn="0" w:oddVBand="0" w:evenVBand="0" w:oddHBand="0" w:evenHBand="0" w:firstRowFirstColumn="0" w:firstRowLastColumn="0" w:lastRowFirstColumn="0" w:lastRowLastColumn="0"/>
            </w:pPr>
            <w:r>
              <w:t>--lzw</w:t>
            </w:r>
          </w:p>
        </w:tc>
        <w:tc>
          <w:tcPr>
            <w:tcW w:w="720" w:type="dxa"/>
          </w:tcPr>
          <w:p w14:paraId="3F38FF47" w14:textId="4109B8EB" w:rsidR="0029794E" w:rsidRDefault="0029794E" w:rsidP="00302756">
            <w:pPr>
              <w:jc w:val="both"/>
              <w:cnfStyle w:val="000000000000" w:firstRow="0" w:lastRow="0" w:firstColumn="0" w:lastColumn="0" w:oddVBand="0" w:evenVBand="0" w:oddHBand="0" w:evenHBand="0" w:firstRowFirstColumn="0" w:firstRowLastColumn="0" w:lastRowFirstColumn="0" w:lastRowLastColumn="0"/>
            </w:pPr>
            <w:r>
              <w:t>-l</w:t>
            </w:r>
            <w:r w:rsidR="004C0D20">
              <w:t>zw</w:t>
            </w:r>
          </w:p>
        </w:tc>
        <w:tc>
          <w:tcPr>
            <w:tcW w:w="2610" w:type="dxa"/>
          </w:tcPr>
          <w:p w14:paraId="08A6225C" w14:textId="6BE5BB24" w:rsidR="0029794E" w:rsidRDefault="0029794E" w:rsidP="00C35BA9">
            <w:pPr>
              <w:cnfStyle w:val="000000000000" w:firstRow="0" w:lastRow="0" w:firstColumn="0" w:lastColumn="0" w:oddVBand="0" w:evenVBand="0" w:oddHBand="0" w:evenHBand="0" w:firstRowFirstColumn="0" w:firstRowLastColumn="0" w:lastRowFirstColumn="0" w:lastRowLastColumn="0"/>
            </w:pPr>
            <w:r>
              <w:t>Use LZW compression for movie export</w:t>
            </w:r>
            <w:r w:rsidR="00970050">
              <w:t>, which needs to be in the TIFF format.</w:t>
            </w:r>
          </w:p>
        </w:tc>
        <w:tc>
          <w:tcPr>
            <w:tcW w:w="3775" w:type="dxa"/>
          </w:tcPr>
          <w:p w14:paraId="6880D58C" w14:textId="5CF4B661" w:rsidR="0029794E" w:rsidRDefault="00970050" w:rsidP="00C35BA9">
            <w:pPr>
              <w:cnfStyle w:val="000000000000" w:firstRow="0" w:lastRow="0" w:firstColumn="0" w:lastColumn="0" w:oddVBand="0" w:evenVBand="0" w:oddHBand="0" w:evenHBand="0" w:firstRowFirstColumn="0" w:firstRowLastColumn="0" w:lastRowFirstColumn="0" w:lastRowLastColumn="0"/>
            </w:pPr>
            <w:r>
              <w:t>FluoRender</w:t>
            </w:r>
            <w:r w:rsidR="00FD412E">
              <w:t>.exe -m “D:\Example\test_movie.</w:t>
            </w:r>
            <w:r w:rsidR="005277E9">
              <w:t xml:space="preserve">tif” </w:t>
            </w:r>
            <w:r w:rsidR="005277E9" w:rsidRPr="00EC0330">
              <w:rPr>
                <w:b/>
              </w:rPr>
              <w:t>-l</w:t>
            </w:r>
            <w:r w:rsidR="004C0D20">
              <w:rPr>
                <w:b/>
              </w:rPr>
              <w:t>zw</w:t>
            </w:r>
            <w:r w:rsidR="005277E9">
              <w:t xml:space="preserve"> “D:\Example\test_data.tif”</w:t>
            </w:r>
          </w:p>
        </w:tc>
      </w:tr>
      <w:tr w:rsidR="002327EF" w14:paraId="2FECB639" w14:textId="77777777" w:rsidTr="00C3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5BE84FB6" w14:textId="6C02CDDB" w:rsidR="002327EF" w:rsidRDefault="002327EF" w:rsidP="00302756">
            <w:pPr>
              <w:jc w:val="both"/>
            </w:pPr>
            <w:r>
              <w:t>Switch</w:t>
            </w:r>
          </w:p>
        </w:tc>
        <w:tc>
          <w:tcPr>
            <w:tcW w:w="1170" w:type="dxa"/>
          </w:tcPr>
          <w:p w14:paraId="7A46D008" w14:textId="791722B6" w:rsidR="002327EF" w:rsidRDefault="002327EF" w:rsidP="00302756">
            <w:pPr>
              <w:jc w:val="both"/>
              <w:cnfStyle w:val="000000100000" w:firstRow="0" w:lastRow="0" w:firstColumn="0" w:lastColumn="0" w:oddVBand="0" w:evenVBand="0" w:oddHBand="1" w:evenHBand="0" w:firstRowFirstColumn="0" w:firstRowLastColumn="0" w:lastRowFirstColumn="0" w:lastRowLastColumn="0"/>
            </w:pPr>
            <w:r>
              <w:t>--usage</w:t>
            </w:r>
          </w:p>
        </w:tc>
        <w:tc>
          <w:tcPr>
            <w:tcW w:w="720" w:type="dxa"/>
          </w:tcPr>
          <w:p w14:paraId="09A7B7B9" w14:textId="52D618DE" w:rsidR="002327EF" w:rsidRDefault="002327EF" w:rsidP="00302756">
            <w:pPr>
              <w:jc w:val="both"/>
              <w:cnfStyle w:val="000000100000" w:firstRow="0" w:lastRow="0" w:firstColumn="0" w:lastColumn="0" w:oddVBand="0" w:evenVBand="0" w:oddHBand="1" w:evenHBand="0" w:firstRowFirstColumn="0" w:firstRowLastColumn="0" w:lastRowFirstColumn="0" w:lastRowLastColumn="0"/>
            </w:pPr>
            <w:r>
              <w:t>-u</w:t>
            </w:r>
          </w:p>
        </w:tc>
        <w:tc>
          <w:tcPr>
            <w:tcW w:w="2610" w:type="dxa"/>
          </w:tcPr>
          <w:p w14:paraId="023FEE95" w14:textId="0B649ACB" w:rsidR="002327EF" w:rsidRDefault="002327EF" w:rsidP="00C35BA9">
            <w:pPr>
              <w:cnfStyle w:val="000000100000" w:firstRow="0" w:lastRow="0" w:firstColumn="0" w:lastColumn="0" w:oddVBand="0" w:evenVBand="0" w:oddHBand="1" w:evenHBand="0" w:firstRowFirstColumn="0" w:firstRowLastColumn="0" w:lastRowFirstColumn="0" w:lastRowLastColumn="0"/>
            </w:pPr>
            <w:r>
              <w:t>Print out the command line usage information</w:t>
            </w:r>
          </w:p>
        </w:tc>
        <w:tc>
          <w:tcPr>
            <w:tcW w:w="3775" w:type="dxa"/>
          </w:tcPr>
          <w:p w14:paraId="69B06A59" w14:textId="75845B89" w:rsidR="002327EF" w:rsidRDefault="002B467E" w:rsidP="00C35BA9">
            <w:pPr>
              <w:cnfStyle w:val="000000100000" w:firstRow="0" w:lastRow="0" w:firstColumn="0" w:lastColumn="0" w:oddVBand="0" w:evenVBand="0" w:oddHBand="1" w:evenHBand="0" w:firstRowFirstColumn="0" w:firstRowLastColumn="0" w:lastRowFirstColumn="0" w:lastRowLastColumn="0"/>
            </w:pPr>
            <w:r>
              <w:t xml:space="preserve">FluoRender.exe </w:t>
            </w:r>
            <w:r w:rsidRPr="002B467E">
              <w:rPr>
                <w:b/>
              </w:rPr>
              <w:t>-u</w:t>
            </w:r>
          </w:p>
        </w:tc>
      </w:tr>
      <w:tr w:rsidR="00510CC6" w14:paraId="319AC1F9" w14:textId="77777777" w:rsidTr="00C35BA9">
        <w:tc>
          <w:tcPr>
            <w:cnfStyle w:val="001000000000" w:firstRow="0" w:lastRow="0" w:firstColumn="1" w:lastColumn="0" w:oddVBand="0" w:evenVBand="0" w:oddHBand="0" w:evenHBand="0" w:firstRowFirstColumn="0" w:firstRowLastColumn="0" w:lastRowFirstColumn="0" w:lastRowLastColumn="0"/>
            <w:tcW w:w="1075" w:type="dxa"/>
          </w:tcPr>
          <w:p w14:paraId="6AAF529D" w14:textId="07161E96" w:rsidR="00323AC3" w:rsidRDefault="00323AC3" w:rsidP="00302756">
            <w:pPr>
              <w:jc w:val="both"/>
            </w:pPr>
            <w:r>
              <w:t>Option</w:t>
            </w:r>
          </w:p>
        </w:tc>
        <w:tc>
          <w:tcPr>
            <w:tcW w:w="1170" w:type="dxa"/>
          </w:tcPr>
          <w:p w14:paraId="63013D9B" w14:textId="21D1ABC5" w:rsidR="00323AC3" w:rsidRDefault="00323AC3" w:rsidP="00302756">
            <w:pPr>
              <w:jc w:val="both"/>
              <w:cnfStyle w:val="000000000000" w:firstRow="0" w:lastRow="0" w:firstColumn="0" w:lastColumn="0" w:oddVBand="0" w:evenVBand="0" w:oddHBand="0" w:evenHBand="0" w:firstRowFirstColumn="0" w:firstRowLastColumn="0" w:lastRowFirstColumn="0" w:lastRowLastColumn="0"/>
            </w:pPr>
            <w:r>
              <w:t>--width</w:t>
            </w:r>
          </w:p>
        </w:tc>
        <w:tc>
          <w:tcPr>
            <w:tcW w:w="720" w:type="dxa"/>
          </w:tcPr>
          <w:p w14:paraId="41A544B7" w14:textId="664A8E43" w:rsidR="00323AC3" w:rsidRDefault="00323AC3" w:rsidP="00302756">
            <w:pPr>
              <w:jc w:val="both"/>
              <w:cnfStyle w:val="000000000000" w:firstRow="0" w:lastRow="0" w:firstColumn="0" w:lastColumn="0" w:oddVBand="0" w:evenVBand="0" w:oddHBand="0" w:evenHBand="0" w:firstRowFirstColumn="0" w:firstRowLastColumn="0" w:lastRowFirstColumn="0" w:lastRowLastColumn="0"/>
            </w:pPr>
            <w:r>
              <w:t>-w</w:t>
            </w:r>
          </w:p>
        </w:tc>
        <w:tc>
          <w:tcPr>
            <w:tcW w:w="2610" w:type="dxa"/>
          </w:tcPr>
          <w:p w14:paraId="7C49FF69" w14:textId="628DE482" w:rsidR="00323AC3" w:rsidRDefault="00323AC3" w:rsidP="00C35BA9">
            <w:pPr>
              <w:cnfStyle w:val="000000000000" w:firstRow="0" w:lastRow="0" w:firstColumn="0" w:lastColumn="0" w:oddVBand="0" w:evenVBand="0" w:oddHBand="0" w:evenHBand="0" w:firstRowFirstColumn="0" w:firstRowLastColumn="0" w:lastRowFirstColumn="0" w:lastRowLastColumn="0"/>
            </w:pPr>
            <w:r>
              <w:t>Set the window width. It only takes effect when the windowed switch is set.</w:t>
            </w:r>
          </w:p>
        </w:tc>
        <w:tc>
          <w:tcPr>
            <w:tcW w:w="3775" w:type="dxa"/>
          </w:tcPr>
          <w:p w14:paraId="3DD864AB" w14:textId="0A1BF132" w:rsidR="00323AC3" w:rsidRDefault="00323AC3" w:rsidP="00C35BA9">
            <w:pPr>
              <w:cnfStyle w:val="000000000000" w:firstRow="0" w:lastRow="0" w:firstColumn="0" w:lastColumn="0" w:oddVBand="0" w:evenVBand="0" w:oddHBand="0" w:evenHBand="0" w:firstRowFirstColumn="0" w:firstRowLastColumn="0" w:lastRowFirstColumn="0" w:lastRowLastColumn="0"/>
            </w:pPr>
            <w:r>
              <w:t xml:space="preserve">FluoRender.exe -win </w:t>
            </w:r>
            <w:r w:rsidRPr="00EC0330">
              <w:rPr>
                <w:b/>
              </w:rPr>
              <w:t>-w 1920</w:t>
            </w:r>
            <w:r>
              <w:t xml:space="preserve"> -h 1080</w:t>
            </w:r>
          </w:p>
        </w:tc>
      </w:tr>
      <w:tr w:rsidR="00510CC6" w14:paraId="28BE9FE9" w14:textId="77777777" w:rsidTr="00C3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164C5EB" w14:textId="297485ED" w:rsidR="00323AC3" w:rsidRDefault="002B467E" w:rsidP="00302756">
            <w:pPr>
              <w:jc w:val="both"/>
            </w:pPr>
            <w:r>
              <w:t>Switch</w:t>
            </w:r>
          </w:p>
        </w:tc>
        <w:tc>
          <w:tcPr>
            <w:tcW w:w="1170" w:type="dxa"/>
          </w:tcPr>
          <w:p w14:paraId="5209AB93" w14:textId="15EC1B37" w:rsidR="00323AC3" w:rsidRDefault="002B467E" w:rsidP="00302756">
            <w:pPr>
              <w:jc w:val="both"/>
              <w:cnfStyle w:val="000000100000" w:firstRow="0" w:lastRow="0" w:firstColumn="0" w:lastColumn="0" w:oddVBand="0" w:evenVBand="0" w:oddHBand="1" w:evenHBand="0" w:firstRowFirstColumn="0" w:firstRowLastColumn="0" w:lastRowFirstColumn="0" w:lastRowLastColumn="0"/>
            </w:pPr>
            <w:r>
              <w:t>--windowed</w:t>
            </w:r>
          </w:p>
        </w:tc>
        <w:tc>
          <w:tcPr>
            <w:tcW w:w="720" w:type="dxa"/>
          </w:tcPr>
          <w:p w14:paraId="5808131F" w14:textId="73F73423" w:rsidR="00323AC3" w:rsidRDefault="002B467E" w:rsidP="00302756">
            <w:pPr>
              <w:jc w:val="both"/>
              <w:cnfStyle w:val="000000100000" w:firstRow="0" w:lastRow="0" w:firstColumn="0" w:lastColumn="0" w:oddVBand="0" w:evenVBand="0" w:oddHBand="1" w:evenHBand="0" w:firstRowFirstColumn="0" w:firstRowLastColumn="0" w:lastRowFirstColumn="0" w:lastRowLastColumn="0"/>
            </w:pPr>
            <w:r>
              <w:t>-win</w:t>
            </w:r>
          </w:p>
        </w:tc>
        <w:tc>
          <w:tcPr>
            <w:tcW w:w="2610" w:type="dxa"/>
          </w:tcPr>
          <w:p w14:paraId="48D27B9B" w14:textId="558D3ED6" w:rsidR="00323AC3" w:rsidRDefault="009608DB" w:rsidP="00C35BA9">
            <w:pPr>
              <w:cnfStyle w:val="000000100000" w:firstRow="0" w:lastRow="0" w:firstColumn="0" w:lastColumn="0" w:oddVBand="0" w:evenVBand="0" w:oddHBand="1" w:evenHBand="0" w:firstRowFirstColumn="0" w:firstRowLastColumn="0" w:lastRowFirstColumn="0" w:lastRowLastColumn="0"/>
            </w:pPr>
            <w:r>
              <w:t>Start FluoRender in windowed mode.</w:t>
            </w:r>
          </w:p>
        </w:tc>
        <w:tc>
          <w:tcPr>
            <w:tcW w:w="3775" w:type="dxa"/>
          </w:tcPr>
          <w:p w14:paraId="4DDCC000" w14:textId="0E0F5831" w:rsidR="00323AC3" w:rsidRDefault="009608DB" w:rsidP="00C35BA9">
            <w:pPr>
              <w:cnfStyle w:val="000000100000" w:firstRow="0" w:lastRow="0" w:firstColumn="0" w:lastColumn="0" w:oddVBand="0" w:evenVBand="0" w:oddHBand="1" w:evenHBand="0" w:firstRowFirstColumn="0" w:firstRowLastColumn="0" w:lastRowFirstColumn="0" w:lastRowLastColumn="0"/>
            </w:pPr>
            <w:r>
              <w:t xml:space="preserve">FluoRender.exe </w:t>
            </w:r>
            <w:r w:rsidRPr="009608DB">
              <w:rPr>
                <w:b/>
              </w:rPr>
              <w:t>-win</w:t>
            </w:r>
            <w:r>
              <w:t xml:space="preserve"> -w 1920 -h 1080</w:t>
            </w:r>
          </w:p>
        </w:tc>
      </w:tr>
      <w:tr w:rsidR="00510CC6" w14:paraId="68F4B548" w14:textId="77777777" w:rsidTr="00C35BA9">
        <w:tc>
          <w:tcPr>
            <w:cnfStyle w:val="001000000000" w:firstRow="0" w:lastRow="0" w:firstColumn="1" w:lastColumn="0" w:oddVBand="0" w:evenVBand="0" w:oddHBand="0" w:evenHBand="0" w:firstRowFirstColumn="0" w:firstRowLastColumn="0" w:lastRowFirstColumn="0" w:lastRowLastColumn="0"/>
            <w:tcW w:w="1075" w:type="dxa"/>
          </w:tcPr>
          <w:p w14:paraId="617C9B56" w14:textId="184E8723" w:rsidR="00510CC6" w:rsidRDefault="00510CC6" w:rsidP="00302756">
            <w:pPr>
              <w:jc w:val="both"/>
            </w:pPr>
            <w:r>
              <w:t>Parameter</w:t>
            </w:r>
          </w:p>
        </w:tc>
        <w:tc>
          <w:tcPr>
            <w:tcW w:w="1170" w:type="dxa"/>
          </w:tcPr>
          <w:p w14:paraId="04602D81" w14:textId="2AD1FD53" w:rsidR="00510CC6" w:rsidRDefault="00510CC6" w:rsidP="00302756">
            <w:pPr>
              <w:jc w:val="both"/>
              <w:cnfStyle w:val="000000000000" w:firstRow="0" w:lastRow="0" w:firstColumn="0" w:lastColumn="0" w:oddVBand="0" w:evenVBand="0" w:oddHBand="0" w:evenHBand="0" w:firstRowFirstColumn="0" w:firstRowLastColumn="0" w:lastRowFirstColumn="0" w:lastRowLastColumn="0"/>
            </w:pPr>
            <w:r>
              <w:t>NA</w:t>
            </w:r>
          </w:p>
        </w:tc>
        <w:tc>
          <w:tcPr>
            <w:tcW w:w="720" w:type="dxa"/>
          </w:tcPr>
          <w:p w14:paraId="78BE599E" w14:textId="214DB777" w:rsidR="00510CC6" w:rsidRDefault="00510CC6" w:rsidP="00302756">
            <w:pPr>
              <w:jc w:val="both"/>
              <w:cnfStyle w:val="000000000000" w:firstRow="0" w:lastRow="0" w:firstColumn="0" w:lastColumn="0" w:oddVBand="0" w:evenVBand="0" w:oddHBand="0" w:evenHBand="0" w:firstRowFirstColumn="0" w:firstRowLastColumn="0" w:lastRowFirstColumn="0" w:lastRowLastColumn="0"/>
            </w:pPr>
            <w:r>
              <w:t>NA</w:t>
            </w:r>
          </w:p>
        </w:tc>
        <w:tc>
          <w:tcPr>
            <w:tcW w:w="2610" w:type="dxa"/>
          </w:tcPr>
          <w:p w14:paraId="39810599" w14:textId="1BC84789" w:rsidR="00510CC6" w:rsidRDefault="00421F18" w:rsidP="00C35BA9">
            <w:pPr>
              <w:cnfStyle w:val="000000000000" w:firstRow="0" w:lastRow="0" w:firstColumn="0" w:lastColumn="0" w:oddVBand="0" w:evenVBand="0" w:oddHBand="0" w:evenHBand="0" w:firstRowFirstColumn="0" w:firstRowLastColumn="0" w:lastRowFirstColumn="0" w:lastRowLastColumn="0"/>
            </w:pPr>
            <w:r>
              <w:t xml:space="preserve">Specify data files or a project file to load </w:t>
            </w:r>
            <w:r w:rsidR="00707937">
              <w:t>on startup. Multiple data files are supported.</w:t>
            </w:r>
          </w:p>
        </w:tc>
        <w:tc>
          <w:tcPr>
            <w:tcW w:w="3775" w:type="dxa"/>
          </w:tcPr>
          <w:p w14:paraId="3B990D94" w14:textId="77777777" w:rsidR="00510CC6" w:rsidRDefault="00707937" w:rsidP="00C35BA9">
            <w:pPr>
              <w:cnfStyle w:val="000000000000" w:firstRow="0" w:lastRow="0" w:firstColumn="0" w:lastColumn="0" w:oddVBand="0" w:evenVBand="0" w:oddHBand="0" w:evenHBand="0" w:firstRowFirstColumn="0" w:firstRowLastColumn="0" w:lastRowFirstColumn="0" w:lastRowLastColumn="0"/>
            </w:pPr>
            <w:r>
              <w:t xml:space="preserve">FluoRender.exe </w:t>
            </w:r>
            <w:r w:rsidRPr="00706B7A">
              <w:rPr>
                <w:b/>
              </w:rPr>
              <w:t>“</w:t>
            </w:r>
            <w:r w:rsidR="00CE6FED" w:rsidRPr="00706B7A">
              <w:rPr>
                <w:b/>
              </w:rPr>
              <w:t>D:\Example\Data1.tif” “D:\Example\Data2.tif” “D:\Example\Data3.tif”</w:t>
            </w:r>
          </w:p>
          <w:p w14:paraId="3F67C914" w14:textId="77777777" w:rsidR="00CE6FED" w:rsidRDefault="00706B7A" w:rsidP="00C35BA9">
            <w:pPr>
              <w:cnfStyle w:val="000000000000" w:firstRow="0" w:lastRow="0" w:firstColumn="0" w:lastColumn="0" w:oddVBand="0" w:evenVBand="0" w:oddHBand="0" w:evenHBand="0" w:firstRowFirstColumn="0" w:firstRowLastColumn="0" w:lastRowFirstColumn="0" w:lastRowLastColumn="0"/>
            </w:pPr>
            <w:r>
              <w:t>Or:</w:t>
            </w:r>
          </w:p>
          <w:p w14:paraId="25C09A85" w14:textId="6C914A1B" w:rsidR="00706B7A" w:rsidRDefault="00706B7A" w:rsidP="00C35BA9">
            <w:pPr>
              <w:cnfStyle w:val="000000000000" w:firstRow="0" w:lastRow="0" w:firstColumn="0" w:lastColumn="0" w:oddVBand="0" w:evenVBand="0" w:oddHBand="0" w:evenHBand="0" w:firstRowFirstColumn="0" w:firstRowLastColumn="0" w:lastRowFirstColumn="0" w:lastRowLastColumn="0"/>
            </w:pPr>
            <w:r>
              <w:t xml:space="preserve">FluoRender.exe </w:t>
            </w:r>
            <w:r w:rsidRPr="00706B7A">
              <w:rPr>
                <w:b/>
              </w:rPr>
              <w:t>“D:\Example\test_project.vrp”</w:t>
            </w:r>
          </w:p>
        </w:tc>
      </w:tr>
    </w:tbl>
    <w:p w14:paraId="3930FEC6" w14:textId="77777777" w:rsidR="00F94F5B" w:rsidRDefault="00F94F5B" w:rsidP="00302756">
      <w:pPr>
        <w:jc w:val="both"/>
      </w:pPr>
    </w:p>
    <w:p w14:paraId="3046FB8D" w14:textId="1F35C365" w:rsidR="008040C4" w:rsidRDefault="008040C4" w:rsidP="00302756">
      <w:pPr>
        <w:jc w:val="both"/>
      </w:pPr>
      <w:r>
        <w:br w:type="page"/>
      </w:r>
    </w:p>
    <w:p w14:paraId="7DC2C98A" w14:textId="4FB41C06" w:rsidR="00506D8F" w:rsidRDefault="00CA4FB9" w:rsidP="00302756">
      <w:pPr>
        <w:pStyle w:val="Heading2"/>
      </w:pPr>
      <w:bookmarkStart w:id="604" w:name="_Toc183178738"/>
      <w:r>
        <w:lastRenderedPageBreak/>
        <w:t>E</w:t>
      </w:r>
      <w:r w:rsidR="00506D8F">
        <w:t>. Frequently Asked Questions</w:t>
      </w:r>
      <w:bookmarkEnd w:id="604"/>
    </w:p>
    <w:p w14:paraId="34BAAAA5" w14:textId="77777777" w:rsidR="00506D8F" w:rsidRDefault="00506D8F" w:rsidP="00302756">
      <w:pPr>
        <w:pStyle w:val="Heading3"/>
        <w:jc w:val="both"/>
      </w:pPr>
      <w:r>
        <w:t>1. What computer hardware is good for running FluoRender?</w:t>
      </w:r>
    </w:p>
    <w:p w14:paraId="78314AFD" w14:textId="52BCBD80" w:rsidR="00506D8F" w:rsidRDefault="00506D8F" w:rsidP="00302756">
      <w:pPr>
        <w:jc w:val="both"/>
      </w:pPr>
      <w:r>
        <w:t xml:space="preserve">First of all, FluoRender is built to run on a personal computer with good graphics processing capabilities. Although most </w:t>
      </w:r>
      <w:r w:rsidR="00977DEC">
        <w:t>newly purchased</w:t>
      </w:r>
      <w:r>
        <w:t xml:space="preserve"> personal computers can run FluoRender, including Windows desktops, laptops, Apple MacBooks, iMacs, and MacPros, it is best to purchase one with a </w:t>
      </w:r>
      <w:r w:rsidR="00D174EC">
        <w:t>gaming-level</w:t>
      </w:r>
      <w:r>
        <w:t xml:space="preserve"> or professional graphics card. Wikipedia provides detailed comparisons of graphics </w:t>
      </w:r>
      <w:r w:rsidR="00D174EC">
        <w:t>cards</w:t>
      </w:r>
      <w:r>
        <w:t xml:space="preserve"> from both Nvidia and AMD. Generally speaking, a graphics card with higher “Processing Power GFLOPs” is also better for FluoRender.</w:t>
      </w:r>
      <w:r w:rsidRPr="000213E3">
        <w:t xml:space="preserve"> </w:t>
      </w:r>
      <w:r>
        <w:t xml:space="preserve">We would recommend a top-of-the-line gaming graphics card over a professional graphics card. FluoRender can take advantage of some features of a professional graphics card, such as 10-bit output and better anti-aliasing. However, the difference is subtle in most situations. Second, strong CPU processing power is generally desired. We would recommend </w:t>
      </w:r>
      <w:r w:rsidR="00D174EC">
        <w:t>the</w:t>
      </w:r>
      <w:r>
        <w:t xml:space="preserve"> latest CPU with higher clock frequency over more cores. Third, if you have large data sets to process, equip as much system memory as possible. For the year 201</w:t>
      </w:r>
      <w:r w:rsidR="007E0C3B">
        <w:t>9</w:t>
      </w:r>
      <w:r>
        <w:t xml:space="preserve">, </w:t>
      </w:r>
      <w:r w:rsidR="00D174EC">
        <w:t>consumer-level</w:t>
      </w:r>
      <w:r>
        <w:t xml:space="preserve"> computers can be equipped with as much as 128 GB of system memory, while a professional desktop can have </w:t>
      </w:r>
      <w:r w:rsidR="00A86640">
        <w:t>1 TB</w:t>
      </w:r>
      <w:r>
        <w:t xml:space="preserve"> or more. Last, if you want to load data quickly or play back large time </w:t>
      </w:r>
      <w:r w:rsidR="00D174EC">
        <w:t>sequences</w:t>
      </w:r>
      <w:r>
        <w:t xml:space="preserve"> smoothly, you need </w:t>
      </w:r>
      <w:r w:rsidR="00D174EC">
        <w:t>high-speed</w:t>
      </w:r>
      <w:r>
        <w:t xml:space="preserve"> access to hard drives. We would recommend </w:t>
      </w:r>
      <w:r w:rsidR="00A86640">
        <w:t xml:space="preserve">PCI </w:t>
      </w:r>
      <w:r w:rsidR="00D174EC">
        <w:t>Express-based</w:t>
      </w:r>
      <w:r w:rsidR="00A86640">
        <w:t xml:space="preserve"> RAID configurations including </w:t>
      </w:r>
      <w:r w:rsidR="00977DEC">
        <w:t>onboard</w:t>
      </w:r>
      <w:r w:rsidR="00A86640">
        <w:t xml:space="preserve"> or </w:t>
      </w:r>
      <w:r>
        <w:t xml:space="preserve">a discrete controller with abundant cache. </w:t>
      </w:r>
      <w:r w:rsidR="00D174EC">
        <w:t>The speed</w:t>
      </w:r>
      <w:r>
        <w:t xml:space="preserve"> of hard drives is also important for handling large data sets. We would recommend </w:t>
      </w:r>
      <w:r w:rsidR="00977DEC">
        <w:t>SSDs that support the NVMe standard for onboard RAID controllers or 4-8x SATA/SAS SSDs for discrete RAID controllers</w:t>
      </w:r>
      <w:r>
        <w:t>.</w:t>
      </w:r>
    </w:p>
    <w:p w14:paraId="75B743FC" w14:textId="14C86D58" w:rsidR="007E76D8" w:rsidRDefault="007E76D8" w:rsidP="00302756">
      <w:pPr>
        <w:pStyle w:val="Heading3"/>
        <w:jc w:val="both"/>
      </w:pPr>
      <w:r>
        <w:t>2. Can I use</w:t>
      </w:r>
      <w:r w:rsidR="004F1B8B">
        <w:t xml:space="preserve"> an external graphics card on a laptop computer?</w:t>
      </w:r>
    </w:p>
    <w:p w14:paraId="681776F9" w14:textId="235888B5" w:rsidR="004F1B8B" w:rsidRDefault="00CE1E85" w:rsidP="00302756">
      <w:pPr>
        <w:jc w:val="both"/>
      </w:pPr>
      <w:r>
        <w:t>It depends on the specific hardware and OS combination. If an external graphics card can be successfully recognized by your system, FluoRender can take advantage of the extra processing power. We</w:t>
      </w:r>
      <w:r w:rsidR="00283651">
        <w:t xml:space="preserve"> have tested an external graphics card on Microsoft Windows</w:t>
      </w:r>
      <w:r w:rsidR="00D174EC">
        <w:t>-based</w:t>
      </w:r>
      <w:r w:rsidR="00283651">
        <w:t xml:space="preserve"> laptops equipped with Thunderbolt 3 technology. A significant improvement </w:t>
      </w:r>
      <w:r w:rsidR="00D174EC">
        <w:t>in</w:t>
      </w:r>
      <w:r w:rsidR="00283651">
        <w:t xml:space="preserve"> </w:t>
      </w:r>
      <w:r w:rsidR="006721EC">
        <w:t xml:space="preserve">user interaction speed can be achieved. Varying success has also been achieved on Apple computers. However, </w:t>
      </w:r>
      <w:r w:rsidR="00DC2407">
        <w:t>current macOS only supports a selection of AMD graphics cards</w:t>
      </w:r>
      <w:r w:rsidR="00323182">
        <w:t xml:space="preserve"> (</w:t>
      </w:r>
      <w:r w:rsidR="00D174EC">
        <w:t>mid-2018</w:t>
      </w:r>
      <w:r w:rsidR="00323182">
        <w:t>).</w:t>
      </w:r>
    </w:p>
    <w:p w14:paraId="1985AD8F" w14:textId="59CB626C" w:rsidR="009002FF" w:rsidRDefault="00575D6C" w:rsidP="00302756">
      <w:pPr>
        <w:pStyle w:val="Heading3"/>
        <w:jc w:val="both"/>
      </w:pPr>
      <w:r>
        <w:t>3</w:t>
      </w:r>
      <w:r w:rsidR="009002FF">
        <w:t>. Does FluoRender support multi-GPU rendering?</w:t>
      </w:r>
    </w:p>
    <w:p w14:paraId="091476D3" w14:textId="6161BEDF" w:rsidR="009002FF" w:rsidRPr="009002FF" w:rsidRDefault="009002FF" w:rsidP="00302756">
      <w:pPr>
        <w:jc w:val="both"/>
      </w:pPr>
      <w:r>
        <w:t xml:space="preserve">We have tested FluoRender on a limited number of multi-GPU systems. When CrossFire is enabled for AMD GPUs, you need to manually add FluoRender to </w:t>
      </w:r>
      <w:r w:rsidR="00D174EC">
        <w:t xml:space="preserve">the </w:t>
      </w:r>
      <w:r>
        <w:t xml:space="preserve">application profile settings and set its CrossFire mode to “AFR Friendly”. Rendering speed may scale only in </w:t>
      </w:r>
      <w:r w:rsidR="00D174EC">
        <w:t>full-screen</w:t>
      </w:r>
      <w:r>
        <w:t xml:space="preserve"> mode. You are encouraged to try FluoRender on a multi-GPU system. However, speed scaling is not guaranteed.</w:t>
      </w:r>
    </w:p>
    <w:p w14:paraId="1616BDF4" w14:textId="595FC067" w:rsidR="00506D8F" w:rsidRDefault="00575D6C" w:rsidP="00302756">
      <w:pPr>
        <w:pStyle w:val="Heading3"/>
        <w:jc w:val="both"/>
      </w:pPr>
      <w:r>
        <w:t>4</w:t>
      </w:r>
      <w:r w:rsidR="00506D8F">
        <w:t>. Why can’t I start FluoRender?</w:t>
      </w:r>
    </w:p>
    <w:p w14:paraId="0181FECE" w14:textId="60FD92AE" w:rsidR="00506D8F" w:rsidRDefault="00506D8F" w:rsidP="00302756">
      <w:pPr>
        <w:jc w:val="both"/>
      </w:pPr>
      <w:r>
        <w:t xml:space="preserve">There are several possibilities for FluoRender to fail. First, check if the graphics driver is installed and updated to the latest version. Some old graphics </w:t>
      </w:r>
      <w:r w:rsidR="00D174EC">
        <w:t>cards</w:t>
      </w:r>
      <w:r>
        <w:t xml:space="preserve"> may not support OpenCL, which </w:t>
      </w:r>
      <w:r w:rsidR="00D174EC">
        <w:t>has been</w:t>
      </w:r>
      <w:r>
        <w:t xml:space="preserve"> required since version 2.15. If that is the case, you can download and try an earlier version of FluoRender. Since version 2.16, we require the graphics card to support at least OpenGL 3.3. If you have an old graphics card and want to use FluoRender on it, please replace your graphics card or download an old version of FluoRender. Second, make sure that your operating system supports 64-bit applications. Since version 2.15, we have dropped the support of 32-bit applications, which means FluoRender is 64-bit only. For Windows, you </w:t>
      </w:r>
      <w:r w:rsidR="00D174EC">
        <w:t>need</w:t>
      </w:r>
      <w:r>
        <w:t xml:space="preserve"> to purchase the x64 version of the operating system; for Mac OSX, you </w:t>
      </w:r>
      <w:r w:rsidR="00D174EC">
        <w:t>need</w:t>
      </w:r>
      <w:r>
        <w:t xml:space="preserve"> to update to the recent versions. Finally, FluoRender may not be properly installed, or some required modules have been accidentally uninstalled. Reinstalling FluoRender may solve the issue.</w:t>
      </w:r>
    </w:p>
    <w:p w14:paraId="7318CB0C" w14:textId="25F1417F" w:rsidR="00506D8F" w:rsidRDefault="00575D6C" w:rsidP="00302756">
      <w:pPr>
        <w:pStyle w:val="Heading3"/>
        <w:jc w:val="both"/>
      </w:pPr>
      <w:r>
        <w:t>5</w:t>
      </w:r>
      <w:r w:rsidR="00506D8F">
        <w:t>. Why can’t I load a file into FluoRender?</w:t>
      </w:r>
    </w:p>
    <w:p w14:paraId="19327DA1" w14:textId="749FDCF6" w:rsidR="00506D8F" w:rsidRDefault="00506D8F" w:rsidP="00302756">
      <w:pPr>
        <w:jc w:val="both"/>
      </w:pPr>
      <w:r>
        <w:t xml:space="preserve">FluoRender can only load supported file formats, which include TIFF and some microscopy </w:t>
      </w:r>
      <w:r w:rsidR="00D174EC">
        <w:t>manufacturer-specific</w:t>
      </w:r>
      <w:r>
        <w:t xml:space="preserve"> formats. We write our own readers for these formats to achieve the best performance, especially for large data and time sequence data. So, </w:t>
      </w:r>
      <w:r>
        <w:lastRenderedPageBreak/>
        <w:t>we can only support “Open” and standard formats. If you have files of unsupported formats, you have to convert the format using a third-party tool. ImageJ can be a good choice in most situations.</w:t>
      </w:r>
    </w:p>
    <w:p w14:paraId="410A48A7" w14:textId="46D30D7E" w:rsidR="00506D8F" w:rsidRDefault="00575D6C" w:rsidP="00302756">
      <w:pPr>
        <w:pStyle w:val="Heading3"/>
        <w:jc w:val="both"/>
      </w:pPr>
      <w:r>
        <w:t>6</w:t>
      </w:r>
      <w:r w:rsidR="00506D8F">
        <w:t>. Why can’t I use some of the functions in FluoRender?</w:t>
      </w:r>
    </w:p>
    <w:p w14:paraId="42920D3A" w14:textId="77777777" w:rsidR="00506D8F" w:rsidRDefault="00506D8F" w:rsidP="00302756">
      <w:pPr>
        <w:jc w:val="both"/>
      </w:pPr>
      <w:r>
        <w:t>If you can use FluoRender for the basic visualizations of volume data, but not some advanced functions, such as paint brushes, it means your system does not support all OpenGL features. This can be that you are using a virtual machine, a remote client, or a system with an integrated graphics card with limited capabilities. You may want to upgrade your system to a standalone desktop computer with the latest graphics hardware to use all features in FluoRender.</w:t>
      </w:r>
    </w:p>
    <w:p w14:paraId="78124CBF" w14:textId="6EB1949E" w:rsidR="00506D8F" w:rsidRDefault="00575D6C" w:rsidP="00302756">
      <w:pPr>
        <w:pStyle w:val="Heading3"/>
        <w:jc w:val="both"/>
      </w:pPr>
      <w:r>
        <w:t>7</w:t>
      </w:r>
      <w:r w:rsidR="00506D8F">
        <w:t>. Does FluoRender have a Linux version?</w:t>
      </w:r>
    </w:p>
    <w:p w14:paraId="7117440E" w14:textId="77777777" w:rsidR="00506D8F" w:rsidRDefault="00506D8F" w:rsidP="00302756">
      <w:pPr>
        <w:jc w:val="both"/>
      </w:pPr>
      <w:r>
        <w:t>The official FluoRender releases only include a Windows version and a Mac OSX version, both 64-bit. If you want to run FluoRender on systems other than these, you can download the source code of FluoRender and build it on a different operating system. Additionally, you can send us emails and let us know your requirements.</w:t>
      </w:r>
    </w:p>
    <w:p w14:paraId="249AB2EA" w14:textId="4C119D07" w:rsidR="00506D8F" w:rsidRPr="00077BE2" w:rsidRDefault="00575D6C" w:rsidP="00302756">
      <w:pPr>
        <w:pStyle w:val="Heading3"/>
        <w:jc w:val="both"/>
      </w:pPr>
      <w:r>
        <w:t>8</w:t>
      </w:r>
      <w:r w:rsidR="00506D8F" w:rsidRPr="00077BE2">
        <w:t>. How can I fix FluoRender crashes when rendering and computing take long time?</w:t>
      </w:r>
    </w:p>
    <w:p w14:paraId="5DCE8F27" w14:textId="77777777" w:rsidR="00506D8F" w:rsidRPr="00077BE2" w:rsidRDefault="00506D8F" w:rsidP="00302756">
      <w:pPr>
        <w:spacing w:after="0" w:line="240" w:lineRule="auto"/>
        <w:jc w:val="both"/>
        <w:rPr>
          <w:rFonts w:ascii="Calibri" w:eastAsia="Times New Roman" w:hAnsi="Calibri" w:cs="Times New Roman"/>
          <w:color w:val="000000"/>
        </w:rPr>
      </w:pPr>
      <w:r w:rsidRPr="00077BE2">
        <w:t>You may add a registry value, called “TdrLevel”, on Windows. More information can be found here:</w:t>
      </w:r>
      <w:r w:rsidRPr="00C513F2">
        <w:rPr>
          <w:rFonts w:ascii="Calibri" w:eastAsia="Times New Roman" w:hAnsi="Calibri" w:cs="Times New Roman"/>
          <w:color w:val="000000"/>
          <w:sz w:val="24"/>
          <w:szCs w:val="24"/>
        </w:rPr>
        <w:t xml:space="preserve"> </w:t>
      </w:r>
      <w:hyperlink r:id="rId214" w:tooltip="http://nvidia.custhelp.com/app/answers/detail/a_id/3007/~/opengl-message-%E2%80%9Clost-connection%E2%80%9D" w:history="1">
        <w:r w:rsidRPr="00077BE2">
          <w:rPr>
            <w:rFonts w:ascii="Calibri" w:eastAsia="Times New Roman" w:hAnsi="Calibri" w:cs="Times New Roman"/>
            <w:color w:val="0000FF"/>
            <w:u w:val="single"/>
          </w:rPr>
          <w:t>http://nvidia.custhelp.com/app/answers/detail/a_id/3007/~/opengl-message-%E2%80%9Clost-connection%E2%80%9D</w:t>
        </w:r>
      </w:hyperlink>
    </w:p>
    <w:p w14:paraId="53B20F15" w14:textId="77777777" w:rsidR="00506D8F" w:rsidRDefault="00506D8F" w:rsidP="00302756">
      <w:pPr>
        <w:jc w:val="both"/>
      </w:pPr>
    </w:p>
    <w:p w14:paraId="2C69FA1D" w14:textId="77777777" w:rsidR="00506D8F" w:rsidRDefault="00506D8F" w:rsidP="00302756">
      <w:pPr>
        <w:jc w:val="both"/>
      </w:pPr>
      <w:r>
        <w:br w:type="page"/>
      </w:r>
    </w:p>
    <w:p w14:paraId="7B41926B" w14:textId="4F09619B" w:rsidR="005066DE" w:rsidRPr="005066DE" w:rsidRDefault="005066DE" w:rsidP="00302756">
      <w:pPr>
        <w:pStyle w:val="Heading1"/>
        <w:numPr>
          <w:ilvl w:val="0"/>
          <w:numId w:val="0"/>
        </w:numPr>
        <w:jc w:val="both"/>
      </w:pPr>
      <w:bookmarkStart w:id="605" w:name="_Toc406575236"/>
      <w:bookmarkStart w:id="606" w:name="_Toc406755698"/>
      <w:bookmarkStart w:id="607" w:name="_Toc406770780"/>
      <w:bookmarkStart w:id="608" w:name="_Toc183178739"/>
      <w:r>
        <w:lastRenderedPageBreak/>
        <w:t>Index</w:t>
      </w:r>
      <w:bookmarkEnd w:id="605"/>
      <w:bookmarkEnd w:id="606"/>
      <w:bookmarkEnd w:id="607"/>
      <w:bookmarkEnd w:id="608"/>
    </w:p>
    <w:p w14:paraId="7A112EE6" w14:textId="77777777" w:rsidR="00986D74" w:rsidRDefault="005066DE" w:rsidP="00302756">
      <w:pPr>
        <w:jc w:val="both"/>
        <w:rPr>
          <w:noProof/>
        </w:rPr>
        <w:sectPr w:rsidR="00986D74" w:rsidSect="00986D74">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00413089" w14:textId="77777777" w:rsidR="00986D74" w:rsidRDefault="00986D74">
      <w:pPr>
        <w:pStyle w:val="IndexHeading"/>
        <w:keepNext/>
        <w:tabs>
          <w:tab w:val="right" w:leader="dot" w:pos="4310"/>
        </w:tabs>
        <w:rPr>
          <w:rFonts w:asciiTheme="minorHAnsi" w:hAnsiTheme="minorHAnsi"/>
          <w:b w:val="0"/>
          <w:bCs w:val="0"/>
          <w:noProof/>
        </w:rPr>
      </w:pPr>
      <w:r>
        <w:rPr>
          <w:noProof/>
        </w:rPr>
        <w:t>A</w:t>
      </w:r>
    </w:p>
    <w:p w14:paraId="5FEF985D" w14:textId="77777777" w:rsidR="00986D74" w:rsidRDefault="00986D74">
      <w:pPr>
        <w:pStyle w:val="Index1"/>
        <w:tabs>
          <w:tab w:val="right" w:leader="dot" w:pos="4310"/>
        </w:tabs>
        <w:rPr>
          <w:noProof/>
        </w:rPr>
      </w:pPr>
      <w:r>
        <w:rPr>
          <w:noProof/>
        </w:rPr>
        <w:t>Alpha</w:t>
      </w:r>
      <w:r>
        <w:rPr>
          <w:noProof/>
        </w:rPr>
        <w:tab/>
        <w:t>39, 42</w:t>
      </w:r>
    </w:p>
    <w:p w14:paraId="05B50227" w14:textId="77777777" w:rsidR="00986D74" w:rsidRDefault="00986D74">
      <w:pPr>
        <w:pStyle w:val="IndexHeading"/>
        <w:keepNext/>
        <w:tabs>
          <w:tab w:val="right" w:leader="dot" w:pos="4310"/>
        </w:tabs>
        <w:rPr>
          <w:rFonts w:asciiTheme="minorHAnsi" w:hAnsiTheme="minorHAnsi"/>
          <w:b w:val="0"/>
          <w:bCs w:val="0"/>
          <w:noProof/>
        </w:rPr>
      </w:pPr>
      <w:r>
        <w:rPr>
          <w:noProof/>
        </w:rPr>
        <w:t>B</w:t>
      </w:r>
    </w:p>
    <w:p w14:paraId="0C205648" w14:textId="77777777" w:rsidR="00986D74" w:rsidRDefault="00986D74">
      <w:pPr>
        <w:pStyle w:val="Index1"/>
        <w:tabs>
          <w:tab w:val="right" w:leader="dot" w:pos="4310"/>
        </w:tabs>
        <w:rPr>
          <w:noProof/>
        </w:rPr>
      </w:pPr>
      <w:r>
        <w:rPr>
          <w:noProof/>
        </w:rPr>
        <w:t>Bake</w:t>
      </w:r>
      <w:r>
        <w:rPr>
          <w:noProof/>
        </w:rPr>
        <w:tab/>
        <w:t>28, 82</w:t>
      </w:r>
    </w:p>
    <w:p w14:paraId="4F9ABFE7" w14:textId="77777777" w:rsidR="00986D74" w:rsidRDefault="00986D74">
      <w:pPr>
        <w:pStyle w:val="IndexHeading"/>
        <w:keepNext/>
        <w:tabs>
          <w:tab w:val="right" w:leader="dot" w:pos="4310"/>
        </w:tabs>
        <w:rPr>
          <w:rFonts w:asciiTheme="minorHAnsi" w:hAnsiTheme="minorHAnsi"/>
          <w:b w:val="0"/>
          <w:bCs w:val="0"/>
          <w:noProof/>
        </w:rPr>
      </w:pPr>
      <w:r>
        <w:rPr>
          <w:noProof/>
        </w:rPr>
        <w:t>C</w:t>
      </w:r>
    </w:p>
    <w:p w14:paraId="7EC0E026" w14:textId="77777777" w:rsidR="00986D74" w:rsidRDefault="00986D74">
      <w:pPr>
        <w:pStyle w:val="Index1"/>
        <w:tabs>
          <w:tab w:val="right" w:leader="dot" w:pos="4310"/>
        </w:tabs>
        <w:rPr>
          <w:noProof/>
        </w:rPr>
      </w:pPr>
      <w:r>
        <w:rPr>
          <w:noProof/>
        </w:rPr>
        <w:t>Channels</w:t>
      </w:r>
      <w:r>
        <w:rPr>
          <w:noProof/>
        </w:rPr>
        <w:tab/>
        <w:t>22, 37, 51, 82, 98, 122</w:t>
      </w:r>
    </w:p>
    <w:p w14:paraId="48640CD6" w14:textId="77777777" w:rsidR="00986D74" w:rsidRDefault="00986D74">
      <w:pPr>
        <w:pStyle w:val="Index1"/>
        <w:tabs>
          <w:tab w:val="right" w:leader="dot" w:pos="4310"/>
        </w:tabs>
        <w:rPr>
          <w:noProof/>
        </w:rPr>
      </w:pPr>
      <w:r>
        <w:rPr>
          <w:noProof/>
        </w:rPr>
        <w:t>Clipping plane</w:t>
      </w:r>
      <w:r>
        <w:rPr>
          <w:noProof/>
        </w:rPr>
        <w:tab/>
        <w:t>53, 54</w:t>
      </w:r>
    </w:p>
    <w:p w14:paraId="414D5179" w14:textId="77777777" w:rsidR="00986D74" w:rsidRDefault="00986D74">
      <w:pPr>
        <w:pStyle w:val="Index1"/>
        <w:tabs>
          <w:tab w:val="right" w:leader="dot" w:pos="4310"/>
        </w:tabs>
        <w:rPr>
          <w:noProof/>
        </w:rPr>
      </w:pPr>
      <w:r>
        <w:rPr>
          <w:noProof/>
        </w:rPr>
        <w:t>Colocalization</w:t>
      </w:r>
      <w:r>
        <w:rPr>
          <w:noProof/>
        </w:rPr>
        <w:tab/>
        <w:t>32</w:t>
      </w:r>
    </w:p>
    <w:p w14:paraId="4E3B5FBB" w14:textId="77777777" w:rsidR="00986D74" w:rsidRDefault="00986D74">
      <w:pPr>
        <w:pStyle w:val="Index1"/>
        <w:tabs>
          <w:tab w:val="right" w:leader="dot" w:pos="4310"/>
        </w:tabs>
        <w:rPr>
          <w:noProof/>
        </w:rPr>
      </w:pPr>
      <w:r>
        <w:rPr>
          <w:noProof/>
        </w:rPr>
        <w:t>Colocalized</w:t>
      </w:r>
      <w:r>
        <w:rPr>
          <w:noProof/>
        </w:rPr>
        <w:tab/>
        <w:t>37, 65, 96</w:t>
      </w:r>
    </w:p>
    <w:p w14:paraId="56D45B6E" w14:textId="77777777" w:rsidR="00986D74" w:rsidRDefault="00986D74">
      <w:pPr>
        <w:pStyle w:val="Index1"/>
        <w:tabs>
          <w:tab w:val="right" w:leader="dot" w:pos="4310"/>
        </w:tabs>
        <w:rPr>
          <w:noProof/>
        </w:rPr>
      </w:pPr>
      <w:r>
        <w:rPr>
          <w:noProof/>
        </w:rPr>
        <w:t>Component analysis</w:t>
      </w:r>
      <w:r>
        <w:rPr>
          <w:noProof/>
        </w:rPr>
        <w:tab/>
        <w:t>109</w:t>
      </w:r>
    </w:p>
    <w:p w14:paraId="2BC46447" w14:textId="77777777" w:rsidR="00986D74" w:rsidRDefault="00986D74">
      <w:pPr>
        <w:pStyle w:val="Index1"/>
        <w:tabs>
          <w:tab w:val="right" w:leader="dot" w:pos="4310"/>
        </w:tabs>
        <w:rPr>
          <w:noProof/>
        </w:rPr>
      </w:pPr>
      <w:r>
        <w:rPr>
          <w:noProof/>
        </w:rPr>
        <w:t>Composite mode</w:t>
      </w:r>
      <w:r>
        <w:rPr>
          <w:noProof/>
        </w:rPr>
        <w:tab/>
        <w:t>37</w:t>
      </w:r>
    </w:p>
    <w:p w14:paraId="2847BF0D" w14:textId="77777777" w:rsidR="00986D74" w:rsidRDefault="00986D74">
      <w:pPr>
        <w:pStyle w:val="Index1"/>
        <w:tabs>
          <w:tab w:val="right" w:leader="dot" w:pos="4310"/>
        </w:tabs>
        <w:rPr>
          <w:noProof/>
        </w:rPr>
      </w:pPr>
      <w:r>
        <w:rPr>
          <w:noProof/>
        </w:rPr>
        <w:t>Cropping</w:t>
      </w:r>
      <w:r>
        <w:rPr>
          <w:noProof/>
        </w:rPr>
        <w:tab/>
        <w:t>63, 66</w:t>
      </w:r>
    </w:p>
    <w:p w14:paraId="63792598" w14:textId="77777777" w:rsidR="00986D74" w:rsidRDefault="00986D74">
      <w:pPr>
        <w:pStyle w:val="IndexHeading"/>
        <w:keepNext/>
        <w:tabs>
          <w:tab w:val="right" w:leader="dot" w:pos="4310"/>
        </w:tabs>
        <w:rPr>
          <w:rFonts w:asciiTheme="minorHAnsi" w:hAnsiTheme="minorHAnsi"/>
          <w:b w:val="0"/>
          <w:bCs w:val="0"/>
          <w:noProof/>
        </w:rPr>
      </w:pPr>
      <w:r>
        <w:rPr>
          <w:noProof/>
        </w:rPr>
        <w:t>D</w:t>
      </w:r>
    </w:p>
    <w:p w14:paraId="39A42A2F" w14:textId="77777777" w:rsidR="00986D74" w:rsidRDefault="00986D74">
      <w:pPr>
        <w:pStyle w:val="Index1"/>
        <w:tabs>
          <w:tab w:val="right" w:leader="dot" w:pos="4310"/>
        </w:tabs>
        <w:rPr>
          <w:noProof/>
        </w:rPr>
      </w:pPr>
      <w:r>
        <w:rPr>
          <w:noProof/>
        </w:rPr>
        <w:t>Depth attenuation</w:t>
      </w:r>
      <w:r>
        <w:rPr>
          <w:noProof/>
        </w:rPr>
        <w:tab/>
        <w:t>39</w:t>
      </w:r>
    </w:p>
    <w:p w14:paraId="69F3317A" w14:textId="77777777" w:rsidR="00986D74" w:rsidRDefault="00986D74">
      <w:pPr>
        <w:pStyle w:val="Index1"/>
        <w:tabs>
          <w:tab w:val="right" w:leader="dot" w:pos="4310"/>
        </w:tabs>
        <w:rPr>
          <w:noProof/>
        </w:rPr>
      </w:pPr>
      <w:r>
        <w:rPr>
          <w:noProof/>
        </w:rPr>
        <w:t>Depth mode</w:t>
      </w:r>
      <w:r>
        <w:rPr>
          <w:noProof/>
        </w:rPr>
        <w:tab/>
        <w:t>37, 45</w:t>
      </w:r>
    </w:p>
    <w:p w14:paraId="31BDFE72" w14:textId="77777777" w:rsidR="00986D74" w:rsidRDefault="00986D74">
      <w:pPr>
        <w:pStyle w:val="IndexHeading"/>
        <w:keepNext/>
        <w:tabs>
          <w:tab w:val="right" w:leader="dot" w:pos="4310"/>
        </w:tabs>
        <w:rPr>
          <w:rFonts w:asciiTheme="minorHAnsi" w:hAnsiTheme="minorHAnsi"/>
          <w:b w:val="0"/>
          <w:bCs w:val="0"/>
          <w:noProof/>
        </w:rPr>
      </w:pPr>
      <w:r>
        <w:rPr>
          <w:noProof/>
        </w:rPr>
        <w:t>E</w:t>
      </w:r>
    </w:p>
    <w:p w14:paraId="60D72F2F" w14:textId="77777777" w:rsidR="00986D74" w:rsidRDefault="00986D74">
      <w:pPr>
        <w:pStyle w:val="Index1"/>
        <w:tabs>
          <w:tab w:val="right" w:leader="dot" w:pos="4310"/>
        </w:tabs>
        <w:rPr>
          <w:noProof/>
        </w:rPr>
      </w:pPr>
      <w:r>
        <w:rPr>
          <w:noProof/>
        </w:rPr>
        <w:t>Edge detect</w:t>
      </w:r>
      <w:r>
        <w:rPr>
          <w:noProof/>
        </w:rPr>
        <w:tab/>
        <w:t>96</w:t>
      </w:r>
    </w:p>
    <w:p w14:paraId="3A39FAC3" w14:textId="77777777" w:rsidR="00986D74" w:rsidRDefault="00986D74">
      <w:pPr>
        <w:pStyle w:val="Index1"/>
        <w:tabs>
          <w:tab w:val="right" w:leader="dot" w:pos="4310"/>
        </w:tabs>
        <w:rPr>
          <w:noProof/>
        </w:rPr>
      </w:pPr>
      <w:r>
        <w:rPr>
          <w:noProof/>
        </w:rPr>
        <w:t>Equalization</w:t>
      </w:r>
      <w:r>
        <w:rPr>
          <w:noProof/>
        </w:rPr>
        <w:tab/>
        <w:t>51</w:t>
      </w:r>
    </w:p>
    <w:p w14:paraId="5D55D8C4" w14:textId="77777777" w:rsidR="00986D74" w:rsidRDefault="00986D74">
      <w:pPr>
        <w:pStyle w:val="IndexHeading"/>
        <w:keepNext/>
        <w:tabs>
          <w:tab w:val="right" w:leader="dot" w:pos="4310"/>
        </w:tabs>
        <w:rPr>
          <w:rFonts w:asciiTheme="minorHAnsi" w:hAnsiTheme="minorHAnsi"/>
          <w:b w:val="0"/>
          <w:bCs w:val="0"/>
          <w:noProof/>
        </w:rPr>
      </w:pPr>
      <w:r>
        <w:rPr>
          <w:noProof/>
        </w:rPr>
        <w:t>F</w:t>
      </w:r>
    </w:p>
    <w:p w14:paraId="4169AD72" w14:textId="77777777" w:rsidR="00986D74" w:rsidRDefault="00986D74">
      <w:pPr>
        <w:pStyle w:val="Index1"/>
        <w:tabs>
          <w:tab w:val="right" w:leader="dot" w:pos="4310"/>
        </w:tabs>
        <w:rPr>
          <w:noProof/>
        </w:rPr>
      </w:pPr>
      <w:r>
        <w:rPr>
          <w:noProof/>
        </w:rPr>
        <w:t>FPS</w:t>
      </w:r>
      <w:r>
        <w:rPr>
          <w:noProof/>
        </w:rPr>
        <w:tab/>
        <w:t>57</w:t>
      </w:r>
    </w:p>
    <w:p w14:paraId="0E2FCAE1" w14:textId="77777777" w:rsidR="00986D74" w:rsidRDefault="00986D74">
      <w:pPr>
        <w:pStyle w:val="Index1"/>
        <w:tabs>
          <w:tab w:val="right" w:leader="dot" w:pos="4310"/>
        </w:tabs>
        <w:rPr>
          <w:noProof/>
        </w:rPr>
      </w:pPr>
      <w:r>
        <w:rPr>
          <w:noProof/>
        </w:rPr>
        <w:t>Full screen</w:t>
      </w:r>
      <w:r>
        <w:rPr>
          <w:noProof/>
        </w:rPr>
        <w:tab/>
        <w:t>40</w:t>
      </w:r>
    </w:p>
    <w:p w14:paraId="5A86D2C2" w14:textId="77777777" w:rsidR="00986D74" w:rsidRDefault="00986D74">
      <w:pPr>
        <w:pStyle w:val="IndexHeading"/>
        <w:keepNext/>
        <w:tabs>
          <w:tab w:val="right" w:leader="dot" w:pos="4310"/>
        </w:tabs>
        <w:rPr>
          <w:rFonts w:asciiTheme="minorHAnsi" w:hAnsiTheme="minorHAnsi"/>
          <w:b w:val="0"/>
          <w:bCs w:val="0"/>
          <w:noProof/>
        </w:rPr>
      </w:pPr>
      <w:r>
        <w:rPr>
          <w:noProof/>
        </w:rPr>
        <w:t>G</w:t>
      </w:r>
    </w:p>
    <w:p w14:paraId="01503F16" w14:textId="77777777" w:rsidR="00986D74" w:rsidRDefault="00986D74">
      <w:pPr>
        <w:pStyle w:val="Index1"/>
        <w:tabs>
          <w:tab w:val="right" w:leader="dot" w:pos="4310"/>
        </w:tabs>
        <w:rPr>
          <w:noProof/>
        </w:rPr>
      </w:pPr>
      <w:r>
        <w:rPr>
          <w:noProof/>
        </w:rPr>
        <w:t>Gamma</w:t>
      </w:r>
      <w:r>
        <w:rPr>
          <w:noProof/>
        </w:rPr>
        <w:tab/>
        <w:t>41, 51</w:t>
      </w:r>
    </w:p>
    <w:p w14:paraId="7E90E3F7" w14:textId="77777777" w:rsidR="00986D74" w:rsidRDefault="00986D74">
      <w:pPr>
        <w:pStyle w:val="IndexHeading"/>
        <w:keepNext/>
        <w:tabs>
          <w:tab w:val="right" w:leader="dot" w:pos="4310"/>
        </w:tabs>
        <w:rPr>
          <w:rFonts w:asciiTheme="minorHAnsi" w:hAnsiTheme="minorHAnsi"/>
          <w:b w:val="0"/>
          <w:bCs w:val="0"/>
          <w:noProof/>
        </w:rPr>
      </w:pPr>
      <w:r>
        <w:rPr>
          <w:noProof/>
        </w:rPr>
        <w:t>I</w:t>
      </w:r>
    </w:p>
    <w:p w14:paraId="178664AF" w14:textId="77777777" w:rsidR="00986D74" w:rsidRDefault="00986D74">
      <w:pPr>
        <w:pStyle w:val="Index1"/>
        <w:tabs>
          <w:tab w:val="right" w:leader="dot" w:pos="4310"/>
        </w:tabs>
        <w:rPr>
          <w:noProof/>
        </w:rPr>
      </w:pPr>
      <w:r>
        <w:rPr>
          <w:noProof/>
        </w:rPr>
        <w:t>Install</w:t>
      </w:r>
      <w:r>
        <w:rPr>
          <w:noProof/>
        </w:rPr>
        <w:tab/>
        <w:t>9</w:t>
      </w:r>
    </w:p>
    <w:p w14:paraId="19D14673" w14:textId="77777777" w:rsidR="00986D74" w:rsidRDefault="00986D74">
      <w:pPr>
        <w:pStyle w:val="Index1"/>
        <w:tabs>
          <w:tab w:val="right" w:leader="dot" w:pos="4310"/>
        </w:tabs>
        <w:rPr>
          <w:noProof/>
        </w:rPr>
      </w:pPr>
      <w:r>
        <w:rPr>
          <w:noProof/>
        </w:rPr>
        <w:t>Interpolation</w:t>
      </w:r>
      <w:r>
        <w:rPr>
          <w:noProof/>
        </w:rPr>
        <w:tab/>
        <w:t>44, 63</w:t>
      </w:r>
    </w:p>
    <w:p w14:paraId="0C885816" w14:textId="77777777" w:rsidR="00986D74" w:rsidRDefault="00986D74">
      <w:pPr>
        <w:pStyle w:val="IndexHeading"/>
        <w:keepNext/>
        <w:tabs>
          <w:tab w:val="right" w:leader="dot" w:pos="4310"/>
        </w:tabs>
        <w:rPr>
          <w:rFonts w:asciiTheme="minorHAnsi" w:hAnsiTheme="minorHAnsi"/>
          <w:b w:val="0"/>
          <w:bCs w:val="0"/>
          <w:noProof/>
        </w:rPr>
      </w:pPr>
      <w:r>
        <w:rPr>
          <w:noProof/>
        </w:rPr>
        <w:t>L</w:t>
      </w:r>
    </w:p>
    <w:p w14:paraId="65A80135" w14:textId="77777777" w:rsidR="00986D74" w:rsidRDefault="00986D74">
      <w:pPr>
        <w:pStyle w:val="Index1"/>
        <w:tabs>
          <w:tab w:val="right" w:leader="dot" w:pos="4310"/>
        </w:tabs>
        <w:rPr>
          <w:noProof/>
        </w:rPr>
      </w:pPr>
      <w:r>
        <w:rPr>
          <w:noProof/>
        </w:rPr>
        <w:t>Layered mode</w:t>
      </w:r>
      <w:r>
        <w:rPr>
          <w:noProof/>
        </w:rPr>
        <w:tab/>
        <w:t>37, 45</w:t>
      </w:r>
    </w:p>
    <w:p w14:paraId="79433773" w14:textId="77777777" w:rsidR="00986D74" w:rsidRDefault="00986D74">
      <w:pPr>
        <w:pStyle w:val="Index1"/>
        <w:tabs>
          <w:tab w:val="right" w:leader="dot" w:pos="4310"/>
        </w:tabs>
        <w:rPr>
          <w:noProof/>
        </w:rPr>
      </w:pPr>
      <w:r>
        <w:rPr>
          <w:noProof/>
        </w:rPr>
        <w:t>Leads</w:t>
      </w:r>
      <w:r>
        <w:rPr>
          <w:noProof/>
        </w:rPr>
        <w:tab/>
        <w:t>129</w:t>
      </w:r>
    </w:p>
    <w:p w14:paraId="22B337E2" w14:textId="77777777" w:rsidR="00986D74" w:rsidRDefault="00986D74">
      <w:pPr>
        <w:pStyle w:val="Index1"/>
        <w:tabs>
          <w:tab w:val="right" w:leader="dot" w:pos="4310"/>
        </w:tabs>
        <w:rPr>
          <w:noProof/>
        </w:rPr>
      </w:pPr>
      <w:r>
        <w:rPr>
          <w:noProof/>
        </w:rPr>
        <w:t>Legend</w:t>
      </w:r>
      <w:r>
        <w:rPr>
          <w:noProof/>
        </w:rPr>
        <w:tab/>
        <w:t>38, 45</w:t>
      </w:r>
    </w:p>
    <w:p w14:paraId="50738B61" w14:textId="77777777" w:rsidR="00986D74" w:rsidRDefault="00986D74">
      <w:pPr>
        <w:pStyle w:val="Index1"/>
        <w:tabs>
          <w:tab w:val="right" w:leader="dot" w:pos="4310"/>
        </w:tabs>
        <w:rPr>
          <w:noProof/>
        </w:rPr>
      </w:pPr>
      <w:r>
        <w:rPr>
          <w:noProof/>
        </w:rPr>
        <w:t>Lempel-Ziv-Welch Compression</w:t>
      </w:r>
      <w:r>
        <w:rPr>
          <w:noProof/>
        </w:rPr>
        <w:tab/>
        <w:t>39</w:t>
      </w:r>
    </w:p>
    <w:p w14:paraId="7BB6DD81" w14:textId="77777777" w:rsidR="00986D74" w:rsidRDefault="00986D74">
      <w:pPr>
        <w:pStyle w:val="IndexHeading"/>
        <w:keepNext/>
        <w:tabs>
          <w:tab w:val="right" w:leader="dot" w:pos="4310"/>
        </w:tabs>
        <w:rPr>
          <w:rFonts w:asciiTheme="minorHAnsi" w:hAnsiTheme="minorHAnsi"/>
          <w:b w:val="0"/>
          <w:bCs w:val="0"/>
          <w:noProof/>
        </w:rPr>
      </w:pPr>
      <w:r>
        <w:rPr>
          <w:noProof/>
        </w:rPr>
        <w:t>M</w:t>
      </w:r>
    </w:p>
    <w:p w14:paraId="315C92D4" w14:textId="77777777" w:rsidR="00986D74" w:rsidRDefault="00986D74">
      <w:pPr>
        <w:pStyle w:val="Index1"/>
        <w:tabs>
          <w:tab w:val="right" w:leader="dot" w:pos="4310"/>
        </w:tabs>
        <w:rPr>
          <w:noProof/>
        </w:rPr>
      </w:pPr>
      <w:r>
        <w:rPr>
          <w:noProof/>
        </w:rPr>
        <w:t>Machine learning</w:t>
      </w:r>
      <w:r>
        <w:rPr>
          <w:noProof/>
        </w:rPr>
        <w:tab/>
        <w:t>45, 112, 138</w:t>
      </w:r>
    </w:p>
    <w:p w14:paraId="47799752" w14:textId="77777777" w:rsidR="00986D74" w:rsidRDefault="00986D74">
      <w:pPr>
        <w:pStyle w:val="Index1"/>
        <w:tabs>
          <w:tab w:val="right" w:leader="dot" w:pos="4310"/>
        </w:tabs>
        <w:rPr>
          <w:noProof/>
        </w:rPr>
      </w:pPr>
      <w:r>
        <w:rPr>
          <w:noProof/>
        </w:rPr>
        <w:t>Measurement</w:t>
      </w:r>
      <w:r>
        <w:rPr>
          <w:noProof/>
        </w:rPr>
        <w:tab/>
        <w:t>32, 101</w:t>
      </w:r>
    </w:p>
    <w:p w14:paraId="1EAF097F" w14:textId="77777777" w:rsidR="00986D74" w:rsidRDefault="00986D74">
      <w:pPr>
        <w:pStyle w:val="Index1"/>
        <w:tabs>
          <w:tab w:val="right" w:leader="dot" w:pos="4310"/>
        </w:tabs>
        <w:rPr>
          <w:noProof/>
        </w:rPr>
      </w:pPr>
      <w:r>
        <w:rPr>
          <w:noProof/>
        </w:rPr>
        <w:t>MIP</w:t>
      </w:r>
      <w:r>
        <w:rPr>
          <w:noProof/>
        </w:rPr>
        <w:tab/>
        <w:t>43</w:t>
      </w:r>
    </w:p>
    <w:p w14:paraId="3C0C0569" w14:textId="77777777" w:rsidR="00986D74" w:rsidRDefault="00986D74">
      <w:pPr>
        <w:pStyle w:val="IndexHeading"/>
        <w:keepNext/>
        <w:tabs>
          <w:tab w:val="right" w:leader="dot" w:pos="4310"/>
        </w:tabs>
        <w:rPr>
          <w:rFonts w:asciiTheme="minorHAnsi" w:hAnsiTheme="minorHAnsi"/>
          <w:b w:val="0"/>
          <w:bCs w:val="0"/>
          <w:noProof/>
        </w:rPr>
      </w:pPr>
      <w:r>
        <w:rPr>
          <w:noProof/>
        </w:rPr>
        <w:t>N</w:t>
      </w:r>
    </w:p>
    <w:p w14:paraId="3438506E" w14:textId="77777777" w:rsidR="00986D74" w:rsidRDefault="00986D74">
      <w:pPr>
        <w:pStyle w:val="Index1"/>
        <w:tabs>
          <w:tab w:val="right" w:leader="dot" w:pos="4310"/>
        </w:tabs>
        <w:rPr>
          <w:noProof/>
        </w:rPr>
      </w:pPr>
      <w:r>
        <w:rPr>
          <w:noProof/>
        </w:rPr>
        <w:t>Noise</w:t>
      </w:r>
      <w:r>
        <w:rPr>
          <w:noProof/>
        </w:rPr>
        <w:tab/>
        <w:t>28, 44, 79, 115, 121</w:t>
      </w:r>
    </w:p>
    <w:p w14:paraId="6F726A25" w14:textId="77777777" w:rsidR="00986D74" w:rsidRDefault="00986D74">
      <w:pPr>
        <w:pStyle w:val="Index1"/>
        <w:tabs>
          <w:tab w:val="right" w:leader="dot" w:pos="4310"/>
        </w:tabs>
        <w:rPr>
          <w:noProof/>
        </w:rPr>
      </w:pPr>
      <w:r>
        <w:rPr>
          <w:noProof/>
        </w:rPr>
        <w:t>Noise reduction</w:t>
      </w:r>
      <w:r>
        <w:rPr>
          <w:noProof/>
        </w:rPr>
        <w:tab/>
        <w:t>32, 79, 121</w:t>
      </w:r>
    </w:p>
    <w:p w14:paraId="135EF3A6" w14:textId="77777777" w:rsidR="00986D74" w:rsidRDefault="00986D74">
      <w:pPr>
        <w:pStyle w:val="IndexHeading"/>
        <w:keepNext/>
        <w:tabs>
          <w:tab w:val="right" w:leader="dot" w:pos="4310"/>
        </w:tabs>
        <w:rPr>
          <w:rFonts w:asciiTheme="minorHAnsi" w:hAnsiTheme="minorHAnsi"/>
          <w:b w:val="0"/>
          <w:bCs w:val="0"/>
          <w:noProof/>
        </w:rPr>
      </w:pPr>
      <w:r>
        <w:rPr>
          <w:noProof/>
        </w:rPr>
        <w:t>O</w:t>
      </w:r>
    </w:p>
    <w:p w14:paraId="3CB5D17D" w14:textId="77777777" w:rsidR="00986D74" w:rsidRDefault="00986D74">
      <w:pPr>
        <w:pStyle w:val="Index1"/>
        <w:tabs>
          <w:tab w:val="right" w:leader="dot" w:pos="4310"/>
        </w:tabs>
        <w:rPr>
          <w:noProof/>
        </w:rPr>
      </w:pPr>
      <w:r>
        <w:rPr>
          <w:noProof/>
        </w:rPr>
        <w:t>OpenCL</w:t>
      </w:r>
      <w:r>
        <w:rPr>
          <w:noProof/>
        </w:rPr>
        <w:tab/>
        <w:t>136</w:t>
      </w:r>
    </w:p>
    <w:p w14:paraId="26328C5E" w14:textId="77777777" w:rsidR="00986D74" w:rsidRDefault="00986D74">
      <w:pPr>
        <w:pStyle w:val="Index1"/>
        <w:tabs>
          <w:tab w:val="right" w:leader="dot" w:pos="4310"/>
        </w:tabs>
        <w:rPr>
          <w:noProof/>
        </w:rPr>
      </w:pPr>
      <w:r>
        <w:rPr>
          <w:noProof/>
        </w:rPr>
        <w:t>OpenGL</w:t>
      </w:r>
      <w:r>
        <w:rPr>
          <w:noProof/>
        </w:rPr>
        <w:tab/>
        <w:t>137, 142, 152</w:t>
      </w:r>
    </w:p>
    <w:p w14:paraId="7C3FB176" w14:textId="77777777" w:rsidR="00986D74" w:rsidRDefault="00986D74">
      <w:pPr>
        <w:pStyle w:val="IndexHeading"/>
        <w:keepNext/>
        <w:tabs>
          <w:tab w:val="right" w:leader="dot" w:pos="4310"/>
        </w:tabs>
        <w:rPr>
          <w:rFonts w:asciiTheme="minorHAnsi" w:hAnsiTheme="minorHAnsi"/>
          <w:b w:val="0"/>
          <w:bCs w:val="0"/>
          <w:noProof/>
        </w:rPr>
      </w:pPr>
      <w:r>
        <w:rPr>
          <w:noProof/>
        </w:rPr>
        <w:t>P</w:t>
      </w:r>
    </w:p>
    <w:p w14:paraId="3287E85D" w14:textId="77777777" w:rsidR="00986D74" w:rsidRDefault="00986D74">
      <w:pPr>
        <w:pStyle w:val="Index1"/>
        <w:tabs>
          <w:tab w:val="right" w:leader="dot" w:pos="4310"/>
        </w:tabs>
        <w:rPr>
          <w:noProof/>
        </w:rPr>
      </w:pPr>
      <w:r>
        <w:rPr>
          <w:noProof/>
        </w:rPr>
        <w:t>Paint selection</w:t>
      </w:r>
      <w:r>
        <w:rPr>
          <w:noProof/>
        </w:rPr>
        <w:tab/>
        <w:t>94</w:t>
      </w:r>
    </w:p>
    <w:p w14:paraId="22EA123A" w14:textId="77777777" w:rsidR="00986D74" w:rsidRDefault="00986D74">
      <w:pPr>
        <w:pStyle w:val="Index1"/>
        <w:tabs>
          <w:tab w:val="right" w:leader="dot" w:pos="4310"/>
        </w:tabs>
        <w:rPr>
          <w:noProof/>
        </w:rPr>
      </w:pPr>
      <w:r>
        <w:rPr>
          <w:noProof/>
        </w:rPr>
        <w:t>Perspective</w:t>
      </w:r>
      <w:r>
        <w:rPr>
          <w:noProof/>
        </w:rPr>
        <w:tab/>
        <w:t>36</w:t>
      </w:r>
    </w:p>
    <w:p w14:paraId="08C9F7C4" w14:textId="77777777" w:rsidR="00986D74" w:rsidRDefault="00986D74">
      <w:pPr>
        <w:pStyle w:val="Index1"/>
        <w:tabs>
          <w:tab w:val="right" w:leader="dot" w:pos="4310"/>
        </w:tabs>
        <w:rPr>
          <w:noProof/>
        </w:rPr>
      </w:pPr>
      <w:r>
        <w:rPr>
          <w:noProof/>
        </w:rPr>
        <w:t>Probe</w:t>
      </w:r>
      <w:r>
        <w:rPr>
          <w:noProof/>
        </w:rPr>
        <w:tab/>
        <w:t>102</w:t>
      </w:r>
    </w:p>
    <w:p w14:paraId="4732D2A0" w14:textId="77777777" w:rsidR="00986D74" w:rsidRDefault="00986D74">
      <w:pPr>
        <w:pStyle w:val="Index1"/>
        <w:tabs>
          <w:tab w:val="right" w:leader="dot" w:pos="4310"/>
        </w:tabs>
        <w:rPr>
          <w:noProof/>
        </w:rPr>
      </w:pPr>
      <w:r>
        <w:rPr>
          <w:noProof/>
        </w:rPr>
        <w:t>Profile</w:t>
      </w:r>
      <w:r>
        <w:rPr>
          <w:noProof/>
        </w:rPr>
        <w:tab/>
        <w:t>103</w:t>
      </w:r>
    </w:p>
    <w:p w14:paraId="03C7155A" w14:textId="77777777" w:rsidR="00986D74" w:rsidRDefault="00986D74">
      <w:pPr>
        <w:pStyle w:val="Index1"/>
        <w:tabs>
          <w:tab w:val="right" w:leader="dot" w:pos="4310"/>
        </w:tabs>
        <w:rPr>
          <w:noProof/>
        </w:rPr>
      </w:pPr>
      <w:r>
        <w:rPr>
          <w:noProof/>
        </w:rPr>
        <w:t>Project</w:t>
      </w:r>
      <w:r>
        <w:rPr>
          <w:noProof/>
        </w:rPr>
        <w:tab/>
        <w:t>92</w:t>
      </w:r>
    </w:p>
    <w:p w14:paraId="078ACD47" w14:textId="77777777" w:rsidR="00986D74" w:rsidRDefault="00986D74">
      <w:pPr>
        <w:pStyle w:val="IndexHeading"/>
        <w:keepNext/>
        <w:tabs>
          <w:tab w:val="right" w:leader="dot" w:pos="4310"/>
        </w:tabs>
        <w:rPr>
          <w:rFonts w:asciiTheme="minorHAnsi" w:hAnsiTheme="minorHAnsi"/>
          <w:b w:val="0"/>
          <w:bCs w:val="0"/>
          <w:noProof/>
        </w:rPr>
      </w:pPr>
      <w:r>
        <w:rPr>
          <w:noProof/>
        </w:rPr>
        <w:t>S</w:t>
      </w:r>
    </w:p>
    <w:p w14:paraId="72F1DD61" w14:textId="77777777" w:rsidR="00986D74" w:rsidRDefault="00986D74">
      <w:pPr>
        <w:pStyle w:val="Index1"/>
        <w:tabs>
          <w:tab w:val="right" w:leader="dot" w:pos="4310"/>
        </w:tabs>
        <w:rPr>
          <w:noProof/>
        </w:rPr>
      </w:pPr>
      <w:r>
        <w:rPr>
          <w:noProof/>
        </w:rPr>
        <w:t>Sample rate</w:t>
      </w:r>
      <w:r>
        <w:rPr>
          <w:noProof/>
        </w:rPr>
        <w:tab/>
        <w:t>44</w:t>
      </w:r>
    </w:p>
    <w:p w14:paraId="43C6C21B" w14:textId="77777777" w:rsidR="00986D74" w:rsidRDefault="00986D74">
      <w:pPr>
        <w:pStyle w:val="Index1"/>
        <w:tabs>
          <w:tab w:val="right" w:leader="dot" w:pos="4310"/>
        </w:tabs>
        <w:rPr>
          <w:noProof/>
        </w:rPr>
      </w:pPr>
      <w:r>
        <w:rPr>
          <w:noProof/>
        </w:rPr>
        <w:t>Select</w:t>
      </w:r>
      <w:r>
        <w:rPr>
          <w:noProof/>
        </w:rPr>
        <w:tab/>
        <w:t>37, 94, 95, 96, 115, 120</w:t>
      </w:r>
    </w:p>
    <w:p w14:paraId="3B1166FE" w14:textId="77777777" w:rsidR="00986D74" w:rsidRDefault="00986D74">
      <w:pPr>
        <w:pStyle w:val="Index1"/>
        <w:tabs>
          <w:tab w:val="right" w:leader="dot" w:pos="4310"/>
        </w:tabs>
        <w:rPr>
          <w:noProof/>
        </w:rPr>
      </w:pPr>
      <w:r>
        <w:rPr>
          <w:noProof/>
        </w:rPr>
        <w:t>Sequence</w:t>
      </w:r>
      <w:r>
        <w:rPr>
          <w:noProof/>
        </w:rPr>
        <w:tab/>
        <w:t>23, 24, 57, 67, 107, 126</w:t>
      </w:r>
    </w:p>
    <w:p w14:paraId="25A8E84E" w14:textId="77777777" w:rsidR="00986D74" w:rsidRDefault="00986D74">
      <w:pPr>
        <w:pStyle w:val="Index1"/>
        <w:tabs>
          <w:tab w:val="right" w:leader="dot" w:pos="4310"/>
        </w:tabs>
        <w:rPr>
          <w:noProof/>
        </w:rPr>
      </w:pPr>
      <w:r>
        <w:rPr>
          <w:noProof/>
        </w:rPr>
        <w:t>Settings</w:t>
      </w:r>
      <w:r>
        <w:rPr>
          <w:noProof/>
        </w:rPr>
        <w:tab/>
        <w:t>33, 38, 45, 52, 94, 96, 107, 141</w:t>
      </w:r>
    </w:p>
    <w:p w14:paraId="5BE4BD7E" w14:textId="77777777" w:rsidR="00986D74" w:rsidRDefault="00986D74">
      <w:pPr>
        <w:pStyle w:val="Index1"/>
        <w:tabs>
          <w:tab w:val="right" w:leader="dot" w:pos="4310"/>
        </w:tabs>
        <w:rPr>
          <w:noProof/>
        </w:rPr>
      </w:pPr>
      <w:r>
        <w:rPr>
          <w:noProof/>
        </w:rPr>
        <w:t>Shading</w:t>
      </w:r>
      <w:r>
        <w:rPr>
          <w:noProof/>
        </w:rPr>
        <w:tab/>
        <w:t>43</w:t>
      </w:r>
    </w:p>
    <w:p w14:paraId="71467DB6" w14:textId="77777777" w:rsidR="00986D74" w:rsidRDefault="00986D74">
      <w:pPr>
        <w:pStyle w:val="Index1"/>
        <w:tabs>
          <w:tab w:val="right" w:leader="dot" w:pos="4310"/>
        </w:tabs>
        <w:rPr>
          <w:noProof/>
        </w:rPr>
      </w:pPr>
      <w:r>
        <w:rPr>
          <w:noProof/>
        </w:rPr>
        <w:t>Shadow</w:t>
      </w:r>
      <w:r>
        <w:rPr>
          <w:noProof/>
        </w:rPr>
        <w:tab/>
        <w:t>43, 55, 144</w:t>
      </w:r>
    </w:p>
    <w:p w14:paraId="3851A162" w14:textId="77777777" w:rsidR="00986D74" w:rsidRDefault="00986D74">
      <w:pPr>
        <w:pStyle w:val="Index1"/>
        <w:tabs>
          <w:tab w:val="right" w:leader="dot" w:pos="4310"/>
        </w:tabs>
        <w:rPr>
          <w:noProof/>
        </w:rPr>
      </w:pPr>
      <w:r>
        <w:rPr>
          <w:noProof/>
        </w:rPr>
        <w:t>Streaming</w:t>
      </w:r>
      <w:r>
        <w:rPr>
          <w:noProof/>
        </w:rPr>
        <w:tab/>
        <w:t>25, 145, 146</w:t>
      </w:r>
    </w:p>
    <w:p w14:paraId="2EA90698" w14:textId="77777777" w:rsidR="00986D74" w:rsidRDefault="00986D74">
      <w:pPr>
        <w:pStyle w:val="Index1"/>
        <w:tabs>
          <w:tab w:val="right" w:leader="dot" w:pos="4310"/>
        </w:tabs>
        <w:rPr>
          <w:noProof/>
        </w:rPr>
      </w:pPr>
      <w:r>
        <w:rPr>
          <w:noProof/>
        </w:rPr>
        <w:t>Surface area</w:t>
      </w:r>
      <w:r>
        <w:rPr>
          <w:noProof/>
        </w:rPr>
        <w:tab/>
        <w:t>135</w:t>
      </w:r>
    </w:p>
    <w:p w14:paraId="256EAE77" w14:textId="77777777" w:rsidR="00986D74" w:rsidRDefault="00986D74">
      <w:pPr>
        <w:pStyle w:val="Index1"/>
        <w:tabs>
          <w:tab w:val="right" w:leader="dot" w:pos="4310"/>
        </w:tabs>
        <w:rPr>
          <w:noProof/>
        </w:rPr>
      </w:pPr>
      <w:r>
        <w:rPr>
          <w:noProof/>
        </w:rPr>
        <w:t>Synchronize</w:t>
      </w:r>
      <w:r>
        <w:rPr>
          <w:noProof/>
        </w:rPr>
        <w:tab/>
        <w:t>45, 51, 53, 145</w:t>
      </w:r>
    </w:p>
    <w:p w14:paraId="2227DC61" w14:textId="77777777" w:rsidR="00986D74" w:rsidRDefault="00986D74">
      <w:pPr>
        <w:pStyle w:val="IndexHeading"/>
        <w:keepNext/>
        <w:tabs>
          <w:tab w:val="right" w:leader="dot" w:pos="4310"/>
        </w:tabs>
        <w:rPr>
          <w:rFonts w:asciiTheme="minorHAnsi" w:hAnsiTheme="minorHAnsi"/>
          <w:b w:val="0"/>
          <w:bCs w:val="0"/>
          <w:noProof/>
        </w:rPr>
      </w:pPr>
      <w:r>
        <w:rPr>
          <w:noProof/>
        </w:rPr>
        <w:t>T</w:t>
      </w:r>
    </w:p>
    <w:p w14:paraId="6E3E4436" w14:textId="77777777" w:rsidR="00986D74" w:rsidRDefault="00986D74">
      <w:pPr>
        <w:pStyle w:val="Index1"/>
        <w:tabs>
          <w:tab w:val="right" w:leader="dot" w:pos="4310"/>
        </w:tabs>
        <w:rPr>
          <w:noProof/>
        </w:rPr>
      </w:pPr>
      <w:r>
        <w:rPr>
          <w:noProof/>
        </w:rPr>
        <w:t>Tails</w:t>
      </w:r>
      <w:r>
        <w:rPr>
          <w:noProof/>
        </w:rPr>
        <w:tab/>
        <w:t>129</w:t>
      </w:r>
    </w:p>
    <w:p w14:paraId="65CBB6B0" w14:textId="77777777" w:rsidR="00986D74" w:rsidRDefault="00986D74">
      <w:pPr>
        <w:pStyle w:val="Index1"/>
        <w:tabs>
          <w:tab w:val="right" w:leader="dot" w:pos="4310"/>
        </w:tabs>
        <w:rPr>
          <w:noProof/>
        </w:rPr>
      </w:pPr>
      <w:r>
        <w:rPr>
          <w:noProof/>
        </w:rPr>
        <w:t>Threshold</w:t>
      </w:r>
      <w:r>
        <w:rPr>
          <w:noProof/>
        </w:rPr>
        <w:tab/>
        <w:t>42, 79, 96, 110, 121</w:t>
      </w:r>
    </w:p>
    <w:p w14:paraId="532C6D81" w14:textId="77777777" w:rsidR="00986D74" w:rsidRDefault="00986D74">
      <w:pPr>
        <w:pStyle w:val="Index1"/>
        <w:tabs>
          <w:tab w:val="right" w:leader="dot" w:pos="4310"/>
        </w:tabs>
        <w:rPr>
          <w:noProof/>
        </w:rPr>
      </w:pPr>
      <w:r>
        <w:rPr>
          <w:noProof/>
        </w:rPr>
        <w:t>Tracking</w:t>
      </w:r>
      <w:r>
        <w:rPr>
          <w:noProof/>
        </w:rPr>
        <w:tab/>
        <w:t>32, 126</w:t>
      </w:r>
    </w:p>
    <w:p w14:paraId="6A71D975" w14:textId="77777777" w:rsidR="00986D74" w:rsidRDefault="00986D74">
      <w:pPr>
        <w:pStyle w:val="Index1"/>
        <w:tabs>
          <w:tab w:val="right" w:leader="dot" w:pos="4310"/>
        </w:tabs>
        <w:rPr>
          <w:noProof/>
        </w:rPr>
      </w:pPr>
      <w:r>
        <w:rPr>
          <w:noProof/>
        </w:rPr>
        <w:t>Tracks</w:t>
      </w:r>
      <w:r>
        <w:rPr>
          <w:noProof/>
        </w:rPr>
        <w:tab/>
        <w:t>129</w:t>
      </w:r>
    </w:p>
    <w:p w14:paraId="2D8FA09B" w14:textId="77777777" w:rsidR="00986D74" w:rsidRDefault="00986D74" w:rsidP="00302756">
      <w:pPr>
        <w:jc w:val="both"/>
        <w:rPr>
          <w:noProof/>
        </w:rPr>
        <w:sectPr w:rsidR="00986D74" w:rsidSect="00986D74">
          <w:type w:val="continuous"/>
          <w:pgSz w:w="12240" w:h="15840" w:code="1"/>
          <w:pgMar w:top="1080" w:right="1440" w:bottom="1080" w:left="1440" w:header="720" w:footer="720" w:gutter="0"/>
          <w:cols w:num="2" w:space="720"/>
          <w:docGrid w:linePitch="360"/>
        </w:sectPr>
      </w:pPr>
    </w:p>
    <w:p w14:paraId="746CF400" w14:textId="5C23CE28" w:rsidR="00882310" w:rsidRDefault="005066DE" w:rsidP="00302756">
      <w:pPr>
        <w:jc w:val="both"/>
      </w:pPr>
      <w:r>
        <w:lastRenderedPageBreak/>
        <w:fldChar w:fldCharType="end"/>
      </w:r>
    </w:p>
    <w:sectPr w:rsidR="00882310" w:rsidSect="00986D74">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607170" w14:textId="77777777" w:rsidR="00EE2E43" w:rsidRDefault="00EE2E43">
      <w:pPr>
        <w:spacing w:after="0" w:line="240" w:lineRule="auto"/>
      </w:pPr>
      <w:r>
        <w:separator/>
      </w:r>
    </w:p>
  </w:endnote>
  <w:endnote w:type="continuationSeparator" w:id="0">
    <w:p w14:paraId="42167434" w14:textId="77777777" w:rsidR="00EE2E43" w:rsidRDefault="00EE2E43">
      <w:pPr>
        <w:spacing w:after="0" w:line="240" w:lineRule="auto"/>
      </w:pPr>
      <w:r>
        <w:continuationSeparator/>
      </w:r>
    </w:p>
  </w:endnote>
  <w:endnote w:type="continuationNotice" w:id="1">
    <w:p w14:paraId="07BB0349" w14:textId="77777777" w:rsidR="00EE2E43" w:rsidRDefault="00EE2E4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B4E97B" w14:textId="17CCEAE6" w:rsidR="00045124" w:rsidRPr="00AE32B4" w:rsidRDefault="00045124"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018337D8" w:rsidR="00045124" w:rsidRDefault="00045124"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4</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2230AF" w14:textId="1E14E401" w:rsidR="00045124" w:rsidRPr="00081364" w:rsidRDefault="00045124">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Pr>
        <w:noProof/>
        <w:color w:val="669748" w:themeColor="accent2" w:themeShade="BF"/>
      </w:rPr>
      <w:t>3</w:t>
    </w:r>
    <w:r w:rsidRPr="00081364">
      <w:rPr>
        <w:noProof/>
        <w:color w:val="669748" w:themeColor="accent2" w:themeShade="B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AB0DA5" w14:textId="77777777" w:rsidR="00045124" w:rsidRPr="00AE32B4" w:rsidRDefault="00045124"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51C3395B" w:rsidR="00045124" w:rsidRDefault="00045124"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20</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Pr>
        <w:color w:val="669748" w:themeColor="accent2" w:themeShade="BF"/>
      </w:rPr>
      <w:fldChar w:fldCharType="separate"/>
    </w:r>
    <w:r w:rsidR="0017337F">
      <w:rPr>
        <w:noProof/>
        <w:color w:val="669748" w:themeColor="accent2" w:themeShade="BF"/>
      </w:rPr>
      <w:t>Index</w:t>
    </w:r>
    <w:r>
      <w:rPr>
        <w:color w:val="669748" w:themeColor="accent2" w:themeShade="B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277805" w14:textId="1E961584" w:rsidR="00045124" w:rsidRPr="00AE32B4" w:rsidRDefault="00000000">
    <w:pPr>
      <w:pStyle w:val="Footer"/>
      <w:rPr>
        <w:color w:val="669748" w:themeColor="accent2" w:themeShade="BF"/>
      </w:rPr>
    </w:pPr>
    <w:sdt>
      <w:sdtPr>
        <w:rPr>
          <w:color w:val="669748" w:themeColor="accent2" w:themeShade="BF"/>
        </w:rPr>
        <w:alias w:val="Title"/>
        <w:tag w:val=""/>
        <w:id w:val="1810126187"/>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Content>
        <w:r w:rsidR="00045124" w:rsidRPr="00AE32B4">
          <w:rPr>
            <w:color w:val="669748" w:themeColor="accent2" w:themeShade="BF"/>
          </w:rPr>
          <w:t>FluoRender User’s Guide</w:t>
        </w:r>
      </w:sdtContent>
    </w:sdt>
    <w:r w:rsidR="00045124" w:rsidRPr="00AE32B4">
      <w:rPr>
        <w:color w:val="669748" w:themeColor="accent2" w:themeShade="BF"/>
      </w:rPr>
      <w:t xml:space="preserve"> - </w:t>
    </w:r>
    <w:sdt>
      <w:sdtPr>
        <w:rPr>
          <w:color w:val="669748" w:themeColor="accent2" w:themeShade="BF"/>
        </w:rPr>
        <w:alias w:val="Date"/>
        <w:tag w:val=""/>
        <w:id w:val="862092321"/>
        <w:placeholder>
          <w:docPart w:val="42D70FFABA1B48C7A436A64D38805292"/>
        </w:placeholder>
        <w:dataBinding w:prefixMappings="xmlns:ns0='http://schemas.microsoft.com/office/2006/coverPageProps' " w:xpath="/ns0:CoverPageProperties[1]/ns0:PublishDate[1]" w:storeItemID="{55AF091B-3C7A-41E3-B477-F2FDAA23CFDA}"/>
        <w:date w:fullDate="2024-11-14T00:00:00Z">
          <w:dateFormat w:val="MMMM yyyy"/>
          <w:lid w:val="en-US"/>
          <w:storeMappedDataAs w:val="dateTime"/>
          <w:calendar w:val="gregorian"/>
        </w:date>
      </w:sdtPr>
      <w:sdtContent>
        <w:r w:rsidR="00D21CFB">
          <w:rPr>
            <w:color w:val="669748" w:themeColor="accent2" w:themeShade="BF"/>
          </w:rPr>
          <w:t>November 2024</w:t>
        </w:r>
      </w:sdtContent>
    </w:sdt>
    <w:r w:rsidR="00045124" w:rsidRPr="00AE32B4">
      <w:rPr>
        <w:color w:val="669748" w:themeColor="accent2" w:themeShade="BF"/>
      </w:rPr>
      <w:ptab w:relativeTo="margin" w:alignment="right" w:leader="none"/>
    </w:r>
    <w:r w:rsidR="00045124" w:rsidRPr="00AE32B4">
      <w:rPr>
        <w:color w:val="669748" w:themeColor="accent2" w:themeShade="BF"/>
      </w:rPr>
      <w:fldChar w:fldCharType="begin"/>
    </w:r>
    <w:r w:rsidR="00045124" w:rsidRPr="00AE32B4">
      <w:rPr>
        <w:color w:val="669748" w:themeColor="accent2" w:themeShade="BF"/>
      </w:rPr>
      <w:instrText xml:space="preserve"> PAGE   \* MERGEFORMAT </w:instrText>
    </w:r>
    <w:r w:rsidR="00045124" w:rsidRPr="00AE32B4">
      <w:rPr>
        <w:color w:val="669748" w:themeColor="accent2" w:themeShade="BF"/>
      </w:rPr>
      <w:fldChar w:fldCharType="separate"/>
    </w:r>
    <w:r w:rsidR="00045124">
      <w:rPr>
        <w:noProof/>
        <w:color w:val="669748" w:themeColor="accent2" w:themeShade="BF"/>
      </w:rPr>
      <w:t>19</w:t>
    </w:r>
    <w:r w:rsidR="00045124" w:rsidRPr="00AE32B4">
      <w:rPr>
        <w:noProof/>
        <w:color w:val="669748" w:themeColor="accent2" w:themeShade="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DE76D0" w14:textId="77777777" w:rsidR="00EE2E43" w:rsidRDefault="00EE2E43">
      <w:pPr>
        <w:spacing w:after="0" w:line="240" w:lineRule="auto"/>
      </w:pPr>
      <w:r>
        <w:separator/>
      </w:r>
    </w:p>
  </w:footnote>
  <w:footnote w:type="continuationSeparator" w:id="0">
    <w:p w14:paraId="5A2418BD" w14:textId="77777777" w:rsidR="00EE2E43" w:rsidRDefault="00EE2E43">
      <w:pPr>
        <w:spacing w:after="0" w:line="240" w:lineRule="auto"/>
      </w:pPr>
      <w:r>
        <w:continuationSeparator/>
      </w:r>
    </w:p>
  </w:footnote>
  <w:footnote w:type="continuationNotice" w:id="1">
    <w:p w14:paraId="6D2CABD2" w14:textId="77777777" w:rsidR="00EE2E43" w:rsidRDefault="00EE2E4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93B161" w14:textId="77777777" w:rsidR="00045124" w:rsidRDefault="00045124" w:rsidP="00E7184B">
    <w:pPr>
      <w:pStyle w:val="Header"/>
    </w:pPr>
    <w:r>
      <w:rPr>
        <w:noProof/>
        <w:lang w:eastAsia="en-US"/>
      </w:rPr>
      <w:drawing>
        <wp:inline distT="0" distB="0" distL="0" distR="0" wp14:anchorId="7B9E5324" wp14:editId="03E89341">
          <wp:extent cx="1393219" cy="526923"/>
          <wp:effectExtent l="0" t="0" r="0" b="698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045124" w:rsidRDefault="00045124" w:rsidP="00E7184B">
    <w:pPr>
      <w:pStyle w:val="Header"/>
    </w:pPr>
    <w:r>
      <w:rPr>
        <w:noProof/>
        <w:lang w:eastAsia="en-US"/>
      </w:rPr>
      <mc:AlternateContent>
        <mc:Choice Requires="wps">
          <w:drawing>
            <wp:anchor distT="0" distB="0" distL="114300" distR="114300" simplePos="0" relativeHeight="251658241"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93DC4DC" id="Straight Connector 108" o:spid="_x0000_s1026" style="position:absolute;flip:x;z-index:251658241;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5D15CE" w14:textId="77777777" w:rsidR="00045124" w:rsidRDefault="00045124" w:rsidP="00C869E1">
    <w:pPr>
      <w:pStyle w:val="Header"/>
      <w:jc w:val="right"/>
    </w:pPr>
    <w:r>
      <w:rPr>
        <w:noProof/>
        <w:lang w:eastAsia="en-US"/>
      </w:rPr>
      <w:drawing>
        <wp:inline distT="0" distB="0" distL="0" distR="0" wp14:anchorId="0C65CBCE" wp14:editId="3848513D">
          <wp:extent cx="1450641" cy="548640"/>
          <wp:effectExtent l="0" t="0" r="0"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045124" w:rsidRDefault="00045124" w:rsidP="00C869E1">
    <w:pPr>
      <w:pStyle w:val="Header"/>
      <w:jc w:val="right"/>
    </w:pPr>
    <w:r>
      <w:rPr>
        <w:noProof/>
        <w:lang w:eastAsia="en-US"/>
      </w:rPr>
      <mc:AlternateContent>
        <mc:Choice Requires="wps">
          <w:drawing>
            <wp:anchor distT="0" distB="0" distL="114300" distR="114300" simplePos="0" relativeHeight="251658240"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BB41129" id="Straight Connector 55"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6" type="#_x0000_t75" style="width:20.1pt;height:20.1pt;visibility:visible;mso-wrap-style:square" o:bullet="t">
        <v:imagedata r:id="rId1" o:title=""/>
      </v:shape>
    </w:pict>
  </w:numPicBullet>
  <w:numPicBullet w:numPicBulletId="1">
    <w:pict>
      <v:shape id="_x0000_i1067" type="#_x0000_t75" style="width:18.7pt;height:18.7pt;visibility:visible;mso-wrap-style:square" o:bullet="t">
        <v:imagedata r:id="rId2" o:title=""/>
      </v:shape>
    </w:pict>
  </w:numPicBullet>
  <w:numPicBullet w:numPicBulletId="2">
    <w:pict>
      <v:shape id="_x0000_i1068" type="#_x0000_t75" style="width:18.7pt;height:18.7pt;visibility:visible;mso-wrap-style:square" o:bullet="t">
        <v:imagedata r:id="rId3" o:title=""/>
      </v:shape>
    </w:pict>
  </w:numPicBullet>
  <w:numPicBullet w:numPicBulletId="3">
    <w:pict>
      <v:shape id="_x0000_i1069" type="#_x0000_t75" style="width:18.7pt;height:18.7pt;visibility:visible;mso-wrap-style:square" o:bullet="t">
        <v:imagedata r:id="rId4" o:title=""/>
      </v:shape>
    </w:pict>
  </w:numPicBullet>
  <w:numPicBullet w:numPicBulletId="4">
    <w:pict>
      <v:shape id="_x0000_i1070" type="#_x0000_t75" style="width:18.7pt;height:18.7pt;visibility:visible;mso-wrap-style:square" o:bullet="t">
        <v:imagedata r:id="rId5" o:title=""/>
      </v:shape>
    </w:pict>
  </w:numPicBullet>
  <w:numPicBullet w:numPicBulletId="5">
    <w:pict>
      <v:shape id="_x0000_i1071" type="#_x0000_t75" style="width:14.95pt;height:14.95pt;visibility:visible;mso-wrap-style:square" o:bullet="t">
        <v:imagedata r:id="rId6" o:title=""/>
      </v:shape>
    </w:pict>
  </w:numPicBullet>
  <w:numPicBullet w:numPicBulletId="6">
    <w:pict>
      <v:shape id="_x0000_i1072" type="#_x0000_t75" style="width:21.05pt;height:21.05pt;visibility:visible;mso-wrap-style:square" o:bullet="t">
        <v:imagedata r:id="rId7" o:title=""/>
      </v:shape>
    </w:pict>
  </w:numPicBullet>
  <w:numPicBullet w:numPicBulletId="7">
    <w:pict>
      <v:shape id="_x0000_i1073" type="#_x0000_t75" style="width:21.05pt;height:21.05pt;visibility:visible;mso-wrap-style:square" o:bullet="t">
        <v:imagedata r:id="rId8" o:title=""/>
      </v:shape>
    </w:pict>
  </w:numPicBullet>
  <w:abstractNum w:abstractNumId="0" w15:restartNumberingAfterBreak="0">
    <w:nsid w:val="FFFFFF7C"/>
    <w:multiLevelType w:val="singleLevel"/>
    <w:tmpl w:val="649E6EA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B8476D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AFE00B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FB92D15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FD0A226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13286E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670A91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A68081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79EAFA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50FC606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782091"/>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2755EB2"/>
    <w:multiLevelType w:val="hybridMultilevel"/>
    <w:tmpl w:val="7A08F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34E4B9C"/>
    <w:multiLevelType w:val="hybridMultilevel"/>
    <w:tmpl w:val="A2C86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A06AC2"/>
    <w:multiLevelType w:val="hybridMultilevel"/>
    <w:tmpl w:val="AE964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E25F2F"/>
    <w:multiLevelType w:val="hybridMultilevel"/>
    <w:tmpl w:val="910AAF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FB874D2"/>
    <w:multiLevelType w:val="hybridMultilevel"/>
    <w:tmpl w:val="E506B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C5733E"/>
    <w:multiLevelType w:val="hybridMultilevel"/>
    <w:tmpl w:val="B56A2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286A6E"/>
    <w:multiLevelType w:val="hybridMultilevel"/>
    <w:tmpl w:val="699C025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1C5644F"/>
    <w:multiLevelType w:val="hybridMultilevel"/>
    <w:tmpl w:val="106C6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EC250E"/>
    <w:multiLevelType w:val="hybridMultilevel"/>
    <w:tmpl w:val="843EDC3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57533F"/>
    <w:multiLevelType w:val="multilevel"/>
    <w:tmpl w:val="9CF4C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D02FC9"/>
    <w:multiLevelType w:val="hybridMultilevel"/>
    <w:tmpl w:val="F4366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462734"/>
    <w:multiLevelType w:val="multilevel"/>
    <w:tmpl w:val="EE1AF2F0"/>
    <w:lvl w:ilvl="0">
      <w:start w:val="1"/>
      <w:numFmt w:val="decimal"/>
      <w:pStyle w:val="Heading1"/>
      <w:suff w:val="space"/>
      <w:lvlText w:val="Chapter %1"/>
      <w:lvlJc w:val="left"/>
      <w:pPr>
        <w:ind w:left="414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24" w15:restartNumberingAfterBreak="0">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59447885">
    <w:abstractNumId w:val="10"/>
  </w:num>
  <w:num w:numId="2" w16cid:durableId="1026251683">
    <w:abstractNumId w:val="26"/>
  </w:num>
  <w:num w:numId="3" w16cid:durableId="1539587013">
    <w:abstractNumId w:val="11"/>
  </w:num>
  <w:num w:numId="4" w16cid:durableId="690955916">
    <w:abstractNumId w:val="23"/>
  </w:num>
  <w:num w:numId="5" w16cid:durableId="117167835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4298212">
    <w:abstractNumId w:val="15"/>
  </w:num>
  <w:num w:numId="7" w16cid:durableId="393430538">
    <w:abstractNumId w:val="24"/>
  </w:num>
  <w:num w:numId="8" w16cid:durableId="1835219187">
    <w:abstractNumId w:val="25"/>
  </w:num>
  <w:num w:numId="9" w16cid:durableId="1151826732">
    <w:abstractNumId w:val="13"/>
  </w:num>
  <w:num w:numId="10" w16cid:durableId="1172331769">
    <w:abstractNumId w:val="20"/>
  </w:num>
  <w:num w:numId="11" w16cid:durableId="1024015061">
    <w:abstractNumId w:val="22"/>
  </w:num>
  <w:num w:numId="12" w16cid:durableId="1786270020">
    <w:abstractNumId w:val="9"/>
  </w:num>
  <w:num w:numId="13" w16cid:durableId="253974875">
    <w:abstractNumId w:val="7"/>
  </w:num>
  <w:num w:numId="14" w16cid:durableId="758788845">
    <w:abstractNumId w:val="6"/>
  </w:num>
  <w:num w:numId="15" w16cid:durableId="1980064206">
    <w:abstractNumId w:val="5"/>
  </w:num>
  <w:num w:numId="16" w16cid:durableId="1898660359">
    <w:abstractNumId w:val="4"/>
  </w:num>
  <w:num w:numId="17" w16cid:durableId="74481094">
    <w:abstractNumId w:val="8"/>
  </w:num>
  <w:num w:numId="18" w16cid:durableId="419759617">
    <w:abstractNumId w:val="3"/>
  </w:num>
  <w:num w:numId="19" w16cid:durableId="21446744">
    <w:abstractNumId w:val="2"/>
  </w:num>
  <w:num w:numId="20" w16cid:durableId="552742493">
    <w:abstractNumId w:val="1"/>
  </w:num>
  <w:num w:numId="21" w16cid:durableId="459154337">
    <w:abstractNumId w:val="0"/>
  </w:num>
  <w:num w:numId="22" w16cid:durableId="474295376">
    <w:abstractNumId w:val="16"/>
  </w:num>
  <w:num w:numId="23" w16cid:durableId="2084598282">
    <w:abstractNumId w:val="23"/>
  </w:num>
  <w:num w:numId="24" w16cid:durableId="626856006">
    <w:abstractNumId w:val="23"/>
  </w:num>
  <w:num w:numId="25" w16cid:durableId="1902444666">
    <w:abstractNumId w:val="23"/>
  </w:num>
  <w:num w:numId="26" w16cid:durableId="300035562">
    <w:abstractNumId w:val="23"/>
  </w:num>
  <w:num w:numId="27" w16cid:durableId="221871592">
    <w:abstractNumId w:val="23"/>
  </w:num>
  <w:num w:numId="28" w16cid:durableId="74208892">
    <w:abstractNumId w:val="23"/>
  </w:num>
  <w:num w:numId="29" w16cid:durableId="384765704">
    <w:abstractNumId w:val="23"/>
  </w:num>
  <w:num w:numId="30" w16cid:durableId="1294672276">
    <w:abstractNumId w:val="21"/>
  </w:num>
  <w:num w:numId="31" w16cid:durableId="69084436">
    <w:abstractNumId w:val="17"/>
  </w:num>
  <w:num w:numId="32" w16cid:durableId="1811900073">
    <w:abstractNumId w:val="14"/>
  </w:num>
  <w:num w:numId="33" w16cid:durableId="966466859">
    <w:abstractNumId w:val="18"/>
  </w:num>
  <w:num w:numId="34" w16cid:durableId="307324999">
    <w:abstractNumId w:val="19"/>
  </w:num>
  <w:num w:numId="35" w16cid:durableId="850336926">
    <w:abstractNumId w:val="1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attachedTemplate r:id="rId1"/>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5A72"/>
    <w:rsid w:val="00000048"/>
    <w:rsid w:val="00000248"/>
    <w:rsid w:val="0000029A"/>
    <w:rsid w:val="000004D3"/>
    <w:rsid w:val="000009BE"/>
    <w:rsid w:val="000014E2"/>
    <w:rsid w:val="00001582"/>
    <w:rsid w:val="00001B00"/>
    <w:rsid w:val="00002172"/>
    <w:rsid w:val="00002C7A"/>
    <w:rsid w:val="00003AFB"/>
    <w:rsid w:val="00003C65"/>
    <w:rsid w:val="00003D01"/>
    <w:rsid w:val="00004323"/>
    <w:rsid w:val="000044E3"/>
    <w:rsid w:val="00004A70"/>
    <w:rsid w:val="0000555A"/>
    <w:rsid w:val="00006543"/>
    <w:rsid w:val="00006CD2"/>
    <w:rsid w:val="00007DC8"/>
    <w:rsid w:val="00010203"/>
    <w:rsid w:val="00010981"/>
    <w:rsid w:val="00010B15"/>
    <w:rsid w:val="00010BD7"/>
    <w:rsid w:val="00010D5C"/>
    <w:rsid w:val="0001119A"/>
    <w:rsid w:val="000115FA"/>
    <w:rsid w:val="00011A1C"/>
    <w:rsid w:val="00011E93"/>
    <w:rsid w:val="00012038"/>
    <w:rsid w:val="00012C36"/>
    <w:rsid w:val="000142DA"/>
    <w:rsid w:val="000145F3"/>
    <w:rsid w:val="00014859"/>
    <w:rsid w:val="00015019"/>
    <w:rsid w:val="0001595B"/>
    <w:rsid w:val="00015E2C"/>
    <w:rsid w:val="0001610C"/>
    <w:rsid w:val="000166CD"/>
    <w:rsid w:val="00017EB5"/>
    <w:rsid w:val="0002012B"/>
    <w:rsid w:val="0002019F"/>
    <w:rsid w:val="00020506"/>
    <w:rsid w:val="0002076C"/>
    <w:rsid w:val="00020FA5"/>
    <w:rsid w:val="00021BC3"/>
    <w:rsid w:val="000221E2"/>
    <w:rsid w:val="00023188"/>
    <w:rsid w:val="00023460"/>
    <w:rsid w:val="00023E05"/>
    <w:rsid w:val="000245AE"/>
    <w:rsid w:val="00024C71"/>
    <w:rsid w:val="000257C3"/>
    <w:rsid w:val="00025939"/>
    <w:rsid w:val="00025EA0"/>
    <w:rsid w:val="00026A69"/>
    <w:rsid w:val="0003069F"/>
    <w:rsid w:val="00030B6A"/>
    <w:rsid w:val="00030D4B"/>
    <w:rsid w:val="00031A2D"/>
    <w:rsid w:val="00031A4D"/>
    <w:rsid w:val="00031E4B"/>
    <w:rsid w:val="000321EA"/>
    <w:rsid w:val="00032471"/>
    <w:rsid w:val="0003307C"/>
    <w:rsid w:val="00033327"/>
    <w:rsid w:val="00033C0A"/>
    <w:rsid w:val="0003439C"/>
    <w:rsid w:val="000343B1"/>
    <w:rsid w:val="0003445B"/>
    <w:rsid w:val="00035194"/>
    <w:rsid w:val="000357A6"/>
    <w:rsid w:val="00035B61"/>
    <w:rsid w:val="00035CD6"/>
    <w:rsid w:val="00035F7A"/>
    <w:rsid w:val="00036F9C"/>
    <w:rsid w:val="00037AAF"/>
    <w:rsid w:val="00040586"/>
    <w:rsid w:val="00040824"/>
    <w:rsid w:val="000414DC"/>
    <w:rsid w:val="000419DC"/>
    <w:rsid w:val="00041D79"/>
    <w:rsid w:val="00042026"/>
    <w:rsid w:val="000420E0"/>
    <w:rsid w:val="00042145"/>
    <w:rsid w:val="00042341"/>
    <w:rsid w:val="0004273F"/>
    <w:rsid w:val="00043652"/>
    <w:rsid w:val="00043826"/>
    <w:rsid w:val="000438AD"/>
    <w:rsid w:val="000439C8"/>
    <w:rsid w:val="00043DB3"/>
    <w:rsid w:val="00044CBD"/>
    <w:rsid w:val="00045124"/>
    <w:rsid w:val="000466BA"/>
    <w:rsid w:val="000466CE"/>
    <w:rsid w:val="00046BF1"/>
    <w:rsid w:val="00050D9D"/>
    <w:rsid w:val="00050DF9"/>
    <w:rsid w:val="00051678"/>
    <w:rsid w:val="00051E76"/>
    <w:rsid w:val="00051F31"/>
    <w:rsid w:val="00052605"/>
    <w:rsid w:val="000536FD"/>
    <w:rsid w:val="00053B01"/>
    <w:rsid w:val="00054AC3"/>
    <w:rsid w:val="00054FD1"/>
    <w:rsid w:val="00055C96"/>
    <w:rsid w:val="00056290"/>
    <w:rsid w:val="0005644E"/>
    <w:rsid w:val="00057060"/>
    <w:rsid w:val="00060AF5"/>
    <w:rsid w:val="00060C1E"/>
    <w:rsid w:val="00061394"/>
    <w:rsid w:val="000617C9"/>
    <w:rsid w:val="000624AF"/>
    <w:rsid w:val="000624C7"/>
    <w:rsid w:val="00062AE3"/>
    <w:rsid w:val="000630CE"/>
    <w:rsid w:val="0006359E"/>
    <w:rsid w:val="0006368E"/>
    <w:rsid w:val="0006384F"/>
    <w:rsid w:val="00063B92"/>
    <w:rsid w:val="00063F99"/>
    <w:rsid w:val="00064413"/>
    <w:rsid w:val="00064ACD"/>
    <w:rsid w:val="00065859"/>
    <w:rsid w:val="00065CCA"/>
    <w:rsid w:val="0006666B"/>
    <w:rsid w:val="00066BC9"/>
    <w:rsid w:val="000673AE"/>
    <w:rsid w:val="00067929"/>
    <w:rsid w:val="00067EEB"/>
    <w:rsid w:val="0007023F"/>
    <w:rsid w:val="000707FD"/>
    <w:rsid w:val="00070889"/>
    <w:rsid w:val="000709F5"/>
    <w:rsid w:val="00071399"/>
    <w:rsid w:val="00071B85"/>
    <w:rsid w:val="00071D42"/>
    <w:rsid w:val="00072707"/>
    <w:rsid w:val="00072A32"/>
    <w:rsid w:val="00072D33"/>
    <w:rsid w:val="00072E2A"/>
    <w:rsid w:val="00073435"/>
    <w:rsid w:val="00073BDE"/>
    <w:rsid w:val="00073D1C"/>
    <w:rsid w:val="00075E30"/>
    <w:rsid w:val="00076488"/>
    <w:rsid w:val="00076817"/>
    <w:rsid w:val="000771AD"/>
    <w:rsid w:val="0007783D"/>
    <w:rsid w:val="00077DB2"/>
    <w:rsid w:val="0008034F"/>
    <w:rsid w:val="00080828"/>
    <w:rsid w:val="00080B85"/>
    <w:rsid w:val="00081123"/>
    <w:rsid w:val="00081226"/>
    <w:rsid w:val="00081364"/>
    <w:rsid w:val="000815F7"/>
    <w:rsid w:val="00081C5E"/>
    <w:rsid w:val="0008354E"/>
    <w:rsid w:val="000836AB"/>
    <w:rsid w:val="00083826"/>
    <w:rsid w:val="00084A80"/>
    <w:rsid w:val="00084D7A"/>
    <w:rsid w:val="0008525B"/>
    <w:rsid w:val="0008611A"/>
    <w:rsid w:val="000866EA"/>
    <w:rsid w:val="00087113"/>
    <w:rsid w:val="000872B0"/>
    <w:rsid w:val="00087D2D"/>
    <w:rsid w:val="00087F01"/>
    <w:rsid w:val="000900BC"/>
    <w:rsid w:val="0009019F"/>
    <w:rsid w:val="0009030F"/>
    <w:rsid w:val="000904D6"/>
    <w:rsid w:val="00090A73"/>
    <w:rsid w:val="00090F3C"/>
    <w:rsid w:val="00091238"/>
    <w:rsid w:val="00091488"/>
    <w:rsid w:val="00092437"/>
    <w:rsid w:val="00093169"/>
    <w:rsid w:val="000939BD"/>
    <w:rsid w:val="000940F6"/>
    <w:rsid w:val="000944E6"/>
    <w:rsid w:val="0009509F"/>
    <w:rsid w:val="00095378"/>
    <w:rsid w:val="00095BAB"/>
    <w:rsid w:val="00095E05"/>
    <w:rsid w:val="000961A9"/>
    <w:rsid w:val="0009648E"/>
    <w:rsid w:val="000967DC"/>
    <w:rsid w:val="00096CAB"/>
    <w:rsid w:val="000974EE"/>
    <w:rsid w:val="00097674"/>
    <w:rsid w:val="000979E8"/>
    <w:rsid w:val="00097DB3"/>
    <w:rsid w:val="000A05AB"/>
    <w:rsid w:val="000A1EE6"/>
    <w:rsid w:val="000A21D9"/>
    <w:rsid w:val="000A24E1"/>
    <w:rsid w:val="000A2AA2"/>
    <w:rsid w:val="000A2F9B"/>
    <w:rsid w:val="000A3669"/>
    <w:rsid w:val="000A3C70"/>
    <w:rsid w:val="000A3ED8"/>
    <w:rsid w:val="000A4E62"/>
    <w:rsid w:val="000A57B2"/>
    <w:rsid w:val="000A5A6D"/>
    <w:rsid w:val="000A5D50"/>
    <w:rsid w:val="000A5DF5"/>
    <w:rsid w:val="000A65FC"/>
    <w:rsid w:val="000A6E3D"/>
    <w:rsid w:val="000A7C7E"/>
    <w:rsid w:val="000B0FCA"/>
    <w:rsid w:val="000B1DC8"/>
    <w:rsid w:val="000B1F50"/>
    <w:rsid w:val="000B260A"/>
    <w:rsid w:val="000B2E4E"/>
    <w:rsid w:val="000B2E68"/>
    <w:rsid w:val="000B3217"/>
    <w:rsid w:val="000B32DB"/>
    <w:rsid w:val="000B3390"/>
    <w:rsid w:val="000B353F"/>
    <w:rsid w:val="000B3993"/>
    <w:rsid w:val="000B4467"/>
    <w:rsid w:val="000B4B9E"/>
    <w:rsid w:val="000B6C59"/>
    <w:rsid w:val="000B6CC6"/>
    <w:rsid w:val="000B77AE"/>
    <w:rsid w:val="000B7CEA"/>
    <w:rsid w:val="000C1F35"/>
    <w:rsid w:val="000C23D8"/>
    <w:rsid w:val="000C36AD"/>
    <w:rsid w:val="000C3A81"/>
    <w:rsid w:val="000C3AC2"/>
    <w:rsid w:val="000C4100"/>
    <w:rsid w:val="000C4C0D"/>
    <w:rsid w:val="000C4D4C"/>
    <w:rsid w:val="000C4FDE"/>
    <w:rsid w:val="000C5218"/>
    <w:rsid w:val="000C5C38"/>
    <w:rsid w:val="000C5FBD"/>
    <w:rsid w:val="000C61B8"/>
    <w:rsid w:val="000C6641"/>
    <w:rsid w:val="000C671D"/>
    <w:rsid w:val="000C67C0"/>
    <w:rsid w:val="000C6F8D"/>
    <w:rsid w:val="000C7820"/>
    <w:rsid w:val="000D06F6"/>
    <w:rsid w:val="000D12BA"/>
    <w:rsid w:val="000D1AE9"/>
    <w:rsid w:val="000D206B"/>
    <w:rsid w:val="000D2D81"/>
    <w:rsid w:val="000D2FD5"/>
    <w:rsid w:val="000D4193"/>
    <w:rsid w:val="000D42C4"/>
    <w:rsid w:val="000D4CE8"/>
    <w:rsid w:val="000D528E"/>
    <w:rsid w:val="000D5888"/>
    <w:rsid w:val="000D5FBC"/>
    <w:rsid w:val="000D63B1"/>
    <w:rsid w:val="000D6579"/>
    <w:rsid w:val="000D69CD"/>
    <w:rsid w:val="000D6D1C"/>
    <w:rsid w:val="000E078C"/>
    <w:rsid w:val="000E07FC"/>
    <w:rsid w:val="000E0830"/>
    <w:rsid w:val="000E0972"/>
    <w:rsid w:val="000E1C7D"/>
    <w:rsid w:val="000E1D77"/>
    <w:rsid w:val="000E21DA"/>
    <w:rsid w:val="000E2B2D"/>
    <w:rsid w:val="000E3117"/>
    <w:rsid w:val="000E35B9"/>
    <w:rsid w:val="000E4270"/>
    <w:rsid w:val="000E43D6"/>
    <w:rsid w:val="000E45FD"/>
    <w:rsid w:val="000E4B00"/>
    <w:rsid w:val="000E5930"/>
    <w:rsid w:val="000E5AF7"/>
    <w:rsid w:val="000E5D19"/>
    <w:rsid w:val="000E6661"/>
    <w:rsid w:val="000E7930"/>
    <w:rsid w:val="000E7A3D"/>
    <w:rsid w:val="000E7FD5"/>
    <w:rsid w:val="000F01F5"/>
    <w:rsid w:val="000F0632"/>
    <w:rsid w:val="000F06FE"/>
    <w:rsid w:val="000F10EB"/>
    <w:rsid w:val="000F11A8"/>
    <w:rsid w:val="000F1652"/>
    <w:rsid w:val="000F242E"/>
    <w:rsid w:val="000F25F0"/>
    <w:rsid w:val="000F2796"/>
    <w:rsid w:val="000F29CD"/>
    <w:rsid w:val="000F2C6F"/>
    <w:rsid w:val="000F3B55"/>
    <w:rsid w:val="000F415F"/>
    <w:rsid w:val="000F4902"/>
    <w:rsid w:val="000F5974"/>
    <w:rsid w:val="000F5A91"/>
    <w:rsid w:val="000F64BC"/>
    <w:rsid w:val="000F6A06"/>
    <w:rsid w:val="000F6B58"/>
    <w:rsid w:val="000F6D84"/>
    <w:rsid w:val="000F6F5B"/>
    <w:rsid w:val="000F79D4"/>
    <w:rsid w:val="000F7E63"/>
    <w:rsid w:val="001001D4"/>
    <w:rsid w:val="00100FA5"/>
    <w:rsid w:val="00102D24"/>
    <w:rsid w:val="001035E9"/>
    <w:rsid w:val="001037E5"/>
    <w:rsid w:val="00103AD7"/>
    <w:rsid w:val="00103E8F"/>
    <w:rsid w:val="0010410E"/>
    <w:rsid w:val="001041CA"/>
    <w:rsid w:val="00104B9F"/>
    <w:rsid w:val="00104D91"/>
    <w:rsid w:val="00105889"/>
    <w:rsid w:val="00105946"/>
    <w:rsid w:val="00105F6D"/>
    <w:rsid w:val="00105FF1"/>
    <w:rsid w:val="001060C7"/>
    <w:rsid w:val="00106481"/>
    <w:rsid w:val="00107742"/>
    <w:rsid w:val="00107FFC"/>
    <w:rsid w:val="00110515"/>
    <w:rsid w:val="00110A62"/>
    <w:rsid w:val="00110F79"/>
    <w:rsid w:val="001119AC"/>
    <w:rsid w:val="00111D98"/>
    <w:rsid w:val="00111FC3"/>
    <w:rsid w:val="00112D0B"/>
    <w:rsid w:val="00112E82"/>
    <w:rsid w:val="001137BD"/>
    <w:rsid w:val="00113B29"/>
    <w:rsid w:val="00113B43"/>
    <w:rsid w:val="001142FB"/>
    <w:rsid w:val="001149D5"/>
    <w:rsid w:val="001152E3"/>
    <w:rsid w:val="00115C72"/>
    <w:rsid w:val="00115F1F"/>
    <w:rsid w:val="00115F4A"/>
    <w:rsid w:val="0011619F"/>
    <w:rsid w:val="00116305"/>
    <w:rsid w:val="00116739"/>
    <w:rsid w:val="00116FF2"/>
    <w:rsid w:val="00117998"/>
    <w:rsid w:val="00117D0A"/>
    <w:rsid w:val="00120B73"/>
    <w:rsid w:val="001212C2"/>
    <w:rsid w:val="00122B05"/>
    <w:rsid w:val="00122DE4"/>
    <w:rsid w:val="00123EA5"/>
    <w:rsid w:val="0012449F"/>
    <w:rsid w:val="00124549"/>
    <w:rsid w:val="001250F7"/>
    <w:rsid w:val="001257EC"/>
    <w:rsid w:val="00126250"/>
    <w:rsid w:val="001262D3"/>
    <w:rsid w:val="001269AC"/>
    <w:rsid w:val="0012704D"/>
    <w:rsid w:val="0012751D"/>
    <w:rsid w:val="00127BDC"/>
    <w:rsid w:val="00130068"/>
    <w:rsid w:val="0013134B"/>
    <w:rsid w:val="001314B9"/>
    <w:rsid w:val="00131542"/>
    <w:rsid w:val="001316C3"/>
    <w:rsid w:val="00132F13"/>
    <w:rsid w:val="00133F54"/>
    <w:rsid w:val="00134000"/>
    <w:rsid w:val="00134449"/>
    <w:rsid w:val="001344F1"/>
    <w:rsid w:val="00134826"/>
    <w:rsid w:val="00134C8A"/>
    <w:rsid w:val="00134F80"/>
    <w:rsid w:val="00134FBD"/>
    <w:rsid w:val="00135571"/>
    <w:rsid w:val="00135662"/>
    <w:rsid w:val="001358B8"/>
    <w:rsid w:val="00136489"/>
    <w:rsid w:val="00136897"/>
    <w:rsid w:val="00137525"/>
    <w:rsid w:val="001375FE"/>
    <w:rsid w:val="00137BBD"/>
    <w:rsid w:val="00140007"/>
    <w:rsid w:val="0014006D"/>
    <w:rsid w:val="001401E1"/>
    <w:rsid w:val="001408BA"/>
    <w:rsid w:val="00140975"/>
    <w:rsid w:val="00140EAC"/>
    <w:rsid w:val="001410D5"/>
    <w:rsid w:val="0014130A"/>
    <w:rsid w:val="0014210B"/>
    <w:rsid w:val="00142127"/>
    <w:rsid w:val="001426E1"/>
    <w:rsid w:val="001438C2"/>
    <w:rsid w:val="001438D9"/>
    <w:rsid w:val="00143E70"/>
    <w:rsid w:val="00144192"/>
    <w:rsid w:val="00144AE5"/>
    <w:rsid w:val="0014510B"/>
    <w:rsid w:val="0014598B"/>
    <w:rsid w:val="00146BBA"/>
    <w:rsid w:val="0014700E"/>
    <w:rsid w:val="0014713C"/>
    <w:rsid w:val="001471EA"/>
    <w:rsid w:val="00147253"/>
    <w:rsid w:val="00147442"/>
    <w:rsid w:val="0015028B"/>
    <w:rsid w:val="001511E0"/>
    <w:rsid w:val="001513BB"/>
    <w:rsid w:val="00151C76"/>
    <w:rsid w:val="00151CBC"/>
    <w:rsid w:val="00151D05"/>
    <w:rsid w:val="00151FBF"/>
    <w:rsid w:val="001522AE"/>
    <w:rsid w:val="001536E8"/>
    <w:rsid w:val="001539C9"/>
    <w:rsid w:val="00153C13"/>
    <w:rsid w:val="00154E20"/>
    <w:rsid w:val="00154FFD"/>
    <w:rsid w:val="00155144"/>
    <w:rsid w:val="00155341"/>
    <w:rsid w:val="00155BFF"/>
    <w:rsid w:val="00155C49"/>
    <w:rsid w:val="00156E10"/>
    <w:rsid w:val="00156F1D"/>
    <w:rsid w:val="001577B9"/>
    <w:rsid w:val="001600F2"/>
    <w:rsid w:val="00160113"/>
    <w:rsid w:val="00160498"/>
    <w:rsid w:val="0016123D"/>
    <w:rsid w:val="00161C17"/>
    <w:rsid w:val="00161C66"/>
    <w:rsid w:val="001621BA"/>
    <w:rsid w:val="001629DC"/>
    <w:rsid w:val="0016337D"/>
    <w:rsid w:val="00163616"/>
    <w:rsid w:val="0016365D"/>
    <w:rsid w:val="00164123"/>
    <w:rsid w:val="00164162"/>
    <w:rsid w:val="00164413"/>
    <w:rsid w:val="0016500E"/>
    <w:rsid w:val="001657CC"/>
    <w:rsid w:val="001661AE"/>
    <w:rsid w:val="00166989"/>
    <w:rsid w:val="00167864"/>
    <w:rsid w:val="00167B9E"/>
    <w:rsid w:val="00170A34"/>
    <w:rsid w:val="00170C46"/>
    <w:rsid w:val="00170CA2"/>
    <w:rsid w:val="00171336"/>
    <w:rsid w:val="001717AF"/>
    <w:rsid w:val="00171BBE"/>
    <w:rsid w:val="001723F8"/>
    <w:rsid w:val="0017245C"/>
    <w:rsid w:val="0017337F"/>
    <w:rsid w:val="001733D1"/>
    <w:rsid w:val="001739AB"/>
    <w:rsid w:val="001740A0"/>
    <w:rsid w:val="00175EF9"/>
    <w:rsid w:val="001766D8"/>
    <w:rsid w:val="00176CB2"/>
    <w:rsid w:val="0017747C"/>
    <w:rsid w:val="001777D7"/>
    <w:rsid w:val="00177CB7"/>
    <w:rsid w:val="00180157"/>
    <w:rsid w:val="001803B4"/>
    <w:rsid w:val="00180540"/>
    <w:rsid w:val="00180704"/>
    <w:rsid w:val="00181064"/>
    <w:rsid w:val="0018158B"/>
    <w:rsid w:val="0018160F"/>
    <w:rsid w:val="00181890"/>
    <w:rsid w:val="00181BE5"/>
    <w:rsid w:val="00181D09"/>
    <w:rsid w:val="0018205D"/>
    <w:rsid w:val="00182A85"/>
    <w:rsid w:val="00182C59"/>
    <w:rsid w:val="00182CC9"/>
    <w:rsid w:val="00183794"/>
    <w:rsid w:val="00184C9D"/>
    <w:rsid w:val="0018549A"/>
    <w:rsid w:val="001862F5"/>
    <w:rsid w:val="0018718F"/>
    <w:rsid w:val="0018785C"/>
    <w:rsid w:val="00190049"/>
    <w:rsid w:val="00190675"/>
    <w:rsid w:val="00190F8A"/>
    <w:rsid w:val="0019241E"/>
    <w:rsid w:val="0019312E"/>
    <w:rsid w:val="001934D8"/>
    <w:rsid w:val="00194075"/>
    <w:rsid w:val="00194266"/>
    <w:rsid w:val="00194AE8"/>
    <w:rsid w:val="001952D0"/>
    <w:rsid w:val="00195CCC"/>
    <w:rsid w:val="00195DDE"/>
    <w:rsid w:val="001963A4"/>
    <w:rsid w:val="0019654D"/>
    <w:rsid w:val="00196777"/>
    <w:rsid w:val="001971CE"/>
    <w:rsid w:val="001972B3"/>
    <w:rsid w:val="001A08DB"/>
    <w:rsid w:val="001A0A6F"/>
    <w:rsid w:val="001A0CE2"/>
    <w:rsid w:val="001A1987"/>
    <w:rsid w:val="001A23A9"/>
    <w:rsid w:val="001A25A8"/>
    <w:rsid w:val="001A26DC"/>
    <w:rsid w:val="001A4066"/>
    <w:rsid w:val="001A43C1"/>
    <w:rsid w:val="001A4596"/>
    <w:rsid w:val="001A4749"/>
    <w:rsid w:val="001A47D6"/>
    <w:rsid w:val="001A5045"/>
    <w:rsid w:val="001A53A1"/>
    <w:rsid w:val="001A5E27"/>
    <w:rsid w:val="001A6E28"/>
    <w:rsid w:val="001A6E69"/>
    <w:rsid w:val="001A726C"/>
    <w:rsid w:val="001A789C"/>
    <w:rsid w:val="001B0C90"/>
    <w:rsid w:val="001B1A0F"/>
    <w:rsid w:val="001B25F4"/>
    <w:rsid w:val="001B29DF"/>
    <w:rsid w:val="001B3466"/>
    <w:rsid w:val="001B3F75"/>
    <w:rsid w:val="001B4044"/>
    <w:rsid w:val="001B4421"/>
    <w:rsid w:val="001B592B"/>
    <w:rsid w:val="001B5AA3"/>
    <w:rsid w:val="001B5DAB"/>
    <w:rsid w:val="001B6874"/>
    <w:rsid w:val="001B693F"/>
    <w:rsid w:val="001B69B5"/>
    <w:rsid w:val="001B6D16"/>
    <w:rsid w:val="001B7002"/>
    <w:rsid w:val="001B70ED"/>
    <w:rsid w:val="001B7203"/>
    <w:rsid w:val="001B743A"/>
    <w:rsid w:val="001C0117"/>
    <w:rsid w:val="001C083E"/>
    <w:rsid w:val="001C0B75"/>
    <w:rsid w:val="001C14AE"/>
    <w:rsid w:val="001C14CB"/>
    <w:rsid w:val="001C1BB4"/>
    <w:rsid w:val="001C1D2E"/>
    <w:rsid w:val="001C2AB6"/>
    <w:rsid w:val="001C2AE9"/>
    <w:rsid w:val="001C3809"/>
    <w:rsid w:val="001C3BB9"/>
    <w:rsid w:val="001C4DA3"/>
    <w:rsid w:val="001C512C"/>
    <w:rsid w:val="001C5230"/>
    <w:rsid w:val="001C527D"/>
    <w:rsid w:val="001C54EF"/>
    <w:rsid w:val="001C5E27"/>
    <w:rsid w:val="001C6885"/>
    <w:rsid w:val="001C6CFB"/>
    <w:rsid w:val="001D01A2"/>
    <w:rsid w:val="001D04D2"/>
    <w:rsid w:val="001D1A89"/>
    <w:rsid w:val="001D1B14"/>
    <w:rsid w:val="001D2DC8"/>
    <w:rsid w:val="001D3430"/>
    <w:rsid w:val="001D3BA3"/>
    <w:rsid w:val="001D49FD"/>
    <w:rsid w:val="001D4A09"/>
    <w:rsid w:val="001D5431"/>
    <w:rsid w:val="001D5B2D"/>
    <w:rsid w:val="001D6082"/>
    <w:rsid w:val="001D6308"/>
    <w:rsid w:val="001D6E96"/>
    <w:rsid w:val="001D76DD"/>
    <w:rsid w:val="001D7F83"/>
    <w:rsid w:val="001E07AB"/>
    <w:rsid w:val="001E0FF1"/>
    <w:rsid w:val="001E1843"/>
    <w:rsid w:val="001E1C9F"/>
    <w:rsid w:val="001E2D3D"/>
    <w:rsid w:val="001E3A8D"/>
    <w:rsid w:val="001E4CE9"/>
    <w:rsid w:val="001E4F4F"/>
    <w:rsid w:val="001E534B"/>
    <w:rsid w:val="001E64C0"/>
    <w:rsid w:val="001E6D60"/>
    <w:rsid w:val="001E7898"/>
    <w:rsid w:val="001E7A3A"/>
    <w:rsid w:val="001E7E63"/>
    <w:rsid w:val="001F00D1"/>
    <w:rsid w:val="001F0E18"/>
    <w:rsid w:val="001F102F"/>
    <w:rsid w:val="001F1844"/>
    <w:rsid w:val="001F245E"/>
    <w:rsid w:val="001F24FF"/>
    <w:rsid w:val="001F3762"/>
    <w:rsid w:val="001F3F20"/>
    <w:rsid w:val="001F41D9"/>
    <w:rsid w:val="001F4506"/>
    <w:rsid w:val="001F49C3"/>
    <w:rsid w:val="001F5AD6"/>
    <w:rsid w:val="001F5B85"/>
    <w:rsid w:val="001F5F4B"/>
    <w:rsid w:val="001F60F1"/>
    <w:rsid w:val="001F703C"/>
    <w:rsid w:val="001F788F"/>
    <w:rsid w:val="001F7A7A"/>
    <w:rsid w:val="00200358"/>
    <w:rsid w:val="002004D0"/>
    <w:rsid w:val="0020093B"/>
    <w:rsid w:val="002016F7"/>
    <w:rsid w:val="00201C18"/>
    <w:rsid w:val="00201CF6"/>
    <w:rsid w:val="002025FF"/>
    <w:rsid w:val="002039CB"/>
    <w:rsid w:val="00203D84"/>
    <w:rsid w:val="00204657"/>
    <w:rsid w:val="0020515E"/>
    <w:rsid w:val="002054DA"/>
    <w:rsid w:val="0020583B"/>
    <w:rsid w:val="00205934"/>
    <w:rsid w:val="002059C4"/>
    <w:rsid w:val="00205B49"/>
    <w:rsid w:val="00206366"/>
    <w:rsid w:val="00206BAF"/>
    <w:rsid w:val="0020707A"/>
    <w:rsid w:val="002072F2"/>
    <w:rsid w:val="00207B51"/>
    <w:rsid w:val="00210A47"/>
    <w:rsid w:val="00211140"/>
    <w:rsid w:val="002112D6"/>
    <w:rsid w:val="0021156E"/>
    <w:rsid w:val="0021293F"/>
    <w:rsid w:val="002129B0"/>
    <w:rsid w:val="00212ED6"/>
    <w:rsid w:val="00213F30"/>
    <w:rsid w:val="002153B0"/>
    <w:rsid w:val="00215D29"/>
    <w:rsid w:val="002160C2"/>
    <w:rsid w:val="00217DB8"/>
    <w:rsid w:val="002205CC"/>
    <w:rsid w:val="00220B00"/>
    <w:rsid w:val="00221292"/>
    <w:rsid w:val="00221BCD"/>
    <w:rsid w:val="00222494"/>
    <w:rsid w:val="00222E0F"/>
    <w:rsid w:val="00222ED5"/>
    <w:rsid w:val="00222F4F"/>
    <w:rsid w:val="00223096"/>
    <w:rsid w:val="002238DE"/>
    <w:rsid w:val="00223D58"/>
    <w:rsid w:val="00224591"/>
    <w:rsid w:val="00224A85"/>
    <w:rsid w:val="00224B72"/>
    <w:rsid w:val="00224F44"/>
    <w:rsid w:val="002252AB"/>
    <w:rsid w:val="0022535A"/>
    <w:rsid w:val="00225A29"/>
    <w:rsid w:val="00225E08"/>
    <w:rsid w:val="00226490"/>
    <w:rsid w:val="002270D7"/>
    <w:rsid w:val="002277BB"/>
    <w:rsid w:val="00227E93"/>
    <w:rsid w:val="002300B4"/>
    <w:rsid w:val="00230234"/>
    <w:rsid w:val="00230335"/>
    <w:rsid w:val="0023075A"/>
    <w:rsid w:val="00230BE0"/>
    <w:rsid w:val="0023108D"/>
    <w:rsid w:val="00231ABA"/>
    <w:rsid w:val="00231ECA"/>
    <w:rsid w:val="002327EF"/>
    <w:rsid w:val="00232887"/>
    <w:rsid w:val="00232A0A"/>
    <w:rsid w:val="00232BA1"/>
    <w:rsid w:val="00232DE7"/>
    <w:rsid w:val="00233571"/>
    <w:rsid w:val="002339A6"/>
    <w:rsid w:val="00233BE7"/>
    <w:rsid w:val="00234EB4"/>
    <w:rsid w:val="00235276"/>
    <w:rsid w:val="00235649"/>
    <w:rsid w:val="00235773"/>
    <w:rsid w:val="0023634A"/>
    <w:rsid w:val="002367B1"/>
    <w:rsid w:val="00236950"/>
    <w:rsid w:val="00236991"/>
    <w:rsid w:val="00237D3D"/>
    <w:rsid w:val="002408C3"/>
    <w:rsid w:val="002416F1"/>
    <w:rsid w:val="00241AB6"/>
    <w:rsid w:val="002421F1"/>
    <w:rsid w:val="0024250D"/>
    <w:rsid w:val="00242564"/>
    <w:rsid w:val="00242FFE"/>
    <w:rsid w:val="0024364B"/>
    <w:rsid w:val="00243C8F"/>
    <w:rsid w:val="00243EBC"/>
    <w:rsid w:val="00244061"/>
    <w:rsid w:val="00244264"/>
    <w:rsid w:val="002443DE"/>
    <w:rsid w:val="0024449B"/>
    <w:rsid w:val="00244DF0"/>
    <w:rsid w:val="00245CF3"/>
    <w:rsid w:val="00246A7F"/>
    <w:rsid w:val="0024716A"/>
    <w:rsid w:val="00247270"/>
    <w:rsid w:val="00250042"/>
    <w:rsid w:val="0025023E"/>
    <w:rsid w:val="00250326"/>
    <w:rsid w:val="002506C4"/>
    <w:rsid w:val="0025080D"/>
    <w:rsid w:val="002509D4"/>
    <w:rsid w:val="00250A8A"/>
    <w:rsid w:val="00251711"/>
    <w:rsid w:val="0025200A"/>
    <w:rsid w:val="00252015"/>
    <w:rsid w:val="00252067"/>
    <w:rsid w:val="002524DB"/>
    <w:rsid w:val="00252671"/>
    <w:rsid w:val="00252C7B"/>
    <w:rsid w:val="002530AC"/>
    <w:rsid w:val="00253C49"/>
    <w:rsid w:val="00253F9F"/>
    <w:rsid w:val="00254468"/>
    <w:rsid w:val="002545D1"/>
    <w:rsid w:val="0025486E"/>
    <w:rsid w:val="002558E3"/>
    <w:rsid w:val="00257578"/>
    <w:rsid w:val="00257EB6"/>
    <w:rsid w:val="00257F7A"/>
    <w:rsid w:val="002605DE"/>
    <w:rsid w:val="00260C0B"/>
    <w:rsid w:val="00260D06"/>
    <w:rsid w:val="00261115"/>
    <w:rsid w:val="00261CAA"/>
    <w:rsid w:val="002625D3"/>
    <w:rsid w:val="00263860"/>
    <w:rsid w:val="00264AB4"/>
    <w:rsid w:val="00266CC8"/>
    <w:rsid w:val="00267FC5"/>
    <w:rsid w:val="00270E67"/>
    <w:rsid w:val="00271533"/>
    <w:rsid w:val="00271D36"/>
    <w:rsid w:val="00271E16"/>
    <w:rsid w:val="00272146"/>
    <w:rsid w:val="002721F9"/>
    <w:rsid w:val="00272556"/>
    <w:rsid w:val="002736CA"/>
    <w:rsid w:val="00273CFE"/>
    <w:rsid w:val="002749B6"/>
    <w:rsid w:val="00274F1A"/>
    <w:rsid w:val="00275E23"/>
    <w:rsid w:val="00276954"/>
    <w:rsid w:val="00276C35"/>
    <w:rsid w:val="00276EFA"/>
    <w:rsid w:val="00277858"/>
    <w:rsid w:val="002802D9"/>
    <w:rsid w:val="002806F8"/>
    <w:rsid w:val="00280803"/>
    <w:rsid w:val="00282816"/>
    <w:rsid w:val="00282A3F"/>
    <w:rsid w:val="002831E4"/>
    <w:rsid w:val="00283651"/>
    <w:rsid w:val="0028433A"/>
    <w:rsid w:val="00284AAE"/>
    <w:rsid w:val="00284B6B"/>
    <w:rsid w:val="002852D1"/>
    <w:rsid w:val="00286250"/>
    <w:rsid w:val="00286926"/>
    <w:rsid w:val="002872BB"/>
    <w:rsid w:val="00287C64"/>
    <w:rsid w:val="00287D23"/>
    <w:rsid w:val="002905D7"/>
    <w:rsid w:val="002914A1"/>
    <w:rsid w:val="002921D1"/>
    <w:rsid w:val="00293995"/>
    <w:rsid w:val="00293F18"/>
    <w:rsid w:val="002941B5"/>
    <w:rsid w:val="002942DC"/>
    <w:rsid w:val="002947F8"/>
    <w:rsid w:val="0029500C"/>
    <w:rsid w:val="002956A1"/>
    <w:rsid w:val="00295728"/>
    <w:rsid w:val="0029579D"/>
    <w:rsid w:val="00296D70"/>
    <w:rsid w:val="0029764F"/>
    <w:rsid w:val="0029794E"/>
    <w:rsid w:val="00297AD6"/>
    <w:rsid w:val="00297C55"/>
    <w:rsid w:val="002A03E6"/>
    <w:rsid w:val="002A0F84"/>
    <w:rsid w:val="002A1127"/>
    <w:rsid w:val="002A1C36"/>
    <w:rsid w:val="002A1E93"/>
    <w:rsid w:val="002A2307"/>
    <w:rsid w:val="002A28E7"/>
    <w:rsid w:val="002A3367"/>
    <w:rsid w:val="002A4328"/>
    <w:rsid w:val="002A4C39"/>
    <w:rsid w:val="002A5194"/>
    <w:rsid w:val="002A6651"/>
    <w:rsid w:val="002A6EC7"/>
    <w:rsid w:val="002A727D"/>
    <w:rsid w:val="002A7898"/>
    <w:rsid w:val="002A7D2A"/>
    <w:rsid w:val="002B06A6"/>
    <w:rsid w:val="002B0DE9"/>
    <w:rsid w:val="002B2148"/>
    <w:rsid w:val="002B3182"/>
    <w:rsid w:val="002B3508"/>
    <w:rsid w:val="002B3AFA"/>
    <w:rsid w:val="002B3B25"/>
    <w:rsid w:val="002B3DC8"/>
    <w:rsid w:val="002B4467"/>
    <w:rsid w:val="002B467E"/>
    <w:rsid w:val="002B4BFF"/>
    <w:rsid w:val="002B524B"/>
    <w:rsid w:val="002C0050"/>
    <w:rsid w:val="002C00E8"/>
    <w:rsid w:val="002C0D6A"/>
    <w:rsid w:val="002C2149"/>
    <w:rsid w:val="002C2C6B"/>
    <w:rsid w:val="002C325E"/>
    <w:rsid w:val="002C360F"/>
    <w:rsid w:val="002C3992"/>
    <w:rsid w:val="002C3C27"/>
    <w:rsid w:val="002C3E28"/>
    <w:rsid w:val="002C4755"/>
    <w:rsid w:val="002C4823"/>
    <w:rsid w:val="002C4A02"/>
    <w:rsid w:val="002C4FA3"/>
    <w:rsid w:val="002C5187"/>
    <w:rsid w:val="002C55B0"/>
    <w:rsid w:val="002C55BE"/>
    <w:rsid w:val="002C6AC2"/>
    <w:rsid w:val="002C6C68"/>
    <w:rsid w:val="002C6E8A"/>
    <w:rsid w:val="002D04BD"/>
    <w:rsid w:val="002D080C"/>
    <w:rsid w:val="002D0E72"/>
    <w:rsid w:val="002D2B7F"/>
    <w:rsid w:val="002D34F8"/>
    <w:rsid w:val="002D3724"/>
    <w:rsid w:val="002D3FFE"/>
    <w:rsid w:val="002D4100"/>
    <w:rsid w:val="002D42C3"/>
    <w:rsid w:val="002D51B0"/>
    <w:rsid w:val="002D606C"/>
    <w:rsid w:val="002D6557"/>
    <w:rsid w:val="002D6773"/>
    <w:rsid w:val="002D6DF0"/>
    <w:rsid w:val="002D7713"/>
    <w:rsid w:val="002D7ABF"/>
    <w:rsid w:val="002E0748"/>
    <w:rsid w:val="002E155A"/>
    <w:rsid w:val="002E17D7"/>
    <w:rsid w:val="002E1CA4"/>
    <w:rsid w:val="002E3081"/>
    <w:rsid w:val="002E394D"/>
    <w:rsid w:val="002E481C"/>
    <w:rsid w:val="002E4A44"/>
    <w:rsid w:val="002E4F44"/>
    <w:rsid w:val="002E5C5E"/>
    <w:rsid w:val="002E6C5D"/>
    <w:rsid w:val="002E768B"/>
    <w:rsid w:val="002E7F94"/>
    <w:rsid w:val="002F02C0"/>
    <w:rsid w:val="002F07DB"/>
    <w:rsid w:val="002F0B4B"/>
    <w:rsid w:val="002F0BF7"/>
    <w:rsid w:val="002F0DF7"/>
    <w:rsid w:val="002F0F0F"/>
    <w:rsid w:val="002F11D8"/>
    <w:rsid w:val="002F1A58"/>
    <w:rsid w:val="002F1AC5"/>
    <w:rsid w:val="002F30F0"/>
    <w:rsid w:val="002F3264"/>
    <w:rsid w:val="002F3C6A"/>
    <w:rsid w:val="002F4347"/>
    <w:rsid w:val="002F45BA"/>
    <w:rsid w:val="002F46EA"/>
    <w:rsid w:val="002F4A5E"/>
    <w:rsid w:val="002F5C2E"/>
    <w:rsid w:val="002F6034"/>
    <w:rsid w:val="002F78E3"/>
    <w:rsid w:val="002F79D8"/>
    <w:rsid w:val="002F7DFD"/>
    <w:rsid w:val="003010F7"/>
    <w:rsid w:val="00301975"/>
    <w:rsid w:val="00301C76"/>
    <w:rsid w:val="003022B5"/>
    <w:rsid w:val="00302313"/>
    <w:rsid w:val="00302398"/>
    <w:rsid w:val="003023C1"/>
    <w:rsid w:val="00302426"/>
    <w:rsid w:val="00302756"/>
    <w:rsid w:val="00302C3E"/>
    <w:rsid w:val="00302ED9"/>
    <w:rsid w:val="003030DB"/>
    <w:rsid w:val="00303C1A"/>
    <w:rsid w:val="003041E7"/>
    <w:rsid w:val="00304412"/>
    <w:rsid w:val="00304938"/>
    <w:rsid w:val="00304FCE"/>
    <w:rsid w:val="0030505B"/>
    <w:rsid w:val="00305825"/>
    <w:rsid w:val="0030605E"/>
    <w:rsid w:val="0030626C"/>
    <w:rsid w:val="00306641"/>
    <w:rsid w:val="0030737F"/>
    <w:rsid w:val="0030785C"/>
    <w:rsid w:val="003107BB"/>
    <w:rsid w:val="0031086A"/>
    <w:rsid w:val="00310C1C"/>
    <w:rsid w:val="0031256D"/>
    <w:rsid w:val="00312870"/>
    <w:rsid w:val="00312D7E"/>
    <w:rsid w:val="0031374D"/>
    <w:rsid w:val="00313C01"/>
    <w:rsid w:val="00313E77"/>
    <w:rsid w:val="00314A17"/>
    <w:rsid w:val="003153DD"/>
    <w:rsid w:val="0031570F"/>
    <w:rsid w:val="00315AD8"/>
    <w:rsid w:val="00316922"/>
    <w:rsid w:val="00317357"/>
    <w:rsid w:val="00317BC9"/>
    <w:rsid w:val="00320481"/>
    <w:rsid w:val="003210CB"/>
    <w:rsid w:val="0032182F"/>
    <w:rsid w:val="0032194A"/>
    <w:rsid w:val="00321B38"/>
    <w:rsid w:val="00321E00"/>
    <w:rsid w:val="0032227A"/>
    <w:rsid w:val="0032249A"/>
    <w:rsid w:val="0032290A"/>
    <w:rsid w:val="00322AFA"/>
    <w:rsid w:val="00323182"/>
    <w:rsid w:val="00323A0A"/>
    <w:rsid w:val="00323AC3"/>
    <w:rsid w:val="003242D9"/>
    <w:rsid w:val="003243FD"/>
    <w:rsid w:val="0032441A"/>
    <w:rsid w:val="00325027"/>
    <w:rsid w:val="00325967"/>
    <w:rsid w:val="0032688B"/>
    <w:rsid w:val="00326DCE"/>
    <w:rsid w:val="00327096"/>
    <w:rsid w:val="00327142"/>
    <w:rsid w:val="0032723B"/>
    <w:rsid w:val="003275BB"/>
    <w:rsid w:val="00327A51"/>
    <w:rsid w:val="00327B42"/>
    <w:rsid w:val="00327D01"/>
    <w:rsid w:val="003302F5"/>
    <w:rsid w:val="00330533"/>
    <w:rsid w:val="003315F1"/>
    <w:rsid w:val="00331FC0"/>
    <w:rsid w:val="0033281A"/>
    <w:rsid w:val="00332A80"/>
    <w:rsid w:val="00332C56"/>
    <w:rsid w:val="00332F5C"/>
    <w:rsid w:val="00332FE3"/>
    <w:rsid w:val="003330EE"/>
    <w:rsid w:val="00333214"/>
    <w:rsid w:val="00333F37"/>
    <w:rsid w:val="00334031"/>
    <w:rsid w:val="00334183"/>
    <w:rsid w:val="0033519F"/>
    <w:rsid w:val="0033531F"/>
    <w:rsid w:val="003354CE"/>
    <w:rsid w:val="00335E58"/>
    <w:rsid w:val="00336568"/>
    <w:rsid w:val="00336B84"/>
    <w:rsid w:val="00336C9D"/>
    <w:rsid w:val="00336ECA"/>
    <w:rsid w:val="00337279"/>
    <w:rsid w:val="00340445"/>
    <w:rsid w:val="00341125"/>
    <w:rsid w:val="003419C5"/>
    <w:rsid w:val="00341C9A"/>
    <w:rsid w:val="00342265"/>
    <w:rsid w:val="003437C7"/>
    <w:rsid w:val="0034399F"/>
    <w:rsid w:val="00343D3B"/>
    <w:rsid w:val="00344170"/>
    <w:rsid w:val="003442D2"/>
    <w:rsid w:val="003449A1"/>
    <w:rsid w:val="00344B6E"/>
    <w:rsid w:val="00344E45"/>
    <w:rsid w:val="00344F02"/>
    <w:rsid w:val="00344FAF"/>
    <w:rsid w:val="003452FB"/>
    <w:rsid w:val="003460DE"/>
    <w:rsid w:val="00346B17"/>
    <w:rsid w:val="00346C96"/>
    <w:rsid w:val="00346D3D"/>
    <w:rsid w:val="00346E7A"/>
    <w:rsid w:val="003478CF"/>
    <w:rsid w:val="00347CB0"/>
    <w:rsid w:val="003500C1"/>
    <w:rsid w:val="00350496"/>
    <w:rsid w:val="00350AF8"/>
    <w:rsid w:val="0035277B"/>
    <w:rsid w:val="00353904"/>
    <w:rsid w:val="0035467A"/>
    <w:rsid w:val="00354E32"/>
    <w:rsid w:val="00355270"/>
    <w:rsid w:val="0035548A"/>
    <w:rsid w:val="0035593E"/>
    <w:rsid w:val="00355BB5"/>
    <w:rsid w:val="00356EC1"/>
    <w:rsid w:val="00356EEC"/>
    <w:rsid w:val="00357D23"/>
    <w:rsid w:val="003603DE"/>
    <w:rsid w:val="00360FD6"/>
    <w:rsid w:val="00361751"/>
    <w:rsid w:val="00361A22"/>
    <w:rsid w:val="00362482"/>
    <w:rsid w:val="00362545"/>
    <w:rsid w:val="00362F93"/>
    <w:rsid w:val="003632C3"/>
    <w:rsid w:val="003636A8"/>
    <w:rsid w:val="00364623"/>
    <w:rsid w:val="00364D38"/>
    <w:rsid w:val="00364DD3"/>
    <w:rsid w:val="003655A3"/>
    <w:rsid w:val="0036566F"/>
    <w:rsid w:val="003658CD"/>
    <w:rsid w:val="00365A77"/>
    <w:rsid w:val="00365A9A"/>
    <w:rsid w:val="00366C61"/>
    <w:rsid w:val="00366F7C"/>
    <w:rsid w:val="00367580"/>
    <w:rsid w:val="00367EEF"/>
    <w:rsid w:val="003714B6"/>
    <w:rsid w:val="0037160A"/>
    <w:rsid w:val="003729DB"/>
    <w:rsid w:val="00372D9A"/>
    <w:rsid w:val="00372FBD"/>
    <w:rsid w:val="00373287"/>
    <w:rsid w:val="00373706"/>
    <w:rsid w:val="00373F27"/>
    <w:rsid w:val="0037433D"/>
    <w:rsid w:val="00374CB5"/>
    <w:rsid w:val="00375052"/>
    <w:rsid w:val="00375113"/>
    <w:rsid w:val="003751CF"/>
    <w:rsid w:val="0037532B"/>
    <w:rsid w:val="0037562F"/>
    <w:rsid w:val="00375795"/>
    <w:rsid w:val="00375835"/>
    <w:rsid w:val="00375E79"/>
    <w:rsid w:val="00376036"/>
    <w:rsid w:val="00377380"/>
    <w:rsid w:val="003801CA"/>
    <w:rsid w:val="0038080D"/>
    <w:rsid w:val="00381221"/>
    <w:rsid w:val="00381A09"/>
    <w:rsid w:val="00382095"/>
    <w:rsid w:val="00382F2C"/>
    <w:rsid w:val="00382F6B"/>
    <w:rsid w:val="0038372F"/>
    <w:rsid w:val="0038411D"/>
    <w:rsid w:val="00384334"/>
    <w:rsid w:val="0038439E"/>
    <w:rsid w:val="003846A9"/>
    <w:rsid w:val="003853DB"/>
    <w:rsid w:val="00385670"/>
    <w:rsid w:val="00385B6E"/>
    <w:rsid w:val="00385EB2"/>
    <w:rsid w:val="003860F4"/>
    <w:rsid w:val="00386287"/>
    <w:rsid w:val="00386B85"/>
    <w:rsid w:val="00387852"/>
    <w:rsid w:val="00387A74"/>
    <w:rsid w:val="0039073F"/>
    <w:rsid w:val="00390845"/>
    <w:rsid w:val="003913F7"/>
    <w:rsid w:val="00391A1D"/>
    <w:rsid w:val="00391A36"/>
    <w:rsid w:val="00391B38"/>
    <w:rsid w:val="00391C01"/>
    <w:rsid w:val="00392DD8"/>
    <w:rsid w:val="00392EB8"/>
    <w:rsid w:val="003939BB"/>
    <w:rsid w:val="00393ECB"/>
    <w:rsid w:val="00393FD5"/>
    <w:rsid w:val="003945E4"/>
    <w:rsid w:val="003946A5"/>
    <w:rsid w:val="0039495E"/>
    <w:rsid w:val="00394F27"/>
    <w:rsid w:val="00394F46"/>
    <w:rsid w:val="00394F9A"/>
    <w:rsid w:val="00395994"/>
    <w:rsid w:val="0039609F"/>
    <w:rsid w:val="003963D2"/>
    <w:rsid w:val="00396908"/>
    <w:rsid w:val="00396956"/>
    <w:rsid w:val="00396DE0"/>
    <w:rsid w:val="0039772F"/>
    <w:rsid w:val="003A0C66"/>
    <w:rsid w:val="003A0E04"/>
    <w:rsid w:val="003A136B"/>
    <w:rsid w:val="003A14FD"/>
    <w:rsid w:val="003A16A0"/>
    <w:rsid w:val="003A181B"/>
    <w:rsid w:val="003A25D5"/>
    <w:rsid w:val="003A32F9"/>
    <w:rsid w:val="003A34CD"/>
    <w:rsid w:val="003A3887"/>
    <w:rsid w:val="003A39AD"/>
    <w:rsid w:val="003A4083"/>
    <w:rsid w:val="003A4615"/>
    <w:rsid w:val="003A493C"/>
    <w:rsid w:val="003A4948"/>
    <w:rsid w:val="003A503C"/>
    <w:rsid w:val="003A51B9"/>
    <w:rsid w:val="003A7744"/>
    <w:rsid w:val="003A7BFF"/>
    <w:rsid w:val="003B01E8"/>
    <w:rsid w:val="003B05A8"/>
    <w:rsid w:val="003B05CE"/>
    <w:rsid w:val="003B0BA0"/>
    <w:rsid w:val="003B0E77"/>
    <w:rsid w:val="003B16CE"/>
    <w:rsid w:val="003B20CE"/>
    <w:rsid w:val="003B2803"/>
    <w:rsid w:val="003B2ADC"/>
    <w:rsid w:val="003B2ED8"/>
    <w:rsid w:val="003B3335"/>
    <w:rsid w:val="003B35C0"/>
    <w:rsid w:val="003B3FCA"/>
    <w:rsid w:val="003B43C4"/>
    <w:rsid w:val="003B448D"/>
    <w:rsid w:val="003B5386"/>
    <w:rsid w:val="003B5735"/>
    <w:rsid w:val="003B5909"/>
    <w:rsid w:val="003B6DBF"/>
    <w:rsid w:val="003B74F6"/>
    <w:rsid w:val="003B75C1"/>
    <w:rsid w:val="003B7D25"/>
    <w:rsid w:val="003B7E14"/>
    <w:rsid w:val="003B7F03"/>
    <w:rsid w:val="003C0012"/>
    <w:rsid w:val="003C0093"/>
    <w:rsid w:val="003C0EC0"/>
    <w:rsid w:val="003C2152"/>
    <w:rsid w:val="003C2FD3"/>
    <w:rsid w:val="003C368E"/>
    <w:rsid w:val="003C43AA"/>
    <w:rsid w:val="003C4B33"/>
    <w:rsid w:val="003C4C28"/>
    <w:rsid w:val="003C4F9C"/>
    <w:rsid w:val="003C529C"/>
    <w:rsid w:val="003C52F2"/>
    <w:rsid w:val="003C61D2"/>
    <w:rsid w:val="003C6A3E"/>
    <w:rsid w:val="003C6BDE"/>
    <w:rsid w:val="003C6FA7"/>
    <w:rsid w:val="003C7A93"/>
    <w:rsid w:val="003C7BB6"/>
    <w:rsid w:val="003D0674"/>
    <w:rsid w:val="003D0BCF"/>
    <w:rsid w:val="003D0D62"/>
    <w:rsid w:val="003D1504"/>
    <w:rsid w:val="003D153F"/>
    <w:rsid w:val="003D21E5"/>
    <w:rsid w:val="003D2860"/>
    <w:rsid w:val="003D2C9C"/>
    <w:rsid w:val="003D2E51"/>
    <w:rsid w:val="003D4015"/>
    <w:rsid w:val="003D4759"/>
    <w:rsid w:val="003D4CA3"/>
    <w:rsid w:val="003D4EA6"/>
    <w:rsid w:val="003D4EEE"/>
    <w:rsid w:val="003D50CD"/>
    <w:rsid w:val="003D51F3"/>
    <w:rsid w:val="003D68C0"/>
    <w:rsid w:val="003D70FD"/>
    <w:rsid w:val="003D717D"/>
    <w:rsid w:val="003D732E"/>
    <w:rsid w:val="003D7479"/>
    <w:rsid w:val="003E1CED"/>
    <w:rsid w:val="003E1F1E"/>
    <w:rsid w:val="003E2D84"/>
    <w:rsid w:val="003E35C8"/>
    <w:rsid w:val="003E3688"/>
    <w:rsid w:val="003E36B6"/>
    <w:rsid w:val="003E464C"/>
    <w:rsid w:val="003E487E"/>
    <w:rsid w:val="003E48CD"/>
    <w:rsid w:val="003E496F"/>
    <w:rsid w:val="003E4D96"/>
    <w:rsid w:val="003E4E49"/>
    <w:rsid w:val="003E50A3"/>
    <w:rsid w:val="003E575E"/>
    <w:rsid w:val="003E6A57"/>
    <w:rsid w:val="003E6A94"/>
    <w:rsid w:val="003F198A"/>
    <w:rsid w:val="003F1AA5"/>
    <w:rsid w:val="003F2D93"/>
    <w:rsid w:val="003F2E49"/>
    <w:rsid w:val="003F3220"/>
    <w:rsid w:val="003F3A26"/>
    <w:rsid w:val="003F4323"/>
    <w:rsid w:val="003F45A6"/>
    <w:rsid w:val="003F516A"/>
    <w:rsid w:val="003F523D"/>
    <w:rsid w:val="003F561E"/>
    <w:rsid w:val="003F5D00"/>
    <w:rsid w:val="003F6A39"/>
    <w:rsid w:val="003F7485"/>
    <w:rsid w:val="003F761A"/>
    <w:rsid w:val="003F7D46"/>
    <w:rsid w:val="004006C1"/>
    <w:rsid w:val="0040110F"/>
    <w:rsid w:val="00401948"/>
    <w:rsid w:val="00401AE7"/>
    <w:rsid w:val="00401EF8"/>
    <w:rsid w:val="00402692"/>
    <w:rsid w:val="004034CF"/>
    <w:rsid w:val="0040455A"/>
    <w:rsid w:val="0040461A"/>
    <w:rsid w:val="0040477C"/>
    <w:rsid w:val="00404AC6"/>
    <w:rsid w:val="00405138"/>
    <w:rsid w:val="00406342"/>
    <w:rsid w:val="00406559"/>
    <w:rsid w:val="00406B51"/>
    <w:rsid w:val="00406F0E"/>
    <w:rsid w:val="0040787B"/>
    <w:rsid w:val="00407B0C"/>
    <w:rsid w:val="00407ED0"/>
    <w:rsid w:val="00410E08"/>
    <w:rsid w:val="00410F05"/>
    <w:rsid w:val="004115BB"/>
    <w:rsid w:val="004117C7"/>
    <w:rsid w:val="00411F8A"/>
    <w:rsid w:val="00412588"/>
    <w:rsid w:val="00412CCF"/>
    <w:rsid w:val="0041323C"/>
    <w:rsid w:val="0041367F"/>
    <w:rsid w:val="00413945"/>
    <w:rsid w:val="00413B21"/>
    <w:rsid w:val="00414469"/>
    <w:rsid w:val="00414AC2"/>
    <w:rsid w:val="00414FFB"/>
    <w:rsid w:val="00415988"/>
    <w:rsid w:val="00415F50"/>
    <w:rsid w:val="004160E8"/>
    <w:rsid w:val="004161D1"/>
    <w:rsid w:val="004164B2"/>
    <w:rsid w:val="0041684A"/>
    <w:rsid w:val="00417054"/>
    <w:rsid w:val="0041718E"/>
    <w:rsid w:val="00417DAE"/>
    <w:rsid w:val="00420339"/>
    <w:rsid w:val="0042045F"/>
    <w:rsid w:val="00420479"/>
    <w:rsid w:val="0042072B"/>
    <w:rsid w:val="004207CA"/>
    <w:rsid w:val="004219FF"/>
    <w:rsid w:val="00421BAC"/>
    <w:rsid w:val="00421F18"/>
    <w:rsid w:val="00422193"/>
    <w:rsid w:val="004226F9"/>
    <w:rsid w:val="00422748"/>
    <w:rsid w:val="00422BFA"/>
    <w:rsid w:val="00422DF6"/>
    <w:rsid w:val="004236D8"/>
    <w:rsid w:val="00423878"/>
    <w:rsid w:val="00424D11"/>
    <w:rsid w:val="0042578C"/>
    <w:rsid w:val="00425AF1"/>
    <w:rsid w:val="00425BBA"/>
    <w:rsid w:val="00425DE1"/>
    <w:rsid w:val="00425EA9"/>
    <w:rsid w:val="00425FFC"/>
    <w:rsid w:val="004264F5"/>
    <w:rsid w:val="00426562"/>
    <w:rsid w:val="004268DE"/>
    <w:rsid w:val="00426C0E"/>
    <w:rsid w:val="00427395"/>
    <w:rsid w:val="004274BB"/>
    <w:rsid w:val="004275E1"/>
    <w:rsid w:val="00427668"/>
    <w:rsid w:val="00427BD4"/>
    <w:rsid w:val="0043003A"/>
    <w:rsid w:val="004305EF"/>
    <w:rsid w:val="00430BD0"/>
    <w:rsid w:val="00430BE4"/>
    <w:rsid w:val="00430F5F"/>
    <w:rsid w:val="00431478"/>
    <w:rsid w:val="004317C1"/>
    <w:rsid w:val="00431ABD"/>
    <w:rsid w:val="00432D48"/>
    <w:rsid w:val="00433140"/>
    <w:rsid w:val="00433178"/>
    <w:rsid w:val="0043360D"/>
    <w:rsid w:val="00433A66"/>
    <w:rsid w:val="00434166"/>
    <w:rsid w:val="0043436E"/>
    <w:rsid w:val="00434B6A"/>
    <w:rsid w:val="00434F50"/>
    <w:rsid w:val="0043591C"/>
    <w:rsid w:val="00435CBC"/>
    <w:rsid w:val="004368A7"/>
    <w:rsid w:val="00436B01"/>
    <w:rsid w:val="00437841"/>
    <w:rsid w:val="004379EE"/>
    <w:rsid w:val="00437F6F"/>
    <w:rsid w:val="004402C2"/>
    <w:rsid w:val="00440624"/>
    <w:rsid w:val="00440965"/>
    <w:rsid w:val="00440C6F"/>
    <w:rsid w:val="00440E46"/>
    <w:rsid w:val="0044155C"/>
    <w:rsid w:val="00441AF4"/>
    <w:rsid w:val="004426C2"/>
    <w:rsid w:val="00443035"/>
    <w:rsid w:val="004431DC"/>
    <w:rsid w:val="00443370"/>
    <w:rsid w:val="00443DE3"/>
    <w:rsid w:val="00444661"/>
    <w:rsid w:val="004446CD"/>
    <w:rsid w:val="004459FE"/>
    <w:rsid w:val="00445B52"/>
    <w:rsid w:val="00445EE0"/>
    <w:rsid w:val="00446A38"/>
    <w:rsid w:val="00447245"/>
    <w:rsid w:val="004477C6"/>
    <w:rsid w:val="0044789F"/>
    <w:rsid w:val="00447BA3"/>
    <w:rsid w:val="00450322"/>
    <w:rsid w:val="0045053A"/>
    <w:rsid w:val="00450D85"/>
    <w:rsid w:val="00451314"/>
    <w:rsid w:val="00451A70"/>
    <w:rsid w:val="004521FD"/>
    <w:rsid w:val="0045222B"/>
    <w:rsid w:val="0045256D"/>
    <w:rsid w:val="00452BF4"/>
    <w:rsid w:val="00453264"/>
    <w:rsid w:val="00453C90"/>
    <w:rsid w:val="00454809"/>
    <w:rsid w:val="004548E3"/>
    <w:rsid w:val="00454AF7"/>
    <w:rsid w:val="00454E26"/>
    <w:rsid w:val="00454EF4"/>
    <w:rsid w:val="004551C0"/>
    <w:rsid w:val="00456765"/>
    <w:rsid w:val="00457161"/>
    <w:rsid w:val="0045727A"/>
    <w:rsid w:val="00457F42"/>
    <w:rsid w:val="00460E73"/>
    <w:rsid w:val="00461033"/>
    <w:rsid w:val="004618AC"/>
    <w:rsid w:val="004623CC"/>
    <w:rsid w:val="0046247E"/>
    <w:rsid w:val="00463EAD"/>
    <w:rsid w:val="00463FFF"/>
    <w:rsid w:val="0046407F"/>
    <w:rsid w:val="004640C1"/>
    <w:rsid w:val="0046504A"/>
    <w:rsid w:val="00465855"/>
    <w:rsid w:val="0046622C"/>
    <w:rsid w:val="0046741E"/>
    <w:rsid w:val="00467E9C"/>
    <w:rsid w:val="00470228"/>
    <w:rsid w:val="004711AA"/>
    <w:rsid w:val="0047121A"/>
    <w:rsid w:val="00471407"/>
    <w:rsid w:val="004715DE"/>
    <w:rsid w:val="004722FF"/>
    <w:rsid w:val="00472A08"/>
    <w:rsid w:val="0047310A"/>
    <w:rsid w:val="0047365C"/>
    <w:rsid w:val="004736BA"/>
    <w:rsid w:val="00473D02"/>
    <w:rsid w:val="00474042"/>
    <w:rsid w:val="00474554"/>
    <w:rsid w:val="00474B5C"/>
    <w:rsid w:val="004755EF"/>
    <w:rsid w:val="00475655"/>
    <w:rsid w:val="0047590D"/>
    <w:rsid w:val="00475F37"/>
    <w:rsid w:val="004771F9"/>
    <w:rsid w:val="00477DEC"/>
    <w:rsid w:val="00480087"/>
    <w:rsid w:val="004803DE"/>
    <w:rsid w:val="00480633"/>
    <w:rsid w:val="00480852"/>
    <w:rsid w:val="004808B9"/>
    <w:rsid w:val="00480935"/>
    <w:rsid w:val="00480FBA"/>
    <w:rsid w:val="004816D5"/>
    <w:rsid w:val="004824B4"/>
    <w:rsid w:val="004838CA"/>
    <w:rsid w:val="00483A2D"/>
    <w:rsid w:val="00483CBB"/>
    <w:rsid w:val="00483DFF"/>
    <w:rsid w:val="00485515"/>
    <w:rsid w:val="00485C65"/>
    <w:rsid w:val="00485DFB"/>
    <w:rsid w:val="00486088"/>
    <w:rsid w:val="004861FC"/>
    <w:rsid w:val="00486853"/>
    <w:rsid w:val="00486E7C"/>
    <w:rsid w:val="00487AA8"/>
    <w:rsid w:val="00490171"/>
    <w:rsid w:val="004903A6"/>
    <w:rsid w:val="0049180D"/>
    <w:rsid w:val="0049184D"/>
    <w:rsid w:val="00491E63"/>
    <w:rsid w:val="00492708"/>
    <w:rsid w:val="00492713"/>
    <w:rsid w:val="0049279E"/>
    <w:rsid w:val="0049284B"/>
    <w:rsid w:val="00492F0E"/>
    <w:rsid w:val="004930B4"/>
    <w:rsid w:val="00493156"/>
    <w:rsid w:val="00493285"/>
    <w:rsid w:val="004937B3"/>
    <w:rsid w:val="00493EDF"/>
    <w:rsid w:val="00493F04"/>
    <w:rsid w:val="00494DAE"/>
    <w:rsid w:val="00494E60"/>
    <w:rsid w:val="00495989"/>
    <w:rsid w:val="00496133"/>
    <w:rsid w:val="00496C60"/>
    <w:rsid w:val="00497363"/>
    <w:rsid w:val="0049784F"/>
    <w:rsid w:val="004A025A"/>
    <w:rsid w:val="004A0F06"/>
    <w:rsid w:val="004A162D"/>
    <w:rsid w:val="004A164E"/>
    <w:rsid w:val="004A193C"/>
    <w:rsid w:val="004A1A11"/>
    <w:rsid w:val="004A1A9B"/>
    <w:rsid w:val="004A239C"/>
    <w:rsid w:val="004A2BFB"/>
    <w:rsid w:val="004A38F7"/>
    <w:rsid w:val="004A4A19"/>
    <w:rsid w:val="004A572C"/>
    <w:rsid w:val="004A5988"/>
    <w:rsid w:val="004A599A"/>
    <w:rsid w:val="004A5B0C"/>
    <w:rsid w:val="004A5B75"/>
    <w:rsid w:val="004A6020"/>
    <w:rsid w:val="004A6A9B"/>
    <w:rsid w:val="004A6AAC"/>
    <w:rsid w:val="004A6CE0"/>
    <w:rsid w:val="004B08DF"/>
    <w:rsid w:val="004B0ACF"/>
    <w:rsid w:val="004B0CE9"/>
    <w:rsid w:val="004B11F7"/>
    <w:rsid w:val="004B1D5E"/>
    <w:rsid w:val="004B208C"/>
    <w:rsid w:val="004B2782"/>
    <w:rsid w:val="004B2929"/>
    <w:rsid w:val="004B2A2E"/>
    <w:rsid w:val="004B37E0"/>
    <w:rsid w:val="004B3902"/>
    <w:rsid w:val="004B4741"/>
    <w:rsid w:val="004B4C08"/>
    <w:rsid w:val="004B4F5F"/>
    <w:rsid w:val="004B508F"/>
    <w:rsid w:val="004B5F7E"/>
    <w:rsid w:val="004B6019"/>
    <w:rsid w:val="004B6022"/>
    <w:rsid w:val="004B7097"/>
    <w:rsid w:val="004B71A0"/>
    <w:rsid w:val="004B76E7"/>
    <w:rsid w:val="004C03F5"/>
    <w:rsid w:val="004C0497"/>
    <w:rsid w:val="004C0D20"/>
    <w:rsid w:val="004C0E76"/>
    <w:rsid w:val="004C13AA"/>
    <w:rsid w:val="004C1543"/>
    <w:rsid w:val="004C1608"/>
    <w:rsid w:val="004C161F"/>
    <w:rsid w:val="004C1B0B"/>
    <w:rsid w:val="004C219D"/>
    <w:rsid w:val="004C2350"/>
    <w:rsid w:val="004C25F3"/>
    <w:rsid w:val="004C44C7"/>
    <w:rsid w:val="004C5CD1"/>
    <w:rsid w:val="004C5E79"/>
    <w:rsid w:val="004C6448"/>
    <w:rsid w:val="004C7A83"/>
    <w:rsid w:val="004C7C6A"/>
    <w:rsid w:val="004D040F"/>
    <w:rsid w:val="004D1636"/>
    <w:rsid w:val="004D1EF3"/>
    <w:rsid w:val="004D2165"/>
    <w:rsid w:val="004D2508"/>
    <w:rsid w:val="004D2960"/>
    <w:rsid w:val="004D2E7B"/>
    <w:rsid w:val="004D342F"/>
    <w:rsid w:val="004D404F"/>
    <w:rsid w:val="004D4150"/>
    <w:rsid w:val="004D4A92"/>
    <w:rsid w:val="004D4F61"/>
    <w:rsid w:val="004D5E83"/>
    <w:rsid w:val="004D6041"/>
    <w:rsid w:val="004D621F"/>
    <w:rsid w:val="004D6251"/>
    <w:rsid w:val="004D65A1"/>
    <w:rsid w:val="004D661D"/>
    <w:rsid w:val="004D735F"/>
    <w:rsid w:val="004D7A2C"/>
    <w:rsid w:val="004E0237"/>
    <w:rsid w:val="004E1B06"/>
    <w:rsid w:val="004E256F"/>
    <w:rsid w:val="004E27A6"/>
    <w:rsid w:val="004E2C9A"/>
    <w:rsid w:val="004E340F"/>
    <w:rsid w:val="004E34AF"/>
    <w:rsid w:val="004E3617"/>
    <w:rsid w:val="004E3B7F"/>
    <w:rsid w:val="004E3CAD"/>
    <w:rsid w:val="004E3DEC"/>
    <w:rsid w:val="004E49AC"/>
    <w:rsid w:val="004E4A93"/>
    <w:rsid w:val="004E4C16"/>
    <w:rsid w:val="004E4C50"/>
    <w:rsid w:val="004E530D"/>
    <w:rsid w:val="004E5997"/>
    <w:rsid w:val="004E5AA2"/>
    <w:rsid w:val="004F09D8"/>
    <w:rsid w:val="004F1466"/>
    <w:rsid w:val="004F1B8B"/>
    <w:rsid w:val="004F292B"/>
    <w:rsid w:val="004F2A56"/>
    <w:rsid w:val="004F2FCE"/>
    <w:rsid w:val="004F301B"/>
    <w:rsid w:val="004F48C7"/>
    <w:rsid w:val="004F5187"/>
    <w:rsid w:val="004F71B3"/>
    <w:rsid w:val="004F7221"/>
    <w:rsid w:val="004F7C75"/>
    <w:rsid w:val="00500D1A"/>
    <w:rsid w:val="00500D4E"/>
    <w:rsid w:val="005011BE"/>
    <w:rsid w:val="005040A8"/>
    <w:rsid w:val="005042B0"/>
    <w:rsid w:val="0050436F"/>
    <w:rsid w:val="005043C9"/>
    <w:rsid w:val="00504D15"/>
    <w:rsid w:val="00505249"/>
    <w:rsid w:val="005053D1"/>
    <w:rsid w:val="0050547E"/>
    <w:rsid w:val="00505961"/>
    <w:rsid w:val="005066DE"/>
    <w:rsid w:val="00506ADF"/>
    <w:rsid w:val="00506D70"/>
    <w:rsid w:val="00506D8F"/>
    <w:rsid w:val="00507254"/>
    <w:rsid w:val="00507810"/>
    <w:rsid w:val="00510219"/>
    <w:rsid w:val="0051079C"/>
    <w:rsid w:val="00510CC0"/>
    <w:rsid w:val="00510CC6"/>
    <w:rsid w:val="00511852"/>
    <w:rsid w:val="005120ED"/>
    <w:rsid w:val="00512669"/>
    <w:rsid w:val="00512BBB"/>
    <w:rsid w:val="00512C6B"/>
    <w:rsid w:val="00512D68"/>
    <w:rsid w:val="00513C04"/>
    <w:rsid w:val="00514836"/>
    <w:rsid w:val="00514889"/>
    <w:rsid w:val="00514ED2"/>
    <w:rsid w:val="00515460"/>
    <w:rsid w:val="00515A45"/>
    <w:rsid w:val="00516BD9"/>
    <w:rsid w:val="00516E36"/>
    <w:rsid w:val="00517110"/>
    <w:rsid w:val="005176F5"/>
    <w:rsid w:val="00520047"/>
    <w:rsid w:val="00520F3C"/>
    <w:rsid w:val="005211E1"/>
    <w:rsid w:val="0052137F"/>
    <w:rsid w:val="00521C17"/>
    <w:rsid w:val="005229F3"/>
    <w:rsid w:val="00522C26"/>
    <w:rsid w:val="00523125"/>
    <w:rsid w:val="00523220"/>
    <w:rsid w:val="005253CF"/>
    <w:rsid w:val="00525A24"/>
    <w:rsid w:val="00525C7B"/>
    <w:rsid w:val="005261A1"/>
    <w:rsid w:val="005265A2"/>
    <w:rsid w:val="005277E9"/>
    <w:rsid w:val="00527C12"/>
    <w:rsid w:val="00527E1E"/>
    <w:rsid w:val="0053087A"/>
    <w:rsid w:val="005308B8"/>
    <w:rsid w:val="00530B75"/>
    <w:rsid w:val="0053108F"/>
    <w:rsid w:val="005319FC"/>
    <w:rsid w:val="00531F01"/>
    <w:rsid w:val="00531F7A"/>
    <w:rsid w:val="0053207A"/>
    <w:rsid w:val="00532138"/>
    <w:rsid w:val="005325B8"/>
    <w:rsid w:val="005335B3"/>
    <w:rsid w:val="00533865"/>
    <w:rsid w:val="00533FDD"/>
    <w:rsid w:val="0053424B"/>
    <w:rsid w:val="0053460F"/>
    <w:rsid w:val="00534BA5"/>
    <w:rsid w:val="00534D9A"/>
    <w:rsid w:val="005352E5"/>
    <w:rsid w:val="0053720B"/>
    <w:rsid w:val="005379DF"/>
    <w:rsid w:val="0054096F"/>
    <w:rsid w:val="00540F6D"/>
    <w:rsid w:val="00541EBD"/>
    <w:rsid w:val="00541F5D"/>
    <w:rsid w:val="00542190"/>
    <w:rsid w:val="00542973"/>
    <w:rsid w:val="00544D21"/>
    <w:rsid w:val="00544DF4"/>
    <w:rsid w:val="00546957"/>
    <w:rsid w:val="00547764"/>
    <w:rsid w:val="00547AE9"/>
    <w:rsid w:val="00547EA6"/>
    <w:rsid w:val="0055027E"/>
    <w:rsid w:val="00550491"/>
    <w:rsid w:val="00550613"/>
    <w:rsid w:val="00550A2F"/>
    <w:rsid w:val="00550D8E"/>
    <w:rsid w:val="0055196D"/>
    <w:rsid w:val="00551A2F"/>
    <w:rsid w:val="00552366"/>
    <w:rsid w:val="005523E1"/>
    <w:rsid w:val="0055302F"/>
    <w:rsid w:val="00553497"/>
    <w:rsid w:val="00553D1C"/>
    <w:rsid w:val="005545E0"/>
    <w:rsid w:val="00554B81"/>
    <w:rsid w:val="00554C66"/>
    <w:rsid w:val="005554DB"/>
    <w:rsid w:val="0055579F"/>
    <w:rsid w:val="00555E88"/>
    <w:rsid w:val="00556D41"/>
    <w:rsid w:val="00556D4B"/>
    <w:rsid w:val="0055721E"/>
    <w:rsid w:val="00557620"/>
    <w:rsid w:val="005607F0"/>
    <w:rsid w:val="0056088E"/>
    <w:rsid w:val="00560BED"/>
    <w:rsid w:val="00561342"/>
    <w:rsid w:val="005618C9"/>
    <w:rsid w:val="00561B81"/>
    <w:rsid w:val="00562124"/>
    <w:rsid w:val="0056218A"/>
    <w:rsid w:val="0056282C"/>
    <w:rsid w:val="00562D2F"/>
    <w:rsid w:val="005636E1"/>
    <w:rsid w:val="0056419F"/>
    <w:rsid w:val="00564932"/>
    <w:rsid w:val="00564DE6"/>
    <w:rsid w:val="0056658B"/>
    <w:rsid w:val="005665C9"/>
    <w:rsid w:val="00566AEF"/>
    <w:rsid w:val="00567815"/>
    <w:rsid w:val="00567843"/>
    <w:rsid w:val="00567F7E"/>
    <w:rsid w:val="00570149"/>
    <w:rsid w:val="005701FE"/>
    <w:rsid w:val="00570E39"/>
    <w:rsid w:val="0057139B"/>
    <w:rsid w:val="0057189E"/>
    <w:rsid w:val="00572A9A"/>
    <w:rsid w:val="00572ED7"/>
    <w:rsid w:val="0057467E"/>
    <w:rsid w:val="00574DB9"/>
    <w:rsid w:val="00575115"/>
    <w:rsid w:val="005758CA"/>
    <w:rsid w:val="00575D6C"/>
    <w:rsid w:val="00575E98"/>
    <w:rsid w:val="00576567"/>
    <w:rsid w:val="005766D3"/>
    <w:rsid w:val="00576CAC"/>
    <w:rsid w:val="0057748B"/>
    <w:rsid w:val="00577758"/>
    <w:rsid w:val="00577870"/>
    <w:rsid w:val="00577AA7"/>
    <w:rsid w:val="00577D61"/>
    <w:rsid w:val="00580A66"/>
    <w:rsid w:val="00580E29"/>
    <w:rsid w:val="00580FAD"/>
    <w:rsid w:val="00581D80"/>
    <w:rsid w:val="005820AB"/>
    <w:rsid w:val="00582302"/>
    <w:rsid w:val="00582516"/>
    <w:rsid w:val="005825A3"/>
    <w:rsid w:val="005828C8"/>
    <w:rsid w:val="005840D2"/>
    <w:rsid w:val="00585094"/>
    <w:rsid w:val="0058576F"/>
    <w:rsid w:val="00585887"/>
    <w:rsid w:val="00585B2A"/>
    <w:rsid w:val="00585C72"/>
    <w:rsid w:val="00585EFF"/>
    <w:rsid w:val="00586A6E"/>
    <w:rsid w:val="00586D2E"/>
    <w:rsid w:val="005870A2"/>
    <w:rsid w:val="005875EC"/>
    <w:rsid w:val="00587F5B"/>
    <w:rsid w:val="005902E1"/>
    <w:rsid w:val="00590A1B"/>
    <w:rsid w:val="00590C94"/>
    <w:rsid w:val="00590D7E"/>
    <w:rsid w:val="00591354"/>
    <w:rsid w:val="005913EB"/>
    <w:rsid w:val="00591971"/>
    <w:rsid w:val="00591DA4"/>
    <w:rsid w:val="00592531"/>
    <w:rsid w:val="005926CE"/>
    <w:rsid w:val="00592FA8"/>
    <w:rsid w:val="00593B7A"/>
    <w:rsid w:val="00594040"/>
    <w:rsid w:val="00594291"/>
    <w:rsid w:val="0059448D"/>
    <w:rsid w:val="00595647"/>
    <w:rsid w:val="005956EA"/>
    <w:rsid w:val="00595FAD"/>
    <w:rsid w:val="00596496"/>
    <w:rsid w:val="0059658A"/>
    <w:rsid w:val="005965AC"/>
    <w:rsid w:val="005969AF"/>
    <w:rsid w:val="00596AB4"/>
    <w:rsid w:val="00597263"/>
    <w:rsid w:val="00597580"/>
    <w:rsid w:val="00597EC2"/>
    <w:rsid w:val="005A07CC"/>
    <w:rsid w:val="005A0CAD"/>
    <w:rsid w:val="005A16BB"/>
    <w:rsid w:val="005A194D"/>
    <w:rsid w:val="005A1D78"/>
    <w:rsid w:val="005A2576"/>
    <w:rsid w:val="005A40AB"/>
    <w:rsid w:val="005A46A2"/>
    <w:rsid w:val="005A4A1A"/>
    <w:rsid w:val="005A4A20"/>
    <w:rsid w:val="005A518C"/>
    <w:rsid w:val="005A51BC"/>
    <w:rsid w:val="005A6583"/>
    <w:rsid w:val="005A6B07"/>
    <w:rsid w:val="005A6FC8"/>
    <w:rsid w:val="005A71BD"/>
    <w:rsid w:val="005A77D4"/>
    <w:rsid w:val="005B03DB"/>
    <w:rsid w:val="005B07E6"/>
    <w:rsid w:val="005B0A78"/>
    <w:rsid w:val="005B28A5"/>
    <w:rsid w:val="005B2E80"/>
    <w:rsid w:val="005B2E94"/>
    <w:rsid w:val="005B3063"/>
    <w:rsid w:val="005B3110"/>
    <w:rsid w:val="005B326D"/>
    <w:rsid w:val="005B32CB"/>
    <w:rsid w:val="005B3E6A"/>
    <w:rsid w:val="005B3F78"/>
    <w:rsid w:val="005B4184"/>
    <w:rsid w:val="005B43F3"/>
    <w:rsid w:val="005B4457"/>
    <w:rsid w:val="005B4607"/>
    <w:rsid w:val="005B4DEB"/>
    <w:rsid w:val="005B5549"/>
    <w:rsid w:val="005B5867"/>
    <w:rsid w:val="005B68C7"/>
    <w:rsid w:val="005B7A73"/>
    <w:rsid w:val="005C070B"/>
    <w:rsid w:val="005C0849"/>
    <w:rsid w:val="005C096B"/>
    <w:rsid w:val="005C0C03"/>
    <w:rsid w:val="005C15EE"/>
    <w:rsid w:val="005C25D1"/>
    <w:rsid w:val="005C2859"/>
    <w:rsid w:val="005C3137"/>
    <w:rsid w:val="005C3271"/>
    <w:rsid w:val="005C3505"/>
    <w:rsid w:val="005C38A1"/>
    <w:rsid w:val="005C430A"/>
    <w:rsid w:val="005C451B"/>
    <w:rsid w:val="005C529B"/>
    <w:rsid w:val="005C59D5"/>
    <w:rsid w:val="005C5EE1"/>
    <w:rsid w:val="005C74AA"/>
    <w:rsid w:val="005D100E"/>
    <w:rsid w:val="005D168C"/>
    <w:rsid w:val="005D1FD0"/>
    <w:rsid w:val="005D2634"/>
    <w:rsid w:val="005D3172"/>
    <w:rsid w:val="005D365D"/>
    <w:rsid w:val="005D3911"/>
    <w:rsid w:val="005D3F29"/>
    <w:rsid w:val="005D4299"/>
    <w:rsid w:val="005D432A"/>
    <w:rsid w:val="005D4409"/>
    <w:rsid w:val="005D4838"/>
    <w:rsid w:val="005D4A7D"/>
    <w:rsid w:val="005D509B"/>
    <w:rsid w:val="005D60E5"/>
    <w:rsid w:val="005D68C7"/>
    <w:rsid w:val="005D6BD4"/>
    <w:rsid w:val="005E0060"/>
    <w:rsid w:val="005E0761"/>
    <w:rsid w:val="005E0F2E"/>
    <w:rsid w:val="005E1B5F"/>
    <w:rsid w:val="005E1E40"/>
    <w:rsid w:val="005E2825"/>
    <w:rsid w:val="005E2ADC"/>
    <w:rsid w:val="005E30E6"/>
    <w:rsid w:val="005E34B5"/>
    <w:rsid w:val="005E3DEF"/>
    <w:rsid w:val="005E443A"/>
    <w:rsid w:val="005E46C3"/>
    <w:rsid w:val="005E48CE"/>
    <w:rsid w:val="005E5166"/>
    <w:rsid w:val="005E52E5"/>
    <w:rsid w:val="005E5CB3"/>
    <w:rsid w:val="005E6DAF"/>
    <w:rsid w:val="005E799C"/>
    <w:rsid w:val="005E7CBE"/>
    <w:rsid w:val="005F0CA5"/>
    <w:rsid w:val="005F1151"/>
    <w:rsid w:val="005F1C5A"/>
    <w:rsid w:val="005F1E5D"/>
    <w:rsid w:val="005F2539"/>
    <w:rsid w:val="005F29A0"/>
    <w:rsid w:val="005F3239"/>
    <w:rsid w:val="005F39AF"/>
    <w:rsid w:val="005F3A29"/>
    <w:rsid w:val="005F3B5D"/>
    <w:rsid w:val="005F3CFD"/>
    <w:rsid w:val="005F4C61"/>
    <w:rsid w:val="005F5126"/>
    <w:rsid w:val="005F56AE"/>
    <w:rsid w:val="005F591D"/>
    <w:rsid w:val="005F64EF"/>
    <w:rsid w:val="005F707C"/>
    <w:rsid w:val="005F72C8"/>
    <w:rsid w:val="005F7646"/>
    <w:rsid w:val="005F78FC"/>
    <w:rsid w:val="005F793D"/>
    <w:rsid w:val="005F7B17"/>
    <w:rsid w:val="0060012B"/>
    <w:rsid w:val="006012DA"/>
    <w:rsid w:val="00601C40"/>
    <w:rsid w:val="00602727"/>
    <w:rsid w:val="00602B3A"/>
    <w:rsid w:val="006031AA"/>
    <w:rsid w:val="0060351F"/>
    <w:rsid w:val="00605255"/>
    <w:rsid w:val="006054A2"/>
    <w:rsid w:val="00605AEF"/>
    <w:rsid w:val="00605BAA"/>
    <w:rsid w:val="006064AA"/>
    <w:rsid w:val="00607659"/>
    <w:rsid w:val="00607685"/>
    <w:rsid w:val="00607FDD"/>
    <w:rsid w:val="006103B7"/>
    <w:rsid w:val="00610760"/>
    <w:rsid w:val="00611102"/>
    <w:rsid w:val="00611590"/>
    <w:rsid w:val="006120D9"/>
    <w:rsid w:val="0061262B"/>
    <w:rsid w:val="00612F91"/>
    <w:rsid w:val="006133EC"/>
    <w:rsid w:val="006134B5"/>
    <w:rsid w:val="0061399B"/>
    <w:rsid w:val="00613A57"/>
    <w:rsid w:val="006140B5"/>
    <w:rsid w:val="0061441F"/>
    <w:rsid w:val="00614949"/>
    <w:rsid w:val="00614B57"/>
    <w:rsid w:val="00614BBE"/>
    <w:rsid w:val="00614CCC"/>
    <w:rsid w:val="006151FE"/>
    <w:rsid w:val="00615646"/>
    <w:rsid w:val="00615E9B"/>
    <w:rsid w:val="0061779F"/>
    <w:rsid w:val="00617B20"/>
    <w:rsid w:val="00617E5A"/>
    <w:rsid w:val="006218F7"/>
    <w:rsid w:val="006226D8"/>
    <w:rsid w:val="0062301F"/>
    <w:rsid w:val="0062306E"/>
    <w:rsid w:val="00623822"/>
    <w:rsid w:val="00623CC1"/>
    <w:rsid w:val="00623FC6"/>
    <w:rsid w:val="006245A3"/>
    <w:rsid w:val="0062517A"/>
    <w:rsid w:val="006255F0"/>
    <w:rsid w:val="00625B2C"/>
    <w:rsid w:val="00625C6E"/>
    <w:rsid w:val="00625E9C"/>
    <w:rsid w:val="0062621F"/>
    <w:rsid w:val="00626C44"/>
    <w:rsid w:val="00627205"/>
    <w:rsid w:val="00627604"/>
    <w:rsid w:val="00627B51"/>
    <w:rsid w:val="00627CF2"/>
    <w:rsid w:val="00627E2D"/>
    <w:rsid w:val="006300B3"/>
    <w:rsid w:val="00630256"/>
    <w:rsid w:val="00630BD1"/>
    <w:rsid w:val="00630D58"/>
    <w:rsid w:val="00632FA0"/>
    <w:rsid w:val="00632FBC"/>
    <w:rsid w:val="00633592"/>
    <w:rsid w:val="00634022"/>
    <w:rsid w:val="006347E6"/>
    <w:rsid w:val="00634E3E"/>
    <w:rsid w:val="00635050"/>
    <w:rsid w:val="006350CD"/>
    <w:rsid w:val="006358E5"/>
    <w:rsid w:val="00636511"/>
    <w:rsid w:val="0064069D"/>
    <w:rsid w:val="006409AC"/>
    <w:rsid w:val="00641025"/>
    <w:rsid w:val="00641ACE"/>
    <w:rsid w:val="00643039"/>
    <w:rsid w:val="006441C8"/>
    <w:rsid w:val="00644251"/>
    <w:rsid w:val="00644A91"/>
    <w:rsid w:val="00644FBA"/>
    <w:rsid w:val="00644FFA"/>
    <w:rsid w:val="0064778D"/>
    <w:rsid w:val="00647C9F"/>
    <w:rsid w:val="00647FFB"/>
    <w:rsid w:val="00650DAD"/>
    <w:rsid w:val="006526B4"/>
    <w:rsid w:val="00653950"/>
    <w:rsid w:val="00654F4B"/>
    <w:rsid w:val="006567D7"/>
    <w:rsid w:val="00657088"/>
    <w:rsid w:val="006577E6"/>
    <w:rsid w:val="00660185"/>
    <w:rsid w:val="00661DD9"/>
    <w:rsid w:val="0066225E"/>
    <w:rsid w:val="00662ACC"/>
    <w:rsid w:val="00662BA5"/>
    <w:rsid w:val="00663AB4"/>
    <w:rsid w:val="00663F34"/>
    <w:rsid w:val="00664404"/>
    <w:rsid w:val="00664435"/>
    <w:rsid w:val="0066492E"/>
    <w:rsid w:val="00664D4D"/>
    <w:rsid w:val="00665067"/>
    <w:rsid w:val="0066509F"/>
    <w:rsid w:val="00665252"/>
    <w:rsid w:val="00666236"/>
    <w:rsid w:val="006668C1"/>
    <w:rsid w:val="00666C44"/>
    <w:rsid w:val="00666D25"/>
    <w:rsid w:val="006675F2"/>
    <w:rsid w:val="00667CF3"/>
    <w:rsid w:val="006701C8"/>
    <w:rsid w:val="00670A13"/>
    <w:rsid w:val="00670BE9"/>
    <w:rsid w:val="00670C7B"/>
    <w:rsid w:val="006710A6"/>
    <w:rsid w:val="00671916"/>
    <w:rsid w:val="006721EC"/>
    <w:rsid w:val="006722D7"/>
    <w:rsid w:val="00672316"/>
    <w:rsid w:val="006727AD"/>
    <w:rsid w:val="0067490D"/>
    <w:rsid w:val="00674E42"/>
    <w:rsid w:val="00675253"/>
    <w:rsid w:val="00675351"/>
    <w:rsid w:val="0067545E"/>
    <w:rsid w:val="00675AE2"/>
    <w:rsid w:val="00675E05"/>
    <w:rsid w:val="006760AD"/>
    <w:rsid w:val="00676E60"/>
    <w:rsid w:val="006774FC"/>
    <w:rsid w:val="00677602"/>
    <w:rsid w:val="00677C16"/>
    <w:rsid w:val="00680A0E"/>
    <w:rsid w:val="00681A9B"/>
    <w:rsid w:val="006826F6"/>
    <w:rsid w:val="00682AF7"/>
    <w:rsid w:val="0068396A"/>
    <w:rsid w:val="00684AEB"/>
    <w:rsid w:val="00684D8F"/>
    <w:rsid w:val="00684DCF"/>
    <w:rsid w:val="00685325"/>
    <w:rsid w:val="00685495"/>
    <w:rsid w:val="006857BF"/>
    <w:rsid w:val="00685868"/>
    <w:rsid w:val="006859B2"/>
    <w:rsid w:val="0068681C"/>
    <w:rsid w:val="00686D9D"/>
    <w:rsid w:val="00687443"/>
    <w:rsid w:val="0068755C"/>
    <w:rsid w:val="00687D5F"/>
    <w:rsid w:val="006903A6"/>
    <w:rsid w:val="00692678"/>
    <w:rsid w:val="00692992"/>
    <w:rsid w:val="00692E45"/>
    <w:rsid w:val="00692E95"/>
    <w:rsid w:val="0069325C"/>
    <w:rsid w:val="00693C52"/>
    <w:rsid w:val="0069403D"/>
    <w:rsid w:val="006944AE"/>
    <w:rsid w:val="00694AE5"/>
    <w:rsid w:val="00696624"/>
    <w:rsid w:val="00696C13"/>
    <w:rsid w:val="00696FBB"/>
    <w:rsid w:val="006971EF"/>
    <w:rsid w:val="006974B8"/>
    <w:rsid w:val="006A062A"/>
    <w:rsid w:val="006A0B20"/>
    <w:rsid w:val="006A2257"/>
    <w:rsid w:val="006A2BB8"/>
    <w:rsid w:val="006A2C09"/>
    <w:rsid w:val="006A2E31"/>
    <w:rsid w:val="006A2F01"/>
    <w:rsid w:val="006A436C"/>
    <w:rsid w:val="006A54DD"/>
    <w:rsid w:val="006A59F7"/>
    <w:rsid w:val="006A5EB6"/>
    <w:rsid w:val="006A6056"/>
    <w:rsid w:val="006A6C0D"/>
    <w:rsid w:val="006A7115"/>
    <w:rsid w:val="006A7AD5"/>
    <w:rsid w:val="006B0386"/>
    <w:rsid w:val="006B08C9"/>
    <w:rsid w:val="006B0991"/>
    <w:rsid w:val="006B0B14"/>
    <w:rsid w:val="006B0D48"/>
    <w:rsid w:val="006B0DE8"/>
    <w:rsid w:val="006B1502"/>
    <w:rsid w:val="006B1AB7"/>
    <w:rsid w:val="006B1E22"/>
    <w:rsid w:val="006B22AD"/>
    <w:rsid w:val="006B23A7"/>
    <w:rsid w:val="006B23FB"/>
    <w:rsid w:val="006B2529"/>
    <w:rsid w:val="006B2CA2"/>
    <w:rsid w:val="006B2E5B"/>
    <w:rsid w:val="006B2F3E"/>
    <w:rsid w:val="006B3329"/>
    <w:rsid w:val="006B3C21"/>
    <w:rsid w:val="006B3D1D"/>
    <w:rsid w:val="006B4762"/>
    <w:rsid w:val="006B50D7"/>
    <w:rsid w:val="006B570D"/>
    <w:rsid w:val="006B5A72"/>
    <w:rsid w:val="006B5E7E"/>
    <w:rsid w:val="006B60B3"/>
    <w:rsid w:val="006B61BF"/>
    <w:rsid w:val="006B77A4"/>
    <w:rsid w:val="006B7AD8"/>
    <w:rsid w:val="006C067C"/>
    <w:rsid w:val="006C0B58"/>
    <w:rsid w:val="006C1274"/>
    <w:rsid w:val="006C13F6"/>
    <w:rsid w:val="006C1613"/>
    <w:rsid w:val="006C1996"/>
    <w:rsid w:val="006C1A46"/>
    <w:rsid w:val="006C2180"/>
    <w:rsid w:val="006C2BC0"/>
    <w:rsid w:val="006C2D99"/>
    <w:rsid w:val="006C2DC7"/>
    <w:rsid w:val="006C319C"/>
    <w:rsid w:val="006C3970"/>
    <w:rsid w:val="006C3AC3"/>
    <w:rsid w:val="006C48F2"/>
    <w:rsid w:val="006C4949"/>
    <w:rsid w:val="006C53F6"/>
    <w:rsid w:val="006C5814"/>
    <w:rsid w:val="006C5CFF"/>
    <w:rsid w:val="006C66E6"/>
    <w:rsid w:val="006C67F3"/>
    <w:rsid w:val="006C6DD7"/>
    <w:rsid w:val="006C71AE"/>
    <w:rsid w:val="006C71FC"/>
    <w:rsid w:val="006C7693"/>
    <w:rsid w:val="006C7AF5"/>
    <w:rsid w:val="006D0004"/>
    <w:rsid w:val="006D0241"/>
    <w:rsid w:val="006D024F"/>
    <w:rsid w:val="006D0262"/>
    <w:rsid w:val="006D03F8"/>
    <w:rsid w:val="006D0653"/>
    <w:rsid w:val="006D107A"/>
    <w:rsid w:val="006D15DD"/>
    <w:rsid w:val="006D172F"/>
    <w:rsid w:val="006D177E"/>
    <w:rsid w:val="006D1F19"/>
    <w:rsid w:val="006D2430"/>
    <w:rsid w:val="006D364F"/>
    <w:rsid w:val="006D3B9E"/>
    <w:rsid w:val="006D3E1C"/>
    <w:rsid w:val="006D400C"/>
    <w:rsid w:val="006D4278"/>
    <w:rsid w:val="006D42D3"/>
    <w:rsid w:val="006D48AB"/>
    <w:rsid w:val="006D4955"/>
    <w:rsid w:val="006D4D27"/>
    <w:rsid w:val="006D642B"/>
    <w:rsid w:val="006D733A"/>
    <w:rsid w:val="006D7DCA"/>
    <w:rsid w:val="006D7E03"/>
    <w:rsid w:val="006D7F7B"/>
    <w:rsid w:val="006E028C"/>
    <w:rsid w:val="006E0332"/>
    <w:rsid w:val="006E0A2B"/>
    <w:rsid w:val="006E0E83"/>
    <w:rsid w:val="006E1380"/>
    <w:rsid w:val="006E1905"/>
    <w:rsid w:val="006E1AE3"/>
    <w:rsid w:val="006E1C2C"/>
    <w:rsid w:val="006E1F91"/>
    <w:rsid w:val="006E3105"/>
    <w:rsid w:val="006E322D"/>
    <w:rsid w:val="006E37C6"/>
    <w:rsid w:val="006E37DE"/>
    <w:rsid w:val="006E3C5D"/>
    <w:rsid w:val="006E3D00"/>
    <w:rsid w:val="006E3F93"/>
    <w:rsid w:val="006E426E"/>
    <w:rsid w:val="006E5866"/>
    <w:rsid w:val="006E5997"/>
    <w:rsid w:val="006E5C44"/>
    <w:rsid w:val="006E6457"/>
    <w:rsid w:val="006E65F2"/>
    <w:rsid w:val="006E6A68"/>
    <w:rsid w:val="006E7970"/>
    <w:rsid w:val="006F0A07"/>
    <w:rsid w:val="006F0A6D"/>
    <w:rsid w:val="006F0BC4"/>
    <w:rsid w:val="006F14BB"/>
    <w:rsid w:val="006F174A"/>
    <w:rsid w:val="006F1CA1"/>
    <w:rsid w:val="006F315E"/>
    <w:rsid w:val="006F5F7F"/>
    <w:rsid w:val="006F61CF"/>
    <w:rsid w:val="006F734B"/>
    <w:rsid w:val="006F7982"/>
    <w:rsid w:val="00700406"/>
    <w:rsid w:val="007016FE"/>
    <w:rsid w:val="00701DBB"/>
    <w:rsid w:val="007034AB"/>
    <w:rsid w:val="007035AF"/>
    <w:rsid w:val="00703EB2"/>
    <w:rsid w:val="0070451F"/>
    <w:rsid w:val="00704869"/>
    <w:rsid w:val="0070560E"/>
    <w:rsid w:val="00706002"/>
    <w:rsid w:val="0070621B"/>
    <w:rsid w:val="0070637B"/>
    <w:rsid w:val="007063AF"/>
    <w:rsid w:val="00706830"/>
    <w:rsid w:val="00706921"/>
    <w:rsid w:val="00706B7A"/>
    <w:rsid w:val="007071AD"/>
    <w:rsid w:val="0070765C"/>
    <w:rsid w:val="00707937"/>
    <w:rsid w:val="00710A88"/>
    <w:rsid w:val="00710DE6"/>
    <w:rsid w:val="0071171A"/>
    <w:rsid w:val="0071276D"/>
    <w:rsid w:val="00712F9D"/>
    <w:rsid w:val="0071359C"/>
    <w:rsid w:val="00713C60"/>
    <w:rsid w:val="007147EE"/>
    <w:rsid w:val="00714C4F"/>
    <w:rsid w:val="00714D19"/>
    <w:rsid w:val="007153DF"/>
    <w:rsid w:val="00715743"/>
    <w:rsid w:val="00715B18"/>
    <w:rsid w:val="0071765E"/>
    <w:rsid w:val="00717740"/>
    <w:rsid w:val="00720D2F"/>
    <w:rsid w:val="00720EC0"/>
    <w:rsid w:val="00721499"/>
    <w:rsid w:val="0072168F"/>
    <w:rsid w:val="007217E6"/>
    <w:rsid w:val="00721ECB"/>
    <w:rsid w:val="00722297"/>
    <w:rsid w:val="007223DB"/>
    <w:rsid w:val="007227D9"/>
    <w:rsid w:val="00722CDE"/>
    <w:rsid w:val="00723018"/>
    <w:rsid w:val="0072380B"/>
    <w:rsid w:val="00724B9D"/>
    <w:rsid w:val="00724C13"/>
    <w:rsid w:val="00725DDE"/>
    <w:rsid w:val="0072631F"/>
    <w:rsid w:val="007264DD"/>
    <w:rsid w:val="00726A90"/>
    <w:rsid w:val="007273F3"/>
    <w:rsid w:val="00727BB3"/>
    <w:rsid w:val="00727CB5"/>
    <w:rsid w:val="00727FA3"/>
    <w:rsid w:val="007302A2"/>
    <w:rsid w:val="007305F8"/>
    <w:rsid w:val="007308ED"/>
    <w:rsid w:val="0073090C"/>
    <w:rsid w:val="0073202F"/>
    <w:rsid w:val="00732BAD"/>
    <w:rsid w:val="00733446"/>
    <w:rsid w:val="00733693"/>
    <w:rsid w:val="0073374D"/>
    <w:rsid w:val="007338C6"/>
    <w:rsid w:val="00733984"/>
    <w:rsid w:val="00733C06"/>
    <w:rsid w:val="00733ED9"/>
    <w:rsid w:val="00734691"/>
    <w:rsid w:val="0073481D"/>
    <w:rsid w:val="00734E42"/>
    <w:rsid w:val="00734E57"/>
    <w:rsid w:val="00735C66"/>
    <w:rsid w:val="00735E20"/>
    <w:rsid w:val="00735EF0"/>
    <w:rsid w:val="00736371"/>
    <w:rsid w:val="0073665D"/>
    <w:rsid w:val="007369B7"/>
    <w:rsid w:val="00736C43"/>
    <w:rsid w:val="00736E2C"/>
    <w:rsid w:val="0073708C"/>
    <w:rsid w:val="00737C1B"/>
    <w:rsid w:val="00737F8D"/>
    <w:rsid w:val="00741A1A"/>
    <w:rsid w:val="00741CB2"/>
    <w:rsid w:val="00742419"/>
    <w:rsid w:val="007424D5"/>
    <w:rsid w:val="00742E62"/>
    <w:rsid w:val="007450BC"/>
    <w:rsid w:val="007456E0"/>
    <w:rsid w:val="00745A67"/>
    <w:rsid w:val="007470DE"/>
    <w:rsid w:val="00747649"/>
    <w:rsid w:val="00747895"/>
    <w:rsid w:val="0075072F"/>
    <w:rsid w:val="00750E33"/>
    <w:rsid w:val="00751294"/>
    <w:rsid w:val="00751E0B"/>
    <w:rsid w:val="00751EB9"/>
    <w:rsid w:val="0075256E"/>
    <w:rsid w:val="00752E0A"/>
    <w:rsid w:val="00753364"/>
    <w:rsid w:val="0075338D"/>
    <w:rsid w:val="00753949"/>
    <w:rsid w:val="00753AF3"/>
    <w:rsid w:val="00753C26"/>
    <w:rsid w:val="00754903"/>
    <w:rsid w:val="00754A53"/>
    <w:rsid w:val="0075519D"/>
    <w:rsid w:val="0075562E"/>
    <w:rsid w:val="00755A7E"/>
    <w:rsid w:val="00755CE5"/>
    <w:rsid w:val="00756225"/>
    <w:rsid w:val="00756323"/>
    <w:rsid w:val="00756359"/>
    <w:rsid w:val="0075635A"/>
    <w:rsid w:val="00756381"/>
    <w:rsid w:val="00756B94"/>
    <w:rsid w:val="00756E90"/>
    <w:rsid w:val="00756FCF"/>
    <w:rsid w:val="00760771"/>
    <w:rsid w:val="00760996"/>
    <w:rsid w:val="00761104"/>
    <w:rsid w:val="00761D79"/>
    <w:rsid w:val="00761E17"/>
    <w:rsid w:val="00762548"/>
    <w:rsid w:val="0076287E"/>
    <w:rsid w:val="00762FFC"/>
    <w:rsid w:val="00764250"/>
    <w:rsid w:val="0076469A"/>
    <w:rsid w:val="00764736"/>
    <w:rsid w:val="00764EC9"/>
    <w:rsid w:val="0076505C"/>
    <w:rsid w:val="00765F4E"/>
    <w:rsid w:val="007660AF"/>
    <w:rsid w:val="00766384"/>
    <w:rsid w:val="00766BFB"/>
    <w:rsid w:val="00766D8E"/>
    <w:rsid w:val="00767169"/>
    <w:rsid w:val="00767E99"/>
    <w:rsid w:val="0077033D"/>
    <w:rsid w:val="00770893"/>
    <w:rsid w:val="00770A7E"/>
    <w:rsid w:val="00770D98"/>
    <w:rsid w:val="007710EE"/>
    <w:rsid w:val="00773373"/>
    <w:rsid w:val="00774081"/>
    <w:rsid w:val="00774E4D"/>
    <w:rsid w:val="00774EE9"/>
    <w:rsid w:val="00774F0D"/>
    <w:rsid w:val="0077530A"/>
    <w:rsid w:val="00776366"/>
    <w:rsid w:val="00776880"/>
    <w:rsid w:val="00776C29"/>
    <w:rsid w:val="00777066"/>
    <w:rsid w:val="0077734B"/>
    <w:rsid w:val="007774A8"/>
    <w:rsid w:val="00777BA9"/>
    <w:rsid w:val="007807CE"/>
    <w:rsid w:val="00780DA4"/>
    <w:rsid w:val="00780F09"/>
    <w:rsid w:val="00781FC7"/>
    <w:rsid w:val="007828CF"/>
    <w:rsid w:val="0078369E"/>
    <w:rsid w:val="007837DB"/>
    <w:rsid w:val="00784526"/>
    <w:rsid w:val="00784909"/>
    <w:rsid w:val="00784ACA"/>
    <w:rsid w:val="00784D2B"/>
    <w:rsid w:val="0078509E"/>
    <w:rsid w:val="007850E9"/>
    <w:rsid w:val="00785427"/>
    <w:rsid w:val="00785B40"/>
    <w:rsid w:val="00786072"/>
    <w:rsid w:val="007870EF"/>
    <w:rsid w:val="00787331"/>
    <w:rsid w:val="00790205"/>
    <w:rsid w:val="0079089F"/>
    <w:rsid w:val="00791426"/>
    <w:rsid w:val="0079281F"/>
    <w:rsid w:val="0079293A"/>
    <w:rsid w:val="00793C99"/>
    <w:rsid w:val="00793E7E"/>
    <w:rsid w:val="0079402A"/>
    <w:rsid w:val="0079426F"/>
    <w:rsid w:val="00795261"/>
    <w:rsid w:val="00795C33"/>
    <w:rsid w:val="00795D67"/>
    <w:rsid w:val="00795DCB"/>
    <w:rsid w:val="00795DE1"/>
    <w:rsid w:val="007961C4"/>
    <w:rsid w:val="0079686E"/>
    <w:rsid w:val="00796968"/>
    <w:rsid w:val="00796ED9"/>
    <w:rsid w:val="007970C9"/>
    <w:rsid w:val="00797219"/>
    <w:rsid w:val="007A0128"/>
    <w:rsid w:val="007A01DB"/>
    <w:rsid w:val="007A0CFA"/>
    <w:rsid w:val="007A1BEE"/>
    <w:rsid w:val="007A239C"/>
    <w:rsid w:val="007A2647"/>
    <w:rsid w:val="007A295A"/>
    <w:rsid w:val="007A2C90"/>
    <w:rsid w:val="007A2CB0"/>
    <w:rsid w:val="007A3029"/>
    <w:rsid w:val="007A357E"/>
    <w:rsid w:val="007A3618"/>
    <w:rsid w:val="007A3C0C"/>
    <w:rsid w:val="007A4329"/>
    <w:rsid w:val="007A44AB"/>
    <w:rsid w:val="007A4F73"/>
    <w:rsid w:val="007A4F8F"/>
    <w:rsid w:val="007A513A"/>
    <w:rsid w:val="007A520B"/>
    <w:rsid w:val="007A5DFB"/>
    <w:rsid w:val="007A5EBA"/>
    <w:rsid w:val="007A6272"/>
    <w:rsid w:val="007A65A0"/>
    <w:rsid w:val="007A6CDB"/>
    <w:rsid w:val="007A7AB7"/>
    <w:rsid w:val="007B05F5"/>
    <w:rsid w:val="007B0D13"/>
    <w:rsid w:val="007B1590"/>
    <w:rsid w:val="007B1602"/>
    <w:rsid w:val="007B1935"/>
    <w:rsid w:val="007B29DA"/>
    <w:rsid w:val="007B31E7"/>
    <w:rsid w:val="007B31FC"/>
    <w:rsid w:val="007B325F"/>
    <w:rsid w:val="007B329D"/>
    <w:rsid w:val="007B3341"/>
    <w:rsid w:val="007B3469"/>
    <w:rsid w:val="007B3E5A"/>
    <w:rsid w:val="007B4140"/>
    <w:rsid w:val="007B46E2"/>
    <w:rsid w:val="007B4971"/>
    <w:rsid w:val="007B67F9"/>
    <w:rsid w:val="007B69E4"/>
    <w:rsid w:val="007B72F6"/>
    <w:rsid w:val="007C03E4"/>
    <w:rsid w:val="007C0774"/>
    <w:rsid w:val="007C1549"/>
    <w:rsid w:val="007C2170"/>
    <w:rsid w:val="007C2562"/>
    <w:rsid w:val="007C272C"/>
    <w:rsid w:val="007C3504"/>
    <w:rsid w:val="007C3EAC"/>
    <w:rsid w:val="007C430B"/>
    <w:rsid w:val="007C4459"/>
    <w:rsid w:val="007C4764"/>
    <w:rsid w:val="007C5CF6"/>
    <w:rsid w:val="007C7398"/>
    <w:rsid w:val="007C791A"/>
    <w:rsid w:val="007C795F"/>
    <w:rsid w:val="007C7A04"/>
    <w:rsid w:val="007C7A3D"/>
    <w:rsid w:val="007C7CCE"/>
    <w:rsid w:val="007D09A2"/>
    <w:rsid w:val="007D0B9D"/>
    <w:rsid w:val="007D0E24"/>
    <w:rsid w:val="007D0ED2"/>
    <w:rsid w:val="007D0EF5"/>
    <w:rsid w:val="007D10B9"/>
    <w:rsid w:val="007D161F"/>
    <w:rsid w:val="007D1EE1"/>
    <w:rsid w:val="007D1FFD"/>
    <w:rsid w:val="007D22B2"/>
    <w:rsid w:val="007D2392"/>
    <w:rsid w:val="007D26FC"/>
    <w:rsid w:val="007D2851"/>
    <w:rsid w:val="007D2A65"/>
    <w:rsid w:val="007D2BE5"/>
    <w:rsid w:val="007D30FF"/>
    <w:rsid w:val="007D3670"/>
    <w:rsid w:val="007D4799"/>
    <w:rsid w:val="007D6223"/>
    <w:rsid w:val="007D6465"/>
    <w:rsid w:val="007D6A49"/>
    <w:rsid w:val="007D7C92"/>
    <w:rsid w:val="007E0C3B"/>
    <w:rsid w:val="007E13AA"/>
    <w:rsid w:val="007E203F"/>
    <w:rsid w:val="007E228E"/>
    <w:rsid w:val="007E22E6"/>
    <w:rsid w:val="007E283E"/>
    <w:rsid w:val="007E2843"/>
    <w:rsid w:val="007E351A"/>
    <w:rsid w:val="007E4930"/>
    <w:rsid w:val="007E4BE0"/>
    <w:rsid w:val="007E4BF5"/>
    <w:rsid w:val="007E5425"/>
    <w:rsid w:val="007E5DB4"/>
    <w:rsid w:val="007E62AA"/>
    <w:rsid w:val="007E6574"/>
    <w:rsid w:val="007E7387"/>
    <w:rsid w:val="007E7585"/>
    <w:rsid w:val="007E76D8"/>
    <w:rsid w:val="007E7E15"/>
    <w:rsid w:val="007F03D9"/>
    <w:rsid w:val="007F0FD8"/>
    <w:rsid w:val="007F11A4"/>
    <w:rsid w:val="007F1306"/>
    <w:rsid w:val="007F15F4"/>
    <w:rsid w:val="007F1730"/>
    <w:rsid w:val="007F1BB6"/>
    <w:rsid w:val="007F1D13"/>
    <w:rsid w:val="007F31CB"/>
    <w:rsid w:val="007F3B3C"/>
    <w:rsid w:val="007F3B78"/>
    <w:rsid w:val="007F3C92"/>
    <w:rsid w:val="007F43FC"/>
    <w:rsid w:val="007F6211"/>
    <w:rsid w:val="007F64C8"/>
    <w:rsid w:val="007F7851"/>
    <w:rsid w:val="00800111"/>
    <w:rsid w:val="00800D44"/>
    <w:rsid w:val="008014B7"/>
    <w:rsid w:val="008020B5"/>
    <w:rsid w:val="00802AA8"/>
    <w:rsid w:val="008033A5"/>
    <w:rsid w:val="008040C4"/>
    <w:rsid w:val="00804144"/>
    <w:rsid w:val="008041CD"/>
    <w:rsid w:val="00804639"/>
    <w:rsid w:val="00804729"/>
    <w:rsid w:val="008047C6"/>
    <w:rsid w:val="008049B2"/>
    <w:rsid w:val="00804AA2"/>
    <w:rsid w:val="00804D98"/>
    <w:rsid w:val="0080519D"/>
    <w:rsid w:val="0080609C"/>
    <w:rsid w:val="00806808"/>
    <w:rsid w:val="00806C53"/>
    <w:rsid w:val="00810802"/>
    <w:rsid w:val="0081138A"/>
    <w:rsid w:val="00812006"/>
    <w:rsid w:val="00812483"/>
    <w:rsid w:val="00812ACA"/>
    <w:rsid w:val="008132D8"/>
    <w:rsid w:val="008135DF"/>
    <w:rsid w:val="00813E4A"/>
    <w:rsid w:val="0081459B"/>
    <w:rsid w:val="00814708"/>
    <w:rsid w:val="00814BD6"/>
    <w:rsid w:val="008150E6"/>
    <w:rsid w:val="00815602"/>
    <w:rsid w:val="00815AD4"/>
    <w:rsid w:val="00815EF1"/>
    <w:rsid w:val="008168A8"/>
    <w:rsid w:val="00816C21"/>
    <w:rsid w:val="00816D32"/>
    <w:rsid w:val="00816D3C"/>
    <w:rsid w:val="00820AAC"/>
    <w:rsid w:val="00820D30"/>
    <w:rsid w:val="00820D4C"/>
    <w:rsid w:val="0082137F"/>
    <w:rsid w:val="00821606"/>
    <w:rsid w:val="008216FB"/>
    <w:rsid w:val="008217BA"/>
    <w:rsid w:val="00821F1A"/>
    <w:rsid w:val="0082208E"/>
    <w:rsid w:val="00822674"/>
    <w:rsid w:val="008228C6"/>
    <w:rsid w:val="00824242"/>
    <w:rsid w:val="008244EA"/>
    <w:rsid w:val="00824D38"/>
    <w:rsid w:val="00825571"/>
    <w:rsid w:val="00825692"/>
    <w:rsid w:val="00825958"/>
    <w:rsid w:val="0082606E"/>
    <w:rsid w:val="0082655B"/>
    <w:rsid w:val="00826721"/>
    <w:rsid w:val="0082678B"/>
    <w:rsid w:val="008269FC"/>
    <w:rsid w:val="00827023"/>
    <w:rsid w:val="00827159"/>
    <w:rsid w:val="00827476"/>
    <w:rsid w:val="008276B0"/>
    <w:rsid w:val="00827A07"/>
    <w:rsid w:val="00830F60"/>
    <w:rsid w:val="00831583"/>
    <w:rsid w:val="00831C4E"/>
    <w:rsid w:val="00832777"/>
    <w:rsid w:val="00833EA3"/>
    <w:rsid w:val="00833FDC"/>
    <w:rsid w:val="00833FF7"/>
    <w:rsid w:val="00834FC0"/>
    <w:rsid w:val="00834FF5"/>
    <w:rsid w:val="00835458"/>
    <w:rsid w:val="008360EC"/>
    <w:rsid w:val="0083610A"/>
    <w:rsid w:val="00836235"/>
    <w:rsid w:val="008379C9"/>
    <w:rsid w:val="00840183"/>
    <w:rsid w:val="008403FA"/>
    <w:rsid w:val="00840650"/>
    <w:rsid w:val="00840AAD"/>
    <w:rsid w:val="00840D8A"/>
    <w:rsid w:val="00841765"/>
    <w:rsid w:val="00841D9C"/>
    <w:rsid w:val="008428DF"/>
    <w:rsid w:val="0084325F"/>
    <w:rsid w:val="008440D7"/>
    <w:rsid w:val="00844432"/>
    <w:rsid w:val="00845955"/>
    <w:rsid w:val="00845B3E"/>
    <w:rsid w:val="00845DB9"/>
    <w:rsid w:val="0084602E"/>
    <w:rsid w:val="00846141"/>
    <w:rsid w:val="0084618A"/>
    <w:rsid w:val="008466AD"/>
    <w:rsid w:val="008468B4"/>
    <w:rsid w:val="00846ACA"/>
    <w:rsid w:val="008472EF"/>
    <w:rsid w:val="008479DD"/>
    <w:rsid w:val="00847A3E"/>
    <w:rsid w:val="00847B04"/>
    <w:rsid w:val="00847B45"/>
    <w:rsid w:val="0085032B"/>
    <w:rsid w:val="00851DF9"/>
    <w:rsid w:val="00852F09"/>
    <w:rsid w:val="00853088"/>
    <w:rsid w:val="00853C4A"/>
    <w:rsid w:val="00853C8B"/>
    <w:rsid w:val="00854788"/>
    <w:rsid w:val="0085506C"/>
    <w:rsid w:val="00855498"/>
    <w:rsid w:val="00855CCD"/>
    <w:rsid w:val="008569A9"/>
    <w:rsid w:val="00856D55"/>
    <w:rsid w:val="00856FCB"/>
    <w:rsid w:val="00857553"/>
    <w:rsid w:val="00857734"/>
    <w:rsid w:val="00857BD9"/>
    <w:rsid w:val="008607E0"/>
    <w:rsid w:val="00860D7B"/>
    <w:rsid w:val="00861085"/>
    <w:rsid w:val="00861187"/>
    <w:rsid w:val="00861556"/>
    <w:rsid w:val="008626F7"/>
    <w:rsid w:val="008628DD"/>
    <w:rsid w:val="00862C70"/>
    <w:rsid w:val="00862DEB"/>
    <w:rsid w:val="00862EB2"/>
    <w:rsid w:val="00863000"/>
    <w:rsid w:val="008631F6"/>
    <w:rsid w:val="00863365"/>
    <w:rsid w:val="008634A1"/>
    <w:rsid w:val="00863C7F"/>
    <w:rsid w:val="00863DDB"/>
    <w:rsid w:val="008646B4"/>
    <w:rsid w:val="00865521"/>
    <w:rsid w:val="008656EA"/>
    <w:rsid w:val="0086611A"/>
    <w:rsid w:val="00870132"/>
    <w:rsid w:val="008701C3"/>
    <w:rsid w:val="008704F1"/>
    <w:rsid w:val="008709BB"/>
    <w:rsid w:val="00870A1A"/>
    <w:rsid w:val="0087145C"/>
    <w:rsid w:val="00871B64"/>
    <w:rsid w:val="00872490"/>
    <w:rsid w:val="00873CAC"/>
    <w:rsid w:val="00874908"/>
    <w:rsid w:val="0087548E"/>
    <w:rsid w:val="00876F8B"/>
    <w:rsid w:val="0087722A"/>
    <w:rsid w:val="008803CC"/>
    <w:rsid w:val="008812F7"/>
    <w:rsid w:val="00881438"/>
    <w:rsid w:val="0088153F"/>
    <w:rsid w:val="00881A47"/>
    <w:rsid w:val="00881FE6"/>
    <w:rsid w:val="008820FA"/>
    <w:rsid w:val="00882310"/>
    <w:rsid w:val="00882632"/>
    <w:rsid w:val="00883464"/>
    <w:rsid w:val="00883BE2"/>
    <w:rsid w:val="00883C97"/>
    <w:rsid w:val="008844F5"/>
    <w:rsid w:val="00884A19"/>
    <w:rsid w:val="00884FDA"/>
    <w:rsid w:val="0088525D"/>
    <w:rsid w:val="00885D2D"/>
    <w:rsid w:val="00885FD5"/>
    <w:rsid w:val="008865A8"/>
    <w:rsid w:val="00886FE1"/>
    <w:rsid w:val="00887116"/>
    <w:rsid w:val="0088756C"/>
    <w:rsid w:val="00887B9C"/>
    <w:rsid w:val="00887C22"/>
    <w:rsid w:val="00887F29"/>
    <w:rsid w:val="0089058F"/>
    <w:rsid w:val="008909CD"/>
    <w:rsid w:val="00890A62"/>
    <w:rsid w:val="00890AFB"/>
    <w:rsid w:val="00891216"/>
    <w:rsid w:val="00891804"/>
    <w:rsid w:val="00892114"/>
    <w:rsid w:val="0089244D"/>
    <w:rsid w:val="00892F4B"/>
    <w:rsid w:val="008935E9"/>
    <w:rsid w:val="00893C13"/>
    <w:rsid w:val="00893E63"/>
    <w:rsid w:val="008948BC"/>
    <w:rsid w:val="00894F18"/>
    <w:rsid w:val="0089500F"/>
    <w:rsid w:val="0089510B"/>
    <w:rsid w:val="00895509"/>
    <w:rsid w:val="008957EB"/>
    <w:rsid w:val="00895C28"/>
    <w:rsid w:val="00896589"/>
    <w:rsid w:val="00896DAB"/>
    <w:rsid w:val="00896E7B"/>
    <w:rsid w:val="008978D7"/>
    <w:rsid w:val="00897D42"/>
    <w:rsid w:val="008A031E"/>
    <w:rsid w:val="008A03BD"/>
    <w:rsid w:val="008A083F"/>
    <w:rsid w:val="008A102F"/>
    <w:rsid w:val="008A18C0"/>
    <w:rsid w:val="008A1A3A"/>
    <w:rsid w:val="008A1B27"/>
    <w:rsid w:val="008A1EA1"/>
    <w:rsid w:val="008A2558"/>
    <w:rsid w:val="008A26F8"/>
    <w:rsid w:val="008A2F3A"/>
    <w:rsid w:val="008A2F6E"/>
    <w:rsid w:val="008A31FF"/>
    <w:rsid w:val="008A3AA3"/>
    <w:rsid w:val="008A56BF"/>
    <w:rsid w:val="008A70B6"/>
    <w:rsid w:val="008B0243"/>
    <w:rsid w:val="008B063F"/>
    <w:rsid w:val="008B16C1"/>
    <w:rsid w:val="008B18A6"/>
    <w:rsid w:val="008B1EB2"/>
    <w:rsid w:val="008B2034"/>
    <w:rsid w:val="008B23B9"/>
    <w:rsid w:val="008B2C5A"/>
    <w:rsid w:val="008B2D78"/>
    <w:rsid w:val="008B2E7D"/>
    <w:rsid w:val="008B4005"/>
    <w:rsid w:val="008B4015"/>
    <w:rsid w:val="008B4350"/>
    <w:rsid w:val="008B493A"/>
    <w:rsid w:val="008B4B28"/>
    <w:rsid w:val="008B5B48"/>
    <w:rsid w:val="008B64DD"/>
    <w:rsid w:val="008B67B6"/>
    <w:rsid w:val="008B6C6A"/>
    <w:rsid w:val="008B71F7"/>
    <w:rsid w:val="008B771D"/>
    <w:rsid w:val="008B79DA"/>
    <w:rsid w:val="008B7ADA"/>
    <w:rsid w:val="008B7F19"/>
    <w:rsid w:val="008C012D"/>
    <w:rsid w:val="008C0788"/>
    <w:rsid w:val="008C1A52"/>
    <w:rsid w:val="008C1C9B"/>
    <w:rsid w:val="008C22E7"/>
    <w:rsid w:val="008C2B38"/>
    <w:rsid w:val="008C2E3B"/>
    <w:rsid w:val="008C33B2"/>
    <w:rsid w:val="008C44FD"/>
    <w:rsid w:val="008C45AA"/>
    <w:rsid w:val="008C52C1"/>
    <w:rsid w:val="008C5FDB"/>
    <w:rsid w:val="008C6FB7"/>
    <w:rsid w:val="008C7A0A"/>
    <w:rsid w:val="008C7E21"/>
    <w:rsid w:val="008D01C8"/>
    <w:rsid w:val="008D0B25"/>
    <w:rsid w:val="008D1048"/>
    <w:rsid w:val="008D16BB"/>
    <w:rsid w:val="008D1CEA"/>
    <w:rsid w:val="008D1F71"/>
    <w:rsid w:val="008D282F"/>
    <w:rsid w:val="008D312B"/>
    <w:rsid w:val="008D31B5"/>
    <w:rsid w:val="008D337B"/>
    <w:rsid w:val="008D4B19"/>
    <w:rsid w:val="008D4CA7"/>
    <w:rsid w:val="008D4FC7"/>
    <w:rsid w:val="008D507B"/>
    <w:rsid w:val="008D58B0"/>
    <w:rsid w:val="008D65DA"/>
    <w:rsid w:val="008D6C65"/>
    <w:rsid w:val="008D6F45"/>
    <w:rsid w:val="008D6F80"/>
    <w:rsid w:val="008D73DC"/>
    <w:rsid w:val="008D75BE"/>
    <w:rsid w:val="008D7684"/>
    <w:rsid w:val="008D781E"/>
    <w:rsid w:val="008D7C63"/>
    <w:rsid w:val="008E0360"/>
    <w:rsid w:val="008E0CB9"/>
    <w:rsid w:val="008E2727"/>
    <w:rsid w:val="008E2FE1"/>
    <w:rsid w:val="008E32E6"/>
    <w:rsid w:val="008E36CD"/>
    <w:rsid w:val="008E3AEA"/>
    <w:rsid w:val="008E46C0"/>
    <w:rsid w:val="008E4A39"/>
    <w:rsid w:val="008E4D1C"/>
    <w:rsid w:val="008E4DD7"/>
    <w:rsid w:val="008E5649"/>
    <w:rsid w:val="008E59EF"/>
    <w:rsid w:val="008E5C85"/>
    <w:rsid w:val="008E6278"/>
    <w:rsid w:val="008E6433"/>
    <w:rsid w:val="008E6E2C"/>
    <w:rsid w:val="008E70D1"/>
    <w:rsid w:val="008E7321"/>
    <w:rsid w:val="008E75D4"/>
    <w:rsid w:val="008E7717"/>
    <w:rsid w:val="008E7A06"/>
    <w:rsid w:val="008E7ECB"/>
    <w:rsid w:val="008F021E"/>
    <w:rsid w:val="008F03B5"/>
    <w:rsid w:val="008F03D8"/>
    <w:rsid w:val="008F0493"/>
    <w:rsid w:val="008F04C7"/>
    <w:rsid w:val="008F0824"/>
    <w:rsid w:val="008F086A"/>
    <w:rsid w:val="008F0A67"/>
    <w:rsid w:val="008F0F6E"/>
    <w:rsid w:val="008F11C2"/>
    <w:rsid w:val="008F13D2"/>
    <w:rsid w:val="008F1B2B"/>
    <w:rsid w:val="008F1F1E"/>
    <w:rsid w:val="008F263E"/>
    <w:rsid w:val="008F2C6A"/>
    <w:rsid w:val="008F2E44"/>
    <w:rsid w:val="008F3504"/>
    <w:rsid w:val="008F369D"/>
    <w:rsid w:val="008F5F64"/>
    <w:rsid w:val="008F6671"/>
    <w:rsid w:val="008F69C2"/>
    <w:rsid w:val="008F7AD3"/>
    <w:rsid w:val="008F7F6F"/>
    <w:rsid w:val="009002FF"/>
    <w:rsid w:val="00903451"/>
    <w:rsid w:val="00904579"/>
    <w:rsid w:val="00905608"/>
    <w:rsid w:val="00905ABA"/>
    <w:rsid w:val="00905DC9"/>
    <w:rsid w:val="00905E16"/>
    <w:rsid w:val="009063D8"/>
    <w:rsid w:val="00906E6D"/>
    <w:rsid w:val="00910200"/>
    <w:rsid w:val="009107B3"/>
    <w:rsid w:val="009109F2"/>
    <w:rsid w:val="00910B78"/>
    <w:rsid w:val="0091151A"/>
    <w:rsid w:val="009117C5"/>
    <w:rsid w:val="00912BC5"/>
    <w:rsid w:val="00912E95"/>
    <w:rsid w:val="00913360"/>
    <w:rsid w:val="00913632"/>
    <w:rsid w:val="009136DE"/>
    <w:rsid w:val="009145F9"/>
    <w:rsid w:val="0091700F"/>
    <w:rsid w:val="00917065"/>
    <w:rsid w:val="009172BA"/>
    <w:rsid w:val="009172DA"/>
    <w:rsid w:val="00917559"/>
    <w:rsid w:val="0092002C"/>
    <w:rsid w:val="009200A7"/>
    <w:rsid w:val="009205B2"/>
    <w:rsid w:val="00920677"/>
    <w:rsid w:val="009208F1"/>
    <w:rsid w:val="00920BD7"/>
    <w:rsid w:val="00922930"/>
    <w:rsid w:val="00922BD6"/>
    <w:rsid w:val="00922E52"/>
    <w:rsid w:val="009239C9"/>
    <w:rsid w:val="00923C0F"/>
    <w:rsid w:val="00923C60"/>
    <w:rsid w:val="00924137"/>
    <w:rsid w:val="00924350"/>
    <w:rsid w:val="009251A4"/>
    <w:rsid w:val="0092552D"/>
    <w:rsid w:val="00925D95"/>
    <w:rsid w:val="00926571"/>
    <w:rsid w:val="009277FD"/>
    <w:rsid w:val="00927DF4"/>
    <w:rsid w:val="009301E2"/>
    <w:rsid w:val="00930574"/>
    <w:rsid w:val="00930873"/>
    <w:rsid w:val="00930F0B"/>
    <w:rsid w:val="00933DC9"/>
    <w:rsid w:val="00933E8A"/>
    <w:rsid w:val="00934739"/>
    <w:rsid w:val="00934CD8"/>
    <w:rsid w:val="00936572"/>
    <w:rsid w:val="00937779"/>
    <w:rsid w:val="009409C9"/>
    <w:rsid w:val="00940C3B"/>
    <w:rsid w:val="00940E11"/>
    <w:rsid w:val="00940F4A"/>
    <w:rsid w:val="00941872"/>
    <w:rsid w:val="009420E9"/>
    <w:rsid w:val="00942A86"/>
    <w:rsid w:val="00942C78"/>
    <w:rsid w:val="009433C1"/>
    <w:rsid w:val="00943D7E"/>
    <w:rsid w:val="00943F42"/>
    <w:rsid w:val="009444BC"/>
    <w:rsid w:val="00944684"/>
    <w:rsid w:val="00944B4B"/>
    <w:rsid w:val="009453E1"/>
    <w:rsid w:val="00945E71"/>
    <w:rsid w:val="0094625D"/>
    <w:rsid w:val="00946CEA"/>
    <w:rsid w:val="00946FD6"/>
    <w:rsid w:val="009475C8"/>
    <w:rsid w:val="0095142D"/>
    <w:rsid w:val="00951A51"/>
    <w:rsid w:val="00951D1B"/>
    <w:rsid w:val="00951F72"/>
    <w:rsid w:val="00952B00"/>
    <w:rsid w:val="00953102"/>
    <w:rsid w:val="00953562"/>
    <w:rsid w:val="0095378F"/>
    <w:rsid w:val="00953A7C"/>
    <w:rsid w:val="00953EFA"/>
    <w:rsid w:val="00954712"/>
    <w:rsid w:val="009547AD"/>
    <w:rsid w:val="00955152"/>
    <w:rsid w:val="0095517A"/>
    <w:rsid w:val="009552B5"/>
    <w:rsid w:val="0095691B"/>
    <w:rsid w:val="00956A00"/>
    <w:rsid w:val="00956B96"/>
    <w:rsid w:val="00956EC2"/>
    <w:rsid w:val="00957B25"/>
    <w:rsid w:val="00957D56"/>
    <w:rsid w:val="00960380"/>
    <w:rsid w:val="009606B8"/>
    <w:rsid w:val="00960717"/>
    <w:rsid w:val="009608DB"/>
    <w:rsid w:val="00960E59"/>
    <w:rsid w:val="00960FE4"/>
    <w:rsid w:val="009611FA"/>
    <w:rsid w:val="00961537"/>
    <w:rsid w:val="00961A42"/>
    <w:rsid w:val="00962488"/>
    <w:rsid w:val="009624C7"/>
    <w:rsid w:val="0096289A"/>
    <w:rsid w:val="00962DEA"/>
    <w:rsid w:val="00962DF6"/>
    <w:rsid w:val="00963916"/>
    <w:rsid w:val="00963997"/>
    <w:rsid w:val="00964195"/>
    <w:rsid w:val="009649E5"/>
    <w:rsid w:val="00964C2D"/>
    <w:rsid w:val="00964E32"/>
    <w:rsid w:val="009660C9"/>
    <w:rsid w:val="00966301"/>
    <w:rsid w:val="00966740"/>
    <w:rsid w:val="00967070"/>
    <w:rsid w:val="009673BE"/>
    <w:rsid w:val="00967701"/>
    <w:rsid w:val="00967EE5"/>
    <w:rsid w:val="0097003C"/>
    <w:rsid w:val="00970050"/>
    <w:rsid w:val="00970192"/>
    <w:rsid w:val="00970B9F"/>
    <w:rsid w:val="00970BC1"/>
    <w:rsid w:val="00970D0B"/>
    <w:rsid w:val="00970E5F"/>
    <w:rsid w:val="00971150"/>
    <w:rsid w:val="00971350"/>
    <w:rsid w:val="00971FCD"/>
    <w:rsid w:val="00974686"/>
    <w:rsid w:val="00974A12"/>
    <w:rsid w:val="00974E52"/>
    <w:rsid w:val="00974EA4"/>
    <w:rsid w:val="009751F6"/>
    <w:rsid w:val="00975B8D"/>
    <w:rsid w:val="00975BD6"/>
    <w:rsid w:val="00976431"/>
    <w:rsid w:val="00977DEC"/>
    <w:rsid w:val="00980217"/>
    <w:rsid w:val="00981373"/>
    <w:rsid w:val="00981397"/>
    <w:rsid w:val="00981400"/>
    <w:rsid w:val="00981C8A"/>
    <w:rsid w:val="00981E69"/>
    <w:rsid w:val="00981E6B"/>
    <w:rsid w:val="00982B22"/>
    <w:rsid w:val="00983636"/>
    <w:rsid w:val="00984B21"/>
    <w:rsid w:val="00984BB0"/>
    <w:rsid w:val="0098515F"/>
    <w:rsid w:val="00985754"/>
    <w:rsid w:val="00985B1B"/>
    <w:rsid w:val="00985B65"/>
    <w:rsid w:val="00985EB9"/>
    <w:rsid w:val="00986539"/>
    <w:rsid w:val="00986C07"/>
    <w:rsid w:val="00986D74"/>
    <w:rsid w:val="00987091"/>
    <w:rsid w:val="009874C7"/>
    <w:rsid w:val="0098760E"/>
    <w:rsid w:val="009877FC"/>
    <w:rsid w:val="009901C0"/>
    <w:rsid w:val="009909EC"/>
    <w:rsid w:val="00990C39"/>
    <w:rsid w:val="00990CAB"/>
    <w:rsid w:val="00990DC3"/>
    <w:rsid w:val="00990E1C"/>
    <w:rsid w:val="00991579"/>
    <w:rsid w:val="00991DDE"/>
    <w:rsid w:val="00992501"/>
    <w:rsid w:val="00992F32"/>
    <w:rsid w:val="0099328D"/>
    <w:rsid w:val="009938CD"/>
    <w:rsid w:val="0099391F"/>
    <w:rsid w:val="00993DC1"/>
    <w:rsid w:val="0099437B"/>
    <w:rsid w:val="009948A6"/>
    <w:rsid w:val="00996132"/>
    <w:rsid w:val="00996BAF"/>
    <w:rsid w:val="0099709B"/>
    <w:rsid w:val="00997BCE"/>
    <w:rsid w:val="009A04D1"/>
    <w:rsid w:val="009A05EB"/>
    <w:rsid w:val="009A0E38"/>
    <w:rsid w:val="009A1C36"/>
    <w:rsid w:val="009A1DFB"/>
    <w:rsid w:val="009A200F"/>
    <w:rsid w:val="009A2189"/>
    <w:rsid w:val="009A2396"/>
    <w:rsid w:val="009A260C"/>
    <w:rsid w:val="009A2A90"/>
    <w:rsid w:val="009A2B02"/>
    <w:rsid w:val="009A2B60"/>
    <w:rsid w:val="009A3295"/>
    <w:rsid w:val="009A3765"/>
    <w:rsid w:val="009A38B3"/>
    <w:rsid w:val="009A3F39"/>
    <w:rsid w:val="009A4053"/>
    <w:rsid w:val="009A4126"/>
    <w:rsid w:val="009A4679"/>
    <w:rsid w:val="009A46ED"/>
    <w:rsid w:val="009A484B"/>
    <w:rsid w:val="009A4A28"/>
    <w:rsid w:val="009A4C34"/>
    <w:rsid w:val="009A5A74"/>
    <w:rsid w:val="009A60AB"/>
    <w:rsid w:val="009A6520"/>
    <w:rsid w:val="009A698B"/>
    <w:rsid w:val="009A6EF1"/>
    <w:rsid w:val="009A7805"/>
    <w:rsid w:val="009B07C5"/>
    <w:rsid w:val="009B08F7"/>
    <w:rsid w:val="009B111D"/>
    <w:rsid w:val="009B17C9"/>
    <w:rsid w:val="009B1A80"/>
    <w:rsid w:val="009B301E"/>
    <w:rsid w:val="009B36A9"/>
    <w:rsid w:val="009B36EA"/>
    <w:rsid w:val="009B4044"/>
    <w:rsid w:val="009B409F"/>
    <w:rsid w:val="009B4D2E"/>
    <w:rsid w:val="009B50AD"/>
    <w:rsid w:val="009B5669"/>
    <w:rsid w:val="009B5DC1"/>
    <w:rsid w:val="009B6A26"/>
    <w:rsid w:val="009B6B83"/>
    <w:rsid w:val="009B6D1F"/>
    <w:rsid w:val="009B7045"/>
    <w:rsid w:val="009B765E"/>
    <w:rsid w:val="009B7AB9"/>
    <w:rsid w:val="009B7F96"/>
    <w:rsid w:val="009C031B"/>
    <w:rsid w:val="009C1107"/>
    <w:rsid w:val="009C1606"/>
    <w:rsid w:val="009C1A10"/>
    <w:rsid w:val="009C1C73"/>
    <w:rsid w:val="009C1E55"/>
    <w:rsid w:val="009C2BC4"/>
    <w:rsid w:val="009C38F4"/>
    <w:rsid w:val="009C4CE0"/>
    <w:rsid w:val="009C4E38"/>
    <w:rsid w:val="009C5967"/>
    <w:rsid w:val="009C5B4C"/>
    <w:rsid w:val="009C5E7D"/>
    <w:rsid w:val="009C6247"/>
    <w:rsid w:val="009C6599"/>
    <w:rsid w:val="009C7148"/>
    <w:rsid w:val="009D0087"/>
    <w:rsid w:val="009D040F"/>
    <w:rsid w:val="009D060A"/>
    <w:rsid w:val="009D0764"/>
    <w:rsid w:val="009D07AC"/>
    <w:rsid w:val="009D0CCF"/>
    <w:rsid w:val="009D0DB3"/>
    <w:rsid w:val="009D14F5"/>
    <w:rsid w:val="009D1F5C"/>
    <w:rsid w:val="009D240B"/>
    <w:rsid w:val="009D26FD"/>
    <w:rsid w:val="009D2F6B"/>
    <w:rsid w:val="009D3CAB"/>
    <w:rsid w:val="009D443E"/>
    <w:rsid w:val="009D44B0"/>
    <w:rsid w:val="009D4B40"/>
    <w:rsid w:val="009D4CB1"/>
    <w:rsid w:val="009D5147"/>
    <w:rsid w:val="009D6719"/>
    <w:rsid w:val="009D6934"/>
    <w:rsid w:val="009D6DDB"/>
    <w:rsid w:val="009D714A"/>
    <w:rsid w:val="009D787B"/>
    <w:rsid w:val="009D7A48"/>
    <w:rsid w:val="009D7F8B"/>
    <w:rsid w:val="009E08BF"/>
    <w:rsid w:val="009E0C81"/>
    <w:rsid w:val="009E0EEF"/>
    <w:rsid w:val="009E121D"/>
    <w:rsid w:val="009E2688"/>
    <w:rsid w:val="009E2AAB"/>
    <w:rsid w:val="009E2BB3"/>
    <w:rsid w:val="009E3093"/>
    <w:rsid w:val="009E4265"/>
    <w:rsid w:val="009E45A1"/>
    <w:rsid w:val="009E4E86"/>
    <w:rsid w:val="009E4F48"/>
    <w:rsid w:val="009E5A29"/>
    <w:rsid w:val="009E6C4A"/>
    <w:rsid w:val="009E72A1"/>
    <w:rsid w:val="009E7AF0"/>
    <w:rsid w:val="009F0338"/>
    <w:rsid w:val="009F059E"/>
    <w:rsid w:val="009F0B13"/>
    <w:rsid w:val="009F0DC5"/>
    <w:rsid w:val="009F2D4A"/>
    <w:rsid w:val="009F32B5"/>
    <w:rsid w:val="009F343B"/>
    <w:rsid w:val="009F3537"/>
    <w:rsid w:val="009F3D60"/>
    <w:rsid w:val="009F4C48"/>
    <w:rsid w:val="009F4E41"/>
    <w:rsid w:val="009F4E66"/>
    <w:rsid w:val="009F510D"/>
    <w:rsid w:val="009F5383"/>
    <w:rsid w:val="009F5D5E"/>
    <w:rsid w:val="009F5E7A"/>
    <w:rsid w:val="009F63AC"/>
    <w:rsid w:val="009F65C3"/>
    <w:rsid w:val="009F703F"/>
    <w:rsid w:val="009F70F9"/>
    <w:rsid w:val="009F7644"/>
    <w:rsid w:val="00A00982"/>
    <w:rsid w:val="00A0100C"/>
    <w:rsid w:val="00A011D9"/>
    <w:rsid w:val="00A01272"/>
    <w:rsid w:val="00A019C4"/>
    <w:rsid w:val="00A01A5B"/>
    <w:rsid w:val="00A03465"/>
    <w:rsid w:val="00A0401A"/>
    <w:rsid w:val="00A04686"/>
    <w:rsid w:val="00A04E8E"/>
    <w:rsid w:val="00A06351"/>
    <w:rsid w:val="00A066F9"/>
    <w:rsid w:val="00A072BD"/>
    <w:rsid w:val="00A0765A"/>
    <w:rsid w:val="00A07A61"/>
    <w:rsid w:val="00A07CFA"/>
    <w:rsid w:val="00A10102"/>
    <w:rsid w:val="00A10424"/>
    <w:rsid w:val="00A10F4E"/>
    <w:rsid w:val="00A12E86"/>
    <w:rsid w:val="00A13331"/>
    <w:rsid w:val="00A133DF"/>
    <w:rsid w:val="00A138B5"/>
    <w:rsid w:val="00A13A4D"/>
    <w:rsid w:val="00A14EC2"/>
    <w:rsid w:val="00A15142"/>
    <w:rsid w:val="00A15540"/>
    <w:rsid w:val="00A15AAC"/>
    <w:rsid w:val="00A16009"/>
    <w:rsid w:val="00A16143"/>
    <w:rsid w:val="00A16B27"/>
    <w:rsid w:val="00A16DB6"/>
    <w:rsid w:val="00A175D3"/>
    <w:rsid w:val="00A17898"/>
    <w:rsid w:val="00A20B1B"/>
    <w:rsid w:val="00A20E59"/>
    <w:rsid w:val="00A2119E"/>
    <w:rsid w:val="00A21312"/>
    <w:rsid w:val="00A2140A"/>
    <w:rsid w:val="00A2196F"/>
    <w:rsid w:val="00A2217B"/>
    <w:rsid w:val="00A228F6"/>
    <w:rsid w:val="00A22CA3"/>
    <w:rsid w:val="00A22F92"/>
    <w:rsid w:val="00A239F8"/>
    <w:rsid w:val="00A24B47"/>
    <w:rsid w:val="00A24E38"/>
    <w:rsid w:val="00A25953"/>
    <w:rsid w:val="00A25B98"/>
    <w:rsid w:val="00A266A7"/>
    <w:rsid w:val="00A26EF4"/>
    <w:rsid w:val="00A27A0B"/>
    <w:rsid w:val="00A3008E"/>
    <w:rsid w:val="00A30720"/>
    <w:rsid w:val="00A31387"/>
    <w:rsid w:val="00A316C8"/>
    <w:rsid w:val="00A3170D"/>
    <w:rsid w:val="00A31B68"/>
    <w:rsid w:val="00A31EC3"/>
    <w:rsid w:val="00A3225D"/>
    <w:rsid w:val="00A33467"/>
    <w:rsid w:val="00A33E0A"/>
    <w:rsid w:val="00A33F2B"/>
    <w:rsid w:val="00A33F61"/>
    <w:rsid w:val="00A3456C"/>
    <w:rsid w:val="00A34E26"/>
    <w:rsid w:val="00A358B2"/>
    <w:rsid w:val="00A35A80"/>
    <w:rsid w:val="00A35CFD"/>
    <w:rsid w:val="00A369C4"/>
    <w:rsid w:val="00A36CFF"/>
    <w:rsid w:val="00A37D1F"/>
    <w:rsid w:val="00A40222"/>
    <w:rsid w:val="00A40331"/>
    <w:rsid w:val="00A40B26"/>
    <w:rsid w:val="00A40D0E"/>
    <w:rsid w:val="00A41F20"/>
    <w:rsid w:val="00A42FEC"/>
    <w:rsid w:val="00A43132"/>
    <w:rsid w:val="00A43AF8"/>
    <w:rsid w:val="00A44522"/>
    <w:rsid w:val="00A44752"/>
    <w:rsid w:val="00A4487D"/>
    <w:rsid w:val="00A456E5"/>
    <w:rsid w:val="00A4579A"/>
    <w:rsid w:val="00A45C3E"/>
    <w:rsid w:val="00A45C95"/>
    <w:rsid w:val="00A45E52"/>
    <w:rsid w:val="00A46154"/>
    <w:rsid w:val="00A46D5F"/>
    <w:rsid w:val="00A46EED"/>
    <w:rsid w:val="00A5019B"/>
    <w:rsid w:val="00A50533"/>
    <w:rsid w:val="00A50BE0"/>
    <w:rsid w:val="00A5185A"/>
    <w:rsid w:val="00A51B5A"/>
    <w:rsid w:val="00A51D87"/>
    <w:rsid w:val="00A5229E"/>
    <w:rsid w:val="00A54056"/>
    <w:rsid w:val="00A54A9C"/>
    <w:rsid w:val="00A5531B"/>
    <w:rsid w:val="00A5604C"/>
    <w:rsid w:val="00A562A4"/>
    <w:rsid w:val="00A564EF"/>
    <w:rsid w:val="00A56FD3"/>
    <w:rsid w:val="00A5706E"/>
    <w:rsid w:val="00A57493"/>
    <w:rsid w:val="00A57A8C"/>
    <w:rsid w:val="00A608A0"/>
    <w:rsid w:val="00A609CA"/>
    <w:rsid w:val="00A60E86"/>
    <w:rsid w:val="00A61166"/>
    <w:rsid w:val="00A61276"/>
    <w:rsid w:val="00A6180C"/>
    <w:rsid w:val="00A62131"/>
    <w:rsid w:val="00A6223A"/>
    <w:rsid w:val="00A623EE"/>
    <w:rsid w:val="00A62676"/>
    <w:rsid w:val="00A6277F"/>
    <w:rsid w:val="00A62B8C"/>
    <w:rsid w:val="00A62C83"/>
    <w:rsid w:val="00A62EB9"/>
    <w:rsid w:val="00A63C9A"/>
    <w:rsid w:val="00A63F6B"/>
    <w:rsid w:val="00A6492F"/>
    <w:rsid w:val="00A65507"/>
    <w:rsid w:val="00A66000"/>
    <w:rsid w:val="00A661EA"/>
    <w:rsid w:val="00A663FE"/>
    <w:rsid w:val="00A668F7"/>
    <w:rsid w:val="00A70019"/>
    <w:rsid w:val="00A7115C"/>
    <w:rsid w:val="00A71161"/>
    <w:rsid w:val="00A71219"/>
    <w:rsid w:val="00A72527"/>
    <w:rsid w:val="00A72743"/>
    <w:rsid w:val="00A7275D"/>
    <w:rsid w:val="00A72DF8"/>
    <w:rsid w:val="00A735F2"/>
    <w:rsid w:val="00A74253"/>
    <w:rsid w:val="00A74944"/>
    <w:rsid w:val="00A74C52"/>
    <w:rsid w:val="00A74F27"/>
    <w:rsid w:val="00A74FC6"/>
    <w:rsid w:val="00A75694"/>
    <w:rsid w:val="00A7578E"/>
    <w:rsid w:val="00A7583B"/>
    <w:rsid w:val="00A762EE"/>
    <w:rsid w:val="00A768BC"/>
    <w:rsid w:val="00A77B38"/>
    <w:rsid w:val="00A8031D"/>
    <w:rsid w:val="00A80409"/>
    <w:rsid w:val="00A8096F"/>
    <w:rsid w:val="00A80BF0"/>
    <w:rsid w:val="00A80DAA"/>
    <w:rsid w:val="00A80E3F"/>
    <w:rsid w:val="00A81538"/>
    <w:rsid w:val="00A81BFC"/>
    <w:rsid w:val="00A81C43"/>
    <w:rsid w:val="00A81CA8"/>
    <w:rsid w:val="00A81D16"/>
    <w:rsid w:val="00A82314"/>
    <w:rsid w:val="00A82389"/>
    <w:rsid w:val="00A83183"/>
    <w:rsid w:val="00A83E71"/>
    <w:rsid w:val="00A84222"/>
    <w:rsid w:val="00A844E1"/>
    <w:rsid w:val="00A85B20"/>
    <w:rsid w:val="00A85B98"/>
    <w:rsid w:val="00A85CAA"/>
    <w:rsid w:val="00A85F11"/>
    <w:rsid w:val="00A8601A"/>
    <w:rsid w:val="00A86640"/>
    <w:rsid w:val="00A8686E"/>
    <w:rsid w:val="00A87776"/>
    <w:rsid w:val="00A87827"/>
    <w:rsid w:val="00A87ABA"/>
    <w:rsid w:val="00A91728"/>
    <w:rsid w:val="00A91A09"/>
    <w:rsid w:val="00A91C88"/>
    <w:rsid w:val="00A91D64"/>
    <w:rsid w:val="00A92952"/>
    <w:rsid w:val="00A92ADE"/>
    <w:rsid w:val="00A92E58"/>
    <w:rsid w:val="00A93061"/>
    <w:rsid w:val="00A9353F"/>
    <w:rsid w:val="00A94336"/>
    <w:rsid w:val="00A9450C"/>
    <w:rsid w:val="00A9494D"/>
    <w:rsid w:val="00A94E3C"/>
    <w:rsid w:val="00A9577A"/>
    <w:rsid w:val="00A95FBE"/>
    <w:rsid w:val="00A963F0"/>
    <w:rsid w:val="00A96648"/>
    <w:rsid w:val="00A977D8"/>
    <w:rsid w:val="00A97925"/>
    <w:rsid w:val="00A97A4B"/>
    <w:rsid w:val="00AA0655"/>
    <w:rsid w:val="00AA1ABE"/>
    <w:rsid w:val="00AA1C05"/>
    <w:rsid w:val="00AA1E82"/>
    <w:rsid w:val="00AA26CC"/>
    <w:rsid w:val="00AA2B16"/>
    <w:rsid w:val="00AA331E"/>
    <w:rsid w:val="00AA348B"/>
    <w:rsid w:val="00AA362F"/>
    <w:rsid w:val="00AA3CD2"/>
    <w:rsid w:val="00AA3CDB"/>
    <w:rsid w:val="00AA4652"/>
    <w:rsid w:val="00AA5863"/>
    <w:rsid w:val="00AA5D9C"/>
    <w:rsid w:val="00AA6384"/>
    <w:rsid w:val="00AA706C"/>
    <w:rsid w:val="00AA7CA6"/>
    <w:rsid w:val="00AA7E51"/>
    <w:rsid w:val="00AB15AD"/>
    <w:rsid w:val="00AB17CF"/>
    <w:rsid w:val="00AB270D"/>
    <w:rsid w:val="00AB2D6D"/>
    <w:rsid w:val="00AB2F09"/>
    <w:rsid w:val="00AB3A43"/>
    <w:rsid w:val="00AB4831"/>
    <w:rsid w:val="00AB5F14"/>
    <w:rsid w:val="00AB5FE9"/>
    <w:rsid w:val="00AB60DB"/>
    <w:rsid w:val="00AB6378"/>
    <w:rsid w:val="00AB64F2"/>
    <w:rsid w:val="00AB704C"/>
    <w:rsid w:val="00AB770B"/>
    <w:rsid w:val="00AB7ACA"/>
    <w:rsid w:val="00AB7D0B"/>
    <w:rsid w:val="00AB7F2C"/>
    <w:rsid w:val="00AC06DA"/>
    <w:rsid w:val="00AC15EA"/>
    <w:rsid w:val="00AC1946"/>
    <w:rsid w:val="00AC1B33"/>
    <w:rsid w:val="00AC1C9C"/>
    <w:rsid w:val="00AC1EE3"/>
    <w:rsid w:val="00AC2483"/>
    <w:rsid w:val="00AC28FE"/>
    <w:rsid w:val="00AC3258"/>
    <w:rsid w:val="00AC3308"/>
    <w:rsid w:val="00AC382C"/>
    <w:rsid w:val="00AC3A9E"/>
    <w:rsid w:val="00AC3E0E"/>
    <w:rsid w:val="00AC4215"/>
    <w:rsid w:val="00AC46C4"/>
    <w:rsid w:val="00AC47CA"/>
    <w:rsid w:val="00AC59FB"/>
    <w:rsid w:val="00AC6475"/>
    <w:rsid w:val="00AC651A"/>
    <w:rsid w:val="00AC66F3"/>
    <w:rsid w:val="00AC6E54"/>
    <w:rsid w:val="00AC7BF5"/>
    <w:rsid w:val="00AD0DAB"/>
    <w:rsid w:val="00AD1628"/>
    <w:rsid w:val="00AD1814"/>
    <w:rsid w:val="00AD1A34"/>
    <w:rsid w:val="00AD1CE6"/>
    <w:rsid w:val="00AD2137"/>
    <w:rsid w:val="00AD28FD"/>
    <w:rsid w:val="00AD2C8D"/>
    <w:rsid w:val="00AD2D10"/>
    <w:rsid w:val="00AD324D"/>
    <w:rsid w:val="00AD39CE"/>
    <w:rsid w:val="00AD3CCF"/>
    <w:rsid w:val="00AD4048"/>
    <w:rsid w:val="00AD52E3"/>
    <w:rsid w:val="00AD5AAD"/>
    <w:rsid w:val="00AD6237"/>
    <w:rsid w:val="00AE041D"/>
    <w:rsid w:val="00AE0EAB"/>
    <w:rsid w:val="00AE1156"/>
    <w:rsid w:val="00AE143B"/>
    <w:rsid w:val="00AE1590"/>
    <w:rsid w:val="00AE1FB3"/>
    <w:rsid w:val="00AE32B4"/>
    <w:rsid w:val="00AE3320"/>
    <w:rsid w:val="00AE3412"/>
    <w:rsid w:val="00AE3A9A"/>
    <w:rsid w:val="00AE3B88"/>
    <w:rsid w:val="00AE47D3"/>
    <w:rsid w:val="00AE5935"/>
    <w:rsid w:val="00AE615F"/>
    <w:rsid w:val="00AE6258"/>
    <w:rsid w:val="00AE7AC6"/>
    <w:rsid w:val="00AE7BC2"/>
    <w:rsid w:val="00AF0214"/>
    <w:rsid w:val="00AF05FB"/>
    <w:rsid w:val="00AF067D"/>
    <w:rsid w:val="00AF099F"/>
    <w:rsid w:val="00AF0ADF"/>
    <w:rsid w:val="00AF0AF7"/>
    <w:rsid w:val="00AF0B8E"/>
    <w:rsid w:val="00AF11CB"/>
    <w:rsid w:val="00AF17C9"/>
    <w:rsid w:val="00AF1ED4"/>
    <w:rsid w:val="00AF2070"/>
    <w:rsid w:val="00AF2759"/>
    <w:rsid w:val="00AF2849"/>
    <w:rsid w:val="00AF2915"/>
    <w:rsid w:val="00AF2BEF"/>
    <w:rsid w:val="00AF2EA1"/>
    <w:rsid w:val="00AF350D"/>
    <w:rsid w:val="00AF360D"/>
    <w:rsid w:val="00AF36F7"/>
    <w:rsid w:val="00AF3BAB"/>
    <w:rsid w:val="00AF3FE5"/>
    <w:rsid w:val="00AF41AB"/>
    <w:rsid w:val="00AF4746"/>
    <w:rsid w:val="00AF4C71"/>
    <w:rsid w:val="00AF4D8C"/>
    <w:rsid w:val="00AF5AC0"/>
    <w:rsid w:val="00AF5E4A"/>
    <w:rsid w:val="00AF6483"/>
    <w:rsid w:val="00AF6704"/>
    <w:rsid w:val="00AF6C43"/>
    <w:rsid w:val="00AF6E1B"/>
    <w:rsid w:val="00AF7582"/>
    <w:rsid w:val="00AF7F5B"/>
    <w:rsid w:val="00B00475"/>
    <w:rsid w:val="00B005A7"/>
    <w:rsid w:val="00B00D2B"/>
    <w:rsid w:val="00B0120B"/>
    <w:rsid w:val="00B02506"/>
    <w:rsid w:val="00B02541"/>
    <w:rsid w:val="00B02B4C"/>
    <w:rsid w:val="00B0381F"/>
    <w:rsid w:val="00B03A3E"/>
    <w:rsid w:val="00B04098"/>
    <w:rsid w:val="00B0490C"/>
    <w:rsid w:val="00B04C7C"/>
    <w:rsid w:val="00B04D33"/>
    <w:rsid w:val="00B05011"/>
    <w:rsid w:val="00B0505B"/>
    <w:rsid w:val="00B05646"/>
    <w:rsid w:val="00B064C5"/>
    <w:rsid w:val="00B0651A"/>
    <w:rsid w:val="00B06722"/>
    <w:rsid w:val="00B07007"/>
    <w:rsid w:val="00B079EE"/>
    <w:rsid w:val="00B1021A"/>
    <w:rsid w:val="00B10CFF"/>
    <w:rsid w:val="00B112E5"/>
    <w:rsid w:val="00B11844"/>
    <w:rsid w:val="00B1238D"/>
    <w:rsid w:val="00B13095"/>
    <w:rsid w:val="00B137B9"/>
    <w:rsid w:val="00B13934"/>
    <w:rsid w:val="00B141D4"/>
    <w:rsid w:val="00B14282"/>
    <w:rsid w:val="00B148F5"/>
    <w:rsid w:val="00B1516B"/>
    <w:rsid w:val="00B1675D"/>
    <w:rsid w:val="00B16A9A"/>
    <w:rsid w:val="00B177C0"/>
    <w:rsid w:val="00B17871"/>
    <w:rsid w:val="00B2033F"/>
    <w:rsid w:val="00B20DB4"/>
    <w:rsid w:val="00B21767"/>
    <w:rsid w:val="00B221A9"/>
    <w:rsid w:val="00B22AC6"/>
    <w:rsid w:val="00B2375C"/>
    <w:rsid w:val="00B238AD"/>
    <w:rsid w:val="00B24750"/>
    <w:rsid w:val="00B249D4"/>
    <w:rsid w:val="00B253E9"/>
    <w:rsid w:val="00B25D3E"/>
    <w:rsid w:val="00B267F0"/>
    <w:rsid w:val="00B27344"/>
    <w:rsid w:val="00B278EA"/>
    <w:rsid w:val="00B27B95"/>
    <w:rsid w:val="00B30184"/>
    <w:rsid w:val="00B30544"/>
    <w:rsid w:val="00B30546"/>
    <w:rsid w:val="00B308F9"/>
    <w:rsid w:val="00B30CDF"/>
    <w:rsid w:val="00B3143C"/>
    <w:rsid w:val="00B321DE"/>
    <w:rsid w:val="00B3220A"/>
    <w:rsid w:val="00B32772"/>
    <w:rsid w:val="00B33EAD"/>
    <w:rsid w:val="00B349D5"/>
    <w:rsid w:val="00B34C1C"/>
    <w:rsid w:val="00B34E66"/>
    <w:rsid w:val="00B34E9C"/>
    <w:rsid w:val="00B35073"/>
    <w:rsid w:val="00B360E8"/>
    <w:rsid w:val="00B3684F"/>
    <w:rsid w:val="00B36C81"/>
    <w:rsid w:val="00B36EDA"/>
    <w:rsid w:val="00B40A95"/>
    <w:rsid w:val="00B41F9A"/>
    <w:rsid w:val="00B42796"/>
    <w:rsid w:val="00B42800"/>
    <w:rsid w:val="00B429A7"/>
    <w:rsid w:val="00B434F2"/>
    <w:rsid w:val="00B437EE"/>
    <w:rsid w:val="00B4386C"/>
    <w:rsid w:val="00B44B75"/>
    <w:rsid w:val="00B44E50"/>
    <w:rsid w:val="00B44F47"/>
    <w:rsid w:val="00B450E0"/>
    <w:rsid w:val="00B46E86"/>
    <w:rsid w:val="00B471D7"/>
    <w:rsid w:val="00B47854"/>
    <w:rsid w:val="00B47CA5"/>
    <w:rsid w:val="00B500D3"/>
    <w:rsid w:val="00B5031C"/>
    <w:rsid w:val="00B50A8D"/>
    <w:rsid w:val="00B50E45"/>
    <w:rsid w:val="00B514F0"/>
    <w:rsid w:val="00B51B64"/>
    <w:rsid w:val="00B51B67"/>
    <w:rsid w:val="00B51D9E"/>
    <w:rsid w:val="00B52AE4"/>
    <w:rsid w:val="00B531B1"/>
    <w:rsid w:val="00B531BC"/>
    <w:rsid w:val="00B534D0"/>
    <w:rsid w:val="00B53C8A"/>
    <w:rsid w:val="00B541BC"/>
    <w:rsid w:val="00B54461"/>
    <w:rsid w:val="00B546BA"/>
    <w:rsid w:val="00B5499A"/>
    <w:rsid w:val="00B54CBA"/>
    <w:rsid w:val="00B54D17"/>
    <w:rsid w:val="00B55545"/>
    <w:rsid w:val="00B55F2B"/>
    <w:rsid w:val="00B56148"/>
    <w:rsid w:val="00B57252"/>
    <w:rsid w:val="00B601B0"/>
    <w:rsid w:val="00B60CE2"/>
    <w:rsid w:val="00B60D4F"/>
    <w:rsid w:val="00B6102F"/>
    <w:rsid w:val="00B61175"/>
    <w:rsid w:val="00B61C2E"/>
    <w:rsid w:val="00B61F6F"/>
    <w:rsid w:val="00B6287F"/>
    <w:rsid w:val="00B628D5"/>
    <w:rsid w:val="00B629B6"/>
    <w:rsid w:val="00B62C0E"/>
    <w:rsid w:val="00B62C57"/>
    <w:rsid w:val="00B62DE8"/>
    <w:rsid w:val="00B6320A"/>
    <w:rsid w:val="00B63BD5"/>
    <w:rsid w:val="00B6447C"/>
    <w:rsid w:val="00B64DFB"/>
    <w:rsid w:val="00B6741D"/>
    <w:rsid w:val="00B67DBF"/>
    <w:rsid w:val="00B709C3"/>
    <w:rsid w:val="00B70E1E"/>
    <w:rsid w:val="00B710DB"/>
    <w:rsid w:val="00B71278"/>
    <w:rsid w:val="00B7127E"/>
    <w:rsid w:val="00B7144D"/>
    <w:rsid w:val="00B7179C"/>
    <w:rsid w:val="00B71BC2"/>
    <w:rsid w:val="00B735BB"/>
    <w:rsid w:val="00B740DF"/>
    <w:rsid w:val="00B7418B"/>
    <w:rsid w:val="00B74D6F"/>
    <w:rsid w:val="00B755B5"/>
    <w:rsid w:val="00B758BE"/>
    <w:rsid w:val="00B759C7"/>
    <w:rsid w:val="00B762E6"/>
    <w:rsid w:val="00B7670E"/>
    <w:rsid w:val="00B771AD"/>
    <w:rsid w:val="00B808DD"/>
    <w:rsid w:val="00B80EA3"/>
    <w:rsid w:val="00B818C2"/>
    <w:rsid w:val="00B81A64"/>
    <w:rsid w:val="00B82F09"/>
    <w:rsid w:val="00B83725"/>
    <w:rsid w:val="00B837D1"/>
    <w:rsid w:val="00B83D7D"/>
    <w:rsid w:val="00B83EE1"/>
    <w:rsid w:val="00B8495C"/>
    <w:rsid w:val="00B850F4"/>
    <w:rsid w:val="00B85396"/>
    <w:rsid w:val="00B86525"/>
    <w:rsid w:val="00B90267"/>
    <w:rsid w:val="00B905CC"/>
    <w:rsid w:val="00B90AF2"/>
    <w:rsid w:val="00B91989"/>
    <w:rsid w:val="00B9207C"/>
    <w:rsid w:val="00B92D86"/>
    <w:rsid w:val="00B9368C"/>
    <w:rsid w:val="00B9372B"/>
    <w:rsid w:val="00B939D9"/>
    <w:rsid w:val="00B94096"/>
    <w:rsid w:val="00B9410E"/>
    <w:rsid w:val="00B9513E"/>
    <w:rsid w:val="00B951D9"/>
    <w:rsid w:val="00B95EC8"/>
    <w:rsid w:val="00B960F6"/>
    <w:rsid w:val="00B9628C"/>
    <w:rsid w:val="00B96966"/>
    <w:rsid w:val="00B977ED"/>
    <w:rsid w:val="00B97E11"/>
    <w:rsid w:val="00BA061E"/>
    <w:rsid w:val="00BA0A13"/>
    <w:rsid w:val="00BA0B5F"/>
    <w:rsid w:val="00BA0C4A"/>
    <w:rsid w:val="00BA0E1B"/>
    <w:rsid w:val="00BA17C1"/>
    <w:rsid w:val="00BA1C6B"/>
    <w:rsid w:val="00BA1F2E"/>
    <w:rsid w:val="00BA247E"/>
    <w:rsid w:val="00BA2C21"/>
    <w:rsid w:val="00BA2E34"/>
    <w:rsid w:val="00BA31DD"/>
    <w:rsid w:val="00BA32C2"/>
    <w:rsid w:val="00BA4115"/>
    <w:rsid w:val="00BA489B"/>
    <w:rsid w:val="00BA48AF"/>
    <w:rsid w:val="00BA4B58"/>
    <w:rsid w:val="00BA4CAD"/>
    <w:rsid w:val="00BA4CAE"/>
    <w:rsid w:val="00BA4E57"/>
    <w:rsid w:val="00BA55A9"/>
    <w:rsid w:val="00BA5B6F"/>
    <w:rsid w:val="00BA5C62"/>
    <w:rsid w:val="00BA5F4A"/>
    <w:rsid w:val="00BA65E8"/>
    <w:rsid w:val="00BA76B0"/>
    <w:rsid w:val="00BA76D6"/>
    <w:rsid w:val="00BB1485"/>
    <w:rsid w:val="00BB1F2E"/>
    <w:rsid w:val="00BB1F79"/>
    <w:rsid w:val="00BB248B"/>
    <w:rsid w:val="00BB3211"/>
    <w:rsid w:val="00BB347F"/>
    <w:rsid w:val="00BB3A15"/>
    <w:rsid w:val="00BB4A73"/>
    <w:rsid w:val="00BB5AC4"/>
    <w:rsid w:val="00BB5B5D"/>
    <w:rsid w:val="00BB6613"/>
    <w:rsid w:val="00BB661C"/>
    <w:rsid w:val="00BB6FCE"/>
    <w:rsid w:val="00BB72EC"/>
    <w:rsid w:val="00BB7399"/>
    <w:rsid w:val="00BB74EF"/>
    <w:rsid w:val="00BB776E"/>
    <w:rsid w:val="00BB7917"/>
    <w:rsid w:val="00BB7C72"/>
    <w:rsid w:val="00BB7F5E"/>
    <w:rsid w:val="00BB7F82"/>
    <w:rsid w:val="00BC02A3"/>
    <w:rsid w:val="00BC09CE"/>
    <w:rsid w:val="00BC14FC"/>
    <w:rsid w:val="00BC18FC"/>
    <w:rsid w:val="00BC1DC1"/>
    <w:rsid w:val="00BC217F"/>
    <w:rsid w:val="00BC2210"/>
    <w:rsid w:val="00BC2446"/>
    <w:rsid w:val="00BC275A"/>
    <w:rsid w:val="00BC2A25"/>
    <w:rsid w:val="00BC2F12"/>
    <w:rsid w:val="00BC3339"/>
    <w:rsid w:val="00BC3646"/>
    <w:rsid w:val="00BC393C"/>
    <w:rsid w:val="00BC3C2B"/>
    <w:rsid w:val="00BC3C4D"/>
    <w:rsid w:val="00BC4251"/>
    <w:rsid w:val="00BC49EA"/>
    <w:rsid w:val="00BC58CE"/>
    <w:rsid w:val="00BC58E5"/>
    <w:rsid w:val="00BC6000"/>
    <w:rsid w:val="00BD0813"/>
    <w:rsid w:val="00BD0C2D"/>
    <w:rsid w:val="00BD14E8"/>
    <w:rsid w:val="00BD2381"/>
    <w:rsid w:val="00BD27CE"/>
    <w:rsid w:val="00BD29AF"/>
    <w:rsid w:val="00BD2A7B"/>
    <w:rsid w:val="00BD2EF1"/>
    <w:rsid w:val="00BD337C"/>
    <w:rsid w:val="00BD3513"/>
    <w:rsid w:val="00BD4730"/>
    <w:rsid w:val="00BD53FA"/>
    <w:rsid w:val="00BD5F51"/>
    <w:rsid w:val="00BD73F2"/>
    <w:rsid w:val="00BD7534"/>
    <w:rsid w:val="00BD7FCE"/>
    <w:rsid w:val="00BE073F"/>
    <w:rsid w:val="00BE294A"/>
    <w:rsid w:val="00BE2E1A"/>
    <w:rsid w:val="00BE4244"/>
    <w:rsid w:val="00BE50CF"/>
    <w:rsid w:val="00BE50FB"/>
    <w:rsid w:val="00BE63BA"/>
    <w:rsid w:val="00BE6C62"/>
    <w:rsid w:val="00BE6F9C"/>
    <w:rsid w:val="00BE7235"/>
    <w:rsid w:val="00BE7817"/>
    <w:rsid w:val="00BE7BD7"/>
    <w:rsid w:val="00BF07CA"/>
    <w:rsid w:val="00BF0843"/>
    <w:rsid w:val="00BF08DE"/>
    <w:rsid w:val="00BF0ACB"/>
    <w:rsid w:val="00BF133D"/>
    <w:rsid w:val="00BF14F6"/>
    <w:rsid w:val="00BF1E3A"/>
    <w:rsid w:val="00BF2B80"/>
    <w:rsid w:val="00BF30A5"/>
    <w:rsid w:val="00BF350E"/>
    <w:rsid w:val="00BF418F"/>
    <w:rsid w:val="00BF4F10"/>
    <w:rsid w:val="00BF54AB"/>
    <w:rsid w:val="00BF5796"/>
    <w:rsid w:val="00BF5A15"/>
    <w:rsid w:val="00BF612D"/>
    <w:rsid w:val="00BF6388"/>
    <w:rsid w:val="00BF6A09"/>
    <w:rsid w:val="00C0012E"/>
    <w:rsid w:val="00C001B3"/>
    <w:rsid w:val="00C005D8"/>
    <w:rsid w:val="00C00746"/>
    <w:rsid w:val="00C016F8"/>
    <w:rsid w:val="00C023A5"/>
    <w:rsid w:val="00C027D6"/>
    <w:rsid w:val="00C03412"/>
    <w:rsid w:val="00C04BB1"/>
    <w:rsid w:val="00C04DB6"/>
    <w:rsid w:val="00C05742"/>
    <w:rsid w:val="00C060D8"/>
    <w:rsid w:val="00C062A6"/>
    <w:rsid w:val="00C079D6"/>
    <w:rsid w:val="00C07E20"/>
    <w:rsid w:val="00C10327"/>
    <w:rsid w:val="00C10947"/>
    <w:rsid w:val="00C10B4E"/>
    <w:rsid w:val="00C118D9"/>
    <w:rsid w:val="00C123C7"/>
    <w:rsid w:val="00C12C4A"/>
    <w:rsid w:val="00C13060"/>
    <w:rsid w:val="00C13071"/>
    <w:rsid w:val="00C1357C"/>
    <w:rsid w:val="00C136AF"/>
    <w:rsid w:val="00C13B6A"/>
    <w:rsid w:val="00C140B7"/>
    <w:rsid w:val="00C14352"/>
    <w:rsid w:val="00C14A0C"/>
    <w:rsid w:val="00C14A83"/>
    <w:rsid w:val="00C1553E"/>
    <w:rsid w:val="00C16498"/>
    <w:rsid w:val="00C164ED"/>
    <w:rsid w:val="00C175C8"/>
    <w:rsid w:val="00C175F8"/>
    <w:rsid w:val="00C200AC"/>
    <w:rsid w:val="00C2025B"/>
    <w:rsid w:val="00C20DD8"/>
    <w:rsid w:val="00C211C7"/>
    <w:rsid w:val="00C21424"/>
    <w:rsid w:val="00C22257"/>
    <w:rsid w:val="00C2272F"/>
    <w:rsid w:val="00C228C6"/>
    <w:rsid w:val="00C22906"/>
    <w:rsid w:val="00C242A2"/>
    <w:rsid w:val="00C2465D"/>
    <w:rsid w:val="00C24F71"/>
    <w:rsid w:val="00C25596"/>
    <w:rsid w:val="00C27648"/>
    <w:rsid w:val="00C27CE8"/>
    <w:rsid w:val="00C3004B"/>
    <w:rsid w:val="00C306E6"/>
    <w:rsid w:val="00C309D3"/>
    <w:rsid w:val="00C31162"/>
    <w:rsid w:val="00C3183D"/>
    <w:rsid w:val="00C320E1"/>
    <w:rsid w:val="00C327B1"/>
    <w:rsid w:val="00C32E8F"/>
    <w:rsid w:val="00C32F9D"/>
    <w:rsid w:val="00C33C69"/>
    <w:rsid w:val="00C33F3C"/>
    <w:rsid w:val="00C34154"/>
    <w:rsid w:val="00C342F6"/>
    <w:rsid w:val="00C3477E"/>
    <w:rsid w:val="00C34969"/>
    <w:rsid w:val="00C34AFF"/>
    <w:rsid w:val="00C3502C"/>
    <w:rsid w:val="00C35BA9"/>
    <w:rsid w:val="00C35EFD"/>
    <w:rsid w:val="00C36365"/>
    <w:rsid w:val="00C3657C"/>
    <w:rsid w:val="00C36D59"/>
    <w:rsid w:val="00C37920"/>
    <w:rsid w:val="00C40B1B"/>
    <w:rsid w:val="00C40D9C"/>
    <w:rsid w:val="00C41356"/>
    <w:rsid w:val="00C418C3"/>
    <w:rsid w:val="00C41DDA"/>
    <w:rsid w:val="00C42AF0"/>
    <w:rsid w:val="00C42FED"/>
    <w:rsid w:val="00C434BD"/>
    <w:rsid w:val="00C43623"/>
    <w:rsid w:val="00C438F3"/>
    <w:rsid w:val="00C44689"/>
    <w:rsid w:val="00C44A8F"/>
    <w:rsid w:val="00C44D0B"/>
    <w:rsid w:val="00C44F2A"/>
    <w:rsid w:val="00C45106"/>
    <w:rsid w:val="00C45221"/>
    <w:rsid w:val="00C45275"/>
    <w:rsid w:val="00C4555A"/>
    <w:rsid w:val="00C469EA"/>
    <w:rsid w:val="00C47323"/>
    <w:rsid w:val="00C50120"/>
    <w:rsid w:val="00C5030C"/>
    <w:rsid w:val="00C50376"/>
    <w:rsid w:val="00C50906"/>
    <w:rsid w:val="00C50A6F"/>
    <w:rsid w:val="00C510DF"/>
    <w:rsid w:val="00C5185E"/>
    <w:rsid w:val="00C51B29"/>
    <w:rsid w:val="00C51B49"/>
    <w:rsid w:val="00C51CD3"/>
    <w:rsid w:val="00C51DFC"/>
    <w:rsid w:val="00C5219C"/>
    <w:rsid w:val="00C52206"/>
    <w:rsid w:val="00C525B6"/>
    <w:rsid w:val="00C526F9"/>
    <w:rsid w:val="00C53989"/>
    <w:rsid w:val="00C53F13"/>
    <w:rsid w:val="00C54143"/>
    <w:rsid w:val="00C54A6D"/>
    <w:rsid w:val="00C54E18"/>
    <w:rsid w:val="00C56483"/>
    <w:rsid w:val="00C60430"/>
    <w:rsid w:val="00C612E5"/>
    <w:rsid w:val="00C61984"/>
    <w:rsid w:val="00C619E0"/>
    <w:rsid w:val="00C619F0"/>
    <w:rsid w:val="00C61BE8"/>
    <w:rsid w:val="00C62129"/>
    <w:rsid w:val="00C62EEC"/>
    <w:rsid w:val="00C636DC"/>
    <w:rsid w:val="00C637CF"/>
    <w:rsid w:val="00C63B7F"/>
    <w:rsid w:val="00C64D10"/>
    <w:rsid w:val="00C656F1"/>
    <w:rsid w:val="00C66305"/>
    <w:rsid w:val="00C677C6"/>
    <w:rsid w:val="00C707CE"/>
    <w:rsid w:val="00C71F21"/>
    <w:rsid w:val="00C72C27"/>
    <w:rsid w:val="00C7301E"/>
    <w:rsid w:val="00C731BC"/>
    <w:rsid w:val="00C748CB"/>
    <w:rsid w:val="00C74D25"/>
    <w:rsid w:val="00C752F6"/>
    <w:rsid w:val="00C7560F"/>
    <w:rsid w:val="00C75DDA"/>
    <w:rsid w:val="00C75DE0"/>
    <w:rsid w:val="00C769ED"/>
    <w:rsid w:val="00C80208"/>
    <w:rsid w:val="00C803B2"/>
    <w:rsid w:val="00C81746"/>
    <w:rsid w:val="00C820D9"/>
    <w:rsid w:val="00C82575"/>
    <w:rsid w:val="00C82BA6"/>
    <w:rsid w:val="00C83069"/>
    <w:rsid w:val="00C834F4"/>
    <w:rsid w:val="00C8371F"/>
    <w:rsid w:val="00C83A3C"/>
    <w:rsid w:val="00C83B92"/>
    <w:rsid w:val="00C83DE5"/>
    <w:rsid w:val="00C84248"/>
    <w:rsid w:val="00C8506B"/>
    <w:rsid w:val="00C863D6"/>
    <w:rsid w:val="00C869E1"/>
    <w:rsid w:val="00C86BE6"/>
    <w:rsid w:val="00C87975"/>
    <w:rsid w:val="00C87DFB"/>
    <w:rsid w:val="00C901FF"/>
    <w:rsid w:val="00C90AAE"/>
    <w:rsid w:val="00C90FF0"/>
    <w:rsid w:val="00C9134D"/>
    <w:rsid w:val="00C91712"/>
    <w:rsid w:val="00C9188B"/>
    <w:rsid w:val="00C918E8"/>
    <w:rsid w:val="00C92DB7"/>
    <w:rsid w:val="00C93384"/>
    <w:rsid w:val="00C9355A"/>
    <w:rsid w:val="00C94B3C"/>
    <w:rsid w:val="00C94B71"/>
    <w:rsid w:val="00C96103"/>
    <w:rsid w:val="00C961C7"/>
    <w:rsid w:val="00CA09EB"/>
    <w:rsid w:val="00CA0EBD"/>
    <w:rsid w:val="00CA0F4C"/>
    <w:rsid w:val="00CA28C6"/>
    <w:rsid w:val="00CA3104"/>
    <w:rsid w:val="00CA339E"/>
    <w:rsid w:val="00CA3B96"/>
    <w:rsid w:val="00CA3E30"/>
    <w:rsid w:val="00CA4FB9"/>
    <w:rsid w:val="00CA50DE"/>
    <w:rsid w:val="00CA5590"/>
    <w:rsid w:val="00CA5D65"/>
    <w:rsid w:val="00CA65D5"/>
    <w:rsid w:val="00CA7C7F"/>
    <w:rsid w:val="00CB0615"/>
    <w:rsid w:val="00CB06E4"/>
    <w:rsid w:val="00CB0B0C"/>
    <w:rsid w:val="00CB1010"/>
    <w:rsid w:val="00CB1924"/>
    <w:rsid w:val="00CB1D5E"/>
    <w:rsid w:val="00CB1DBC"/>
    <w:rsid w:val="00CB1E23"/>
    <w:rsid w:val="00CB3106"/>
    <w:rsid w:val="00CB32AB"/>
    <w:rsid w:val="00CB442E"/>
    <w:rsid w:val="00CB4CB8"/>
    <w:rsid w:val="00CB4EE7"/>
    <w:rsid w:val="00CB5978"/>
    <w:rsid w:val="00CB5C85"/>
    <w:rsid w:val="00CB63E6"/>
    <w:rsid w:val="00CB6692"/>
    <w:rsid w:val="00CB6BCD"/>
    <w:rsid w:val="00CB6EAF"/>
    <w:rsid w:val="00CC0716"/>
    <w:rsid w:val="00CC0C43"/>
    <w:rsid w:val="00CC1681"/>
    <w:rsid w:val="00CC24C0"/>
    <w:rsid w:val="00CC2F29"/>
    <w:rsid w:val="00CC3428"/>
    <w:rsid w:val="00CC3A22"/>
    <w:rsid w:val="00CC3D3D"/>
    <w:rsid w:val="00CC4EB1"/>
    <w:rsid w:val="00CC500F"/>
    <w:rsid w:val="00CC5148"/>
    <w:rsid w:val="00CC5308"/>
    <w:rsid w:val="00CC5487"/>
    <w:rsid w:val="00CC54E5"/>
    <w:rsid w:val="00CC5692"/>
    <w:rsid w:val="00CC569D"/>
    <w:rsid w:val="00CC5CAA"/>
    <w:rsid w:val="00CC5CFF"/>
    <w:rsid w:val="00CC6465"/>
    <w:rsid w:val="00CC6987"/>
    <w:rsid w:val="00CC69A1"/>
    <w:rsid w:val="00CC6A75"/>
    <w:rsid w:val="00CC6FF1"/>
    <w:rsid w:val="00CC703D"/>
    <w:rsid w:val="00CC712E"/>
    <w:rsid w:val="00CC72E6"/>
    <w:rsid w:val="00CC77C3"/>
    <w:rsid w:val="00CD03BA"/>
    <w:rsid w:val="00CD1468"/>
    <w:rsid w:val="00CD1516"/>
    <w:rsid w:val="00CD16C8"/>
    <w:rsid w:val="00CD2F54"/>
    <w:rsid w:val="00CD346E"/>
    <w:rsid w:val="00CD3B0D"/>
    <w:rsid w:val="00CD4E37"/>
    <w:rsid w:val="00CD4EC2"/>
    <w:rsid w:val="00CD5164"/>
    <w:rsid w:val="00CD55BC"/>
    <w:rsid w:val="00CD5762"/>
    <w:rsid w:val="00CD750C"/>
    <w:rsid w:val="00CD789A"/>
    <w:rsid w:val="00CD7B2A"/>
    <w:rsid w:val="00CD7BE6"/>
    <w:rsid w:val="00CE0081"/>
    <w:rsid w:val="00CE09AF"/>
    <w:rsid w:val="00CE13E7"/>
    <w:rsid w:val="00CE1729"/>
    <w:rsid w:val="00CE1B2D"/>
    <w:rsid w:val="00CE1E85"/>
    <w:rsid w:val="00CE2274"/>
    <w:rsid w:val="00CE2304"/>
    <w:rsid w:val="00CE2409"/>
    <w:rsid w:val="00CE2CD1"/>
    <w:rsid w:val="00CE36BE"/>
    <w:rsid w:val="00CE3E1E"/>
    <w:rsid w:val="00CE47FC"/>
    <w:rsid w:val="00CE5449"/>
    <w:rsid w:val="00CE559B"/>
    <w:rsid w:val="00CE5EC7"/>
    <w:rsid w:val="00CE6073"/>
    <w:rsid w:val="00CE6FED"/>
    <w:rsid w:val="00CE73B9"/>
    <w:rsid w:val="00CF0180"/>
    <w:rsid w:val="00CF07D7"/>
    <w:rsid w:val="00CF09C1"/>
    <w:rsid w:val="00CF0C9F"/>
    <w:rsid w:val="00CF10FA"/>
    <w:rsid w:val="00CF2425"/>
    <w:rsid w:val="00CF2FBE"/>
    <w:rsid w:val="00CF312B"/>
    <w:rsid w:val="00CF35C0"/>
    <w:rsid w:val="00CF3E3F"/>
    <w:rsid w:val="00CF3E99"/>
    <w:rsid w:val="00CF3EDA"/>
    <w:rsid w:val="00CF4066"/>
    <w:rsid w:val="00CF406D"/>
    <w:rsid w:val="00CF46E1"/>
    <w:rsid w:val="00CF4AFA"/>
    <w:rsid w:val="00CF4C13"/>
    <w:rsid w:val="00CF4CC0"/>
    <w:rsid w:val="00CF4E59"/>
    <w:rsid w:val="00CF5EC6"/>
    <w:rsid w:val="00CF6608"/>
    <w:rsid w:val="00CF68A2"/>
    <w:rsid w:val="00CF76FB"/>
    <w:rsid w:val="00CF7B29"/>
    <w:rsid w:val="00D0016A"/>
    <w:rsid w:val="00D007F1"/>
    <w:rsid w:val="00D008C1"/>
    <w:rsid w:val="00D01D74"/>
    <w:rsid w:val="00D0211B"/>
    <w:rsid w:val="00D02496"/>
    <w:rsid w:val="00D02A9F"/>
    <w:rsid w:val="00D02C41"/>
    <w:rsid w:val="00D02CCB"/>
    <w:rsid w:val="00D02DB7"/>
    <w:rsid w:val="00D039AB"/>
    <w:rsid w:val="00D03F0F"/>
    <w:rsid w:val="00D040DC"/>
    <w:rsid w:val="00D04D9B"/>
    <w:rsid w:val="00D06CD2"/>
    <w:rsid w:val="00D07466"/>
    <w:rsid w:val="00D07709"/>
    <w:rsid w:val="00D07722"/>
    <w:rsid w:val="00D07C0B"/>
    <w:rsid w:val="00D07C6E"/>
    <w:rsid w:val="00D07E2B"/>
    <w:rsid w:val="00D1066E"/>
    <w:rsid w:val="00D1082B"/>
    <w:rsid w:val="00D10B16"/>
    <w:rsid w:val="00D119A0"/>
    <w:rsid w:val="00D119B7"/>
    <w:rsid w:val="00D11B1A"/>
    <w:rsid w:val="00D13192"/>
    <w:rsid w:val="00D1366D"/>
    <w:rsid w:val="00D1466A"/>
    <w:rsid w:val="00D14C7E"/>
    <w:rsid w:val="00D15487"/>
    <w:rsid w:val="00D15703"/>
    <w:rsid w:val="00D15708"/>
    <w:rsid w:val="00D157CC"/>
    <w:rsid w:val="00D15BA4"/>
    <w:rsid w:val="00D16256"/>
    <w:rsid w:val="00D1645F"/>
    <w:rsid w:val="00D1651A"/>
    <w:rsid w:val="00D174EC"/>
    <w:rsid w:val="00D17A08"/>
    <w:rsid w:val="00D17C8C"/>
    <w:rsid w:val="00D2030F"/>
    <w:rsid w:val="00D205A4"/>
    <w:rsid w:val="00D2077D"/>
    <w:rsid w:val="00D20C2E"/>
    <w:rsid w:val="00D21C7F"/>
    <w:rsid w:val="00D21CFB"/>
    <w:rsid w:val="00D2236B"/>
    <w:rsid w:val="00D230DC"/>
    <w:rsid w:val="00D24DB7"/>
    <w:rsid w:val="00D2659D"/>
    <w:rsid w:val="00D26686"/>
    <w:rsid w:val="00D26A39"/>
    <w:rsid w:val="00D26C6C"/>
    <w:rsid w:val="00D26F80"/>
    <w:rsid w:val="00D27CE2"/>
    <w:rsid w:val="00D305C6"/>
    <w:rsid w:val="00D307EA"/>
    <w:rsid w:val="00D30848"/>
    <w:rsid w:val="00D30D27"/>
    <w:rsid w:val="00D31A80"/>
    <w:rsid w:val="00D31B91"/>
    <w:rsid w:val="00D32C3B"/>
    <w:rsid w:val="00D32EF6"/>
    <w:rsid w:val="00D34156"/>
    <w:rsid w:val="00D34D76"/>
    <w:rsid w:val="00D354AD"/>
    <w:rsid w:val="00D354C5"/>
    <w:rsid w:val="00D360B6"/>
    <w:rsid w:val="00D36A2D"/>
    <w:rsid w:val="00D36B5E"/>
    <w:rsid w:val="00D37775"/>
    <w:rsid w:val="00D4003A"/>
    <w:rsid w:val="00D4017B"/>
    <w:rsid w:val="00D405AF"/>
    <w:rsid w:val="00D408B3"/>
    <w:rsid w:val="00D40C74"/>
    <w:rsid w:val="00D419AF"/>
    <w:rsid w:val="00D420C0"/>
    <w:rsid w:val="00D426A1"/>
    <w:rsid w:val="00D42EB6"/>
    <w:rsid w:val="00D44055"/>
    <w:rsid w:val="00D44138"/>
    <w:rsid w:val="00D444DE"/>
    <w:rsid w:val="00D4451C"/>
    <w:rsid w:val="00D44CD2"/>
    <w:rsid w:val="00D45129"/>
    <w:rsid w:val="00D455D9"/>
    <w:rsid w:val="00D46668"/>
    <w:rsid w:val="00D47FD0"/>
    <w:rsid w:val="00D50EFA"/>
    <w:rsid w:val="00D50F77"/>
    <w:rsid w:val="00D51E91"/>
    <w:rsid w:val="00D522EC"/>
    <w:rsid w:val="00D5235D"/>
    <w:rsid w:val="00D52AE0"/>
    <w:rsid w:val="00D53847"/>
    <w:rsid w:val="00D54167"/>
    <w:rsid w:val="00D54A06"/>
    <w:rsid w:val="00D5506F"/>
    <w:rsid w:val="00D5515D"/>
    <w:rsid w:val="00D55E9C"/>
    <w:rsid w:val="00D55F05"/>
    <w:rsid w:val="00D561DD"/>
    <w:rsid w:val="00D56A53"/>
    <w:rsid w:val="00D5722D"/>
    <w:rsid w:val="00D5784A"/>
    <w:rsid w:val="00D60344"/>
    <w:rsid w:val="00D6046F"/>
    <w:rsid w:val="00D60FD2"/>
    <w:rsid w:val="00D613F7"/>
    <w:rsid w:val="00D61960"/>
    <w:rsid w:val="00D61D42"/>
    <w:rsid w:val="00D61E63"/>
    <w:rsid w:val="00D6225C"/>
    <w:rsid w:val="00D62E1B"/>
    <w:rsid w:val="00D6345C"/>
    <w:rsid w:val="00D6472E"/>
    <w:rsid w:val="00D656ED"/>
    <w:rsid w:val="00D65E52"/>
    <w:rsid w:val="00D6619C"/>
    <w:rsid w:val="00D6622A"/>
    <w:rsid w:val="00D665E8"/>
    <w:rsid w:val="00D66FCE"/>
    <w:rsid w:val="00D674CF"/>
    <w:rsid w:val="00D679E7"/>
    <w:rsid w:val="00D67ED8"/>
    <w:rsid w:val="00D70083"/>
    <w:rsid w:val="00D71346"/>
    <w:rsid w:val="00D71542"/>
    <w:rsid w:val="00D71A5B"/>
    <w:rsid w:val="00D72D37"/>
    <w:rsid w:val="00D73403"/>
    <w:rsid w:val="00D73C69"/>
    <w:rsid w:val="00D7436D"/>
    <w:rsid w:val="00D76213"/>
    <w:rsid w:val="00D765C2"/>
    <w:rsid w:val="00D76E93"/>
    <w:rsid w:val="00D774BA"/>
    <w:rsid w:val="00D77576"/>
    <w:rsid w:val="00D779AB"/>
    <w:rsid w:val="00D77B82"/>
    <w:rsid w:val="00D807A8"/>
    <w:rsid w:val="00D820D9"/>
    <w:rsid w:val="00D82678"/>
    <w:rsid w:val="00D82BFC"/>
    <w:rsid w:val="00D83A93"/>
    <w:rsid w:val="00D83CF9"/>
    <w:rsid w:val="00D84256"/>
    <w:rsid w:val="00D848D0"/>
    <w:rsid w:val="00D84B82"/>
    <w:rsid w:val="00D84D5D"/>
    <w:rsid w:val="00D850EA"/>
    <w:rsid w:val="00D85176"/>
    <w:rsid w:val="00D8535F"/>
    <w:rsid w:val="00D857C2"/>
    <w:rsid w:val="00D85894"/>
    <w:rsid w:val="00D863AA"/>
    <w:rsid w:val="00D86A3A"/>
    <w:rsid w:val="00D86EF4"/>
    <w:rsid w:val="00D87C24"/>
    <w:rsid w:val="00D87D5D"/>
    <w:rsid w:val="00D87F87"/>
    <w:rsid w:val="00D903F6"/>
    <w:rsid w:val="00D907FB"/>
    <w:rsid w:val="00D908B1"/>
    <w:rsid w:val="00D90C65"/>
    <w:rsid w:val="00D91681"/>
    <w:rsid w:val="00D91764"/>
    <w:rsid w:val="00D9276F"/>
    <w:rsid w:val="00D9293C"/>
    <w:rsid w:val="00D92DCE"/>
    <w:rsid w:val="00D93419"/>
    <w:rsid w:val="00D947E0"/>
    <w:rsid w:val="00D94D48"/>
    <w:rsid w:val="00D9517B"/>
    <w:rsid w:val="00D95D3F"/>
    <w:rsid w:val="00D964B6"/>
    <w:rsid w:val="00D96844"/>
    <w:rsid w:val="00D97017"/>
    <w:rsid w:val="00D9729D"/>
    <w:rsid w:val="00D97692"/>
    <w:rsid w:val="00DA0DC1"/>
    <w:rsid w:val="00DA14A7"/>
    <w:rsid w:val="00DA16B0"/>
    <w:rsid w:val="00DA1972"/>
    <w:rsid w:val="00DA1CB2"/>
    <w:rsid w:val="00DA1D07"/>
    <w:rsid w:val="00DA1DEC"/>
    <w:rsid w:val="00DA262F"/>
    <w:rsid w:val="00DA2632"/>
    <w:rsid w:val="00DA28AE"/>
    <w:rsid w:val="00DA2D5D"/>
    <w:rsid w:val="00DA38B0"/>
    <w:rsid w:val="00DA3DA8"/>
    <w:rsid w:val="00DA3E15"/>
    <w:rsid w:val="00DA4C17"/>
    <w:rsid w:val="00DA4D41"/>
    <w:rsid w:val="00DA4D68"/>
    <w:rsid w:val="00DA573A"/>
    <w:rsid w:val="00DA68C0"/>
    <w:rsid w:val="00DA6E03"/>
    <w:rsid w:val="00DA722D"/>
    <w:rsid w:val="00DA77F0"/>
    <w:rsid w:val="00DB026E"/>
    <w:rsid w:val="00DB0546"/>
    <w:rsid w:val="00DB05CD"/>
    <w:rsid w:val="00DB07DA"/>
    <w:rsid w:val="00DB0839"/>
    <w:rsid w:val="00DB0893"/>
    <w:rsid w:val="00DB1886"/>
    <w:rsid w:val="00DB1DB6"/>
    <w:rsid w:val="00DB2106"/>
    <w:rsid w:val="00DB23CC"/>
    <w:rsid w:val="00DB5111"/>
    <w:rsid w:val="00DB5A3A"/>
    <w:rsid w:val="00DB5FC1"/>
    <w:rsid w:val="00DB67B1"/>
    <w:rsid w:val="00DB6C9E"/>
    <w:rsid w:val="00DB7D0E"/>
    <w:rsid w:val="00DC0967"/>
    <w:rsid w:val="00DC0A1D"/>
    <w:rsid w:val="00DC0B5A"/>
    <w:rsid w:val="00DC0B8A"/>
    <w:rsid w:val="00DC1A1C"/>
    <w:rsid w:val="00DC23BB"/>
    <w:rsid w:val="00DC2407"/>
    <w:rsid w:val="00DC26F0"/>
    <w:rsid w:val="00DC2818"/>
    <w:rsid w:val="00DC35BA"/>
    <w:rsid w:val="00DC3652"/>
    <w:rsid w:val="00DC36A0"/>
    <w:rsid w:val="00DC3C60"/>
    <w:rsid w:val="00DC4447"/>
    <w:rsid w:val="00DC4ADC"/>
    <w:rsid w:val="00DC517D"/>
    <w:rsid w:val="00DC531F"/>
    <w:rsid w:val="00DC6E29"/>
    <w:rsid w:val="00DC7078"/>
    <w:rsid w:val="00DC77CB"/>
    <w:rsid w:val="00DC79DF"/>
    <w:rsid w:val="00DD194F"/>
    <w:rsid w:val="00DD1F9F"/>
    <w:rsid w:val="00DD22C9"/>
    <w:rsid w:val="00DD2595"/>
    <w:rsid w:val="00DD31F5"/>
    <w:rsid w:val="00DD3710"/>
    <w:rsid w:val="00DD3B53"/>
    <w:rsid w:val="00DD3E32"/>
    <w:rsid w:val="00DD3F79"/>
    <w:rsid w:val="00DD4D94"/>
    <w:rsid w:val="00DD4EBB"/>
    <w:rsid w:val="00DD57A0"/>
    <w:rsid w:val="00DD58AD"/>
    <w:rsid w:val="00DD63D2"/>
    <w:rsid w:val="00DD6826"/>
    <w:rsid w:val="00DD6D82"/>
    <w:rsid w:val="00DD7377"/>
    <w:rsid w:val="00DD739B"/>
    <w:rsid w:val="00DD7D6A"/>
    <w:rsid w:val="00DE0466"/>
    <w:rsid w:val="00DE06BA"/>
    <w:rsid w:val="00DE06D7"/>
    <w:rsid w:val="00DE0B88"/>
    <w:rsid w:val="00DE157E"/>
    <w:rsid w:val="00DE234C"/>
    <w:rsid w:val="00DE2357"/>
    <w:rsid w:val="00DE2A50"/>
    <w:rsid w:val="00DE2DD8"/>
    <w:rsid w:val="00DE3626"/>
    <w:rsid w:val="00DE45F8"/>
    <w:rsid w:val="00DE4A04"/>
    <w:rsid w:val="00DE51D6"/>
    <w:rsid w:val="00DE53B2"/>
    <w:rsid w:val="00DE56CC"/>
    <w:rsid w:val="00DE577D"/>
    <w:rsid w:val="00DE581F"/>
    <w:rsid w:val="00DE5FC0"/>
    <w:rsid w:val="00DE625A"/>
    <w:rsid w:val="00DE6535"/>
    <w:rsid w:val="00DE65F0"/>
    <w:rsid w:val="00DE6D69"/>
    <w:rsid w:val="00DE7005"/>
    <w:rsid w:val="00DF0360"/>
    <w:rsid w:val="00DF05B0"/>
    <w:rsid w:val="00DF0F67"/>
    <w:rsid w:val="00DF18DA"/>
    <w:rsid w:val="00DF1BE5"/>
    <w:rsid w:val="00DF30E6"/>
    <w:rsid w:val="00DF3202"/>
    <w:rsid w:val="00DF33B3"/>
    <w:rsid w:val="00DF3895"/>
    <w:rsid w:val="00DF38B9"/>
    <w:rsid w:val="00DF39A5"/>
    <w:rsid w:val="00DF3FED"/>
    <w:rsid w:val="00DF4096"/>
    <w:rsid w:val="00DF4589"/>
    <w:rsid w:val="00DF5291"/>
    <w:rsid w:val="00DF5798"/>
    <w:rsid w:val="00DF61F3"/>
    <w:rsid w:val="00DF7CB1"/>
    <w:rsid w:val="00E005D0"/>
    <w:rsid w:val="00E0111D"/>
    <w:rsid w:val="00E015F6"/>
    <w:rsid w:val="00E01F49"/>
    <w:rsid w:val="00E03E22"/>
    <w:rsid w:val="00E0502F"/>
    <w:rsid w:val="00E05317"/>
    <w:rsid w:val="00E062D2"/>
    <w:rsid w:val="00E06D8C"/>
    <w:rsid w:val="00E072EB"/>
    <w:rsid w:val="00E07A1D"/>
    <w:rsid w:val="00E11443"/>
    <w:rsid w:val="00E11E67"/>
    <w:rsid w:val="00E11E6F"/>
    <w:rsid w:val="00E1355F"/>
    <w:rsid w:val="00E13605"/>
    <w:rsid w:val="00E13B0F"/>
    <w:rsid w:val="00E13FDB"/>
    <w:rsid w:val="00E14442"/>
    <w:rsid w:val="00E14CD9"/>
    <w:rsid w:val="00E15E4B"/>
    <w:rsid w:val="00E17689"/>
    <w:rsid w:val="00E217A9"/>
    <w:rsid w:val="00E21ADC"/>
    <w:rsid w:val="00E2249E"/>
    <w:rsid w:val="00E234F2"/>
    <w:rsid w:val="00E23C2C"/>
    <w:rsid w:val="00E2532F"/>
    <w:rsid w:val="00E25BC7"/>
    <w:rsid w:val="00E2765B"/>
    <w:rsid w:val="00E27774"/>
    <w:rsid w:val="00E3123B"/>
    <w:rsid w:val="00E31B49"/>
    <w:rsid w:val="00E31C3F"/>
    <w:rsid w:val="00E31EAB"/>
    <w:rsid w:val="00E3235D"/>
    <w:rsid w:val="00E33575"/>
    <w:rsid w:val="00E33A9F"/>
    <w:rsid w:val="00E33AF9"/>
    <w:rsid w:val="00E33F05"/>
    <w:rsid w:val="00E3413C"/>
    <w:rsid w:val="00E3489D"/>
    <w:rsid w:val="00E34FD7"/>
    <w:rsid w:val="00E36C0F"/>
    <w:rsid w:val="00E37947"/>
    <w:rsid w:val="00E37DFB"/>
    <w:rsid w:val="00E40177"/>
    <w:rsid w:val="00E401A5"/>
    <w:rsid w:val="00E40212"/>
    <w:rsid w:val="00E40DF8"/>
    <w:rsid w:val="00E40FF2"/>
    <w:rsid w:val="00E412C4"/>
    <w:rsid w:val="00E43375"/>
    <w:rsid w:val="00E435E0"/>
    <w:rsid w:val="00E45624"/>
    <w:rsid w:val="00E45C18"/>
    <w:rsid w:val="00E45CB6"/>
    <w:rsid w:val="00E4630F"/>
    <w:rsid w:val="00E46C14"/>
    <w:rsid w:val="00E4718F"/>
    <w:rsid w:val="00E475D2"/>
    <w:rsid w:val="00E476FF"/>
    <w:rsid w:val="00E4777F"/>
    <w:rsid w:val="00E4792E"/>
    <w:rsid w:val="00E4795D"/>
    <w:rsid w:val="00E47EF4"/>
    <w:rsid w:val="00E5013B"/>
    <w:rsid w:val="00E50FE8"/>
    <w:rsid w:val="00E51410"/>
    <w:rsid w:val="00E516D1"/>
    <w:rsid w:val="00E51A0D"/>
    <w:rsid w:val="00E51BEB"/>
    <w:rsid w:val="00E526FE"/>
    <w:rsid w:val="00E52DB0"/>
    <w:rsid w:val="00E52EDF"/>
    <w:rsid w:val="00E540B8"/>
    <w:rsid w:val="00E5424D"/>
    <w:rsid w:val="00E547E0"/>
    <w:rsid w:val="00E556A1"/>
    <w:rsid w:val="00E5577E"/>
    <w:rsid w:val="00E55DB8"/>
    <w:rsid w:val="00E55EB4"/>
    <w:rsid w:val="00E5640A"/>
    <w:rsid w:val="00E569B7"/>
    <w:rsid w:val="00E57581"/>
    <w:rsid w:val="00E57EFB"/>
    <w:rsid w:val="00E60939"/>
    <w:rsid w:val="00E60E6C"/>
    <w:rsid w:val="00E61150"/>
    <w:rsid w:val="00E61759"/>
    <w:rsid w:val="00E61BBE"/>
    <w:rsid w:val="00E61E55"/>
    <w:rsid w:val="00E61F75"/>
    <w:rsid w:val="00E620C5"/>
    <w:rsid w:val="00E623DA"/>
    <w:rsid w:val="00E625E9"/>
    <w:rsid w:val="00E638C1"/>
    <w:rsid w:val="00E639A7"/>
    <w:rsid w:val="00E63CC9"/>
    <w:rsid w:val="00E63F7C"/>
    <w:rsid w:val="00E64F5D"/>
    <w:rsid w:val="00E65061"/>
    <w:rsid w:val="00E65245"/>
    <w:rsid w:val="00E65724"/>
    <w:rsid w:val="00E6675F"/>
    <w:rsid w:val="00E66E60"/>
    <w:rsid w:val="00E66FAE"/>
    <w:rsid w:val="00E675A4"/>
    <w:rsid w:val="00E6799C"/>
    <w:rsid w:val="00E67B16"/>
    <w:rsid w:val="00E67BFB"/>
    <w:rsid w:val="00E67FF2"/>
    <w:rsid w:val="00E706C5"/>
    <w:rsid w:val="00E711F7"/>
    <w:rsid w:val="00E71242"/>
    <w:rsid w:val="00E7184B"/>
    <w:rsid w:val="00E718EE"/>
    <w:rsid w:val="00E7368E"/>
    <w:rsid w:val="00E73697"/>
    <w:rsid w:val="00E73DB6"/>
    <w:rsid w:val="00E749DB"/>
    <w:rsid w:val="00E74AA6"/>
    <w:rsid w:val="00E74F83"/>
    <w:rsid w:val="00E75FF7"/>
    <w:rsid w:val="00E76613"/>
    <w:rsid w:val="00E76621"/>
    <w:rsid w:val="00E76DAF"/>
    <w:rsid w:val="00E77C54"/>
    <w:rsid w:val="00E80214"/>
    <w:rsid w:val="00E80B16"/>
    <w:rsid w:val="00E80E67"/>
    <w:rsid w:val="00E8168F"/>
    <w:rsid w:val="00E81918"/>
    <w:rsid w:val="00E81A91"/>
    <w:rsid w:val="00E81B3F"/>
    <w:rsid w:val="00E829B6"/>
    <w:rsid w:val="00E82B03"/>
    <w:rsid w:val="00E83A4B"/>
    <w:rsid w:val="00E83F35"/>
    <w:rsid w:val="00E84A26"/>
    <w:rsid w:val="00E84CBB"/>
    <w:rsid w:val="00E856B2"/>
    <w:rsid w:val="00E857D6"/>
    <w:rsid w:val="00E8583C"/>
    <w:rsid w:val="00E8593F"/>
    <w:rsid w:val="00E8702B"/>
    <w:rsid w:val="00E908D9"/>
    <w:rsid w:val="00E91388"/>
    <w:rsid w:val="00E91C1A"/>
    <w:rsid w:val="00E92D17"/>
    <w:rsid w:val="00E93314"/>
    <w:rsid w:val="00E94015"/>
    <w:rsid w:val="00E946CF"/>
    <w:rsid w:val="00E951AC"/>
    <w:rsid w:val="00E953BF"/>
    <w:rsid w:val="00E9595A"/>
    <w:rsid w:val="00E962EC"/>
    <w:rsid w:val="00E96335"/>
    <w:rsid w:val="00E9673A"/>
    <w:rsid w:val="00E969C7"/>
    <w:rsid w:val="00E96B31"/>
    <w:rsid w:val="00E96C6D"/>
    <w:rsid w:val="00E9720C"/>
    <w:rsid w:val="00E9726F"/>
    <w:rsid w:val="00E97D0D"/>
    <w:rsid w:val="00EA244F"/>
    <w:rsid w:val="00EA324D"/>
    <w:rsid w:val="00EA325F"/>
    <w:rsid w:val="00EA360E"/>
    <w:rsid w:val="00EA3A26"/>
    <w:rsid w:val="00EA3AF2"/>
    <w:rsid w:val="00EA3C23"/>
    <w:rsid w:val="00EA4B08"/>
    <w:rsid w:val="00EA5521"/>
    <w:rsid w:val="00EA5567"/>
    <w:rsid w:val="00EA55B8"/>
    <w:rsid w:val="00EA57E1"/>
    <w:rsid w:val="00EA6713"/>
    <w:rsid w:val="00EA70DF"/>
    <w:rsid w:val="00EA7FF0"/>
    <w:rsid w:val="00EB066F"/>
    <w:rsid w:val="00EB075A"/>
    <w:rsid w:val="00EB0948"/>
    <w:rsid w:val="00EB146F"/>
    <w:rsid w:val="00EB172E"/>
    <w:rsid w:val="00EB1A3A"/>
    <w:rsid w:val="00EB2049"/>
    <w:rsid w:val="00EB2397"/>
    <w:rsid w:val="00EB45CD"/>
    <w:rsid w:val="00EB4AF8"/>
    <w:rsid w:val="00EB4BFE"/>
    <w:rsid w:val="00EB4E77"/>
    <w:rsid w:val="00EB4F68"/>
    <w:rsid w:val="00EB53C4"/>
    <w:rsid w:val="00EB540B"/>
    <w:rsid w:val="00EB6D1E"/>
    <w:rsid w:val="00EB6EDD"/>
    <w:rsid w:val="00EB72CC"/>
    <w:rsid w:val="00EB7655"/>
    <w:rsid w:val="00EB7799"/>
    <w:rsid w:val="00EB7D57"/>
    <w:rsid w:val="00EC0330"/>
    <w:rsid w:val="00EC0848"/>
    <w:rsid w:val="00EC0C4C"/>
    <w:rsid w:val="00EC0D54"/>
    <w:rsid w:val="00EC1378"/>
    <w:rsid w:val="00EC1742"/>
    <w:rsid w:val="00EC178B"/>
    <w:rsid w:val="00EC238F"/>
    <w:rsid w:val="00EC2522"/>
    <w:rsid w:val="00EC2A80"/>
    <w:rsid w:val="00EC2B5E"/>
    <w:rsid w:val="00EC2CAC"/>
    <w:rsid w:val="00EC3774"/>
    <w:rsid w:val="00EC40F2"/>
    <w:rsid w:val="00EC4FFC"/>
    <w:rsid w:val="00EC5158"/>
    <w:rsid w:val="00EC5992"/>
    <w:rsid w:val="00EC5E00"/>
    <w:rsid w:val="00EC60FB"/>
    <w:rsid w:val="00EC6125"/>
    <w:rsid w:val="00EC654F"/>
    <w:rsid w:val="00ED0043"/>
    <w:rsid w:val="00ED05AB"/>
    <w:rsid w:val="00ED05E0"/>
    <w:rsid w:val="00ED1F3F"/>
    <w:rsid w:val="00ED2B03"/>
    <w:rsid w:val="00ED2CC0"/>
    <w:rsid w:val="00ED38E3"/>
    <w:rsid w:val="00ED3CDF"/>
    <w:rsid w:val="00ED3EC0"/>
    <w:rsid w:val="00ED4101"/>
    <w:rsid w:val="00ED4762"/>
    <w:rsid w:val="00ED4B07"/>
    <w:rsid w:val="00ED5019"/>
    <w:rsid w:val="00ED5E19"/>
    <w:rsid w:val="00ED6CD5"/>
    <w:rsid w:val="00ED7FE2"/>
    <w:rsid w:val="00EE0130"/>
    <w:rsid w:val="00EE2A70"/>
    <w:rsid w:val="00EE2E43"/>
    <w:rsid w:val="00EE3540"/>
    <w:rsid w:val="00EE36C8"/>
    <w:rsid w:val="00EE3C0A"/>
    <w:rsid w:val="00EE4615"/>
    <w:rsid w:val="00EE4811"/>
    <w:rsid w:val="00EE4D95"/>
    <w:rsid w:val="00EE578D"/>
    <w:rsid w:val="00EE584C"/>
    <w:rsid w:val="00EE5A3C"/>
    <w:rsid w:val="00EE5BD8"/>
    <w:rsid w:val="00EE5DD1"/>
    <w:rsid w:val="00EE605F"/>
    <w:rsid w:val="00EE6BDB"/>
    <w:rsid w:val="00EE7073"/>
    <w:rsid w:val="00EE756D"/>
    <w:rsid w:val="00EF0623"/>
    <w:rsid w:val="00EF11BD"/>
    <w:rsid w:val="00EF23BA"/>
    <w:rsid w:val="00EF2451"/>
    <w:rsid w:val="00EF252F"/>
    <w:rsid w:val="00EF253B"/>
    <w:rsid w:val="00EF2797"/>
    <w:rsid w:val="00EF293C"/>
    <w:rsid w:val="00EF324B"/>
    <w:rsid w:val="00EF42EB"/>
    <w:rsid w:val="00EF4829"/>
    <w:rsid w:val="00EF4D9E"/>
    <w:rsid w:val="00EF55B6"/>
    <w:rsid w:val="00EF5AD8"/>
    <w:rsid w:val="00EF6066"/>
    <w:rsid w:val="00EF7247"/>
    <w:rsid w:val="00EF75F9"/>
    <w:rsid w:val="00EF7806"/>
    <w:rsid w:val="00F00537"/>
    <w:rsid w:val="00F00724"/>
    <w:rsid w:val="00F012AB"/>
    <w:rsid w:val="00F01DB6"/>
    <w:rsid w:val="00F0217D"/>
    <w:rsid w:val="00F02206"/>
    <w:rsid w:val="00F024F1"/>
    <w:rsid w:val="00F02C65"/>
    <w:rsid w:val="00F02D8C"/>
    <w:rsid w:val="00F03222"/>
    <w:rsid w:val="00F0327F"/>
    <w:rsid w:val="00F036D7"/>
    <w:rsid w:val="00F03B8E"/>
    <w:rsid w:val="00F043FE"/>
    <w:rsid w:val="00F05813"/>
    <w:rsid w:val="00F0708F"/>
    <w:rsid w:val="00F076EA"/>
    <w:rsid w:val="00F07DBE"/>
    <w:rsid w:val="00F105C6"/>
    <w:rsid w:val="00F113EF"/>
    <w:rsid w:val="00F114D3"/>
    <w:rsid w:val="00F11C54"/>
    <w:rsid w:val="00F123B4"/>
    <w:rsid w:val="00F12A89"/>
    <w:rsid w:val="00F134BD"/>
    <w:rsid w:val="00F13982"/>
    <w:rsid w:val="00F14268"/>
    <w:rsid w:val="00F14510"/>
    <w:rsid w:val="00F145CD"/>
    <w:rsid w:val="00F14668"/>
    <w:rsid w:val="00F14BF4"/>
    <w:rsid w:val="00F15984"/>
    <w:rsid w:val="00F15D45"/>
    <w:rsid w:val="00F16620"/>
    <w:rsid w:val="00F1671B"/>
    <w:rsid w:val="00F16C57"/>
    <w:rsid w:val="00F16CF6"/>
    <w:rsid w:val="00F172BA"/>
    <w:rsid w:val="00F17C70"/>
    <w:rsid w:val="00F17E8A"/>
    <w:rsid w:val="00F208A8"/>
    <w:rsid w:val="00F20BF9"/>
    <w:rsid w:val="00F223B6"/>
    <w:rsid w:val="00F22D15"/>
    <w:rsid w:val="00F22D63"/>
    <w:rsid w:val="00F23051"/>
    <w:rsid w:val="00F23B8B"/>
    <w:rsid w:val="00F24021"/>
    <w:rsid w:val="00F253C4"/>
    <w:rsid w:val="00F254E2"/>
    <w:rsid w:val="00F25DC0"/>
    <w:rsid w:val="00F25F64"/>
    <w:rsid w:val="00F26627"/>
    <w:rsid w:val="00F26711"/>
    <w:rsid w:val="00F275EF"/>
    <w:rsid w:val="00F277FC"/>
    <w:rsid w:val="00F27EA6"/>
    <w:rsid w:val="00F30475"/>
    <w:rsid w:val="00F304EE"/>
    <w:rsid w:val="00F3050E"/>
    <w:rsid w:val="00F30514"/>
    <w:rsid w:val="00F3084F"/>
    <w:rsid w:val="00F3096F"/>
    <w:rsid w:val="00F3111A"/>
    <w:rsid w:val="00F31F30"/>
    <w:rsid w:val="00F32123"/>
    <w:rsid w:val="00F32536"/>
    <w:rsid w:val="00F327FC"/>
    <w:rsid w:val="00F33303"/>
    <w:rsid w:val="00F339CA"/>
    <w:rsid w:val="00F33B04"/>
    <w:rsid w:val="00F351BD"/>
    <w:rsid w:val="00F352BD"/>
    <w:rsid w:val="00F35440"/>
    <w:rsid w:val="00F35702"/>
    <w:rsid w:val="00F357AC"/>
    <w:rsid w:val="00F35819"/>
    <w:rsid w:val="00F35E56"/>
    <w:rsid w:val="00F36819"/>
    <w:rsid w:val="00F37696"/>
    <w:rsid w:val="00F37A75"/>
    <w:rsid w:val="00F40070"/>
    <w:rsid w:val="00F40742"/>
    <w:rsid w:val="00F41B6C"/>
    <w:rsid w:val="00F41BC9"/>
    <w:rsid w:val="00F427EC"/>
    <w:rsid w:val="00F42F38"/>
    <w:rsid w:val="00F43440"/>
    <w:rsid w:val="00F43AA7"/>
    <w:rsid w:val="00F4490D"/>
    <w:rsid w:val="00F4503C"/>
    <w:rsid w:val="00F457E2"/>
    <w:rsid w:val="00F46F3A"/>
    <w:rsid w:val="00F4790B"/>
    <w:rsid w:val="00F4791E"/>
    <w:rsid w:val="00F47DA6"/>
    <w:rsid w:val="00F50651"/>
    <w:rsid w:val="00F50DB0"/>
    <w:rsid w:val="00F51279"/>
    <w:rsid w:val="00F5187B"/>
    <w:rsid w:val="00F518A4"/>
    <w:rsid w:val="00F51CCA"/>
    <w:rsid w:val="00F51CFB"/>
    <w:rsid w:val="00F51FB0"/>
    <w:rsid w:val="00F52066"/>
    <w:rsid w:val="00F522F0"/>
    <w:rsid w:val="00F5281E"/>
    <w:rsid w:val="00F52FDF"/>
    <w:rsid w:val="00F532D2"/>
    <w:rsid w:val="00F5366A"/>
    <w:rsid w:val="00F54314"/>
    <w:rsid w:val="00F54422"/>
    <w:rsid w:val="00F54D27"/>
    <w:rsid w:val="00F55357"/>
    <w:rsid w:val="00F5556F"/>
    <w:rsid w:val="00F55ACD"/>
    <w:rsid w:val="00F55BB0"/>
    <w:rsid w:val="00F5695E"/>
    <w:rsid w:val="00F57CE7"/>
    <w:rsid w:val="00F60334"/>
    <w:rsid w:val="00F61315"/>
    <w:rsid w:val="00F618FF"/>
    <w:rsid w:val="00F62133"/>
    <w:rsid w:val="00F62434"/>
    <w:rsid w:val="00F62C0E"/>
    <w:rsid w:val="00F62C32"/>
    <w:rsid w:val="00F632A1"/>
    <w:rsid w:val="00F633C6"/>
    <w:rsid w:val="00F6395C"/>
    <w:rsid w:val="00F63E08"/>
    <w:rsid w:val="00F646C0"/>
    <w:rsid w:val="00F6494E"/>
    <w:rsid w:val="00F658EB"/>
    <w:rsid w:val="00F65A2F"/>
    <w:rsid w:val="00F65B6A"/>
    <w:rsid w:val="00F6645F"/>
    <w:rsid w:val="00F66E58"/>
    <w:rsid w:val="00F67813"/>
    <w:rsid w:val="00F70060"/>
    <w:rsid w:val="00F70163"/>
    <w:rsid w:val="00F702A5"/>
    <w:rsid w:val="00F70590"/>
    <w:rsid w:val="00F70EB7"/>
    <w:rsid w:val="00F7114A"/>
    <w:rsid w:val="00F71774"/>
    <w:rsid w:val="00F720A7"/>
    <w:rsid w:val="00F7214A"/>
    <w:rsid w:val="00F72EC4"/>
    <w:rsid w:val="00F7318B"/>
    <w:rsid w:val="00F73C4F"/>
    <w:rsid w:val="00F742AF"/>
    <w:rsid w:val="00F75154"/>
    <w:rsid w:val="00F757F3"/>
    <w:rsid w:val="00F761DE"/>
    <w:rsid w:val="00F763D1"/>
    <w:rsid w:val="00F76DA7"/>
    <w:rsid w:val="00F80377"/>
    <w:rsid w:val="00F80DB5"/>
    <w:rsid w:val="00F80E02"/>
    <w:rsid w:val="00F81415"/>
    <w:rsid w:val="00F827DD"/>
    <w:rsid w:val="00F8365E"/>
    <w:rsid w:val="00F83A5A"/>
    <w:rsid w:val="00F8404B"/>
    <w:rsid w:val="00F84179"/>
    <w:rsid w:val="00F84271"/>
    <w:rsid w:val="00F8497A"/>
    <w:rsid w:val="00F853B0"/>
    <w:rsid w:val="00F86DD2"/>
    <w:rsid w:val="00F907A2"/>
    <w:rsid w:val="00F90882"/>
    <w:rsid w:val="00F921A2"/>
    <w:rsid w:val="00F92202"/>
    <w:rsid w:val="00F92499"/>
    <w:rsid w:val="00F92703"/>
    <w:rsid w:val="00F92A07"/>
    <w:rsid w:val="00F93249"/>
    <w:rsid w:val="00F93A77"/>
    <w:rsid w:val="00F93BFA"/>
    <w:rsid w:val="00F944FF"/>
    <w:rsid w:val="00F94BD4"/>
    <w:rsid w:val="00F94F5B"/>
    <w:rsid w:val="00F9520D"/>
    <w:rsid w:val="00F9545E"/>
    <w:rsid w:val="00F9560D"/>
    <w:rsid w:val="00F95B8E"/>
    <w:rsid w:val="00F963C8"/>
    <w:rsid w:val="00F96419"/>
    <w:rsid w:val="00F96687"/>
    <w:rsid w:val="00F97A81"/>
    <w:rsid w:val="00FA0E29"/>
    <w:rsid w:val="00FA0F16"/>
    <w:rsid w:val="00FA2918"/>
    <w:rsid w:val="00FA296B"/>
    <w:rsid w:val="00FA36A0"/>
    <w:rsid w:val="00FA3BFA"/>
    <w:rsid w:val="00FA3D91"/>
    <w:rsid w:val="00FA4192"/>
    <w:rsid w:val="00FA421B"/>
    <w:rsid w:val="00FA4E69"/>
    <w:rsid w:val="00FA50D8"/>
    <w:rsid w:val="00FA5D26"/>
    <w:rsid w:val="00FA5E40"/>
    <w:rsid w:val="00FA6320"/>
    <w:rsid w:val="00FA6C53"/>
    <w:rsid w:val="00FA7931"/>
    <w:rsid w:val="00FB00D2"/>
    <w:rsid w:val="00FB0415"/>
    <w:rsid w:val="00FB13B4"/>
    <w:rsid w:val="00FB16CD"/>
    <w:rsid w:val="00FB1FB4"/>
    <w:rsid w:val="00FB1FE9"/>
    <w:rsid w:val="00FB2162"/>
    <w:rsid w:val="00FB2C22"/>
    <w:rsid w:val="00FB3747"/>
    <w:rsid w:val="00FB37F1"/>
    <w:rsid w:val="00FB5280"/>
    <w:rsid w:val="00FB591F"/>
    <w:rsid w:val="00FB5A59"/>
    <w:rsid w:val="00FB5BE1"/>
    <w:rsid w:val="00FB5F3A"/>
    <w:rsid w:val="00FB69FB"/>
    <w:rsid w:val="00FB6E15"/>
    <w:rsid w:val="00FB7A70"/>
    <w:rsid w:val="00FC0134"/>
    <w:rsid w:val="00FC01C4"/>
    <w:rsid w:val="00FC06EC"/>
    <w:rsid w:val="00FC070D"/>
    <w:rsid w:val="00FC08BB"/>
    <w:rsid w:val="00FC0F3A"/>
    <w:rsid w:val="00FC1DFA"/>
    <w:rsid w:val="00FC2932"/>
    <w:rsid w:val="00FC2D11"/>
    <w:rsid w:val="00FC3C45"/>
    <w:rsid w:val="00FC3D75"/>
    <w:rsid w:val="00FC3F25"/>
    <w:rsid w:val="00FC412F"/>
    <w:rsid w:val="00FC44C6"/>
    <w:rsid w:val="00FC630B"/>
    <w:rsid w:val="00FC660A"/>
    <w:rsid w:val="00FC6745"/>
    <w:rsid w:val="00FC68F8"/>
    <w:rsid w:val="00FC72FF"/>
    <w:rsid w:val="00FD013F"/>
    <w:rsid w:val="00FD047C"/>
    <w:rsid w:val="00FD0637"/>
    <w:rsid w:val="00FD08F9"/>
    <w:rsid w:val="00FD1540"/>
    <w:rsid w:val="00FD1AEC"/>
    <w:rsid w:val="00FD22E3"/>
    <w:rsid w:val="00FD285D"/>
    <w:rsid w:val="00FD2BD6"/>
    <w:rsid w:val="00FD2D73"/>
    <w:rsid w:val="00FD2DCF"/>
    <w:rsid w:val="00FD3745"/>
    <w:rsid w:val="00FD412E"/>
    <w:rsid w:val="00FD461C"/>
    <w:rsid w:val="00FD461D"/>
    <w:rsid w:val="00FD47E1"/>
    <w:rsid w:val="00FD4BA5"/>
    <w:rsid w:val="00FD4BCA"/>
    <w:rsid w:val="00FD51B6"/>
    <w:rsid w:val="00FD57CB"/>
    <w:rsid w:val="00FD588C"/>
    <w:rsid w:val="00FD5C44"/>
    <w:rsid w:val="00FD5CCF"/>
    <w:rsid w:val="00FD5E0F"/>
    <w:rsid w:val="00FD60F3"/>
    <w:rsid w:val="00FD61CF"/>
    <w:rsid w:val="00FD6688"/>
    <w:rsid w:val="00FD6DB6"/>
    <w:rsid w:val="00FD76DC"/>
    <w:rsid w:val="00FE0EDB"/>
    <w:rsid w:val="00FE1039"/>
    <w:rsid w:val="00FE1215"/>
    <w:rsid w:val="00FE15A0"/>
    <w:rsid w:val="00FE1CD3"/>
    <w:rsid w:val="00FE3639"/>
    <w:rsid w:val="00FE39F3"/>
    <w:rsid w:val="00FE3BA1"/>
    <w:rsid w:val="00FE4010"/>
    <w:rsid w:val="00FE443F"/>
    <w:rsid w:val="00FE469C"/>
    <w:rsid w:val="00FE4766"/>
    <w:rsid w:val="00FE4C43"/>
    <w:rsid w:val="00FE63B1"/>
    <w:rsid w:val="00FE7302"/>
    <w:rsid w:val="00FE777A"/>
    <w:rsid w:val="00FE7C6E"/>
    <w:rsid w:val="00FF0974"/>
    <w:rsid w:val="00FF0EC0"/>
    <w:rsid w:val="00FF1AF3"/>
    <w:rsid w:val="00FF28F7"/>
    <w:rsid w:val="00FF2F7C"/>
    <w:rsid w:val="00FF3DBD"/>
    <w:rsid w:val="00FF447C"/>
    <w:rsid w:val="00FF4649"/>
    <w:rsid w:val="00FF480B"/>
    <w:rsid w:val="00FF56F1"/>
    <w:rsid w:val="00FF5C0E"/>
    <w:rsid w:val="00FF5CA2"/>
    <w:rsid w:val="00FF610F"/>
    <w:rsid w:val="00FF626E"/>
    <w:rsid w:val="00FF63E0"/>
    <w:rsid w:val="00FF7058"/>
    <w:rsid w:val="00FF7A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1B1A0F"/>
    <w:pPr>
      <w:keepNext/>
      <w:keepLines/>
      <w:numPr>
        <w:numId w:val="4"/>
      </w:numPr>
      <w:pBdr>
        <w:bottom w:val="single" w:sz="8" w:space="0" w:color="E8F1E2" w:themeColor="accent2" w:themeTint="33"/>
      </w:pBdr>
      <w:spacing w:after="200"/>
      <w:ind w:left="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92002C"/>
    <w:pPr>
      <w:keepNext/>
      <w:keepLines/>
      <w:numPr>
        <w:ilvl w:val="1"/>
        <w:numId w:val="4"/>
      </w:numPr>
      <w:spacing w:before="120" w:after="120" w:line="240" w:lineRule="auto"/>
      <w:ind w:left="0"/>
      <w:jc w:val="both"/>
      <w:outlineLvl w:val="1"/>
    </w:pPr>
    <w:rPr>
      <w:b/>
      <w:bCs/>
      <w:sz w:val="26"/>
      <w:szCs w:val="26"/>
    </w:rPr>
  </w:style>
  <w:style w:type="paragraph" w:styleId="Heading3">
    <w:name w:val="heading 3"/>
    <w:basedOn w:val="Normal"/>
    <w:next w:val="Normal"/>
    <w:link w:val="Heading3Char"/>
    <w:uiPriority w:val="9"/>
    <w:unhideWhenUsed/>
    <w:qFormat/>
    <w:rsid w:val="00381221"/>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1B1A0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92002C"/>
    <w:rPr>
      <w:rFonts w:ascii="Arial Narrow" w:hAnsi="Arial Narrow"/>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381221"/>
    <w:rPr>
      <w:rFonts w:ascii="Arial Narrow" w:hAnsi="Arial Narrow"/>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 w:type="table" w:styleId="GridTable4-Accent2">
    <w:name w:val="Grid Table 4 Accent 2"/>
    <w:basedOn w:val="TableNormal"/>
    <w:uiPriority w:val="49"/>
    <w:rsid w:val="00CA09EB"/>
    <w:pPr>
      <w:spacing w:after="0" w:line="240" w:lineRule="auto"/>
    </w:pPr>
    <w:tblPr>
      <w:tblStyleRowBandSize w:val="1"/>
      <w:tblStyleColBandSize w:val="1"/>
      <w:tblBorders>
        <w:top w:val="single" w:sz="4" w:space="0" w:color="BAD6A9" w:themeColor="accent2" w:themeTint="99"/>
        <w:left w:val="single" w:sz="4" w:space="0" w:color="BAD6A9" w:themeColor="accent2" w:themeTint="99"/>
        <w:bottom w:val="single" w:sz="4" w:space="0" w:color="BAD6A9" w:themeColor="accent2" w:themeTint="99"/>
        <w:right w:val="single" w:sz="4" w:space="0" w:color="BAD6A9" w:themeColor="accent2" w:themeTint="99"/>
        <w:insideH w:val="single" w:sz="4" w:space="0" w:color="BAD6A9" w:themeColor="accent2" w:themeTint="99"/>
        <w:insideV w:val="single" w:sz="4" w:space="0" w:color="BAD6A9" w:themeColor="accent2" w:themeTint="99"/>
      </w:tblBorders>
    </w:tblPr>
    <w:tblStylePr w:type="firstRow">
      <w:rPr>
        <w:b/>
        <w:bCs/>
        <w:color w:val="FFFFFF" w:themeColor="background1"/>
      </w:rPr>
      <w:tblPr/>
      <w:tcPr>
        <w:tcBorders>
          <w:top w:val="single" w:sz="4" w:space="0" w:color="8DBB70" w:themeColor="accent2"/>
          <w:left w:val="single" w:sz="4" w:space="0" w:color="8DBB70" w:themeColor="accent2"/>
          <w:bottom w:val="single" w:sz="4" w:space="0" w:color="8DBB70" w:themeColor="accent2"/>
          <w:right w:val="single" w:sz="4" w:space="0" w:color="8DBB70" w:themeColor="accent2"/>
          <w:insideH w:val="nil"/>
          <w:insideV w:val="nil"/>
        </w:tcBorders>
        <w:shd w:val="clear" w:color="auto" w:fill="8DBB70" w:themeFill="accent2"/>
      </w:tcPr>
    </w:tblStylePr>
    <w:tblStylePr w:type="lastRow">
      <w:rPr>
        <w:b/>
        <w:bCs/>
      </w:rPr>
      <w:tblPr/>
      <w:tcPr>
        <w:tcBorders>
          <w:top w:val="double" w:sz="4" w:space="0" w:color="8DBB70" w:themeColor="accent2"/>
        </w:tcBorders>
      </w:tcPr>
    </w:tblStylePr>
    <w:tblStylePr w:type="firstCol">
      <w:rPr>
        <w:b/>
        <w:bCs/>
      </w:rPr>
    </w:tblStylePr>
    <w:tblStylePr w:type="lastCol">
      <w:rPr>
        <w:b/>
        <w:bCs/>
      </w:rPr>
    </w:tblStylePr>
    <w:tblStylePr w:type="band1Vert">
      <w:tblPr/>
      <w:tcPr>
        <w:shd w:val="clear" w:color="auto" w:fill="E8F1E2" w:themeFill="accent2" w:themeFillTint="33"/>
      </w:tcPr>
    </w:tblStylePr>
    <w:tblStylePr w:type="band1Horz">
      <w:tblPr/>
      <w:tcPr>
        <w:shd w:val="clear" w:color="auto" w:fill="E8F1E2" w:themeFill="accent2" w:themeFillTint="33"/>
      </w:tcPr>
    </w:tblStylePr>
  </w:style>
  <w:style w:type="paragraph" w:styleId="Bibliography">
    <w:name w:val="Bibliography"/>
    <w:basedOn w:val="Normal"/>
    <w:next w:val="Normal"/>
    <w:uiPriority w:val="37"/>
    <w:semiHidden/>
    <w:unhideWhenUsed/>
    <w:rsid w:val="00A74944"/>
  </w:style>
  <w:style w:type="paragraph" w:styleId="BlockText">
    <w:name w:val="Block Text"/>
    <w:basedOn w:val="Normal"/>
    <w:uiPriority w:val="99"/>
    <w:semiHidden/>
    <w:unhideWhenUsed/>
    <w:rsid w:val="00A74944"/>
    <w:pPr>
      <w:pBdr>
        <w:top w:val="single" w:sz="2" w:space="10" w:color="F24F4F" w:themeColor="accent1"/>
        <w:left w:val="single" w:sz="2" w:space="10" w:color="F24F4F" w:themeColor="accent1"/>
        <w:bottom w:val="single" w:sz="2" w:space="10" w:color="F24F4F" w:themeColor="accent1"/>
        <w:right w:val="single" w:sz="2" w:space="10" w:color="F24F4F" w:themeColor="accent1"/>
      </w:pBdr>
      <w:ind w:left="1152" w:right="1152"/>
    </w:pPr>
    <w:rPr>
      <w:rFonts w:asciiTheme="minorHAnsi" w:hAnsiTheme="minorHAnsi"/>
      <w:i/>
      <w:iCs/>
      <w:color w:val="F24F4F" w:themeColor="accent1"/>
    </w:rPr>
  </w:style>
  <w:style w:type="paragraph" w:styleId="BodyText">
    <w:name w:val="Body Text"/>
    <w:basedOn w:val="Normal"/>
    <w:link w:val="BodyTextChar"/>
    <w:uiPriority w:val="99"/>
    <w:semiHidden/>
    <w:unhideWhenUsed/>
    <w:rsid w:val="00A74944"/>
    <w:pPr>
      <w:spacing w:after="120"/>
    </w:pPr>
  </w:style>
  <w:style w:type="character" w:customStyle="1" w:styleId="BodyTextChar">
    <w:name w:val="Body Text Char"/>
    <w:basedOn w:val="DefaultParagraphFont"/>
    <w:link w:val="BodyText"/>
    <w:uiPriority w:val="99"/>
    <w:semiHidden/>
    <w:rsid w:val="00A74944"/>
    <w:rPr>
      <w:rFonts w:ascii="Arial Narrow" w:hAnsi="Arial Narrow"/>
    </w:rPr>
  </w:style>
  <w:style w:type="paragraph" w:styleId="BodyText2">
    <w:name w:val="Body Text 2"/>
    <w:basedOn w:val="Normal"/>
    <w:link w:val="BodyText2Char"/>
    <w:uiPriority w:val="99"/>
    <w:semiHidden/>
    <w:unhideWhenUsed/>
    <w:rsid w:val="00A74944"/>
    <w:pPr>
      <w:spacing w:after="120" w:line="480" w:lineRule="auto"/>
    </w:pPr>
  </w:style>
  <w:style w:type="character" w:customStyle="1" w:styleId="BodyText2Char">
    <w:name w:val="Body Text 2 Char"/>
    <w:basedOn w:val="DefaultParagraphFont"/>
    <w:link w:val="BodyText2"/>
    <w:uiPriority w:val="99"/>
    <w:semiHidden/>
    <w:rsid w:val="00A74944"/>
    <w:rPr>
      <w:rFonts w:ascii="Arial Narrow" w:hAnsi="Arial Narrow"/>
    </w:rPr>
  </w:style>
  <w:style w:type="paragraph" w:styleId="BodyText3">
    <w:name w:val="Body Text 3"/>
    <w:basedOn w:val="Normal"/>
    <w:link w:val="BodyText3Char"/>
    <w:uiPriority w:val="99"/>
    <w:semiHidden/>
    <w:unhideWhenUsed/>
    <w:rsid w:val="00A74944"/>
    <w:pPr>
      <w:spacing w:after="120"/>
    </w:pPr>
    <w:rPr>
      <w:sz w:val="16"/>
      <w:szCs w:val="16"/>
    </w:rPr>
  </w:style>
  <w:style w:type="character" w:customStyle="1" w:styleId="BodyText3Char">
    <w:name w:val="Body Text 3 Char"/>
    <w:basedOn w:val="DefaultParagraphFont"/>
    <w:link w:val="BodyText3"/>
    <w:uiPriority w:val="99"/>
    <w:semiHidden/>
    <w:rsid w:val="00A74944"/>
    <w:rPr>
      <w:rFonts w:ascii="Arial Narrow" w:hAnsi="Arial Narrow"/>
      <w:sz w:val="16"/>
      <w:szCs w:val="16"/>
    </w:rPr>
  </w:style>
  <w:style w:type="paragraph" w:styleId="BodyTextFirstIndent">
    <w:name w:val="Body Text First Indent"/>
    <w:basedOn w:val="BodyText"/>
    <w:link w:val="BodyTextFirstIndentChar"/>
    <w:uiPriority w:val="99"/>
    <w:semiHidden/>
    <w:unhideWhenUsed/>
    <w:rsid w:val="00A74944"/>
    <w:pPr>
      <w:spacing w:after="320"/>
      <w:ind w:firstLine="360"/>
    </w:pPr>
  </w:style>
  <w:style w:type="character" w:customStyle="1" w:styleId="BodyTextFirstIndentChar">
    <w:name w:val="Body Text First Indent Char"/>
    <w:basedOn w:val="BodyTextChar"/>
    <w:link w:val="BodyTextFirstIndent"/>
    <w:uiPriority w:val="99"/>
    <w:semiHidden/>
    <w:rsid w:val="00A74944"/>
    <w:rPr>
      <w:rFonts w:ascii="Arial Narrow" w:hAnsi="Arial Narrow"/>
    </w:rPr>
  </w:style>
  <w:style w:type="paragraph" w:styleId="BodyTextIndent">
    <w:name w:val="Body Text Indent"/>
    <w:basedOn w:val="Normal"/>
    <w:link w:val="BodyTextIndentChar"/>
    <w:uiPriority w:val="99"/>
    <w:semiHidden/>
    <w:unhideWhenUsed/>
    <w:rsid w:val="00A74944"/>
    <w:pPr>
      <w:spacing w:after="120"/>
      <w:ind w:left="360"/>
    </w:pPr>
  </w:style>
  <w:style w:type="character" w:customStyle="1" w:styleId="BodyTextIndentChar">
    <w:name w:val="Body Text Indent Char"/>
    <w:basedOn w:val="DefaultParagraphFont"/>
    <w:link w:val="BodyTextIndent"/>
    <w:uiPriority w:val="99"/>
    <w:semiHidden/>
    <w:rsid w:val="00A74944"/>
    <w:rPr>
      <w:rFonts w:ascii="Arial Narrow" w:hAnsi="Arial Narrow"/>
    </w:rPr>
  </w:style>
  <w:style w:type="paragraph" w:styleId="BodyTextFirstIndent2">
    <w:name w:val="Body Text First Indent 2"/>
    <w:basedOn w:val="BodyTextIndent"/>
    <w:link w:val="BodyTextFirstIndent2Char"/>
    <w:uiPriority w:val="99"/>
    <w:semiHidden/>
    <w:unhideWhenUsed/>
    <w:rsid w:val="00A74944"/>
    <w:pPr>
      <w:spacing w:after="320"/>
      <w:ind w:firstLine="360"/>
    </w:pPr>
  </w:style>
  <w:style w:type="character" w:customStyle="1" w:styleId="BodyTextFirstIndent2Char">
    <w:name w:val="Body Text First Indent 2 Char"/>
    <w:basedOn w:val="BodyTextIndentChar"/>
    <w:link w:val="BodyTextFirstIndent2"/>
    <w:uiPriority w:val="99"/>
    <w:semiHidden/>
    <w:rsid w:val="00A74944"/>
    <w:rPr>
      <w:rFonts w:ascii="Arial Narrow" w:hAnsi="Arial Narrow"/>
    </w:rPr>
  </w:style>
  <w:style w:type="paragraph" w:styleId="BodyTextIndent2">
    <w:name w:val="Body Text Indent 2"/>
    <w:basedOn w:val="Normal"/>
    <w:link w:val="BodyTextIndent2Char"/>
    <w:uiPriority w:val="99"/>
    <w:semiHidden/>
    <w:unhideWhenUsed/>
    <w:rsid w:val="00A74944"/>
    <w:pPr>
      <w:spacing w:after="120" w:line="480" w:lineRule="auto"/>
      <w:ind w:left="360"/>
    </w:pPr>
  </w:style>
  <w:style w:type="character" w:customStyle="1" w:styleId="BodyTextIndent2Char">
    <w:name w:val="Body Text Indent 2 Char"/>
    <w:basedOn w:val="DefaultParagraphFont"/>
    <w:link w:val="BodyTextIndent2"/>
    <w:uiPriority w:val="99"/>
    <w:semiHidden/>
    <w:rsid w:val="00A74944"/>
    <w:rPr>
      <w:rFonts w:ascii="Arial Narrow" w:hAnsi="Arial Narrow"/>
    </w:rPr>
  </w:style>
  <w:style w:type="paragraph" w:styleId="BodyTextIndent3">
    <w:name w:val="Body Text Indent 3"/>
    <w:basedOn w:val="Normal"/>
    <w:link w:val="BodyTextIndent3Char"/>
    <w:uiPriority w:val="99"/>
    <w:semiHidden/>
    <w:unhideWhenUsed/>
    <w:rsid w:val="00A74944"/>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A74944"/>
    <w:rPr>
      <w:rFonts w:ascii="Arial Narrow" w:hAnsi="Arial Narrow"/>
      <w:sz w:val="16"/>
      <w:szCs w:val="16"/>
    </w:rPr>
  </w:style>
  <w:style w:type="paragraph" w:styleId="Closing">
    <w:name w:val="Closing"/>
    <w:basedOn w:val="Normal"/>
    <w:link w:val="ClosingChar"/>
    <w:uiPriority w:val="99"/>
    <w:semiHidden/>
    <w:unhideWhenUsed/>
    <w:rsid w:val="00A74944"/>
    <w:pPr>
      <w:spacing w:after="0" w:line="240" w:lineRule="auto"/>
      <w:ind w:left="4320"/>
    </w:pPr>
  </w:style>
  <w:style w:type="character" w:customStyle="1" w:styleId="ClosingChar">
    <w:name w:val="Closing Char"/>
    <w:basedOn w:val="DefaultParagraphFont"/>
    <w:link w:val="Closing"/>
    <w:uiPriority w:val="99"/>
    <w:semiHidden/>
    <w:rsid w:val="00A74944"/>
    <w:rPr>
      <w:rFonts w:ascii="Arial Narrow" w:hAnsi="Arial Narrow"/>
    </w:rPr>
  </w:style>
  <w:style w:type="paragraph" w:styleId="CommentText">
    <w:name w:val="annotation text"/>
    <w:basedOn w:val="Normal"/>
    <w:link w:val="CommentTextChar"/>
    <w:uiPriority w:val="99"/>
    <w:semiHidden/>
    <w:unhideWhenUsed/>
    <w:rsid w:val="00A74944"/>
    <w:pPr>
      <w:spacing w:line="240" w:lineRule="auto"/>
    </w:pPr>
  </w:style>
  <w:style w:type="character" w:customStyle="1" w:styleId="CommentTextChar">
    <w:name w:val="Comment Text Char"/>
    <w:basedOn w:val="DefaultParagraphFont"/>
    <w:link w:val="CommentText"/>
    <w:uiPriority w:val="99"/>
    <w:semiHidden/>
    <w:rsid w:val="00A74944"/>
    <w:rPr>
      <w:rFonts w:ascii="Arial Narrow" w:hAnsi="Arial Narrow"/>
    </w:rPr>
  </w:style>
  <w:style w:type="paragraph" w:styleId="CommentSubject">
    <w:name w:val="annotation subject"/>
    <w:basedOn w:val="CommentText"/>
    <w:next w:val="CommentText"/>
    <w:link w:val="CommentSubjectChar"/>
    <w:uiPriority w:val="99"/>
    <w:semiHidden/>
    <w:unhideWhenUsed/>
    <w:rsid w:val="00A74944"/>
    <w:rPr>
      <w:b/>
      <w:bCs/>
    </w:rPr>
  </w:style>
  <w:style w:type="character" w:customStyle="1" w:styleId="CommentSubjectChar">
    <w:name w:val="Comment Subject Char"/>
    <w:basedOn w:val="CommentTextChar"/>
    <w:link w:val="CommentSubject"/>
    <w:uiPriority w:val="99"/>
    <w:semiHidden/>
    <w:rsid w:val="00A74944"/>
    <w:rPr>
      <w:rFonts w:ascii="Arial Narrow" w:hAnsi="Arial Narrow"/>
      <w:b/>
      <w:bCs/>
    </w:rPr>
  </w:style>
  <w:style w:type="paragraph" w:styleId="Date">
    <w:name w:val="Date"/>
    <w:basedOn w:val="Normal"/>
    <w:next w:val="Normal"/>
    <w:link w:val="DateChar"/>
    <w:uiPriority w:val="99"/>
    <w:semiHidden/>
    <w:unhideWhenUsed/>
    <w:rsid w:val="00A74944"/>
  </w:style>
  <w:style w:type="character" w:customStyle="1" w:styleId="DateChar">
    <w:name w:val="Date Char"/>
    <w:basedOn w:val="DefaultParagraphFont"/>
    <w:link w:val="Date"/>
    <w:uiPriority w:val="99"/>
    <w:semiHidden/>
    <w:rsid w:val="00A74944"/>
    <w:rPr>
      <w:rFonts w:ascii="Arial Narrow" w:hAnsi="Arial Narrow"/>
    </w:rPr>
  </w:style>
  <w:style w:type="paragraph" w:styleId="DocumentMap">
    <w:name w:val="Document Map"/>
    <w:basedOn w:val="Normal"/>
    <w:link w:val="DocumentMapChar"/>
    <w:uiPriority w:val="99"/>
    <w:semiHidden/>
    <w:unhideWhenUsed/>
    <w:rsid w:val="00A74944"/>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A74944"/>
    <w:rPr>
      <w:rFonts w:ascii="Segoe UI" w:hAnsi="Segoe UI" w:cs="Segoe UI"/>
      <w:sz w:val="16"/>
      <w:szCs w:val="16"/>
    </w:rPr>
  </w:style>
  <w:style w:type="paragraph" w:styleId="E-mailSignature">
    <w:name w:val="E-mail Signature"/>
    <w:basedOn w:val="Normal"/>
    <w:link w:val="E-mailSignatureChar"/>
    <w:uiPriority w:val="99"/>
    <w:semiHidden/>
    <w:unhideWhenUsed/>
    <w:rsid w:val="00A74944"/>
    <w:pPr>
      <w:spacing w:after="0" w:line="240" w:lineRule="auto"/>
    </w:pPr>
  </w:style>
  <w:style w:type="character" w:customStyle="1" w:styleId="E-mailSignatureChar">
    <w:name w:val="E-mail Signature Char"/>
    <w:basedOn w:val="DefaultParagraphFont"/>
    <w:link w:val="E-mailSignature"/>
    <w:uiPriority w:val="99"/>
    <w:semiHidden/>
    <w:rsid w:val="00A74944"/>
    <w:rPr>
      <w:rFonts w:ascii="Arial Narrow" w:hAnsi="Arial Narrow"/>
    </w:rPr>
  </w:style>
  <w:style w:type="paragraph" w:styleId="EndnoteText">
    <w:name w:val="endnote text"/>
    <w:basedOn w:val="Normal"/>
    <w:link w:val="EndnoteTextChar"/>
    <w:uiPriority w:val="99"/>
    <w:semiHidden/>
    <w:unhideWhenUsed/>
    <w:rsid w:val="00A74944"/>
    <w:pPr>
      <w:spacing w:after="0" w:line="240" w:lineRule="auto"/>
    </w:pPr>
  </w:style>
  <w:style w:type="character" w:customStyle="1" w:styleId="EndnoteTextChar">
    <w:name w:val="Endnote Text Char"/>
    <w:basedOn w:val="DefaultParagraphFont"/>
    <w:link w:val="EndnoteText"/>
    <w:uiPriority w:val="99"/>
    <w:semiHidden/>
    <w:rsid w:val="00A74944"/>
    <w:rPr>
      <w:rFonts w:ascii="Arial Narrow" w:hAnsi="Arial Narrow"/>
    </w:rPr>
  </w:style>
  <w:style w:type="paragraph" w:styleId="EnvelopeAddress">
    <w:name w:val="envelope address"/>
    <w:basedOn w:val="Normal"/>
    <w:uiPriority w:val="99"/>
    <w:semiHidden/>
    <w:unhideWhenUsed/>
    <w:rsid w:val="00A74944"/>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A74944"/>
    <w:pPr>
      <w:spacing w:after="0" w:line="240" w:lineRule="auto"/>
    </w:pPr>
    <w:rPr>
      <w:rFonts w:asciiTheme="majorHAnsi" w:eastAsiaTheme="majorEastAsia" w:hAnsiTheme="majorHAnsi" w:cstheme="majorBidi"/>
    </w:rPr>
  </w:style>
  <w:style w:type="paragraph" w:styleId="FootnoteText">
    <w:name w:val="footnote text"/>
    <w:basedOn w:val="Normal"/>
    <w:link w:val="FootnoteTextChar"/>
    <w:uiPriority w:val="99"/>
    <w:semiHidden/>
    <w:unhideWhenUsed/>
    <w:rsid w:val="00A74944"/>
    <w:pPr>
      <w:spacing w:after="0" w:line="240" w:lineRule="auto"/>
    </w:pPr>
  </w:style>
  <w:style w:type="character" w:customStyle="1" w:styleId="FootnoteTextChar">
    <w:name w:val="Footnote Text Char"/>
    <w:basedOn w:val="DefaultParagraphFont"/>
    <w:link w:val="FootnoteText"/>
    <w:uiPriority w:val="99"/>
    <w:semiHidden/>
    <w:rsid w:val="00A74944"/>
    <w:rPr>
      <w:rFonts w:ascii="Arial Narrow" w:hAnsi="Arial Narrow"/>
    </w:rPr>
  </w:style>
  <w:style w:type="paragraph" w:styleId="HTMLAddress">
    <w:name w:val="HTML Address"/>
    <w:basedOn w:val="Normal"/>
    <w:link w:val="HTMLAddressChar"/>
    <w:uiPriority w:val="99"/>
    <w:semiHidden/>
    <w:unhideWhenUsed/>
    <w:rsid w:val="00A74944"/>
    <w:pPr>
      <w:spacing w:after="0" w:line="240" w:lineRule="auto"/>
    </w:pPr>
    <w:rPr>
      <w:i/>
      <w:iCs/>
    </w:rPr>
  </w:style>
  <w:style w:type="character" w:customStyle="1" w:styleId="HTMLAddressChar">
    <w:name w:val="HTML Address Char"/>
    <w:basedOn w:val="DefaultParagraphFont"/>
    <w:link w:val="HTMLAddress"/>
    <w:uiPriority w:val="99"/>
    <w:semiHidden/>
    <w:rsid w:val="00A74944"/>
    <w:rPr>
      <w:rFonts w:ascii="Arial Narrow" w:hAnsi="Arial Narrow"/>
      <w:i/>
      <w:iCs/>
    </w:rPr>
  </w:style>
  <w:style w:type="paragraph" w:styleId="HTMLPreformatted">
    <w:name w:val="HTML Preformatted"/>
    <w:basedOn w:val="Normal"/>
    <w:link w:val="HTMLPreformattedChar"/>
    <w:uiPriority w:val="99"/>
    <w:semiHidden/>
    <w:unhideWhenUsed/>
    <w:rsid w:val="00A74944"/>
    <w:pPr>
      <w:spacing w:after="0" w:line="240" w:lineRule="auto"/>
    </w:pPr>
    <w:rPr>
      <w:rFonts w:ascii="Consolas" w:hAnsi="Consolas"/>
    </w:rPr>
  </w:style>
  <w:style w:type="character" w:customStyle="1" w:styleId="HTMLPreformattedChar">
    <w:name w:val="HTML Preformatted Char"/>
    <w:basedOn w:val="DefaultParagraphFont"/>
    <w:link w:val="HTMLPreformatted"/>
    <w:uiPriority w:val="99"/>
    <w:semiHidden/>
    <w:rsid w:val="00A74944"/>
    <w:rPr>
      <w:rFonts w:ascii="Consolas" w:hAnsi="Consolas"/>
    </w:rPr>
  </w:style>
  <w:style w:type="paragraph" w:styleId="IntenseQuote">
    <w:name w:val="Intense Quote"/>
    <w:basedOn w:val="Normal"/>
    <w:next w:val="Normal"/>
    <w:link w:val="IntenseQuoteChar"/>
    <w:uiPriority w:val="30"/>
    <w:semiHidden/>
    <w:unhideWhenUsed/>
    <w:qFormat/>
    <w:rsid w:val="00A74944"/>
    <w:pPr>
      <w:pBdr>
        <w:top w:val="single" w:sz="4" w:space="10" w:color="F24F4F" w:themeColor="accent1"/>
        <w:bottom w:val="single" w:sz="4" w:space="10" w:color="F24F4F" w:themeColor="accent1"/>
      </w:pBdr>
      <w:spacing w:before="360" w:after="360"/>
      <w:ind w:left="864" w:right="864"/>
      <w:jc w:val="center"/>
    </w:pPr>
    <w:rPr>
      <w:i/>
      <w:iCs/>
      <w:color w:val="F24F4F" w:themeColor="accent1"/>
    </w:rPr>
  </w:style>
  <w:style w:type="character" w:customStyle="1" w:styleId="IntenseQuoteChar">
    <w:name w:val="Intense Quote Char"/>
    <w:basedOn w:val="DefaultParagraphFont"/>
    <w:link w:val="IntenseQuote"/>
    <w:uiPriority w:val="30"/>
    <w:semiHidden/>
    <w:rsid w:val="00A74944"/>
    <w:rPr>
      <w:rFonts w:ascii="Arial Narrow" w:hAnsi="Arial Narrow"/>
      <w:i/>
      <w:iCs/>
      <w:color w:val="F24F4F" w:themeColor="accent1"/>
    </w:rPr>
  </w:style>
  <w:style w:type="paragraph" w:styleId="List">
    <w:name w:val="List"/>
    <w:basedOn w:val="Normal"/>
    <w:uiPriority w:val="99"/>
    <w:semiHidden/>
    <w:unhideWhenUsed/>
    <w:rsid w:val="00A74944"/>
    <w:pPr>
      <w:ind w:left="360" w:hanging="360"/>
      <w:contextualSpacing/>
    </w:pPr>
  </w:style>
  <w:style w:type="paragraph" w:styleId="List2">
    <w:name w:val="List 2"/>
    <w:basedOn w:val="Normal"/>
    <w:uiPriority w:val="99"/>
    <w:semiHidden/>
    <w:unhideWhenUsed/>
    <w:rsid w:val="00A74944"/>
    <w:pPr>
      <w:ind w:left="720" w:hanging="360"/>
      <w:contextualSpacing/>
    </w:pPr>
  </w:style>
  <w:style w:type="paragraph" w:styleId="List3">
    <w:name w:val="List 3"/>
    <w:basedOn w:val="Normal"/>
    <w:uiPriority w:val="99"/>
    <w:semiHidden/>
    <w:unhideWhenUsed/>
    <w:rsid w:val="00A74944"/>
    <w:pPr>
      <w:ind w:left="1080" w:hanging="360"/>
      <w:contextualSpacing/>
    </w:pPr>
  </w:style>
  <w:style w:type="paragraph" w:styleId="List4">
    <w:name w:val="List 4"/>
    <w:basedOn w:val="Normal"/>
    <w:uiPriority w:val="99"/>
    <w:semiHidden/>
    <w:unhideWhenUsed/>
    <w:rsid w:val="00A74944"/>
    <w:pPr>
      <w:ind w:left="1440" w:hanging="360"/>
      <w:contextualSpacing/>
    </w:pPr>
  </w:style>
  <w:style w:type="paragraph" w:styleId="List5">
    <w:name w:val="List 5"/>
    <w:basedOn w:val="Normal"/>
    <w:uiPriority w:val="99"/>
    <w:semiHidden/>
    <w:unhideWhenUsed/>
    <w:rsid w:val="00A74944"/>
    <w:pPr>
      <w:ind w:left="1800" w:hanging="360"/>
      <w:contextualSpacing/>
    </w:pPr>
  </w:style>
  <w:style w:type="paragraph" w:styleId="ListBullet">
    <w:name w:val="List Bullet"/>
    <w:basedOn w:val="Normal"/>
    <w:uiPriority w:val="99"/>
    <w:semiHidden/>
    <w:unhideWhenUsed/>
    <w:rsid w:val="00A74944"/>
    <w:pPr>
      <w:numPr>
        <w:numId w:val="12"/>
      </w:numPr>
      <w:contextualSpacing/>
    </w:pPr>
  </w:style>
  <w:style w:type="paragraph" w:styleId="ListBullet2">
    <w:name w:val="List Bullet 2"/>
    <w:basedOn w:val="Normal"/>
    <w:uiPriority w:val="99"/>
    <w:semiHidden/>
    <w:unhideWhenUsed/>
    <w:rsid w:val="00A74944"/>
    <w:pPr>
      <w:numPr>
        <w:numId w:val="13"/>
      </w:numPr>
      <w:contextualSpacing/>
    </w:pPr>
  </w:style>
  <w:style w:type="paragraph" w:styleId="ListBullet3">
    <w:name w:val="List Bullet 3"/>
    <w:basedOn w:val="Normal"/>
    <w:uiPriority w:val="99"/>
    <w:semiHidden/>
    <w:unhideWhenUsed/>
    <w:rsid w:val="00A74944"/>
    <w:pPr>
      <w:numPr>
        <w:numId w:val="14"/>
      </w:numPr>
      <w:contextualSpacing/>
    </w:pPr>
  </w:style>
  <w:style w:type="paragraph" w:styleId="ListBullet4">
    <w:name w:val="List Bullet 4"/>
    <w:basedOn w:val="Normal"/>
    <w:uiPriority w:val="99"/>
    <w:semiHidden/>
    <w:unhideWhenUsed/>
    <w:rsid w:val="00A74944"/>
    <w:pPr>
      <w:numPr>
        <w:numId w:val="15"/>
      </w:numPr>
      <w:contextualSpacing/>
    </w:pPr>
  </w:style>
  <w:style w:type="paragraph" w:styleId="ListBullet5">
    <w:name w:val="List Bullet 5"/>
    <w:basedOn w:val="Normal"/>
    <w:uiPriority w:val="99"/>
    <w:semiHidden/>
    <w:unhideWhenUsed/>
    <w:rsid w:val="00A74944"/>
    <w:pPr>
      <w:numPr>
        <w:numId w:val="16"/>
      </w:numPr>
      <w:contextualSpacing/>
    </w:pPr>
  </w:style>
  <w:style w:type="paragraph" w:styleId="ListContinue">
    <w:name w:val="List Continue"/>
    <w:basedOn w:val="Normal"/>
    <w:uiPriority w:val="99"/>
    <w:semiHidden/>
    <w:unhideWhenUsed/>
    <w:rsid w:val="00A74944"/>
    <w:pPr>
      <w:spacing w:after="120"/>
      <w:ind w:left="360"/>
      <w:contextualSpacing/>
    </w:pPr>
  </w:style>
  <w:style w:type="paragraph" w:styleId="ListContinue2">
    <w:name w:val="List Continue 2"/>
    <w:basedOn w:val="Normal"/>
    <w:uiPriority w:val="99"/>
    <w:semiHidden/>
    <w:unhideWhenUsed/>
    <w:rsid w:val="00A74944"/>
    <w:pPr>
      <w:spacing w:after="120"/>
      <w:ind w:left="720"/>
      <w:contextualSpacing/>
    </w:pPr>
  </w:style>
  <w:style w:type="paragraph" w:styleId="ListContinue3">
    <w:name w:val="List Continue 3"/>
    <w:basedOn w:val="Normal"/>
    <w:uiPriority w:val="99"/>
    <w:semiHidden/>
    <w:unhideWhenUsed/>
    <w:rsid w:val="00A74944"/>
    <w:pPr>
      <w:spacing w:after="120"/>
      <w:ind w:left="1080"/>
      <w:contextualSpacing/>
    </w:pPr>
  </w:style>
  <w:style w:type="paragraph" w:styleId="ListContinue4">
    <w:name w:val="List Continue 4"/>
    <w:basedOn w:val="Normal"/>
    <w:uiPriority w:val="99"/>
    <w:semiHidden/>
    <w:unhideWhenUsed/>
    <w:rsid w:val="00A74944"/>
    <w:pPr>
      <w:spacing w:after="120"/>
      <w:ind w:left="1440"/>
      <w:contextualSpacing/>
    </w:pPr>
  </w:style>
  <w:style w:type="paragraph" w:styleId="ListContinue5">
    <w:name w:val="List Continue 5"/>
    <w:basedOn w:val="Normal"/>
    <w:uiPriority w:val="99"/>
    <w:semiHidden/>
    <w:unhideWhenUsed/>
    <w:rsid w:val="00A74944"/>
    <w:pPr>
      <w:spacing w:after="120"/>
      <w:ind w:left="1800"/>
      <w:contextualSpacing/>
    </w:pPr>
  </w:style>
  <w:style w:type="paragraph" w:styleId="ListNumber">
    <w:name w:val="List Number"/>
    <w:basedOn w:val="Normal"/>
    <w:uiPriority w:val="99"/>
    <w:semiHidden/>
    <w:unhideWhenUsed/>
    <w:rsid w:val="00A74944"/>
    <w:pPr>
      <w:numPr>
        <w:numId w:val="17"/>
      </w:numPr>
      <w:contextualSpacing/>
    </w:pPr>
  </w:style>
  <w:style w:type="paragraph" w:styleId="ListNumber2">
    <w:name w:val="List Number 2"/>
    <w:basedOn w:val="Normal"/>
    <w:uiPriority w:val="99"/>
    <w:semiHidden/>
    <w:unhideWhenUsed/>
    <w:rsid w:val="00A74944"/>
    <w:pPr>
      <w:numPr>
        <w:numId w:val="18"/>
      </w:numPr>
      <w:contextualSpacing/>
    </w:pPr>
  </w:style>
  <w:style w:type="paragraph" w:styleId="ListNumber3">
    <w:name w:val="List Number 3"/>
    <w:basedOn w:val="Normal"/>
    <w:uiPriority w:val="99"/>
    <w:semiHidden/>
    <w:unhideWhenUsed/>
    <w:rsid w:val="00A74944"/>
    <w:pPr>
      <w:numPr>
        <w:numId w:val="19"/>
      </w:numPr>
      <w:contextualSpacing/>
    </w:pPr>
  </w:style>
  <w:style w:type="paragraph" w:styleId="ListNumber4">
    <w:name w:val="List Number 4"/>
    <w:basedOn w:val="Normal"/>
    <w:uiPriority w:val="99"/>
    <w:semiHidden/>
    <w:unhideWhenUsed/>
    <w:rsid w:val="00A74944"/>
    <w:pPr>
      <w:numPr>
        <w:numId w:val="20"/>
      </w:numPr>
      <w:contextualSpacing/>
    </w:pPr>
  </w:style>
  <w:style w:type="paragraph" w:styleId="ListNumber5">
    <w:name w:val="List Number 5"/>
    <w:basedOn w:val="Normal"/>
    <w:uiPriority w:val="99"/>
    <w:semiHidden/>
    <w:unhideWhenUsed/>
    <w:rsid w:val="00A74944"/>
    <w:pPr>
      <w:numPr>
        <w:numId w:val="21"/>
      </w:numPr>
      <w:contextualSpacing/>
    </w:pPr>
  </w:style>
  <w:style w:type="paragraph" w:styleId="MacroText">
    <w:name w:val="macro"/>
    <w:link w:val="MacroTextChar"/>
    <w:uiPriority w:val="99"/>
    <w:semiHidden/>
    <w:unhideWhenUsed/>
    <w:rsid w:val="00A74944"/>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rPr>
  </w:style>
  <w:style w:type="character" w:customStyle="1" w:styleId="MacroTextChar">
    <w:name w:val="Macro Text Char"/>
    <w:basedOn w:val="DefaultParagraphFont"/>
    <w:link w:val="MacroText"/>
    <w:uiPriority w:val="99"/>
    <w:semiHidden/>
    <w:rsid w:val="00A74944"/>
    <w:rPr>
      <w:rFonts w:ascii="Consolas" w:hAnsi="Consolas"/>
    </w:rPr>
  </w:style>
  <w:style w:type="paragraph" w:styleId="MessageHeader">
    <w:name w:val="Message Header"/>
    <w:basedOn w:val="Normal"/>
    <w:link w:val="MessageHeaderChar"/>
    <w:uiPriority w:val="99"/>
    <w:semiHidden/>
    <w:unhideWhenUsed/>
    <w:rsid w:val="00A74944"/>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A74944"/>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A74944"/>
    <w:rPr>
      <w:rFonts w:ascii="Times New Roman" w:hAnsi="Times New Roman" w:cs="Times New Roman"/>
      <w:sz w:val="24"/>
      <w:szCs w:val="24"/>
    </w:rPr>
  </w:style>
  <w:style w:type="paragraph" w:styleId="NormalIndent">
    <w:name w:val="Normal Indent"/>
    <w:basedOn w:val="Normal"/>
    <w:uiPriority w:val="99"/>
    <w:semiHidden/>
    <w:unhideWhenUsed/>
    <w:rsid w:val="00A74944"/>
    <w:pPr>
      <w:ind w:left="720"/>
    </w:pPr>
  </w:style>
  <w:style w:type="paragraph" w:styleId="NoteHeading">
    <w:name w:val="Note Heading"/>
    <w:basedOn w:val="Normal"/>
    <w:next w:val="Normal"/>
    <w:link w:val="NoteHeadingChar"/>
    <w:uiPriority w:val="99"/>
    <w:semiHidden/>
    <w:unhideWhenUsed/>
    <w:rsid w:val="00A74944"/>
    <w:pPr>
      <w:spacing w:after="0" w:line="240" w:lineRule="auto"/>
    </w:pPr>
  </w:style>
  <w:style w:type="character" w:customStyle="1" w:styleId="NoteHeadingChar">
    <w:name w:val="Note Heading Char"/>
    <w:basedOn w:val="DefaultParagraphFont"/>
    <w:link w:val="NoteHeading"/>
    <w:uiPriority w:val="99"/>
    <w:semiHidden/>
    <w:rsid w:val="00A74944"/>
    <w:rPr>
      <w:rFonts w:ascii="Arial Narrow" w:hAnsi="Arial Narrow"/>
    </w:rPr>
  </w:style>
  <w:style w:type="paragraph" w:styleId="PlainText">
    <w:name w:val="Plain Text"/>
    <w:basedOn w:val="Normal"/>
    <w:link w:val="PlainTextChar"/>
    <w:uiPriority w:val="99"/>
    <w:semiHidden/>
    <w:unhideWhenUsed/>
    <w:rsid w:val="00A74944"/>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A74944"/>
    <w:rPr>
      <w:rFonts w:ascii="Consolas" w:hAnsi="Consolas"/>
      <w:sz w:val="21"/>
      <w:szCs w:val="21"/>
    </w:rPr>
  </w:style>
  <w:style w:type="paragraph" w:styleId="Quote">
    <w:name w:val="Quote"/>
    <w:basedOn w:val="Normal"/>
    <w:next w:val="Normal"/>
    <w:link w:val="QuoteChar"/>
    <w:uiPriority w:val="29"/>
    <w:semiHidden/>
    <w:unhideWhenUsed/>
    <w:qFormat/>
    <w:rsid w:val="00A74944"/>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A74944"/>
    <w:rPr>
      <w:rFonts w:ascii="Arial Narrow" w:hAnsi="Arial Narrow"/>
      <w:i/>
      <w:iCs/>
      <w:color w:val="404040" w:themeColor="text1" w:themeTint="BF"/>
    </w:rPr>
  </w:style>
  <w:style w:type="paragraph" w:styleId="Salutation">
    <w:name w:val="Salutation"/>
    <w:basedOn w:val="Normal"/>
    <w:next w:val="Normal"/>
    <w:link w:val="SalutationChar"/>
    <w:uiPriority w:val="99"/>
    <w:semiHidden/>
    <w:unhideWhenUsed/>
    <w:rsid w:val="00A74944"/>
  </w:style>
  <w:style w:type="character" w:customStyle="1" w:styleId="SalutationChar">
    <w:name w:val="Salutation Char"/>
    <w:basedOn w:val="DefaultParagraphFont"/>
    <w:link w:val="Salutation"/>
    <w:uiPriority w:val="99"/>
    <w:semiHidden/>
    <w:rsid w:val="00A74944"/>
    <w:rPr>
      <w:rFonts w:ascii="Arial Narrow" w:hAnsi="Arial Narrow"/>
    </w:rPr>
  </w:style>
  <w:style w:type="paragraph" w:styleId="Signature">
    <w:name w:val="Signature"/>
    <w:basedOn w:val="Normal"/>
    <w:link w:val="SignatureChar"/>
    <w:uiPriority w:val="99"/>
    <w:semiHidden/>
    <w:unhideWhenUsed/>
    <w:rsid w:val="00A74944"/>
    <w:pPr>
      <w:spacing w:after="0" w:line="240" w:lineRule="auto"/>
      <w:ind w:left="4320"/>
    </w:pPr>
  </w:style>
  <w:style w:type="character" w:customStyle="1" w:styleId="SignatureChar">
    <w:name w:val="Signature Char"/>
    <w:basedOn w:val="DefaultParagraphFont"/>
    <w:link w:val="Signature"/>
    <w:uiPriority w:val="99"/>
    <w:semiHidden/>
    <w:rsid w:val="00A74944"/>
    <w:rPr>
      <w:rFonts w:ascii="Arial Narrow" w:hAnsi="Arial Narrow"/>
    </w:rPr>
  </w:style>
  <w:style w:type="paragraph" w:styleId="TableofAuthorities">
    <w:name w:val="table of authorities"/>
    <w:basedOn w:val="Normal"/>
    <w:next w:val="Normal"/>
    <w:uiPriority w:val="99"/>
    <w:semiHidden/>
    <w:unhideWhenUsed/>
    <w:rsid w:val="00A74944"/>
    <w:pPr>
      <w:spacing w:after="0"/>
      <w:ind w:left="200" w:hanging="200"/>
    </w:pPr>
  </w:style>
  <w:style w:type="paragraph" w:styleId="TOAHeading">
    <w:name w:val="toa heading"/>
    <w:basedOn w:val="Normal"/>
    <w:next w:val="Normal"/>
    <w:uiPriority w:val="99"/>
    <w:semiHidden/>
    <w:unhideWhenUsed/>
    <w:rsid w:val="00A74944"/>
    <w:pPr>
      <w:spacing w:before="120"/>
    </w:pPr>
    <w:rPr>
      <w:rFonts w:asciiTheme="majorHAnsi" w:eastAsiaTheme="majorEastAsia" w:hAnsiTheme="majorHAnsi" w:cstheme="majorBidi"/>
      <w:b/>
      <w:bCs/>
      <w:sz w:val="24"/>
      <w:szCs w:val="24"/>
    </w:rPr>
  </w:style>
  <w:style w:type="paragraph" w:styleId="TOC5">
    <w:name w:val="toc 5"/>
    <w:basedOn w:val="Normal"/>
    <w:next w:val="Normal"/>
    <w:autoRedefine/>
    <w:uiPriority w:val="39"/>
    <w:semiHidden/>
    <w:unhideWhenUsed/>
    <w:rsid w:val="00A74944"/>
    <w:pPr>
      <w:spacing w:after="100"/>
      <w:ind w:left="800"/>
    </w:pPr>
  </w:style>
  <w:style w:type="paragraph" w:styleId="TOC6">
    <w:name w:val="toc 6"/>
    <w:basedOn w:val="Normal"/>
    <w:next w:val="Normal"/>
    <w:autoRedefine/>
    <w:uiPriority w:val="39"/>
    <w:semiHidden/>
    <w:unhideWhenUsed/>
    <w:rsid w:val="00A74944"/>
    <w:pPr>
      <w:spacing w:after="100"/>
      <w:ind w:left="1000"/>
    </w:pPr>
  </w:style>
  <w:style w:type="paragraph" w:styleId="TOC7">
    <w:name w:val="toc 7"/>
    <w:basedOn w:val="Normal"/>
    <w:next w:val="Normal"/>
    <w:autoRedefine/>
    <w:uiPriority w:val="39"/>
    <w:semiHidden/>
    <w:unhideWhenUsed/>
    <w:rsid w:val="00A74944"/>
    <w:pPr>
      <w:spacing w:after="100"/>
      <w:ind w:left="1200"/>
    </w:pPr>
  </w:style>
  <w:style w:type="paragraph" w:styleId="TOC8">
    <w:name w:val="toc 8"/>
    <w:basedOn w:val="Normal"/>
    <w:next w:val="Normal"/>
    <w:autoRedefine/>
    <w:uiPriority w:val="39"/>
    <w:semiHidden/>
    <w:unhideWhenUsed/>
    <w:rsid w:val="00A74944"/>
    <w:pPr>
      <w:spacing w:after="100"/>
      <w:ind w:left="1400"/>
    </w:pPr>
  </w:style>
  <w:style w:type="paragraph" w:styleId="TOC9">
    <w:name w:val="toc 9"/>
    <w:basedOn w:val="Normal"/>
    <w:next w:val="Normal"/>
    <w:autoRedefine/>
    <w:uiPriority w:val="39"/>
    <w:semiHidden/>
    <w:unhideWhenUsed/>
    <w:rsid w:val="00A74944"/>
    <w:pPr>
      <w:spacing w:after="100"/>
      <w:ind w:left="1600"/>
    </w:pPr>
  </w:style>
  <w:style w:type="table" w:styleId="GridTable5Dark-Accent2">
    <w:name w:val="Grid Table 5 Dark Accent 2"/>
    <w:basedOn w:val="TableNormal"/>
    <w:uiPriority w:val="50"/>
    <w:rsid w:val="00095BA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8F1E2"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DBB7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DBB7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DBB7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DBB70" w:themeFill="accent2"/>
      </w:tcPr>
    </w:tblStylePr>
    <w:tblStylePr w:type="band1Vert">
      <w:tblPr/>
      <w:tcPr>
        <w:shd w:val="clear" w:color="auto" w:fill="D1E3C5" w:themeFill="accent2" w:themeFillTint="66"/>
      </w:tcPr>
    </w:tblStylePr>
    <w:tblStylePr w:type="band1Horz">
      <w:tblPr/>
      <w:tcPr>
        <w:shd w:val="clear" w:color="auto" w:fill="D1E3C5" w:themeFill="accent2" w:themeFillTint="66"/>
      </w:tcPr>
    </w:tblStylePr>
  </w:style>
  <w:style w:type="table" w:styleId="GridTable6Colorful-Accent2">
    <w:name w:val="Grid Table 6 Colorful Accent 2"/>
    <w:basedOn w:val="TableNormal"/>
    <w:uiPriority w:val="51"/>
    <w:rsid w:val="00454E26"/>
    <w:pPr>
      <w:spacing w:after="0" w:line="240" w:lineRule="auto"/>
    </w:pPr>
    <w:rPr>
      <w:color w:val="669748" w:themeColor="accent2" w:themeShade="BF"/>
    </w:rPr>
    <w:tblPr>
      <w:tblStyleRowBandSize w:val="1"/>
      <w:tblStyleColBandSize w:val="1"/>
      <w:tblBorders>
        <w:top w:val="single" w:sz="4" w:space="0" w:color="BAD6A9" w:themeColor="accent2" w:themeTint="99"/>
        <w:left w:val="single" w:sz="4" w:space="0" w:color="BAD6A9" w:themeColor="accent2" w:themeTint="99"/>
        <w:bottom w:val="single" w:sz="4" w:space="0" w:color="BAD6A9" w:themeColor="accent2" w:themeTint="99"/>
        <w:right w:val="single" w:sz="4" w:space="0" w:color="BAD6A9" w:themeColor="accent2" w:themeTint="99"/>
        <w:insideH w:val="single" w:sz="4" w:space="0" w:color="BAD6A9" w:themeColor="accent2" w:themeTint="99"/>
        <w:insideV w:val="single" w:sz="4" w:space="0" w:color="BAD6A9" w:themeColor="accent2" w:themeTint="99"/>
      </w:tblBorders>
    </w:tblPr>
    <w:tblStylePr w:type="firstRow">
      <w:rPr>
        <w:b/>
        <w:bCs/>
      </w:rPr>
      <w:tblPr/>
      <w:tcPr>
        <w:tcBorders>
          <w:bottom w:val="single" w:sz="12" w:space="0" w:color="BAD6A9" w:themeColor="accent2" w:themeTint="99"/>
        </w:tcBorders>
      </w:tcPr>
    </w:tblStylePr>
    <w:tblStylePr w:type="lastRow">
      <w:rPr>
        <w:b/>
        <w:bCs/>
      </w:rPr>
      <w:tblPr/>
      <w:tcPr>
        <w:tcBorders>
          <w:top w:val="double" w:sz="4" w:space="0" w:color="BAD6A9" w:themeColor="accent2" w:themeTint="99"/>
        </w:tcBorders>
      </w:tcPr>
    </w:tblStylePr>
    <w:tblStylePr w:type="firstCol">
      <w:rPr>
        <w:b/>
        <w:bCs/>
      </w:rPr>
    </w:tblStylePr>
    <w:tblStylePr w:type="lastCol">
      <w:rPr>
        <w:b/>
        <w:bCs/>
      </w:rPr>
    </w:tblStylePr>
    <w:tblStylePr w:type="band1Vert">
      <w:tblPr/>
      <w:tcPr>
        <w:shd w:val="clear" w:color="auto" w:fill="E8F1E2" w:themeFill="accent2" w:themeFillTint="33"/>
      </w:tcPr>
    </w:tblStylePr>
    <w:tblStylePr w:type="band1Horz">
      <w:tblPr/>
      <w:tcPr>
        <w:shd w:val="clear" w:color="auto" w:fill="E8F1E2" w:themeFill="accent2" w:themeFillTint="33"/>
      </w:tcPr>
    </w:tblStylePr>
  </w:style>
  <w:style w:type="character" w:styleId="HTMLCode">
    <w:name w:val="HTML Code"/>
    <w:basedOn w:val="DefaultParagraphFont"/>
    <w:uiPriority w:val="99"/>
    <w:semiHidden/>
    <w:unhideWhenUsed/>
    <w:rsid w:val="008A1B27"/>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5B5867"/>
    <w:rPr>
      <w:color w:val="605E5C"/>
      <w:shd w:val="clear" w:color="auto" w:fill="E1DFDD"/>
    </w:rPr>
  </w:style>
  <w:style w:type="table" w:styleId="GridTable4-Accent3">
    <w:name w:val="Grid Table 4 Accent 3"/>
    <w:basedOn w:val="TableNormal"/>
    <w:uiPriority w:val="49"/>
    <w:rsid w:val="00CA3E30"/>
    <w:pPr>
      <w:spacing w:after="0" w:line="240" w:lineRule="auto"/>
    </w:pPr>
    <w:tblPr>
      <w:tblStyleRowBandSize w:val="1"/>
      <w:tblStyleColBandSize w:val="1"/>
      <w:tblBorders>
        <w:top w:val="single" w:sz="4" w:space="0" w:color="F6D58E" w:themeColor="accent3" w:themeTint="99"/>
        <w:left w:val="single" w:sz="4" w:space="0" w:color="F6D58E" w:themeColor="accent3" w:themeTint="99"/>
        <w:bottom w:val="single" w:sz="4" w:space="0" w:color="F6D58E" w:themeColor="accent3" w:themeTint="99"/>
        <w:right w:val="single" w:sz="4" w:space="0" w:color="F6D58E" w:themeColor="accent3" w:themeTint="99"/>
        <w:insideH w:val="single" w:sz="4" w:space="0" w:color="F6D58E" w:themeColor="accent3" w:themeTint="99"/>
        <w:insideV w:val="single" w:sz="4" w:space="0" w:color="F6D58E" w:themeColor="accent3" w:themeTint="99"/>
      </w:tblBorders>
    </w:tblPr>
    <w:tblStylePr w:type="firstRow">
      <w:rPr>
        <w:b/>
        <w:bCs/>
        <w:color w:val="FFFFFF" w:themeColor="background1"/>
      </w:rPr>
      <w:tblPr/>
      <w:tcPr>
        <w:tcBorders>
          <w:top w:val="single" w:sz="4" w:space="0" w:color="F0BB44" w:themeColor="accent3"/>
          <w:left w:val="single" w:sz="4" w:space="0" w:color="F0BB44" w:themeColor="accent3"/>
          <w:bottom w:val="single" w:sz="4" w:space="0" w:color="F0BB44" w:themeColor="accent3"/>
          <w:right w:val="single" w:sz="4" w:space="0" w:color="F0BB44" w:themeColor="accent3"/>
          <w:insideH w:val="nil"/>
          <w:insideV w:val="nil"/>
        </w:tcBorders>
        <w:shd w:val="clear" w:color="auto" w:fill="F0BB44" w:themeFill="accent3"/>
      </w:tcPr>
    </w:tblStylePr>
    <w:tblStylePr w:type="lastRow">
      <w:rPr>
        <w:b/>
        <w:bCs/>
      </w:rPr>
      <w:tblPr/>
      <w:tcPr>
        <w:tcBorders>
          <w:top w:val="double" w:sz="4" w:space="0" w:color="F0BB44" w:themeColor="accent3"/>
        </w:tcBorders>
      </w:tcPr>
    </w:tblStylePr>
    <w:tblStylePr w:type="firstCol">
      <w:rPr>
        <w:b/>
        <w:bCs/>
      </w:rPr>
    </w:tblStylePr>
    <w:tblStylePr w:type="lastCol">
      <w:rPr>
        <w:b/>
        <w:bCs/>
      </w:rPr>
    </w:tblStylePr>
    <w:tblStylePr w:type="band1Vert">
      <w:tblPr/>
      <w:tcPr>
        <w:shd w:val="clear" w:color="auto" w:fill="FCF1D9" w:themeFill="accent3" w:themeFillTint="33"/>
      </w:tcPr>
    </w:tblStylePr>
    <w:tblStylePr w:type="band1Horz">
      <w:tblPr/>
      <w:tcPr>
        <w:shd w:val="clear" w:color="auto" w:fill="FCF1D9"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346452">
      <w:bodyDiv w:val="1"/>
      <w:marLeft w:val="0"/>
      <w:marRight w:val="0"/>
      <w:marTop w:val="0"/>
      <w:marBottom w:val="0"/>
      <w:divBdr>
        <w:top w:val="none" w:sz="0" w:space="0" w:color="auto"/>
        <w:left w:val="none" w:sz="0" w:space="0" w:color="auto"/>
        <w:bottom w:val="none" w:sz="0" w:space="0" w:color="auto"/>
        <w:right w:val="none" w:sz="0" w:space="0" w:color="auto"/>
      </w:divBdr>
    </w:div>
    <w:div w:id="88166467">
      <w:bodyDiv w:val="1"/>
      <w:marLeft w:val="0"/>
      <w:marRight w:val="0"/>
      <w:marTop w:val="0"/>
      <w:marBottom w:val="0"/>
      <w:divBdr>
        <w:top w:val="none" w:sz="0" w:space="0" w:color="auto"/>
        <w:left w:val="none" w:sz="0" w:space="0" w:color="auto"/>
        <w:bottom w:val="none" w:sz="0" w:space="0" w:color="auto"/>
        <w:right w:val="none" w:sz="0" w:space="0" w:color="auto"/>
      </w:divBdr>
    </w:div>
    <w:div w:id="114564943">
      <w:bodyDiv w:val="1"/>
      <w:marLeft w:val="0"/>
      <w:marRight w:val="0"/>
      <w:marTop w:val="0"/>
      <w:marBottom w:val="0"/>
      <w:divBdr>
        <w:top w:val="none" w:sz="0" w:space="0" w:color="auto"/>
        <w:left w:val="none" w:sz="0" w:space="0" w:color="auto"/>
        <w:bottom w:val="none" w:sz="0" w:space="0" w:color="auto"/>
        <w:right w:val="none" w:sz="0" w:space="0" w:color="auto"/>
      </w:divBdr>
    </w:div>
    <w:div w:id="665205810">
      <w:bodyDiv w:val="1"/>
      <w:marLeft w:val="0"/>
      <w:marRight w:val="0"/>
      <w:marTop w:val="0"/>
      <w:marBottom w:val="0"/>
      <w:divBdr>
        <w:top w:val="none" w:sz="0" w:space="0" w:color="auto"/>
        <w:left w:val="none" w:sz="0" w:space="0" w:color="auto"/>
        <w:bottom w:val="none" w:sz="0" w:space="0" w:color="auto"/>
        <w:right w:val="none" w:sz="0" w:space="0" w:color="auto"/>
      </w:divBdr>
    </w:div>
    <w:div w:id="960844137">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594971185">
      <w:bodyDiv w:val="1"/>
      <w:marLeft w:val="0"/>
      <w:marRight w:val="0"/>
      <w:marTop w:val="0"/>
      <w:marBottom w:val="0"/>
      <w:divBdr>
        <w:top w:val="none" w:sz="0" w:space="0" w:color="auto"/>
        <w:left w:val="none" w:sz="0" w:space="0" w:color="auto"/>
        <w:bottom w:val="none" w:sz="0" w:space="0" w:color="auto"/>
        <w:right w:val="none" w:sz="0" w:space="0" w:color="auto"/>
      </w:divBdr>
    </w:div>
    <w:div w:id="1854414321">
      <w:bodyDiv w:val="1"/>
      <w:marLeft w:val="0"/>
      <w:marRight w:val="0"/>
      <w:marTop w:val="0"/>
      <w:marBottom w:val="0"/>
      <w:divBdr>
        <w:top w:val="none" w:sz="0" w:space="0" w:color="auto"/>
        <w:left w:val="none" w:sz="0" w:space="0" w:color="auto"/>
        <w:bottom w:val="none" w:sz="0" w:space="0" w:color="auto"/>
        <w:right w:val="none" w:sz="0" w:space="0" w:color="auto"/>
      </w:divBdr>
    </w:div>
    <w:div w:id="2035494045">
      <w:bodyDiv w:val="1"/>
      <w:marLeft w:val="0"/>
      <w:marRight w:val="0"/>
      <w:marTop w:val="0"/>
      <w:marBottom w:val="0"/>
      <w:divBdr>
        <w:top w:val="none" w:sz="0" w:space="0" w:color="auto"/>
        <w:left w:val="none" w:sz="0" w:space="0" w:color="auto"/>
        <w:bottom w:val="none" w:sz="0" w:space="0" w:color="auto"/>
        <w:right w:val="none" w:sz="0" w:space="0" w:color="auto"/>
      </w:divBdr>
    </w:div>
    <w:div w:id="2078048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5.png"/><Relationship Id="rId107" Type="http://schemas.openxmlformats.org/officeDocument/2006/relationships/image" Target="media/image95.png"/><Relationship Id="rId11" Type="http://schemas.openxmlformats.org/officeDocument/2006/relationships/hyperlink" Target="https://en.wikipedia.org/wiki/List_of_AMD_graphics_processing_units" TargetMode="External"/><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2.png"/><Relationship Id="rId149" Type="http://schemas.openxmlformats.org/officeDocument/2006/relationships/image" Target="media/image130.png"/><Relationship Id="rId5" Type="http://schemas.openxmlformats.org/officeDocument/2006/relationships/styles" Target="styles.xml"/><Relationship Id="rId95" Type="http://schemas.openxmlformats.org/officeDocument/2006/relationships/image" Target="media/image83.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glossaryDocument" Target="glossary/document.xml"/><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2.png"/><Relationship Id="rId139" Type="http://schemas.openxmlformats.org/officeDocument/2006/relationships/image" Target="media/image120.png"/><Relationship Id="rId85" Type="http://schemas.openxmlformats.org/officeDocument/2006/relationships/image" Target="media/image73.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6.png"/><Relationship Id="rId12" Type="http://schemas.openxmlformats.org/officeDocument/2006/relationships/hyperlink" Target="https://en.wikipedia.org/wiki/List_of_Intel_graphics_processing_units" TargetMode="External"/><Relationship Id="rId33" Type="http://schemas.openxmlformats.org/officeDocument/2006/relationships/hyperlink" Target="https://github.com/SCIInstitute/fluorender/releases" TargetMode="External"/><Relationship Id="rId108" Type="http://schemas.openxmlformats.org/officeDocument/2006/relationships/image" Target="media/image96.png"/><Relationship Id="rId129" Type="http://schemas.openxmlformats.org/officeDocument/2006/relationships/image" Target="media/image113.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4.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3.png"/><Relationship Id="rId217" Type="http://schemas.openxmlformats.org/officeDocument/2006/relationships/theme" Target="theme/theme1.xml"/><Relationship Id="rId6" Type="http://schemas.openxmlformats.org/officeDocument/2006/relationships/settings" Target="settings.xml"/><Relationship Id="rId23" Type="http://schemas.openxmlformats.org/officeDocument/2006/relationships/image" Target="media/image13.png"/><Relationship Id="rId119" Type="http://schemas.openxmlformats.org/officeDocument/2006/relationships/image" Target="media/image106.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6.png"/><Relationship Id="rId151" Type="http://schemas.openxmlformats.org/officeDocument/2006/relationships/image" Target="media/image132.pn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7.png"/><Relationship Id="rId13" Type="http://schemas.openxmlformats.org/officeDocument/2006/relationships/hyperlink" Target="https://en.wikipedia.org/wiki/List_of_Nvidia_graphics_processing_units" TargetMode="External"/><Relationship Id="rId109" Type="http://schemas.openxmlformats.org/officeDocument/2006/relationships/image" Target="media/image97.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20" Type="http://schemas.openxmlformats.org/officeDocument/2006/relationships/image" Target="media/image3.png"/><Relationship Id="rId141" Type="http://schemas.openxmlformats.org/officeDocument/2006/relationships/image" Target="media/image122.png"/><Relationship Id="rId7" Type="http://schemas.openxmlformats.org/officeDocument/2006/relationships/webSettings" Target="webSettings.xml"/><Relationship Id="rId162" Type="http://schemas.openxmlformats.org/officeDocument/2006/relationships/image" Target="media/image143.png"/><Relationship Id="rId183" Type="http://schemas.openxmlformats.org/officeDocument/2006/relationships/image" Target="media/image164.png"/><Relationship Id="rId24" Type="http://schemas.openxmlformats.org/officeDocument/2006/relationships/image" Target="media/image14.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4.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8.png"/><Relationship Id="rId14" Type="http://schemas.openxmlformats.org/officeDocument/2006/relationships/image" Target="media/image10.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1.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7.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3" Type="http://schemas.openxmlformats.org/officeDocument/2006/relationships/customXml" Target="../customXml/item3.xml"/><Relationship Id="rId214" Type="http://schemas.openxmlformats.org/officeDocument/2006/relationships/hyperlink" Target="http://nvidia.custhelp.com/app/answers/detail/a_id/3007/~/opengl-message-%E2%80%9Clost-connection%E2%80%9D" TargetMode="Externa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footer" Target="footer4.xml"/><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15.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image" Target="media/image189.png"/><Relationship Id="rId190" Type="http://schemas.openxmlformats.org/officeDocument/2006/relationships/image" Target="media/image171.png"/><Relationship Id="rId204" Type="http://schemas.openxmlformats.org/officeDocument/2006/relationships/hyperlink" Target="http://www.khronos.org/opencl/" TargetMode="External"/><Relationship Id="rId15" Type="http://schemas.openxmlformats.org/officeDocument/2006/relationships/header" Target="header1.xm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5.png"/><Relationship Id="rId10" Type="http://schemas.openxmlformats.org/officeDocument/2006/relationships/image" Target="media/image9.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8.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61.png"/><Relationship Id="rId210" Type="http://schemas.openxmlformats.org/officeDocument/2006/relationships/image" Target="media/image190.png"/><Relationship Id="rId215" Type="http://schemas.openxmlformats.org/officeDocument/2006/relationships/fontTable" Target="fontTable.xm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7.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header" Target="header2.xm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09.png"/><Relationship Id="rId144" Type="http://schemas.openxmlformats.org/officeDocument/2006/relationships/image" Target="media/image125.png"/><Relationship Id="rId90" Type="http://schemas.openxmlformats.org/officeDocument/2006/relationships/image" Target="media/image78.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1.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8.png"/><Relationship Id="rId80" Type="http://schemas.openxmlformats.org/officeDocument/2006/relationships/image" Target="media/image69.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17" Type="http://schemas.openxmlformats.org/officeDocument/2006/relationships/footer" Target="footer1.xml"/><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4.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2.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60" Type="http://schemas.openxmlformats.org/officeDocument/2006/relationships/image" Target="media/image49.png"/><Relationship Id="rId81" Type="http://schemas.openxmlformats.org/officeDocument/2006/relationships/image" Target="media/image1.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202" Type="http://schemas.openxmlformats.org/officeDocument/2006/relationships/image" Target="media/image183.png"/><Relationship Id="rId18" Type="http://schemas.openxmlformats.org/officeDocument/2006/relationships/footer" Target="footer2.xml"/><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0.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hyperlink" Target="https://github.com/SCIInstitute/fluorender" TargetMode="External"/><Relationship Id="rId2" Type="http://schemas.openxmlformats.org/officeDocument/2006/relationships/customXml" Target="../customXml/item2.xml"/><Relationship Id="rId29" Type="http://schemas.openxmlformats.org/officeDocument/2006/relationships/image" Target="media/image19.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57377C49733F4DBCB213F8A608C3AB64"/>
        <w:category>
          <w:name w:val="General"/>
          <w:gallery w:val="placeholder"/>
        </w:category>
        <w:types>
          <w:type w:val="bbPlcHdr"/>
        </w:types>
        <w:behaviors>
          <w:behavior w:val="content"/>
        </w:behaviors>
        <w:guid w:val="{49399AAB-E0BB-4448-9A75-70A67EF9DB31}"/>
      </w:docPartPr>
      <w:docPartBody>
        <w:p w:rsidR="00EE5FD5" w:rsidRDefault="008A7519">
          <w:pPr>
            <w:pStyle w:val="57377C49733F4DBCB213F8A608C3AB64"/>
          </w:pPr>
          <w:r>
            <w:rPr>
              <w:rStyle w:val="PlaceholderText"/>
            </w:rPr>
            <w:t>Click here to enter text.</w:t>
          </w:r>
        </w:p>
      </w:docPartBody>
    </w:docPart>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7F10"/>
    <w:rsid w:val="000010B8"/>
    <w:rsid w:val="00036124"/>
    <w:rsid w:val="00052737"/>
    <w:rsid w:val="00070EC4"/>
    <w:rsid w:val="000C066C"/>
    <w:rsid w:val="000D0E63"/>
    <w:rsid w:val="000E3A67"/>
    <w:rsid w:val="000E53EE"/>
    <w:rsid w:val="000F00F2"/>
    <w:rsid w:val="00132717"/>
    <w:rsid w:val="00145D04"/>
    <w:rsid w:val="0015023D"/>
    <w:rsid w:val="001657CC"/>
    <w:rsid w:val="001878C3"/>
    <w:rsid w:val="001B18DC"/>
    <w:rsid w:val="001B44A9"/>
    <w:rsid w:val="001B537F"/>
    <w:rsid w:val="001B5E6A"/>
    <w:rsid w:val="001C278B"/>
    <w:rsid w:val="001E3047"/>
    <w:rsid w:val="001F0A53"/>
    <w:rsid w:val="00250A8A"/>
    <w:rsid w:val="00257093"/>
    <w:rsid w:val="002C2D34"/>
    <w:rsid w:val="002D080C"/>
    <w:rsid w:val="002D73C3"/>
    <w:rsid w:val="002E394D"/>
    <w:rsid w:val="002E6D6F"/>
    <w:rsid w:val="002F06D3"/>
    <w:rsid w:val="00337F18"/>
    <w:rsid w:val="00395E74"/>
    <w:rsid w:val="003A63FE"/>
    <w:rsid w:val="003B0C59"/>
    <w:rsid w:val="003C2391"/>
    <w:rsid w:val="003F2D84"/>
    <w:rsid w:val="003F7936"/>
    <w:rsid w:val="004161B1"/>
    <w:rsid w:val="0046046D"/>
    <w:rsid w:val="004731F4"/>
    <w:rsid w:val="004866F7"/>
    <w:rsid w:val="004B12B0"/>
    <w:rsid w:val="004D3662"/>
    <w:rsid w:val="004D4D36"/>
    <w:rsid w:val="00506F51"/>
    <w:rsid w:val="00563851"/>
    <w:rsid w:val="005647DA"/>
    <w:rsid w:val="00572121"/>
    <w:rsid w:val="00583B81"/>
    <w:rsid w:val="00587AED"/>
    <w:rsid w:val="00593C5B"/>
    <w:rsid w:val="005A698A"/>
    <w:rsid w:val="005C2273"/>
    <w:rsid w:val="00605BAA"/>
    <w:rsid w:val="0060668F"/>
    <w:rsid w:val="00614606"/>
    <w:rsid w:val="00624E1F"/>
    <w:rsid w:val="00635581"/>
    <w:rsid w:val="00640441"/>
    <w:rsid w:val="00696C13"/>
    <w:rsid w:val="006A2FFA"/>
    <w:rsid w:val="006C0D2A"/>
    <w:rsid w:val="006D446B"/>
    <w:rsid w:val="006E4ACF"/>
    <w:rsid w:val="006F053C"/>
    <w:rsid w:val="0070719C"/>
    <w:rsid w:val="00722CDE"/>
    <w:rsid w:val="00743745"/>
    <w:rsid w:val="00750793"/>
    <w:rsid w:val="00774705"/>
    <w:rsid w:val="007C70B0"/>
    <w:rsid w:val="007E14FD"/>
    <w:rsid w:val="007E73A3"/>
    <w:rsid w:val="00847A3E"/>
    <w:rsid w:val="00867F10"/>
    <w:rsid w:val="00885D4E"/>
    <w:rsid w:val="008961BC"/>
    <w:rsid w:val="008A06A4"/>
    <w:rsid w:val="008A7519"/>
    <w:rsid w:val="008C209C"/>
    <w:rsid w:val="008D0697"/>
    <w:rsid w:val="008D47E7"/>
    <w:rsid w:val="008E65D6"/>
    <w:rsid w:val="008E66B8"/>
    <w:rsid w:val="0090003B"/>
    <w:rsid w:val="00916266"/>
    <w:rsid w:val="00917BF4"/>
    <w:rsid w:val="00930CA6"/>
    <w:rsid w:val="009E3093"/>
    <w:rsid w:val="009F76D4"/>
    <w:rsid w:val="00A044B9"/>
    <w:rsid w:val="00A04E93"/>
    <w:rsid w:val="00A20A50"/>
    <w:rsid w:val="00A36049"/>
    <w:rsid w:val="00A67DF0"/>
    <w:rsid w:val="00A92396"/>
    <w:rsid w:val="00AA1C05"/>
    <w:rsid w:val="00AF0F65"/>
    <w:rsid w:val="00AF57D7"/>
    <w:rsid w:val="00B34585"/>
    <w:rsid w:val="00B41F08"/>
    <w:rsid w:val="00BB42AC"/>
    <w:rsid w:val="00BB56EC"/>
    <w:rsid w:val="00BC317B"/>
    <w:rsid w:val="00C0677B"/>
    <w:rsid w:val="00C40C3A"/>
    <w:rsid w:val="00C578E5"/>
    <w:rsid w:val="00C67A81"/>
    <w:rsid w:val="00C829FD"/>
    <w:rsid w:val="00C82EBE"/>
    <w:rsid w:val="00C9053C"/>
    <w:rsid w:val="00C92D36"/>
    <w:rsid w:val="00C937A5"/>
    <w:rsid w:val="00D04FF6"/>
    <w:rsid w:val="00D1649E"/>
    <w:rsid w:val="00D5561D"/>
    <w:rsid w:val="00D56291"/>
    <w:rsid w:val="00D62E75"/>
    <w:rsid w:val="00DE6B89"/>
    <w:rsid w:val="00E166A6"/>
    <w:rsid w:val="00E330F6"/>
    <w:rsid w:val="00E62575"/>
    <w:rsid w:val="00EC6E4C"/>
    <w:rsid w:val="00EE5FD5"/>
    <w:rsid w:val="00F477CB"/>
    <w:rsid w:val="00F51CE6"/>
    <w:rsid w:val="00F66B18"/>
    <w:rsid w:val="00F77611"/>
    <w:rsid w:val="00FC5DD8"/>
    <w:rsid w:val="00FD3C6A"/>
    <w:rsid w:val="00FE51B5"/>
    <w:rsid w:val="00FE75F2"/>
    <w:rsid w:val="00FF37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57377C49733F4DBCB213F8A608C3AB64">
    <w:name w:val="57377C49733F4DBCB213F8A608C3AB64"/>
  </w:style>
  <w:style w:type="paragraph" w:customStyle="1" w:styleId="0DEABEFADF14457087D6D835B8EDD4DD">
    <w:name w:val="0DEABEFADF14457087D6D835B8EDD4DD"/>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2024-11-14T00:00:00</PublishDate>
  <Abstract/>
  <CompanyAddress>72 Central Campus Dr
Salt Lake City, UT 84112</CompanyAddress>
  <CompanyPhone/>
  <CompanyFax/>
  <CompanyEmail>fluorender@sci.utah.edu</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CE39F72C-C973-4361-8E2D-4275A23E5A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8064</TotalTime>
  <Pages>176</Pages>
  <Words>49231</Words>
  <Characters>250586</Characters>
  <Application>Microsoft Office Word</Application>
  <DocSecurity>0</DocSecurity>
  <Lines>7830</Lines>
  <Paragraphs>6814</Paragraphs>
  <ScaleCrop>false</ScaleCrop>
  <HeadingPairs>
    <vt:vector size="2" baseType="variant">
      <vt:variant>
        <vt:lpstr>Title</vt:lpstr>
      </vt:variant>
      <vt:variant>
        <vt:i4>1</vt:i4>
      </vt:variant>
    </vt:vector>
  </HeadingPairs>
  <TitlesOfParts>
    <vt:vector size="1" baseType="lpstr">
      <vt:lpstr>FluoRender User’s Guide</vt:lpstr>
    </vt:vector>
  </TitlesOfParts>
  <Company/>
  <LinksUpToDate>false</LinksUpToDate>
  <CharactersWithSpaces>293003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User’s Guide</dc:title>
  <dc:subject/>
  <dc:creator>HP2</dc:creator>
  <cp:keywords/>
  <dc:description/>
  <cp:lastModifiedBy>YONG WAN</cp:lastModifiedBy>
  <cp:revision>4074</cp:revision>
  <cp:lastPrinted>2024-11-22T21:38:00Z</cp:lastPrinted>
  <dcterms:created xsi:type="dcterms:W3CDTF">2016-06-17T18:15:00Z</dcterms:created>
  <dcterms:modified xsi:type="dcterms:W3CDTF">2024-11-22T21:38:00Z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y fmtid="{D5CDD505-2E9C-101B-9397-08002B2CF9AE}" pid="3" name="GrammarlyDocumentId">
    <vt:lpwstr>940281a1667c2973fddae7d8d637f3908d79312f3442772762d7232022018f40</vt:lpwstr>
  </property>
</Properties>
</file>